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47CB" w:rsidRDefault="000747CB" w:rsidP="000747CB">
      <w:pPr>
        <w:rPr>
          <w:lang w:val="ja-JP"/>
        </w:rPr>
      </w:pPr>
      <w:r>
        <w:rPr>
          <w:rFonts w:hint="eastAsia"/>
          <w:lang w:val="ja-JP"/>
        </w:rPr>
        <w:t>[OpenGL</w:t>
      </w:r>
      <w:r>
        <w:rPr>
          <w:rFonts w:hint="eastAsia"/>
          <w:lang w:val="ja-JP"/>
        </w:rPr>
        <w:t>講義</w:t>
      </w:r>
      <w:r>
        <w:rPr>
          <w:rFonts w:hint="eastAsia"/>
          <w:lang w:val="ja-JP"/>
        </w:rPr>
        <w:t xml:space="preserve"> </w:t>
      </w:r>
      <w:r>
        <w:rPr>
          <w:rFonts w:hint="eastAsia"/>
          <w:lang w:val="ja-JP"/>
        </w:rPr>
        <w:t>第</w:t>
      </w:r>
      <w:r w:rsidR="0044487C">
        <w:rPr>
          <w:rFonts w:hint="eastAsia"/>
          <w:lang w:val="ja-JP"/>
        </w:rPr>
        <w:t>06</w:t>
      </w:r>
      <w:r>
        <w:rPr>
          <w:rFonts w:hint="eastAsia"/>
          <w:lang w:val="ja-JP"/>
        </w:rPr>
        <w:t>回</w:t>
      </w:r>
      <w:r>
        <w:rPr>
          <w:lang w:val="ja-JP"/>
        </w:rPr>
        <w:t>]</w:t>
      </w:r>
    </w:p>
    <w:p w:rsidR="00D26208" w:rsidRDefault="00DB7FCE" w:rsidP="000747CB">
      <w:pPr>
        <w:pStyle w:val="a3"/>
        <w:rPr>
          <w:lang w:val="ja-JP"/>
        </w:rPr>
      </w:pPr>
      <w:r>
        <w:rPr>
          <w:rFonts w:hint="eastAsia"/>
          <w:lang w:val="ja-JP"/>
        </w:rPr>
        <w:t>神は「光あれ。」と言われた。</w:t>
      </w:r>
    </w:p>
    <w:p w:rsidR="000747CB" w:rsidRPr="000747CB" w:rsidRDefault="00DB7FCE" w:rsidP="000747CB">
      <w:pPr>
        <w:rPr>
          <w:lang w:val="ja-JP"/>
        </w:rPr>
      </w:pPr>
      <w:r>
        <w:rPr>
          <w:lang w:val="ja-JP"/>
        </w:rPr>
        <w:t>すると光があった。</w:t>
      </w:r>
      <w:r>
        <w:rPr>
          <w:lang w:val="ja-JP"/>
        </w:rPr>
        <w:br/>
      </w:r>
      <w:r>
        <w:rPr>
          <w:rFonts w:hint="eastAsia"/>
          <w:lang w:val="ja-JP"/>
        </w:rPr>
        <w:t>神はその光を見て</w:t>
      </w:r>
      <w:r w:rsidR="00054093">
        <w:rPr>
          <w:rFonts w:hint="eastAsia"/>
          <w:lang w:val="ja-JP"/>
        </w:rPr>
        <w:t>「最初はこんなもんだろ」と思い、良しとされた。第</w:t>
      </w:r>
      <w:r w:rsidR="00054093">
        <w:rPr>
          <w:rFonts w:hint="eastAsia"/>
          <w:lang w:val="ja-JP"/>
        </w:rPr>
        <w:t>1</w:t>
      </w:r>
      <w:r w:rsidR="00054093">
        <w:rPr>
          <w:rFonts w:hint="eastAsia"/>
          <w:lang w:val="ja-JP"/>
        </w:rPr>
        <w:t>日である。</w:t>
      </w:r>
      <w:r w:rsidR="00291468">
        <w:rPr>
          <w:lang w:val="ja-JP"/>
        </w:rPr>
        <w:br/>
      </w:r>
    </w:p>
    <w:p w:rsidR="00D26208" w:rsidRDefault="002F097A">
      <w:pPr>
        <w:pStyle w:val="1"/>
      </w:pPr>
      <w:r>
        <w:rPr>
          <w:lang w:val="ja-JP"/>
        </w:rPr>
        <w:t>シェーダー・プログラム</w:t>
      </w:r>
      <w:r w:rsidR="006A4F23">
        <w:rPr>
          <w:lang w:val="ja-JP"/>
        </w:rPr>
        <w:t>をファイルから読み込む</w:t>
      </w:r>
    </w:p>
    <w:p w:rsidR="00CD60C9" w:rsidRDefault="00D71FD6" w:rsidP="00CD60C9">
      <w:pPr>
        <w:pStyle w:val="2"/>
        <w:rPr>
          <w:lang w:val="ja-JP"/>
        </w:rPr>
      </w:pPr>
      <w:r>
        <w:rPr>
          <w:lang w:val="ja-JP"/>
        </w:rPr>
        <w:t>関数宣言の追加</w:t>
      </w:r>
    </w:p>
    <w:p w:rsidR="0025332D" w:rsidRPr="00AC0D49" w:rsidRDefault="002F097A">
      <w:pPr>
        <w:rPr>
          <w:lang w:val="ja-JP"/>
        </w:rPr>
      </w:pPr>
      <w:r>
        <w:rPr>
          <w:lang w:val="ja-JP"/>
        </w:rPr>
        <w:t>これまでシェーダー</w:t>
      </w:r>
      <w:r w:rsidR="005D7303">
        <w:rPr>
          <w:lang w:val="ja-JP"/>
        </w:rPr>
        <w:t>・プログラム</w:t>
      </w:r>
      <w:r w:rsidR="006A4F23">
        <w:rPr>
          <w:lang w:val="ja-JP"/>
        </w:rPr>
        <w:t>は</w:t>
      </w:r>
      <w:r w:rsidR="005D7303">
        <w:rPr>
          <w:lang w:val="ja-JP"/>
        </w:rPr>
        <w:t>、</w:t>
      </w:r>
      <w:r w:rsidR="006A4F23">
        <w:rPr>
          <w:rFonts w:hint="eastAsia"/>
          <w:lang w:val="ja-JP"/>
        </w:rPr>
        <w:t>文字列として</w:t>
      </w:r>
      <w:r w:rsidR="005D7303">
        <w:rPr>
          <w:rFonts w:hint="eastAsia"/>
          <w:lang w:val="ja-JP"/>
        </w:rPr>
        <w:t>直接</w:t>
      </w:r>
      <w:r w:rsidR="005D7303">
        <w:rPr>
          <w:rFonts w:hint="eastAsia"/>
          <w:lang w:val="ja-JP"/>
        </w:rPr>
        <w:t>Main.cpp</w:t>
      </w:r>
      <w:r w:rsidR="005D7303">
        <w:rPr>
          <w:rFonts w:hint="eastAsia"/>
          <w:lang w:val="ja-JP"/>
        </w:rPr>
        <w:t>に書いて</w:t>
      </w:r>
      <w:r w:rsidR="006A4F23">
        <w:rPr>
          <w:rFonts w:hint="eastAsia"/>
          <w:lang w:val="ja-JP"/>
        </w:rPr>
        <w:t>いました。しかし、この方法ではシェーダ</w:t>
      </w:r>
      <w:r>
        <w:rPr>
          <w:rFonts w:hint="eastAsia"/>
          <w:lang w:val="ja-JP"/>
        </w:rPr>
        <w:t>ー</w:t>
      </w:r>
      <w:r w:rsidR="007665C7">
        <w:rPr>
          <w:rFonts w:hint="eastAsia"/>
          <w:lang w:val="ja-JP"/>
        </w:rPr>
        <w:t>の内容</w:t>
      </w:r>
      <w:r w:rsidR="006A4F23">
        <w:rPr>
          <w:rFonts w:hint="eastAsia"/>
          <w:lang w:val="ja-JP"/>
        </w:rPr>
        <w:t>を書き換えるたびに</w:t>
      </w:r>
      <w:r>
        <w:rPr>
          <w:rFonts w:hint="eastAsia"/>
          <w:lang w:val="ja-JP"/>
        </w:rPr>
        <w:t>ビルド</w:t>
      </w:r>
      <w:r w:rsidR="006A4F23">
        <w:rPr>
          <w:rFonts w:hint="eastAsia"/>
          <w:lang w:val="ja-JP"/>
        </w:rPr>
        <w:t>が必要になってしまいます。</w:t>
      </w:r>
      <w:r w:rsidR="006A4F23">
        <w:rPr>
          <w:lang w:val="ja-JP"/>
        </w:rPr>
        <w:br/>
      </w:r>
      <w:r w:rsidR="006A4F23">
        <w:rPr>
          <w:lang w:val="ja-JP"/>
        </w:rPr>
        <w:t>そこで、</w:t>
      </w:r>
      <w:r w:rsidR="00E37D55">
        <w:rPr>
          <w:lang w:val="ja-JP"/>
        </w:rPr>
        <w:t>シェーダ</w:t>
      </w:r>
      <w:r>
        <w:rPr>
          <w:lang w:val="ja-JP"/>
        </w:rPr>
        <w:t>ー・プログラム</w:t>
      </w:r>
      <w:r w:rsidR="00E37D55">
        <w:rPr>
          <w:lang w:val="ja-JP"/>
        </w:rPr>
        <w:t>をファイルから読み込むように</w:t>
      </w:r>
      <w:r w:rsidR="00896AAE">
        <w:rPr>
          <w:lang w:val="ja-JP"/>
        </w:rPr>
        <w:t>変更しましょう</w:t>
      </w:r>
      <w:r w:rsidR="00E37D55">
        <w:rPr>
          <w:lang w:val="ja-JP"/>
        </w:rPr>
        <w:t>。</w:t>
      </w:r>
      <w:r w:rsidR="00AC0D49">
        <w:rPr>
          <w:lang w:val="ja-JP"/>
        </w:rPr>
        <w:br/>
      </w:r>
      <w:r w:rsidR="00765E22">
        <w:rPr>
          <w:rFonts w:hint="eastAsia"/>
        </w:rPr>
        <w:t>Shader.h</w:t>
      </w:r>
      <w:r w:rsidR="00765E22">
        <w:rPr>
          <w:rFonts w:hint="eastAsia"/>
        </w:rPr>
        <w:t>を開き、</w:t>
      </w:r>
      <w:r w:rsidR="002F11F6">
        <w:rPr>
          <w:rFonts w:hint="eastAsia"/>
        </w:rPr>
        <w:t>以下</w:t>
      </w:r>
      <w:r w:rsidR="00280E30">
        <w:rPr>
          <w:rFonts w:hint="eastAsia"/>
        </w:rPr>
        <w:t>のプログラム</w:t>
      </w:r>
      <w:r w:rsidR="00765E22">
        <w:rPr>
          <w:rFonts w:hint="eastAsia"/>
        </w:rPr>
        <w:t>を追加してください。</w:t>
      </w:r>
    </w:p>
    <w:p w:rsidR="00540BE4" w:rsidRPr="00A8025E" w:rsidRDefault="009A4E40" w:rsidP="00540BE4">
      <w:pPr>
        <w:pStyle w:val="ac"/>
        <w:rPr>
          <w:color w:val="808080"/>
        </w:rPr>
      </w:pPr>
      <w:r w:rsidRPr="00A8025E">
        <w:rPr>
          <w:color w:val="808080"/>
        </w:rPr>
        <w:t xml:space="preserve"> </w:t>
      </w:r>
      <w:r w:rsidR="00540BE4" w:rsidRPr="00A8025E">
        <w:rPr>
          <w:color w:val="808080"/>
        </w:rPr>
        <w:t>#ifndef</w:t>
      </w:r>
      <w:r w:rsidR="00540BE4" w:rsidRPr="00A8025E">
        <w:t xml:space="preserve"> SHADER_H_INCLUDED</w:t>
      </w:r>
      <w:r w:rsidR="00540BE4" w:rsidRPr="00A8025E">
        <w:br/>
      </w:r>
      <w:r w:rsidRPr="00A8025E">
        <w:rPr>
          <w:color w:val="808080"/>
        </w:rPr>
        <w:t xml:space="preserve"> </w:t>
      </w:r>
      <w:r w:rsidR="00540BE4" w:rsidRPr="00A8025E">
        <w:rPr>
          <w:color w:val="808080"/>
        </w:rPr>
        <w:t>#define</w:t>
      </w:r>
      <w:r w:rsidR="00540BE4" w:rsidRPr="00A8025E">
        <w:t xml:space="preserve"> </w:t>
      </w:r>
      <w:r w:rsidR="00540BE4" w:rsidRPr="00A8025E">
        <w:rPr>
          <w:color w:val="6F008A"/>
        </w:rPr>
        <w:t>SHADER_H_INCLUDED</w:t>
      </w:r>
      <w:r w:rsidR="00540BE4" w:rsidRPr="00A8025E">
        <w:br/>
      </w:r>
      <w:r w:rsidRPr="00A8025E">
        <w:rPr>
          <w:color w:val="808080"/>
        </w:rPr>
        <w:t xml:space="preserve"> </w:t>
      </w:r>
      <w:r w:rsidR="00540BE4" w:rsidRPr="00A8025E">
        <w:rPr>
          <w:color w:val="808080"/>
        </w:rPr>
        <w:t>#include</w:t>
      </w:r>
      <w:r w:rsidR="00540BE4" w:rsidRPr="00A8025E">
        <w:t xml:space="preserve"> </w:t>
      </w:r>
      <w:r w:rsidR="00540BE4" w:rsidRPr="00A8025E">
        <w:rPr>
          <w:color w:val="A31515"/>
        </w:rPr>
        <w:t>&lt;GL/glew.h&gt;</w:t>
      </w:r>
      <w:r w:rsidR="00540BE4" w:rsidRPr="00A8025E">
        <w:br/>
      </w:r>
      <w:r w:rsidR="00540BE4" w:rsidRPr="00A8025E">
        <w:br/>
      </w:r>
      <w:r w:rsidRPr="00A8025E">
        <w:rPr>
          <w:color w:val="0000FF"/>
        </w:rPr>
        <w:t xml:space="preserve"> </w:t>
      </w:r>
      <w:r w:rsidR="00540BE4" w:rsidRPr="00A8025E">
        <w:rPr>
          <w:color w:val="0000FF"/>
        </w:rPr>
        <w:t>namespace</w:t>
      </w:r>
      <w:r w:rsidR="00540BE4" w:rsidRPr="00A8025E">
        <w:t xml:space="preserve"> Shader {</w:t>
      </w:r>
      <w:r w:rsidR="00540BE4" w:rsidRPr="00A8025E">
        <w:br/>
      </w:r>
      <w:r w:rsidR="00540BE4" w:rsidRPr="00A8025E">
        <w:br/>
      </w:r>
      <w:r w:rsidRPr="00A8025E">
        <w:rPr>
          <w:color w:val="2B91AF"/>
        </w:rPr>
        <w:t xml:space="preserve"> </w:t>
      </w:r>
      <w:r w:rsidR="00540BE4" w:rsidRPr="00A8025E">
        <w:rPr>
          <w:color w:val="2B91AF"/>
        </w:rPr>
        <w:t>GLuint</w:t>
      </w:r>
      <w:r w:rsidR="00540BE4" w:rsidRPr="00A8025E">
        <w:t xml:space="preserve"> </w:t>
      </w:r>
      <w:r w:rsidRPr="00A8025E">
        <w:t>Build</w:t>
      </w:r>
      <w:r w:rsidR="00540BE4" w:rsidRPr="00A8025E">
        <w:t>(</w:t>
      </w:r>
      <w:r w:rsidR="00540BE4" w:rsidRPr="00A8025E">
        <w:rPr>
          <w:color w:val="0000FF"/>
        </w:rPr>
        <w:t>const</w:t>
      </w:r>
      <w:r w:rsidR="00540BE4" w:rsidRPr="00A8025E">
        <w:t xml:space="preserve"> </w:t>
      </w:r>
      <w:r w:rsidR="008A479F" w:rsidRPr="00A8025E">
        <w:rPr>
          <w:color w:val="2B91AF"/>
        </w:rPr>
        <w:t>GLchar</w:t>
      </w:r>
      <w:r w:rsidR="00540BE4" w:rsidRPr="00A8025E">
        <w:t xml:space="preserve">* </w:t>
      </w:r>
      <w:r w:rsidRPr="00A8025E">
        <w:rPr>
          <w:color w:val="808080"/>
        </w:rPr>
        <w:t>vsCode</w:t>
      </w:r>
      <w:r w:rsidR="00540BE4" w:rsidRPr="00A8025E">
        <w:t xml:space="preserve">, </w:t>
      </w:r>
      <w:r w:rsidR="00540BE4" w:rsidRPr="00A8025E">
        <w:rPr>
          <w:color w:val="0000FF"/>
        </w:rPr>
        <w:t>const</w:t>
      </w:r>
      <w:r w:rsidR="00540BE4" w:rsidRPr="00A8025E">
        <w:t xml:space="preserve"> </w:t>
      </w:r>
      <w:r w:rsidR="008A479F" w:rsidRPr="00A8025E">
        <w:rPr>
          <w:color w:val="2B91AF"/>
        </w:rPr>
        <w:t>GLchar</w:t>
      </w:r>
      <w:r w:rsidR="00540BE4" w:rsidRPr="00A8025E">
        <w:t xml:space="preserve">* </w:t>
      </w:r>
      <w:r w:rsidR="00540BE4" w:rsidRPr="00A8025E">
        <w:rPr>
          <w:color w:val="808080"/>
        </w:rPr>
        <w:t>fs</w:t>
      </w:r>
      <w:r w:rsidRPr="00A8025E">
        <w:rPr>
          <w:color w:val="808080"/>
        </w:rPr>
        <w:t>Code</w:t>
      </w:r>
      <w:r w:rsidR="00540BE4" w:rsidRPr="00A8025E">
        <w:t>);</w:t>
      </w:r>
      <w:r w:rsidR="00540BE4" w:rsidRPr="00A8025E">
        <w:br/>
      </w:r>
      <w:r w:rsidRPr="00A8025E">
        <w:rPr>
          <w:color w:val="FF0000"/>
        </w:rPr>
        <w:t>+</w:t>
      </w:r>
      <w:r w:rsidRPr="00A8025E">
        <w:rPr>
          <w:color w:val="2B91AF"/>
        </w:rPr>
        <w:t>GLuint</w:t>
      </w:r>
      <w:r w:rsidRPr="00A8025E">
        <w:t xml:space="preserve"> BuildFromFile(</w:t>
      </w:r>
      <w:r w:rsidRPr="00A8025E">
        <w:rPr>
          <w:color w:val="0000FF"/>
        </w:rPr>
        <w:t>const</w:t>
      </w:r>
      <w:r w:rsidRPr="00A8025E">
        <w:t xml:space="preserve"> </w:t>
      </w:r>
      <w:r w:rsidR="005C43A0" w:rsidRPr="00A8025E">
        <w:rPr>
          <w:color w:val="0000FF"/>
        </w:rPr>
        <w:t>char</w:t>
      </w:r>
      <w:r w:rsidRPr="00A8025E">
        <w:t xml:space="preserve">* </w:t>
      </w:r>
      <w:r w:rsidR="00352A39" w:rsidRPr="00A8025E">
        <w:rPr>
          <w:color w:val="808080"/>
        </w:rPr>
        <w:t>vsPath</w:t>
      </w:r>
      <w:r w:rsidRPr="00A8025E">
        <w:t xml:space="preserve">, </w:t>
      </w:r>
      <w:r w:rsidRPr="00A8025E">
        <w:rPr>
          <w:color w:val="0000FF"/>
        </w:rPr>
        <w:t>const</w:t>
      </w:r>
      <w:r w:rsidRPr="00A8025E">
        <w:t xml:space="preserve"> </w:t>
      </w:r>
      <w:r w:rsidR="005C43A0" w:rsidRPr="00A8025E">
        <w:rPr>
          <w:color w:val="0000FF"/>
        </w:rPr>
        <w:t>char</w:t>
      </w:r>
      <w:r w:rsidRPr="00A8025E">
        <w:t xml:space="preserve">* </w:t>
      </w:r>
      <w:r w:rsidRPr="00A8025E">
        <w:rPr>
          <w:color w:val="808080"/>
        </w:rPr>
        <w:t>fs</w:t>
      </w:r>
      <w:r w:rsidR="00352A39" w:rsidRPr="00A8025E">
        <w:rPr>
          <w:color w:val="808080"/>
        </w:rPr>
        <w:t>Path</w:t>
      </w:r>
      <w:r w:rsidRPr="00A8025E">
        <w:t>);</w:t>
      </w:r>
      <w:r w:rsidRPr="00A8025E">
        <w:br/>
      </w:r>
      <w:r w:rsidR="00540BE4" w:rsidRPr="00A8025E">
        <w:br/>
      </w:r>
      <w:r w:rsidRPr="00A8025E">
        <w:t xml:space="preserve"> </w:t>
      </w:r>
      <w:r w:rsidR="00241DA6" w:rsidRPr="00A8025E">
        <w:t>}</w:t>
      </w:r>
      <w:r w:rsidR="00540BE4" w:rsidRPr="00A8025E">
        <w:br/>
      </w:r>
      <w:r w:rsidR="00540BE4" w:rsidRPr="00A8025E">
        <w:br/>
      </w:r>
      <w:r w:rsidRPr="00A8025E">
        <w:rPr>
          <w:color w:val="808080"/>
        </w:rPr>
        <w:t xml:space="preserve"> </w:t>
      </w:r>
      <w:r w:rsidR="00540BE4" w:rsidRPr="00A8025E">
        <w:rPr>
          <w:color w:val="808080"/>
        </w:rPr>
        <w:t>#endif</w:t>
      </w:r>
    </w:p>
    <w:p w:rsidR="00241DA6" w:rsidRDefault="005A150E" w:rsidP="00241DA6">
      <w:r>
        <w:rPr>
          <w:rFonts w:hint="eastAsia"/>
        </w:rPr>
        <w:t>Shader</w:t>
      </w:r>
      <w:r>
        <w:rPr>
          <w:rFonts w:hint="eastAsia"/>
        </w:rPr>
        <w:t>名前空間に</w:t>
      </w:r>
      <w:r w:rsidR="00AC0D49">
        <w:rPr>
          <w:rFonts w:hint="eastAsia"/>
        </w:rPr>
        <w:t>、ファイルからプログラム・オブジェクトを作成する関数宣言を追加しています</w:t>
      </w:r>
      <w:r>
        <w:rPr>
          <w:rFonts w:hint="eastAsia"/>
        </w:rPr>
        <w:t>。</w:t>
      </w:r>
    </w:p>
    <w:p w:rsidR="00D71FD6" w:rsidRDefault="00D71FD6" w:rsidP="00D71FD6">
      <w:pPr>
        <w:pStyle w:val="2"/>
      </w:pPr>
      <w:r>
        <w:t>ヘッダファイルのインクルード</w:t>
      </w:r>
    </w:p>
    <w:p w:rsidR="001B052F" w:rsidRDefault="005A150E" w:rsidP="00241DA6">
      <w:r>
        <w:t>続いて、</w:t>
      </w:r>
      <w:r w:rsidR="00D87279">
        <w:rPr>
          <w:rFonts w:hint="eastAsia"/>
        </w:rPr>
        <w:t>宣言した関数を定義していきます</w:t>
      </w:r>
      <w:r>
        <w:rPr>
          <w:rFonts w:hint="eastAsia"/>
        </w:rPr>
        <w:t>。</w:t>
      </w:r>
      <w:r w:rsidR="00D87279">
        <w:rPr>
          <w:rFonts w:hint="eastAsia"/>
        </w:rPr>
        <w:t>まず、ファイル読み込み操作ために「</w:t>
      </w:r>
      <w:r w:rsidR="00D87279">
        <w:rPr>
          <w:rFonts w:hint="eastAsia"/>
        </w:rPr>
        <w:t>fstream</w:t>
      </w:r>
      <w:r w:rsidR="00D87279">
        <w:rPr>
          <w:rFonts w:hint="eastAsia"/>
        </w:rPr>
        <w:t>」ヘッダ</w:t>
      </w:r>
      <w:r w:rsidR="00BB6DA2">
        <w:rPr>
          <w:rFonts w:hint="eastAsia"/>
        </w:rPr>
        <w:t>と「</w:t>
      </w:r>
      <w:r w:rsidR="00BB6DA2">
        <w:rPr>
          <w:rFonts w:hint="eastAsia"/>
        </w:rPr>
        <w:t>stdint.h</w:t>
      </w:r>
      <w:r w:rsidR="00BB6DA2">
        <w:rPr>
          <w:rFonts w:hint="eastAsia"/>
        </w:rPr>
        <w:t>」ヘッダ</w:t>
      </w:r>
      <w:r w:rsidR="00D87279">
        <w:rPr>
          <w:rFonts w:hint="eastAsia"/>
        </w:rPr>
        <w:t>をインクルードしましょう。</w:t>
      </w:r>
      <w:r>
        <w:rPr>
          <w:rFonts w:hint="eastAsia"/>
        </w:rPr>
        <w:t>S</w:t>
      </w:r>
      <w:r>
        <w:t>hader.cpp</w:t>
      </w:r>
      <w:r w:rsidR="00D87279">
        <w:t>を開き、次のプログラム</w:t>
      </w:r>
      <w:r>
        <w:t>を追加してください。</w:t>
      </w:r>
    </w:p>
    <w:p w:rsidR="005A150E" w:rsidRPr="00A8025E" w:rsidRDefault="00D87279" w:rsidP="005A150E">
      <w:pPr>
        <w:pStyle w:val="ac"/>
      </w:pPr>
      <w:r w:rsidRPr="00A8025E">
        <w:rPr>
          <w:color w:val="808080"/>
        </w:rPr>
        <w:t xml:space="preserve"> </w:t>
      </w:r>
      <w:r w:rsidR="005A150E" w:rsidRPr="00A8025E">
        <w:rPr>
          <w:color w:val="008000"/>
        </w:rPr>
        <w:t>/**</w:t>
      </w:r>
      <w:r w:rsidR="005A150E" w:rsidRPr="00A8025E">
        <w:br/>
      </w:r>
      <w:r w:rsidRPr="00A8025E">
        <w:rPr>
          <w:color w:val="808080"/>
        </w:rPr>
        <w:t xml:space="preserve"> </w:t>
      </w:r>
      <w:r w:rsidR="005A150E" w:rsidRPr="00A8025E">
        <w:rPr>
          <w:color w:val="008000"/>
        </w:rPr>
        <w:t>* @file Shader.cpp</w:t>
      </w:r>
      <w:r w:rsidR="005A150E" w:rsidRPr="00A8025E">
        <w:br/>
      </w:r>
      <w:r w:rsidRPr="00A8025E">
        <w:rPr>
          <w:color w:val="808080"/>
        </w:rPr>
        <w:t xml:space="preserve"> </w:t>
      </w:r>
      <w:r w:rsidR="005A150E" w:rsidRPr="00A8025E">
        <w:rPr>
          <w:color w:val="008000"/>
        </w:rPr>
        <w:t>*/</w:t>
      </w:r>
      <w:r w:rsidR="005A150E" w:rsidRPr="00A8025E">
        <w:br/>
      </w:r>
      <w:r w:rsidRPr="00A8025E">
        <w:rPr>
          <w:color w:val="808080"/>
        </w:rPr>
        <w:t xml:space="preserve"> </w:t>
      </w:r>
      <w:r w:rsidR="005A150E" w:rsidRPr="00A8025E">
        <w:rPr>
          <w:color w:val="808080"/>
        </w:rPr>
        <w:t>#include</w:t>
      </w:r>
      <w:r w:rsidR="005A150E" w:rsidRPr="00A8025E">
        <w:t xml:space="preserve"> </w:t>
      </w:r>
      <w:r w:rsidR="005A150E" w:rsidRPr="00A8025E">
        <w:rPr>
          <w:color w:val="A31515"/>
        </w:rPr>
        <w:t>"Shader.h"</w:t>
      </w:r>
      <w:r w:rsidR="005A150E" w:rsidRPr="00A8025E">
        <w:br/>
      </w:r>
      <w:r w:rsidRPr="00A8025E">
        <w:rPr>
          <w:color w:val="808080"/>
        </w:rPr>
        <w:t xml:space="preserve"> </w:t>
      </w:r>
      <w:r w:rsidR="005A150E" w:rsidRPr="00A8025E">
        <w:rPr>
          <w:color w:val="808080"/>
        </w:rPr>
        <w:t>#include</w:t>
      </w:r>
      <w:r w:rsidR="005A150E" w:rsidRPr="00A8025E">
        <w:t xml:space="preserve"> </w:t>
      </w:r>
      <w:r w:rsidR="005A150E" w:rsidRPr="00A8025E">
        <w:rPr>
          <w:color w:val="A31515"/>
        </w:rPr>
        <w:t>&lt;vector&gt;</w:t>
      </w:r>
      <w:r w:rsidR="005A150E" w:rsidRPr="00A8025E">
        <w:br/>
      </w:r>
      <w:r w:rsidRPr="00A8025E">
        <w:rPr>
          <w:color w:val="808080"/>
        </w:rPr>
        <w:t xml:space="preserve"> </w:t>
      </w:r>
      <w:r w:rsidR="005A150E" w:rsidRPr="00A8025E">
        <w:rPr>
          <w:color w:val="808080"/>
        </w:rPr>
        <w:t>#include</w:t>
      </w:r>
      <w:r w:rsidR="005A150E" w:rsidRPr="00A8025E">
        <w:t xml:space="preserve"> </w:t>
      </w:r>
      <w:r w:rsidR="005A150E" w:rsidRPr="00A8025E">
        <w:rPr>
          <w:color w:val="A31515"/>
        </w:rPr>
        <w:t>&lt;iostream&gt;</w:t>
      </w:r>
      <w:r w:rsidR="005A150E" w:rsidRPr="00A8025E">
        <w:br/>
      </w:r>
      <w:r w:rsidRPr="00A8025E">
        <w:rPr>
          <w:color w:val="FF0000"/>
        </w:rPr>
        <w:t>+</w:t>
      </w:r>
      <w:r w:rsidR="005A150E" w:rsidRPr="00A8025E">
        <w:rPr>
          <w:color w:val="808080"/>
        </w:rPr>
        <w:t>#include</w:t>
      </w:r>
      <w:r w:rsidR="005A150E" w:rsidRPr="00A8025E">
        <w:t xml:space="preserve"> </w:t>
      </w:r>
      <w:r w:rsidR="005A150E" w:rsidRPr="00A8025E">
        <w:rPr>
          <w:color w:val="A31515"/>
        </w:rPr>
        <w:t>&lt;</w:t>
      </w:r>
      <w:r w:rsidRPr="00A8025E">
        <w:rPr>
          <w:rFonts w:hint="eastAsia"/>
          <w:color w:val="A31515"/>
        </w:rPr>
        <w:t>fstream</w:t>
      </w:r>
      <w:r w:rsidR="005A150E" w:rsidRPr="00A8025E">
        <w:rPr>
          <w:color w:val="A31515"/>
        </w:rPr>
        <w:t>&gt;</w:t>
      </w:r>
      <w:r w:rsidR="004D5298" w:rsidRPr="00A8025E">
        <w:rPr>
          <w:color w:val="A31515"/>
        </w:rPr>
        <w:br/>
      </w:r>
      <w:r w:rsidR="004D5298" w:rsidRPr="00A8025E">
        <w:rPr>
          <w:color w:val="FF0000"/>
        </w:rPr>
        <w:t>+</w:t>
      </w:r>
      <w:r w:rsidR="004D5298" w:rsidRPr="00A8025E">
        <w:rPr>
          <w:color w:val="808080"/>
        </w:rPr>
        <w:t>#include</w:t>
      </w:r>
      <w:r w:rsidR="004D5298" w:rsidRPr="00A8025E">
        <w:t xml:space="preserve"> </w:t>
      </w:r>
      <w:r w:rsidR="004D5298" w:rsidRPr="00A8025E">
        <w:rPr>
          <w:color w:val="A31515"/>
        </w:rPr>
        <w:t>&lt;stdint.h&gt;</w:t>
      </w:r>
      <w:r w:rsidR="005A150E" w:rsidRPr="00A8025E">
        <w:br/>
      </w:r>
      <w:r w:rsidR="005A150E" w:rsidRPr="00A8025E">
        <w:br/>
      </w:r>
      <w:r w:rsidRPr="00A8025E">
        <w:rPr>
          <w:color w:val="0000FF"/>
        </w:rPr>
        <w:t xml:space="preserve">　</w:t>
      </w:r>
      <w:r w:rsidR="005A150E" w:rsidRPr="00A8025E">
        <w:rPr>
          <w:color w:val="0000FF"/>
        </w:rPr>
        <w:t>namespace</w:t>
      </w:r>
      <w:r w:rsidR="005A150E" w:rsidRPr="00A8025E">
        <w:t xml:space="preserve"> Shader {</w:t>
      </w:r>
    </w:p>
    <w:p w:rsidR="005A150E" w:rsidRDefault="0039268A" w:rsidP="00241DA6">
      <w:r>
        <w:lastRenderedPageBreak/>
        <w:t>シェーダ</w:t>
      </w:r>
      <w:r w:rsidR="00D87279">
        <w:t>ー・プログラムを作成する関数</w:t>
      </w:r>
      <w:r>
        <w:t>は</w:t>
      </w:r>
      <w:r w:rsidR="00D87279">
        <w:t>既に</w:t>
      </w:r>
      <w:r w:rsidR="00D87279">
        <w:rPr>
          <w:rFonts w:hint="eastAsia"/>
        </w:rPr>
        <w:t>定義</w:t>
      </w:r>
      <w:r>
        <w:rPr>
          <w:rFonts w:hint="eastAsia"/>
        </w:rPr>
        <w:t>済みです</w:t>
      </w:r>
      <w:r w:rsidR="00DC3E66">
        <w:rPr>
          <w:rFonts w:hint="eastAsia"/>
        </w:rPr>
        <w:t>から、足りないの</w:t>
      </w:r>
      <w:r>
        <w:t>は</w:t>
      </w:r>
      <w:r w:rsidR="00DC3E66">
        <w:rPr>
          <w:rFonts w:hint="eastAsia"/>
        </w:rPr>
        <w:t>ファイルを読み込む部分</w:t>
      </w:r>
      <w:r>
        <w:rPr>
          <w:rFonts w:hint="eastAsia"/>
        </w:rPr>
        <w:t>だけです。</w:t>
      </w:r>
      <w:r w:rsidR="00DC3E66">
        <w:t>ですから、</w:t>
      </w:r>
      <w:r w:rsidR="00DC3E66">
        <w:rPr>
          <w:rFonts w:hint="eastAsia"/>
        </w:rPr>
        <w:t>BuildFrom</w:t>
      </w:r>
      <w:r w:rsidR="00DC3E66">
        <w:t>File</w:t>
      </w:r>
      <w:r w:rsidR="00DC3E66">
        <w:t>関数でやるべきなのは、ファイルを読み込んで、その内容使って</w:t>
      </w:r>
      <w:r w:rsidR="00DC3E66">
        <w:rPr>
          <w:rFonts w:hint="eastAsia"/>
        </w:rPr>
        <w:t>Build</w:t>
      </w:r>
      <w:r w:rsidR="00DC3E66">
        <w:rPr>
          <w:rFonts w:hint="eastAsia"/>
        </w:rPr>
        <w:t>関数を実行することです。</w:t>
      </w:r>
    </w:p>
    <w:p w:rsidR="00D71FD6" w:rsidRDefault="00D71FD6" w:rsidP="00D71FD6">
      <w:pPr>
        <w:pStyle w:val="2"/>
      </w:pPr>
      <w:r>
        <w:t>ファイル読み込み関数を作成する</w:t>
      </w:r>
    </w:p>
    <w:p w:rsidR="0039268A" w:rsidRDefault="00B46331" w:rsidP="00241DA6">
      <w:r>
        <w:t>プログラム・オブジェクトをビルドするには</w:t>
      </w:r>
      <w:r w:rsidR="00895115">
        <w:t>、</w:t>
      </w:r>
      <w:r>
        <w:t>頂点シェーダー用とフラグメントシェーダー用で</w:t>
      </w:r>
      <w:r>
        <w:rPr>
          <w:rFonts w:hint="eastAsia"/>
        </w:rPr>
        <w:t>2</w:t>
      </w:r>
      <w:r w:rsidR="00895115">
        <w:rPr>
          <w:rFonts w:hint="eastAsia"/>
        </w:rPr>
        <w:t>回</w:t>
      </w:r>
      <w:r>
        <w:rPr>
          <w:rFonts w:hint="eastAsia"/>
        </w:rPr>
        <w:t>の</w:t>
      </w:r>
      <w:r w:rsidR="00DC3E66">
        <w:t>ファイルの読み込み</w:t>
      </w:r>
      <w:r>
        <w:t>が</w:t>
      </w:r>
      <w:r>
        <w:rPr>
          <w:rFonts w:hint="eastAsia"/>
        </w:rPr>
        <w:t>必要になります</w:t>
      </w:r>
      <w:r w:rsidR="00DC3E66">
        <w:rPr>
          <w:rFonts w:hint="eastAsia"/>
        </w:rPr>
        <w:t>。</w:t>
      </w:r>
      <w:r w:rsidR="008A479F">
        <w:rPr>
          <w:rFonts w:hint="eastAsia"/>
        </w:rPr>
        <w:t>同じことを</w:t>
      </w:r>
      <w:r w:rsidR="008A479F">
        <w:rPr>
          <w:rFonts w:hint="eastAsia"/>
        </w:rPr>
        <w:t>2</w:t>
      </w:r>
      <w:r w:rsidR="008A479F">
        <w:rPr>
          <w:rFonts w:hint="eastAsia"/>
        </w:rPr>
        <w:t>度書くのは</w:t>
      </w:r>
      <w:r w:rsidR="007207D7">
        <w:rPr>
          <w:rFonts w:hint="eastAsia"/>
        </w:rPr>
        <w:t>無駄</w:t>
      </w:r>
      <w:r w:rsidR="008A479F">
        <w:rPr>
          <w:rFonts w:hint="eastAsia"/>
        </w:rPr>
        <w:t>ですから</w:t>
      </w:r>
      <w:r w:rsidR="00DC3E66">
        <w:t>、</w:t>
      </w:r>
      <w:r w:rsidR="008A479F">
        <w:t>読み込み</w:t>
      </w:r>
      <w:r w:rsidR="007207D7">
        <w:t>だけを行う</w:t>
      </w:r>
      <w:r w:rsidR="00DC3E66">
        <w:t>関数</w:t>
      </w:r>
      <w:r w:rsidR="008A479F">
        <w:t>を</w:t>
      </w:r>
      <w:r w:rsidR="00DC3E66">
        <w:t>定義</w:t>
      </w:r>
      <w:r w:rsidR="008A479F">
        <w:t>することに</w:t>
      </w:r>
      <w:r w:rsidR="004B03D4">
        <w:t>しましょう。</w:t>
      </w:r>
      <w:r w:rsidR="00D87279">
        <w:t>Build</w:t>
      </w:r>
      <w:r w:rsidR="00F91E9F">
        <w:t>関数</w:t>
      </w:r>
      <w:r w:rsidR="00D87279">
        <w:t>の</w:t>
      </w:r>
      <w:r w:rsidR="00F91E9F">
        <w:t>定義の下に、次の</w:t>
      </w:r>
      <w:r w:rsidR="00D87279">
        <w:rPr>
          <w:rFonts w:hint="eastAsia"/>
        </w:rPr>
        <w:t>プログラム</w:t>
      </w:r>
      <w:r w:rsidR="00F91E9F">
        <w:t>を追加してください。</w:t>
      </w:r>
    </w:p>
    <w:p w:rsidR="00633673" w:rsidRPr="00A8025E" w:rsidRDefault="00663984" w:rsidP="00633673">
      <w:pPr>
        <w:pStyle w:val="ac"/>
        <w:rPr>
          <w:color w:val="008000"/>
        </w:rPr>
      </w:pPr>
      <w:r>
        <w:rPr>
          <w:color w:val="FF0000"/>
        </w:rPr>
        <w:t xml:space="preserve">     </w:t>
      </w:r>
      <w:r>
        <w:rPr>
          <w:color w:val="6F008A"/>
        </w:rPr>
        <w:t>glDeleteProgram</w:t>
      </w:r>
      <w:r>
        <w:t>(program);</w:t>
      </w:r>
      <w:r>
        <w:rPr>
          <w:color w:val="FF0000"/>
        </w:rPr>
        <w:br/>
      </w:r>
      <w:r w:rsidR="0013388A" w:rsidRPr="00A8025E">
        <w:rPr>
          <w:color w:val="FF0000"/>
        </w:rPr>
        <w:t xml:space="preserve"> </w:t>
      </w:r>
      <w:r w:rsidR="0013388A" w:rsidRPr="00A8025E">
        <w:t xml:space="preserve">  </w:t>
      </w:r>
      <w:r w:rsidR="0013388A">
        <w:t xml:space="preserve">  </w:t>
      </w:r>
      <w:r w:rsidR="0013388A" w:rsidRPr="00A8025E">
        <w:rPr>
          <w:color w:val="0000FF"/>
        </w:rPr>
        <w:t>return</w:t>
      </w:r>
      <w:r w:rsidR="0013388A" w:rsidRPr="00A8025E">
        <w:t xml:space="preserve"> </w:t>
      </w:r>
      <w:r w:rsidR="0013388A">
        <w:t>0;</w:t>
      </w:r>
      <w:r w:rsidR="0013388A" w:rsidRPr="00A8025E">
        <w:br/>
      </w:r>
      <w:r w:rsidR="0013388A" w:rsidRPr="00A8025E">
        <w:rPr>
          <w:color w:val="FF0000"/>
        </w:rPr>
        <w:t xml:space="preserve"> </w:t>
      </w:r>
      <w:r w:rsidR="0013388A">
        <w:rPr>
          <w:color w:val="FF0000"/>
        </w:rPr>
        <w:t xml:space="preserve">  </w:t>
      </w:r>
      <w:r w:rsidR="0013388A" w:rsidRPr="00A8025E">
        <w:t>}</w:t>
      </w:r>
      <w:r w:rsidR="0013388A" w:rsidRPr="00A8025E">
        <w:br/>
      </w:r>
      <w:r w:rsidR="008A479F" w:rsidRPr="00A8025E">
        <w:rPr>
          <w:color w:val="FF0000"/>
        </w:rPr>
        <w:t xml:space="preserve"> </w:t>
      </w:r>
      <w:r w:rsidR="008A479F" w:rsidRPr="00A8025E">
        <w:t xml:space="preserve">  </w:t>
      </w:r>
      <w:r w:rsidR="008A479F" w:rsidRPr="00A8025E">
        <w:rPr>
          <w:color w:val="0000FF"/>
        </w:rPr>
        <w:t>return</w:t>
      </w:r>
      <w:r w:rsidR="008A479F" w:rsidRPr="00A8025E">
        <w:t xml:space="preserve"> </w:t>
      </w:r>
      <w:r w:rsidR="00790DD4">
        <w:t>program;</w:t>
      </w:r>
      <w:r w:rsidR="008A479F" w:rsidRPr="00A8025E">
        <w:br/>
      </w:r>
      <w:r w:rsidR="008A479F" w:rsidRPr="00A8025E">
        <w:rPr>
          <w:color w:val="FF0000"/>
        </w:rPr>
        <w:t xml:space="preserve"> </w:t>
      </w:r>
      <w:r w:rsidR="008A479F" w:rsidRPr="00A8025E">
        <w:t>}</w:t>
      </w:r>
      <w:r w:rsidR="008A479F" w:rsidRPr="00A8025E">
        <w:br/>
      </w:r>
      <w:r w:rsidR="008A479F" w:rsidRPr="00A8025E">
        <w:rPr>
          <w:color w:val="FF0000"/>
        </w:rPr>
        <w:br/>
        <w:t>+</w:t>
      </w:r>
      <w:r w:rsidR="00F91E9F" w:rsidRPr="00A8025E">
        <w:rPr>
          <w:color w:val="008000"/>
        </w:rPr>
        <w:t>/**</w:t>
      </w:r>
      <w:r w:rsidR="00F91E9F" w:rsidRPr="00A8025E">
        <w:br/>
      </w:r>
      <w:r w:rsidR="008A479F" w:rsidRPr="00A8025E">
        <w:rPr>
          <w:color w:val="FF0000"/>
        </w:rPr>
        <w:t>+</w:t>
      </w:r>
      <w:r w:rsidR="00F91E9F" w:rsidRPr="00A8025E">
        <w:rPr>
          <w:color w:val="008000"/>
        </w:rPr>
        <w:t xml:space="preserve">* </w:t>
      </w:r>
      <w:r w:rsidR="00F91E9F" w:rsidRPr="00A8025E">
        <w:rPr>
          <w:rFonts w:hint="eastAsia"/>
          <w:color w:val="008000"/>
        </w:rPr>
        <w:t>ファイルを読み込む</w:t>
      </w:r>
      <w:r w:rsidR="00F91E9F" w:rsidRPr="00A8025E">
        <w:rPr>
          <w:color w:val="008000"/>
        </w:rPr>
        <w:t>.</w:t>
      </w:r>
      <w:r w:rsidR="00F91E9F" w:rsidRPr="00A8025E">
        <w:br/>
      </w:r>
      <w:r w:rsidR="008A479F" w:rsidRPr="00A8025E">
        <w:rPr>
          <w:color w:val="FF0000"/>
        </w:rPr>
        <w:t>+</w:t>
      </w:r>
      <w:r w:rsidR="00F91E9F" w:rsidRPr="00A8025E">
        <w:rPr>
          <w:color w:val="008000"/>
        </w:rPr>
        <w:t>*</w:t>
      </w:r>
      <w:r w:rsidR="00F91E9F" w:rsidRPr="00A8025E">
        <w:br/>
      </w:r>
      <w:r w:rsidR="008A479F" w:rsidRPr="00A8025E">
        <w:rPr>
          <w:color w:val="FF0000"/>
        </w:rPr>
        <w:t>+</w:t>
      </w:r>
      <w:r w:rsidR="00F91E9F" w:rsidRPr="00A8025E">
        <w:rPr>
          <w:color w:val="008000"/>
        </w:rPr>
        <w:t xml:space="preserve">* @param </w:t>
      </w:r>
      <w:r w:rsidR="008A479F" w:rsidRPr="00A8025E">
        <w:rPr>
          <w:rFonts w:hint="eastAsia"/>
          <w:color w:val="008000"/>
        </w:rPr>
        <w:t>path</w:t>
      </w:r>
      <w:r w:rsidR="00F91E9F" w:rsidRPr="00A8025E">
        <w:rPr>
          <w:color w:val="008000"/>
        </w:rPr>
        <w:t xml:space="preserve"> </w:t>
      </w:r>
      <w:r w:rsidR="00F91E9F" w:rsidRPr="00A8025E">
        <w:rPr>
          <w:rFonts w:hint="eastAsia"/>
          <w:color w:val="008000"/>
        </w:rPr>
        <w:t>読み込むファイル名</w:t>
      </w:r>
      <w:r w:rsidR="00F91E9F" w:rsidRPr="00A8025E">
        <w:rPr>
          <w:color w:val="008000"/>
        </w:rPr>
        <w:t>.</w:t>
      </w:r>
      <w:r w:rsidR="00F91E9F" w:rsidRPr="00A8025E">
        <w:br/>
      </w:r>
      <w:r w:rsidR="008A479F" w:rsidRPr="00A8025E">
        <w:rPr>
          <w:color w:val="FF0000"/>
        </w:rPr>
        <w:t>+</w:t>
      </w:r>
      <w:r w:rsidR="00F91E9F" w:rsidRPr="00A8025E">
        <w:rPr>
          <w:color w:val="008000"/>
        </w:rPr>
        <w:t>*</w:t>
      </w:r>
      <w:r w:rsidR="00F91E9F" w:rsidRPr="00A8025E">
        <w:br/>
      </w:r>
      <w:r w:rsidR="00895115" w:rsidRPr="00A8025E">
        <w:rPr>
          <w:color w:val="FF0000"/>
        </w:rPr>
        <w:t>+</w:t>
      </w:r>
      <w:r w:rsidR="00895115" w:rsidRPr="00A8025E">
        <w:rPr>
          <w:color w:val="008000"/>
        </w:rPr>
        <w:t>* @</w:t>
      </w:r>
      <w:r w:rsidR="00895115" w:rsidRPr="00A8025E">
        <w:rPr>
          <w:rFonts w:hint="eastAsia"/>
          <w:color w:val="008000"/>
        </w:rPr>
        <w:t>return</w:t>
      </w:r>
      <w:r w:rsidR="00895115" w:rsidRPr="00A8025E">
        <w:rPr>
          <w:color w:val="008000"/>
        </w:rPr>
        <w:t xml:space="preserve"> </w:t>
      </w:r>
      <w:r w:rsidR="00895115" w:rsidRPr="00A8025E">
        <w:rPr>
          <w:rFonts w:hint="eastAsia"/>
          <w:color w:val="008000"/>
        </w:rPr>
        <w:t>読み込んだ</w:t>
      </w:r>
      <w:r w:rsidR="00633673" w:rsidRPr="00A8025E">
        <w:rPr>
          <w:rFonts w:hint="eastAsia"/>
          <w:color w:val="008000"/>
        </w:rPr>
        <w:t>データ</w:t>
      </w:r>
      <w:r w:rsidR="00895115" w:rsidRPr="00A8025E">
        <w:rPr>
          <w:color w:val="008000"/>
        </w:rPr>
        <w:t>.</w:t>
      </w:r>
      <w:r w:rsidR="00895115" w:rsidRPr="00A8025E">
        <w:br/>
      </w:r>
      <w:r w:rsidR="008A479F" w:rsidRPr="00A8025E">
        <w:rPr>
          <w:color w:val="FF0000"/>
        </w:rPr>
        <w:t>+</w:t>
      </w:r>
      <w:r w:rsidR="00F91E9F" w:rsidRPr="00A8025E">
        <w:rPr>
          <w:color w:val="008000"/>
        </w:rPr>
        <w:t>*/</w:t>
      </w:r>
      <w:r w:rsidR="00F91E9F" w:rsidRPr="00A8025E">
        <w:br/>
      </w:r>
      <w:r w:rsidR="00633673" w:rsidRPr="00A8025E">
        <w:rPr>
          <w:color w:val="FF0000"/>
        </w:rPr>
        <w:t>+</w:t>
      </w:r>
      <w:r w:rsidR="00633673" w:rsidRPr="00A8025E">
        <w:t>std::</w:t>
      </w:r>
      <w:r w:rsidR="00633673" w:rsidRPr="00A8025E">
        <w:rPr>
          <w:color w:val="2B91AF"/>
        </w:rPr>
        <w:t>vector</w:t>
      </w:r>
      <w:r w:rsidR="00633673" w:rsidRPr="00A8025E">
        <w:t>&lt;</w:t>
      </w:r>
      <w:r w:rsidR="00633673" w:rsidRPr="00A8025E">
        <w:rPr>
          <w:color w:val="2B91AF"/>
        </w:rPr>
        <w:t>GLchar</w:t>
      </w:r>
      <w:r w:rsidR="00633673" w:rsidRPr="00A8025E">
        <w:t>&gt; ReadFile(</w:t>
      </w:r>
      <w:r w:rsidR="00633673" w:rsidRPr="00A8025E">
        <w:rPr>
          <w:color w:val="0000FF"/>
        </w:rPr>
        <w:t>const</w:t>
      </w:r>
      <w:r w:rsidR="00633673" w:rsidRPr="00A8025E">
        <w:t xml:space="preserve"> </w:t>
      </w:r>
      <w:r w:rsidR="00633673" w:rsidRPr="00A8025E">
        <w:rPr>
          <w:color w:val="0000FF"/>
        </w:rPr>
        <w:t>char</w:t>
      </w:r>
      <w:r w:rsidR="00633673" w:rsidRPr="00A8025E">
        <w:t xml:space="preserve">* </w:t>
      </w:r>
      <w:r w:rsidR="00633673" w:rsidRPr="00A8025E">
        <w:rPr>
          <w:color w:val="808080"/>
        </w:rPr>
        <w:t>path</w:t>
      </w:r>
      <w:r w:rsidR="00633673" w:rsidRPr="00A8025E">
        <w:t>)</w:t>
      </w:r>
      <w:r w:rsidR="00633673" w:rsidRPr="00A8025E">
        <w:br/>
      </w:r>
      <w:r w:rsidR="00633673" w:rsidRPr="00A8025E">
        <w:rPr>
          <w:color w:val="FF0000"/>
        </w:rPr>
        <w:t>+</w:t>
      </w:r>
      <w:r w:rsidR="00633673" w:rsidRPr="00A8025E">
        <w:t>{</w:t>
      </w:r>
      <w:r w:rsidR="00633673" w:rsidRPr="00A8025E">
        <w:br/>
      </w:r>
      <w:r w:rsidR="00633673" w:rsidRPr="00A8025E">
        <w:rPr>
          <w:color w:val="FF0000"/>
        </w:rPr>
        <w:t>+</w:t>
      </w:r>
      <w:r w:rsidR="00633673" w:rsidRPr="00A8025E">
        <w:t xml:space="preserve">  std::</w:t>
      </w:r>
      <w:r w:rsidR="00633673" w:rsidRPr="00A8025E">
        <w:rPr>
          <w:color w:val="2B91AF"/>
        </w:rPr>
        <w:t>basic_ifstream</w:t>
      </w:r>
      <w:r w:rsidR="00633673" w:rsidRPr="00A8025E">
        <w:t>&lt;</w:t>
      </w:r>
      <w:r w:rsidR="00633673" w:rsidRPr="00A8025E">
        <w:rPr>
          <w:color w:val="2B91AF"/>
        </w:rPr>
        <w:t>GLchar</w:t>
      </w:r>
      <w:r w:rsidR="00633673" w:rsidRPr="00A8025E">
        <w:t>&gt; ifs;</w:t>
      </w:r>
      <w:r w:rsidR="00633673" w:rsidRPr="00A8025E">
        <w:br/>
      </w:r>
      <w:r w:rsidR="00633673" w:rsidRPr="00A8025E">
        <w:rPr>
          <w:color w:val="FF0000"/>
        </w:rPr>
        <w:t>+</w:t>
      </w:r>
      <w:r w:rsidR="00633673" w:rsidRPr="00A8025E">
        <w:t xml:space="preserve">  ifs.open(</w:t>
      </w:r>
      <w:r w:rsidR="00633673" w:rsidRPr="00A8025E">
        <w:rPr>
          <w:color w:val="808080"/>
        </w:rPr>
        <w:t>path</w:t>
      </w:r>
      <w:r w:rsidR="00633673" w:rsidRPr="00A8025E">
        <w:t>, std::</w:t>
      </w:r>
      <w:r w:rsidR="00633673" w:rsidRPr="00A8025E">
        <w:rPr>
          <w:color w:val="2B91AF"/>
        </w:rPr>
        <w:t>ios_base</w:t>
      </w:r>
      <w:r w:rsidR="00633673" w:rsidRPr="00A8025E">
        <w:t>::binary);</w:t>
      </w:r>
      <w:r w:rsidR="00633673" w:rsidRPr="00A8025E">
        <w:br/>
      </w:r>
      <w:r w:rsidR="00633673" w:rsidRPr="00A8025E">
        <w:rPr>
          <w:color w:val="FF0000"/>
        </w:rPr>
        <w:t>+</w:t>
      </w:r>
      <w:r w:rsidR="00633673" w:rsidRPr="00A8025E">
        <w:t xml:space="preserve">  </w:t>
      </w:r>
      <w:r w:rsidR="00633673" w:rsidRPr="00A8025E">
        <w:rPr>
          <w:color w:val="0000FF"/>
        </w:rPr>
        <w:t>if</w:t>
      </w:r>
      <w:r w:rsidR="00633673" w:rsidRPr="00A8025E">
        <w:t xml:space="preserve"> (!ifs.is_open()) {</w:t>
      </w:r>
      <w:r w:rsidR="00633673" w:rsidRPr="00A8025E">
        <w:br/>
      </w:r>
      <w:r w:rsidR="00633673" w:rsidRPr="00A8025E">
        <w:rPr>
          <w:color w:val="FF0000"/>
        </w:rPr>
        <w:t>+</w:t>
      </w:r>
      <w:r w:rsidR="00633673" w:rsidRPr="00A8025E">
        <w:t xml:space="preserve">    std::cerr </w:t>
      </w:r>
      <w:r w:rsidR="00633673" w:rsidRPr="00A8025E">
        <w:rPr>
          <w:color w:val="008080"/>
        </w:rPr>
        <w:t>&lt;&lt;</w:t>
      </w:r>
      <w:r w:rsidR="00633673" w:rsidRPr="00A8025E">
        <w:t xml:space="preserve"> </w:t>
      </w:r>
      <w:r w:rsidR="00633673" w:rsidRPr="00A8025E">
        <w:rPr>
          <w:color w:val="A31515"/>
        </w:rPr>
        <w:t>"ERROR: "</w:t>
      </w:r>
      <w:r w:rsidR="00633673" w:rsidRPr="00A8025E">
        <w:t xml:space="preserve"> </w:t>
      </w:r>
      <w:r w:rsidR="00633673" w:rsidRPr="00A8025E">
        <w:rPr>
          <w:color w:val="008080"/>
        </w:rPr>
        <w:t>&lt;&lt;</w:t>
      </w:r>
      <w:r w:rsidR="00633673" w:rsidRPr="00A8025E">
        <w:t xml:space="preserve"> </w:t>
      </w:r>
      <w:r w:rsidR="00633673" w:rsidRPr="00A8025E">
        <w:rPr>
          <w:color w:val="808080"/>
        </w:rPr>
        <w:t>path</w:t>
      </w:r>
      <w:r w:rsidR="00633673" w:rsidRPr="00A8025E">
        <w:t xml:space="preserve"> </w:t>
      </w:r>
      <w:r w:rsidR="00633673" w:rsidRPr="00A8025E">
        <w:rPr>
          <w:color w:val="008080"/>
        </w:rPr>
        <w:t>&lt;&lt;</w:t>
      </w:r>
      <w:r w:rsidR="00633673" w:rsidRPr="00A8025E">
        <w:t xml:space="preserve"> </w:t>
      </w:r>
      <w:r w:rsidR="00633673" w:rsidRPr="00A8025E">
        <w:rPr>
          <w:color w:val="A31515"/>
        </w:rPr>
        <w:t xml:space="preserve">" </w:t>
      </w:r>
      <w:r w:rsidR="00633673" w:rsidRPr="00A8025E">
        <w:rPr>
          <w:rFonts w:hint="eastAsia"/>
          <w:color w:val="A31515"/>
        </w:rPr>
        <w:t>を開けません</w:t>
      </w:r>
      <w:r w:rsidR="007207D7" w:rsidRPr="00A8025E">
        <w:rPr>
          <w:rFonts w:hint="eastAsia"/>
          <w:color w:val="A31515"/>
        </w:rPr>
        <w:t>.</w:t>
      </w:r>
      <w:r w:rsidR="00633673" w:rsidRPr="00A8025E">
        <w:rPr>
          <w:color w:val="A31515"/>
        </w:rPr>
        <w:t>\n"</w:t>
      </w:r>
      <w:r w:rsidR="00633673" w:rsidRPr="00A8025E">
        <w:t>;</w:t>
      </w:r>
      <w:r w:rsidR="00633673" w:rsidRPr="00A8025E">
        <w:br/>
      </w:r>
      <w:r w:rsidR="00633673" w:rsidRPr="00A8025E">
        <w:rPr>
          <w:color w:val="FF0000"/>
        </w:rPr>
        <w:t>+</w:t>
      </w:r>
      <w:r w:rsidR="00633673" w:rsidRPr="00A8025E">
        <w:t xml:space="preserve">    </w:t>
      </w:r>
      <w:r w:rsidR="00633673" w:rsidRPr="00A8025E">
        <w:rPr>
          <w:color w:val="0000FF"/>
        </w:rPr>
        <w:t>return</w:t>
      </w:r>
      <w:r w:rsidR="00633673" w:rsidRPr="00A8025E">
        <w:t xml:space="preserve"> {};</w:t>
      </w:r>
      <w:r w:rsidR="00633673" w:rsidRPr="00A8025E">
        <w:br/>
      </w:r>
      <w:r w:rsidR="00633673" w:rsidRPr="00A8025E">
        <w:rPr>
          <w:color w:val="FF0000"/>
        </w:rPr>
        <w:t>+</w:t>
      </w:r>
      <w:r w:rsidR="00633673" w:rsidRPr="00A8025E">
        <w:t xml:space="preserve">  }</w:t>
      </w:r>
      <w:r w:rsidR="00633673" w:rsidRPr="00A8025E">
        <w:br/>
      </w:r>
      <w:r w:rsidR="00633673" w:rsidRPr="00A8025E">
        <w:rPr>
          <w:color w:val="FF0000"/>
        </w:rPr>
        <w:t>+</w:t>
      </w:r>
      <w:r w:rsidR="00633673" w:rsidRPr="00A8025E">
        <w:t xml:space="preserve">  ifs.seekg(0, std::</w:t>
      </w:r>
      <w:r w:rsidR="00633673" w:rsidRPr="00A8025E">
        <w:rPr>
          <w:color w:val="2B91AF"/>
        </w:rPr>
        <w:t>ios_base</w:t>
      </w:r>
      <w:r w:rsidR="00633673" w:rsidRPr="00A8025E">
        <w:t>::end);</w:t>
      </w:r>
      <w:r w:rsidR="00633673" w:rsidRPr="00A8025E">
        <w:br/>
      </w:r>
      <w:r w:rsidR="00633673" w:rsidRPr="00A8025E">
        <w:rPr>
          <w:color w:val="FF0000"/>
        </w:rPr>
        <w:t>+</w:t>
      </w:r>
      <w:r w:rsidR="00633673" w:rsidRPr="00A8025E">
        <w:t xml:space="preserve">  </w:t>
      </w:r>
      <w:r w:rsidR="00633673" w:rsidRPr="00A8025E">
        <w:rPr>
          <w:color w:val="0000FF"/>
        </w:rPr>
        <w:t>const</w:t>
      </w:r>
      <w:r w:rsidR="00484BFC" w:rsidRPr="00A8025E">
        <w:t xml:space="preserve"> </w:t>
      </w:r>
      <w:r w:rsidR="00484BFC" w:rsidRPr="00A8025E">
        <w:rPr>
          <w:color w:val="2B91AF"/>
        </w:rPr>
        <w:t>size_t</w:t>
      </w:r>
      <w:r w:rsidR="00633673" w:rsidRPr="00A8025E">
        <w:t xml:space="preserve"> length = </w:t>
      </w:r>
      <w:r w:rsidR="00484BFC" w:rsidRPr="00A8025E">
        <w:t>(</w:t>
      </w:r>
      <w:r w:rsidR="00484BFC" w:rsidRPr="00A8025E">
        <w:rPr>
          <w:color w:val="2B91AF"/>
        </w:rPr>
        <w:t>size_t</w:t>
      </w:r>
      <w:r w:rsidR="00484BFC" w:rsidRPr="00A8025E">
        <w:t>)</w:t>
      </w:r>
      <w:r w:rsidR="00633673" w:rsidRPr="00A8025E">
        <w:t>ifs.tellg();</w:t>
      </w:r>
      <w:r w:rsidR="00633673" w:rsidRPr="00A8025E">
        <w:br/>
      </w:r>
      <w:r w:rsidR="00633673" w:rsidRPr="00A8025E">
        <w:rPr>
          <w:color w:val="FF0000"/>
        </w:rPr>
        <w:t>+</w:t>
      </w:r>
      <w:r w:rsidR="00633673" w:rsidRPr="00A8025E">
        <w:t xml:space="preserve">  ifs.seekg(0, std::</w:t>
      </w:r>
      <w:r w:rsidR="00633673" w:rsidRPr="00A8025E">
        <w:rPr>
          <w:color w:val="2B91AF"/>
        </w:rPr>
        <w:t>ios_base</w:t>
      </w:r>
      <w:r w:rsidR="00633673" w:rsidRPr="00A8025E">
        <w:t>::beg);</w:t>
      </w:r>
      <w:r w:rsidR="00633673" w:rsidRPr="00A8025E">
        <w:br/>
      </w:r>
      <w:r w:rsidR="00633673" w:rsidRPr="00A8025E">
        <w:rPr>
          <w:color w:val="FF0000"/>
        </w:rPr>
        <w:t>+</w:t>
      </w:r>
      <w:r w:rsidR="00633673" w:rsidRPr="00A8025E">
        <w:t xml:space="preserve">  std::</w:t>
      </w:r>
      <w:r w:rsidR="00633673" w:rsidRPr="00A8025E">
        <w:rPr>
          <w:color w:val="2B91AF"/>
        </w:rPr>
        <w:t>vector</w:t>
      </w:r>
      <w:r w:rsidR="00633673" w:rsidRPr="00A8025E">
        <w:t>&lt;</w:t>
      </w:r>
      <w:r w:rsidR="00633673" w:rsidRPr="00A8025E">
        <w:rPr>
          <w:color w:val="2B91AF"/>
        </w:rPr>
        <w:t>GLchar</w:t>
      </w:r>
      <w:r w:rsidR="00633673" w:rsidRPr="00A8025E">
        <w:t>&gt; buf(length);</w:t>
      </w:r>
      <w:r w:rsidR="00633673" w:rsidRPr="00A8025E">
        <w:br/>
      </w:r>
      <w:r w:rsidR="00633673" w:rsidRPr="00A8025E">
        <w:rPr>
          <w:color w:val="FF0000"/>
        </w:rPr>
        <w:t>+</w:t>
      </w:r>
      <w:r w:rsidR="00633673" w:rsidRPr="00A8025E">
        <w:t xml:space="preserve">  ifs.read(buf.data(), length);</w:t>
      </w:r>
      <w:r w:rsidR="007207D7" w:rsidRPr="00A8025E">
        <w:br/>
      </w:r>
      <w:r w:rsidR="007207D7" w:rsidRPr="00A8025E">
        <w:rPr>
          <w:color w:val="FF0000"/>
        </w:rPr>
        <w:t>+</w:t>
      </w:r>
      <w:r w:rsidR="007207D7" w:rsidRPr="00A8025E">
        <w:rPr>
          <w:rFonts w:hint="eastAsia"/>
        </w:rPr>
        <w:t xml:space="preserve">  buf.push_back(</w:t>
      </w:r>
      <w:r w:rsidR="007207D7" w:rsidRPr="00A8025E">
        <w:rPr>
          <w:color w:val="A31515"/>
        </w:rPr>
        <w:t>'\0'</w:t>
      </w:r>
      <w:r w:rsidR="007207D7" w:rsidRPr="00A8025E">
        <w:t>);</w:t>
      </w:r>
      <w:r w:rsidR="00633673" w:rsidRPr="00A8025E">
        <w:br/>
      </w:r>
      <w:r w:rsidR="00633673" w:rsidRPr="00A8025E">
        <w:rPr>
          <w:color w:val="FF0000"/>
        </w:rPr>
        <w:t>+</w:t>
      </w:r>
      <w:r w:rsidR="00633673" w:rsidRPr="00A8025E">
        <w:t xml:space="preserve">  </w:t>
      </w:r>
      <w:r w:rsidR="00633673" w:rsidRPr="00A8025E">
        <w:rPr>
          <w:color w:val="0000FF"/>
        </w:rPr>
        <w:t>return</w:t>
      </w:r>
      <w:r w:rsidR="00633673" w:rsidRPr="00A8025E">
        <w:t xml:space="preserve"> buf;</w:t>
      </w:r>
      <w:r w:rsidR="00633673" w:rsidRPr="00A8025E">
        <w:br/>
      </w:r>
      <w:r w:rsidR="00633673" w:rsidRPr="00A8025E">
        <w:rPr>
          <w:color w:val="FF0000"/>
        </w:rPr>
        <w:t>+</w:t>
      </w:r>
      <w:r w:rsidR="00633673" w:rsidRPr="00A8025E">
        <w:t>}</w:t>
      </w:r>
      <w:r w:rsidR="00633673" w:rsidRPr="00A8025E">
        <w:br/>
      </w:r>
      <w:r w:rsidR="00ED3C02" w:rsidRPr="00A8025E">
        <w:rPr>
          <w:color w:val="FF0000"/>
        </w:rPr>
        <w:t>+</w:t>
      </w:r>
      <w:r w:rsidR="00633673" w:rsidRPr="00A8025E">
        <w:rPr>
          <w:color w:val="FF0000"/>
        </w:rPr>
        <w:br/>
      </w:r>
      <w:r w:rsidR="00633673" w:rsidRPr="00A8025E">
        <w:t xml:space="preserve"> } </w:t>
      </w:r>
      <w:r w:rsidR="00633673" w:rsidRPr="00A8025E">
        <w:rPr>
          <w:color w:val="008000"/>
        </w:rPr>
        <w:t>// namespace Shader</w:t>
      </w:r>
    </w:p>
    <w:p w:rsidR="00B82976" w:rsidRDefault="007207D7" w:rsidP="00091095">
      <w:r>
        <w:rPr>
          <w:rFonts w:hint="eastAsia"/>
        </w:rPr>
        <w:t>ファイルを読み込む方法</w:t>
      </w:r>
      <w:r w:rsidR="007C45C7">
        <w:rPr>
          <w:rFonts w:hint="eastAsia"/>
        </w:rPr>
        <w:t>は、</w:t>
      </w:r>
      <w:r w:rsidR="00091095">
        <w:rPr>
          <w:rFonts w:hint="eastAsia"/>
        </w:rPr>
        <w:t>基本的には</w:t>
      </w:r>
      <w:r>
        <w:t>TGA</w:t>
      </w:r>
      <w:r w:rsidR="00973496">
        <w:rPr>
          <w:rFonts w:hint="eastAsia"/>
        </w:rPr>
        <w:t>ファイル</w:t>
      </w:r>
      <w:r w:rsidR="00091095">
        <w:rPr>
          <w:rFonts w:hint="eastAsia"/>
        </w:rPr>
        <w:t>を読み込んだときと同じです。ただ、シェーダ</w:t>
      </w:r>
      <w:r>
        <w:rPr>
          <w:rFonts w:hint="eastAsia"/>
        </w:rPr>
        <w:t>ー</w:t>
      </w:r>
      <w:r w:rsidR="00091095">
        <w:rPr>
          <w:rFonts w:hint="eastAsia"/>
        </w:rPr>
        <w:t>ファイルは決まったヘッダを持たないので、</w:t>
      </w:r>
      <w:r>
        <w:rPr>
          <w:rFonts w:hint="eastAsia"/>
        </w:rPr>
        <w:t>ファイル全体を読み取らなくてはなりません</w:t>
      </w:r>
      <w:r w:rsidR="00091095">
        <w:rPr>
          <w:rFonts w:hint="eastAsia"/>
        </w:rPr>
        <w:t>。</w:t>
      </w:r>
      <w:r>
        <w:rPr>
          <w:rFonts w:hint="eastAsia"/>
        </w:rPr>
        <w:t>そのために、ファイルのバイト数を調べる必要があります。</w:t>
      </w:r>
    </w:p>
    <w:p w:rsidR="007207D7" w:rsidRDefault="00484BFC" w:rsidP="00091095">
      <w:r>
        <w:rPr>
          <w:rFonts w:hint="eastAsia"/>
        </w:rPr>
        <w:t>残念なことに</w:t>
      </w:r>
      <w:r>
        <w:rPr>
          <w:rFonts w:hint="eastAsia"/>
        </w:rPr>
        <w:t>C++14</w:t>
      </w:r>
      <w:r>
        <w:rPr>
          <w:rFonts w:hint="eastAsia"/>
        </w:rPr>
        <w:t>までのバージョンには、</w:t>
      </w:r>
      <w:r w:rsidR="007207D7">
        <w:t>ファイルのバイト数を</w:t>
      </w:r>
      <w:r>
        <w:t>直接取得する方法がありません</w:t>
      </w:r>
      <w:r>
        <w:rPr>
          <w:rFonts w:hint="eastAsia"/>
        </w:rPr>
        <w:t>(</w:t>
      </w:r>
      <w:r>
        <w:rPr>
          <w:rFonts w:hint="eastAsia"/>
        </w:rPr>
        <w:t>この機能は</w:t>
      </w:r>
      <w:r>
        <w:t>C++17</w:t>
      </w:r>
      <w:r>
        <w:t>で追加されました</w:t>
      </w:r>
      <w:r>
        <w:rPr>
          <w:rFonts w:hint="eastAsia"/>
        </w:rPr>
        <w:t>)</w:t>
      </w:r>
      <w:r>
        <w:t>。そこで別の方法を使わなければなりません。ところで、ファイルをバイナリ</w:t>
      </w:r>
      <w:r w:rsidR="00A16D57">
        <w:t>・モードで</w:t>
      </w:r>
      <w:r>
        <w:t>開いている場合、読み出し位置はファイルの先頭からのバイト数になります。つまり、読み出し位置を終端に設定すれば、その位置はファイルのバイト数と同じ数値になるのです。</w:t>
      </w:r>
      <w:r>
        <w:br/>
      </w:r>
      <w:r>
        <w:t>読み出し位置をファイル終端に移動させるには</w:t>
      </w:r>
      <w:r w:rsidR="007207D7">
        <w:rPr>
          <w:rFonts w:hint="eastAsia"/>
        </w:rPr>
        <w:t>basic_ifstream</w:t>
      </w:r>
      <w:r w:rsidR="007207D7">
        <w:t>(</w:t>
      </w:r>
      <w:r w:rsidR="007207D7">
        <w:t>べーしっく・あい・えふ・すとりーむ</w:t>
      </w:r>
      <w:r w:rsidR="007207D7">
        <w:t>)</w:t>
      </w:r>
      <w:r w:rsidR="007207D7">
        <w:rPr>
          <w:rFonts w:hint="eastAsia"/>
        </w:rPr>
        <w:t>のメンバ関数</w:t>
      </w:r>
      <w:r w:rsidR="007207D7">
        <w:rPr>
          <w:rFonts w:hint="eastAsia"/>
        </w:rPr>
        <w:t>seekg(</w:t>
      </w:r>
      <w:r w:rsidR="007207D7">
        <w:rPr>
          <w:rFonts w:hint="eastAsia"/>
        </w:rPr>
        <w:t>しーく・じー</w:t>
      </w:r>
      <w:r w:rsidR="007207D7">
        <w:rPr>
          <w:rFonts w:hint="eastAsia"/>
        </w:rPr>
        <w:t>)</w:t>
      </w:r>
      <w:r>
        <w:rPr>
          <w:rFonts w:hint="eastAsia"/>
        </w:rPr>
        <w:t>を使います</w:t>
      </w:r>
      <w:r>
        <w:rPr>
          <w:rFonts w:hint="eastAsia"/>
        </w:rPr>
        <w:t>(g</w:t>
      </w:r>
      <w:r>
        <w:rPr>
          <w:rFonts w:hint="eastAsia"/>
        </w:rPr>
        <w:t>は</w:t>
      </w:r>
      <w:r>
        <w:rPr>
          <w:rFonts w:hint="eastAsia"/>
        </w:rPr>
        <w:t>get</w:t>
      </w:r>
      <w:r>
        <w:rPr>
          <w:rFonts w:hint="eastAsia"/>
        </w:rPr>
        <w:t>の頭文字です</w:t>
      </w:r>
      <w:r>
        <w:rPr>
          <w:rFonts w:hint="eastAsia"/>
        </w:rPr>
        <w:t>)</w:t>
      </w:r>
      <w:r>
        <w:rPr>
          <w:rFonts w:hint="eastAsia"/>
        </w:rPr>
        <w:t>。</w:t>
      </w:r>
      <w:r w:rsidR="00B82976">
        <w:rPr>
          <w:rFonts w:hint="eastAsia"/>
        </w:rPr>
        <w:t>この関数は</w:t>
      </w:r>
      <w:r w:rsidR="00B82976">
        <w:rPr>
          <w:rFonts w:hint="eastAsia"/>
        </w:rPr>
        <w:t>2</w:t>
      </w:r>
      <w:r w:rsidR="00B82976">
        <w:rPr>
          <w:rFonts w:hint="eastAsia"/>
        </w:rPr>
        <w:t>つの引数を受け取ります。最初の引数は変更する量です。</w:t>
      </w:r>
      <w:r>
        <w:rPr>
          <w:rFonts w:hint="eastAsia"/>
        </w:rPr>
        <w:t>その次</w:t>
      </w:r>
      <w:r w:rsidR="00B82976">
        <w:rPr>
          <w:rFonts w:hint="eastAsia"/>
        </w:rPr>
        <w:t>の引数は変更の基準となる場所で、次の</w:t>
      </w:r>
      <w:r w:rsidR="00B82976">
        <w:rPr>
          <w:rFonts w:hint="eastAsia"/>
        </w:rPr>
        <w:t>3</w:t>
      </w:r>
      <w:r w:rsidR="00B82976">
        <w:rPr>
          <w:rFonts w:hint="eastAsia"/>
        </w:rPr>
        <w:t>種類から選択します。</w:t>
      </w:r>
    </w:p>
    <w:tbl>
      <w:tblPr>
        <w:tblStyle w:val="afe"/>
        <w:tblW w:w="0" w:type="auto"/>
        <w:tblInd w:w="1555" w:type="dxa"/>
        <w:tblLook w:val="04A0" w:firstRow="1" w:lastRow="0" w:firstColumn="1" w:lastColumn="0" w:noHBand="0" w:noVBand="1"/>
      </w:tblPr>
      <w:tblGrid>
        <w:gridCol w:w="1847"/>
        <w:gridCol w:w="2070"/>
      </w:tblGrid>
      <w:tr w:rsidR="00B82976" w:rsidTr="00B82976">
        <w:tc>
          <w:tcPr>
            <w:tcW w:w="0" w:type="auto"/>
            <w:vAlign w:val="center"/>
          </w:tcPr>
          <w:p w:rsidR="00B82976" w:rsidRDefault="00B82976" w:rsidP="00B82976">
            <w:pPr>
              <w:jc w:val="both"/>
            </w:pPr>
            <w:r>
              <w:rPr>
                <w:rFonts w:hint="eastAsia"/>
              </w:rPr>
              <w:lastRenderedPageBreak/>
              <w:t>s</w:t>
            </w:r>
            <w:r>
              <w:t>td::ios_base::beg</w:t>
            </w:r>
          </w:p>
        </w:tc>
        <w:tc>
          <w:tcPr>
            <w:tcW w:w="0" w:type="auto"/>
            <w:vAlign w:val="center"/>
          </w:tcPr>
          <w:p w:rsidR="00B82976" w:rsidRDefault="00B82976" w:rsidP="00B82976">
            <w:pPr>
              <w:jc w:val="both"/>
            </w:pPr>
            <w:r>
              <w:t>ファイルの先頭</w:t>
            </w:r>
          </w:p>
        </w:tc>
      </w:tr>
      <w:tr w:rsidR="00B82976" w:rsidTr="00B82976">
        <w:tc>
          <w:tcPr>
            <w:tcW w:w="0" w:type="auto"/>
            <w:vAlign w:val="center"/>
          </w:tcPr>
          <w:p w:rsidR="00B82976" w:rsidRDefault="00B82976" w:rsidP="00B82976">
            <w:pPr>
              <w:jc w:val="both"/>
            </w:pPr>
            <w:r>
              <w:rPr>
                <w:rFonts w:hint="eastAsia"/>
              </w:rPr>
              <w:t>std::ios_base::cur</w:t>
            </w:r>
          </w:p>
        </w:tc>
        <w:tc>
          <w:tcPr>
            <w:tcW w:w="0" w:type="auto"/>
            <w:vAlign w:val="center"/>
          </w:tcPr>
          <w:p w:rsidR="00B82976" w:rsidRDefault="00B82976" w:rsidP="00B82976">
            <w:pPr>
              <w:jc w:val="both"/>
            </w:pPr>
            <w:r>
              <w:rPr>
                <w:rFonts w:hint="eastAsia"/>
              </w:rPr>
              <w:t>現在の読み出し位置</w:t>
            </w:r>
          </w:p>
        </w:tc>
      </w:tr>
      <w:tr w:rsidR="00B82976" w:rsidTr="00B82976">
        <w:tc>
          <w:tcPr>
            <w:tcW w:w="0" w:type="auto"/>
            <w:vAlign w:val="center"/>
          </w:tcPr>
          <w:p w:rsidR="00B82976" w:rsidRDefault="00B82976" w:rsidP="00B82976">
            <w:pPr>
              <w:jc w:val="both"/>
            </w:pPr>
            <w:r>
              <w:rPr>
                <w:rFonts w:hint="eastAsia"/>
              </w:rPr>
              <w:t>s</w:t>
            </w:r>
            <w:r>
              <w:t>td::ios_base::end</w:t>
            </w:r>
          </w:p>
        </w:tc>
        <w:tc>
          <w:tcPr>
            <w:tcW w:w="0" w:type="auto"/>
            <w:vAlign w:val="center"/>
          </w:tcPr>
          <w:p w:rsidR="00B82976" w:rsidRDefault="00B82976" w:rsidP="00B82976">
            <w:pPr>
              <w:jc w:val="both"/>
            </w:pPr>
            <w:r>
              <w:t>ファイルの終端</w:t>
            </w:r>
          </w:p>
        </w:tc>
      </w:tr>
    </w:tbl>
    <w:p w:rsidR="00B82976" w:rsidRDefault="00B82976" w:rsidP="00091095">
      <w:r>
        <w:rPr>
          <w:rFonts w:hint="eastAsia"/>
        </w:rPr>
        <w:t>今回の場合、</w:t>
      </w:r>
      <w:r w:rsidR="00484BFC">
        <w:rPr>
          <w:rFonts w:hint="eastAsia"/>
        </w:rPr>
        <w:t>ファイルの終端に移動したいので、最初の引数には</w:t>
      </w:r>
      <w:r w:rsidR="00484BFC">
        <w:rPr>
          <w:rFonts w:hint="eastAsia"/>
        </w:rPr>
        <w:t>0</w:t>
      </w:r>
      <w:r w:rsidR="00484BFC">
        <w:rPr>
          <w:rFonts w:hint="eastAsia"/>
        </w:rPr>
        <w:t>、</w:t>
      </w:r>
      <w:r w:rsidR="00484BFC">
        <w:rPr>
          <w:rFonts w:hint="eastAsia"/>
        </w:rPr>
        <w:t>2</w:t>
      </w:r>
      <w:r w:rsidR="00484BFC">
        <w:rPr>
          <w:rFonts w:hint="eastAsia"/>
        </w:rPr>
        <w:t>つめの引数には</w:t>
      </w:r>
      <w:r w:rsidR="00484BFC">
        <w:rPr>
          <w:rFonts w:hint="eastAsia"/>
        </w:rPr>
        <w:t>std::ios_base::end</w:t>
      </w:r>
      <w:r w:rsidR="00484BFC">
        <w:rPr>
          <w:rFonts w:hint="eastAsia"/>
        </w:rPr>
        <w:t>を指定しました。</w:t>
      </w:r>
    </w:p>
    <w:p w:rsidR="00484BFC" w:rsidRDefault="00484BFC" w:rsidP="00091095">
      <w:r>
        <w:rPr>
          <w:rFonts w:hint="eastAsia"/>
        </w:rPr>
        <w:t>次に、読み出し位置を取得します。これには</w:t>
      </w:r>
      <w:r>
        <w:rPr>
          <w:rFonts w:hint="eastAsia"/>
        </w:rPr>
        <w:t>tell</w:t>
      </w:r>
      <w:r>
        <w:t>g(</w:t>
      </w:r>
      <w:r>
        <w:t>てる・じー</w:t>
      </w:r>
      <w:r>
        <w:rPr>
          <w:rFonts w:hint="eastAsia"/>
        </w:rPr>
        <w:t>)</w:t>
      </w:r>
      <w:r>
        <w:rPr>
          <w:rFonts w:hint="eastAsia"/>
        </w:rPr>
        <w:t>メンバ関数を使います</w:t>
      </w:r>
      <w:r>
        <w:rPr>
          <w:rFonts w:hint="eastAsia"/>
        </w:rPr>
        <w:t>(seekg</w:t>
      </w:r>
      <w:r>
        <w:rPr>
          <w:rFonts w:hint="eastAsia"/>
        </w:rPr>
        <w:t>と同様、</w:t>
      </w:r>
      <w:r>
        <w:t>g</w:t>
      </w:r>
      <w:r>
        <w:t>は</w:t>
      </w:r>
      <w:r>
        <w:rPr>
          <w:rFonts w:hint="eastAsia"/>
        </w:rPr>
        <w:t>get</w:t>
      </w:r>
      <w:r>
        <w:rPr>
          <w:rFonts w:hint="eastAsia"/>
        </w:rPr>
        <w:t>の頭文字です</w:t>
      </w:r>
      <w:r>
        <w:rPr>
          <w:rFonts w:hint="eastAsia"/>
        </w:rPr>
        <w:t>)</w:t>
      </w:r>
      <w:r>
        <w:rPr>
          <w:rFonts w:hint="eastAsia"/>
        </w:rPr>
        <w:t>。</w:t>
      </w:r>
      <w:r w:rsidR="007C1D8F">
        <w:rPr>
          <w:rFonts w:hint="eastAsia"/>
        </w:rPr>
        <w:t>tellg</w:t>
      </w:r>
      <w:r w:rsidR="007C1D8F">
        <w:rPr>
          <w:rFonts w:hint="eastAsia"/>
        </w:rPr>
        <w:t>関数の戻り値の型は</w:t>
      </w:r>
      <w:r w:rsidR="007C1D8F">
        <w:rPr>
          <w:rFonts w:hint="eastAsia"/>
        </w:rPr>
        <w:t>std::streampos(</w:t>
      </w:r>
      <w:r w:rsidR="007C1D8F">
        <w:rPr>
          <w:rFonts w:hint="eastAsia"/>
        </w:rPr>
        <w:t>えすてぃーでぃー・すとりーむ・ぽす、</w:t>
      </w:r>
      <w:r w:rsidR="007C1D8F">
        <w:t>pos</w:t>
      </w:r>
      <w:r w:rsidR="007C1D8F">
        <w:t>は</w:t>
      </w:r>
      <w:r w:rsidR="007C1D8F">
        <w:rPr>
          <w:rFonts w:hint="eastAsia"/>
        </w:rPr>
        <w:t>ポジションの略</w:t>
      </w:r>
      <w:r w:rsidR="007C1D8F">
        <w:rPr>
          <w:rFonts w:hint="eastAsia"/>
        </w:rPr>
        <w:t>)</w:t>
      </w:r>
      <w:r w:rsidR="007C1D8F">
        <w:rPr>
          <w:rFonts w:hint="eastAsia"/>
        </w:rPr>
        <w:t>という型です。この型は数値型ではないので、</w:t>
      </w:r>
      <w:r w:rsidR="007C1D8F">
        <w:rPr>
          <w:rFonts w:hint="eastAsia"/>
        </w:rPr>
        <w:t>size_t</w:t>
      </w:r>
      <w:r w:rsidR="007C1D8F">
        <w:rPr>
          <w:rFonts w:hint="eastAsia"/>
        </w:rPr>
        <w:t>型にキャストしています。</w:t>
      </w:r>
    </w:p>
    <w:p w:rsidR="007C1D8F" w:rsidRPr="0079040A" w:rsidRDefault="007C1D8F" w:rsidP="007C1D8F">
      <w:pPr>
        <w:pStyle w:val="af8"/>
      </w:pPr>
      <w:r w:rsidRPr="007C1D8F">
        <w:rPr>
          <w:rFonts w:hint="eastAsia"/>
          <w:b/>
        </w:rPr>
        <w:t>[</w:t>
      </w:r>
      <w:r w:rsidRPr="007C1D8F">
        <w:rPr>
          <w:rFonts w:hint="eastAsia"/>
          <w:b/>
        </w:rPr>
        <w:t>補足</w:t>
      </w:r>
      <w:r w:rsidRPr="007C1D8F">
        <w:rPr>
          <w:b/>
        </w:rPr>
        <w:t>]</w:t>
      </w:r>
      <w:r>
        <w:t xml:space="preserve"> </w:t>
      </w:r>
      <w:r w:rsidRPr="0079040A">
        <w:t>実は</w:t>
      </w:r>
      <w:r w:rsidRPr="0079040A">
        <w:t>std::streampos</w:t>
      </w:r>
      <w:r w:rsidRPr="0079040A">
        <w:t>を直接</w:t>
      </w:r>
      <w:r w:rsidRPr="0079040A">
        <w:rPr>
          <w:rFonts w:hint="eastAsia"/>
        </w:rPr>
        <w:t>size_t</w:t>
      </w:r>
      <w:r w:rsidRPr="0079040A">
        <w:rPr>
          <w:rFonts w:hint="eastAsia"/>
        </w:rPr>
        <w:t>に変換することはできません。ただし、</w:t>
      </w:r>
      <w:r w:rsidRPr="0079040A">
        <w:rPr>
          <w:rFonts w:hint="eastAsia"/>
        </w:rPr>
        <w:t>std::streampos</w:t>
      </w:r>
      <w:r w:rsidRPr="0079040A">
        <w:rPr>
          <w:rFonts w:hint="eastAsia"/>
        </w:rPr>
        <w:t>は</w:t>
      </w:r>
      <w:r w:rsidRPr="0079040A">
        <w:rPr>
          <w:rFonts w:hint="eastAsia"/>
        </w:rPr>
        <w:t>std::streamoff(</w:t>
      </w:r>
      <w:r w:rsidRPr="0079040A">
        <w:rPr>
          <w:rFonts w:hint="eastAsia"/>
        </w:rPr>
        <w:t>えすてぃーでぃー・すとりーむ・おふ、</w:t>
      </w:r>
      <w:r w:rsidRPr="0079040A">
        <w:rPr>
          <w:rFonts w:hint="eastAsia"/>
        </w:rPr>
        <w:t>off</w:t>
      </w:r>
      <w:r w:rsidRPr="0079040A">
        <w:rPr>
          <w:rFonts w:hint="eastAsia"/>
        </w:rPr>
        <w:t>はオフセットの略</w:t>
      </w:r>
      <w:r w:rsidRPr="0079040A">
        <w:rPr>
          <w:rFonts w:hint="eastAsia"/>
        </w:rPr>
        <w:t>)</w:t>
      </w:r>
      <w:r w:rsidRPr="0079040A">
        <w:rPr>
          <w:rFonts w:hint="eastAsia"/>
        </w:rPr>
        <w:t>という数値型に</w:t>
      </w:r>
      <w:r w:rsidR="009563AA" w:rsidRPr="0079040A">
        <w:rPr>
          <w:rFonts w:hint="eastAsia"/>
        </w:rPr>
        <w:t>は</w:t>
      </w:r>
      <w:r w:rsidRPr="0079040A">
        <w:rPr>
          <w:rFonts w:hint="eastAsia"/>
        </w:rPr>
        <w:t>変換できます。つまり、</w:t>
      </w:r>
      <w:r w:rsidRPr="0079040A">
        <w:rPr>
          <w:rFonts w:hint="eastAsia"/>
        </w:rPr>
        <w:t>std::streampos</w:t>
      </w:r>
      <w:r w:rsidRPr="0079040A">
        <w:t xml:space="preserve"> </w:t>
      </w:r>
      <w:r w:rsidRPr="0079040A">
        <w:rPr>
          <w:rFonts w:hint="eastAsia"/>
        </w:rPr>
        <w:t>→</w:t>
      </w:r>
      <w:r w:rsidRPr="0079040A">
        <w:rPr>
          <w:rFonts w:hint="eastAsia"/>
        </w:rPr>
        <w:t xml:space="preserve"> std::streamoff</w:t>
      </w:r>
      <w:r w:rsidRPr="0079040A">
        <w:t xml:space="preserve"> </w:t>
      </w:r>
      <w:r w:rsidRPr="0079040A">
        <w:rPr>
          <w:rFonts w:hint="eastAsia"/>
        </w:rPr>
        <w:t>→</w:t>
      </w:r>
      <w:r w:rsidRPr="0079040A">
        <w:rPr>
          <w:rFonts w:hint="eastAsia"/>
        </w:rPr>
        <w:t xml:space="preserve"> size_t</w:t>
      </w:r>
      <w:r w:rsidRPr="0079040A">
        <w:rPr>
          <w:rFonts w:hint="eastAsia"/>
        </w:rPr>
        <w:t>という順番で変換されているわけです。</w:t>
      </w:r>
    </w:p>
    <w:p w:rsidR="007C1D8F" w:rsidRDefault="001B0A61" w:rsidP="00091095">
      <w:r>
        <w:t>ファイルサイズを取得したら、再び</w:t>
      </w:r>
      <w:r>
        <w:rPr>
          <w:rFonts w:hint="eastAsia"/>
        </w:rPr>
        <w:t>seekg</w:t>
      </w:r>
      <w:r>
        <w:rPr>
          <w:rFonts w:hint="eastAsia"/>
        </w:rPr>
        <w:t>メンバ関数を使って、読み出し位置を先頭に戻します。戻しておかないとファイルを読みだせませんから、これはとても重要です。</w:t>
      </w:r>
    </w:p>
    <w:p w:rsidR="005C345F" w:rsidRDefault="001B0A61" w:rsidP="00091095">
      <w:r>
        <w:t>ファイルサイズが分かったら、あとは簡単です。サイズと同じ大きさの</w:t>
      </w:r>
      <w:r>
        <w:t>vector</w:t>
      </w:r>
      <w:r>
        <w:t>型変数を作り、</w:t>
      </w:r>
      <w:r>
        <w:rPr>
          <w:rFonts w:hint="eastAsia"/>
        </w:rPr>
        <w:t>read</w:t>
      </w:r>
      <w:r>
        <w:rPr>
          <w:rFonts w:hint="eastAsia"/>
        </w:rPr>
        <w:t>メンバ関数で</w:t>
      </w:r>
      <w:r>
        <w:t>データを読み込むだけです。</w:t>
      </w:r>
      <w:r>
        <w:rPr>
          <w:rFonts w:hint="eastAsia"/>
        </w:rPr>
        <w:t>ただし</w:t>
      </w:r>
      <w:r w:rsidR="005C345F">
        <w:rPr>
          <w:rFonts w:hint="eastAsia"/>
        </w:rPr>
        <w:t>、</w:t>
      </w:r>
      <w:r w:rsidR="002768F0">
        <w:rPr>
          <w:rFonts w:hint="eastAsia"/>
        </w:rPr>
        <w:t>今回読み込んだデータは文字列として扱われ</w:t>
      </w:r>
      <w:r w:rsidR="00D84A20">
        <w:rPr>
          <w:rFonts w:hint="eastAsia"/>
        </w:rPr>
        <w:t>ます。</w:t>
      </w:r>
      <w:r w:rsidR="00D84A20">
        <w:rPr>
          <w:rFonts w:hint="eastAsia"/>
        </w:rPr>
        <w:t>C</w:t>
      </w:r>
      <w:r w:rsidR="00D84A20">
        <w:t>/C++</w:t>
      </w:r>
      <w:r w:rsidR="00D84A20">
        <w:rPr>
          <w:rFonts w:hint="eastAsia"/>
        </w:rPr>
        <w:t>の文字列は終端に</w:t>
      </w:r>
      <w:r w:rsidR="00D84A20">
        <w:t>「</w:t>
      </w:r>
      <w:r w:rsidR="00D84A20">
        <w:rPr>
          <w:rFonts w:hint="eastAsia"/>
        </w:rPr>
        <w:t>\0</w:t>
      </w:r>
      <w:r w:rsidR="00D84A20">
        <w:rPr>
          <w:rFonts w:hint="eastAsia"/>
        </w:rPr>
        <w:t>」が必要ですが、</w:t>
      </w:r>
      <w:r w:rsidR="00D84A20">
        <w:rPr>
          <w:rFonts w:hint="eastAsia"/>
        </w:rPr>
        <w:t>read</w:t>
      </w:r>
      <w:r>
        <w:t>メンバ関数</w:t>
      </w:r>
      <w:r w:rsidR="00D84A20">
        <w:rPr>
          <w:rFonts w:hint="eastAsia"/>
        </w:rPr>
        <w:t>は自動的に終端を付け足してくれたりはしません。そこで、</w:t>
      </w:r>
      <w:r>
        <w:rPr>
          <w:rFonts w:hint="eastAsia"/>
        </w:rPr>
        <w:t>push_back</w:t>
      </w:r>
      <w:r>
        <w:rPr>
          <w:rFonts w:hint="eastAsia"/>
        </w:rPr>
        <w:t>メンバ関数を使って</w:t>
      </w:r>
      <w:r w:rsidR="00D84A20">
        <w:rPr>
          <w:rFonts w:hint="eastAsia"/>
        </w:rPr>
        <w:t>、バッファの最後に「</w:t>
      </w:r>
      <w:r w:rsidR="00D84A20">
        <w:rPr>
          <w:rFonts w:hint="eastAsia"/>
        </w:rPr>
        <w:t>\</w:t>
      </w:r>
      <w:r w:rsidR="00D84A20">
        <w:t>0</w:t>
      </w:r>
      <w:r w:rsidR="00D84A20">
        <w:rPr>
          <w:rFonts w:hint="eastAsia"/>
        </w:rPr>
        <w:t>」を追加しています。</w:t>
      </w:r>
    </w:p>
    <w:p w:rsidR="00F91E9F" w:rsidRDefault="00A16D57" w:rsidP="005C345F">
      <w:pPr>
        <w:pStyle w:val="af8"/>
      </w:pPr>
      <w:r w:rsidRPr="00A16D57">
        <w:rPr>
          <w:rFonts w:hint="eastAsia"/>
          <w:b/>
        </w:rPr>
        <w:t>[</w:t>
      </w:r>
      <w:r w:rsidRPr="00A16D57">
        <w:rPr>
          <w:rFonts w:hint="eastAsia"/>
          <w:b/>
        </w:rPr>
        <w:t>補足</w:t>
      </w:r>
      <w:r w:rsidRPr="00A16D57">
        <w:rPr>
          <w:rFonts w:hint="eastAsia"/>
          <w:b/>
        </w:rPr>
        <w:t>]</w:t>
      </w:r>
      <w:r w:rsidR="005C345F">
        <w:t xml:space="preserve"> </w:t>
      </w:r>
      <w:r w:rsidR="009961F1" w:rsidRPr="0079040A">
        <w:rPr>
          <w:rFonts w:hint="eastAsia"/>
        </w:rPr>
        <w:t>シェーダ</w:t>
      </w:r>
      <w:r w:rsidRPr="0079040A">
        <w:rPr>
          <w:rFonts w:hint="eastAsia"/>
        </w:rPr>
        <w:t>ー</w:t>
      </w:r>
      <w:r w:rsidR="009961F1" w:rsidRPr="0079040A">
        <w:rPr>
          <w:rFonts w:hint="eastAsia"/>
        </w:rPr>
        <w:t>ファイルはテキストファイルですが、読み込みはバイナリ</w:t>
      </w:r>
      <w:r w:rsidRPr="0079040A">
        <w:rPr>
          <w:rFonts w:hint="eastAsia"/>
        </w:rPr>
        <w:t>・</w:t>
      </w:r>
      <w:r w:rsidR="009961F1" w:rsidRPr="0079040A">
        <w:rPr>
          <w:rFonts w:hint="eastAsia"/>
        </w:rPr>
        <w:t>モードで行っています。</w:t>
      </w:r>
      <w:r w:rsidRPr="0079040A">
        <w:rPr>
          <w:rFonts w:hint="eastAsia"/>
        </w:rPr>
        <w:t>主な理由はバイナリ・モードのほうが高速だからです。というのは、</w:t>
      </w:r>
      <w:r w:rsidR="00D578AC" w:rsidRPr="0079040A">
        <w:rPr>
          <w:rFonts w:hint="eastAsia"/>
        </w:rPr>
        <w:t>テキスト</w:t>
      </w:r>
      <w:r w:rsidRPr="0079040A">
        <w:rPr>
          <w:rFonts w:hint="eastAsia"/>
        </w:rPr>
        <w:t>・</w:t>
      </w:r>
      <w:r w:rsidR="00D578AC" w:rsidRPr="0079040A">
        <w:rPr>
          <w:rFonts w:hint="eastAsia"/>
        </w:rPr>
        <w:t>モード</w:t>
      </w:r>
      <w:r w:rsidR="00B50754" w:rsidRPr="0079040A">
        <w:rPr>
          <w:rFonts w:hint="eastAsia"/>
        </w:rPr>
        <w:t>で</w:t>
      </w:r>
      <w:r w:rsidR="00D578AC" w:rsidRPr="0079040A">
        <w:rPr>
          <w:rFonts w:hint="eastAsia"/>
        </w:rPr>
        <w:t>は</w:t>
      </w:r>
      <w:r w:rsidR="00B50754" w:rsidRPr="0079040A">
        <w:rPr>
          <w:rFonts w:hint="eastAsia"/>
        </w:rPr>
        <w:t>必要に応じて</w:t>
      </w:r>
      <w:r w:rsidR="00D578AC" w:rsidRPr="0079040A">
        <w:rPr>
          <w:rFonts w:hint="eastAsia"/>
        </w:rPr>
        <w:t>改行コードの変換</w:t>
      </w:r>
      <w:r w:rsidRPr="0079040A">
        <w:rPr>
          <w:rFonts w:hint="eastAsia"/>
        </w:rPr>
        <w:t>が行われるので、読み出しが遅くなってしまうのです。また、改行コードの</w:t>
      </w:r>
      <w:r w:rsidR="005C345F" w:rsidRPr="0079040A">
        <w:rPr>
          <w:rFonts w:hint="eastAsia"/>
        </w:rPr>
        <w:t>変換</w:t>
      </w:r>
      <w:r w:rsidRPr="0079040A">
        <w:rPr>
          <w:rFonts w:hint="eastAsia"/>
        </w:rPr>
        <w:t>が行われると、ファイルサイズとデータのバイト数</w:t>
      </w:r>
      <w:r w:rsidR="00B50754" w:rsidRPr="0079040A">
        <w:rPr>
          <w:rFonts w:hint="eastAsia"/>
        </w:rPr>
        <w:t>が違ってしまう場合があります</w:t>
      </w:r>
      <w:r w:rsidR="00D578AC" w:rsidRPr="0079040A">
        <w:rPr>
          <w:rFonts w:hint="eastAsia"/>
        </w:rPr>
        <w:t>。</w:t>
      </w:r>
      <w:r w:rsidRPr="0079040A">
        <w:rPr>
          <w:rFonts w:hint="eastAsia"/>
        </w:rPr>
        <w:t>そのため、上記の方法で</w:t>
      </w:r>
      <w:r w:rsidRPr="0079040A">
        <w:rPr>
          <w:rFonts w:hint="eastAsia"/>
        </w:rPr>
        <w:t>vector</w:t>
      </w:r>
      <w:r w:rsidRPr="0079040A">
        <w:rPr>
          <w:rFonts w:hint="eastAsia"/>
        </w:rPr>
        <w:t>の大きさを決めることができません。これらの理由から</w:t>
      </w:r>
      <w:r w:rsidR="00D578AC" w:rsidRPr="0079040A">
        <w:rPr>
          <w:rFonts w:hint="eastAsia"/>
        </w:rPr>
        <w:t>、</w:t>
      </w:r>
      <w:r w:rsidR="00653521" w:rsidRPr="0079040A">
        <w:rPr>
          <w:rFonts w:hint="eastAsia"/>
        </w:rPr>
        <w:t>単に読み込むだけなら</w:t>
      </w:r>
      <w:r w:rsidR="00D578AC" w:rsidRPr="0079040A">
        <w:rPr>
          <w:rFonts w:hint="eastAsia"/>
        </w:rPr>
        <w:t>バイナリ</w:t>
      </w:r>
      <w:r w:rsidR="00653521" w:rsidRPr="0079040A">
        <w:rPr>
          <w:rFonts w:hint="eastAsia"/>
        </w:rPr>
        <w:t>・モードのほうが効率的</w:t>
      </w:r>
      <w:r w:rsidRPr="0079040A">
        <w:rPr>
          <w:rFonts w:hint="eastAsia"/>
        </w:rPr>
        <w:t>です</w:t>
      </w:r>
      <w:r w:rsidR="00D578AC" w:rsidRPr="0079040A">
        <w:rPr>
          <w:rFonts w:hint="eastAsia"/>
        </w:rPr>
        <w:t>。</w:t>
      </w:r>
    </w:p>
    <w:p w:rsidR="00E454D5" w:rsidRDefault="00E454D5">
      <w:pPr>
        <w:spacing w:after="0" w:line="240" w:lineRule="auto"/>
        <w:rPr>
          <w:rFonts w:ascii="Calibri Light" w:hAnsi="Calibri Light" w:cs="Times New Roman"/>
          <w:b/>
          <w:bCs/>
          <w:color w:val="000000"/>
          <w:sz w:val="28"/>
          <w:szCs w:val="28"/>
        </w:rPr>
      </w:pPr>
      <w:r>
        <w:br w:type="page"/>
      </w:r>
    </w:p>
    <w:p w:rsidR="00D71FD6" w:rsidRDefault="00D71FD6" w:rsidP="00D71FD6">
      <w:pPr>
        <w:pStyle w:val="2"/>
      </w:pPr>
      <w:r>
        <w:lastRenderedPageBreak/>
        <w:t>ファイルからシェーダー・プログラムを作成する関数を定義する</w:t>
      </w:r>
    </w:p>
    <w:p w:rsidR="00C26BD8" w:rsidRDefault="00D71FD6" w:rsidP="00C26BD8">
      <w:r>
        <w:rPr>
          <w:rFonts w:hint="eastAsia"/>
        </w:rPr>
        <w:t>完成した読み込み関数と</w:t>
      </w:r>
      <w:r w:rsidR="007057F3">
        <w:rPr>
          <w:rFonts w:hint="eastAsia"/>
        </w:rPr>
        <w:t>、シェーダ</w:t>
      </w:r>
      <w:r>
        <w:rPr>
          <w:rFonts w:hint="eastAsia"/>
        </w:rPr>
        <w:t>ー・プログラムを</w:t>
      </w:r>
      <w:r w:rsidR="007057F3">
        <w:rPr>
          <w:rFonts w:hint="eastAsia"/>
        </w:rPr>
        <w:t>作成</w:t>
      </w:r>
      <w:r>
        <w:rPr>
          <w:rFonts w:hint="eastAsia"/>
        </w:rPr>
        <w:t>する関数をまとめます</w:t>
      </w:r>
      <w:r w:rsidR="007057F3">
        <w:rPr>
          <w:rFonts w:hint="eastAsia"/>
        </w:rPr>
        <w:t>。</w:t>
      </w:r>
      <w:r w:rsidR="007057F3">
        <w:br/>
      </w:r>
      <w:r w:rsidR="007057F3">
        <w:rPr>
          <w:rFonts w:hint="eastAsia"/>
        </w:rPr>
        <w:t>ReadFile</w:t>
      </w:r>
      <w:r>
        <w:rPr>
          <w:rFonts w:hint="eastAsia"/>
        </w:rPr>
        <w:t>関数定義の下に、次のプログラム</w:t>
      </w:r>
      <w:r w:rsidR="007057F3">
        <w:rPr>
          <w:rFonts w:hint="eastAsia"/>
        </w:rPr>
        <w:t>を追加してください。</w:t>
      </w:r>
    </w:p>
    <w:p w:rsidR="00D71FD6" w:rsidRPr="00A8025E" w:rsidRDefault="00D71FD6" w:rsidP="00D71FD6">
      <w:pPr>
        <w:pStyle w:val="ac"/>
      </w:pPr>
      <w:r w:rsidRPr="00A8025E">
        <w:t xml:space="preserve">   ifs.read(buf.data(), length);</w:t>
      </w:r>
      <w:r w:rsidRPr="00A8025E">
        <w:br/>
        <w:t xml:space="preserve">   buf.push_back(</w:t>
      </w:r>
      <w:r w:rsidRPr="00A8025E">
        <w:rPr>
          <w:color w:val="A31515"/>
        </w:rPr>
        <w:t>'\0'</w:t>
      </w:r>
      <w:r w:rsidRPr="00A8025E">
        <w:t>);</w:t>
      </w:r>
      <w:r w:rsidRPr="00A8025E">
        <w:br/>
        <w:t xml:space="preserve">   </w:t>
      </w:r>
      <w:r w:rsidRPr="00A8025E">
        <w:rPr>
          <w:color w:val="0000FF"/>
        </w:rPr>
        <w:t>return</w:t>
      </w:r>
      <w:r w:rsidRPr="00A8025E">
        <w:t xml:space="preserve"> buf;</w:t>
      </w:r>
      <w:r w:rsidRPr="00A8025E">
        <w:br/>
        <w:t xml:space="preserve"> }</w:t>
      </w:r>
      <w:r w:rsidRPr="00A8025E">
        <w:br/>
      </w:r>
      <w:r w:rsidRPr="00A8025E">
        <w:rPr>
          <w:color w:val="FF0000"/>
        </w:rPr>
        <w:t>+</w:t>
      </w:r>
      <w:r w:rsidRPr="00A8025E">
        <w:br/>
      </w:r>
      <w:r w:rsidRPr="00A8025E">
        <w:rPr>
          <w:color w:val="FF0000"/>
        </w:rPr>
        <w:t>+</w:t>
      </w:r>
      <w:r w:rsidRPr="00A8025E">
        <w:rPr>
          <w:color w:val="008000"/>
        </w:rPr>
        <w:t>/**</w:t>
      </w:r>
      <w:r w:rsidRPr="00A8025E">
        <w:rPr>
          <w:color w:val="008000"/>
        </w:rPr>
        <w:br/>
      </w:r>
      <w:r w:rsidRPr="00A8025E">
        <w:rPr>
          <w:color w:val="FF0000"/>
        </w:rPr>
        <w:t>+</w:t>
      </w:r>
      <w:r w:rsidRPr="00A8025E">
        <w:rPr>
          <w:color w:val="008000"/>
        </w:rPr>
        <w:t xml:space="preserve">* </w:t>
      </w:r>
      <w:r w:rsidRPr="00A8025E">
        <w:rPr>
          <w:rFonts w:hint="eastAsia"/>
          <w:color w:val="008000"/>
        </w:rPr>
        <w:t>ファイルからプログラム・オブジェクトを作成する</w:t>
      </w:r>
      <w:r w:rsidRPr="00A8025E">
        <w:rPr>
          <w:color w:val="008000"/>
        </w:rPr>
        <w:t>.</w:t>
      </w:r>
      <w:r w:rsidRPr="00A8025E">
        <w:rPr>
          <w:color w:val="008000"/>
        </w:rPr>
        <w:br/>
      </w:r>
      <w:r w:rsidRPr="00A8025E">
        <w:rPr>
          <w:color w:val="FF0000"/>
        </w:rPr>
        <w:t>+</w:t>
      </w:r>
      <w:r w:rsidRPr="00A8025E">
        <w:rPr>
          <w:color w:val="008000"/>
        </w:rPr>
        <w:t>*</w:t>
      </w:r>
      <w:r w:rsidRPr="00A8025E">
        <w:rPr>
          <w:color w:val="008000"/>
        </w:rPr>
        <w:br/>
      </w:r>
      <w:r w:rsidRPr="00A8025E">
        <w:rPr>
          <w:color w:val="FF0000"/>
        </w:rPr>
        <w:t>+</w:t>
      </w:r>
      <w:r w:rsidRPr="00A8025E">
        <w:rPr>
          <w:color w:val="008000"/>
        </w:rPr>
        <w:t xml:space="preserve">* @param vsPath </w:t>
      </w:r>
      <w:r w:rsidRPr="00A8025E">
        <w:rPr>
          <w:rFonts w:hint="eastAsia"/>
          <w:color w:val="008000"/>
        </w:rPr>
        <w:t>頂点シェーダー</w:t>
      </w:r>
      <w:r w:rsidR="00D44B05" w:rsidRPr="00A8025E">
        <w:rPr>
          <w:rFonts w:hint="eastAsia"/>
          <w:color w:val="008000"/>
        </w:rPr>
        <w:t>・</w:t>
      </w:r>
      <w:r w:rsidRPr="00A8025E">
        <w:rPr>
          <w:rFonts w:hint="eastAsia"/>
          <w:color w:val="008000"/>
        </w:rPr>
        <w:t>ファイル名</w:t>
      </w:r>
      <w:r w:rsidRPr="00A8025E">
        <w:rPr>
          <w:color w:val="008000"/>
        </w:rPr>
        <w:t>.</w:t>
      </w:r>
      <w:r w:rsidRPr="00A8025E">
        <w:rPr>
          <w:color w:val="008000"/>
        </w:rPr>
        <w:br/>
      </w:r>
      <w:r w:rsidRPr="00A8025E">
        <w:rPr>
          <w:color w:val="FF0000"/>
        </w:rPr>
        <w:t>+</w:t>
      </w:r>
      <w:r w:rsidRPr="00A8025E">
        <w:rPr>
          <w:color w:val="008000"/>
        </w:rPr>
        <w:t xml:space="preserve">* @param fsPath </w:t>
      </w:r>
      <w:r w:rsidRPr="00A8025E">
        <w:rPr>
          <w:rFonts w:hint="eastAsia"/>
          <w:color w:val="008000"/>
        </w:rPr>
        <w:t>フラグメントシェーダー</w:t>
      </w:r>
      <w:r w:rsidR="00D44B05" w:rsidRPr="00A8025E">
        <w:rPr>
          <w:rFonts w:hint="eastAsia"/>
          <w:color w:val="008000"/>
        </w:rPr>
        <w:t>・</w:t>
      </w:r>
      <w:r w:rsidRPr="00A8025E">
        <w:rPr>
          <w:rFonts w:hint="eastAsia"/>
          <w:color w:val="008000"/>
        </w:rPr>
        <w:t>ファイル名</w:t>
      </w:r>
      <w:r w:rsidRPr="00A8025E">
        <w:rPr>
          <w:color w:val="008000"/>
        </w:rPr>
        <w:t>.</w:t>
      </w:r>
      <w:r w:rsidRPr="00A8025E">
        <w:rPr>
          <w:color w:val="008000"/>
        </w:rPr>
        <w:br/>
      </w:r>
      <w:r w:rsidRPr="00A8025E">
        <w:rPr>
          <w:color w:val="FF0000"/>
        </w:rPr>
        <w:t>+</w:t>
      </w:r>
      <w:r w:rsidRPr="00A8025E">
        <w:rPr>
          <w:color w:val="008000"/>
        </w:rPr>
        <w:t>*</w:t>
      </w:r>
      <w:r w:rsidRPr="00A8025E">
        <w:rPr>
          <w:color w:val="008000"/>
        </w:rPr>
        <w:br/>
      </w:r>
      <w:r w:rsidRPr="00A8025E">
        <w:rPr>
          <w:color w:val="FF0000"/>
        </w:rPr>
        <w:t>+</w:t>
      </w:r>
      <w:r w:rsidRPr="00A8025E">
        <w:rPr>
          <w:color w:val="008000"/>
        </w:rPr>
        <w:t xml:space="preserve">* @return </w:t>
      </w:r>
      <w:r w:rsidRPr="00A8025E">
        <w:rPr>
          <w:rFonts w:hint="eastAsia"/>
          <w:color w:val="008000"/>
        </w:rPr>
        <w:t>作成したプログラム・オブジェクト</w:t>
      </w:r>
      <w:r w:rsidRPr="00A8025E">
        <w:rPr>
          <w:color w:val="008000"/>
        </w:rPr>
        <w:t>.</w:t>
      </w:r>
      <w:r w:rsidRPr="00A8025E">
        <w:rPr>
          <w:color w:val="008000"/>
        </w:rPr>
        <w:br/>
      </w:r>
      <w:r w:rsidRPr="00A8025E">
        <w:rPr>
          <w:color w:val="FF0000"/>
        </w:rPr>
        <w:t>+</w:t>
      </w:r>
      <w:r w:rsidRPr="00A8025E">
        <w:rPr>
          <w:color w:val="008000"/>
        </w:rPr>
        <w:t>*/</w:t>
      </w:r>
      <w:r w:rsidRPr="00A8025E">
        <w:br/>
      </w:r>
      <w:r w:rsidRPr="00A8025E">
        <w:rPr>
          <w:color w:val="FF0000"/>
        </w:rPr>
        <w:t>+</w:t>
      </w:r>
      <w:r w:rsidRPr="00A8025E">
        <w:rPr>
          <w:color w:val="2B91AF"/>
        </w:rPr>
        <w:t>GLuint</w:t>
      </w:r>
      <w:r w:rsidRPr="00A8025E">
        <w:t xml:space="preserve"> BuildFromFile(</w:t>
      </w:r>
      <w:r w:rsidRPr="00A8025E">
        <w:rPr>
          <w:color w:val="0000FF"/>
        </w:rPr>
        <w:t>const</w:t>
      </w:r>
      <w:r w:rsidRPr="00A8025E">
        <w:t xml:space="preserve"> </w:t>
      </w:r>
      <w:r w:rsidRPr="00A8025E">
        <w:rPr>
          <w:color w:val="0000FF"/>
        </w:rPr>
        <w:t>char</w:t>
      </w:r>
      <w:r w:rsidRPr="00A8025E">
        <w:t xml:space="preserve">* </w:t>
      </w:r>
      <w:r w:rsidRPr="00A8025E">
        <w:rPr>
          <w:color w:val="808080"/>
        </w:rPr>
        <w:t>vsPath</w:t>
      </w:r>
      <w:r w:rsidRPr="00A8025E">
        <w:t xml:space="preserve">, </w:t>
      </w:r>
      <w:r w:rsidRPr="00A8025E">
        <w:rPr>
          <w:color w:val="0000FF"/>
        </w:rPr>
        <w:t>const</w:t>
      </w:r>
      <w:r w:rsidRPr="00A8025E">
        <w:t xml:space="preserve"> </w:t>
      </w:r>
      <w:r w:rsidRPr="00A8025E">
        <w:rPr>
          <w:color w:val="0000FF"/>
        </w:rPr>
        <w:t>char</w:t>
      </w:r>
      <w:r w:rsidRPr="00A8025E">
        <w:t xml:space="preserve">* </w:t>
      </w:r>
      <w:r w:rsidRPr="00A8025E">
        <w:rPr>
          <w:color w:val="808080"/>
        </w:rPr>
        <w:t>fsPath</w:t>
      </w:r>
      <w:r w:rsidRPr="00A8025E">
        <w:t>)</w:t>
      </w:r>
      <w:r w:rsidRPr="00A8025E">
        <w:br/>
      </w:r>
      <w:r w:rsidRPr="00A8025E">
        <w:rPr>
          <w:color w:val="FF0000"/>
        </w:rPr>
        <w:t>+</w:t>
      </w:r>
      <w:r w:rsidRPr="00A8025E">
        <w:t>{</w:t>
      </w:r>
      <w:r w:rsidRPr="00A8025E">
        <w:br/>
      </w:r>
      <w:r w:rsidRPr="00A8025E">
        <w:rPr>
          <w:color w:val="FF0000"/>
        </w:rPr>
        <w:t>+</w:t>
      </w:r>
      <w:r w:rsidRPr="00A8025E">
        <w:t xml:space="preserve">  </w:t>
      </w:r>
      <w:r w:rsidRPr="00A8025E">
        <w:rPr>
          <w:color w:val="0000FF"/>
        </w:rPr>
        <w:t>const</w:t>
      </w:r>
      <w:r w:rsidRPr="00A8025E">
        <w:t xml:space="preserve"> std::</w:t>
      </w:r>
      <w:r w:rsidRPr="00A8025E">
        <w:rPr>
          <w:color w:val="2B91AF"/>
        </w:rPr>
        <w:t>vector</w:t>
      </w:r>
      <w:r w:rsidRPr="00A8025E">
        <w:t>&lt;</w:t>
      </w:r>
      <w:r w:rsidRPr="00A8025E">
        <w:rPr>
          <w:color w:val="2B91AF"/>
        </w:rPr>
        <w:t>GLchar</w:t>
      </w:r>
      <w:r w:rsidRPr="00A8025E">
        <w:t>&gt; vsCode = ReadFile(</w:t>
      </w:r>
      <w:r w:rsidRPr="00A8025E">
        <w:rPr>
          <w:color w:val="808080"/>
        </w:rPr>
        <w:t>vsPath</w:t>
      </w:r>
      <w:r w:rsidRPr="00A8025E">
        <w:t>);</w:t>
      </w:r>
      <w:r w:rsidRPr="00A8025E">
        <w:br/>
      </w:r>
      <w:r w:rsidRPr="00A8025E">
        <w:rPr>
          <w:color w:val="FF0000"/>
        </w:rPr>
        <w:t>+</w:t>
      </w:r>
      <w:r w:rsidRPr="00A8025E">
        <w:t xml:space="preserve">  </w:t>
      </w:r>
      <w:r w:rsidRPr="00A8025E">
        <w:rPr>
          <w:color w:val="0000FF"/>
        </w:rPr>
        <w:t>const</w:t>
      </w:r>
      <w:r w:rsidRPr="00A8025E">
        <w:t xml:space="preserve"> std::</w:t>
      </w:r>
      <w:r w:rsidRPr="00A8025E">
        <w:rPr>
          <w:color w:val="2B91AF"/>
        </w:rPr>
        <w:t>vector</w:t>
      </w:r>
      <w:r w:rsidRPr="00A8025E">
        <w:t>&lt;</w:t>
      </w:r>
      <w:r w:rsidRPr="00A8025E">
        <w:rPr>
          <w:color w:val="2B91AF"/>
        </w:rPr>
        <w:t>GLchar</w:t>
      </w:r>
      <w:r w:rsidRPr="00A8025E">
        <w:t>&gt; fsCode = ReadFile(</w:t>
      </w:r>
      <w:r w:rsidRPr="00A8025E">
        <w:rPr>
          <w:color w:val="808080"/>
        </w:rPr>
        <w:t>fsPath</w:t>
      </w:r>
      <w:r w:rsidRPr="00A8025E">
        <w:t>);</w:t>
      </w:r>
      <w:r w:rsidRPr="00A8025E">
        <w:br/>
      </w:r>
      <w:r w:rsidRPr="00A8025E">
        <w:rPr>
          <w:color w:val="FF0000"/>
        </w:rPr>
        <w:t>+</w:t>
      </w:r>
      <w:r w:rsidRPr="00A8025E">
        <w:t xml:space="preserve">  </w:t>
      </w:r>
      <w:r w:rsidRPr="00A8025E">
        <w:rPr>
          <w:color w:val="0000FF"/>
        </w:rPr>
        <w:t>return</w:t>
      </w:r>
      <w:r w:rsidRPr="00A8025E">
        <w:t xml:space="preserve"> Build(vsCode.data(), fsCode.data());</w:t>
      </w:r>
      <w:r w:rsidRPr="00A8025E">
        <w:br/>
      </w:r>
      <w:r w:rsidRPr="00A8025E">
        <w:rPr>
          <w:color w:val="FF0000"/>
        </w:rPr>
        <w:t>+</w:t>
      </w:r>
      <w:r w:rsidRPr="00A8025E">
        <w:t>}</w:t>
      </w:r>
      <w:r w:rsidRPr="00A8025E">
        <w:br/>
      </w:r>
      <w:r w:rsidRPr="00A8025E">
        <w:br/>
        <w:t xml:space="preserve">} </w:t>
      </w:r>
      <w:r w:rsidRPr="00A8025E">
        <w:rPr>
          <w:color w:val="008000"/>
        </w:rPr>
        <w:t>// namespace Shader</w:t>
      </w:r>
    </w:p>
    <w:p w:rsidR="00D44B05" w:rsidRDefault="00D44B05" w:rsidP="00C26BD8">
      <w:r>
        <w:rPr>
          <w:rFonts w:hint="eastAsia"/>
        </w:rPr>
        <w:t>このプログラム</w:t>
      </w:r>
      <w:r w:rsidR="00971F6A">
        <w:rPr>
          <w:rFonts w:hint="eastAsia"/>
        </w:rPr>
        <w:t>がやっていることは</w:t>
      </w:r>
      <w:r>
        <w:rPr>
          <w:rFonts w:hint="eastAsia"/>
        </w:rPr>
        <w:t>、</w:t>
      </w:r>
      <w:r w:rsidR="00971F6A">
        <w:rPr>
          <w:rFonts w:hint="eastAsia"/>
        </w:rPr>
        <w:t>とてもシンプルです。</w:t>
      </w:r>
      <w:r w:rsidR="008C3292">
        <w:rPr>
          <w:rFonts w:hint="eastAsia"/>
        </w:rPr>
        <w:t>まず</w:t>
      </w:r>
      <w:r w:rsidR="00971F6A">
        <w:rPr>
          <w:rFonts w:hint="eastAsia"/>
        </w:rPr>
        <w:t>頂点シェーダ</w:t>
      </w:r>
      <w:r>
        <w:rPr>
          <w:rFonts w:hint="eastAsia"/>
        </w:rPr>
        <w:t>ー・ファイル</w:t>
      </w:r>
      <w:r w:rsidR="00971F6A">
        <w:rPr>
          <w:rFonts w:hint="eastAsia"/>
        </w:rPr>
        <w:t>とフラグメントシェーダ</w:t>
      </w:r>
      <w:r>
        <w:rPr>
          <w:rFonts w:hint="eastAsia"/>
        </w:rPr>
        <w:t>ー・ファイル</w:t>
      </w:r>
      <w:r w:rsidR="00971F6A">
        <w:rPr>
          <w:rFonts w:hint="eastAsia"/>
        </w:rPr>
        <w:t>を</w:t>
      </w:r>
      <w:r w:rsidR="008C3292">
        <w:rPr>
          <w:rFonts w:hint="eastAsia"/>
        </w:rPr>
        <w:t>読み込みます。</w:t>
      </w:r>
      <w:r>
        <w:rPr>
          <w:rFonts w:hint="eastAsia"/>
        </w:rPr>
        <w:t>そして</w:t>
      </w:r>
      <w:r w:rsidR="00971F6A">
        <w:rPr>
          <w:rFonts w:hint="eastAsia"/>
        </w:rPr>
        <w:t>、</w:t>
      </w:r>
      <w:r>
        <w:t>Build</w:t>
      </w:r>
      <w:r w:rsidR="00971F6A">
        <w:t>関数に</w:t>
      </w:r>
      <w:r>
        <w:t>読み込んだデータ</w:t>
      </w:r>
      <w:r w:rsidR="00971F6A">
        <w:t>を</w:t>
      </w:r>
      <w:r w:rsidR="00F84BB1">
        <w:t>渡し、</w:t>
      </w:r>
      <w:r w:rsidR="00971F6A">
        <w:t>シェーダ</w:t>
      </w:r>
      <w:r>
        <w:t>ー・プログラムを作成し</w:t>
      </w:r>
      <w:r w:rsidR="00971F6A">
        <w:t>ます。</w:t>
      </w:r>
    </w:p>
    <w:p w:rsidR="00D44B05" w:rsidRDefault="00D44B05" w:rsidP="00D44B05">
      <w:pPr>
        <w:pStyle w:val="2"/>
      </w:pPr>
      <w:r>
        <w:t>ファイルが読み込めなかった場合に備える</w:t>
      </w:r>
    </w:p>
    <w:p w:rsidR="00D44B05" w:rsidRDefault="00D44B05" w:rsidP="00D44B05">
      <w:r>
        <w:t>ファイルが読み込めなかった場合、</w:t>
      </w:r>
      <w:r>
        <w:rPr>
          <w:rFonts w:hint="eastAsia"/>
        </w:rPr>
        <w:t>vector</w:t>
      </w:r>
      <w:r>
        <w:rPr>
          <w:rFonts w:hint="eastAsia"/>
        </w:rPr>
        <w:t>型の変数はからっぽです。その状態で</w:t>
      </w:r>
      <w:r>
        <w:rPr>
          <w:rFonts w:hint="eastAsia"/>
        </w:rPr>
        <w:t>data</w:t>
      </w:r>
      <w:r>
        <w:rPr>
          <w:rFonts w:hint="eastAsia"/>
        </w:rPr>
        <w:t>メンバ関数を呼び出すと</w:t>
      </w:r>
      <w:r>
        <w:rPr>
          <w:rFonts w:hint="eastAsia"/>
        </w:rPr>
        <w:t>nullptr</w:t>
      </w:r>
      <w:r>
        <w:rPr>
          <w:rFonts w:hint="eastAsia"/>
        </w:rPr>
        <w:t>が返されます。ここで問題なのは、</w:t>
      </w:r>
      <w:r>
        <w:rPr>
          <w:rFonts w:hint="eastAsia"/>
        </w:rPr>
        <w:t>Build</w:t>
      </w:r>
      <w:r>
        <w:rPr>
          <w:rFonts w:hint="eastAsia"/>
        </w:rPr>
        <w:t>関数と</w:t>
      </w:r>
      <w:r>
        <w:rPr>
          <w:rFonts w:hint="eastAsia"/>
        </w:rPr>
        <w:t>Compile</w:t>
      </w:r>
      <w:r>
        <w:rPr>
          <w:rFonts w:hint="eastAsia"/>
        </w:rPr>
        <w:t>関数が</w:t>
      </w:r>
      <w:r>
        <w:rPr>
          <w:rFonts w:hint="eastAsia"/>
        </w:rPr>
        <w:t>nullptr</w:t>
      </w:r>
      <w:r>
        <w:rPr>
          <w:rFonts w:hint="eastAsia"/>
        </w:rPr>
        <w:t>に対応していないことです。</w:t>
      </w:r>
      <w:r>
        <w:br/>
      </w:r>
      <w:r>
        <w:t>そこで、</w:t>
      </w:r>
      <w:r>
        <w:rPr>
          <w:rFonts w:hint="eastAsia"/>
        </w:rPr>
        <w:t>nullptr</w:t>
      </w:r>
      <w:r>
        <w:rPr>
          <w:rFonts w:hint="eastAsia"/>
        </w:rPr>
        <w:t>が設定されても大丈夫なようにプログラムを修正しましょう。</w:t>
      </w:r>
      <w:r>
        <w:br/>
        <w:t>Compile</w:t>
      </w:r>
      <w:r>
        <w:t>関数に次のプログラムを追加してください。</w:t>
      </w:r>
    </w:p>
    <w:p w:rsidR="00D44B05" w:rsidRPr="00A8025E" w:rsidRDefault="00D44B05" w:rsidP="00D44B05">
      <w:pPr>
        <w:pStyle w:val="ac"/>
      </w:pPr>
      <w:r w:rsidRPr="00A8025E">
        <w:t xml:space="preserve"> </w:t>
      </w:r>
      <w:r w:rsidRPr="00A8025E">
        <w:rPr>
          <w:color w:val="2B91AF"/>
        </w:rPr>
        <w:t>GLuint</w:t>
      </w:r>
      <w:r w:rsidR="00967170" w:rsidRPr="00A8025E">
        <w:t xml:space="preserve"> Compil</w:t>
      </w:r>
      <w:r w:rsidRPr="00A8025E">
        <w:t>e(</w:t>
      </w:r>
      <w:r w:rsidRPr="00A8025E">
        <w:rPr>
          <w:color w:val="2B91AF"/>
        </w:rPr>
        <w:t>GLenum</w:t>
      </w:r>
      <w:r w:rsidRPr="00A8025E">
        <w:t xml:space="preserve"> </w:t>
      </w:r>
      <w:r w:rsidRPr="00A8025E">
        <w:rPr>
          <w:color w:val="808080"/>
        </w:rPr>
        <w:t>type</w:t>
      </w:r>
      <w:r w:rsidRPr="00A8025E">
        <w:t xml:space="preserve">, </w:t>
      </w:r>
      <w:r w:rsidRPr="00A8025E">
        <w:rPr>
          <w:color w:val="0000FF"/>
        </w:rPr>
        <w:t>const</w:t>
      </w:r>
      <w:r w:rsidRPr="00A8025E">
        <w:t xml:space="preserve"> </w:t>
      </w:r>
      <w:r w:rsidRPr="00A8025E">
        <w:rPr>
          <w:color w:val="2B91AF"/>
        </w:rPr>
        <w:t>GLchar</w:t>
      </w:r>
      <w:r w:rsidRPr="00A8025E">
        <w:t xml:space="preserve">* </w:t>
      </w:r>
      <w:r w:rsidRPr="00A8025E">
        <w:rPr>
          <w:color w:val="808080"/>
        </w:rPr>
        <w:t>string</w:t>
      </w:r>
      <w:r w:rsidRPr="00A8025E">
        <w:t>)</w:t>
      </w:r>
      <w:r w:rsidRPr="00A8025E">
        <w:br/>
        <w:t xml:space="preserve"> {</w:t>
      </w:r>
      <w:r w:rsidRPr="00A8025E">
        <w:br/>
      </w:r>
      <w:r w:rsidRPr="00A8025E">
        <w:rPr>
          <w:color w:val="FF0000"/>
        </w:rPr>
        <w:t>+</w:t>
      </w:r>
      <w:r w:rsidRPr="00A8025E">
        <w:t xml:space="preserve">  </w:t>
      </w:r>
      <w:r w:rsidRPr="00A8025E">
        <w:rPr>
          <w:color w:val="0000FF"/>
        </w:rPr>
        <w:t>if</w:t>
      </w:r>
      <w:r w:rsidRPr="00A8025E">
        <w:t xml:space="preserve"> (!</w:t>
      </w:r>
      <w:r w:rsidRPr="00A8025E">
        <w:rPr>
          <w:color w:val="808080"/>
        </w:rPr>
        <w:t>string</w:t>
      </w:r>
      <w:r w:rsidRPr="00A8025E">
        <w:t>) {</w:t>
      </w:r>
      <w:r w:rsidRPr="00A8025E">
        <w:br/>
      </w:r>
      <w:r w:rsidRPr="00A8025E">
        <w:rPr>
          <w:color w:val="FF0000"/>
        </w:rPr>
        <w:t>+</w:t>
      </w:r>
      <w:r w:rsidRPr="00A8025E">
        <w:t xml:space="preserve">    </w:t>
      </w:r>
      <w:r w:rsidRPr="00A8025E">
        <w:rPr>
          <w:color w:val="0000FF"/>
        </w:rPr>
        <w:t>return</w:t>
      </w:r>
      <w:r w:rsidRPr="00A8025E">
        <w:t xml:space="preserve"> 0;</w:t>
      </w:r>
      <w:r w:rsidRPr="00A8025E">
        <w:br/>
      </w:r>
      <w:r w:rsidRPr="00A8025E">
        <w:rPr>
          <w:color w:val="FF0000"/>
        </w:rPr>
        <w:t>+</w:t>
      </w:r>
      <w:r w:rsidRPr="00A8025E">
        <w:t xml:space="preserve">  }</w:t>
      </w:r>
      <w:r w:rsidRPr="00A8025E">
        <w:br/>
      </w:r>
      <w:r w:rsidRPr="00A8025E">
        <w:rPr>
          <w:color w:val="FF0000"/>
        </w:rPr>
        <w:t>+</w:t>
      </w:r>
      <w:r w:rsidRPr="00A8025E">
        <w:br/>
        <w:t xml:space="preserve">   </w:t>
      </w:r>
      <w:r w:rsidRPr="00A8025E">
        <w:rPr>
          <w:color w:val="2B91AF"/>
        </w:rPr>
        <w:t>GLuint</w:t>
      </w:r>
      <w:r w:rsidRPr="00A8025E">
        <w:t xml:space="preserve"> shader = </w:t>
      </w:r>
      <w:r w:rsidRPr="00A8025E">
        <w:rPr>
          <w:color w:val="6F008A"/>
        </w:rPr>
        <w:t>glCreateShader</w:t>
      </w:r>
      <w:r w:rsidRPr="00A8025E">
        <w:t>(</w:t>
      </w:r>
      <w:r w:rsidRPr="00A8025E">
        <w:rPr>
          <w:color w:val="808080"/>
        </w:rPr>
        <w:t>type</w:t>
      </w:r>
      <w:r w:rsidRPr="00A8025E">
        <w:t>);</w:t>
      </w:r>
      <w:r w:rsidRPr="00A8025E">
        <w:br/>
        <w:t xml:space="preserve">   </w:t>
      </w:r>
      <w:r w:rsidRPr="00A8025E">
        <w:rPr>
          <w:color w:val="6F008A"/>
        </w:rPr>
        <w:t>glShaderSource</w:t>
      </w:r>
      <w:r w:rsidRPr="00A8025E">
        <w:t>(shader, 1, &amp;</w:t>
      </w:r>
      <w:r w:rsidRPr="00A8025E">
        <w:rPr>
          <w:color w:val="808080"/>
        </w:rPr>
        <w:t>string</w:t>
      </w:r>
      <w:r w:rsidRPr="00A8025E">
        <w:t xml:space="preserve">, </w:t>
      </w:r>
      <w:r w:rsidRPr="00A8025E">
        <w:rPr>
          <w:color w:val="0000FF"/>
        </w:rPr>
        <w:t>nullptr</w:t>
      </w:r>
      <w:r w:rsidRPr="00A8025E">
        <w:t>);</w:t>
      </w:r>
      <w:r w:rsidRPr="00A8025E">
        <w:br/>
        <w:t xml:space="preserve">   </w:t>
      </w:r>
      <w:r w:rsidRPr="00A8025E">
        <w:rPr>
          <w:color w:val="6F008A"/>
        </w:rPr>
        <w:t>glCompileShader</w:t>
      </w:r>
      <w:r w:rsidRPr="00A8025E">
        <w:t>(shader);</w:t>
      </w:r>
    </w:p>
    <w:p w:rsidR="00D44B05" w:rsidRPr="00967170" w:rsidRDefault="00967170" w:rsidP="00C26BD8">
      <w:r>
        <w:rPr>
          <w:rFonts w:hint="eastAsia"/>
        </w:rPr>
        <w:t>追加したのは、</w:t>
      </w:r>
      <w:r>
        <w:rPr>
          <w:rFonts w:hint="eastAsia"/>
        </w:rPr>
        <w:t>string</w:t>
      </w:r>
      <w:r>
        <w:rPr>
          <w:rFonts w:hint="eastAsia"/>
        </w:rPr>
        <w:t>引数が</w:t>
      </w:r>
      <w:r>
        <w:rPr>
          <w:rFonts w:hint="eastAsia"/>
        </w:rPr>
        <w:t>nullptr</w:t>
      </w:r>
      <w:r>
        <w:rPr>
          <w:rFonts w:hint="eastAsia"/>
        </w:rPr>
        <w:t>だったら</w:t>
      </w:r>
      <w:r>
        <w:rPr>
          <w:rFonts w:hint="eastAsia"/>
        </w:rPr>
        <w:t>0</w:t>
      </w:r>
      <w:r>
        <w:rPr>
          <w:rFonts w:hint="eastAsia"/>
        </w:rPr>
        <w:t>を</w:t>
      </w:r>
      <w:r w:rsidR="006072CC">
        <w:rPr>
          <w:rFonts w:hint="eastAsia"/>
        </w:rPr>
        <w:t>返して関数を終了す</w:t>
      </w:r>
      <w:r>
        <w:rPr>
          <w:rFonts w:hint="eastAsia"/>
        </w:rPr>
        <w:t>るプログラムです。</w:t>
      </w:r>
      <w:r w:rsidR="00294D2C">
        <w:br/>
      </w:r>
      <w:r w:rsidR="00294D2C">
        <w:t>ファイルが開けなければ</w:t>
      </w:r>
      <w:r w:rsidR="00294D2C">
        <w:rPr>
          <w:rFonts w:hint="eastAsia"/>
        </w:rPr>
        <w:t>string</w:t>
      </w:r>
      <w:r w:rsidR="00294D2C">
        <w:rPr>
          <w:rFonts w:hint="eastAsia"/>
        </w:rPr>
        <w:t>引数には</w:t>
      </w:r>
      <w:r w:rsidR="00294D2C">
        <w:rPr>
          <w:rFonts w:hint="eastAsia"/>
        </w:rPr>
        <w:t>nullptr</w:t>
      </w:r>
      <w:r w:rsidR="00294D2C">
        <w:rPr>
          <w:rFonts w:hint="eastAsia"/>
        </w:rPr>
        <w:t>が設定されるので、</w:t>
      </w:r>
      <w:r w:rsidR="00294D2C">
        <w:rPr>
          <w:rFonts w:hint="eastAsia"/>
        </w:rPr>
        <w:t>Compile</w:t>
      </w:r>
      <w:r w:rsidR="00294D2C">
        <w:rPr>
          <w:rFonts w:hint="eastAsia"/>
        </w:rPr>
        <w:t>関数は「</w:t>
      </w:r>
      <w:r w:rsidR="00294D2C">
        <w:rPr>
          <w:rFonts w:hint="eastAsia"/>
        </w:rPr>
        <w:t>0</w:t>
      </w:r>
      <w:r w:rsidR="00294D2C">
        <w:t>(</w:t>
      </w:r>
      <w:r w:rsidR="00294D2C">
        <w:t>作成失敗</w:t>
      </w:r>
      <w:r w:rsidR="00294D2C">
        <w:t>)</w:t>
      </w:r>
      <w:r w:rsidR="00294D2C">
        <w:rPr>
          <w:rFonts w:hint="eastAsia"/>
        </w:rPr>
        <w:t>」を返します。これを受け取った</w:t>
      </w:r>
      <w:r w:rsidR="00294D2C">
        <w:rPr>
          <w:rFonts w:hint="eastAsia"/>
        </w:rPr>
        <w:t>Build</w:t>
      </w:r>
      <w:r w:rsidR="00294D2C">
        <w:rPr>
          <w:rFonts w:hint="eastAsia"/>
        </w:rPr>
        <w:t>関数はリンク・エラーになって「</w:t>
      </w:r>
      <w:r w:rsidR="00294D2C">
        <w:rPr>
          <w:rFonts w:hint="eastAsia"/>
        </w:rPr>
        <w:t>0(</w:t>
      </w:r>
      <w:r w:rsidR="00294D2C">
        <w:rPr>
          <w:rFonts w:hint="eastAsia"/>
        </w:rPr>
        <w:t>作成失敗</w:t>
      </w:r>
      <w:r w:rsidR="00294D2C">
        <w:rPr>
          <w:rFonts w:hint="eastAsia"/>
        </w:rPr>
        <w:t>)</w:t>
      </w:r>
      <w:r w:rsidR="00294D2C">
        <w:rPr>
          <w:rFonts w:hint="eastAsia"/>
        </w:rPr>
        <w:t>」を返すので、最終的に</w:t>
      </w:r>
      <w:r w:rsidR="00294D2C">
        <w:rPr>
          <w:rFonts w:hint="eastAsia"/>
        </w:rPr>
        <w:t>BuildFromFile</w:t>
      </w:r>
      <w:r w:rsidR="00294D2C">
        <w:rPr>
          <w:rFonts w:hint="eastAsia"/>
        </w:rPr>
        <w:t>関数も「</w:t>
      </w:r>
      <w:r w:rsidR="00294D2C">
        <w:rPr>
          <w:rFonts w:hint="eastAsia"/>
        </w:rPr>
        <w:t>0(</w:t>
      </w:r>
      <w:r w:rsidR="00294D2C">
        <w:rPr>
          <w:rFonts w:hint="eastAsia"/>
        </w:rPr>
        <w:t>作成失敗</w:t>
      </w:r>
      <w:r w:rsidR="00294D2C">
        <w:rPr>
          <w:rFonts w:hint="eastAsia"/>
        </w:rPr>
        <w:t>)</w:t>
      </w:r>
      <w:r w:rsidR="00294D2C">
        <w:rPr>
          <w:rFonts w:hint="eastAsia"/>
        </w:rPr>
        <w:t>」になる、という流れです。</w:t>
      </w:r>
    </w:p>
    <w:p w:rsidR="00A46AB8" w:rsidRDefault="00CD60C9" w:rsidP="00CD60C9">
      <w:pPr>
        <w:pStyle w:val="2"/>
      </w:pPr>
      <w:r>
        <w:rPr>
          <w:rFonts w:hint="eastAsia"/>
        </w:rPr>
        <w:lastRenderedPageBreak/>
        <w:t>シェーダ</w:t>
      </w:r>
      <w:r w:rsidR="009C3485">
        <w:rPr>
          <w:rFonts w:hint="eastAsia"/>
        </w:rPr>
        <w:t>ー・</w:t>
      </w:r>
      <w:r w:rsidR="000C03D6">
        <w:rPr>
          <w:rFonts w:hint="eastAsia"/>
        </w:rPr>
        <w:t>プログラム</w:t>
      </w:r>
      <w:r>
        <w:rPr>
          <w:rFonts w:hint="eastAsia"/>
        </w:rPr>
        <w:t>をファイルにする</w:t>
      </w:r>
    </w:p>
    <w:p w:rsidR="009C3485" w:rsidRDefault="009C3485" w:rsidP="00FE204B">
      <w:r>
        <w:t>ファイルからプログラム</w:t>
      </w:r>
      <w:r w:rsidR="00AF262D">
        <w:t>・オブジェクト</w:t>
      </w:r>
      <w:r>
        <w:t>を作成できるようになったので、次はシェーダー</w:t>
      </w:r>
      <w:r w:rsidR="00AF262D">
        <w:t>・プログラムをファイルに書いていきましょう</w:t>
      </w:r>
      <w:r>
        <w:t>。</w:t>
      </w:r>
      <w:r w:rsidR="00AF262D">
        <w:t>元になるシェーダー・プログラムは</w:t>
      </w:r>
      <w:r>
        <w:t>既に文字列として定</w:t>
      </w:r>
      <w:r w:rsidR="00AF262D">
        <w:t>義済みですから</w:t>
      </w:r>
      <w:r>
        <w:t>、あとは新規にファイルを作って</w:t>
      </w:r>
      <w:r w:rsidR="00AF262D">
        <w:t>それを</w:t>
      </w:r>
      <w:r>
        <w:rPr>
          <w:rFonts w:hint="eastAsia"/>
        </w:rPr>
        <w:t>コピー</w:t>
      </w:r>
      <w:r w:rsidR="00AF262D">
        <w:rPr>
          <w:rFonts w:hint="eastAsia"/>
        </w:rPr>
        <w:t>し、調整を加える</w:t>
      </w:r>
      <w:r>
        <w:rPr>
          <w:rFonts w:hint="eastAsia"/>
        </w:rPr>
        <w:t>だけです</w:t>
      </w:r>
      <w:r w:rsidR="00990AA0">
        <w:rPr>
          <w:rFonts w:hint="eastAsia"/>
        </w:rPr>
        <w:t>。</w:t>
      </w:r>
      <w:r w:rsidR="00990AA0">
        <w:t>頂点シェーダ</w:t>
      </w:r>
      <w:r>
        <w:rPr>
          <w:rFonts w:hint="eastAsia"/>
        </w:rPr>
        <w:t>ー</w:t>
      </w:r>
      <w:r w:rsidR="00990AA0">
        <w:t>は「</w:t>
      </w:r>
      <w:r>
        <w:t>Simple</w:t>
      </w:r>
      <w:r w:rsidR="00990AA0">
        <w:rPr>
          <w:rFonts w:hint="eastAsia"/>
        </w:rPr>
        <w:t>.vert</w:t>
      </w:r>
      <w:r w:rsidR="00AF262D">
        <w:t>(</w:t>
      </w:r>
      <w:r w:rsidR="00AF262D">
        <w:t>しんぷる・ばーと</w:t>
      </w:r>
      <w:r w:rsidR="00AF262D">
        <w:t>)</w:t>
      </w:r>
      <w:r w:rsidR="00990AA0">
        <w:rPr>
          <w:rFonts w:hint="eastAsia"/>
        </w:rPr>
        <w:t>」、フラグメントシェーダ</w:t>
      </w:r>
      <w:r>
        <w:rPr>
          <w:rFonts w:hint="eastAsia"/>
        </w:rPr>
        <w:t>ー</w:t>
      </w:r>
      <w:r w:rsidR="00990AA0">
        <w:rPr>
          <w:rFonts w:hint="eastAsia"/>
        </w:rPr>
        <w:t>は「</w:t>
      </w:r>
      <w:r>
        <w:t>Simple</w:t>
      </w:r>
      <w:r w:rsidR="00990AA0">
        <w:rPr>
          <w:rFonts w:hint="eastAsia"/>
        </w:rPr>
        <w:t>.frag</w:t>
      </w:r>
      <w:r w:rsidR="00AF262D">
        <w:t>(</w:t>
      </w:r>
      <w:r w:rsidR="00AF262D">
        <w:t>しんぷる・ふらぐ</w:t>
      </w:r>
      <w:r w:rsidR="00AF262D">
        <w:t>)</w:t>
      </w:r>
      <w:r>
        <w:rPr>
          <w:rFonts w:hint="eastAsia"/>
        </w:rPr>
        <w:t>」という名前にしましょうか</w:t>
      </w:r>
      <w:r w:rsidR="00B031F2">
        <w:rPr>
          <w:rFonts w:hint="eastAsia"/>
        </w:rPr>
        <w:t>(</w:t>
      </w:r>
      <w:r w:rsidR="00B031F2">
        <w:t>vert</w:t>
      </w:r>
      <w:r w:rsidR="00B031F2">
        <w:t>はバーテックスの略、</w:t>
      </w:r>
      <w:r w:rsidR="00B031F2">
        <w:rPr>
          <w:rFonts w:hint="eastAsia"/>
        </w:rPr>
        <w:t>frag</w:t>
      </w:r>
      <w:r w:rsidR="00B031F2">
        <w:rPr>
          <w:rFonts w:hint="eastAsia"/>
        </w:rPr>
        <w:t>はフラグメントの略です</w:t>
      </w:r>
      <w:r w:rsidR="00B031F2">
        <w:rPr>
          <w:rFonts w:hint="eastAsia"/>
        </w:rPr>
        <w:t>)</w:t>
      </w:r>
      <w:r>
        <w:rPr>
          <w:rFonts w:hint="eastAsia"/>
        </w:rPr>
        <w:t>。それと、シェーダー・ファイルは</w:t>
      </w:r>
      <w:r w:rsidR="00990AA0">
        <w:rPr>
          <w:rFonts w:hint="eastAsia"/>
        </w:rPr>
        <w:t>Res</w:t>
      </w:r>
      <w:r>
        <w:rPr>
          <w:rFonts w:hint="eastAsia"/>
        </w:rPr>
        <w:t>フォルダに置くことにしましょう</w:t>
      </w:r>
      <w:r w:rsidR="00990AA0">
        <w:rPr>
          <w:rFonts w:hint="eastAsia"/>
        </w:rPr>
        <w:t>。</w:t>
      </w:r>
      <w:r w:rsidR="00294D2C">
        <w:br/>
      </w:r>
      <w:r>
        <w:rPr>
          <w:rFonts w:hint="eastAsia"/>
        </w:rPr>
        <w:t>それでは、ソリューションエクスプローラーの「リソースファイル」フィルターの上で右クリックし「追加→新しい項目」を選択してください。</w:t>
      </w:r>
    </w:p>
    <w:p w:rsidR="009C3485" w:rsidRDefault="00FE204B" w:rsidP="00FE204B">
      <w:pPr>
        <w:jc w:val="center"/>
      </w:pPr>
      <w:r>
        <w:rPr>
          <w:noProof/>
        </w:rPr>
        <w:drawing>
          <wp:inline distT="0" distB="0" distL="0" distR="0">
            <wp:extent cx="5586398" cy="3877056"/>
            <wp:effectExtent l="0" t="0" r="0" b="9525"/>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シェーダーファイルの追加.png"/>
                    <pic:cNvPicPr/>
                  </pic:nvPicPr>
                  <pic:blipFill>
                    <a:blip r:embed="rId8">
                      <a:extLst>
                        <a:ext uri="{28A0092B-C50C-407E-A947-70E740481C1C}">
                          <a14:useLocalDpi xmlns:a14="http://schemas.microsoft.com/office/drawing/2010/main" val="0"/>
                        </a:ext>
                      </a:extLst>
                    </a:blip>
                    <a:stretch>
                      <a:fillRect/>
                    </a:stretch>
                  </pic:blipFill>
                  <pic:spPr>
                    <a:xfrm>
                      <a:off x="0" y="0"/>
                      <a:ext cx="5595605" cy="3883446"/>
                    </a:xfrm>
                    <a:prstGeom prst="rect">
                      <a:avLst/>
                    </a:prstGeom>
                  </pic:spPr>
                </pic:pic>
              </a:graphicData>
            </a:graphic>
          </wp:inline>
        </w:drawing>
      </w:r>
    </w:p>
    <w:p w:rsidR="00FE204B" w:rsidRDefault="00FE204B" w:rsidP="00FE204B">
      <w:r>
        <w:t>「新しい項目の追加」ウィンドウが開くので、左側のリストから「</w:t>
      </w:r>
      <w:r>
        <w:rPr>
          <w:rFonts w:hint="eastAsia"/>
        </w:rPr>
        <w:t>Visual C++</w:t>
      </w:r>
      <w:r>
        <w:t>→</w:t>
      </w:r>
      <w:r>
        <w:t>ユーティリティ」を選択し</w:t>
      </w:r>
      <w:r>
        <w:rPr>
          <w:rFonts w:hint="eastAsia"/>
        </w:rPr>
        <w:t>(</w:t>
      </w:r>
      <w:r>
        <w:rPr>
          <w:rFonts w:hint="eastAsia"/>
        </w:rPr>
        <w:t>①</w:t>
      </w:r>
      <w:r>
        <w:rPr>
          <w:rFonts w:hint="eastAsia"/>
        </w:rPr>
        <w:t>)</w:t>
      </w:r>
      <w:r>
        <w:t>、中央のリストから「</w:t>
      </w:r>
      <w:r>
        <w:rPr>
          <w:rFonts w:hint="eastAsia"/>
        </w:rPr>
        <w:t>テキストファイル」を選んで</w:t>
      </w:r>
      <w:r w:rsidR="00990AA0">
        <w:rPr>
          <w:rFonts w:hint="eastAsia"/>
        </w:rPr>
        <w:t>ください</w:t>
      </w:r>
      <w:r>
        <w:rPr>
          <w:rFonts w:hint="eastAsia"/>
        </w:rPr>
        <w:t>(</w:t>
      </w:r>
      <w:r>
        <w:rPr>
          <w:rFonts w:hint="eastAsia"/>
        </w:rPr>
        <w:t>②</w:t>
      </w:r>
      <w:r>
        <w:rPr>
          <w:rFonts w:hint="eastAsia"/>
        </w:rPr>
        <w:t>)</w:t>
      </w:r>
      <w:r w:rsidR="00990AA0">
        <w:rPr>
          <w:rFonts w:hint="eastAsia"/>
        </w:rPr>
        <w:t>。</w:t>
      </w:r>
      <w:r>
        <w:t>そして、ファイルの名前を「</w:t>
      </w:r>
      <w:r>
        <w:rPr>
          <w:rFonts w:hint="eastAsia"/>
        </w:rPr>
        <w:t>Simple</w:t>
      </w:r>
      <w:r w:rsidR="00DA2394">
        <w:rPr>
          <w:rFonts w:hint="eastAsia"/>
        </w:rPr>
        <w:t>.vert</w:t>
      </w:r>
      <w:r>
        <w:rPr>
          <w:rFonts w:hint="eastAsia"/>
        </w:rPr>
        <w:t>」</w:t>
      </w:r>
      <w:r w:rsidR="00DA2394">
        <w:rPr>
          <w:rFonts w:hint="eastAsia"/>
        </w:rPr>
        <w:t>に</w:t>
      </w:r>
      <w:r>
        <w:rPr>
          <w:rFonts w:hint="eastAsia"/>
        </w:rPr>
        <w:t>書き換えます</w:t>
      </w:r>
      <w:r>
        <w:rPr>
          <w:rFonts w:hint="eastAsia"/>
        </w:rPr>
        <w:t>(</w:t>
      </w:r>
      <w:r>
        <w:rPr>
          <w:rFonts w:hint="eastAsia"/>
        </w:rPr>
        <w:t>③</w:t>
      </w:r>
      <w:r>
        <w:rPr>
          <w:rFonts w:hint="eastAsia"/>
        </w:rPr>
        <w:t>)</w:t>
      </w:r>
      <w:r>
        <w:rPr>
          <w:rFonts w:hint="eastAsia"/>
        </w:rPr>
        <w:t>。</w:t>
      </w:r>
      <w:r>
        <w:br/>
      </w:r>
      <w:r>
        <w:rPr>
          <w:rFonts w:hint="eastAsia"/>
        </w:rPr>
        <w:t>さらに、「場所」が「プロジェクトフォルダ</w:t>
      </w:r>
      <w:r>
        <w:rPr>
          <w:rFonts w:hint="eastAsia"/>
        </w:rPr>
        <w:t>\Res</w:t>
      </w:r>
      <w:r>
        <w:rPr>
          <w:rFonts w:hint="eastAsia"/>
        </w:rPr>
        <w:t>」となるように書き換えてください</w:t>
      </w:r>
      <w:r>
        <w:rPr>
          <w:rFonts w:hint="eastAsia"/>
        </w:rPr>
        <w:t>(</w:t>
      </w:r>
      <w:r>
        <w:rPr>
          <w:rFonts w:hint="eastAsia"/>
        </w:rPr>
        <w:t>④</w:t>
      </w:r>
      <w:r>
        <w:rPr>
          <w:rFonts w:hint="eastAsia"/>
        </w:rPr>
        <w:t>)</w:t>
      </w:r>
      <w:r>
        <w:rPr>
          <w:rFonts w:hint="eastAsia"/>
        </w:rPr>
        <w:t>。名前と場所を確認して、問題ないようなら「追加」ボタンをクリックすると</w:t>
      </w:r>
      <w:r>
        <w:rPr>
          <w:rFonts w:hint="eastAsia"/>
        </w:rPr>
        <w:t>(</w:t>
      </w:r>
      <w:r>
        <w:rPr>
          <w:rFonts w:hint="eastAsia"/>
        </w:rPr>
        <w:t>⑤</w:t>
      </w:r>
      <w:r>
        <w:rPr>
          <w:rFonts w:hint="eastAsia"/>
        </w:rPr>
        <w:t>)</w:t>
      </w:r>
      <w:r>
        <w:rPr>
          <w:rFonts w:hint="eastAsia"/>
        </w:rPr>
        <w:t>ファイルが追加されます。</w:t>
      </w:r>
    </w:p>
    <w:p w:rsidR="00E454D5" w:rsidRDefault="00E454D5">
      <w:pPr>
        <w:spacing w:after="0" w:line="240" w:lineRule="auto"/>
      </w:pPr>
      <w:r>
        <w:br w:type="page"/>
      </w:r>
    </w:p>
    <w:p w:rsidR="008506F4" w:rsidRDefault="008506F4" w:rsidP="00FE204B">
      <w:r>
        <w:rPr>
          <w:rFonts w:hint="eastAsia"/>
        </w:rPr>
        <w:lastRenderedPageBreak/>
        <w:t>ファイルを追加したら、</w:t>
      </w:r>
      <w:r>
        <w:rPr>
          <w:rFonts w:hint="eastAsia"/>
        </w:rPr>
        <w:t>Main.cpp</w:t>
      </w:r>
      <w:r>
        <w:rPr>
          <w:rFonts w:hint="eastAsia"/>
        </w:rPr>
        <w:t>にある</w:t>
      </w:r>
      <w:r w:rsidR="00DA2394">
        <w:rPr>
          <w:rFonts w:hint="eastAsia"/>
        </w:rPr>
        <w:t>vsCode</w:t>
      </w:r>
      <w:r>
        <w:rPr>
          <w:rFonts w:hint="eastAsia"/>
        </w:rPr>
        <w:t>変数を切り取ります</w:t>
      </w:r>
      <w:r>
        <w:rPr>
          <w:rFonts w:hint="eastAsia"/>
        </w:rPr>
        <w:t>(Ctrl+X)</w:t>
      </w:r>
      <w:r>
        <w:rPr>
          <w:rFonts w:hint="eastAsia"/>
        </w:rPr>
        <w:t>。</w:t>
      </w:r>
    </w:p>
    <w:p w:rsidR="008506F4" w:rsidRPr="00A8025E" w:rsidRDefault="008506F4" w:rsidP="008506F4">
      <w:pPr>
        <w:pStyle w:val="ac"/>
      </w:pPr>
      <w:r w:rsidRPr="00A8025E">
        <w:rPr>
          <w:color w:val="FF0000"/>
        </w:rPr>
        <w:t xml:space="preserve">-/// </w:t>
      </w:r>
      <w:r w:rsidRPr="00A8025E">
        <w:rPr>
          <w:rFonts w:hint="eastAsia"/>
          <w:color w:val="FF0000"/>
        </w:rPr>
        <w:t>頂点シェーダ</w:t>
      </w:r>
      <w:r w:rsidR="00B55F9A" w:rsidRPr="00A8025E">
        <w:rPr>
          <w:rFonts w:hint="eastAsia"/>
          <w:color w:val="FF0000"/>
        </w:rPr>
        <w:t>ー</w:t>
      </w:r>
      <w:r w:rsidRPr="00A8025E">
        <w:rPr>
          <w:color w:val="FF0000"/>
        </w:rPr>
        <w:t>.</w:t>
      </w:r>
      <w:r w:rsidRPr="00A8025E">
        <w:br/>
      </w:r>
      <w:r w:rsidRPr="00A8025E">
        <w:rPr>
          <w:color w:val="FF0000"/>
        </w:rPr>
        <w:t>-static const char* vsCode =</w:t>
      </w:r>
      <w:r w:rsidRPr="00A8025E">
        <w:rPr>
          <w:color w:val="FF0000"/>
        </w:rPr>
        <w:br/>
        <w:t>-"#version 410 \n"</w:t>
      </w:r>
      <w:r w:rsidRPr="00A8025E">
        <w:rPr>
          <w:color w:val="FF0000"/>
        </w:rPr>
        <w:br/>
        <w:t>-"layout(location=0) in vec3 vPosition; \n"</w:t>
      </w:r>
      <w:r w:rsidRPr="00A8025E">
        <w:rPr>
          <w:color w:val="FF0000"/>
        </w:rPr>
        <w:br/>
        <w:t>-"layout(location=1) in vec4 vColor; \n"</w:t>
      </w:r>
      <w:r w:rsidRPr="00A8025E">
        <w:rPr>
          <w:color w:val="FF0000"/>
        </w:rPr>
        <w:br/>
        <w:t>-"layout(location=2) in vec2 vTexCoord; \n"</w:t>
      </w:r>
      <w:r w:rsidRPr="00A8025E">
        <w:rPr>
          <w:color w:val="FF0000"/>
        </w:rPr>
        <w:br/>
        <w:t>-"layout(location=0) out vec4 outColor; \n"</w:t>
      </w:r>
      <w:r w:rsidRPr="00A8025E">
        <w:rPr>
          <w:color w:val="FF0000"/>
        </w:rPr>
        <w:br/>
        <w:t>-"layout(location=1) out vec2 outTexCoord; \n"</w:t>
      </w:r>
      <w:r w:rsidRPr="00A8025E">
        <w:rPr>
          <w:color w:val="FF0000"/>
        </w:rPr>
        <w:br/>
        <w:t>-"uniform mat4x4 matMVP; \n"</w:t>
      </w:r>
      <w:r w:rsidRPr="00A8025E">
        <w:rPr>
          <w:color w:val="FF0000"/>
        </w:rPr>
        <w:br/>
        <w:t>-"void main() { \n"</w:t>
      </w:r>
      <w:r w:rsidRPr="00A8025E">
        <w:rPr>
          <w:color w:val="FF0000"/>
        </w:rPr>
        <w:br/>
        <w:t>-"  outColor = vColor; \n"</w:t>
      </w:r>
      <w:r w:rsidRPr="00A8025E">
        <w:rPr>
          <w:color w:val="FF0000"/>
        </w:rPr>
        <w:br/>
        <w:t>-"  outTexCoord = vTexCoord; \n"</w:t>
      </w:r>
      <w:r w:rsidRPr="00A8025E">
        <w:rPr>
          <w:color w:val="FF0000"/>
        </w:rPr>
        <w:br/>
        <w:t>-"  gl_Position = matMVP * vec4(vPosition, 1.0); \n"</w:t>
      </w:r>
      <w:r w:rsidRPr="00A8025E">
        <w:rPr>
          <w:color w:val="FF0000"/>
        </w:rPr>
        <w:br/>
        <w:t>-"} \n";</w:t>
      </w:r>
      <w:r w:rsidRPr="00A8025E">
        <w:rPr>
          <w:color w:val="FF0000"/>
        </w:rPr>
        <w:br/>
        <w:t>-</w:t>
      </w:r>
      <w:r w:rsidRPr="00A8025E">
        <w:br/>
      </w:r>
      <w:r w:rsidRPr="00A8025E">
        <w:rPr>
          <w:color w:val="006400"/>
        </w:rPr>
        <w:t xml:space="preserve">/// </w:t>
      </w:r>
      <w:r w:rsidRPr="00A8025E">
        <w:rPr>
          <w:rFonts w:hint="eastAsia"/>
          <w:color w:val="006400"/>
        </w:rPr>
        <w:t>フラグメントシェーダ</w:t>
      </w:r>
      <w:r w:rsidR="00B55F9A" w:rsidRPr="00A8025E">
        <w:rPr>
          <w:rFonts w:hint="eastAsia"/>
          <w:color w:val="006400"/>
        </w:rPr>
        <w:t>ー</w:t>
      </w:r>
      <w:r w:rsidRPr="00A8025E">
        <w:rPr>
          <w:color w:val="006400"/>
        </w:rPr>
        <w:t>.</w:t>
      </w:r>
      <w:r w:rsidRPr="00A8025E">
        <w:br/>
      </w:r>
      <w:r w:rsidRPr="00A8025E">
        <w:rPr>
          <w:color w:val="0000FF"/>
        </w:rPr>
        <w:t>static</w:t>
      </w:r>
      <w:r w:rsidRPr="00A8025E">
        <w:t xml:space="preserve"> </w:t>
      </w:r>
      <w:r w:rsidRPr="00A8025E">
        <w:rPr>
          <w:color w:val="0000FF"/>
        </w:rPr>
        <w:t>const</w:t>
      </w:r>
      <w:r w:rsidRPr="00A8025E">
        <w:t xml:space="preserve"> </w:t>
      </w:r>
      <w:r w:rsidRPr="00A8025E">
        <w:rPr>
          <w:color w:val="0000FF"/>
        </w:rPr>
        <w:t>char</w:t>
      </w:r>
      <w:r w:rsidRPr="00A8025E">
        <w:t>* fsCode =</w:t>
      </w:r>
    </w:p>
    <w:p w:rsidR="008506F4" w:rsidRDefault="008506F4" w:rsidP="008506F4">
      <w:r>
        <w:rPr>
          <w:rFonts w:hint="eastAsia"/>
        </w:rPr>
        <w:t>そして、</w:t>
      </w:r>
      <w:r>
        <w:t>Simple.vert</w:t>
      </w:r>
      <w:r w:rsidR="00DA5122">
        <w:t>を開いて</w:t>
      </w:r>
      <w:r>
        <w:rPr>
          <w:rFonts w:hint="eastAsia"/>
        </w:rPr>
        <w:t>貼り付けてください</w:t>
      </w:r>
      <w:r>
        <w:rPr>
          <w:rFonts w:hint="eastAsia"/>
        </w:rPr>
        <w:t>(</w:t>
      </w:r>
      <w:r>
        <w:t>Ctrl+V</w:t>
      </w:r>
      <w:r>
        <w:rPr>
          <w:rFonts w:hint="eastAsia"/>
        </w:rPr>
        <w:t>)</w:t>
      </w:r>
      <w:r>
        <w:rPr>
          <w:rFonts w:hint="eastAsia"/>
        </w:rPr>
        <w:t>。</w:t>
      </w:r>
    </w:p>
    <w:p w:rsidR="008506F4" w:rsidRPr="00A8025E" w:rsidRDefault="008506F4" w:rsidP="008506F4">
      <w:pPr>
        <w:pStyle w:val="ac"/>
      </w:pPr>
      <w:r w:rsidRPr="00A8025E">
        <w:rPr>
          <w:color w:val="FF0000"/>
        </w:rPr>
        <w:t>+</w:t>
      </w:r>
      <w:r w:rsidRPr="00A8025E">
        <w:rPr>
          <w:color w:val="auto"/>
        </w:rPr>
        <w:t xml:space="preserve">/// </w:t>
      </w:r>
      <w:r w:rsidRPr="00A8025E">
        <w:rPr>
          <w:rFonts w:hint="eastAsia"/>
          <w:color w:val="auto"/>
        </w:rPr>
        <w:t>頂点シェーダ</w:t>
      </w:r>
      <w:r w:rsidR="00B55F9A" w:rsidRPr="00A8025E">
        <w:rPr>
          <w:rFonts w:hint="eastAsia"/>
          <w:color w:val="auto"/>
        </w:rPr>
        <w:t>ー</w:t>
      </w:r>
      <w:r w:rsidRPr="00A8025E">
        <w:rPr>
          <w:color w:val="auto"/>
        </w:rPr>
        <w:t>.</w:t>
      </w:r>
      <w:r w:rsidRPr="00A8025E">
        <w:rPr>
          <w:color w:val="auto"/>
        </w:rPr>
        <w:br/>
      </w:r>
      <w:r w:rsidR="00CC116A" w:rsidRPr="00A8025E">
        <w:rPr>
          <w:color w:val="FF0000"/>
        </w:rPr>
        <w:t>+</w:t>
      </w:r>
      <w:r w:rsidRPr="00A8025E">
        <w:rPr>
          <w:color w:val="auto"/>
        </w:rPr>
        <w:t>static const char* vsCode =</w:t>
      </w:r>
      <w:r w:rsidRPr="00A8025E">
        <w:rPr>
          <w:color w:val="auto"/>
        </w:rPr>
        <w:br/>
      </w:r>
      <w:r w:rsidR="00CC116A" w:rsidRPr="00A8025E">
        <w:rPr>
          <w:color w:val="FF0000"/>
        </w:rPr>
        <w:t>+</w:t>
      </w:r>
      <w:r w:rsidRPr="00A8025E">
        <w:rPr>
          <w:color w:val="auto"/>
        </w:rPr>
        <w:t>"#version 410 \n"</w:t>
      </w:r>
      <w:r w:rsidRPr="00A8025E">
        <w:rPr>
          <w:color w:val="auto"/>
        </w:rPr>
        <w:br/>
      </w:r>
      <w:r w:rsidR="00CC116A" w:rsidRPr="00A8025E">
        <w:rPr>
          <w:color w:val="FF0000"/>
        </w:rPr>
        <w:t>+</w:t>
      </w:r>
      <w:r w:rsidRPr="00A8025E">
        <w:rPr>
          <w:color w:val="auto"/>
        </w:rPr>
        <w:t>"layout(location=0) in vec3 vPosition; \n"</w:t>
      </w:r>
      <w:r w:rsidRPr="00A8025E">
        <w:rPr>
          <w:color w:val="auto"/>
        </w:rPr>
        <w:br/>
      </w:r>
      <w:r w:rsidR="00CC116A" w:rsidRPr="00A8025E">
        <w:rPr>
          <w:color w:val="FF0000"/>
        </w:rPr>
        <w:t>+</w:t>
      </w:r>
      <w:r w:rsidRPr="00A8025E">
        <w:rPr>
          <w:color w:val="auto"/>
        </w:rPr>
        <w:t>"layout(location=1) in vec4 vColor; \n"</w:t>
      </w:r>
      <w:r w:rsidRPr="00A8025E">
        <w:rPr>
          <w:color w:val="auto"/>
        </w:rPr>
        <w:br/>
      </w:r>
      <w:r w:rsidR="00CC116A" w:rsidRPr="00A8025E">
        <w:rPr>
          <w:color w:val="FF0000"/>
        </w:rPr>
        <w:t>+</w:t>
      </w:r>
      <w:r w:rsidRPr="00A8025E">
        <w:rPr>
          <w:color w:val="auto"/>
        </w:rPr>
        <w:t>"layout(location=2) in vec2 vTexCoord; \n"</w:t>
      </w:r>
      <w:r w:rsidRPr="00A8025E">
        <w:rPr>
          <w:color w:val="auto"/>
        </w:rPr>
        <w:br/>
      </w:r>
      <w:r w:rsidR="00CC116A" w:rsidRPr="00A8025E">
        <w:rPr>
          <w:color w:val="FF0000"/>
        </w:rPr>
        <w:t>+</w:t>
      </w:r>
      <w:r w:rsidRPr="00A8025E">
        <w:rPr>
          <w:color w:val="auto"/>
        </w:rPr>
        <w:t>"layout(location=0) out vec4 outColor; \n"</w:t>
      </w:r>
      <w:r w:rsidRPr="00A8025E">
        <w:rPr>
          <w:color w:val="auto"/>
        </w:rPr>
        <w:br/>
      </w:r>
      <w:r w:rsidR="00CC116A" w:rsidRPr="00A8025E">
        <w:rPr>
          <w:color w:val="FF0000"/>
        </w:rPr>
        <w:t>+</w:t>
      </w:r>
      <w:r w:rsidRPr="00A8025E">
        <w:rPr>
          <w:color w:val="auto"/>
        </w:rPr>
        <w:t>"layout(location=1) out vec2 outTexCoord; \n"</w:t>
      </w:r>
      <w:r w:rsidRPr="00A8025E">
        <w:rPr>
          <w:color w:val="auto"/>
        </w:rPr>
        <w:br/>
      </w:r>
      <w:r w:rsidR="00CC116A" w:rsidRPr="00A8025E">
        <w:rPr>
          <w:color w:val="FF0000"/>
        </w:rPr>
        <w:t>+</w:t>
      </w:r>
      <w:r w:rsidRPr="00A8025E">
        <w:rPr>
          <w:color w:val="auto"/>
        </w:rPr>
        <w:t>"uniform mat4x4 matMVP; \n"</w:t>
      </w:r>
      <w:r w:rsidRPr="00A8025E">
        <w:rPr>
          <w:color w:val="auto"/>
        </w:rPr>
        <w:br/>
      </w:r>
      <w:r w:rsidR="00CC116A" w:rsidRPr="00A8025E">
        <w:rPr>
          <w:color w:val="FF0000"/>
        </w:rPr>
        <w:t>+</w:t>
      </w:r>
      <w:r w:rsidRPr="00A8025E">
        <w:rPr>
          <w:color w:val="auto"/>
        </w:rPr>
        <w:t>"void main() { \n"</w:t>
      </w:r>
      <w:r w:rsidRPr="00A8025E">
        <w:rPr>
          <w:color w:val="auto"/>
        </w:rPr>
        <w:br/>
      </w:r>
      <w:r w:rsidR="00CC116A" w:rsidRPr="00A8025E">
        <w:rPr>
          <w:color w:val="FF0000"/>
        </w:rPr>
        <w:t>+</w:t>
      </w:r>
      <w:r w:rsidRPr="00A8025E">
        <w:rPr>
          <w:color w:val="auto"/>
        </w:rPr>
        <w:t>"  outColor = vColor; \n"</w:t>
      </w:r>
      <w:r w:rsidRPr="00A8025E">
        <w:rPr>
          <w:color w:val="auto"/>
        </w:rPr>
        <w:br/>
      </w:r>
      <w:r w:rsidR="00CC116A" w:rsidRPr="00A8025E">
        <w:rPr>
          <w:color w:val="FF0000"/>
        </w:rPr>
        <w:t>+</w:t>
      </w:r>
      <w:r w:rsidRPr="00A8025E">
        <w:rPr>
          <w:color w:val="auto"/>
        </w:rPr>
        <w:t>"  outTexCoord = vTexCoord; \n"</w:t>
      </w:r>
      <w:r w:rsidRPr="00A8025E">
        <w:rPr>
          <w:color w:val="auto"/>
        </w:rPr>
        <w:br/>
      </w:r>
      <w:r w:rsidR="00CC116A" w:rsidRPr="00A8025E">
        <w:rPr>
          <w:color w:val="FF0000"/>
        </w:rPr>
        <w:t>+</w:t>
      </w:r>
      <w:r w:rsidRPr="00A8025E">
        <w:rPr>
          <w:color w:val="auto"/>
        </w:rPr>
        <w:t>"  gl_Position = matMVP * vec4(vPosition, 1.0); \n"</w:t>
      </w:r>
      <w:r w:rsidRPr="00A8025E">
        <w:rPr>
          <w:color w:val="auto"/>
        </w:rPr>
        <w:br/>
      </w:r>
      <w:r w:rsidR="00CC116A" w:rsidRPr="00A8025E">
        <w:rPr>
          <w:color w:val="FF0000"/>
        </w:rPr>
        <w:t>+</w:t>
      </w:r>
      <w:r w:rsidRPr="00A8025E">
        <w:rPr>
          <w:color w:val="auto"/>
        </w:rPr>
        <w:t>"} \n";</w:t>
      </w:r>
      <w:r w:rsidRPr="00A8025E">
        <w:rPr>
          <w:color w:val="auto"/>
        </w:rPr>
        <w:br/>
      </w:r>
      <w:r w:rsidR="00CC116A" w:rsidRPr="00A8025E">
        <w:rPr>
          <w:color w:val="FF0000"/>
        </w:rPr>
        <w:t>+</w:t>
      </w:r>
    </w:p>
    <w:p w:rsidR="00E454D5" w:rsidRDefault="00E454D5">
      <w:pPr>
        <w:spacing w:after="0" w:line="240" w:lineRule="auto"/>
      </w:pPr>
      <w:r>
        <w:br w:type="page"/>
      </w:r>
    </w:p>
    <w:p w:rsidR="00E454D5" w:rsidRPr="00E454D5" w:rsidRDefault="008506F4" w:rsidP="00E454D5">
      <w:r>
        <w:lastRenderedPageBreak/>
        <w:t>貼り付けた</w:t>
      </w:r>
      <w:r w:rsidR="0041038C">
        <w:t>だけでは</w:t>
      </w:r>
      <w:r w:rsidR="0041038C">
        <w:rPr>
          <w:rFonts w:hint="eastAsia"/>
        </w:rPr>
        <w:t>C++</w:t>
      </w:r>
      <w:r w:rsidR="0041038C">
        <w:rPr>
          <w:rFonts w:hint="eastAsia"/>
        </w:rPr>
        <w:t>言語のプログラムのままです。</w:t>
      </w:r>
      <w:r w:rsidR="0041038C">
        <w:rPr>
          <w:rFonts w:hint="eastAsia"/>
        </w:rPr>
        <w:t>GLSL</w:t>
      </w:r>
      <w:r w:rsidR="0041038C">
        <w:rPr>
          <w:rFonts w:hint="eastAsia"/>
        </w:rPr>
        <w:t>として使えるように、</w:t>
      </w:r>
      <w:r>
        <w:t>内容を修正しましょう。</w:t>
      </w:r>
      <w:r w:rsidR="0041038C">
        <w:br/>
      </w:r>
      <w:r w:rsidR="0041038C">
        <w:rPr>
          <w:rFonts w:hint="eastAsia"/>
        </w:rPr>
        <w:t>Simple.vert</w:t>
      </w:r>
      <w:r w:rsidR="0041038C">
        <w:rPr>
          <w:rFonts w:hint="eastAsia"/>
        </w:rPr>
        <w:t>を次のように変更してください。</w:t>
      </w:r>
    </w:p>
    <w:p w:rsidR="0041038C" w:rsidRPr="00A8025E" w:rsidRDefault="0041038C" w:rsidP="0041038C">
      <w:pPr>
        <w:pStyle w:val="ac"/>
      </w:pPr>
      <w:r w:rsidRPr="00A8025E">
        <w:rPr>
          <w:color w:val="FF0000"/>
        </w:rPr>
        <w:t xml:space="preserve">-/// </w:t>
      </w:r>
      <w:r w:rsidRPr="00A8025E">
        <w:rPr>
          <w:rFonts w:hint="eastAsia"/>
          <w:color w:val="FF0000"/>
        </w:rPr>
        <w:t>頂点シェーダ</w:t>
      </w:r>
      <w:r w:rsidR="00B55F9A" w:rsidRPr="00A8025E">
        <w:rPr>
          <w:rFonts w:hint="eastAsia"/>
          <w:color w:val="FF0000"/>
        </w:rPr>
        <w:t>ー</w:t>
      </w:r>
      <w:r w:rsidRPr="00A8025E">
        <w:rPr>
          <w:color w:val="FF0000"/>
        </w:rPr>
        <w:t>.</w:t>
      </w:r>
      <w:r w:rsidRPr="00A8025E">
        <w:br/>
      </w:r>
      <w:r w:rsidRPr="00A8025E">
        <w:rPr>
          <w:color w:val="FF0000"/>
        </w:rPr>
        <w:t>-static const char* vsCode =</w:t>
      </w:r>
      <w:r w:rsidRPr="00A8025E">
        <w:rPr>
          <w:color w:val="FF0000"/>
        </w:rPr>
        <w:br/>
        <w:t>-"#version 410 \n"</w:t>
      </w:r>
      <w:r w:rsidRPr="00A8025E">
        <w:rPr>
          <w:color w:val="FF0000"/>
        </w:rPr>
        <w:br/>
        <w:t>-"layout(location=0) in vec3 vPosition; \n"</w:t>
      </w:r>
      <w:r w:rsidRPr="00A8025E">
        <w:rPr>
          <w:color w:val="FF0000"/>
        </w:rPr>
        <w:br/>
        <w:t>-"layout(location=1) in vec4 vColor; \n"</w:t>
      </w:r>
      <w:r w:rsidRPr="00A8025E">
        <w:rPr>
          <w:color w:val="FF0000"/>
        </w:rPr>
        <w:br/>
        <w:t>-"layout(location=2) in vec2 vTexCoord; \n"</w:t>
      </w:r>
      <w:r w:rsidRPr="00A8025E">
        <w:rPr>
          <w:color w:val="FF0000"/>
        </w:rPr>
        <w:br/>
        <w:t>-"layout(location=0) out vec4 outColor; \n"</w:t>
      </w:r>
      <w:r w:rsidRPr="00A8025E">
        <w:rPr>
          <w:color w:val="FF0000"/>
        </w:rPr>
        <w:br/>
        <w:t>-"layout(location=1) out vec2 outTexCoord; \n"</w:t>
      </w:r>
      <w:r w:rsidRPr="00A8025E">
        <w:rPr>
          <w:color w:val="FF0000"/>
        </w:rPr>
        <w:br/>
        <w:t>-"uniform mat4x4 matMVP; \n"</w:t>
      </w:r>
      <w:r w:rsidRPr="00A8025E">
        <w:rPr>
          <w:color w:val="FF0000"/>
        </w:rPr>
        <w:br/>
        <w:t>-"void main() { \n"</w:t>
      </w:r>
      <w:r w:rsidRPr="00A8025E">
        <w:rPr>
          <w:color w:val="FF0000"/>
        </w:rPr>
        <w:br/>
        <w:t>-"  outColor = vColor; \n"</w:t>
      </w:r>
      <w:r w:rsidRPr="00A8025E">
        <w:rPr>
          <w:color w:val="FF0000"/>
        </w:rPr>
        <w:br/>
        <w:t>-"  outTexCoord = vTexCoord; \n"</w:t>
      </w:r>
      <w:r w:rsidRPr="00A8025E">
        <w:rPr>
          <w:color w:val="FF0000"/>
        </w:rPr>
        <w:br/>
        <w:t>-"  gl_Position = matMVP * vec4</w:t>
      </w:r>
      <w:r w:rsidR="00CA1A95" w:rsidRPr="00A8025E">
        <w:rPr>
          <w:color w:val="FF0000"/>
        </w:rPr>
        <w:t>(vPosition, 1.0); \n"</w:t>
      </w:r>
      <w:r w:rsidR="00CA1A95" w:rsidRPr="00A8025E">
        <w:rPr>
          <w:color w:val="FF0000"/>
        </w:rPr>
        <w:br/>
        <w:t>-"} \n";</w:t>
      </w:r>
      <w:r w:rsidRPr="00A8025E">
        <w:br/>
      </w:r>
      <w:r w:rsidRPr="00A8025E">
        <w:rPr>
          <w:color w:val="FF0000"/>
        </w:rPr>
        <w:t>+</w:t>
      </w:r>
      <w:r w:rsidRPr="00A8025E">
        <w:rPr>
          <w:color w:val="auto"/>
        </w:rPr>
        <w:t>/**</w:t>
      </w:r>
      <w:r w:rsidRPr="00A8025E">
        <w:rPr>
          <w:color w:val="auto"/>
        </w:rPr>
        <w:br/>
      </w:r>
      <w:r w:rsidR="00294D2C" w:rsidRPr="00A8025E">
        <w:rPr>
          <w:color w:val="FF0000"/>
        </w:rPr>
        <w:t>+</w:t>
      </w:r>
      <w:r w:rsidRPr="00A8025E">
        <w:rPr>
          <w:color w:val="auto"/>
        </w:rPr>
        <w:t xml:space="preserve">* </w:t>
      </w:r>
      <w:r w:rsidR="00294D2C" w:rsidRPr="00A8025E">
        <w:rPr>
          <w:rFonts w:hint="eastAsia"/>
          <w:color w:val="auto"/>
        </w:rPr>
        <w:t>@file</w:t>
      </w:r>
      <w:r w:rsidR="00294D2C" w:rsidRPr="00A8025E">
        <w:rPr>
          <w:color w:val="auto"/>
        </w:rPr>
        <w:t xml:space="preserve"> Simple.vert</w:t>
      </w:r>
      <w:r w:rsidRPr="00A8025E">
        <w:rPr>
          <w:color w:val="auto"/>
        </w:rPr>
        <w:br/>
      </w:r>
      <w:r w:rsidR="00294D2C" w:rsidRPr="00A8025E">
        <w:rPr>
          <w:color w:val="FF0000"/>
        </w:rPr>
        <w:t>+</w:t>
      </w:r>
      <w:r w:rsidRPr="00A8025E">
        <w:rPr>
          <w:color w:val="auto"/>
        </w:rPr>
        <w:t>*/</w:t>
      </w:r>
      <w:r w:rsidRPr="00A8025E">
        <w:rPr>
          <w:color w:val="auto"/>
        </w:rPr>
        <w:br/>
      </w:r>
      <w:r w:rsidR="00294D2C" w:rsidRPr="00A8025E">
        <w:rPr>
          <w:color w:val="FF0000"/>
        </w:rPr>
        <w:t>+</w:t>
      </w:r>
      <w:r w:rsidRPr="00A8025E">
        <w:rPr>
          <w:color w:val="auto"/>
        </w:rPr>
        <w:t>#version 410</w:t>
      </w:r>
      <w:r w:rsidRPr="00A8025E">
        <w:rPr>
          <w:color w:val="auto"/>
        </w:rPr>
        <w:br/>
      </w:r>
      <w:r w:rsidR="00294D2C" w:rsidRPr="00A8025E">
        <w:rPr>
          <w:color w:val="FF0000"/>
        </w:rPr>
        <w:t>+</w:t>
      </w:r>
      <w:r w:rsidRPr="00A8025E">
        <w:rPr>
          <w:color w:val="auto"/>
        </w:rPr>
        <w:br/>
      </w:r>
      <w:r w:rsidR="00294D2C" w:rsidRPr="00A8025E">
        <w:rPr>
          <w:color w:val="FF0000"/>
        </w:rPr>
        <w:t>+</w:t>
      </w:r>
      <w:r w:rsidRPr="00A8025E">
        <w:rPr>
          <w:color w:val="auto"/>
        </w:rPr>
        <w:t>layout(location=0) in vec3 vPosition;</w:t>
      </w:r>
      <w:r w:rsidRPr="00A8025E">
        <w:rPr>
          <w:color w:val="auto"/>
        </w:rPr>
        <w:br/>
      </w:r>
      <w:r w:rsidR="00294D2C" w:rsidRPr="00A8025E">
        <w:rPr>
          <w:color w:val="FF0000"/>
        </w:rPr>
        <w:t>+</w:t>
      </w:r>
      <w:r w:rsidRPr="00A8025E">
        <w:rPr>
          <w:color w:val="auto"/>
        </w:rPr>
        <w:t>layout(location=1) in vec4 vColor;</w:t>
      </w:r>
      <w:r w:rsidRPr="00A8025E">
        <w:rPr>
          <w:color w:val="auto"/>
        </w:rPr>
        <w:br/>
      </w:r>
      <w:r w:rsidR="00294D2C" w:rsidRPr="00A8025E">
        <w:rPr>
          <w:color w:val="FF0000"/>
        </w:rPr>
        <w:t>+</w:t>
      </w:r>
      <w:r w:rsidRPr="00A8025E">
        <w:rPr>
          <w:color w:val="auto"/>
        </w:rPr>
        <w:t>layout(location=2) in vec2 vTexCoord;</w:t>
      </w:r>
      <w:r w:rsidRPr="00A8025E">
        <w:rPr>
          <w:color w:val="auto"/>
        </w:rPr>
        <w:br/>
      </w:r>
      <w:r w:rsidR="00294D2C" w:rsidRPr="00A8025E">
        <w:rPr>
          <w:color w:val="FF0000"/>
        </w:rPr>
        <w:t>+</w:t>
      </w:r>
      <w:r w:rsidRPr="00A8025E">
        <w:rPr>
          <w:color w:val="auto"/>
        </w:rPr>
        <w:br/>
      </w:r>
      <w:r w:rsidR="00294D2C" w:rsidRPr="00A8025E">
        <w:rPr>
          <w:color w:val="FF0000"/>
        </w:rPr>
        <w:t>+</w:t>
      </w:r>
      <w:r w:rsidRPr="00A8025E">
        <w:rPr>
          <w:color w:val="auto"/>
        </w:rPr>
        <w:t>layout(location=0) out vec4 outColor;</w:t>
      </w:r>
      <w:r w:rsidRPr="00A8025E">
        <w:rPr>
          <w:color w:val="auto"/>
        </w:rPr>
        <w:br/>
      </w:r>
      <w:r w:rsidR="00294D2C" w:rsidRPr="00A8025E">
        <w:rPr>
          <w:color w:val="FF0000"/>
        </w:rPr>
        <w:t>+</w:t>
      </w:r>
      <w:r w:rsidRPr="00A8025E">
        <w:rPr>
          <w:color w:val="auto"/>
        </w:rPr>
        <w:t>layout(location=1) out vec2 outTexCoord;</w:t>
      </w:r>
      <w:r w:rsidRPr="00A8025E">
        <w:rPr>
          <w:color w:val="auto"/>
        </w:rPr>
        <w:br/>
      </w:r>
      <w:r w:rsidR="00294D2C" w:rsidRPr="00A8025E">
        <w:rPr>
          <w:color w:val="FF0000"/>
        </w:rPr>
        <w:t>+</w:t>
      </w:r>
      <w:r w:rsidRPr="00A8025E">
        <w:rPr>
          <w:color w:val="auto"/>
        </w:rPr>
        <w:br/>
      </w:r>
      <w:r w:rsidR="00294D2C" w:rsidRPr="00A8025E">
        <w:rPr>
          <w:color w:val="FF0000"/>
        </w:rPr>
        <w:t>+</w:t>
      </w:r>
      <w:r w:rsidRPr="00A8025E">
        <w:rPr>
          <w:color w:val="auto"/>
        </w:rPr>
        <w:t>uniform mat4x4 matMVP;</w:t>
      </w:r>
      <w:r w:rsidRPr="00A8025E">
        <w:rPr>
          <w:color w:val="auto"/>
        </w:rPr>
        <w:br/>
      </w:r>
      <w:r w:rsidR="00294D2C" w:rsidRPr="00A8025E">
        <w:rPr>
          <w:color w:val="FF0000"/>
        </w:rPr>
        <w:t>+</w:t>
      </w:r>
      <w:r w:rsidR="00294D2C" w:rsidRPr="00A8025E">
        <w:rPr>
          <w:color w:val="FF0000"/>
        </w:rPr>
        <w:br/>
        <w:t>+</w:t>
      </w:r>
      <w:r w:rsidR="00294D2C" w:rsidRPr="00A8025E">
        <w:rPr>
          <w:color w:val="auto"/>
        </w:rPr>
        <w:t>/**</w:t>
      </w:r>
      <w:r w:rsidR="00294D2C" w:rsidRPr="00A8025E">
        <w:rPr>
          <w:color w:val="FF0000"/>
        </w:rPr>
        <w:br/>
        <w:t>+</w:t>
      </w:r>
      <w:r w:rsidR="00294D2C" w:rsidRPr="00A8025E">
        <w:rPr>
          <w:color w:val="auto"/>
        </w:rPr>
        <w:t xml:space="preserve">* </w:t>
      </w:r>
      <w:r w:rsidR="00294D2C" w:rsidRPr="00A8025E">
        <w:rPr>
          <w:rFonts w:hint="eastAsia"/>
          <w:color w:val="auto"/>
        </w:rPr>
        <w:t>頂点シェーダ</w:t>
      </w:r>
      <w:r w:rsidR="00B55F9A" w:rsidRPr="00A8025E">
        <w:rPr>
          <w:rFonts w:hint="eastAsia"/>
          <w:color w:val="auto"/>
        </w:rPr>
        <w:t>ー</w:t>
      </w:r>
      <w:r w:rsidR="00294D2C" w:rsidRPr="00A8025E">
        <w:rPr>
          <w:color w:val="auto"/>
        </w:rPr>
        <w:t>.</w:t>
      </w:r>
      <w:r w:rsidRPr="00A8025E">
        <w:rPr>
          <w:color w:val="auto"/>
        </w:rPr>
        <w:br/>
      </w:r>
      <w:r w:rsidR="00294D2C" w:rsidRPr="00A8025E">
        <w:rPr>
          <w:color w:val="FF0000"/>
        </w:rPr>
        <w:t>+</w:t>
      </w:r>
      <w:r w:rsidR="00294D2C" w:rsidRPr="00A8025E">
        <w:rPr>
          <w:color w:val="auto"/>
        </w:rPr>
        <w:t>*/</w:t>
      </w:r>
      <w:r w:rsidR="00294D2C" w:rsidRPr="00A8025E">
        <w:rPr>
          <w:color w:val="FF0000"/>
        </w:rPr>
        <w:br/>
        <w:t>+</w:t>
      </w:r>
      <w:r w:rsidRPr="00A8025E">
        <w:rPr>
          <w:color w:val="auto"/>
        </w:rPr>
        <w:t>void main()</w:t>
      </w:r>
      <w:r w:rsidRPr="00A8025E">
        <w:rPr>
          <w:color w:val="auto"/>
        </w:rPr>
        <w:br/>
      </w:r>
      <w:r w:rsidR="00294D2C" w:rsidRPr="00A8025E">
        <w:rPr>
          <w:color w:val="FF0000"/>
        </w:rPr>
        <w:t>+</w:t>
      </w:r>
      <w:r w:rsidRPr="00A8025E">
        <w:rPr>
          <w:color w:val="auto"/>
        </w:rPr>
        <w:t>{</w:t>
      </w:r>
      <w:r w:rsidRPr="00A8025E">
        <w:rPr>
          <w:color w:val="auto"/>
        </w:rPr>
        <w:br/>
      </w:r>
      <w:r w:rsidR="00294D2C" w:rsidRPr="00A8025E">
        <w:rPr>
          <w:color w:val="FF0000"/>
        </w:rPr>
        <w:t>+</w:t>
      </w:r>
      <w:r w:rsidRPr="00A8025E">
        <w:rPr>
          <w:color w:val="auto"/>
        </w:rPr>
        <w:t xml:space="preserve">  outColor = vColor;</w:t>
      </w:r>
      <w:r w:rsidRPr="00A8025E">
        <w:rPr>
          <w:color w:val="auto"/>
        </w:rPr>
        <w:br/>
      </w:r>
      <w:r w:rsidR="00294D2C" w:rsidRPr="00A8025E">
        <w:rPr>
          <w:color w:val="FF0000"/>
        </w:rPr>
        <w:t>+</w:t>
      </w:r>
      <w:r w:rsidRPr="00A8025E">
        <w:rPr>
          <w:color w:val="auto"/>
        </w:rPr>
        <w:t xml:space="preserve">  outTexCoord = vTexCoord;</w:t>
      </w:r>
      <w:r w:rsidRPr="00A8025E">
        <w:rPr>
          <w:color w:val="auto"/>
        </w:rPr>
        <w:br/>
      </w:r>
      <w:r w:rsidR="00294D2C" w:rsidRPr="00A8025E">
        <w:rPr>
          <w:color w:val="FF0000"/>
        </w:rPr>
        <w:t>+</w:t>
      </w:r>
      <w:r w:rsidRPr="00A8025E">
        <w:rPr>
          <w:color w:val="auto"/>
        </w:rPr>
        <w:t xml:space="preserve">  gl_Position = matMVP * vec4(vPosition, 1.0);</w:t>
      </w:r>
      <w:r w:rsidRPr="00A8025E">
        <w:rPr>
          <w:color w:val="auto"/>
        </w:rPr>
        <w:br/>
      </w:r>
      <w:r w:rsidR="00294D2C" w:rsidRPr="00A8025E">
        <w:rPr>
          <w:color w:val="FF0000"/>
        </w:rPr>
        <w:t>+</w:t>
      </w:r>
      <w:r w:rsidRPr="00A8025E">
        <w:rPr>
          <w:color w:val="auto"/>
        </w:rPr>
        <w:t>}</w:t>
      </w:r>
    </w:p>
    <w:p w:rsidR="00747FD5" w:rsidRDefault="00747FD5" w:rsidP="006B23A8">
      <w:r>
        <w:t>主な変更点は下記のとおりです。</w:t>
      </w:r>
    </w:p>
    <w:p w:rsidR="00747FD5" w:rsidRDefault="00747FD5" w:rsidP="00BC070A">
      <w:pPr>
        <w:pStyle w:val="af3"/>
        <w:numPr>
          <w:ilvl w:val="0"/>
          <w:numId w:val="1"/>
        </w:numPr>
      </w:pPr>
      <w:r>
        <w:t>不要な行の削除</w:t>
      </w:r>
    </w:p>
    <w:p w:rsidR="00747FD5" w:rsidRDefault="00747FD5" w:rsidP="00BC070A">
      <w:pPr>
        <w:pStyle w:val="af3"/>
        <w:numPr>
          <w:ilvl w:val="0"/>
          <w:numId w:val="1"/>
        </w:numPr>
      </w:pPr>
      <w:r>
        <w:t>行の前後にある「</w:t>
      </w:r>
      <w:r>
        <w:rPr>
          <w:rFonts w:hint="eastAsia"/>
        </w:rPr>
        <w:t>"</w:t>
      </w:r>
      <w:r>
        <w:t>」や「</w:t>
      </w:r>
      <w:r>
        <w:rPr>
          <w:rFonts w:hint="eastAsia"/>
        </w:rPr>
        <w:t>\n</w:t>
      </w:r>
      <w:r>
        <w:t>」の削除</w:t>
      </w:r>
    </w:p>
    <w:p w:rsidR="00747FD5" w:rsidRDefault="00747FD5" w:rsidP="00BC070A">
      <w:pPr>
        <w:pStyle w:val="af3"/>
        <w:numPr>
          <w:ilvl w:val="0"/>
          <w:numId w:val="1"/>
        </w:numPr>
      </w:pPr>
      <w:r>
        <w:t>構造を見やすくするために改行とコメント行を追加</w:t>
      </w:r>
    </w:p>
    <w:p w:rsidR="006B23A8" w:rsidRDefault="00E454D5" w:rsidP="006B23A8">
      <w:r>
        <w:rPr>
          <w:rFonts w:hint="eastAsia"/>
        </w:rPr>
        <w:t>続いて</w:t>
      </w:r>
      <w:r w:rsidR="00294D2C">
        <w:rPr>
          <w:rFonts w:hint="eastAsia"/>
        </w:rPr>
        <w:t>、フラグメントシェーダーも</w:t>
      </w:r>
      <w:r w:rsidR="006B23A8">
        <w:rPr>
          <w:rFonts w:hint="eastAsia"/>
        </w:rPr>
        <w:t>ファイルにしていきます。</w:t>
      </w:r>
      <w:r w:rsidR="006B23A8">
        <w:rPr>
          <w:rFonts w:hint="eastAsia"/>
        </w:rPr>
        <w:t>S</w:t>
      </w:r>
      <w:r w:rsidR="006B23A8">
        <w:t>imple.vert</w:t>
      </w:r>
      <w:r w:rsidR="006B23A8">
        <w:t>を作ったの</w:t>
      </w:r>
      <w:r w:rsidR="006B23A8">
        <w:rPr>
          <w:rFonts w:hint="eastAsia"/>
        </w:rPr>
        <w:t>と同じ方法で、</w:t>
      </w:r>
      <w:r w:rsidR="006B23A8">
        <w:rPr>
          <w:rFonts w:hint="eastAsia"/>
        </w:rPr>
        <w:t>Res</w:t>
      </w:r>
      <w:r w:rsidR="006B23A8">
        <w:rPr>
          <w:rFonts w:hint="eastAsia"/>
        </w:rPr>
        <w:t>フォルダに「</w:t>
      </w:r>
      <w:r w:rsidR="006B23A8">
        <w:rPr>
          <w:rFonts w:hint="eastAsia"/>
        </w:rPr>
        <w:t>Simple.frag</w:t>
      </w:r>
      <w:r w:rsidR="006B23A8">
        <w:rPr>
          <w:rFonts w:hint="eastAsia"/>
        </w:rPr>
        <w:t>」というファイルを追加してください。</w:t>
      </w:r>
      <w:r w:rsidR="006B23A8">
        <w:br/>
      </w:r>
      <w:r w:rsidR="006B23A8">
        <w:rPr>
          <w:rFonts w:hint="eastAsia"/>
        </w:rPr>
        <w:t>ファイルを追加したら、</w:t>
      </w:r>
      <w:r w:rsidR="006B23A8">
        <w:rPr>
          <w:rFonts w:hint="eastAsia"/>
        </w:rPr>
        <w:t>Main.cpp</w:t>
      </w:r>
      <w:r w:rsidR="006B23A8">
        <w:rPr>
          <w:rFonts w:hint="eastAsia"/>
        </w:rPr>
        <w:t>にある</w:t>
      </w:r>
      <w:r w:rsidR="006B23A8">
        <w:rPr>
          <w:rFonts w:hint="eastAsia"/>
        </w:rPr>
        <w:t>fsCode</w:t>
      </w:r>
      <w:r w:rsidR="006B23A8">
        <w:rPr>
          <w:rFonts w:hint="eastAsia"/>
        </w:rPr>
        <w:t>変数を切り取ります</w:t>
      </w:r>
      <w:r w:rsidR="006B23A8">
        <w:rPr>
          <w:rFonts w:hint="eastAsia"/>
        </w:rPr>
        <w:t>(Ctrl+X)</w:t>
      </w:r>
      <w:r w:rsidR="006B23A8">
        <w:rPr>
          <w:rFonts w:hint="eastAsia"/>
        </w:rPr>
        <w:t>。</w:t>
      </w:r>
    </w:p>
    <w:p w:rsidR="00E454D5" w:rsidRDefault="00E454D5">
      <w:pPr>
        <w:spacing w:after="0" w:line="240" w:lineRule="auto"/>
        <w:rPr>
          <w:rFonts w:ascii="Courier New" w:eastAsia="ＭＳ Ｐ明朝" w:hAnsi="Courier New"/>
          <w:b/>
          <w:color w:val="FF0000"/>
          <w:sz w:val="17"/>
        </w:rPr>
      </w:pPr>
      <w:r>
        <w:rPr>
          <w:b/>
          <w:color w:val="FF0000"/>
        </w:rPr>
        <w:br w:type="page"/>
      </w:r>
    </w:p>
    <w:p w:rsidR="008A6F02" w:rsidRPr="00A8025E" w:rsidRDefault="00326677" w:rsidP="008A6F02">
      <w:pPr>
        <w:pStyle w:val="ac"/>
        <w:rPr>
          <w:color w:val="FF0000"/>
        </w:rPr>
      </w:pPr>
      <w:r w:rsidRPr="00A8025E">
        <w:rPr>
          <w:rFonts w:hint="eastAsia"/>
          <w:color w:val="FF0000"/>
        </w:rPr>
        <w:lastRenderedPageBreak/>
        <w:t>-</w:t>
      </w:r>
      <w:r w:rsidRPr="00A8025E">
        <w:rPr>
          <w:color w:val="FF0000"/>
        </w:rPr>
        <w:t xml:space="preserve">/// </w:t>
      </w:r>
      <w:r w:rsidRPr="00A8025E">
        <w:rPr>
          <w:rFonts w:hint="eastAsia"/>
          <w:color w:val="FF0000"/>
        </w:rPr>
        <w:t>フラグメントシェーダ</w:t>
      </w:r>
      <w:r w:rsidR="00B55F9A" w:rsidRPr="00A8025E">
        <w:rPr>
          <w:rFonts w:hint="eastAsia"/>
          <w:color w:val="FF0000"/>
        </w:rPr>
        <w:t>ー</w:t>
      </w:r>
      <w:r w:rsidRPr="00A8025E">
        <w:rPr>
          <w:color w:val="FF0000"/>
        </w:rPr>
        <w:t>.</w:t>
      </w:r>
      <w:r w:rsidRPr="00A8025E">
        <w:rPr>
          <w:color w:val="FF0000"/>
        </w:rPr>
        <w:br/>
        <w:t>-static const char* fsCode =</w:t>
      </w:r>
      <w:r w:rsidRPr="00A8025E">
        <w:rPr>
          <w:color w:val="FF0000"/>
        </w:rPr>
        <w:br/>
        <w:t>-"#version 410 \n"</w:t>
      </w:r>
      <w:r w:rsidRPr="00A8025E">
        <w:rPr>
          <w:color w:val="FF0000"/>
        </w:rPr>
        <w:br/>
        <w:t>-"layout(location=0) in vec4 inColor; \n"</w:t>
      </w:r>
      <w:r w:rsidRPr="00A8025E">
        <w:rPr>
          <w:color w:val="FF0000"/>
        </w:rPr>
        <w:br/>
        <w:t>-"layout(location=1) in vec2 inTexCoord; \n"</w:t>
      </w:r>
      <w:r w:rsidRPr="00A8025E">
        <w:rPr>
          <w:color w:val="FF0000"/>
        </w:rPr>
        <w:br/>
        <w:t>-"out vec4 fragColor; \n"</w:t>
      </w:r>
      <w:r w:rsidRPr="00A8025E">
        <w:rPr>
          <w:color w:val="FF0000"/>
        </w:rPr>
        <w:br/>
        <w:t>-"uniform sampler2D texColor; \n"</w:t>
      </w:r>
      <w:r w:rsidRPr="00A8025E">
        <w:rPr>
          <w:color w:val="FF0000"/>
        </w:rPr>
        <w:br/>
        <w:t>-"void main() { \n"</w:t>
      </w:r>
      <w:r w:rsidRPr="00A8025E">
        <w:rPr>
          <w:color w:val="FF0000"/>
        </w:rPr>
        <w:br/>
        <w:t>-"  fragColor = inColor * texture(texColor, inTexCoord); \n"</w:t>
      </w:r>
      <w:r w:rsidRPr="00A8025E">
        <w:rPr>
          <w:color w:val="FF0000"/>
        </w:rPr>
        <w:br/>
        <w:t>-"} \n";</w:t>
      </w:r>
      <w:r w:rsidRPr="00A8025E">
        <w:rPr>
          <w:color w:val="FF0000"/>
        </w:rPr>
        <w:br/>
        <w:t>-</w:t>
      </w:r>
      <w:r w:rsidR="008A6F02" w:rsidRPr="00A8025E">
        <w:rPr>
          <w:color w:val="FF0000"/>
        </w:rPr>
        <w:br/>
      </w:r>
      <w:r w:rsidR="008A6F02" w:rsidRPr="00A8025E">
        <w:rPr>
          <w:color w:val="FF0000"/>
        </w:rPr>
        <w:br/>
      </w:r>
      <w:r w:rsidR="008A6F02" w:rsidRPr="00A8025E">
        <w:rPr>
          <w:color w:val="008000"/>
        </w:rPr>
        <w:t>/**</w:t>
      </w:r>
      <w:r w:rsidR="008A6F02" w:rsidRPr="00A8025E">
        <w:rPr>
          <w:color w:val="008000"/>
        </w:rPr>
        <w:br/>
        <w:t>* Vertex Buffer Object</w:t>
      </w:r>
      <w:r w:rsidR="008A6F02" w:rsidRPr="00A8025E">
        <w:rPr>
          <w:rFonts w:hint="eastAsia"/>
          <w:color w:val="008000"/>
        </w:rPr>
        <w:t>を作成する</w:t>
      </w:r>
      <w:r w:rsidR="008A6F02" w:rsidRPr="00A8025E">
        <w:rPr>
          <w:color w:val="008000"/>
        </w:rPr>
        <w:t>.</w:t>
      </w:r>
    </w:p>
    <w:p w:rsidR="006B23A8" w:rsidRDefault="006B23A8" w:rsidP="00326677">
      <w:r>
        <w:rPr>
          <w:rFonts w:hint="eastAsia"/>
        </w:rPr>
        <w:t>そして、</w:t>
      </w:r>
      <w:r>
        <w:t>Simple.frag</w:t>
      </w:r>
      <w:r w:rsidR="00DA5122">
        <w:t>を開いて</w:t>
      </w:r>
      <w:r>
        <w:rPr>
          <w:rFonts w:hint="eastAsia"/>
        </w:rPr>
        <w:t>貼り付けてください</w:t>
      </w:r>
      <w:r>
        <w:rPr>
          <w:rFonts w:hint="eastAsia"/>
        </w:rPr>
        <w:t>(</w:t>
      </w:r>
      <w:r>
        <w:t>Ctrl+V</w:t>
      </w:r>
      <w:r>
        <w:rPr>
          <w:rFonts w:hint="eastAsia"/>
        </w:rPr>
        <w:t>)</w:t>
      </w:r>
      <w:r>
        <w:rPr>
          <w:rFonts w:hint="eastAsia"/>
        </w:rPr>
        <w:t>。</w:t>
      </w:r>
    </w:p>
    <w:p w:rsidR="008A6F02" w:rsidRPr="00A8025E" w:rsidRDefault="008A6F02" w:rsidP="008A6F02">
      <w:pPr>
        <w:pStyle w:val="ac"/>
        <w:rPr>
          <w:color w:val="auto"/>
        </w:rPr>
      </w:pPr>
      <w:r w:rsidRPr="00A8025E">
        <w:rPr>
          <w:color w:val="FF0000"/>
        </w:rPr>
        <w:t>+</w:t>
      </w:r>
      <w:r w:rsidRPr="00A8025E">
        <w:rPr>
          <w:color w:val="auto"/>
        </w:rPr>
        <w:t xml:space="preserve">/// </w:t>
      </w:r>
      <w:r w:rsidRPr="00A8025E">
        <w:rPr>
          <w:rFonts w:hint="eastAsia"/>
          <w:color w:val="auto"/>
        </w:rPr>
        <w:t>フラグメントシェーダ</w:t>
      </w:r>
      <w:r w:rsidR="00B55F9A" w:rsidRPr="00A8025E">
        <w:rPr>
          <w:rFonts w:hint="eastAsia"/>
          <w:color w:val="auto"/>
        </w:rPr>
        <w:t>ー</w:t>
      </w:r>
      <w:r w:rsidRPr="00A8025E">
        <w:rPr>
          <w:color w:val="auto"/>
        </w:rPr>
        <w:t>.</w:t>
      </w:r>
      <w:r w:rsidRPr="00A8025E">
        <w:rPr>
          <w:color w:val="auto"/>
        </w:rPr>
        <w:br/>
      </w:r>
      <w:r w:rsidRPr="00A8025E">
        <w:rPr>
          <w:color w:val="FF0000"/>
        </w:rPr>
        <w:t>+</w:t>
      </w:r>
      <w:r w:rsidRPr="00A8025E">
        <w:rPr>
          <w:color w:val="auto"/>
        </w:rPr>
        <w:t>static const char* fsCode =</w:t>
      </w:r>
      <w:r w:rsidRPr="00A8025E">
        <w:rPr>
          <w:color w:val="auto"/>
        </w:rPr>
        <w:br/>
      </w:r>
      <w:r w:rsidRPr="00A8025E">
        <w:rPr>
          <w:color w:val="FF0000"/>
        </w:rPr>
        <w:t>+</w:t>
      </w:r>
      <w:r w:rsidRPr="00A8025E">
        <w:rPr>
          <w:color w:val="auto"/>
        </w:rPr>
        <w:t>"#version 410 \n"</w:t>
      </w:r>
      <w:r w:rsidRPr="00A8025E">
        <w:rPr>
          <w:color w:val="auto"/>
        </w:rPr>
        <w:br/>
      </w:r>
      <w:r w:rsidRPr="00A8025E">
        <w:rPr>
          <w:color w:val="FF0000"/>
        </w:rPr>
        <w:t>+</w:t>
      </w:r>
      <w:r w:rsidRPr="00A8025E">
        <w:rPr>
          <w:color w:val="auto"/>
        </w:rPr>
        <w:t>"layout(location=0) in vec4 inColor; \n"</w:t>
      </w:r>
      <w:r w:rsidRPr="00A8025E">
        <w:rPr>
          <w:color w:val="auto"/>
        </w:rPr>
        <w:br/>
      </w:r>
      <w:r w:rsidRPr="00A8025E">
        <w:rPr>
          <w:color w:val="FF0000"/>
        </w:rPr>
        <w:t>+</w:t>
      </w:r>
      <w:r w:rsidRPr="00A8025E">
        <w:rPr>
          <w:color w:val="auto"/>
        </w:rPr>
        <w:t>"layout(location=1) in vec2 inTexCoord; \n"</w:t>
      </w:r>
      <w:r w:rsidRPr="00A8025E">
        <w:rPr>
          <w:color w:val="auto"/>
        </w:rPr>
        <w:br/>
      </w:r>
      <w:r w:rsidRPr="00A8025E">
        <w:rPr>
          <w:color w:val="FF0000"/>
        </w:rPr>
        <w:t>+</w:t>
      </w:r>
      <w:r w:rsidRPr="00A8025E">
        <w:rPr>
          <w:color w:val="auto"/>
        </w:rPr>
        <w:t>"out vec4 fragColor; \n"</w:t>
      </w:r>
      <w:r w:rsidRPr="00A8025E">
        <w:rPr>
          <w:color w:val="auto"/>
        </w:rPr>
        <w:br/>
      </w:r>
      <w:r w:rsidRPr="00A8025E">
        <w:rPr>
          <w:color w:val="FF0000"/>
        </w:rPr>
        <w:t>+</w:t>
      </w:r>
      <w:r w:rsidRPr="00A8025E">
        <w:rPr>
          <w:color w:val="auto"/>
        </w:rPr>
        <w:t>"uniform sampler2D texColor; \n"</w:t>
      </w:r>
      <w:r w:rsidRPr="00A8025E">
        <w:rPr>
          <w:color w:val="auto"/>
        </w:rPr>
        <w:br/>
      </w:r>
      <w:r w:rsidRPr="00A8025E">
        <w:rPr>
          <w:color w:val="FF0000"/>
        </w:rPr>
        <w:t>+</w:t>
      </w:r>
      <w:r w:rsidRPr="00A8025E">
        <w:rPr>
          <w:color w:val="auto"/>
        </w:rPr>
        <w:t>"void main() { \n"</w:t>
      </w:r>
      <w:r w:rsidRPr="00A8025E">
        <w:rPr>
          <w:color w:val="auto"/>
        </w:rPr>
        <w:br/>
      </w:r>
      <w:r w:rsidRPr="00A8025E">
        <w:rPr>
          <w:color w:val="FF0000"/>
        </w:rPr>
        <w:t>+</w:t>
      </w:r>
      <w:r w:rsidRPr="00A8025E">
        <w:rPr>
          <w:color w:val="auto"/>
        </w:rPr>
        <w:t>"  fragColor = inColor * texture(texColor, inTexCoord); \n"</w:t>
      </w:r>
      <w:r w:rsidRPr="00A8025E">
        <w:rPr>
          <w:color w:val="auto"/>
        </w:rPr>
        <w:br/>
      </w:r>
      <w:r w:rsidRPr="00A8025E">
        <w:rPr>
          <w:color w:val="FF0000"/>
        </w:rPr>
        <w:t>+</w:t>
      </w:r>
      <w:r w:rsidRPr="00A8025E">
        <w:rPr>
          <w:color w:val="auto"/>
        </w:rPr>
        <w:t>"} \n";</w:t>
      </w:r>
      <w:r w:rsidRPr="00A8025E">
        <w:rPr>
          <w:color w:val="auto"/>
        </w:rPr>
        <w:br/>
      </w:r>
      <w:r w:rsidRPr="00A8025E">
        <w:rPr>
          <w:color w:val="FF0000"/>
        </w:rPr>
        <w:t>+</w:t>
      </w:r>
    </w:p>
    <w:p w:rsidR="00CC116A" w:rsidRDefault="00CA1A95" w:rsidP="006B23A8">
      <w:r>
        <w:rPr>
          <w:rFonts w:hint="eastAsia"/>
        </w:rPr>
        <w:t>フラグメントシェーダーも、</w:t>
      </w:r>
      <w:r w:rsidR="00CC116A">
        <w:t>貼り付けただけでは</w:t>
      </w:r>
      <w:r w:rsidR="00CC116A">
        <w:rPr>
          <w:rFonts w:hint="eastAsia"/>
        </w:rPr>
        <w:t>C++</w:t>
      </w:r>
      <w:r w:rsidR="00CC116A">
        <w:rPr>
          <w:rFonts w:hint="eastAsia"/>
        </w:rPr>
        <w:t>言語のプログラムのままです。</w:t>
      </w:r>
      <w:r w:rsidR="00CC116A">
        <w:rPr>
          <w:rFonts w:hint="eastAsia"/>
        </w:rPr>
        <w:t>GLSL</w:t>
      </w:r>
      <w:r w:rsidR="00CC116A">
        <w:rPr>
          <w:rFonts w:hint="eastAsia"/>
        </w:rPr>
        <w:t>として使えるように、</w:t>
      </w:r>
      <w:r w:rsidR="00CC116A">
        <w:t>内容を修正しましょう。</w:t>
      </w:r>
      <w:r w:rsidR="00CC116A">
        <w:rPr>
          <w:rFonts w:hint="eastAsia"/>
        </w:rPr>
        <w:t>Simple.</w:t>
      </w:r>
      <w:r w:rsidR="00CC116A">
        <w:t>frag</w:t>
      </w:r>
      <w:r w:rsidR="00CC116A">
        <w:rPr>
          <w:rFonts w:hint="eastAsia"/>
        </w:rPr>
        <w:t>を次のように変更してください。</w:t>
      </w:r>
    </w:p>
    <w:p w:rsidR="00CC116A" w:rsidRPr="00A8025E" w:rsidRDefault="00CA1A95" w:rsidP="00CA1A95">
      <w:pPr>
        <w:pStyle w:val="ac"/>
        <w:rPr>
          <w:color w:val="auto"/>
        </w:rPr>
      </w:pPr>
      <w:r w:rsidRPr="00A8025E">
        <w:rPr>
          <w:color w:val="FF0000"/>
        </w:rPr>
        <w:t xml:space="preserve">+/// </w:t>
      </w:r>
      <w:r w:rsidRPr="00A8025E">
        <w:rPr>
          <w:rFonts w:hint="eastAsia"/>
          <w:color w:val="FF0000"/>
        </w:rPr>
        <w:t>フラグメントシェーダ</w:t>
      </w:r>
      <w:r w:rsidR="00B55F9A" w:rsidRPr="00A8025E">
        <w:rPr>
          <w:rFonts w:hint="eastAsia"/>
          <w:color w:val="FF0000"/>
        </w:rPr>
        <w:t>ー</w:t>
      </w:r>
      <w:r w:rsidRPr="00A8025E">
        <w:rPr>
          <w:color w:val="FF0000"/>
        </w:rPr>
        <w:t>.</w:t>
      </w:r>
      <w:r w:rsidRPr="00A8025E">
        <w:rPr>
          <w:color w:val="FF0000"/>
        </w:rPr>
        <w:br/>
        <w:t>+static const char* fsCode =</w:t>
      </w:r>
      <w:r w:rsidRPr="00A8025E">
        <w:rPr>
          <w:color w:val="FF0000"/>
        </w:rPr>
        <w:br/>
        <w:t>+"#version 410 \n"</w:t>
      </w:r>
      <w:r w:rsidRPr="00A8025E">
        <w:rPr>
          <w:color w:val="FF0000"/>
        </w:rPr>
        <w:br/>
        <w:t>+"layout(location=0) in vec4 inColor; \n"</w:t>
      </w:r>
      <w:r w:rsidRPr="00A8025E">
        <w:rPr>
          <w:color w:val="FF0000"/>
        </w:rPr>
        <w:br/>
        <w:t>+"layout(location=1) in vec2 inTexCoord; \n"</w:t>
      </w:r>
      <w:r w:rsidRPr="00A8025E">
        <w:rPr>
          <w:color w:val="FF0000"/>
        </w:rPr>
        <w:br/>
        <w:t>+"out vec4 fragColor; \n"</w:t>
      </w:r>
      <w:r w:rsidRPr="00A8025E">
        <w:rPr>
          <w:color w:val="FF0000"/>
        </w:rPr>
        <w:br/>
        <w:t>+"uniform sampler2D texColor; \n"</w:t>
      </w:r>
      <w:r w:rsidRPr="00A8025E">
        <w:rPr>
          <w:color w:val="FF0000"/>
        </w:rPr>
        <w:br/>
        <w:t>+"void main() { \n"</w:t>
      </w:r>
      <w:r w:rsidRPr="00A8025E">
        <w:rPr>
          <w:color w:val="FF0000"/>
        </w:rPr>
        <w:br/>
        <w:t>+"  fragColor = inColor * texture(texColor, inTexCoord); \n"</w:t>
      </w:r>
      <w:r w:rsidRPr="00A8025E">
        <w:rPr>
          <w:color w:val="FF0000"/>
        </w:rPr>
        <w:br/>
        <w:t>+"} \n";</w:t>
      </w:r>
      <w:r w:rsidRPr="00A8025E">
        <w:rPr>
          <w:color w:val="FF0000"/>
        </w:rPr>
        <w:br/>
        <w:t>+</w:t>
      </w:r>
      <w:r w:rsidRPr="00A8025E">
        <w:rPr>
          <w:rFonts w:hint="eastAsia"/>
          <w:color w:val="auto"/>
        </w:rPr>
        <w:t>/**</w:t>
      </w:r>
      <w:r w:rsidRPr="00A8025E">
        <w:rPr>
          <w:color w:val="auto"/>
        </w:rPr>
        <w:br/>
      </w:r>
      <w:r w:rsidRPr="00A8025E">
        <w:rPr>
          <w:color w:val="FF0000"/>
        </w:rPr>
        <w:t>+</w:t>
      </w:r>
      <w:r w:rsidRPr="00A8025E">
        <w:rPr>
          <w:color w:val="auto"/>
        </w:rPr>
        <w:t>* @file Simple.frag</w:t>
      </w:r>
      <w:r w:rsidRPr="00A8025E">
        <w:rPr>
          <w:color w:val="auto"/>
        </w:rPr>
        <w:br/>
      </w:r>
      <w:r w:rsidRPr="00A8025E">
        <w:rPr>
          <w:color w:val="FF0000"/>
        </w:rPr>
        <w:t>+</w:t>
      </w:r>
      <w:r w:rsidRPr="00A8025E">
        <w:rPr>
          <w:color w:val="auto"/>
        </w:rPr>
        <w:t>*/</w:t>
      </w:r>
      <w:r w:rsidRPr="00A8025E">
        <w:rPr>
          <w:color w:val="auto"/>
        </w:rPr>
        <w:br/>
      </w:r>
      <w:r w:rsidRPr="00A8025E">
        <w:rPr>
          <w:color w:val="FF0000"/>
        </w:rPr>
        <w:t>+</w:t>
      </w:r>
      <w:r w:rsidR="00CC116A" w:rsidRPr="00A8025E">
        <w:rPr>
          <w:color w:val="auto"/>
        </w:rPr>
        <w:t>#version 410</w:t>
      </w:r>
      <w:r w:rsidRPr="00A8025E">
        <w:rPr>
          <w:color w:val="auto"/>
        </w:rPr>
        <w:br/>
      </w:r>
      <w:r w:rsidRPr="00A8025E">
        <w:rPr>
          <w:color w:val="FF0000"/>
        </w:rPr>
        <w:t>+</w:t>
      </w:r>
      <w:r w:rsidR="00CC116A" w:rsidRPr="00A8025E">
        <w:rPr>
          <w:color w:val="auto"/>
        </w:rPr>
        <w:br/>
      </w:r>
      <w:r w:rsidRPr="00A8025E">
        <w:rPr>
          <w:color w:val="FF0000"/>
        </w:rPr>
        <w:t>+</w:t>
      </w:r>
      <w:r w:rsidR="00CC116A" w:rsidRPr="00A8025E">
        <w:rPr>
          <w:color w:val="auto"/>
        </w:rPr>
        <w:t>layout(location=0) in vec4 inColor;</w:t>
      </w:r>
      <w:r w:rsidR="00CC116A" w:rsidRPr="00A8025E">
        <w:rPr>
          <w:color w:val="auto"/>
        </w:rPr>
        <w:br/>
      </w:r>
      <w:r w:rsidRPr="00A8025E">
        <w:rPr>
          <w:color w:val="FF0000"/>
        </w:rPr>
        <w:t>+</w:t>
      </w:r>
      <w:r w:rsidR="00CC116A" w:rsidRPr="00A8025E">
        <w:rPr>
          <w:color w:val="auto"/>
        </w:rPr>
        <w:t>layout(location=1) in vec2 inTexCoord;</w:t>
      </w:r>
      <w:r w:rsidRPr="00A8025E">
        <w:rPr>
          <w:color w:val="auto"/>
        </w:rPr>
        <w:br/>
      </w:r>
      <w:r w:rsidRPr="00A8025E">
        <w:rPr>
          <w:color w:val="FF0000"/>
        </w:rPr>
        <w:t>+</w:t>
      </w:r>
      <w:r w:rsidR="00CC116A" w:rsidRPr="00A8025E">
        <w:rPr>
          <w:color w:val="auto"/>
        </w:rPr>
        <w:br/>
      </w:r>
      <w:r w:rsidRPr="00A8025E">
        <w:rPr>
          <w:color w:val="FF0000"/>
        </w:rPr>
        <w:t>+</w:t>
      </w:r>
      <w:r w:rsidR="00CC116A" w:rsidRPr="00A8025E">
        <w:rPr>
          <w:color w:val="auto"/>
        </w:rPr>
        <w:t>out vec4 fragColor;</w:t>
      </w:r>
      <w:r w:rsidRPr="00A8025E">
        <w:rPr>
          <w:color w:val="auto"/>
        </w:rPr>
        <w:br/>
      </w:r>
      <w:r w:rsidRPr="00A8025E">
        <w:rPr>
          <w:color w:val="FF0000"/>
        </w:rPr>
        <w:t>+</w:t>
      </w:r>
      <w:r w:rsidR="00CC116A" w:rsidRPr="00A8025E">
        <w:rPr>
          <w:color w:val="auto"/>
        </w:rPr>
        <w:br/>
      </w:r>
      <w:r w:rsidRPr="00A8025E">
        <w:rPr>
          <w:color w:val="FF0000"/>
        </w:rPr>
        <w:t>+</w:t>
      </w:r>
      <w:r w:rsidR="00CC116A" w:rsidRPr="00A8025E">
        <w:rPr>
          <w:color w:val="auto"/>
        </w:rPr>
        <w:t>uniform sampler2D texColor;</w:t>
      </w:r>
      <w:r w:rsidR="00CC116A" w:rsidRPr="00A8025E">
        <w:rPr>
          <w:color w:val="auto"/>
        </w:rPr>
        <w:br/>
      </w:r>
      <w:r w:rsidRPr="00A8025E">
        <w:rPr>
          <w:color w:val="FF0000"/>
        </w:rPr>
        <w:t>+</w:t>
      </w:r>
      <w:r w:rsidRPr="00A8025E">
        <w:rPr>
          <w:color w:val="FF0000"/>
        </w:rPr>
        <w:br/>
        <w:t>+</w:t>
      </w:r>
      <w:r w:rsidRPr="00A8025E">
        <w:rPr>
          <w:color w:val="auto"/>
        </w:rPr>
        <w:t>/**</w:t>
      </w:r>
      <w:r w:rsidRPr="00A8025E">
        <w:rPr>
          <w:color w:val="auto"/>
        </w:rPr>
        <w:br/>
      </w:r>
      <w:r w:rsidRPr="00A8025E">
        <w:rPr>
          <w:color w:val="FF0000"/>
        </w:rPr>
        <w:t>+</w:t>
      </w:r>
      <w:r w:rsidRPr="00A8025E">
        <w:rPr>
          <w:color w:val="auto"/>
        </w:rPr>
        <w:t xml:space="preserve">* </w:t>
      </w:r>
      <w:r w:rsidRPr="00A8025E">
        <w:rPr>
          <w:color w:val="auto"/>
        </w:rPr>
        <w:t>フラグメントシェーダー</w:t>
      </w:r>
      <w:r w:rsidR="00B55F9A" w:rsidRPr="00A8025E">
        <w:rPr>
          <w:rFonts w:hint="eastAsia"/>
          <w:color w:val="auto"/>
        </w:rPr>
        <w:t>.</w:t>
      </w:r>
      <w:r w:rsidRPr="00A8025E">
        <w:rPr>
          <w:color w:val="auto"/>
        </w:rPr>
        <w:br/>
      </w:r>
      <w:r w:rsidRPr="00A8025E">
        <w:rPr>
          <w:color w:val="FF0000"/>
        </w:rPr>
        <w:t>+</w:t>
      </w:r>
      <w:r w:rsidRPr="00A8025E">
        <w:rPr>
          <w:color w:val="auto"/>
        </w:rPr>
        <w:t>*/</w:t>
      </w:r>
      <w:r w:rsidRPr="00A8025E">
        <w:rPr>
          <w:color w:val="FF0000"/>
        </w:rPr>
        <w:br/>
        <w:t>+</w:t>
      </w:r>
      <w:r w:rsidR="00CC116A" w:rsidRPr="00A8025E">
        <w:rPr>
          <w:color w:val="auto"/>
        </w:rPr>
        <w:t>void</w:t>
      </w:r>
      <w:r w:rsidRPr="00A8025E">
        <w:rPr>
          <w:color w:val="auto"/>
        </w:rPr>
        <w:t xml:space="preserve"> main()</w:t>
      </w:r>
      <w:r w:rsidRPr="00A8025E">
        <w:rPr>
          <w:color w:val="auto"/>
        </w:rPr>
        <w:br/>
      </w:r>
      <w:r w:rsidRPr="00A8025E">
        <w:rPr>
          <w:color w:val="FF0000"/>
        </w:rPr>
        <w:t>+</w:t>
      </w:r>
      <w:r w:rsidR="00CC116A" w:rsidRPr="00A8025E">
        <w:rPr>
          <w:color w:val="auto"/>
        </w:rPr>
        <w:t>{</w:t>
      </w:r>
      <w:r w:rsidR="00CC116A" w:rsidRPr="00A8025E">
        <w:rPr>
          <w:color w:val="auto"/>
        </w:rPr>
        <w:br/>
      </w:r>
      <w:r w:rsidRPr="00A8025E">
        <w:rPr>
          <w:color w:val="FF0000"/>
        </w:rPr>
        <w:t>+</w:t>
      </w:r>
      <w:r w:rsidR="00CC116A" w:rsidRPr="00A8025E">
        <w:rPr>
          <w:color w:val="auto"/>
        </w:rPr>
        <w:t xml:space="preserve">  fragColor = inColor * texture(texColor, inTexCoord);</w:t>
      </w:r>
      <w:r w:rsidR="00CC116A" w:rsidRPr="00A8025E">
        <w:rPr>
          <w:color w:val="auto"/>
        </w:rPr>
        <w:br/>
      </w:r>
      <w:r w:rsidRPr="00A8025E">
        <w:rPr>
          <w:color w:val="FF0000"/>
        </w:rPr>
        <w:t>+</w:t>
      </w:r>
      <w:r w:rsidR="00CC116A" w:rsidRPr="00A8025E">
        <w:rPr>
          <w:color w:val="auto"/>
        </w:rPr>
        <w:t>}</w:t>
      </w:r>
    </w:p>
    <w:p w:rsidR="00747FD5" w:rsidRPr="00747FD5" w:rsidRDefault="00747FD5" w:rsidP="00747FD5">
      <w:r>
        <w:rPr>
          <w:rFonts w:hint="eastAsia"/>
        </w:rPr>
        <w:t>これでシェーダー</w:t>
      </w:r>
      <w:r w:rsidR="00F85757">
        <w:rPr>
          <w:rFonts w:hint="eastAsia"/>
        </w:rPr>
        <w:t>・プログラム</w:t>
      </w:r>
      <w:r>
        <w:rPr>
          <w:rFonts w:hint="eastAsia"/>
        </w:rPr>
        <w:t>をファイルにすることができました。</w:t>
      </w:r>
    </w:p>
    <w:p w:rsidR="008510EC" w:rsidRDefault="008510EC" w:rsidP="008510EC">
      <w:pPr>
        <w:pStyle w:val="2"/>
      </w:pPr>
      <w:r>
        <w:lastRenderedPageBreak/>
        <w:t>シェーダ</w:t>
      </w:r>
      <w:r w:rsidR="00747FD5">
        <w:rPr>
          <w:rFonts w:hint="eastAsia"/>
        </w:rPr>
        <w:t>ー・ファイル</w:t>
      </w:r>
      <w:r>
        <w:t>を読み込む</w:t>
      </w:r>
    </w:p>
    <w:p w:rsidR="007B59BC" w:rsidRDefault="007B59BC" w:rsidP="00747FD5">
      <w:r>
        <w:rPr>
          <w:rFonts w:hint="eastAsia"/>
        </w:rPr>
        <w:t>シェーダ</w:t>
      </w:r>
      <w:r w:rsidR="00747FD5">
        <w:rPr>
          <w:rFonts w:hint="eastAsia"/>
        </w:rPr>
        <w:t>ー・</w:t>
      </w:r>
      <w:r>
        <w:rPr>
          <w:rFonts w:hint="eastAsia"/>
        </w:rPr>
        <w:t>ファイルが作成できたら、</w:t>
      </w:r>
      <w:r>
        <w:rPr>
          <w:rFonts w:hint="eastAsia"/>
        </w:rPr>
        <w:t>Main.cpp</w:t>
      </w:r>
      <w:r>
        <w:rPr>
          <w:rFonts w:hint="eastAsia"/>
        </w:rPr>
        <w:t>でそれを読み込んでみましょう。</w:t>
      </w:r>
      <w:r w:rsidR="00747FD5">
        <w:br/>
      </w:r>
      <w:r>
        <w:t>シェーダ</w:t>
      </w:r>
      <w:r w:rsidR="00747FD5">
        <w:t>ー・</w:t>
      </w:r>
      <w:r>
        <w:t>プログラム作成コードを次のように変更してください。</w:t>
      </w:r>
    </w:p>
    <w:p w:rsidR="007B59BC" w:rsidRPr="00A8025E" w:rsidRDefault="00390DC9" w:rsidP="00390DC9">
      <w:pPr>
        <w:pStyle w:val="ac"/>
      </w:pPr>
      <w:r w:rsidRPr="00A8025E">
        <w:t xml:space="preserve"> </w:t>
      </w:r>
      <w:r w:rsidRPr="00A8025E">
        <w:rPr>
          <w:color w:val="0000FF"/>
        </w:rPr>
        <w:t>const</w:t>
      </w:r>
      <w:r w:rsidRPr="00A8025E">
        <w:t xml:space="preserve"> </w:t>
      </w:r>
      <w:r w:rsidRPr="00A8025E">
        <w:rPr>
          <w:color w:val="2B91AF"/>
        </w:rPr>
        <w:t>GLuint</w:t>
      </w:r>
      <w:r w:rsidRPr="00A8025E">
        <w:t xml:space="preserve"> vao = CreateVAO(vbo, ibo);</w:t>
      </w:r>
      <w:r w:rsidRPr="00A8025E">
        <w:br/>
      </w:r>
      <w:r w:rsidRPr="00A8025E">
        <w:rPr>
          <w:color w:val="FF0000"/>
        </w:rPr>
        <w:t xml:space="preserve">-const GLuint shaderProgram = </w:t>
      </w:r>
      <w:r w:rsidR="007971A0" w:rsidRPr="00A8025E">
        <w:rPr>
          <w:color w:val="FF0000"/>
        </w:rPr>
        <w:t>Shader::Build</w:t>
      </w:r>
      <w:r w:rsidRPr="00A8025E">
        <w:rPr>
          <w:color w:val="FF0000"/>
        </w:rPr>
        <w:t>(vsCode, fsCode);</w:t>
      </w:r>
      <w:r w:rsidRPr="00A8025E">
        <w:br/>
      </w:r>
      <w:r w:rsidRPr="00A8025E">
        <w:rPr>
          <w:rFonts w:hint="eastAsia"/>
          <w:color w:val="FF0000"/>
        </w:rPr>
        <w:t>+</w:t>
      </w:r>
      <w:r w:rsidRPr="00A8025E">
        <w:rPr>
          <w:color w:val="0000FF"/>
        </w:rPr>
        <w:t>const</w:t>
      </w:r>
      <w:r w:rsidRPr="00A8025E">
        <w:t xml:space="preserve"> </w:t>
      </w:r>
      <w:r w:rsidRPr="00A8025E">
        <w:rPr>
          <w:color w:val="2B91AF"/>
        </w:rPr>
        <w:t>GLuint</w:t>
      </w:r>
      <w:r w:rsidRPr="00A8025E">
        <w:t xml:space="preserve"> shaderProgram =</w:t>
      </w:r>
      <w:r w:rsidRPr="00A8025E">
        <w:br/>
      </w:r>
      <w:r w:rsidRPr="00A8025E">
        <w:rPr>
          <w:rFonts w:hint="eastAsia"/>
          <w:color w:val="FF0000"/>
        </w:rPr>
        <w:t>+</w:t>
      </w:r>
      <w:r w:rsidRPr="00A8025E">
        <w:t xml:space="preserve">  Shader::</w:t>
      </w:r>
      <w:r w:rsidR="007971A0" w:rsidRPr="00A8025E">
        <w:t>Build</w:t>
      </w:r>
      <w:r w:rsidRPr="00A8025E">
        <w:t>FromFile(</w:t>
      </w:r>
      <w:r w:rsidRPr="00A8025E">
        <w:rPr>
          <w:color w:val="A31515"/>
        </w:rPr>
        <w:t>"Res/</w:t>
      </w:r>
      <w:r w:rsidR="007971A0" w:rsidRPr="00A8025E">
        <w:rPr>
          <w:color w:val="A31515"/>
        </w:rPr>
        <w:t>Simple</w:t>
      </w:r>
      <w:r w:rsidRPr="00A8025E">
        <w:rPr>
          <w:color w:val="A31515"/>
        </w:rPr>
        <w:t>.vert"</w:t>
      </w:r>
      <w:r w:rsidRPr="00A8025E">
        <w:t xml:space="preserve">, </w:t>
      </w:r>
      <w:r w:rsidRPr="00A8025E">
        <w:rPr>
          <w:color w:val="A31515"/>
        </w:rPr>
        <w:t>"Res/</w:t>
      </w:r>
      <w:r w:rsidR="007971A0" w:rsidRPr="00A8025E">
        <w:rPr>
          <w:color w:val="A31515"/>
        </w:rPr>
        <w:t>Simple</w:t>
      </w:r>
      <w:r w:rsidRPr="00A8025E">
        <w:rPr>
          <w:color w:val="A31515"/>
        </w:rPr>
        <w:t>.frag"</w:t>
      </w:r>
      <w:r w:rsidRPr="00A8025E">
        <w:t>);</w:t>
      </w:r>
      <w:r w:rsidRPr="00A8025E">
        <w:br/>
        <w:t xml:space="preserve"> </w:t>
      </w:r>
      <w:r w:rsidRPr="00A8025E">
        <w:rPr>
          <w:color w:val="0000FF"/>
        </w:rPr>
        <w:t>if</w:t>
      </w:r>
      <w:r w:rsidRPr="00A8025E">
        <w:t xml:space="preserve"> (!vbo || !ibo || !vao || !shaderProgram) {</w:t>
      </w:r>
      <w:r w:rsidRPr="00A8025E">
        <w:br/>
        <w:t xml:space="preserve">   </w:t>
      </w:r>
      <w:r w:rsidRPr="00A8025E">
        <w:rPr>
          <w:color w:val="0000FF"/>
        </w:rPr>
        <w:t>return</w:t>
      </w:r>
      <w:r w:rsidRPr="00A8025E">
        <w:t xml:space="preserve"> 1;</w:t>
      </w:r>
      <w:r w:rsidRPr="00A8025E">
        <w:br/>
        <w:t xml:space="preserve"> }</w:t>
      </w:r>
    </w:p>
    <w:p w:rsidR="00A746A1" w:rsidRDefault="00352E22" w:rsidP="00A746A1">
      <w:r>
        <w:rPr>
          <w:rFonts w:hint="eastAsia"/>
        </w:rPr>
        <w:t>変更したら、</w:t>
      </w:r>
      <w:r w:rsidRPr="00352E22">
        <w:rPr>
          <w:rFonts w:hint="eastAsia"/>
          <w:b/>
        </w:rPr>
        <w:t>ビルドして実行して</w:t>
      </w:r>
      <w:r w:rsidR="00332FCD" w:rsidRPr="00352E22">
        <w:rPr>
          <w:rFonts w:hint="eastAsia"/>
          <w:b/>
        </w:rPr>
        <w:t>ください。</w:t>
      </w:r>
      <w:r w:rsidR="00332FCD">
        <w:br/>
      </w:r>
      <w:r w:rsidR="00332FCD">
        <w:t>これまでどおりの画面が表示されれば成功です。</w:t>
      </w:r>
    </w:p>
    <w:p w:rsidR="00352E22" w:rsidRDefault="00A866FC" w:rsidP="00A866FC">
      <w:pPr>
        <w:pStyle w:val="2"/>
      </w:pPr>
      <w:r>
        <w:t>シェーダー・ファイルを見やすくする</w:t>
      </w:r>
    </w:p>
    <w:p w:rsidR="0046620B" w:rsidRDefault="00A866FC" w:rsidP="00A746A1">
      <w:r>
        <w:t>シェーダー・ファイルはただのテキスト・ファイルなので、単語に色をつけたり、間違った部分に赤色の波線をつけたりはしてくれません。シェーダー・ファイルを編集するにはとても不便です。</w:t>
      </w:r>
      <w:r>
        <w:br/>
      </w:r>
      <w:r>
        <w:t>ですが、安心してください。</w:t>
      </w:r>
      <w:r>
        <w:rPr>
          <w:rFonts w:hint="eastAsia"/>
        </w:rPr>
        <w:t>Visual Studio</w:t>
      </w:r>
      <w:r>
        <w:rPr>
          <w:rFonts w:hint="eastAsia"/>
        </w:rPr>
        <w:t>には、本来持っていない機能を追加するために「拡張機能」というものがあるんです</w:t>
      </w:r>
      <w:r>
        <w:rPr>
          <w:rFonts w:hint="eastAsia"/>
        </w:rPr>
        <w:t>(</w:t>
      </w:r>
      <w:r>
        <w:t>MOD</w:t>
      </w:r>
      <w:r>
        <w:t>のようなものです</w:t>
      </w:r>
      <w:r>
        <w:rPr>
          <w:rFonts w:hint="eastAsia"/>
        </w:rPr>
        <w:t>)</w:t>
      </w:r>
      <w:r>
        <w:rPr>
          <w:rFonts w:hint="eastAsia"/>
        </w:rPr>
        <w:t>。これを使えば、シェーダー・ファイルに色を付けたり、間違った部分を指摘してくれるようにできます。</w:t>
      </w:r>
    </w:p>
    <w:p w:rsidR="00A866FC" w:rsidRDefault="00E454D5" w:rsidP="00A746A1">
      <w:r>
        <w:rPr>
          <w:rFonts w:hint="eastAsia"/>
        </w:rPr>
        <w:t>では</w:t>
      </w:r>
      <w:r w:rsidR="00A866FC">
        <w:t>早速、機能を追加しましょう。メニューから「ツール</w:t>
      </w:r>
      <w:r w:rsidR="00A866FC">
        <w:t>→</w:t>
      </w:r>
      <w:r w:rsidR="00A866FC">
        <w:t>拡張機能と更新プログラム」を選択してください。すると、次のようなウィンドウが開きます。</w:t>
      </w:r>
    </w:p>
    <w:p w:rsidR="00A866FC" w:rsidRDefault="00A866FC" w:rsidP="00E454D5">
      <w:pPr>
        <w:jc w:val="center"/>
      </w:pPr>
      <w:r>
        <w:rPr>
          <w:noProof/>
        </w:rPr>
        <w:drawing>
          <wp:inline distT="0" distB="0" distL="0" distR="0">
            <wp:extent cx="4936521" cy="3426031"/>
            <wp:effectExtent l="0" t="0" r="0" b="3175"/>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拡張機能と更新プログラム.png"/>
                    <pic:cNvPicPr/>
                  </pic:nvPicPr>
                  <pic:blipFill>
                    <a:blip r:embed="rId9">
                      <a:extLst>
                        <a:ext uri="{28A0092B-C50C-407E-A947-70E740481C1C}">
                          <a14:useLocalDpi xmlns:a14="http://schemas.microsoft.com/office/drawing/2010/main" val="0"/>
                        </a:ext>
                      </a:extLst>
                    </a:blip>
                    <a:stretch>
                      <a:fillRect/>
                    </a:stretch>
                  </pic:blipFill>
                  <pic:spPr>
                    <a:xfrm>
                      <a:off x="0" y="0"/>
                      <a:ext cx="4945585" cy="3432321"/>
                    </a:xfrm>
                    <a:prstGeom prst="rect">
                      <a:avLst/>
                    </a:prstGeom>
                  </pic:spPr>
                </pic:pic>
              </a:graphicData>
            </a:graphic>
          </wp:inline>
        </w:drawing>
      </w:r>
    </w:p>
    <w:p w:rsidR="0046620B" w:rsidRDefault="00A866FC" w:rsidP="00A746A1">
      <w:r>
        <w:rPr>
          <w:rFonts w:hint="eastAsia"/>
        </w:rPr>
        <w:lastRenderedPageBreak/>
        <w:t>左側のリストから「オンライン」を選択し</w:t>
      </w:r>
      <w:r>
        <w:rPr>
          <w:rFonts w:hint="eastAsia"/>
        </w:rPr>
        <w:t>(</w:t>
      </w:r>
      <w:r>
        <w:rPr>
          <w:rFonts w:hint="eastAsia"/>
        </w:rPr>
        <w:t>①</w:t>
      </w:r>
      <w:r>
        <w:rPr>
          <w:rFonts w:hint="eastAsia"/>
        </w:rPr>
        <w:t>)</w:t>
      </w:r>
      <w:r>
        <w:rPr>
          <w:rFonts w:hint="eastAsia"/>
        </w:rPr>
        <w:t>、右上の検索ボックスに「</w:t>
      </w:r>
      <w:r>
        <w:rPr>
          <w:rFonts w:hint="eastAsia"/>
        </w:rPr>
        <w:t>glsl</w:t>
      </w:r>
      <w:r>
        <w:rPr>
          <w:rFonts w:hint="eastAsia"/>
        </w:rPr>
        <w:t>」と入力してください</w:t>
      </w:r>
      <w:r>
        <w:rPr>
          <w:rFonts w:hint="eastAsia"/>
        </w:rPr>
        <w:t>(</w:t>
      </w:r>
      <w:r>
        <w:rPr>
          <w:rFonts w:hint="eastAsia"/>
        </w:rPr>
        <w:t>②</w:t>
      </w:r>
      <w:r>
        <w:rPr>
          <w:rFonts w:hint="eastAsia"/>
        </w:rPr>
        <w:t>)</w:t>
      </w:r>
      <w:r>
        <w:t>。</w:t>
      </w:r>
      <w:r>
        <w:br/>
      </w:r>
      <w:r>
        <w:t>すると、中央にいくつか候補が表示されると思います。</w:t>
      </w:r>
      <w:r>
        <w:rPr>
          <w:rFonts w:hint="eastAsia"/>
        </w:rPr>
        <w:t>その中から「</w:t>
      </w:r>
      <w:r>
        <w:rPr>
          <w:rFonts w:hint="eastAsia"/>
        </w:rPr>
        <w:t xml:space="preserve">GLSL </w:t>
      </w:r>
      <w:r>
        <w:t>language integration(</w:t>
      </w:r>
      <w:r>
        <w:t>じーえるえすえる・らんげーじ・いんてぐれーしょん</w:t>
      </w:r>
      <w:r>
        <w:t>)</w:t>
      </w:r>
      <w:r>
        <w:rPr>
          <w:rFonts w:hint="eastAsia"/>
        </w:rPr>
        <w:t>」を選択し、「ダウンロード」ボタンを押してください</w:t>
      </w:r>
      <w:r>
        <w:rPr>
          <w:rFonts w:hint="eastAsia"/>
        </w:rPr>
        <w:t>(</w:t>
      </w:r>
      <w:r>
        <w:rPr>
          <w:rFonts w:hint="eastAsia"/>
        </w:rPr>
        <w:t>③</w:t>
      </w:r>
      <w:r>
        <w:rPr>
          <w:rFonts w:hint="eastAsia"/>
        </w:rPr>
        <w:t>)</w:t>
      </w:r>
      <w:r>
        <w:rPr>
          <w:rFonts w:hint="eastAsia"/>
        </w:rPr>
        <w:t>。すると、小さなウィンドウが開いてダウンロードが始まります。</w:t>
      </w:r>
    </w:p>
    <w:p w:rsidR="00A866FC" w:rsidRPr="00A866FC" w:rsidRDefault="00A866FC" w:rsidP="00A746A1">
      <w:r>
        <w:t>このウィンドウはダウンロードが終わったら自動的に閉じます。そうしたら、右下の「閉じる」ボタンで「拡張機能と更新プログラム」ウィンドウを閉じてください。ウィンドウを閉じたら、</w:t>
      </w:r>
      <w:r>
        <w:rPr>
          <w:rFonts w:hint="eastAsia"/>
        </w:rPr>
        <w:t>Visual Studio</w:t>
      </w:r>
      <w:r>
        <w:rPr>
          <w:rFonts w:hint="eastAsia"/>
        </w:rPr>
        <w:t>を終了してください。</w:t>
      </w:r>
      <w:r>
        <w:br/>
      </w:r>
      <w:r>
        <w:t>すると、次のようなウィンドウが表示されて、さきほど選択した拡張機能のインストールが始まります。</w:t>
      </w:r>
    </w:p>
    <w:p w:rsidR="00A866FC" w:rsidRDefault="00A866FC" w:rsidP="00A866FC">
      <w:pPr>
        <w:jc w:val="center"/>
      </w:pPr>
      <w:r>
        <w:rPr>
          <w:noProof/>
        </w:rPr>
        <w:drawing>
          <wp:inline distT="0" distB="0" distL="0" distR="0">
            <wp:extent cx="3310128" cy="2520556"/>
            <wp:effectExtent l="0" t="0" r="5080"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SIXインストーラー.png"/>
                    <pic:cNvPicPr/>
                  </pic:nvPicPr>
                  <pic:blipFill>
                    <a:blip r:embed="rId10">
                      <a:extLst>
                        <a:ext uri="{28A0092B-C50C-407E-A947-70E740481C1C}">
                          <a14:useLocalDpi xmlns:a14="http://schemas.microsoft.com/office/drawing/2010/main" val="0"/>
                        </a:ext>
                      </a:extLst>
                    </a:blip>
                    <a:stretch>
                      <a:fillRect/>
                    </a:stretch>
                  </pic:blipFill>
                  <pic:spPr>
                    <a:xfrm>
                      <a:off x="0" y="0"/>
                      <a:ext cx="3316428" cy="2525353"/>
                    </a:xfrm>
                    <a:prstGeom prst="rect">
                      <a:avLst/>
                    </a:prstGeom>
                  </pic:spPr>
                </pic:pic>
              </a:graphicData>
            </a:graphic>
          </wp:inline>
        </w:drawing>
      </w:r>
    </w:p>
    <w:p w:rsidR="00A866FC" w:rsidRDefault="00A866FC" w:rsidP="00A746A1">
      <w:r>
        <w:t>右下の「変更」ボタンを押すと、インストールが開始されます。インストールが終わるまでしばらく待ってください。</w:t>
      </w:r>
      <w:r>
        <w:br/>
      </w:r>
      <w:r>
        <w:rPr>
          <w:rFonts w:hint="eastAsia"/>
        </w:rPr>
        <w:t>インストールが完了すると、ウィンドウは次のような表示になります。</w:t>
      </w:r>
    </w:p>
    <w:p w:rsidR="00A866FC" w:rsidRDefault="00A866FC" w:rsidP="00A866FC">
      <w:pPr>
        <w:jc w:val="center"/>
      </w:pPr>
      <w:r>
        <w:rPr>
          <w:rFonts w:hint="eastAsia"/>
          <w:noProof/>
        </w:rPr>
        <w:drawing>
          <wp:inline distT="0" distB="0" distL="0" distR="0">
            <wp:extent cx="3200400" cy="2437001"/>
            <wp:effectExtent l="0" t="0" r="0" b="1905"/>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VSIXインストーラー(変更完了).png"/>
                    <pic:cNvPicPr/>
                  </pic:nvPicPr>
                  <pic:blipFill>
                    <a:blip r:embed="rId11">
                      <a:extLst>
                        <a:ext uri="{28A0092B-C50C-407E-A947-70E740481C1C}">
                          <a14:useLocalDpi xmlns:a14="http://schemas.microsoft.com/office/drawing/2010/main" val="0"/>
                        </a:ext>
                      </a:extLst>
                    </a:blip>
                    <a:stretch>
                      <a:fillRect/>
                    </a:stretch>
                  </pic:blipFill>
                  <pic:spPr>
                    <a:xfrm>
                      <a:off x="0" y="0"/>
                      <a:ext cx="3207008" cy="2442033"/>
                    </a:xfrm>
                    <a:prstGeom prst="rect">
                      <a:avLst/>
                    </a:prstGeom>
                  </pic:spPr>
                </pic:pic>
              </a:graphicData>
            </a:graphic>
          </wp:inline>
        </w:drawing>
      </w:r>
    </w:p>
    <w:p w:rsidR="00352E22" w:rsidRDefault="00A866FC" w:rsidP="00A746A1">
      <w:r>
        <w:rPr>
          <w:rFonts w:hint="eastAsia"/>
        </w:rPr>
        <w:lastRenderedPageBreak/>
        <w:t>右下の「閉じる」ボタンを押してウィンドウを閉じます。そして、</w:t>
      </w:r>
      <w:r>
        <w:rPr>
          <w:rFonts w:hint="eastAsia"/>
        </w:rPr>
        <w:t>Visual Studio</w:t>
      </w:r>
      <w:r>
        <w:rPr>
          <w:rFonts w:hint="eastAsia"/>
        </w:rPr>
        <w:t>を起動してください。</w:t>
      </w:r>
      <w:r>
        <w:br/>
      </w:r>
      <w:r>
        <w:rPr>
          <w:rFonts w:hint="eastAsia"/>
        </w:rPr>
        <w:t>Vi</w:t>
      </w:r>
      <w:r>
        <w:t>sual Studio</w:t>
      </w:r>
      <w:r>
        <w:t>が起動したら、</w:t>
      </w:r>
      <w:r>
        <w:rPr>
          <w:rFonts w:hint="eastAsia"/>
        </w:rPr>
        <w:t>Simple.vert</w:t>
      </w:r>
      <w:r>
        <w:rPr>
          <w:rFonts w:hint="eastAsia"/>
        </w:rPr>
        <w:t>や</w:t>
      </w:r>
      <w:r>
        <w:rPr>
          <w:rFonts w:hint="eastAsia"/>
        </w:rPr>
        <w:t>Simple.frag</w:t>
      </w:r>
      <w:r>
        <w:rPr>
          <w:rFonts w:hint="eastAsia"/>
        </w:rPr>
        <w:t>を開いてみてください。</w:t>
      </w:r>
      <w:r>
        <w:br/>
      </w:r>
      <w:r>
        <w:t>いくつかの単語に色が付いていたら、インストールは成功しています。</w:t>
      </w:r>
    </w:p>
    <w:p w:rsidR="00352E22" w:rsidRDefault="00352E22">
      <w:pPr>
        <w:spacing w:after="0" w:line="240" w:lineRule="auto"/>
        <w:rPr>
          <w:rFonts w:ascii="Calibri Light" w:hAnsi="Calibri Light" w:cs="Times New Roman"/>
          <w:b/>
          <w:bCs/>
          <w:color w:val="000000"/>
          <w:sz w:val="36"/>
          <w:szCs w:val="36"/>
        </w:rPr>
      </w:pPr>
      <w:r>
        <w:br w:type="page"/>
      </w:r>
    </w:p>
    <w:p w:rsidR="006511AB" w:rsidRDefault="006511AB" w:rsidP="00A746A1">
      <w:pPr>
        <w:pStyle w:val="1"/>
      </w:pPr>
      <w:r>
        <w:lastRenderedPageBreak/>
        <w:t>明かりを灯す</w:t>
      </w:r>
    </w:p>
    <w:p w:rsidR="009B6F7A" w:rsidRDefault="00624C7F" w:rsidP="009B6F7A">
      <w:pPr>
        <w:pStyle w:val="2"/>
      </w:pPr>
      <w:r>
        <w:t>ライティング</w:t>
      </w:r>
    </w:p>
    <w:p w:rsidR="002740D6" w:rsidRDefault="00A746A1" w:rsidP="006511AB">
      <w:r>
        <w:rPr>
          <w:rFonts w:hint="eastAsia"/>
        </w:rPr>
        <w:t>木と家、それに岩が表示されたことで、画面が賑やかになってきましたね。ただ、ちょっと見た目が単調な気がしませんか？　なにかが足りないような…。参考にするために、</w:t>
      </w:r>
      <w:r w:rsidR="006511AB">
        <w:rPr>
          <w:rFonts w:hint="eastAsia"/>
        </w:rPr>
        <w:t>現実</w:t>
      </w:r>
      <w:r>
        <w:rPr>
          <w:rFonts w:hint="eastAsia"/>
        </w:rPr>
        <w:t>世界</w:t>
      </w:r>
      <w:r w:rsidR="006511AB">
        <w:rPr>
          <w:rFonts w:hint="eastAsia"/>
        </w:rPr>
        <w:t>に目を向けてみましょう。</w:t>
      </w:r>
      <w:r w:rsidR="002740D6">
        <w:br/>
      </w:r>
      <w:r w:rsidR="006511AB">
        <w:t>現実世界はさまざまな色であふれてい</w:t>
      </w:r>
      <w:r w:rsidR="002740D6">
        <w:t>ます。真っ白な壁で</w:t>
      </w:r>
      <w:r>
        <w:t>も</w:t>
      </w:r>
      <w:r w:rsidR="002740D6">
        <w:t>、よく見ると微妙な陰影がついています。なぜなら、さまざまな角度から来た光に照らされ</w:t>
      </w:r>
      <w:r w:rsidR="006511AB">
        <w:t>ているからです。</w:t>
      </w:r>
      <w:r w:rsidR="002740D6">
        <w:t>現実世界では、光があるからこそ物体を見ることができるのです。</w:t>
      </w:r>
    </w:p>
    <w:p w:rsidR="002740D6" w:rsidRDefault="002740D6" w:rsidP="006511AB">
      <w:r>
        <w:t>実は、</w:t>
      </w:r>
      <w:r w:rsidR="00A746A1">
        <w:t>みなさんが作った</w:t>
      </w:r>
      <w:r>
        <w:t>世界にも光はあります</w:t>
      </w:r>
      <w:r>
        <w:rPr>
          <w:rFonts w:hint="eastAsia"/>
        </w:rPr>
        <w:t>。詳しいことは後で説明しますが、みなさんが書いたシェーダーは</w:t>
      </w:r>
      <w:r w:rsidR="00A746A1">
        <w:rPr>
          <w:rFonts w:hint="eastAsia"/>
        </w:rPr>
        <w:t>「全体が均一な</w:t>
      </w:r>
      <w:r w:rsidR="006511AB">
        <w:rPr>
          <w:rFonts w:hint="eastAsia"/>
        </w:rPr>
        <w:t>光で包まれている</w:t>
      </w:r>
      <w:r w:rsidR="00A746A1">
        <w:rPr>
          <w:rFonts w:hint="eastAsia"/>
        </w:rPr>
        <w:t>」</w:t>
      </w:r>
      <w:r>
        <w:rPr>
          <w:rFonts w:hint="eastAsia"/>
        </w:rPr>
        <w:t>状態を表現しているのです</w:t>
      </w:r>
      <w:r w:rsidR="006511AB">
        <w:rPr>
          <w:rFonts w:hint="eastAsia"/>
        </w:rPr>
        <w:t>。</w:t>
      </w:r>
      <w:r>
        <w:rPr>
          <w:rFonts w:hint="eastAsia"/>
        </w:rPr>
        <w:t>だから木や家が表示されるんですね。</w:t>
      </w:r>
      <w:r w:rsidR="00BD63A9">
        <w:t>しかし、この状態は陰影を表現することができません。頂点の色を調整することでそれらしい陰影を付けることは</w:t>
      </w:r>
      <w:r w:rsidR="004502E8">
        <w:t>できますが、</w:t>
      </w:r>
      <w:r w:rsidR="00BD63A9">
        <w:t>物体が</w:t>
      </w:r>
      <w:r w:rsidR="004502E8">
        <w:t>回転した</w:t>
      </w:r>
      <w:r w:rsidR="00BD63A9">
        <w:t>途端に御破算です。それから、現実世界の太陽などは、時刻によって異なる方向から光を投げかけてくれますよね。だからこそ、朝や昼、夕方や夜という一日の移り変わりがあるわけです。しかし、現在のシェーダーではこれを再現できません。そこで</w:t>
      </w:r>
      <w:r>
        <w:t>、もう少しだけ複雑な光の表現を作ることにします。</w:t>
      </w:r>
    </w:p>
    <w:p w:rsidR="006511AB" w:rsidRDefault="002740D6" w:rsidP="006511AB">
      <w:r>
        <w:rPr>
          <w:rFonts w:hint="eastAsia"/>
        </w:rPr>
        <w:t>OpenGL</w:t>
      </w:r>
      <w:r>
        <w:rPr>
          <w:rFonts w:hint="eastAsia"/>
        </w:rPr>
        <w:t>の世界では「光」もまたデータの一種です。そして、</w:t>
      </w:r>
      <w:r w:rsidR="007A0710">
        <w:rPr>
          <w:rFonts w:hint="eastAsia"/>
        </w:rPr>
        <w:t>「光のデータをもとに物体表面の明るさを計算する」こと</w:t>
      </w:r>
      <w:r>
        <w:rPr>
          <w:rFonts w:hint="eastAsia"/>
        </w:rPr>
        <w:t>によって、画面に表示する色が決まります</w:t>
      </w:r>
      <w:r w:rsidR="007A0710">
        <w:rPr>
          <w:rFonts w:hint="eastAsia"/>
        </w:rPr>
        <w:t>。</w:t>
      </w:r>
      <w:r>
        <w:rPr>
          <w:rFonts w:hint="eastAsia"/>
        </w:rPr>
        <w:t>この工程を「ライティング」といいます。</w:t>
      </w:r>
      <w:r w:rsidR="002F22B4">
        <w:rPr>
          <w:rFonts w:hint="eastAsia"/>
        </w:rPr>
        <w:t>OpenGL</w:t>
      </w:r>
      <w:r w:rsidR="00272517">
        <w:rPr>
          <w:rFonts w:hint="eastAsia"/>
        </w:rPr>
        <w:t>の世界では、</w:t>
      </w:r>
      <w:r w:rsidR="002F22B4">
        <w:rPr>
          <w:rFonts w:hint="eastAsia"/>
        </w:rPr>
        <w:t>ライティングはシェーダ</w:t>
      </w:r>
      <w:r w:rsidR="00272517">
        <w:rPr>
          <w:rFonts w:hint="eastAsia"/>
        </w:rPr>
        <w:t>ー</w:t>
      </w:r>
      <w:r w:rsidR="007A0710">
        <w:rPr>
          <w:rFonts w:hint="eastAsia"/>
        </w:rPr>
        <w:t>の</w:t>
      </w:r>
      <w:r w:rsidR="00624C7F">
        <w:rPr>
          <w:rFonts w:hint="eastAsia"/>
        </w:rPr>
        <w:t>お</w:t>
      </w:r>
      <w:r w:rsidR="007A0710">
        <w:rPr>
          <w:rFonts w:hint="eastAsia"/>
        </w:rPr>
        <w:t>仕事です</w:t>
      </w:r>
      <w:r w:rsidR="002F22B4">
        <w:rPr>
          <w:rFonts w:hint="eastAsia"/>
        </w:rPr>
        <w:t>。</w:t>
      </w:r>
      <w:r w:rsidR="00624C7F">
        <w:rPr>
          <w:rFonts w:hint="eastAsia"/>
        </w:rPr>
        <w:t>ですから</w:t>
      </w:r>
      <w:r w:rsidR="007A0710">
        <w:rPr>
          <w:rFonts w:hint="eastAsia"/>
        </w:rPr>
        <w:t>、光</w:t>
      </w:r>
      <w:r w:rsidR="00624C7F">
        <w:rPr>
          <w:rFonts w:hint="eastAsia"/>
        </w:rPr>
        <w:t>のデータをシェーダに送</w:t>
      </w:r>
      <w:r w:rsidR="00E10B6F">
        <w:rPr>
          <w:rFonts w:hint="eastAsia"/>
        </w:rPr>
        <w:t>る必要があります</w:t>
      </w:r>
      <w:r w:rsidR="002F22B4">
        <w:rPr>
          <w:rFonts w:hint="eastAsia"/>
        </w:rPr>
        <w:t>。</w:t>
      </w:r>
      <w:r w:rsidR="00272517">
        <w:rPr>
          <w:rFonts w:hint="eastAsia"/>
        </w:rPr>
        <w:t>また、光が物体を照らす明るさは、</w:t>
      </w:r>
      <w:r w:rsidR="00624C7F">
        <w:rPr>
          <w:rFonts w:hint="eastAsia"/>
        </w:rPr>
        <w:t>光の位置と物体の表面の角度によって決まります。これを決めるために「物体の表面の角度」</w:t>
      </w:r>
      <w:r w:rsidR="00272517">
        <w:rPr>
          <w:rFonts w:hint="eastAsia"/>
        </w:rPr>
        <w:t>、という情報もシェーダーに送らなければなりません。</w:t>
      </w:r>
    </w:p>
    <w:p w:rsidR="00272517" w:rsidRDefault="00272517" w:rsidP="00272517">
      <w:pPr>
        <w:pStyle w:val="2"/>
      </w:pPr>
      <w:r>
        <w:t>頂点データに法線</w:t>
      </w:r>
      <w:r>
        <w:rPr>
          <w:rFonts w:hint="eastAsia"/>
        </w:rPr>
        <w:t>(normal)</w:t>
      </w:r>
      <w:r>
        <w:t>を追加する</w:t>
      </w:r>
    </w:p>
    <w:p w:rsidR="00272517" w:rsidRPr="00272517" w:rsidRDefault="00624C7F" w:rsidP="00272517">
      <w:r>
        <w:t>まず、「物体の表面の角度」</w:t>
      </w:r>
      <w:r w:rsidR="007D0413">
        <w:t>を</w:t>
      </w:r>
      <w:r>
        <w:t>データに</w:t>
      </w:r>
      <w:r w:rsidR="007D0413">
        <w:t>します。</w:t>
      </w:r>
      <w:r>
        <w:t>いくつか方法がありますが、最も一般的なのは「頂点における表面の角度」を追加することです</w:t>
      </w:r>
      <w:r w:rsidR="007D0413">
        <w:t>。</w:t>
      </w:r>
      <w:r>
        <w:t>「頂点における</w:t>
      </w:r>
      <w:r w:rsidR="00630714">
        <w:t>角度</w:t>
      </w:r>
      <w:r>
        <w:t>」</w:t>
      </w:r>
      <w:r w:rsidR="00630714">
        <w:t>なの</w:t>
      </w:r>
      <w:r>
        <w:t>ですから、追加先はもちろん「頂点データ」です。</w:t>
      </w:r>
      <w:r w:rsidR="007D0413">
        <w:br/>
      </w:r>
      <w:r>
        <w:t>ということで、</w:t>
      </w:r>
      <w:r w:rsidR="007D0413">
        <w:t>頂点データに次のプログラムを追加してください。</w:t>
      </w:r>
    </w:p>
    <w:p w:rsidR="007D0413" w:rsidRPr="00A8025E" w:rsidRDefault="007D0413" w:rsidP="007D0413">
      <w:pPr>
        <w:pStyle w:val="ac"/>
      </w:pPr>
      <w:r w:rsidRPr="00A8025E">
        <w:t xml:space="preserve"> </w:t>
      </w:r>
      <w:r w:rsidRPr="00A8025E">
        <w:rPr>
          <w:color w:val="006400"/>
        </w:rPr>
        <w:t xml:space="preserve">/// </w:t>
      </w:r>
      <w:r w:rsidRPr="00A8025E">
        <w:rPr>
          <w:rFonts w:hint="eastAsia"/>
          <w:color w:val="006400"/>
        </w:rPr>
        <w:t>頂点データ型</w:t>
      </w:r>
      <w:r w:rsidRPr="00A8025E">
        <w:rPr>
          <w:color w:val="006400"/>
        </w:rPr>
        <w:t>.</w:t>
      </w:r>
      <w:r w:rsidRPr="00A8025E">
        <w:br/>
        <w:t xml:space="preserve"> </w:t>
      </w:r>
      <w:r w:rsidRPr="00A8025E">
        <w:rPr>
          <w:color w:val="0000FF"/>
        </w:rPr>
        <w:t>struct</w:t>
      </w:r>
      <w:r w:rsidRPr="00A8025E">
        <w:t xml:space="preserve"> </w:t>
      </w:r>
      <w:r w:rsidRPr="00A8025E">
        <w:rPr>
          <w:color w:val="2B91AF"/>
        </w:rPr>
        <w:t>Vertex</w:t>
      </w:r>
      <w:r w:rsidRPr="00A8025E">
        <w:br/>
        <w:t xml:space="preserve"> {</w:t>
      </w:r>
      <w:r w:rsidRPr="00A8025E">
        <w:br/>
        <w:t xml:space="preserve">   </w:t>
      </w:r>
      <w:r w:rsidRPr="00A8025E">
        <w:rPr>
          <w:color w:val="2B91AF"/>
        </w:rPr>
        <w:t>Vector3</w:t>
      </w:r>
      <w:r w:rsidRPr="00A8025E">
        <w:t xml:space="preserve"> position; </w:t>
      </w:r>
      <w:r w:rsidRPr="00A8025E">
        <w:rPr>
          <w:color w:val="006400"/>
        </w:rPr>
        <w:t xml:space="preserve">///&lt; </w:t>
      </w:r>
      <w:r w:rsidRPr="00A8025E">
        <w:rPr>
          <w:rFonts w:hint="eastAsia"/>
          <w:color w:val="006400"/>
        </w:rPr>
        <w:t>座標</w:t>
      </w:r>
      <w:r w:rsidRPr="00A8025E">
        <w:br/>
        <w:t xml:space="preserve">   </w:t>
      </w:r>
      <w:r w:rsidRPr="00A8025E">
        <w:rPr>
          <w:color w:val="2B91AF"/>
        </w:rPr>
        <w:t>Color</w:t>
      </w:r>
      <w:r w:rsidRPr="00A8025E">
        <w:t xml:space="preserve"> color; </w:t>
      </w:r>
      <w:r w:rsidRPr="00A8025E">
        <w:rPr>
          <w:color w:val="006400"/>
        </w:rPr>
        <w:t xml:space="preserve">///&lt; </w:t>
      </w:r>
      <w:r w:rsidRPr="00A8025E">
        <w:rPr>
          <w:rFonts w:hint="eastAsia"/>
          <w:color w:val="006400"/>
        </w:rPr>
        <w:t>色</w:t>
      </w:r>
      <w:r w:rsidRPr="00A8025E">
        <w:br/>
        <w:t xml:space="preserve">   </w:t>
      </w:r>
      <w:r w:rsidRPr="00A8025E">
        <w:rPr>
          <w:color w:val="2B91AF"/>
        </w:rPr>
        <w:t>Vector2</w:t>
      </w:r>
      <w:r w:rsidRPr="00A8025E">
        <w:t xml:space="preserve"> texCoord; </w:t>
      </w:r>
      <w:r w:rsidRPr="00A8025E">
        <w:rPr>
          <w:color w:val="006400"/>
        </w:rPr>
        <w:t xml:space="preserve">///&lt; </w:t>
      </w:r>
      <w:r w:rsidRPr="00A8025E">
        <w:rPr>
          <w:rFonts w:hint="eastAsia"/>
          <w:color w:val="006400"/>
        </w:rPr>
        <w:t>テクスチャ座標</w:t>
      </w:r>
      <w:r w:rsidRPr="00A8025E">
        <w:rPr>
          <w:color w:val="006400"/>
        </w:rPr>
        <w:t>.</w:t>
      </w:r>
      <w:r w:rsidRPr="00A8025E">
        <w:br/>
      </w:r>
      <w:r w:rsidRPr="00A8025E">
        <w:rPr>
          <w:color w:val="FF0000"/>
        </w:rPr>
        <w:t>+</w:t>
      </w:r>
      <w:r w:rsidRPr="00A8025E">
        <w:t xml:space="preserve">  </w:t>
      </w:r>
      <w:r w:rsidRPr="00A8025E">
        <w:rPr>
          <w:color w:val="2B91AF"/>
        </w:rPr>
        <w:t>Vector3</w:t>
      </w:r>
      <w:r w:rsidRPr="00A8025E">
        <w:t xml:space="preserve"> normal; </w:t>
      </w:r>
      <w:r w:rsidRPr="00A8025E">
        <w:rPr>
          <w:color w:val="006400"/>
        </w:rPr>
        <w:t xml:space="preserve">///&lt; </w:t>
      </w:r>
      <w:r w:rsidRPr="00A8025E">
        <w:rPr>
          <w:rFonts w:hint="eastAsia"/>
          <w:color w:val="006400"/>
        </w:rPr>
        <w:t>法線</w:t>
      </w:r>
      <w:r w:rsidRPr="00A8025E">
        <w:rPr>
          <w:color w:val="006400"/>
        </w:rPr>
        <w:t>.</w:t>
      </w:r>
      <w:r w:rsidRPr="00A8025E">
        <w:br/>
        <w:t xml:space="preserve"> };</w:t>
      </w:r>
    </w:p>
    <w:p w:rsidR="00E454D5" w:rsidRDefault="00E454D5">
      <w:pPr>
        <w:spacing w:after="0" w:line="240" w:lineRule="auto"/>
      </w:pPr>
      <w:r>
        <w:br w:type="page"/>
      </w:r>
    </w:p>
    <w:p w:rsidR="00272517" w:rsidRDefault="00624C7F" w:rsidP="00272517">
      <w:r>
        <w:rPr>
          <w:rFonts w:hint="eastAsia"/>
        </w:rPr>
        <w:lastRenderedPageBreak/>
        <w:t>「物体の表面の角度」をより詳しく説明すると、</w:t>
      </w:r>
      <w:r w:rsidR="00AE6AF1">
        <w:rPr>
          <w:rFonts w:hint="eastAsia"/>
        </w:rPr>
        <w:t>「</w:t>
      </w:r>
      <w:r w:rsidR="007D0413">
        <w:rPr>
          <w:rFonts w:hint="eastAsia"/>
        </w:rPr>
        <w:t>物体表面のある点に接する平面</w:t>
      </w:r>
      <w:r w:rsidR="00AE6AF1">
        <w:rPr>
          <w:rFonts w:hint="eastAsia"/>
        </w:rPr>
        <w:t>(</w:t>
      </w:r>
      <w:r w:rsidR="00AE6AF1">
        <w:rPr>
          <w:rFonts w:hint="eastAsia"/>
        </w:rPr>
        <w:t>接平面</w:t>
      </w:r>
      <w:r w:rsidR="00AE6AF1">
        <w:rPr>
          <w:rFonts w:hint="eastAsia"/>
        </w:rPr>
        <w:t>)</w:t>
      </w:r>
      <w:r>
        <w:rPr>
          <w:rFonts w:hint="eastAsia"/>
        </w:rPr>
        <w:t>において、物体の外側へ向かう垂直な直線」</w:t>
      </w:r>
      <w:r w:rsidR="00E10B6F">
        <w:rPr>
          <w:rFonts w:hint="eastAsia"/>
        </w:rPr>
        <w:t>ということ</w:t>
      </w:r>
      <w:r>
        <w:rPr>
          <w:rFonts w:hint="eastAsia"/>
        </w:rPr>
        <w:t>になります</w:t>
      </w:r>
      <w:r w:rsidR="00AE6AF1">
        <w:rPr>
          <w:rFonts w:hint="eastAsia"/>
        </w:rPr>
        <w:t>。このような直線を</w:t>
      </w:r>
      <w:r w:rsidR="007D0413">
        <w:rPr>
          <w:rFonts w:hint="eastAsia"/>
        </w:rPr>
        <w:t>「法線」と</w:t>
      </w:r>
      <w:r w:rsidR="00AE6AF1">
        <w:rPr>
          <w:rFonts w:hint="eastAsia"/>
        </w:rPr>
        <w:t>呼びます</w:t>
      </w:r>
      <w:r w:rsidR="007D0413">
        <w:rPr>
          <w:rFonts w:hint="eastAsia"/>
        </w:rPr>
        <w:t>。</w:t>
      </w:r>
    </w:p>
    <w:p w:rsidR="00C432B6" w:rsidRPr="007D0413" w:rsidRDefault="00C432B6" w:rsidP="00C432B6">
      <w:pPr>
        <w:jc w:val="center"/>
      </w:pPr>
      <w:r>
        <w:rPr>
          <w:rFonts w:hint="eastAsia"/>
          <w:noProof/>
        </w:rPr>
        <w:drawing>
          <wp:inline distT="0" distB="0" distL="0" distR="0">
            <wp:extent cx="1696638" cy="1511808"/>
            <wp:effectExtent l="0" t="0" r="0" b="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法線.png"/>
                    <pic:cNvPicPr/>
                  </pic:nvPicPr>
                  <pic:blipFill>
                    <a:blip r:embed="rId12">
                      <a:extLst>
                        <a:ext uri="{28A0092B-C50C-407E-A947-70E740481C1C}">
                          <a14:useLocalDpi xmlns:a14="http://schemas.microsoft.com/office/drawing/2010/main" val="0"/>
                        </a:ext>
                      </a:extLst>
                    </a:blip>
                    <a:stretch>
                      <a:fillRect/>
                    </a:stretch>
                  </pic:blipFill>
                  <pic:spPr>
                    <a:xfrm>
                      <a:off x="0" y="0"/>
                      <a:ext cx="1714999" cy="1528168"/>
                    </a:xfrm>
                    <a:prstGeom prst="rect">
                      <a:avLst/>
                    </a:prstGeom>
                  </pic:spPr>
                </pic:pic>
              </a:graphicData>
            </a:graphic>
          </wp:inline>
        </w:drawing>
      </w:r>
      <w:r>
        <w:br/>
      </w:r>
      <w:r>
        <w:rPr>
          <w:rFonts w:hint="eastAsia"/>
        </w:rPr>
        <w:t>「赤い矢印が法線です」</w:t>
      </w:r>
    </w:p>
    <w:p w:rsidR="007D0413" w:rsidRDefault="00AE6AF1" w:rsidP="00846AD3">
      <w:pPr>
        <w:pStyle w:val="af8"/>
      </w:pPr>
      <w:r w:rsidRPr="000B4C9E">
        <w:rPr>
          <w:rFonts w:hint="eastAsia"/>
          <w:b/>
        </w:rPr>
        <w:t>[</w:t>
      </w:r>
      <w:r w:rsidRPr="000B4C9E">
        <w:rPr>
          <w:b/>
        </w:rPr>
        <w:t>補足</w:t>
      </w:r>
      <w:r w:rsidRPr="000B4C9E">
        <w:rPr>
          <w:rFonts w:hint="eastAsia"/>
          <w:b/>
        </w:rPr>
        <w:t>]</w:t>
      </w:r>
      <w:r>
        <w:t xml:space="preserve"> </w:t>
      </w:r>
      <w:r w:rsidR="00846AD3">
        <w:rPr>
          <w:rFonts w:hint="eastAsia"/>
        </w:rPr>
        <w:t>「法線」という名前は、英語の「</w:t>
      </w:r>
      <w:r w:rsidR="00846AD3">
        <w:rPr>
          <w:rFonts w:hint="eastAsia"/>
        </w:rPr>
        <w:t>normal(</w:t>
      </w:r>
      <w:r w:rsidR="00846AD3">
        <w:rPr>
          <w:rFonts w:hint="eastAsia"/>
        </w:rPr>
        <w:t>ノーマル</w:t>
      </w:r>
      <w:r w:rsidR="00846AD3">
        <w:rPr>
          <w:rFonts w:hint="eastAsia"/>
        </w:rPr>
        <w:t>)</w:t>
      </w:r>
      <w:r w:rsidR="00846AD3">
        <w:rPr>
          <w:rFonts w:hint="eastAsia"/>
        </w:rPr>
        <w:t>」を翻訳したものです。ただ、</w:t>
      </w:r>
      <w:r>
        <w:t>「</w:t>
      </w:r>
      <w:r>
        <w:t>normal</w:t>
      </w:r>
      <w:r w:rsidR="00846AD3">
        <w:t>」の翻訳が何故「法線」になったのか、正確なところは伝わ</w:t>
      </w:r>
      <w:r>
        <w:t>っていません。</w:t>
      </w:r>
      <w:r>
        <w:rPr>
          <w:rFonts w:hint="eastAsia"/>
        </w:rPr>
        <w:t>normal</w:t>
      </w:r>
      <w:r>
        <w:rPr>
          <w:rFonts w:hint="eastAsia"/>
        </w:rPr>
        <w:t>には「標準、規則、垂直」などの意味があるのですが、</w:t>
      </w:r>
      <w:r w:rsidR="000B4C9E">
        <w:rPr>
          <w:rFonts w:hint="eastAsia"/>
        </w:rPr>
        <w:t>この単語が最初に舶来した</w:t>
      </w:r>
      <w:r>
        <w:rPr>
          <w:rFonts w:hint="eastAsia"/>
        </w:rPr>
        <w:t>とき</w:t>
      </w:r>
      <w:r w:rsidR="000B4C9E">
        <w:rPr>
          <w:rFonts w:hint="eastAsia"/>
        </w:rPr>
        <w:t>、</w:t>
      </w:r>
      <w:r>
        <w:rPr>
          <w:rFonts w:hint="eastAsia"/>
        </w:rPr>
        <w:t>「規則→法」という翻訳がなされた結果、数学書に書かれている</w:t>
      </w:r>
      <w:r>
        <w:rPr>
          <w:rFonts w:hint="eastAsia"/>
        </w:rPr>
        <w:t>normal</w:t>
      </w:r>
      <w:r>
        <w:rPr>
          <w:rFonts w:hint="eastAsia"/>
        </w:rPr>
        <w:t>にも同じ訳</w:t>
      </w:r>
      <w:r w:rsidR="00846AD3">
        <w:rPr>
          <w:rFonts w:hint="eastAsia"/>
        </w:rPr>
        <w:t>があてられたという説や、</w:t>
      </w:r>
      <w:r w:rsidR="000B4C9E">
        <w:rPr>
          <w:rFonts w:hint="eastAsia"/>
        </w:rPr>
        <w:t>先に</w:t>
      </w:r>
      <w:r w:rsidR="00846AD3">
        <w:rPr>
          <w:rFonts w:hint="eastAsia"/>
        </w:rPr>
        <w:t>中国で訳されたものが入ってきたという説があります。とはいえ</w:t>
      </w:r>
      <w:r w:rsidR="000B4C9E">
        <w:rPr>
          <w:rFonts w:hint="eastAsia"/>
        </w:rPr>
        <w:t>、いずれも噂に過ぎず、真相は不明です。</w:t>
      </w:r>
    </w:p>
    <w:p w:rsidR="00D81915" w:rsidRDefault="00D81915" w:rsidP="00D81915">
      <w:pPr>
        <w:pStyle w:val="2"/>
      </w:pPr>
      <w:r>
        <w:rPr>
          <w:rFonts w:hint="eastAsia"/>
        </w:rPr>
        <w:t>頂点データ配列に法線データを追加する</w:t>
      </w:r>
    </w:p>
    <w:p w:rsidR="00D81915" w:rsidRDefault="00E10B6F" w:rsidP="00D81915">
      <w:r>
        <w:t>これで法線データを付け加えられる</w:t>
      </w:r>
      <w:r w:rsidR="00D81915">
        <w:t>ようになりました。</w:t>
      </w:r>
      <w:r w:rsidR="00D81915">
        <w:br/>
      </w:r>
      <w:r>
        <w:t>とりあえず、木のモデルに法線を追加しましょう</w:t>
      </w:r>
      <w:r w:rsidR="00D81915">
        <w:t>。頂点データ配列を次のように変更してください。</w:t>
      </w:r>
    </w:p>
    <w:p w:rsidR="00D81915" w:rsidRPr="00A8025E" w:rsidRDefault="00BC4FEE" w:rsidP="00BC4FEE">
      <w:pPr>
        <w:pStyle w:val="ac"/>
      </w:pPr>
      <w:r w:rsidRPr="00A8025E">
        <w:t xml:space="preserve"> </w:t>
      </w:r>
      <w:r w:rsidRPr="00A8025E">
        <w:rPr>
          <w:color w:val="008000"/>
        </w:rPr>
        <w:t xml:space="preserve">/// </w:t>
      </w:r>
      <w:r w:rsidRPr="00A8025E">
        <w:rPr>
          <w:rFonts w:hint="eastAsia"/>
          <w:color w:val="008000"/>
        </w:rPr>
        <w:t>頂点データ</w:t>
      </w:r>
      <w:r w:rsidRPr="00A8025E">
        <w:rPr>
          <w:color w:val="008000"/>
        </w:rPr>
        <w:t>.</w:t>
      </w:r>
      <w:r w:rsidRPr="00A8025E">
        <w:br/>
        <w:t xml:space="preserve"> </w:t>
      </w:r>
      <w:r w:rsidRPr="00A8025E">
        <w:rPr>
          <w:color w:val="0000FF"/>
        </w:rPr>
        <w:t>const</w:t>
      </w:r>
      <w:r w:rsidRPr="00A8025E">
        <w:t xml:space="preserve"> </w:t>
      </w:r>
      <w:r w:rsidRPr="00A8025E">
        <w:rPr>
          <w:color w:val="2B91AF"/>
        </w:rPr>
        <w:t>Vertex</w:t>
      </w:r>
      <w:r w:rsidRPr="00A8025E">
        <w:t xml:space="preserve"> vertices[] = {</w:t>
      </w:r>
      <w:r w:rsidRPr="00A8025E">
        <w:br/>
        <w:t xml:space="preserve">   </w:t>
      </w:r>
      <w:r w:rsidRPr="00A8025E">
        <w:rPr>
          <w:color w:val="008000"/>
        </w:rPr>
        <w:t xml:space="preserve">// </w:t>
      </w:r>
      <w:r w:rsidRPr="00A8025E">
        <w:rPr>
          <w:rFonts w:hint="eastAsia"/>
          <w:color w:val="008000"/>
        </w:rPr>
        <w:t>木</w:t>
      </w:r>
      <w:r w:rsidRPr="00A8025E">
        <w:br/>
      </w:r>
      <w:r w:rsidRPr="00A8025E">
        <w:rPr>
          <w:color w:val="FF0000"/>
        </w:rPr>
        <w:t>-  { { 0.00f, 5.0f, 0.00f}, {0.5f, 0.8f, 0.3f, 1.0f}, { 0.0f, 1.0f } },</w:t>
      </w:r>
      <w:r w:rsidRPr="00A8025E">
        <w:rPr>
          <w:color w:val="FF0000"/>
        </w:rPr>
        <w:br/>
        <w:t>-  { { 0.00f, 1.5f,-1.10f}, {0.1f, 0.3f, 0.0f, 1.0f}, { 0.0f, 0.0f } },</w:t>
      </w:r>
      <w:r w:rsidRPr="00A8025E">
        <w:rPr>
          <w:color w:val="FF0000"/>
        </w:rPr>
        <w:br/>
        <w:t>-  { {-0.75f, 1.5f, 0.40f}, {0.1f, 0.3f, 0.0f, 1.0f}, { 0.5f, 0.0f } },</w:t>
      </w:r>
      <w:r w:rsidRPr="00A8025E">
        <w:rPr>
          <w:color w:val="FF0000"/>
        </w:rPr>
        <w:br/>
        <w:t>-  { { 0.75f, 1.5f, 0.40f}, {0.1f, 0.3f, 0.0f, 1.0f}, { 1.0f, 0.0f } },</w:t>
      </w:r>
      <w:r w:rsidRPr="00A8025E">
        <w:rPr>
          <w:color w:val="FF0000"/>
        </w:rPr>
        <w:br/>
        <w:t>-  { { 0.00f, 4.0f, 0.00f}, {0.2f, 0.1f, 0.0f, 1.0f}, { 0.0f, 1.0f } },</w:t>
      </w:r>
      <w:r w:rsidRPr="00A8025E">
        <w:rPr>
          <w:color w:val="FF0000"/>
        </w:rPr>
        <w:br/>
        <w:t>-  { { 0.00f, 0.0f,-0.37f}, {0.5f, 0.3f, 0.2f, 1.0f}, { 0.0f, 0.0f } },</w:t>
      </w:r>
      <w:r w:rsidRPr="00A8025E">
        <w:rPr>
          <w:color w:val="FF0000"/>
        </w:rPr>
        <w:br/>
        <w:t>-  { {-0.25f, 0.0f, 0.13f}, {0.5f, 0.3f, 0.2f, 1.0f}, { 0.5f, 0.0f } },</w:t>
      </w:r>
      <w:r w:rsidRPr="00A8025E">
        <w:rPr>
          <w:color w:val="FF0000"/>
        </w:rPr>
        <w:br/>
        <w:t>-  { { 0.25f, 0.0f, 0.13f}, {0.5f, 0.3f, 0.2f, 1.0f}, { 1.0f, 0.0f } },</w:t>
      </w:r>
      <w:r w:rsidRPr="00A8025E">
        <w:br/>
      </w:r>
      <w:r w:rsidRPr="00A8025E">
        <w:rPr>
          <w:color w:val="FF0000"/>
        </w:rPr>
        <w:t>+</w:t>
      </w:r>
      <w:r w:rsidRPr="00A8025E">
        <w:t xml:space="preserve">  { { 0.00f, 5.0f, 0.00f}, {0.5f, 0.8f, 0.3f, 1.0f}, { 0.0f, 1.0f },</w:t>
      </w:r>
      <w:r w:rsidRPr="00A8025E">
        <w:br/>
      </w:r>
      <w:r w:rsidRPr="00A8025E">
        <w:rPr>
          <w:color w:val="FF0000"/>
        </w:rPr>
        <w:t>+</w:t>
      </w:r>
      <w:r w:rsidRPr="00A8025E">
        <w:t xml:space="preserve">    { 0.00f, 1.00f, 0.00f } },</w:t>
      </w:r>
      <w:r w:rsidRPr="00A8025E">
        <w:br/>
      </w:r>
      <w:r w:rsidRPr="00A8025E">
        <w:rPr>
          <w:color w:val="FF0000"/>
        </w:rPr>
        <w:t>+</w:t>
      </w:r>
      <w:r w:rsidRPr="00A8025E">
        <w:t xml:space="preserve">  { { 0.00f, 1.5f,-1.10f}, {0.1f, 0.3f, 0.0f, 1.0f}, { 0.0f, 0.0f },</w:t>
      </w:r>
      <w:r w:rsidRPr="00A8025E">
        <w:br/>
      </w:r>
      <w:r w:rsidRPr="00A8025E">
        <w:rPr>
          <w:color w:val="FF0000"/>
        </w:rPr>
        <w:t>+</w:t>
      </w:r>
      <w:r w:rsidRPr="00A8025E">
        <w:t xml:space="preserve">    { 0.00f,-0.49f,-0.87f } },</w:t>
      </w:r>
      <w:r w:rsidRPr="00A8025E">
        <w:br/>
      </w:r>
      <w:r w:rsidRPr="00A8025E">
        <w:rPr>
          <w:color w:val="FF0000"/>
        </w:rPr>
        <w:t>+</w:t>
      </w:r>
      <w:r w:rsidRPr="00A8025E">
        <w:t xml:space="preserve">  { {-0.75f, 1.5f, 0.40f}, {0.1f, 0.3f, 0.0f, 1.0f}, { 0.0f, 0.0f },</w:t>
      </w:r>
      <w:r w:rsidRPr="00A8025E">
        <w:br/>
      </w:r>
      <w:r w:rsidRPr="00A8025E">
        <w:rPr>
          <w:color w:val="FF0000"/>
        </w:rPr>
        <w:t>+</w:t>
      </w:r>
      <w:r w:rsidRPr="00A8025E">
        <w:t xml:space="preserve">    {-0.76f,-0.49f, 0.43f } },</w:t>
      </w:r>
      <w:r w:rsidRPr="00A8025E">
        <w:br/>
      </w:r>
      <w:r w:rsidRPr="00A8025E">
        <w:rPr>
          <w:color w:val="FF0000"/>
        </w:rPr>
        <w:t>+</w:t>
      </w:r>
      <w:r w:rsidRPr="00A8025E">
        <w:t xml:space="preserve">  { { 0.75f, 1.5f, 0.40f}, {0.1f, 0.3f, 0.0f, 1.0f}, { 0.5f, 0.0f },</w:t>
      </w:r>
      <w:r w:rsidRPr="00A8025E">
        <w:br/>
      </w:r>
      <w:r w:rsidRPr="00A8025E">
        <w:rPr>
          <w:color w:val="FF0000"/>
        </w:rPr>
        <w:t>+</w:t>
      </w:r>
      <w:r w:rsidRPr="00A8025E">
        <w:t xml:space="preserve">    { 0.76f,-0.49f, 0.43f } },</w:t>
      </w:r>
      <w:r w:rsidRPr="00A8025E">
        <w:br/>
      </w:r>
      <w:r w:rsidRPr="00A8025E">
        <w:rPr>
          <w:color w:val="FF0000"/>
        </w:rPr>
        <w:t>+</w:t>
      </w:r>
      <w:r w:rsidRPr="00A8025E">
        <w:t xml:space="preserve">  { { 0.00f, 4.0f, 0.00f}, {0.2f, 0.1f, 0.0f, 1.0f}, { 1.0f, 1.0f },</w:t>
      </w:r>
      <w:r w:rsidRPr="00A8025E">
        <w:br/>
      </w:r>
      <w:r w:rsidRPr="00A8025E">
        <w:rPr>
          <w:color w:val="FF0000"/>
        </w:rPr>
        <w:t>+</w:t>
      </w:r>
      <w:r w:rsidRPr="00A8025E">
        <w:t xml:space="preserve">    { 0.00f, 1.00f, 0.00f } },</w:t>
      </w:r>
      <w:r w:rsidRPr="00A8025E">
        <w:br/>
      </w:r>
      <w:r w:rsidRPr="00A8025E">
        <w:rPr>
          <w:color w:val="FF0000"/>
        </w:rPr>
        <w:t>+</w:t>
      </w:r>
      <w:r w:rsidRPr="00A8025E">
        <w:t xml:space="preserve">  { { 0.00f, 0.0f,-0.37f}, {0.5f, 0.3f, 0.2f, 1.0f}, { 0.0f, 0.0f },</w:t>
      </w:r>
      <w:r w:rsidRPr="00A8025E">
        <w:br/>
      </w:r>
      <w:r w:rsidRPr="00A8025E">
        <w:rPr>
          <w:color w:val="FF0000"/>
        </w:rPr>
        <w:t>+</w:t>
      </w:r>
      <w:r w:rsidRPr="00A8025E">
        <w:t xml:space="preserve">    { 0.00f,-0.49f,-0.87f } },</w:t>
      </w:r>
      <w:r w:rsidRPr="00A8025E">
        <w:br/>
      </w:r>
      <w:r w:rsidRPr="00A8025E">
        <w:rPr>
          <w:color w:val="FF0000"/>
        </w:rPr>
        <w:t>+</w:t>
      </w:r>
      <w:r w:rsidRPr="00A8025E">
        <w:t xml:space="preserve">  { {-0.25f, 0.0f, 0.13f}, {0.5f, 0.3f, 0.2f, 1.0f}, { 0.5f, 0.0f },</w:t>
      </w:r>
      <w:r w:rsidRPr="00A8025E">
        <w:br/>
      </w:r>
      <w:r w:rsidRPr="00A8025E">
        <w:rPr>
          <w:color w:val="FF0000"/>
        </w:rPr>
        <w:t>+</w:t>
      </w:r>
      <w:r w:rsidRPr="00A8025E">
        <w:t xml:space="preserve">    {-0.76f,-0.49f, 0.43f } },</w:t>
      </w:r>
      <w:r w:rsidRPr="00A8025E">
        <w:br/>
      </w:r>
      <w:r w:rsidRPr="00A8025E">
        <w:rPr>
          <w:color w:val="FF0000"/>
        </w:rPr>
        <w:t>+</w:t>
      </w:r>
      <w:r w:rsidRPr="00A8025E">
        <w:t xml:space="preserve">  { { 0.25f, 0.0f, 0.13f}, {0.5f, 0.3f, 0.2f, 1.0f}, { 1.0f, 0.0f },</w:t>
      </w:r>
      <w:r w:rsidRPr="00A8025E">
        <w:br/>
      </w:r>
      <w:r w:rsidRPr="00A8025E">
        <w:rPr>
          <w:color w:val="FF0000"/>
        </w:rPr>
        <w:t>+</w:t>
      </w:r>
      <w:r w:rsidRPr="00A8025E">
        <w:t xml:space="preserve">    { 0.76f,-0.49f, 0.43f } },</w:t>
      </w:r>
      <w:r w:rsidRPr="00A8025E">
        <w:br/>
      </w:r>
      <w:r w:rsidRPr="00A8025E">
        <w:br/>
        <w:t xml:space="preserve">  </w:t>
      </w:r>
      <w:r w:rsidRPr="00A8025E">
        <w:rPr>
          <w:color w:val="008000"/>
        </w:rPr>
        <w:t xml:space="preserve">// </w:t>
      </w:r>
      <w:r w:rsidRPr="00A8025E">
        <w:rPr>
          <w:rFonts w:hint="eastAsia"/>
          <w:color w:val="008000"/>
        </w:rPr>
        <w:t>家</w:t>
      </w:r>
    </w:p>
    <w:p w:rsidR="00D81915" w:rsidRDefault="000B6E33" w:rsidP="00D81915">
      <w:r>
        <w:rPr>
          <w:rFonts w:hint="eastAsia"/>
        </w:rPr>
        <w:lastRenderedPageBreak/>
        <w:t>紙面の都合で頂点データの途中に改行を入れていますが、実際に書くときは途中の改行はしないほうが見やすくなると思います。</w:t>
      </w:r>
      <w:r w:rsidR="007C044F">
        <w:rPr>
          <w:rFonts w:hint="eastAsia"/>
        </w:rPr>
        <w:t>木の法線はおおよそ次の図のようにしています。</w:t>
      </w:r>
    </w:p>
    <w:p w:rsidR="00950466" w:rsidRDefault="007C044F" w:rsidP="00950466">
      <w:r>
        <w:rPr>
          <w:rFonts w:hint="eastAsia"/>
          <w:noProof/>
        </w:rPr>
        <w:drawing>
          <wp:anchor distT="0" distB="0" distL="114300" distR="114300" simplePos="0" relativeHeight="251658240" behindDoc="1" locked="0" layoutInCell="1" allowOverlap="1">
            <wp:simplePos x="0" y="0"/>
            <wp:positionH relativeFrom="margin">
              <wp:align>center</wp:align>
            </wp:positionH>
            <wp:positionV relativeFrom="paragraph">
              <wp:posOffset>-1905</wp:posOffset>
            </wp:positionV>
            <wp:extent cx="1541780" cy="1695450"/>
            <wp:effectExtent l="0" t="0" r="1270" b="0"/>
            <wp:wrapTopAndBottom/>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木の法線.png"/>
                    <pic:cNvPicPr/>
                  </pic:nvPicPr>
                  <pic:blipFill>
                    <a:blip r:embed="rId13">
                      <a:extLst>
                        <a:ext uri="{28A0092B-C50C-407E-A947-70E740481C1C}">
                          <a14:useLocalDpi xmlns:a14="http://schemas.microsoft.com/office/drawing/2010/main" val="0"/>
                        </a:ext>
                      </a:extLst>
                    </a:blip>
                    <a:stretch>
                      <a:fillRect/>
                    </a:stretch>
                  </pic:blipFill>
                  <pic:spPr>
                    <a:xfrm>
                      <a:off x="0" y="0"/>
                      <a:ext cx="1541780" cy="1695450"/>
                    </a:xfrm>
                    <a:prstGeom prst="rect">
                      <a:avLst/>
                    </a:prstGeom>
                  </pic:spPr>
                </pic:pic>
              </a:graphicData>
            </a:graphic>
            <wp14:sizeRelH relativeFrom="margin">
              <wp14:pctWidth>0</wp14:pctWidth>
            </wp14:sizeRelH>
            <wp14:sizeRelV relativeFrom="margin">
              <wp14:pctHeight>0</wp14:pctHeight>
            </wp14:sizeRelV>
          </wp:anchor>
        </w:drawing>
      </w:r>
      <w:r w:rsidR="00950466">
        <w:t>法線は「方向を示すベクトル」です</w:t>
      </w:r>
      <w:r w:rsidR="00950466">
        <w:rPr>
          <w:rFonts w:hint="eastAsia"/>
        </w:rPr>
        <w:t>。</w:t>
      </w:r>
      <w:r w:rsidR="00950466">
        <w:t>方向を示すベクトルは、その長さが</w:t>
      </w:r>
      <w:r w:rsidR="00950466">
        <w:rPr>
          <w:rFonts w:hint="eastAsia"/>
        </w:rPr>
        <w:t>1</w:t>
      </w:r>
      <w:r w:rsidR="00950466">
        <w:rPr>
          <w:rFonts w:hint="eastAsia"/>
        </w:rPr>
        <w:t>でなければなりません。</w:t>
      </w:r>
      <w:r w:rsidR="00A75DF8">
        <w:rPr>
          <w:rFonts w:hint="eastAsia"/>
        </w:rPr>
        <w:t>「長さが</w:t>
      </w:r>
      <w:r w:rsidR="00A75DF8">
        <w:rPr>
          <w:rFonts w:hint="eastAsia"/>
        </w:rPr>
        <w:t>1</w:t>
      </w:r>
      <w:r w:rsidR="00A75DF8">
        <w:rPr>
          <w:rFonts w:hint="eastAsia"/>
        </w:rPr>
        <w:t>のベクトル」のことを「単位ベクトル」といいます。単位ベクトルは次式を満たします。</w:t>
      </w:r>
    </w:p>
    <w:p w:rsidR="00A75DF8" w:rsidRPr="00A75DF8" w:rsidRDefault="00A75DF8" w:rsidP="00A75DF8">
      <m:oMathPara>
        <m:oMath>
          <m:r>
            <w:rPr>
              <w:rFonts w:ascii="Cambria Math" w:hAnsi="Cambria Math"/>
            </w:rPr>
            <m:t xml:space="preserve">1= </m:t>
          </m:r>
          <m:rad>
            <m:radPr>
              <m:degHide m:val="1"/>
              <m:ctrlPr>
                <w:rPr>
                  <w:rFonts w:ascii="Cambria Math" w:hAnsi="Cambria Math"/>
                  <w:i/>
                </w:rPr>
              </m:ctrlPr>
            </m:radPr>
            <m:deg/>
            <m:e>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y</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z</m:t>
                  </m:r>
                </m:e>
                <m:sup>
                  <m:r>
                    <m:rPr>
                      <m:sty m:val="p"/>
                    </m:rPr>
                    <w:rPr>
                      <w:rFonts w:ascii="Cambria Math" w:hAnsi="Cambria Math"/>
                    </w:rPr>
                    <m:t>2</m:t>
                  </m:r>
                </m:sup>
              </m:sSup>
            </m:e>
          </m:rad>
        </m:oMath>
      </m:oMathPara>
    </w:p>
    <w:p w:rsidR="00A75DF8" w:rsidRPr="007C044F" w:rsidRDefault="00DA0952" w:rsidP="00A75DF8">
      <w:r>
        <w:t>一般的に、頂点の法線は「頂点に接する全ての面の法線の平均したもの」</w:t>
      </w:r>
      <w:r w:rsidR="00304328">
        <w:t>になります</w:t>
      </w:r>
      <w:r>
        <w:t>。</w:t>
      </w:r>
      <w:r>
        <w:rPr>
          <w:rFonts w:hint="eastAsia"/>
        </w:rPr>
        <w:t>実際に木の法線データは、頂点に接する面法線を平均して、長さがおおよそ</w:t>
      </w:r>
      <w:r>
        <w:rPr>
          <w:rFonts w:hint="eastAsia"/>
        </w:rPr>
        <w:t>1</w:t>
      </w:r>
      <w:r>
        <w:rPr>
          <w:rFonts w:hint="eastAsia"/>
        </w:rPr>
        <w:t>になるような値に設定し</w:t>
      </w:r>
      <w:r w:rsidR="00DA2A1B">
        <w:rPr>
          <w:rFonts w:hint="eastAsia"/>
        </w:rPr>
        <w:t>てあります</w:t>
      </w:r>
      <w:r>
        <w:rPr>
          <w:rFonts w:hint="eastAsia"/>
        </w:rPr>
        <w:t>。</w:t>
      </w:r>
    </w:p>
    <w:p w:rsidR="00AD5689" w:rsidRDefault="00AD5689" w:rsidP="00AD5689">
      <w:pPr>
        <w:pStyle w:val="2"/>
      </w:pPr>
      <w:r>
        <w:rPr>
          <w:rFonts w:hint="eastAsia"/>
        </w:rPr>
        <w:t>VAO</w:t>
      </w:r>
      <w:r>
        <w:rPr>
          <w:rFonts w:hint="eastAsia"/>
        </w:rPr>
        <w:t>に法線データを追加する</w:t>
      </w:r>
    </w:p>
    <w:p w:rsidR="000B4C9E" w:rsidRDefault="000B4C9E" w:rsidP="000B4C9E">
      <w:r>
        <w:t>頂点データのメンバ</w:t>
      </w:r>
      <w:r w:rsidR="00D63339">
        <w:t>変数</w:t>
      </w:r>
      <w:r>
        <w:t>を増やした</w:t>
      </w:r>
      <w:r w:rsidR="00D63339">
        <w:t>ので、増えたメンバ</w:t>
      </w:r>
      <w:r>
        <w:t>を</w:t>
      </w:r>
      <w:r>
        <w:rPr>
          <w:rFonts w:hint="eastAsia"/>
        </w:rPr>
        <w:t>VAO</w:t>
      </w:r>
      <w:r>
        <w:rPr>
          <w:rFonts w:hint="eastAsia"/>
        </w:rPr>
        <w:t>に反映</w:t>
      </w:r>
      <w:r w:rsidR="00D63339">
        <w:rPr>
          <w:rFonts w:hint="eastAsia"/>
        </w:rPr>
        <w:t>する必要があります</w:t>
      </w:r>
      <w:r>
        <w:rPr>
          <w:rFonts w:hint="eastAsia"/>
        </w:rPr>
        <w:t>。</w:t>
      </w:r>
      <w:r>
        <w:br/>
      </w:r>
      <w:r>
        <w:rPr>
          <w:rFonts w:hint="eastAsia"/>
        </w:rPr>
        <w:t>CreateVAO</w:t>
      </w:r>
      <w:r>
        <w:rPr>
          <w:rFonts w:hint="eastAsia"/>
        </w:rPr>
        <w:t>関数に次のプログラムを追加してください。</w:t>
      </w:r>
    </w:p>
    <w:p w:rsidR="000B4C9E" w:rsidRPr="00A8025E" w:rsidRDefault="000B4C9E" w:rsidP="00AD5689">
      <w:pPr>
        <w:pStyle w:val="ac"/>
      </w:pPr>
      <w:r w:rsidRPr="00A8025E">
        <w:t xml:space="preserve"> </w:t>
      </w:r>
      <w:r w:rsidRPr="00A8025E">
        <w:rPr>
          <w:color w:val="2B91AF"/>
        </w:rPr>
        <w:t>GLuint</w:t>
      </w:r>
      <w:r w:rsidRPr="00A8025E">
        <w:t xml:space="preserve"> CreateVAO(</w:t>
      </w:r>
      <w:r w:rsidRPr="00A8025E">
        <w:rPr>
          <w:color w:val="2B91AF"/>
        </w:rPr>
        <w:t>GLuint</w:t>
      </w:r>
      <w:r w:rsidRPr="00A8025E">
        <w:t xml:space="preserve"> </w:t>
      </w:r>
      <w:r w:rsidRPr="00A8025E">
        <w:rPr>
          <w:color w:val="808080"/>
        </w:rPr>
        <w:t>vbo</w:t>
      </w:r>
      <w:r w:rsidRPr="00A8025E">
        <w:t xml:space="preserve">, </w:t>
      </w:r>
      <w:r w:rsidRPr="00A8025E">
        <w:rPr>
          <w:color w:val="2B91AF"/>
        </w:rPr>
        <w:t>GLuint</w:t>
      </w:r>
      <w:r w:rsidRPr="00A8025E">
        <w:t xml:space="preserve"> </w:t>
      </w:r>
      <w:r w:rsidRPr="00A8025E">
        <w:rPr>
          <w:color w:val="808080"/>
        </w:rPr>
        <w:t>ibo</w:t>
      </w:r>
      <w:r w:rsidRPr="00A8025E">
        <w:t>)</w:t>
      </w:r>
      <w:r w:rsidRPr="00A8025E">
        <w:br/>
        <w:t xml:space="preserve"> {</w:t>
      </w:r>
      <w:r w:rsidRPr="00A8025E">
        <w:br/>
        <w:t xml:space="preserve">   </w:t>
      </w:r>
      <w:r w:rsidRPr="00A8025E">
        <w:rPr>
          <w:color w:val="2B91AF"/>
        </w:rPr>
        <w:t>GLuint</w:t>
      </w:r>
      <w:r w:rsidRPr="00A8025E">
        <w:t xml:space="preserve"> vao = 0;</w:t>
      </w:r>
      <w:r w:rsidRPr="00A8025E">
        <w:br/>
        <w:t xml:space="preserve">   </w:t>
      </w:r>
      <w:r w:rsidRPr="00A8025E">
        <w:rPr>
          <w:color w:val="6F008A"/>
        </w:rPr>
        <w:t>glGenVertexArrays</w:t>
      </w:r>
      <w:r w:rsidRPr="00A8025E">
        <w:t>(1, &amp;vao);</w:t>
      </w:r>
      <w:r w:rsidRPr="00A8025E">
        <w:br/>
        <w:t xml:space="preserve">   </w:t>
      </w:r>
      <w:r w:rsidRPr="00A8025E">
        <w:rPr>
          <w:color w:val="6F008A"/>
        </w:rPr>
        <w:t>glBindVertexArray</w:t>
      </w:r>
      <w:r w:rsidRPr="00A8025E">
        <w:t>(vao);</w:t>
      </w:r>
      <w:r w:rsidRPr="00A8025E">
        <w:br/>
        <w:t xml:space="preserve">   </w:t>
      </w:r>
      <w:r w:rsidRPr="00A8025E">
        <w:rPr>
          <w:color w:val="6F008A"/>
        </w:rPr>
        <w:t>glBindBuffer</w:t>
      </w:r>
      <w:r w:rsidRPr="00A8025E">
        <w:t>(</w:t>
      </w:r>
      <w:r w:rsidRPr="00A8025E">
        <w:rPr>
          <w:color w:val="6F008A"/>
        </w:rPr>
        <w:t>GL_ARRAY_BUFFER</w:t>
      </w:r>
      <w:r w:rsidRPr="00A8025E">
        <w:t xml:space="preserve">, </w:t>
      </w:r>
      <w:r w:rsidRPr="00A8025E">
        <w:rPr>
          <w:color w:val="808080"/>
        </w:rPr>
        <w:t>vbo</w:t>
      </w:r>
      <w:r w:rsidRPr="00A8025E">
        <w:t>);</w:t>
      </w:r>
      <w:r w:rsidRPr="00A8025E">
        <w:br/>
        <w:t xml:space="preserve">   </w:t>
      </w:r>
      <w:r w:rsidRPr="00A8025E">
        <w:rPr>
          <w:color w:val="6F008A"/>
        </w:rPr>
        <w:t>glBindBuffer</w:t>
      </w:r>
      <w:r w:rsidRPr="00A8025E">
        <w:t>(</w:t>
      </w:r>
      <w:r w:rsidRPr="00A8025E">
        <w:rPr>
          <w:color w:val="6F008A"/>
        </w:rPr>
        <w:t>GL_ELEMENT_ARRAY_BUFFER</w:t>
      </w:r>
      <w:r w:rsidRPr="00A8025E">
        <w:t xml:space="preserve">, </w:t>
      </w:r>
      <w:r w:rsidRPr="00A8025E">
        <w:rPr>
          <w:color w:val="808080"/>
        </w:rPr>
        <w:t>ibo</w:t>
      </w:r>
      <w:r w:rsidRPr="00A8025E">
        <w:t>);</w:t>
      </w:r>
      <w:r w:rsidRPr="00A8025E">
        <w:br/>
      </w:r>
      <w:bookmarkStart w:id="0" w:name="_GoBack"/>
      <w:bookmarkEnd w:id="0"/>
      <w:r w:rsidRPr="00A8025E">
        <w:t xml:space="preserve">   </w:t>
      </w:r>
      <w:r w:rsidRPr="00A8025E">
        <w:rPr>
          <w:color w:val="6F008A"/>
        </w:rPr>
        <w:t>glEnableVertexAttribArray</w:t>
      </w:r>
      <w:r w:rsidRPr="00A8025E">
        <w:t>(0);</w:t>
      </w:r>
      <w:r w:rsidRPr="00A8025E">
        <w:br/>
        <w:t xml:space="preserve">   </w:t>
      </w:r>
      <w:r w:rsidRPr="00A8025E">
        <w:rPr>
          <w:color w:val="6F008A"/>
        </w:rPr>
        <w:t>glVertexAttribPointer</w:t>
      </w:r>
      <w:r w:rsidRPr="00A8025E">
        <w:t xml:space="preserve">(0, </w:t>
      </w:r>
      <w:r w:rsidRPr="00A8025E">
        <w:rPr>
          <w:color w:val="0000FF"/>
        </w:rPr>
        <w:t>sizeof</w:t>
      </w:r>
      <w:r w:rsidRPr="00A8025E">
        <w:t>(</w:t>
      </w:r>
      <w:r w:rsidRPr="00A8025E">
        <w:rPr>
          <w:color w:val="2B91AF"/>
        </w:rPr>
        <w:t>Vertex</w:t>
      </w:r>
      <w:r w:rsidRPr="00A8025E">
        <w:t xml:space="preserve">::position) / </w:t>
      </w:r>
      <w:r w:rsidRPr="00A8025E">
        <w:rPr>
          <w:color w:val="0000FF"/>
        </w:rPr>
        <w:t>sizeof</w:t>
      </w:r>
      <w:r w:rsidRPr="00A8025E">
        <w:t>(</w:t>
      </w:r>
      <w:r w:rsidRPr="00A8025E">
        <w:rPr>
          <w:color w:val="0000FF"/>
        </w:rPr>
        <w:t>float</w:t>
      </w:r>
      <w:r w:rsidRPr="00A8025E">
        <w:t>),</w:t>
      </w:r>
      <w:r w:rsidRPr="00A8025E">
        <w:br/>
      </w:r>
      <w:r w:rsidRPr="00A8025E">
        <w:rPr>
          <w:color w:val="6F008A"/>
        </w:rPr>
        <w:t xml:space="preserve">     GL_FLOAT</w:t>
      </w:r>
      <w:r w:rsidRPr="00A8025E">
        <w:t xml:space="preserve">, </w:t>
      </w:r>
      <w:r w:rsidRPr="00A8025E">
        <w:rPr>
          <w:color w:val="6F008A"/>
        </w:rPr>
        <w:t>GL_FALSE</w:t>
      </w:r>
      <w:r w:rsidRPr="00A8025E">
        <w:t xml:space="preserve">, </w:t>
      </w:r>
      <w:r w:rsidR="000937C4" w:rsidRPr="00A8025E">
        <w:rPr>
          <w:color w:val="0000FF"/>
        </w:rPr>
        <w:t>sizeof</w:t>
      </w:r>
      <w:r w:rsidR="000937C4" w:rsidRPr="00A8025E">
        <w:t>(</w:t>
      </w:r>
      <w:r w:rsidR="000937C4" w:rsidRPr="00A8025E">
        <w:rPr>
          <w:color w:val="2B91AF"/>
        </w:rPr>
        <w:t>Vertex</w:t>
      </w:r>
      <w:r w:rsidR="000937C4" w:rsidRPr="00A8025E">
        <w:t>)</w:t>
      </w:r>
      <w:r w:rsidRPr="00A8025E">
        <w:t xml:space="preserve">, </w:t>
      </w:r>
      <w:r w:rsidRPr="00A8025E">
        <w:rPr>
          <w:color w:val="0000FF"/>
        </w:rPr>
        <w:t xml:space="preserve">(const </w:t>
      </w:r>
      <w:r w:rsidRPr="00A8025E">
        <w:rPr>
          <w:color w:val="2B91AF"/>
        </w:rPr>
        <w:t>GLvoid</w:t>
      </w:r>
      <w:r w:rsidRPr="00A8025E">
        <w:t>*)(</w:t>
      </w:r>
      <w:r w:rsidRPr="00A8025E">
        <w:rPr>
          <w:color w:val="6F008A"/>
        </w:rPr>
        <w:t>offsetof</w:t>
      </w:r>
      <w:r w:rsidRPr="00A8025E">
        <w:t>(</w:t>
      </w:r>
      <w:r w:rsidRPr="00A8025E">
        <w:rPr>
          <w:color w:val="2B91AF"/>
        </w:rPr>
        <w:t>Vertex</w:t>
      </w:r>
      <w:r w:rsidRPr="00A8025E">
        <w:t>, position)));</w:t>
      </w:r>
      <w:r w:rsidRPr="00A8025E">
        <w:br/>
        <w:t xml:space="preserve">   </w:t>
      </w:r>
      <w:r w:rsidRPr="00A8025E">
        <w:rPr>
          <w:color w:val="6F008A"/>
        </w:rPr>
        <w:t>glEnableVertexAttribArray</w:t>
      </w:r>
      <w:r w:rsidRPr="00A8025E">
        <w:t>(1);</w:t>
      </w:r>
      <w:r w:rsidRPr="00A8025E">
        <w:br/>
        <w:t xml:space="preserve">   </w:t>
      </w:r>
      <w:r w:rsidRPr="00A8025E">
        <w:rPr>
          <w:color w:val="6F008A"/>
        </w:rPr>
        <w:t>glVertexAttribPointer</w:t>
      </w:r>
      <w:r w:rsidRPr="00A8025E">
        <w:t xml:space="preserve">(1, </w:t>
      </w:r>
      <w:r w:rsidRPr="00A8025E">
        <w:rPr>
          <w:color w:val="0000FF"/>
        </w:rPr>
        <w:t>sizeof</w:t>
      </w:r>
      <w:r w:rsidRPr="00A8025E">
        <w:t>(</w:t>
      </w:r>
      <w:r w:rsidRPr="00A8025E">
        <w:rPr>
          <w:color w:val="2B91AF"/>
        </w:rPr>
        <w:t>Vertex</w:t>
      </w:r>
      <w:r w:rsidRPr="00A8025E">
        <w:t xml:space="preserve">::color) / </w:t>
      </w:r>
      <w:r w:rsidRPr="00A8025E">
        <w:rPr>
          <w:color w:val="0000FF"/>
        </w:rPr>
        <w:t>sizeof</w:t>
      </w:r>
      <w:r w:rsidRPr="00A8025E">
        <w:t>(</w:t>
      </w:r>
      <w:r w:rsidRPr="00A8025E">
        <w:rPr>
          <w:color w:val="0000FF"/>
        </w:rPr>
        <w:t>float</w:t>
      </w:r>
      <w:r w:rsidRPr="00A8025E">
        <w:t>),</w:t>
      </w:r>
      <w:r w:rsidRPr="00A8025E">
        <w:br/>
        <w:t xml:space="preserve">     </w:t>
      </w:r>
      <w:r w:rsidRPr="00A8025E">
        <w:rPr>
          <w:color w:val="6F008A"/>
        </w:rPr>
        <w:t>GL_FLOAT</w:t>
      </w:r>
      <w:r w:rsidRPr="00A8025E">
        <w:t xml:space="preserve">, </w:t>
      </w:r>
      <w:r w:rsidRPr="00A8025E">
        <w:rPr>
          <w:color w:val="6F008A"/>
        </w:rPr>
        <w:t>GL_FALSE</w:t>
      </w:r>
      <w:r w:rsidRPr="00A8025E">
        <w:t xml:space="preserve">, </w:t>
      </w:r>
      <w:r w:rsidR="000937C4" w:rsidRPr="00A8025E">
        <w:rPr>
          <w:color w:val="0000FF"/>
        </w:rPr>
        <w:t>sizeof</w:t>
      </w:r>
      <w:r w:rsidR="000937C4" w:rsidRPr="00A8025E">
        <w:t>(</w:t>
      </w:r>
      <w:r w:rsidR="000937C4" w:rsidRPr="00A8025E">
        <w:rPr>
          <w:color w:val="2B91AF"/>
        </w:rPr>
        <w:t>Vertex</w:t>
      </w:r>
      <w:r w:rsidR="000937C4" w:rsidRPr="00A8025E">
        <w:t>)</w:t>
      </w:r>
      <w:r w:rsidRPr="00A8025E">
        <w:t xml:space="preserve">, </w:t>
      </w:r>
      <w:r w:rsidRPr="00A8025E">
        <w:rPr>
          <w:color w:val="0000FF"/>
        </w:rPr>
        <w:t xml:space="preserve">(const </w:t>
      </w:r>
      <w:r w:rsidRPr="00A8025E">
        <w:rPr>
          <w:color w:val="2B91AF"/>
        </w:rPr>
        <w:t>GLvoid</w:t>
      </w:r>
      <w:r w:rsidRPr="00A8025E">
        <w:t>*)(</w:t>
      </w:r>
      <w:r w:rsidRPr="00A8025E">
        <w:rPr>
          <w:color w:val="6F008A"/>
        </w:rPr>
        <w:t>offsetof</w:t>
      </w:r>
      <w:r w:rsidRPr="00A8025E">
        <w:t>(</w:t>
      </w:r>
      <w:r w:rsidRPr="00A8025E">
        <w:rPr>
          <w:color w:val="2B91AF"/>
        </w:rPr>
        <w:t>Vertex</w:t>
      </w:r>
      <w:r w:rsidRPr="00A8025E">
        <w:t>, color)));</w:t>
      </w:r>
      <w:r w:rsidRPr="00A8025E">
        <w:br/>
        <w:t xml:space="preserve">   </w:t>
      </w:r>
      <w:r w:rsidRPr="00A8025E">
        <w:rPr>
          <w:color w:val="6F008A"/>
        </w:rPr>
        <w:t>glEnableVertexAttribArray</w:t>
      </w:r>
      <w:r w:rsidRPr="00A8025E">
        <w:t>(2);</w:t>
      </w:r>
      <w:r w:rsidRPr="00A8025E">
        <w:br/>
        <w:t xml:space="preserve">   </w:t>
      </w:r>
      <w:r w:rsidRPr="00A8025E">
        <w:rPr>
          <w:color w:val="6F008A"/>
        </w:rPr>
        <w:t>glVertexAttribPointer</w:t>
      </w:r>
      <w:r w:rsidRPr="00A8025E">
        <w:t xml:space="preserve">(2, </w:t>
      </w:r>
      <w:r w:rsidRPr="00A8025E">
        <w:rPr>
          <w:color w:val="0000FF"/>
        </w:rPr>
        <w:t>sizeof</w:t>
      </w:r>
      <w:r w:rsidRPr="00A8025E">
        <w:t>(</w:t>
      </w:r>
      <w:r w:rsidRPr="00A8025E">
        <w:rPr>
          <w:color w:val="2B91AF"/>
        </w:rPr>
        <w:t>Vertex</w:t>
      </w:r>
      <w:r w:rsidRPr="00A8025E">
        <w:t xml:space="preserve">::texCoord) / </w:t>
      </w:r>
      <w:r w:rsidRPr="00A8025E">
        <w:rPr>
          <w:color w:val="0000FF"/>
        </w:rPr>
        <w:t>sizeof</w:t>
      </w:r>
      <w:r w:rsidRPr="00A8025E">
        <w:t>(</w:t>
      </w:r>
      <w:r w:rsidRPr="00A8025E">
        <w:rPr>
          <w:color w:val="0000FF"/>
        </w:rPr>
        <w:t>float</w:t>
      </w:r>
      <w:r w:rsidRPr="00A8025E">
        <w:t>),</w:t>
      </w:r>
      <w:r w:rsidRPr="00A8025E">
        <w:br/>
        <w:t xml:space="preserve">     </w:t>
      </w:r>
      <w:r w:rsidRPr="00A8025E">
        <w:rPr>
          <w:color w:val="6F008A"/>
        </w:rPr>
        <w:t>GL_FLOAT</w:t>
      </w:r>
      <w:r w:rsidRPr="00A8025E">
        <w:t xml:space="preserve">, </w:t>
      </w:r>
      <w:r w:rsidRPr="00A8025E">
        <w:rPr>
          <w:color w:val="6F008A"/>
        </w:rPr>
        <w:t>GL_FALSE</w:t>
      </w:r>
      <w:r w:rsidRPr="00A8025E">
        <w:t xml:space="preserve">, </w:t>
      </w:r>
      <w:r w:rsidR="000937C4" w:rsidRPr="00A8025E">
        <w:rPr>
          <w:color w:val="0000FF"/>
        </w:rPr>
        <w:t>sizeof</w:t>
      </w:r>
      <w:r w:rsidR="000937C4" w:rsidRPr="00A8025E">
        <w:t>(</w:t>
      </w:r>
      <w:r w:rsidR="000937C4" w:rsidRPr="00A8025E">
        <w:rPr>
          <w:color w:val="2B91AF"/>
        </w:rPr>
        <w:t>Vertex</w:t>
      </w:r>
      <w:r w:rsidR="000937C4" w:rsidRPr="00A8025E">
        <w:t>)</w:t>
      </w:r>
      <w:r w:rsidRPr="00A8025E">
        <w:t xml:space="preserve">, </w:t>
      </w:r>
      <w:r w:rsidRPr="00A8025E">
        <w:rPr>
          <w:color w:val="0000FF"/>
        </w:rPr>
        <w:t xml:space="preserve">(const </w:t>
      </w:r>
      <w:r w:rsidRPr="00A8025E">
        <w:rPr>
          <w:color w:val="2B91AF"/>
        </w:rPr>
        <w:t>GLvoid</w:t>
      </w:r>
      <w:r w:rsidRPr="00A8025E">
        <w:t>*)</w:t>
      </w:r>
      <w:r w:rsidRPr="00A8025E">
        <w:rPr>
          <w:color w:val="6F008A"/>
        </w:rPr>
        <w:t>offsetof</w:t>
      </w:r>
      <w:r w:rsidRPr="00A8025E">
        <w:t>(</w:t>
      </w:r>
      <w:r w:rsidRPr="00A8025E">
        <w:rPr>
          <w:color w:val="2B91AF"/>
        </w:rPr>
        <w:t>Vertex</w:t>
      </w:r>
      <w:r w:rsidRPr="00A8025E">
        <w:t>, texCoord));</w:t>
      </w:r>
      <w:r w:rsidRPr="00A8025E">
        <w:br/>
      </w:r>
      <w:r w:rsidRPr="00A8025E">
        <w:rPr>
          <w:color w:val="FF0000"/>
        </w:rPr>
        <w:t>+</w:t>
      </w:r>
      <w:r w:rsidRPr="00A8025E">
        <w:t xml:space="preserve">  </w:t>
      </w:r>
      <w:r w:rsidRPr="00A8025E">
        <w:rPr>
          <w:color w:val="6F008A"/>
        </w:rPr>
        <w:t>glEnableVertexAttribArray</w:t>
      </w:r>
      <w:r w:rsidRPr="00A8025E">
        <w:t>(3);</w:t>
      </w:r>
      <w:r w:rsidRPr="00A8025E">
        <w:br/>
      </w:r>
      <w:r w:rsidRPr="00A8025E">
        <w:rPr>
          <w:color w:val="FF0000"/>
        </w:rPr>
        <w:t>+</w:t>
      </w:r>
      <w:r w:rsidRPr="00A8025E">
        <w:t xml:space="preserve">  </w:t>
      </w:r>
      <w:r w:rsidRPr="00A8025E">
        <w:rPr>
          <w:color w:val="6F008A"/>
        </w:rPr>
        <w:t>glVertexAttribPointer</w:t>
      </w:r>
      <w:r w:rsidRPr="00A8025E">
        <w:t xml:space="preserve">(3, </w:t>
      </w:r>
      <w:r w:rsidRPr="00A8025E">
        <w:rPr>
          <w:color w:val="0000FF"/>
        </w:rPr>
        <w:t>sizeof</w:t>
      </w:r>
      <w:r w:rsidRPr="00A8025E">
        <w:t>(</w:t>
      </w:r>
      <w:r w:rsidRPr="00A8025E">
        <w:rPr>
          <w:color w:val="2B91AF"/>
        </w:rPr>
        <w:t>Vertex</w:t>
      </w:r>
      <w:r w:rsidRPr="00A8025E">
        <w:t xml:space="preserve">::normal) / </w:t>
      </w:r>
      <w:r w:rsidRPr="00A8025E">
        <w:rPr>
          <w:color w:val="0000FF"/>
        </w:rPr>
        <w:t>sizeof</w:t>
      </w:r>
      <w:r w:rsidRPr="00A8025E">
        <w:t>(</w:t>
      </w:r>
      <w:r w:rsidRPr="00A8025E">
        <w:rPr>
          <w:color w:val="0000FF"/>
        </w:rPr>
        <w:t>float</w:t>
      </w:r>
      <w:r w:rsidRPr="00A8025E">
        <w:t>),</w:t>
      </w:r>
      <w:r w:rsidRPr="00A8025E">
        <w:br/>
      </w:r>
      <w:r w:rsidRPr="00A8025E">
        <w:rPr>
          <w:color w:val="FF0000"/>
        </w:rPr>
        <w:t>+</w:t>
      </w:r>
      <w:r w:rsidRPr="00A8025E">
        <w:t xml:space="preserve">    </w:t>
      </w:r>
      <w:r w:rsidRPr="00A8025E">
        <w:rPr>
          <w:color w:val="6F008A"/>
        </w:rPr>
        <w:t>GL_FLOAT</w:t>
      </w:r>
      <w:r w:rsidRPr="00A8025E">
        <w:t xml:space="preserve">, </w:t>
      </w:r>
      <w:r w:rsidRPr="00A8025E">
        <w:rPr>
          <w:color w:val="6F008A"/>
        </w:rPr>
        <w:t>GL_FALSE</w:t>
      </w:r>
      <w:r w:rsidRPr="00A8025E">
        <w:t xml:space="preserve">, </w:t>
      </w:r>
      <w:r w:rsidR="000937C4" w:rsidRPr="00A8025E">
        <w:rPr>
          <w:color w:val="0000FF"/>
        </w:rPr>
        <w:t>sizeof</w:t>
      </w:r>
      <w:r w:rsidR="000937C4" w:rsidRPr="00A8025E">
        <w:t>(</w:t>
      </w:r>
      <w:r w:rsidR="000937C4" w:rsidRPr="00A8025E">
        <w:rPr>
          <w:color w:val="2B91AF"/>
        </w:rPr>
        <w:t>Vertex</w:t>
      </w:r>
      <w:r w:rsidR="000937C4" w:rsidRPr="00A8025E">
        <w:t>)</w:t>
      </w:r>
      <w:r w:rsidRPr="00A8025E">
        <w:t xml:space="preserve">, </w:t>
      </w:r>
      <w:r w:rsidRPr="00A8025E">
        <w:rPr>
          <w:color w:val="0000FF"/>
        </w:rPr>
        <w:t xml:space="preserve">(const </w:t>
      </w:r>
      <w:r w:rsidRPr="00A8025E">
        <w:rPr>
          <w:color w:val="2B91AF"/>
        </w:rPr>
        <w:t>GLvoid</w:t>
      </w:r>
      <w:r w:rsidRPr="00A8025E">
        <w:t>*)(</w:t>
      </w:r>
      <w:r w:rsidRPr="00A8025E">
        <w:rPr>
          <w:color w:val="6F008A"/>
        </w:rPr>
        <w:t>offsetof</w:t>
      </w:r>
      <w:r w:rsidRPr="00A8025E">
        <w:t>(</w:t>
      </w:r>
      <w:r w:rsidRPr="00A8025E">
        <w:rPr>
          <w:color w:val="2B91AF"/>
        </w:rPr>
        <w:t>Vertex</w:t>
      </w:r>
      <w:r w:rsidRPr="00A8025E">
        <w:t>, normal)));</w:t>
      </w:r>
      <w:r w:rsidRPr="00A8025E">
        <w:br/>
        <w:t xml:space="preserve">   </w:t>
      </w:r>
      <w:r w:rsidRPr="00A8025E">
        <w:rPr>
          <w:color w:val="6F008A"/>
        </w:rPr>
        <w:t>glBindVertexArray</w:t>
      </w:r>
      <w:r w:rsidRPr="00A8025E">
        <w:t>(0);</w:t>
      </w:r>
      <w:r w:rsidRPr="00A8025E">
        <w:br/>
        <w:t xml:space="preserve">   </w:t>
      </w:r>
      <w:r w:rsidRPr="00A8025E">
        <w:rPr>
          <w:color w:val="6F008A"/>
        </w:rPr>
        <w:t>glDeleteBuffers</w:t>
      </w:r>
      <w:r w:rsidRPr="00A8025E">
        <w:t>(1, &amp;</w:t>
      </w:r>
      <w:r w:rsidRPr="00A8025E">
        <w:rPr>
          <w:color w:val="808080"/>
        </w:rPr>
        <w:t>vbo</w:t>
      </w:r>
      <w:r w:rsidRPr="00A8025E">
        <w:t>);</w:t>
      </w:r>
      <w:r w:rsidRPr="00A8025E">
        <w:br/>
        <w:t xml:space="preserve">   </w:t>
      </w:r>
      <w:r w:rsidRPr="00A8025E">
        <w:rPr>
          <w:color w:val="6F008A"/>
        </w:rPr>
        <w:t>glDeleteBuffers</w:t>
      </w:r>
      <w:r w:rsidRPr="00A8025E">
        <w:t>(1, &amp;</w:t>
      </w:r>
      <w:r w:rsidRPr="00A8025E">
        <w:rPr>
          <w:color w:val="808080"/>
        </w:rPr>
        <w:t>ibo</w:t>
      </w:r>
      <w:r w:rsidRPr="00A8025E">
        <w:t>);</w:t>
      </w:r>
      <w:r w:rsidRPr="00A8025E">
        <w:br/>
        <w:t xml:space="preserve">   </w:t>
      </w:r>
      <w:r w:rsidRPr="00A8025E">
        <w:rPr>
          <w:color w:val="0000FF"/>
        </w:rPr>
        <w:t>return</w:t>
      </w:r>
      <w:r w:rsidRPr="00A8025E">
        <w:t xml:space="preserve"> vao;</w:t>
      </w:r>
      <w:r w:rsidRPr="00A8025E">
        <w:br/>
        <w:t xml:space="preserve"> }</w:t>
      </w:r>
    </w:p>
    <w:p w:rsidR="000B4C9E" w:rsidRDefault="00E2157E" w:rsidP="00E2157E">
      <w:pPr>
        <w:pStyle w:val="2"/>
      </w:pPr>
      <w:r>
        <w:lastRenderedPageBreak/>
        <w:t>ライティング・シェーダーを作成する</w:t>
      </w:r>
    </w:p>
    <w:p w:rsidR="00E2157E" w:rsidRDefault="00E2157E" w:rsidP="000B4C9E">
      <w:r>
        <w:rPr>
          <w:rFonts w:hint="eastAsia"/>
        </w:rPr>
        <w:t>今回は、新しくライティングを行うシェーダーを書くことにします。</w:t>
      </w:r>
      <w:r>
        <w:br/>
      </w:r>
      <w:r>
        <w:rPr>
          <w:rFonts w:hint="eastAsia"/>
        </w:rPr>
        <w:t>Simple.vert</w:t>
      </w:r>
      <w:r>
        <w:rPr>
          <w:rFonts w:hint="eastAsia"/>
        </w:rPr>
        <w:t>と同じ要領で、</w:t>
      </w:r>
      <w:r>
        <w:rPr>
          <w:rFonts w:hint="eastAsia"/>
        </w:rPr>
        <w:t>Res</w:t>
      </w:r>
      <w:r>
        <w:rPr>
          <w:rFonts w:hint="eastAsia"/>
        </w:rPr>
        <w:t>フォルダに「</w:t>
      </w:r>
      <w:r>
        <w:rPr>
          <w:rFonts w:hint="eastAsia"/>
        </w:rPr>
        <w:t>VertexLighting.vert</w:t>
      </w:r>
      <w:r w:rsidR="00D5337F">
        <w:t>(</w:t>
      </w:r>
      <w:r w:rsidR="00D5337F">
        <w:t>ばーてっくす・らいてぃんぐ・ばーと</w:t>
      </w:r>
      <w:r w:rsidR="00D5337F">
        <w:rPr>
          <w:rFonts w:hint="eastAsia"/>
        </w:rPr>
        <w:t>)</w:t>
      </w:r>
      <w:r>
        <w:rPr>
          <w:rFonts w:hint="eastAsia"/>
        </w:rPr>
        <w:t>」というファイルを追加してください。</w:t>
      </w:r>
      <w:r>
        <w:br/>
      </w:r>
      <w:r>
        <w:t>追加した</w:t>
      </w:r>
      <w:r>
        <w:rPr>
          <w:rFonts w:hint="eastAsia"/>
        </w:rPr>
        <w:t>VertexLighting.vert</w:t>
      </w:r>
      <w:r>
        <w:rPr>
          <w:rFonts w:hint="eastAsia"/>
        </w:rPr>
        <w:t>ファイルを開き、</w:t>
      </w:r>
      <w:r>
        <w:rPr>
          <w:rFonts w:hint="eastAsia"/>
        </w:rPr>
        <w:t>Simple.</w:t>
      </w:r>
      <w:r>
        <w:t>vert</w:t>
      </w:r>
      <w:r>
        <w:t>の内容をコピーして貼り付けます。</w:t>
      </w:r>
    </w:p>
    <w:p w:rsidR="00E2157E" w:rsidRPr="00A8025E" w:rsidRDefault="00C14371" w:rsidP="00C14371">
      <w:pPr>
        <w:pStyle w:val="ac"/>
      </w:pPr>
      <w:r w:rsidRPr="00A8025E">
        <w:rPr>
          <w:color w:val="FF0000"/>
        </w:rPr>
        <w:t>+</w:t>
      </w:r>
      <w:r w:rsidRPr="00A8025E">
        <w:rPr>
          <w:color w:val="008000"/>
        </w:rPr>
        <w:t>/**</w:t>
      </w:r>
      <w:r w:rsidRPr="00A8025E">
        <w:rPr>
          <w:color w:val="008000"/>
        </w:rPr>
        <w:br/>
      </w:r>
      <w:r w:rsidRPr="00A8025E">
        <w:rPr>
          <w:color w:val="FF0000"/>
        </w:rPr>
        <w:t>+</w:t>
      </w:r>
      <w:r w:rsidRPr="00A8025E">
        <w:rPr>
          <w:color w:val="008000"/>
        </w:rPr>
        <w:t xml:space="preserve">* </w:t>
      </w:r>
      <w:r w:rsidRPr="00A8025E">
        <w:rPr>
          <w:rFonts w:hint="eastAsia"/>
          <w:color w:val="008000"/>
        </w:rPr>
        <w:t>@file</w:t>
      </w:r>
      <w:r w:rsidRPr="00A8025E">
        <w:rPr>
          <w:color w:val="008000"/>
        </w:rPr>
        <w:t xml:space="preserve"> Simple.vert</w:t>
      </w:r>
      <w:r w:rsidRPr="00A8025E">
        <w:rPr>
          <w:color w:val="008000"/>
        </w:rPr>
        <w:br/>
      </w:r>
      <w:r w:rsidRPr="00A8025E">
        <w:rPr>
          <w:color w:val="FF0000"/>
        </w:rPr>
        <w:t>+</w:t>
      </w:r>
      <w:r w:rsidRPr="00A8025E">
        <w:rPr>
          <w:color w:val="008000"/>
        </w:rPr>
        <w:t>*/</w:t>
      </w:r>
      <w:r w:rsidRPr="00A8025E">
        <w:br/>
      </w:r>
      <w:r w:rsidRPr="00A8025E">
        <w:rPr>
          <w:color w:val="FF0000"/>
        </w:rPr>
        <w:t>+</w:t>
      </w:r>
      <w:r w:rsidRPr="00A8025E">
        <w:t>#version 410</w:t>
      </w:r>
      <w:r w:rsidRPr="00A8025E">
        <w:br/>
      </w:r>
      <w:r w:rsidRPr="00A8025E">
        <w:rPr>
          <w:color w:val="FF0000"/>
        </w:rPr>
        <w:t>+</w:t>
      </w:r>
      <w:r w:rsidRPr="00A8025E">
        <w:br/>
      </w:r>
      <w:r w:rsidRPr="00A8025E">
        <w:rPr>
          <w:color w:val="FF0000"/>
        </w:rPr>
        <w:t>+</w:t>
      </w:r>
      <w:r w:rsidRPr="00A8025E">
        <w:rPr>
          <w:color w:val="0000FF"/>
        </w:rPr>
        <w:t>layout</w:t>
      </w:r>
      <w:r w:rsidRPr="00A8025E">
        <w:t xml:space="preserve">(location=0) </w:t>
      </w:r>
      <w:r w:rsidRPr="00A8025E">
        <w:rPr>
          <w:color w:val="0000FF"/>
        </w:rPr>
        <w:t>in vec3</w:t>
      </w:r>
      <w:r w:rsidRPr="00A8025E">
        <w:t xml:space="preserve"> vPosition;</w:t>
      </w:r>
      <w:r w:rsidRPr="00A8025E">
        <w:br/>
      </w:r>
      <w:r w:rsidRPr="00A8025E">
        <w:rPr>
          <w:color w:val="FF0000"/>
        </w:rPr>
        <w:t>+</w:t>
      </w:r>
      <w:r w:rsidRPr="00A8025E">
        <w:rPr>
          <w:color w:val="0000FF"/>
        </w:rPr>
        <w:t>layout</w:t>
      </w:r>
      <w:r w:rsidRPr="00A8025E">
        <w:t xml:space="preserve">(location=1) </w:t>
      </w:r>
      <w:r w:rsidRPr="00A8025E">
        <w:rPr>
          <w:color w:val="0000FF"/>
        </w:rPr>
        <w:t>in vec4</w:t>
      </w:r>
      <w:r w:rsidRPr="00A8025E">
        <w:t xml:space="preserve"> vColor;</w:t>
      </w:r>
      <w:r w:rsidRPr="00A8025E">
        <w:br/>
      </w:r>
      <w:r w:rsidRPr="00A8025E">
        <w:rPr>
          <w:color w:val="FF0000"/>
        </w:rPr>
        <w:t>+</w:t>
      </w:r>
      <w:r w:rsidRPr="00A8025E">
        <w:rPr>
          <w:color w:val="0000FF"/>
        </w:rPr>
        <w:t>layout</w:t>
      </w:r>
      <w:r w:rsidRPr="00A8025E">
        <w:t xml:space="preserve">(location=2) </w:t>
      </w:r>
      <w:r w:rsidRPr="00A8025E">
        <w:rPr>
          <w:color w:val="0000FF"/>
        </w:rPr>
        <w:t>in vec2</w:t>
      </w:r>
      <w:r w:rsidRPr="00A8025E">
        <w:t xml:space="preserve"> vTexCoord;</w:t>
      </w:r>
      <w:r w:rsidRPr="00A8025E">
        <w:br/>
      </w:r>
      <w:r w:rsidRPr="00A8025E">
        <w:rPr>
          <w:color w:val="FF0000"/>
        </w:rPr>
        <w:t>+</w:t>
      </w:r>
      <w:r w:rsidRPr="00A8025E">
        <w:br/>
      </w:r>
      <w:r w:rsidRPr="00A8025E">
        <w:rPr>
          <w:color w:val="FF0000"/>
        </w:rPr>
        <w:t>+</w:t>
      </w:r>
      <w:r w:rsidRPr="00A8025E">
        <w:rPr>
          <w:color w:val="0000FF"/>
        </w:rPr>
        <w:t>layout</w:t>
      </w:r>
      <w:r w:rsidRPr="00A8025E">
        <w:t xml:space="preserve">(location=0) </w:t>
      </w:r>
      <w:r w:rsidRPr="00A8025E">
        <w:rPr>
          <w:color w:val="0000FF"/>
        </w:rPr>
        <w:t>out vec4</w:t>
      </w:r>
      <w:r w:rsidRPr="00A8025E">
        <w:t xml:space="preserve"> outColor;</w:t>
      </w:r>
      <w:r w:rsidRPr="00A8025E">
        <w:br/>
      </w:r>
      <w:r w:rsidRPr="00A8025E">
        <w:rPr>
          <w:color w:val="FF0000"/>
        </w:rPr>
        <w:t>+</w:t>
      </w:r>
      <w:r w:rsidRPr="00A8025E">
        <w:rPr>
          <w:color w:val="0000FF"/>
        </w:rPr>
        <w:t>layout</w:t>
      </w:r>
      <w:r w:rsidRPr="00A8025E">
        <w:t xml:space="preserve">(location=1) </w:t>
      </w:r>
      <w:r w:rsidRPr="00A8025E">
        <w:rPr>
          <w:color w:val="0000FF"/>
        </w:rPr>
        <w:t>out vec2</w:t>
      </w:r>
      <w:r w:rsidRPr="00A8025E">
        <w:t xml:space="preserve"> outTexCoord;</w:t>
      </w:r>
      <w:r w:rsidRPr="00A8025E">
        <w:br/>
      </w:r>
      <w:r w:rsidRPr="00A8025E">
        <w:rPr>
          <w:color w:val="FF0000"/>
        </w:rPr>
        <w:t>+</w:t>
      </w:r>
      <w:r w:rsidRPr="00A8025E">
        <w:br/>
      </w:r>
      <w:r w:rsidRPr="00A8025E">
        <w:rPr>
          <w:color w:val="FF0000"/>
        </w:rPr>
        <w:t>+</w:t>
      </w:r>
      <w:r w:rsidRPr="00A8025E">
        <w:rPr>
          <w:color w:val="0000FF"/>
        </w:rPr>
        <w:t>uniform mat4x4</w:t>
      </w:r>
      <w:r w:rsidRPr="00A8025E">
        <w:t xml:space="preserve"> matMVP;</w:t>
      </w:r>
      <w:r w:rsidRPr="00A8025E">
        <w:br/>
      </w:r>
      <w:r w:rsidRPr="00A8025E">
        <w:rPr>
          <w:color w:val="FF0000"/>
        </w:rPr>
        <w:t>+</w:t>
      </w:r>
      <w:r w:rsidRPr="00A8025E">
        <w:rPr>
          <w:color w:val="FF0000"/>
        </w:rPr>
        <w:br/>
        <w:t>+</w:t>
      </w:r>
      <w:r w:rsidRPr="00A8025E">
        <w:rPr>
          <w:color w:val="008000"/>
        </w:rPr>
        <w:t>/**</w:t>
      </w:r>
      <w:r w:rsidRPr="00A8025E">
        <w:rPr>
          <w:color w:val="008000"/>
        </w:rPr>
        <w:br/>
      </w:r>
      <w:r w:rsidRPr="00A8025E">
        <w:rPr>
          <w:color w:val="FF0000"/>
        </w:rPr>
        <w:t>+</w:t>
      </w:r>
      <w:r w:rsidRPr="00A8025E">
        <w:rPr>
          <w:color w:val="008000"/>
        </w:rPr>
        <w:t xml:space="preserve">* </w:t>
      </w:r>
      <w:r w:rsidRPr="00A8025E">
        <w:rPr>
          <w:rFonts w:hint="eastAsia"/>
          <w:color w:val="008000"/>
        </w:rPr>
        <w:t>頂点シェーダ</w:t>
      </w:r>
      <w:r w:rsidR="00B55F9A" w:rsidRPr="00A8025E">
        <w:rPr>
          <w:rFonts w:hint="eastAsia"/>
          <w:color w:val="008000"/>
        </w:rPr>
        <w:t>ー</w:t>
      </w:r>
      <w:r w:rsidRPr="00A8025E">
        <w:rPr>
          <w:color w:val="008000"/>
        </w:rPr>
        <w:t>.</w:t>
      </w:r>
      <w:r w:rsidRPr="00A8025E">
        <w:rPr>
          <w:color w:val="008000"/>
        </w:rPr>
        <w:br/>
      </w:r>
      <w:r w:rsidRPr="00A8025E">
        <w:rPr>
          <w:color w:val="FF0000"/>
        </w:rPr>
        <w:t>+</w:t>
      </w:r>
      <w:r w:rsidRPr="00A8025E">
        <w:rPr>
          <w:color w:val="008000"/>
        </w:rPr>
        <w:t>*/</w:t>
      </w:r>
      <w:r w:rsidRPr="00A8025E">
        <w:rPr>
          <w:color w:val="FF0000"/>
        </w:rPr>
        <w:br/>
      </w:r>
      <w:r w:rsidR="00A8025E" w:rsidRPr="00A8025E">
        <w:rPr>
          <w:color w:val="FF0000"/>
        </w:rPr>
        <w:t>+</w:t>
      </w:r>
      <w:r w:rsidRPr="00A8025E">
        <w:rPr>
          <w:color w:val="0000FF"/>
        </w:rPr>
        <w:t>void</w:t>
      </w:r>
      <w:r w:rsidRPr="00A8025E">
        <w:t xml:space="preserve"> main()</w:t>
      </w:r>
      <w:r w:rsidRPr="00A8025E">
        <w:br/>
      </w:r>
      <w:r w:rsidR="00A8025E" w:rsidRPr="00A8025E">
        <w:rPr>
          <w:color w:val="FF0000"/>
        </w:rPr>
        <w:t>+</w:t>
      </w:r>
      <w:r w:rsidRPr="00A8025E">
        <w:t>{</w:t>
      </w:r>
      <w:r w:rsidRPr="00A8025E">
        <w:br/>
      </w:r>
      <w:r w:rsidR="00A8025E" w:rsidRPr="00A8025E">
        <w:rPr>
          <w:color w:val="FF0000"/>
        </w:rPr>
        <w:t>+</w:t>
      </w:r>
      <w:r w:rsidRPr="00A8025E">
        <w:t xml:space="preserve">  outColor = vColor;</w:t>
      </w:r>
      <w:r w:rsidRPr="00A8025E">
        <w:br/>
      </w:r>
      <w:r w:rsidR="00A8025E" w:rsidRPr="00A8025E">
        <w:rPr>
          <w:color w:val="FF0000"/>
        </w:rPr>
        <w:t>+</w:t>
      </w:r>
      <w:r w:rsidRPr="00A8025E">
        <w:t xml:space="preserve">  outTexCoord = vTexCoord;</w:t>
      </w:r>
      <w:r w:rsidRPr="00A8025E">
        <w:br/>
      </w:r>
      <w:r w:rsidR="00A8025E" w:rsidRPr="00A8025E">
        <w:rPr>
          <w:color w:val="FF0000"/>
        </w:rPr>
        <w:t>+</w:t>
      </w:r>
      <w:r w:rsidRPr="00A8025E">
        <w:t xml:space="preserve">  gl_Position = matMVP * </w:t>
      </w:r>
      <w:r w:rsidRPr="00A8025E">
        <w:rPr>
          <w:color w:val="0000FF"/>
        </w:rPr>
        <w:t>vec4</w:t>
      </w:r>
      <w:r w:rsidRPr="00A8025E">
        <w:t>(vPosition, 1.0);</w:t>
      </w:r>
      <w:r w:rsidRPr="00A8025E">
        <w:br/>
      </w:r>
      <w:r w:rsidR="00A8025E" w:rsidRPr="00A8025E">
        <w:rPr>
          <w:color w:val="FF0000"/>
        </w:rPr>
        <w:t>+</w:t>
      </w:r>
      <w:r w:rsidRPr="00A8025E">
        <w:t>}</w:t>
      </w:r>
    </w:p>
    <w:p w:rsidR="000B4C9E" w:rsidRPr="00E2157E" w:rsidRDefault="00B55F9A" w:rsidP="000B4C9E">
      <w:r>
        <w:t>手始めに、先頭のファイル名を修正しましょうか</w:t>
      </w:r>
      <w:r w:rsidR="00A821A5">
        <w:t>。</w:t>
      </w:r>
      <w:r w:rsidR="00A821A5">
        <w:br/>
      </w:r>
      <w:r w:rsidR="00A821A5">
        <w:rPr>
          <w:rFonts w:hint="eastAsia"/>
        </w:rPr>
        <w:t>最初のコメントを次のように変更してください。</w:t>
      </w:r>
    </w:p>
    <w:p w:rsidR="00A821A5" w:rsidRPr="00A8025E" w:rsidRDefault="00A821A5" w:rsidP="00A821A5">
      <w:pPr>
        <w:pStyle w:val="ac"/>
      </w:pPr>
      <w:r w:rsidRPr="00A8025E">
        <w:rPr>
          <w:color w:val="008000"/>
        </w:rPr>
        <w:t xml:space="preserve"> /**</w:t>
      </w:r>
      <w:r w:rsidRPr="00A8025E">
        <w:rPr>
          <w:color w:val="008000"/>
        </w:rPr>
        <w:br/>
      </w:r>
      <w:r w:rsidR="00A8025E" w:rsidRPr="00A8025E">
        <w:rPr>
          <w:rFonts w:hint="eastAsia"/>
          <w:color w:val="FF0000"/>
        </w:rPr>
        <w:t>-</w:t>
      </w:r>
      <w:r w:rsidRPr="00A8025E">
        <w:rPr>
          <w:color w:val="FF0000"/>
        </w:rPr>
        <w:t xml:space="preserve">* </w:t>
      </w:r>
      <w:r w:rsidRPr="00A8025E">
        <w:rPr>
          <w:rFonts w:hint="eastAsia"/>
          <w:color w:val="FF0000"/>
        </w:rPr>
        <w:t>@file</w:t>
      </w:r>
      <w:r w:rsidRPr="00A8025E">
        <w:rPr>
          <w:color w:val="FF0000"/>
        </w:rPr>
        <w:t xml:space="preserve"> Simple.vert</w:t>
      </w:r>
      <w:r w:rsidRPr="00A8025E">
        <w:rPr>
          <w:color w:val="008000"/>
        </w:rPr>
        <w:br/>
      </w:r>
      <w:r w:rsidR="00A8025E" w:rsidRPr="00A8025E">
        <w:rPr>
          <w:color w:val="FF0000"/>
        </w:rPr>
        <w:t>+</w:t>
      </w:r>
      <w:r w:rsidRPr="00A8025E">
        <w:rPr>
          <w:color w:val="008000"/>
        </w:rPr>
        <w:t xml:space="preserve">* </w:t>
      </w:r>
      <w:r w:rsidRPr="00A8025E">
        <w:rPr>
          <w:rFonts w:hint="eastAsia"/>
          <w:color w:val="008000"/>
        </w:rPr>
        <w:t>@file</w:t>
      </w:r>
      <w:r w:rsidRPr="00A8025E">
        <w:rPr>
          <w:color w:val="008000"/>
        </w:rPr>
        <w:t xml:space="preserve"> VertexLighting.vert</w:t>
      </w:r>
      <w:r w:rsidRPr="00A8025E">
        <w:rPr>
          <w:color w:val="008000"/>
        </w:rPr>
        <w:br/>
        <w:t xml:space="preserve"> */</w:t>
      </w:r>
      <w:r w:rsidRPr="00A8025E">
        <w:br/>
      </w:r>
      <w:r w:rsidRPr="00A8025E">
        <w:rPr>
          <w:color w:val="FF0000"/>
        </w:rPr>
        <w:t xml:space="preserve"> </w:t>
      </w:r>
      <w:r w:rsidRPr="00A8025E">
        <w:t>#version 410</w:t>
      </w:r>
    </w:p>
    <w:p w:rsidR="0049065A" w:rsidRPr="0049065A" w:rsidRDefault="0049065A" w:rsidP="0049065A">
      <w:r>
        <w:rPr>
          <w:rFonts w:hint="eastAsia"/>
        </w:rPr>
        <w:t>次に、法線を受け取る入力変数を追加します。</w:t>
      </w:r>
      <w:r>
        <w:br/>
      </w:r>
      <w:r>
        <w:t>テクスチャ座標の入力変数</w:t>
      </w:r>
      <w:r w:rsidR="00FA7C75">
        <w:t>定義</w:t>
      </w:r>
      <w:r>
        <w:t>の下に、次のプログラムを追加してください。</w:t>
      </w:r>
    </w:p>
    <w:p w:rsidR="00B55F9A" w:rsidRPr="00A8025E" w:rsidRDefault="0049065A" w:rsidP="00B55F9A">
      <w:pPr>
        <w:pStyle w:val="ac"/>
      </w:pPr>
      <w:r w:rsidRPr="00A8025E">
        <w:t xml:space="preserve"> </w:t>
      </w:r>
      <w:r w:rsidR="00B55F9A" w:rsidRPr="00A8025E">
        <w:rPr>
          <w:color w:val="008000"/>
        </w:rPr>
        <w:t>/**</w:t>
      </w:r>
      <w:r w:rsidR="00B55F9A" w:rsidRPr="00A8025E">
        <w:rPr>
          <w:color w:val="008000"/>
        </w:rPr>
        <w:br/>
      </w:r>
      <w:r w:rsidRPr="00A8025E">
        <w:t xml:space="preserve"> </w:t>
      </w:r>
      <w:r w:rsidR="00B55F9A" w:rsidRPr="00A8025E">
        <w:rPr>
          <w:color w:val="008000"/>
        </w:rPr>
        <w:t xml:space="preserve">* </w:t>
      </w:r>
      <w:r w:rsidR="00B55F9A" w:rsidRPr="00A8025E">
        <w:rPr>
          <w:rFonts w:hint="eastAsia"/>
          <w:color w:val="008000"/>
        </w:rPr>
        <w:t>@file</w:t>
      </w:r>
      <w:r w:rsidR="00B55F9A" w:rsidRPr="00A8025E">
        <w:rPr>
          <w:color w:val="008000"/>
        </w:rPr>
        <w:t xml:space="preserve"> </w:t>
      </w:r>
      <w:r w:rsidRPr="00A8025E">
        <w:rPr>
          <w:color w:val="008000"/>
        </w:rPr>
        <w:t>VertexLighting</w:t>
      </w:r>
      <w:r w:rsidR="00B55F9A" w:rsidRPr="00A8025E">
        <w:rPr>
          <w:color w:val="008000"/>
        </w:rPr>
        <w:t>.vert</w:t>
      </w:r>
      <w:r w:rsidR="00B55F9A" w:rsidRPr="00A8025E">
        <w:rPr>
          <w:color w:val="008000"/>
        </w:rPr>
        <w:br/>
      </w:r>
      <w:r w:rsidRPr="00A8025E">
        <w:t xml:space="preserve"> </w:t>
      </w:r>
      <w:r w:rsidR="00B55F9A" w:rsidRPr="00A8025E">
        <w:rPr>
          <w:color w:val="008000"/>
        </w:rPr>
        <w:t>*/</w:t>
      </w:r>
      <w:r w:rsidR="00B55F9A" w:rsidRPr="00A8025E">
        <w:br/>
      </w:r>
      <w:r w:rsidRPr="00A8025E">
        <w:t xml:space="preserve"> </w:t>
      </w:r>
      <w:r w:rsidR="00B55F9A" w:rsidRPr="00A8025E">
        <w:t>#version 410</w:t>
      </w:r>
      <w:r w:rsidR="00B55F9A" w:rsidRPr="00A8025E">
        <w:br/>
      </w:r>
      <w:r w:rsidR="00B55F9A" w:rsidRPr="00A8025E">
        <w:br/>
      </w:r>
      <w:r w:rsidRPr="00A8025E">
        <w:rPr>
          <w:color w:val="FF0000"/>
        </w:rPr>
        <w:t xml:space="preserve">　</w:t>
      </w:r>
      <w:r w:rsidR="00B55F9A" w:rsidRPr="00A8025E">
        <w:rPr>
          <w:color w:val="0000FF"/>
        </w:rPr>
        <w:t>layout</w:t>
      </w:r>
      <w:r w:rsidR="00B55F9A" w:rsidRPr="00A8025E">
        <w:t xml:space="preserve">(location=0) </w:t>
      </w:r>
      <w:r w:rsidR="00B55F9A" w:rsidRPr="00A8025E">
        <w:rPr>
          <w:color w:val="0000FF"/>
        </w:rPr>
        <w:t>in vec3</w:t>
      </w:r>
      <w:r w:rsidR="00B55F9A" w:rsidRPr="00A8025E">
        <w:t xml:space="preserve"> vPosition;</w:t>
      </w:r>
      <w:r w:rsidR="00B55F9A" w:rsidRPr="00A8025E">
        <w:br/>
      </w:r>
      <w:r w:rsidRPr="00A8025E">
        <w:rPr>
          <w:color w:val="FF0000"/>
        </w:rPr>
        <w:t xml:space="preserve">　</w:t>
      </w:r>
      <w:r w:rsidR="00B55F9A" w:rsidRPr="00A8025E">
        <w:rPr>
          <w:color w:val="0000FF"/>
        </w:rPr>
        <w:t>layout</w:t>
      </w:r>
      <w:r w:rsidR="00B55F9A" w:rsidRPr="00A8025E">
        <w:t xml:space="preserve">(location=1) </w:t>
      </w:r>
      <w:r w:rsidR="00B55F9A" w:rsidRPr="00A8025E">
        <w:rPr>
          <w:color w:val="0000FF"/>
        </w:rPr>
        <w:t>in vec4</w:t>
      </w:r>
      <w:r w:rsidR="00B55F9A" w:rsidRPr="00A8025E">
        <w:t xml:space="preserve"> vColor;</w:t>
      </w:r>
      <w:r w:rsidR="00B55F9A" w:rsidRPr="00A8025E">
        <w:br/>
      </w:r>
      <w:r w:rsidRPr="00A8025E">
        <w:rPr>
          <w:color w:val="FF0000"/>
        </w:rPr>
        <w:t xml:space="preserve">　</w:t>
      </w:r>
      <w:r w:rsidR="00B55F9A" w:rsidRPr="00A8025E">
        <w:rPr>
          <w:color w:val="0000FF"/>
        </w:rPr>
        <w:t>layout</w:t>
      </w:r>
      <w:r w:rsidR="00B55F9A" w:rsidRPr="00A8025E">
        <w:t xml:space="preserve">(location=2) </w:t>
      </w:r>
      <w:r w:rsidR="00B55F9A" w:rsidRPr="00A8025E">
        <w:rPr>
          <w:color w:val="0000FF"/>
        </w:rPr>
        <w:t>in vec2</w:t>
      </w:r>
      <w:r w:rsidR="00B55F9A" w:rsidRPr="00A8025E">
        <w:t xml:space="preserve"> vTexCoord;</w:t>
      </w:r>
      <w:r w:rsidR="00B55F9A" w:rsidRPr="00A8025E">
        <w:br/>
      </w:r>
      <w:r w:rsidR="00A8025E" w:rsidRPr="00A8025E">
        <w:rPr>
          <w:color w:val="FF0000"/>
        </w:rPr>
        <w:t>+</w:t>
      </w:r>
      <w:r w:rsidRPr="00A8025E">
        <w:rPr>
          <w:color w:val="0000FF"/>
        </w:rPr>
        <w:t>layout</w:t>
      </w:r>
      <w:r w:rsidR="00734DEA">
        <w:t>(location=3</w:t>
      </w:r>
      <w:r w:rsidRPr="00A8025E">
        <w:t xml:space="preserve">) </w:t>
      </w:r>
      <w:r w:rsidRPr="00A8025E">
        <w:rPr>
          <w:color w:val="0000FF"/>
        </w:rPr>
        <w:t>in vec3</w:t>
      </w:r>
      <w:r w:rsidRPr="00A8025E">
        <w:t xml:space="preserve"> vNormal;</w:t>
      </w:r>
      <w:r w:rsidRPr="00A8025E">
        <w:br/>
      </w:r>
      <w:r w:rsidR="00B55F9A" w:rsidRPr="00A8025E">
        <w:br/>
      </w:r>
      <w:r w:rsidRPr="00A8025E">
        <w:rPr>
          <w:color w:val="FF0000"/>
        </w:rPr>
        <w:t xml:space="preserve"> </w:t>
      </w:r>
      <w:r w:rsidR="00B55F9A" w:rsidRPr="00A8025E">
        <w:rPr>
          <w:color w:val="0000FF"/>
        </w:rPr>
        <w:t>layout</w:t>
      </w:r>
      <w:r w:rsidR="00B55F9A" w:rsidRPr="00A8025E">
        <w:t xml:space="preserve">(location=0) </w:t>
      </w:r>
      <w:r w:rsidR="00B55F9A" w:rsidRPr="00A8025E">
        <w:rPr>
          <w:color w:val="0000FF"/>
        </w:rPr>
        <w:t>out vec4</w:t>
      </w:r>
      <w:r w:rsidR="00B55F9A" w:rsidRPr="00A8025E">
        <w:t xml:space="preserve"> outColor;</w:t>
      </w:r>
      <w:r w:rsidR="00B55F9A" w:rsidRPr="00A8025E">
        <w:br/>
      </w:r>
      <w:r w:rsidRPr="00A8025E">
        <w:rPr>
          <w:color w:val="FF0000"/>
        </w:rPr>
        <w:t xml:space="preserve"> </w:t>
      </w:r>
      <w:r w:rsidR="00B55F9A" w:rsidRPr="00A8025E">
        <w:rPr>
          <w:color w:val="0000FF"/>
        </w:rPr>
        <w:t>layout</w:t>
      </w:r>
      <w:r w:rsidR="00B55F9A" w:rsidRPr="00A8025E">
        <w:t xml:space="preserve">(location=1) </w:t>
      </w:r>
      <w:r w:rsidR="00B55F9A" w:rsidRPr="00A8025E">
        <w:rPr>
          <w:color w:val="0000FF"/>
        </w:rPr>
        <w:t>out vec2</w:t>
      </w:r>
      <w:r w:rsidR="00B55F9A" w:rsidRPr="00A8025E">
        <w:t xml:space="preserve"> outTexCoord;</w:t>
      </w:r>
    </w:p>
    <w:p w:rsidR="00B55F9A" w:rsidRDefault="00E10B6F" w:rsidP="00B55F9A">
      <w:r>
        <w:t>次に</w:t>
      </w:r>
      <w:r w:rsidR="00FA7C75">
        <w:t>、光のデータを定義します。</w:t>
      </w:r>
      <w:r w:rsidR="00FA7C75">
        <w:br/>
      </w:r>
      <w:r w:rsidR="00FA7C75">
        <w:rPr>
          <w:rFonts w:hint="eastAsia"/>
        </w:rPr>
        <w:t>テクスチャ座標の出力変数定義の下に、次のプログラムを追加してください。</w:t>
      </w:r>
    </w:p>
    <w:p w:rsidR="00FA7C75" w:rsidRPr="00A8025E" w:rsidRDefault="00A8025E" w:rsidP="00FA7C75">
      <w:pPr>
        <w:pStyle w:val="ac"/>
      </w:pPr>
      <w:r w:rsidRPr="00A8025E">
        <w:rPr>
          <w:color w:val="0000FF"/>
        </w:rPr>
        <w:lastRenderedPageBreak/>
        <w:t xml:space="preserve"> </w:t>
      </w:r>
      <w:r w:rsidR="00FA7C75" w:rsidRPr="00A8025E">
        <w:rPr>
          <w:color w:val="0000FF"/>
        </w:rPr>
        <w:t>layout</w:t>
      </w:r>
      <w:r w:rsidR="00FA7C75" w:rsidRPr="00A8025E">
        <w:t xml:space="preserve">(location=0) </w:t>
      </w:r>
      <w:r w:rsidR="00FA7C75" w:rsidRPr="00A8025E">
        <w:rPr>
          <w:color w:val="0000FF"/>
        </w:rPr>
        <w:t>out vec4</w:t>
      </w:r>
      <w:r w:rsidR="00FA7C75" w:rsidRPr="00A8025E">
        <w:t xml:space="preserve"> outColor;</w:t>
      </w:r>
      <w:r w:rsidR="00FA7C75" w:rsidRPr="00A8025E">
        <w:br/>
      </w:r>
      <w:r w:rsidRPr="00A8025E">
        <w:rPr>
          <w:color w:val="0000FF"/>
        </w:rPr>
        <w:t xml:space="preserve"> </w:t>
      </w:r>
      <w:r w:rsidR="00FA7C75" w:rsidRPr="00A8025E">
        <w:rPr>
          <w:color w:val="0000FF"/>
        </w:rPr>
        <w:t>layout</w:t>
      </w:r>
      <w:r w:rsidR="00FA7C75" w:rsidRPr="00A8025E">
        <w:t xml:space="preserve">(location=1) </w:t>
      </w:r>
      <w:r w:rsidR="00FA7C75" w:rsidRPr="00A8025E">
        <w:rPr>
          <w:color w:val="0000FF"/>
        </w:rPr>
        <w:t>out vec2</w:t>
      </w:r>
      <w:r w:rsidR="00FA7C75" w:rsidRPr="00A8025E">
        <w:t xml:space="preserve"> outTexCoord;</w:t>
      </w:r>
      <w:r w:rsidR="00FA7C75" w:rsidRPr="00A8025E">
        <w:br/>
      </w:r>
      <w:r w:rsidRPr="00A8025E">
        <w:rPr>
          <w:color w:val="FF0000"/>
        </w:rPr>
        <w:t>+</w:t>
      </w:r>
      <w:r w:rsidR="00FA7C75" w:rsidRPr="00A8025E">
        <w:br/>
      </w:r>
      <w:r w:rsidRPr="00A8025E">
        <w:rPr>
          <w:color w:val="FF0000"/>
        </w:rPr>
        <w:t>+</w:t>
      </w:r>
      <w:r w:rsidR="00FA7C75" w:rsidRPr="00A8025E">
        <w:rPr>
          <w:color w:val="008000"/>
        </w:rPr>
        <w:t xml:space="preserve">// </w:t>
      </w:r>
      <w:r w:rsidR="00FA7C75" w:rsidRPr="00A8025E">
        <w:rPr>
          <w:rFonts w:hint="eastAsia"/>
          <w:color w:val="008000"/>
        </w:rPr>
        <w:t>指向性ライト</w:t>
      </w:r>
      <w:r w:rsidR="00FA7C75" w:rsidRPr="00A8025E">
        <w:rPr>
          <w:color w:val="008000"/>
        </w:rPr>
        <w:t>.</w:t>
      </w:r>
      <w:r w:rsidR="00FA7C75" w:rsidRPr="00A8025E">
        <w:br/>
      </w:r>
      <w:r w:rsidRPr="00A8025E">
        <w:rPr>
          <w:color w:val="FF0000"/>
        </w:rPr>
        <w:t>+</w:t>
      </w:r>
      <w:r w:rsidR="00FA7C75" w:rsidRPr="00A8025E">
        <w:rPr>
          <w:color w:val="0000FF"/>
        </w:rPr>
        <w:t>struct</w:t>
      </w:r>
      <w:r w:rsidR="00FA7C75" w:rsidRPr="00A8025E">
        <w:t xml:space="preserve"> DirectionalLight</w:t>
      </w:r>
      <w:r w:rsidR="00FA7C75" w:rsidRPr="00A8025E">
        <w:br/>
      </w:r>
      <w:r w:rsidRPr="00A8025E">
        <w:rPr>
          <w:color w:val="FF0000"/>
        </w:rPr>
        <w:t>+</w:t>
      </w:r>
      <w:r w:rsidR="00FA7C75" w:rsidRPr="00A8025E">
        <w:t>{</w:t>
      </w:r>
      <w:r w:rsidR="00FA7C75" w:rsidRPr="00A8025E">
        <w:br/>
      </w:r>
      <w:r w:rsidRPr="00A8025E">
        <w:rPr>
          <w:color w:val="FF0000"/>
        </w:rPr>
        <w:t>+</w:t>
      </w:r>
      <w:r w:rsidR="00FA7C75" w:rsidRPr="00A8025E">
        <w:t xml:space="preserve">  </w:t>
      </w:r>
      <w:r w:rsidR="00FA7C75" w:rsidRPr="00A8025E">
        <w:rPr>
          <w:color w:val="0000FF"/>
        </w:rPr>
        <w:t xml:space="preserve">vec3 </w:t>
      </w:r>
      <w:r w:rsidR="00FA7C75" w:rsidRPr="00A8025E">
        <w:t>direction;</w:t>
      </w:r>
      <w:r w:rsidR="00FA7C75" w:rsidRPr="00A8025E">
        <w:br/>
      </w:r>
      <w:r w:rsidRPr="00A8025E">
        <w:rPr>
          <w:color w:val="FF0000"/>
        </w:rPr>
        <w:t>+</w:t>
      </w:r>
      <w:r w:rsidR="00FA7C75" w:rsidRPr="00A8025E">
        <w:t xml:space="preserve">  </w:t>
      </w:r>
      <w:r w:rsidR="00FA7C75" w:rsidRPr="00A8025E">
        <w:rPr>
          <w:color w:val="0000FF"/>
        </w:rPr>
        <w:t xml:space="preserve">vec3 </w:t>
      </w:r>
      <w:r w:rsidR="00FA7C75" w:rsidRPr="00A8025E">
        <w:t>color;</w:t>
      </w:r>
      <w:r w:rsidR="00FA7C75" w:rsidRPr="00A8025E">
        <w:br/>
      </w:r>
      <w:r w:rsidRPr="00A8025E">
        <w:rPr>
          <w:color w:val="FF0000"/>
        </w:rPr>
        <w:t>+</w:t>
      </w:r>
      <w:r w:rsidR="00FA7C75" w:rsidRPr="00A8025E">
        <w:t>};</w:t>
      </w:r>
      <w:r w:rsidR="00FA7C75" w:rsidRPr="00A8025E">
        <w:br/>
      </w:r>
      <w:r w:rsidRPr="00A8025E">
        <w:rPr>
          <w:color w:val="FF0000"/>
        </w:rPr>
        <w:t>+</w:t>
      </w:r>
      <w:r w:rsidR="00FA7C75" w:rsidRPr="00A8025E">
        <w:br/>
      </w:r>
      <w:r w:rsidRPr="00A8025E">
        <w:rPr>
          <w:color w:val="FF0000"/>
        </w:rPr>
        <w:t>+</w:t>
      </w:r>
      <w:r w:rsidR="00FA7C75" w:rsidRPr="00A8025E">
        <w:rPr>
          <w:color w:val="0000FF"/>
        </w:rPr>
        <w:t xml:space="preserve">uniform </w:t>
      </w:r>
      <w:r w:rsidR="00FA7C75" w:rsidRPr="00A8025E">
        <w:t>DirectionalLight directionalLight;</w:t>
      </w:r>
      <w:r w:rsidR="00FA7C75" w:rsidRPr="00A8025E">
        <w:br/>
      </w:r>
      <w:r w:rsidR="00FA7C75" w:rsidRPr="00A8025E">
        <w:rPr>
          <w:color w:val="0000FF"/>
        </w:rPr>
        <w:br/>
      </w:r>
      <w:r w:rsidRPr="00A8025E">
        <w:rPr>
          <w:color w:val="0000FF"/>
        </w:rPr>
        <w:t xml:space="preserve"> </w:t>
      </w:r>
      <w:r w:rsidR="00FA7C75" w:rsidRPr="00A8025E">
        <w:rPr>
          <w:color w:val="0000FF"/>
        </w:rPr>
        <w:t>uniform mat4x4</w:t>
      </w:r>
      <w:r w:rsidR="00FA7C75" w:rsidRPr="00A8025E">
        <w:t xml:space="preserve"> matMVP;</w:t>
      </w:r>
      <w:r w:rsidR="00FA7C75" w:rsidRPr="00A8025E">
        <w:br/>
      </w:r>
      <w:r w:rsidR="00FA7C75" w:rsidRPr="00A8025E">
        <w:br/>
      </w:r>
      <w:r w:rsidRPr="00A8025E">
        <w:rPr>
          <w:color w:val="008000"/>
        </w:rPr>
        <w:t xml:space="preserve"> </w:t>
      </w:r>
      <w:r w:rsidR="00FA7C75" w:rsidRPr="00A8025E">
        <w:rPr>
          <w:color w:val="008000"/>
        </w:rPr>
        <w:t>/**</w:t>
      </w:r>
      <w:r w:rsidR="00FA7C75" w:rsidRPr="00A8025E">
        <w:br/>
      </w:r>
      <w:r w:rsidRPr="00A8025E">
        <w:rPr>
          <w:color w:val="008000"/>
        </w:rPr>
        <w:t xml:space="preserve"> </w:t>
      </w:r>
      <w:r w:rsidR="00FA7C75" w:rsidRPr="00A8025E">
        <w:rPr>
          <w:color w:val="008000"/>
        </w:rPr>
        <w:t xml:space="preserve">* </w:t>
      </w:r>
      <w:r w:rsidR="00FA7C75" w:rsidRPr="00A8025E">
        <w:rPr>
          <w:rFonts w:hint="eastAsia"/>
          <w:color w:val="008000"/>
        </w:rPr>
        <w:t>頂点シェーダー</w:t>
      </w:r>
      <w:r w:rsidR="00FA7C75" w:rsidRPr="00A8025E">
        <w:rPr>
          <w:color w:val="008000"/>
        </w:rPr>
        <w:t>.</w:t>
      </w:r>
      <w:r w:rsidR="00FA7C75" w:rsidRPr="00A8025E">
        <w:br/>
      </w:r>
      <w:r w:rsidRPr="00A8025E">
        <w:rPr>
          <w:color w:val="008000"/>
        </w:rPr>
        <w:t xml:space="preserve"> </w:t>
      </w:r>
      <w:r w:rsidR="00FA7C75" w:rsidRPr="00A8025E">
        <w:rPr>
          <w:color w:val="008000"/>
        </w:rPr>
        <w:t>*/</w:t>
      </w:r>
    </w:p>
    <w:p w:rsidR="0049065A" w:rsidRDefault="004438A4" w:rsidP="00B55F9A">
      <w:r>
        <w:t>光を放つ物体を「ライト」あるいは「光源</w:t>
      </w:r>
      <w:r>
        <w:rPr>
          <w:rFonts w:hint="eastAsia"/>
        </w:rPr>
        <w:t>(</w:t>
      </w:r>
      <w:r>
        <w:rPr>
          <w:rFonts w:hint="eastAsia"/>
        </w:rPr>
        <w:t>こうげん</w:t>
      </w:r>
      <w:r>
        <w:rPr>
          <w:rFonts w:hint="eastAsia"/>
        </w:rPr>
        <w:t>)</w:t>
      </w:r>
      <w:r>
        <w:t>」と呼びます。ライトにも様々な種類がありますが、今回は「</w:t>
      </w:r>
      <w:r>
        <w:rPr>
          <w:rFonts w:hint="eastAsia"/>
        </w:rPr>
        <w:t>Directional light(</w:t>
      </w:r>
      <w:r>
        <w:rPr>
          <w:rFonts w:hint="eastAsia"/>
        </w:rPr>
        <w:t>でぃれくしょなる・らいと、指向性ライト</w:t>
      </w:r>
      <w:r>
        <w:rPr>
          <w:rFonts w:hint="eastAsia"/>
        </w:rPr>
        <w:t>)</w:t>
      </w:r>
      <w:r>
        <w:t>」と呼ばれるものを追加していきます。</w:t>
      </w:r>
      <w:r>
        <w:br/>
      </w:r>
      <w:r>
        <w:t>「指向性ライト」は、太陽や月のように、「非常に遠くにあって、強力な光を放つ物体」を表現するためのライトです。</w:t>
      </w:r>
      <w:r w:rsidR="00BD63A9">
        <w:t>単一の方向に平行な光線を放つので、</w:t>
      </w:r>
      <w:r>
        <w:t>「平行光源」とも呼ばれます。</w:t>
      </w:r>
    </w:p>
    <w:p w:rsidR="007C044F" w:rsidRDefault="007C044F" w:rsidP="007C044F">
      <w:pPr>
        <w:jc w:val="center"/>
      </w:pPr>
      <w:r>
        <w:rPr>
          <w:rFonts w:hint="eastAsia"/>
          <w:noProof/>
        </w:rPr>
        <w:drawing>
          <wp:inline distT="0" distB="0" distL="0" distR="0">
            <wp:extent cx="2706624" cy="1768685"/>
            <wp:effectExtent l="0" t="0" r="0" b="3175"/>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指向性ライト.png"/>
                    <pic:cNvPicPr/>
                  </pic:nvPicPr>
                  <pic:blipFill>
                    <a:blip r:embed="rId14">
                      <a:extLst>
                        <a:ext uri="{28A0092B-C50C-407E-A947-70E740481C1C}">
                          <a14:useLocalDpi xmlns:a14="http://schemas.microsoft.com/office/drawing/2010/main" val="0"/>
                        </a:ext>
                      </a:extLst>
                    </a:blip>
                    <a:stretch>
                      <a:fillRect/>
                    </a:stretch>
                  </pic:blipFill>
                  <pic:spPr>
                    <a:xfrm>
                      <a:off x="0" y="0"/>
                      <a:ext cx="2718135" cy="1776207"/>
                    </a:xfrm>
                    <a:prstGeom prst="rect">
                      <a:avLst/>
                    </a:prstGeom>
                  </pic:spPr>
                </pic:pic>
              </a:graphicData>
            </a:graphic>
          </wp:inline>
        </w:drawing>
      </w:r>
      <w:r>
        <w:br/>
      </w:r>
      <w:r>
        <w:t>「赤い矢印が光線です」</w:t>
      </w:r>
    </w:p>
    <w:p w:rsidR="007A6D4B" w:rsidRDefault="00BD63A9" w:rsidP="00B55F9A">
      <w:r>
        <w:t>指向性ライトはふたつのパラメーターから作ることができます。ひとつは光の方向、もうひとつは光の色</w:t>
      </w:r>
      <w:r>
        <w:rPr>
          <w:rFonts w:hint="eastAsia"/>
        </w:rPr>
        <w:t>です。</w:t>
      </w:r>
      <w:r>
        <w:t>上記のプログラムでは、それぞれ</w:t>
      </w:r>
      <w:r>
        <w:rPr>
          <w:rFonts w:hint="eastAsia"/>
        </w:rPr>
        <w:t>direction(</w:t>
      </w:r>
      <w:r>
        <w:rPr>
          <w:rFonts w:hint="eastAsia"/>
        </w:rPr>
        <w:t>でぃれくしょん、「方向」という意味</w:t>
      </w:r>
      <w:r>
        <w:rPr>
          <w:rFonts w:hint="eastAsia"/>
        </w:rPr>
        <w:t>)</w:t>
      </w:r>
      <w:r>
        <w:rPr>
          <w:rFonts w:hint="eastAsia"/>
        </w:rPr>
        <w:t>と</w:t>
      </w:r>
      <w:r>
        <w:rPr>
          <w:rFonts w:hint="eastAsia"/>
        </w:rPr>
        <w:t>color(</w:t>
      </w:r>
      <w:r>
        <w:rPr>
          <w:rFonts w:hint="eastAsia"/>
        </w:rPr>
        <w:t>カラー</w:t>
      </w:r>
      <w:r>
        <w:rPr>
          <w:rFonts w:hint="eastAsia"/>
        </w:rPr>
        <w:t>)</w:t>
      </w:r>
      <w:r>
        <w:rPr>
          <w:rFonts w:hint="eastAsia"/>
        </w:rPr>
        <w:t>という</w:t>
      </w:r>
      <w:r>
        <w:rPr>
          <w:rFonts w:hint="eastAsia"/>
        </w:rPr>
        <w:t>2</w:t>
      </w:r>
      <w:r>
        <w:rPr>
          <w:rFonts w:hint="eastAsia"/>
        </w:rPr>
        <w:t>つのメンバ変数を定義しています。</w:t>
      </w:r>
    </w:p>
    <w:p w:rsidR="004C4C5B" w:rsidRPr="004C4C5B" w:rsidRDefault="004C4C5B" w:rsidP="004C4C5B">
      <w:pPr>
        <w:pStyle w:val="af8"/>
      </w:pPr>
      <w:r w:rsidRPr="004C4C5B">
        <w:rPr>
          <w:rFonts w:hint="eastAsia"/>
          <w:b/>
        </w:rPr>
        <w:t>[</w:t>
      </w:r>
      <w:r w:rsidRPr="004C4C5B">
        <w:rPr>
          <w:rFonts w:hint="eastAsia"/>
          <w:b/>
        </w:rPr>
        <w:t>補足</w:t>
      </w:r>
      <w:r w:rsidRPr="004C4C5B">
        <w:rPr>
          <w:rFonts w:hint="eastAsia"/>
          <w:b/>
        </w:rPr>
        <w:t>]</w:t>
      </w:r>
      <w:r>
        <w:rPr>
          <w:rFonts w:hint="eastAsia"/>
        </w:rPr>
        <w:t xml:space="preserve"> GLSL</w:t>
      </w:r>
      <w:r>
        <w:rPr>
          <w:rFonts w:hint="eastAsia"/>
        </w:rPr>
        <w:t>の構造体はおおむね</w:t>
      </w:r>
      <w:r>
        <w:rPr>
          <w:rFonts w:hint="eastAsia"/>
        </w:rPr>
        <w:t>C</w:t>
      </w:r>
      <w:r>
        <w:t>++</w:t>
      </w:r>
      <w:r>
        <w:rPr>
          <w:rFonts w:hint="eastAsia"/>
        </w:rPr>
        <w:t>言語のものと同じですが、以下のような違いがあります。</w:t>
      </w:r>
      <w:r>
        <w:br/>
      </w:r>
      <w:r>
        <w:rPr>
          <w:rFonts w:hint="eastAsia"/>
        </w:rPr>
        <w:t xml:space="preserve">- </w:t>
      </w:r>
      <w:r>
        <w:rPr>
          <w:rFonts w:hint="eastAsia"/>
        </w:rPr>
        <w:t>無名構造体を定義することはできません。</w:t>
      </w:r>
      <w:r>
        <w:br/>
      </w:r>
      <w:r>
        <w:rPr>
          <w:rFonts w:hint="eastAsia"/>
        </w:rPr>
        <w:t xml:space="preserve">- </w:t>
      </w:r>
      <w:r>
        <w:rPr>
          <w:rFonts w:hint="eastAsia"/>
        </w:rPr>
        <w:t>構造体内で構造体を定義することはできません。</w:t>
      </w:r>
      <w:r>
        <w:br/>
        <w:t xml:space="preserve">  </w:t>
      </w:r>
      <w:r>
        <w:rPr>
          <w:rFonts w:hint="eastAsia"/>
        </w:rPr>
        <w:t>しかし、グローバルに定義した構造体を、別の構造体のメンバにすることは可能です。</w:t>
      </w:r>
      <w:r>
        <w:br/>
      </w:r>
      <w:r>
        <w:rPr>
          <w:rFonts w:hint="eastAsia"/>
        </w:rPr>
        <w:t xml:space="preserve">- </w:t>
      </w:r>
      <w:r>
        <w:t>構造体は様々な場所で使う事ができますが、シェーダの入出力</w:t>
      </w:r>
      <w:r>
        <w:rPr>
          <w:rFonts w:hint="eastAsia"/>
        </w:rPr>
        <w:t>(in/out</w:t>
      </w:r>
      <w:r>
        <w:rPr>
          <w:rFonts w:hint="eastAsia"/>
        </w:rPr>
        <w:t>修飾子のついた変数</w:t>
      </w:r>
      <w:r>
        <w:rPr>
          <w:rFonts w:hint="eastAsia"/>
        </w:rPr>
        <w:t>)</w:t>
      </w:r>
      <w:r>
        <w:rPr>
          <w:rFonts w:hint="eastAsia"/>
        </w:rPr>
        <w:t>としては使えません。</w:t>
      </w:r>
      <w:r>
        <w:br/>
      </w:r>
      <w:r>
        <w:rPr>
          <w:rFonts w:hint="eastAsia"/>
        </w:rPr>
        <w:t xml:space="preserve">- </w:t>
      </w:r>
      <w:r>
        <w:rPr>
          <w:rFonts w:hint="eastAsia"/>
        </w:rPr>
        <w:t>初期化構文として、</w:t>
      </w:r>
      <w:r>
        <w:rPr>
          <w:rFonts w:hint="eastAsia"/>
        </w:rPr>
        <w:t>C++</w:t>
      </w:r>
      <w:r>
        <w:rPr>
          <w:rFonts w:hint="eastAsia"/>
        </w:rPr>
        <w:t>クラスのコンストラクタのように「</w:t>
      </w:r>
      <w:r>
        <w:rPr>
          <w:rFonts w:hint="eastAsia"/>
        </w:rPr>
        <w:t>()</w:t>
      </w:r>
      <w:r>
        <w:rPr>
          <w:rFonts w:hint="eastAsia"/>
        </w:rPr>
        <w:t>」を使うことができます。</w:t>
      </w:r>
    </w:p>
    <w:p w:rsidR="00BD63A9" w:rsidRPr="00BD63A9" w:rsidRDefault="00E10B6F" w:rsidP="00B55F9A">
      <w:r>
        <w:rPr>
          <w:rFonts w:hint="eastAsia"/>
        </w:rPr>
        <w:t>それでは、用意したデータを使って物体の表面の明るさを計算しましょう。</w:t>
      </w:r>
      <w:r>
        <w:br/>
      </w:r>
      <w:r>
        <w:rPr>
          <w:rFonts w:hint="eastAsia"/>
        </w:rPr>
        <w:t>VertexLighting.vert</w:t>
      </w:r>
      <w:r>
        <w:rPr>
          <w:rFonts w:hint="eastAsia"/>
        </w:rPr>
        <w:t>の</w:t>
      </w:r>
      <w:r>
        <w:rPr>
          <w:rFonts w:hint="eastAsia"/>
        </w:rPr>
        <w:t>main</w:t>
      </w:r>
      <w:r>
        <w:rPr>
          <w:rFonts w:hint="eastAsia"/>
        </w:rPr>
        <w:t>関数に、次のプログラムを追加してください。</w:t>
      </w:r>
    </w:p>
    <w:p w:rsidR="00E454D5" w:rsidRDefault="00E454D5">
      <w:pPr>
        <w:spacing w:after="0" w:line="240" w:lineRule="auto"/>
        <w:rPr>
          <w:rFonts w:ascii="Courier New" w:eastAsia="ＭＳ Ｐ明朝" w:hAnsi="Courier New"/>
          <w:b/>
          <w:color w:val="008000"/>
          <w:sz w:val="17"/>
        </w:rPr>
      </w:pPr>
      <w:r>
        <w:rPr>
          <w:b/>
          <w:color w:val="008000"/>
        </w:rPr>
        <w:br w:type="page"/>
      </w:r>
    </w:p>
    <w:p w:rsidR="00FA7C75" w:rsidRPr="00A8025E" w:rsidRDefault="00E10B6F" w:rsidP="00E10B6F">
      <w:pPr>
        <w:pStyle w:val="ac"/>
      </w:pPr>
      <w:r w:rsidRPr="00A8025E">
        <w:rPr>
          <w:color w:val="008000"/>
        </w:rPr>
        <w:lastRenderedPageBreak/>
        <w:t>/**</w:t>
      </w:r>
      <w:r w:rsidRPr="00A8025E">
        <w:rPr>
          <w:color w:val="008000"/>
        </w:rPr>
        <w:br/>
        <w:t xml:space="preserve">* </w:t>
      </w:r>
      <w:r w:rsidRPr="00A8025E">
        <w:rPr>
          <w:rFonts w:hint="eastAsia"/>
          <w:color w:val="008000"/>
        </w:rPr>
        <w:t>頂点シェーダー</w:t>
      </w:r>
      <w:r w:rsidRPr="00A8025E">
        <w:rPr>
          <w:color w:val="008000"/>
        </w:rPr>
        <w:t>.</w:t>
      </w:r>
      <w:r w:rsidRPr="00A8025E">
        <w:rPr>
          <w:color w:val="008000"/>
        </w:rPr>
        <w:br/>
        <w:t>*/</w:t>
      </w:r>
      <w:r w:rsidRPr="00A8025E">
        <w:br/>
      </w:r>
      <w:r w:rsidRPr="00A8025E">
        <w:rPr>
          <w:color w:val="0000FF"/>
        </w:rPr>
        <w:t xml:space="preserve">void </w:t>
      </w:r>
      <w:r w:rsidRPr="00A8025E">
        <w:t>main()</w:t>
      </w:r>
      <w:r w:rsidRPr="00A8025E">
        <w:br/>
        <w:t>{</w:t>
      </w:r>
      <w:r w:rsidRPr="00A8025E">
        <w:br/>
      </w:r>
      <w:r w:rsidR="003D4B16" w:rsidRPr="00A8025E">
        <w:rPr>
          <w:color w:val="FF0000"/>
        </w:rPr>
        <w:t>-  outColor = vColor;</w:t>
      </w:r>
      <w:r w:rsidR="003D4B16" w:rsidRPr="00A8025E">
        <w:br/>
      </w:r>
      <w:r w:rsidR="003D4B16" w:rsidRPr="00A8025E">
        <w:rPr>
          <w:color w:val="FF0000"/>
        </w:rPr>
        <w:t>+</w:t>
      </w:r>
      <w:r w:rsidR="003D4B16" w:rsidRPr="00A8025E">
        <w:rPr>
          <w:color w:val="0000FF"/>
        </w:rPr>
        <w:t xml:space="preserve">  </w:t>
      </w:r>
      <w:r w:rsidR="003D4B16" w:rsidRPr="00A8025E">
        <w:rPr>
          <w:color w:val="008000"/>
        </w:rPr>
        <w:t xml:space="preserve">// </w:t>
      </w:r>
      <w:r w:rsidR="003D4B16" w:rsidRPr="00A8025E">
        <w:rPr>
          <w:color w:val="008000"/>
        </w:rPr>
        <w:t>ランバート反射による拡散反射光の計算</w:t>
      </w:r>
      <w:r w:rsidR="003D4B16" w:rsidRPr="00A8025E">
        <w:rPr>
          <w:rFonts w:hint="eastAsia"/>
          <w:color w:val="008000"/>
        </w:rPr>
        <w:t>.</w:t>
      </w:r>
      <w:r w:rsidR="003D4B16" w:rsidRPr="00A8025E">
        <w:rPr>
          <w:color w:val="FF0000"/>
        </w:rPr>
        <w:br/>
      </w:r>
      <w:r w:rsidR="00A8025E" w:rsidRPr="00A8025E">
        <w:rPr>
          <w:color w:val="FF0000"/>
        </w:rPr>
        <w:t>+</w:t>
      </w:r>
      <w:r w:rsidRPr="00A8025E">
        <w:t xml:space="preserve">  </w:t>
      </w:r>
      <w:r w:rsidRPr="00A8025E">
        <w:rPr>
          <w:color w:val="0000FF"/>
        </w:rPr>
        <w:t xml:space="preserve">float </w:t>
      </w:r>
      <w:r w:rsidRPr="00A8025E">
        <w:t xml:space="preserve">cosTheta = </w:t>
      </w:r>
      <w:r w:rsidRPr="00A8025E">
        <w:rPr>
          <w:color w:val="ED7D31" w:themeColor="accent2"/>
        </w:rPr>
        <w:t>clamp</w:t>
      </w:r>
      <w:r w:rsidRPr="00A8025E">
        <w:t>(</w:t>
      </w:r>
      <w:r w:rsidRPr="00A8025E">
        <w:rPr>
          <w:color w:val="ED7D31" w:themeColor="accent2"/>
        </w:rPr>
        <w:t>dot</w:t>
      </w:r>
      <w:r w:rsidRPr="00A8025E">
        <w:t>(vNormal, -directionalLight.direction), 0</w:t>
      </w:r>
      <w:r w:rsidR="00E639E6" w:rsidRPr="00A8025E">
        <w:t>.0</w:t>
      </w:r>
      <w:r w:rsidRPr="00A8025E">
        <w:t>, 1</w:t>
      </w:r>
      <w:r w:rsidR="00E639E6" w:rsidRPr="00A8025E">
        <w:t>.0</w:t>
      </w:r>
      <w:r w:rsidRPr="00A8025E">
        <w:t>);</w:t>
      </w:r>
      <w:r w:rsidRPr="00A8025E">
        <w:br/>
      </w:r>
      <w:r w:rsidR="00A8025E" w:rsidRPr="00A8025E">
        <w:rPr>
          <w:color w:val="FF0000"/>
        </w:rPr>
        <w:t>+</w:t>
      </w:r>
      <w:r w:rsidRPr="00A8025E">
        <w:t xml:space="preserve">  </w:t>
      </w:r>
      <w:r w:rsidR="003D4B16" w:rsidRPr="00A8025E">
        <w:t xml:space="preserve">outColor.rgb </w:t>
      </w:r>
      <w:r w:rsidRPr="00A8025E">
        <w:t>= (</w:t>
      </w:r>
      <w:r w:rsidR="003D4B16" w:rsidRPr="00A8025E">
        <w:rPr>
          <w:rFonts w:hint="eastAsia"/>
        </w:rPr>
        <w:t xml:space="preserve">vColor.rgb * </w:t>
      </w:r>
      <w:r w:rsidRPr="00A8025E">
        <w:t>directionalLight.color * cosTheta);</w:t>
      </w:r>
      <w:r w:rsidR="003D4B16" w:rsidRPr="00A8025E">
        <w:br/>
      </w:r>
      <w:r w:rsidR="00A8025E" w:rsidRPr="00A8025E">
        <w:rPr>
          <w:color w:val="FF0000"/>
        </w:rPr>
        <w:t>+</w:t>
      </w:r>
      <w:r w:rsidR="003D4B16" w:rsidRPr="00A8025E">
        <w:t xml:space="preserve">  outColor.a = vColor.a;</w:t>
      </w:r>
      <w:r w:rsidRPr="00A8025E">
        <w:br/>
      </w:r>
      <w:r w:rsidR="00A8025E" w:rsidRPr="00A8025E">
        <w:rPr>
          <w:color w:val="FF0000"/>
        </w:rPr>
        <w:t>+</w:t>
      </w:r>
      <w:r w:rsidR="003D4B16" w:rsidRPr="00A8025E">
        <w:rPr>
          <w:color w:val="FF0000"/>
        </w:rPr>
        <w:br/>
      </w:r>
      <w:r w:rsidRPr="00A8025E">
        <w:t xml:space="preserve">   outTexCoord = vTexCoord;</w:t>
      </w:r>
      <w:r w:rsidRPr="00A8025E">
        <w:br/>
        <w:t xml:space="preserve">   </w:t>
      </w:r>
      <w:r w:rsidRPr="00A8025E">
        <w:rPr>
          <w:color w:val="auto"/>
        </w:rPr>
        <w:t>gl_Position</w:t>
      </w:r>
      <w:r w:rsidRPr="00A8025E">
        <w:t xml:space="preserve"> = matMVP * </w:t>
      </w:r>
      <w:r w:rsidRPr="00A8025E">
        <w:rPr>
          <w:color w:val="0000FF"/>
        </w:rPr>
        <w:t>vec4</w:t>
      </w:r>
      <w:r w:rsidRPr="00A8025E">
        <w:t>(vPosition, 1.0);</w:t>
      </w:r>
      <w:r w:rsidRPr="00A8025E">
        <w:br/>
        <w:t xml:space="preserve"> }</w:t>
      </w:r>
    </w:p>
    <w:p w:rsidR="00BA6C6A" w:rsidRDefault="007A6D4B" w:rsidP="00B55F9A">
      <w:r>
        <w:rPr>
          <w:rFonts w:hint="eastAsia"/>
        </w:rPr>
        <w:t>コンピューター・グラフィックスでは、物体の表面の明るさも計算で算出します。</w:t>
      </w:r>
      <w:r>
        <w:t>しかし、現実世界を再現しようとすると膨大な計算が必要で、</w:t>
      </w:r>
      <w:r w:rsidR="00DD63CF">
        <w:t>ゲームのように</w:t>
      </w:r>
      <w:r w:rsidR="00DD63CF">
        <w:rPr>
          <w:rFonts w:hint="eastAsia"/>
        </w:rPr>
        <w:t>1/60</w:t>
      </w:r>
      <w:r w:rsidR="00DD63CF">
        <w:rPr>
          <w:rFonts w:hint="eastAsia"/>
        </w:rPr>
        <w:t>秒で画面を描き出すことは不可能です</w:t>
      </w:r>
      <w:r w:rsidR="00DD63CF">
        <w:rPr>
          <w:rFonts w:hint="eastAsia"/>
        </w:rPr>
        <w:t xml:space="preserve">(Q: </w:t>
      </w:r>
      <w:r w:rsidR="00DD63CF">
        <w:t>CG</w:t>
      </w:r>
      <w:r w:rsidR="00DD63CF">
        <w:t>映画の</w:t>
      </w:r>
      <w:r w:rsidR="00DD63CF">
        <w:rPr>
          <w:rFonts w:hint="eastAsia"/>
        </w:rPr>
        <w:t>1</w:t>
      </w:r>
      <w:r w:rsidR="00DD63CF">
        <w:rPr>
          <w:rFonts w:hint="eastAsia"/>
        </w:rPr>
        <w:t xml:space="preserve">画面分の計算にどれだけの時間がかかるでしょう？　</w:t>
      </w:r>
      <w:r w:rsidR="00DD63CF">
        <w:rPr>
          <w:rFonts w:hint="eastAsia"/>
        </w:rPr>
        <w:t>A</w:t>
      </w:r>
      <w:r w:rsidR="00DD63CF">
        <w:t xml:space="preserve">: </w:t>
      </w:r>
      <w:r w:rsidR="00DD63CF">
        <w:t>数万個の</w:t>
      </w:r>
      <w:r w:rsidR="00DD63CF">
        <w:rPr>
          <w:rFonts w:hint="eastAsia"/>
        </w:rPr>
        <w:t>CPU</w:t>
      </w:r>
      <w:r w:rsidR="00DD63CF">
        <w:rPr>
          <w:rFonts w:hint="eastAsia"/>
        </w:rPr>
        <w:t>を使って、</w:t>
      </w:r>
      <w:r w:rsidR="00DD63CF">
        <w:t>短くて</w:t>
      </w:r>
      <w:r w:rsidR="00DD63CF">
        <w:rPr>
          <w:rFonts w:hint="eastAsia"/>
        </w:rPr>
        <w:t>数時間、長ければ数日</w:t>
      </w:r>
      <w:r w:rsidR="00DD63CF">
        <w:rPr>
          <w:rFonts w:hint="eastAsia"/>
        </w:rPr>
        <w:t>)</w:t>
      </w:r>
      <w:r w:rsidR="00DD63CF">
        <w:rPr>
          <w:rFonts w:hint="eastAsia"/>
        </w:rPr>
        <w:t>。</w:t>
      </w:r>
      <w:r w:rsidR="00DD63CF">
        <w:br/>
      </w:r>
      <w:r w:rsidR="00DD63CF">
        <w:rPr>
          <w:rFonts w:hint="eastAsia"/>
        </w:rPr>
        <w:t>そんなわけで、簡単な計算でそれっぽい見た目になる方法が考え出されました。</w:t>
      </w:r>
      <w:r w:rsidR="00DD63CF">
        <w:br/>
      </w:r>
      <w:r w:rsidR="00DD63CF">
        <w:t>上記のプログラムでは、そんな方法</w:t>
      </w:r>
      <w:r w:rsidR="00BA6C6A">
        <w:t>のひとつである「ランバート反射」</w:t>
      </w:r>
      <w:r w:rsidR="00DD63CF">
        <w:t>を使っています。</w:t>
      </w:r>
    </w:p>
    <w:p w:rsidR="003D4B16" w:rsidRDefault="00BA6C6A" w:rsidP="00B55F9A">
      <w:r>
        <w:t>ランバート反射は、「物体のある点で反射した光</w:t>
      </w:r>
      <w:r>
        <w:rPr>
          <w:rFonts w:hint="eastAsia"/>
        </w:rPr>
        <w:t>(</w:t>
      </w:r>
      <w:r>
        <w:rPr>
          <w:rFonts w:hint="eastAsia"/>
        </w:rPr>
        <w:t>反射光</w:t>
      </w:r>
      <w:r>
        <w:rPr>
          <w:rFonts w:hint="eastAsia"/>
        </w:rPr>
        <w:t>)</w:t>
      </w:r>
      <w:r>
        <w:rPr>
          <w:rFonts w:hint="eastAsia"/>
        </w:rPr>
        <w:t>の強さは、その点の法線と光源方向のなす角θの余弦</w:t>
      </w:r>
      <w:r>
        <w:rPr>
          <w:rFonts w:hint="eastAsia"/>
        </w:rPr>
        <w:t>(</w:t>
      </w:r>
      <w:r>
        <w:rPr>
          <w:rFonts w:hint="eastAsia"/>
        </w:rPr>
        <w:t>コサイン</w:t>
      </w:r>
      <w:r>
        <w:rPr>
          <w:rFonts w:hint="eastAsia"/>
        </w:rPr>
        <w:t>)</w:t>
      </w:r>
      <w:r>
        <w:t>と正比例する」という法則</w:t>
      </w:r>
      <w:r>
        <w:rPr>
          <w:rFonts w:hint="eastAsia"/>
        </w:rPr>
        <w:t>(</w:t>
      </w:r>
      <w:r>
        <w:rPr>
          <w:rFonts w:hint="eastAsia"/>
        </w:rPr>
        <w:t>「</w:t>
      </w:r>
      <w:r w:rsidR="004F52B2">
        <w:t>ランベルト</w:t>
      </w:r>
      <w:r>
        <w:rPr>
          <w:rFonts w:hint="eastAsia"/>
        </w:rPr>
        <w:t>の余弦則」といいます</w:t>
      </w:r>
      <w:r>
        <w:rPr>
          <w:rFonts w:hint="eastAsia"/>
        </w:rPr>
        <w:t>)</w:t>
      </w:r>
      <w:r>
        <w:t>を利用した計算方法です。</w:t>
      </w:r>
      <w:r>
        <w:br/>
      </w:r>
      <w:r w:rsidR="00527CE1">
        <w:t>ランバート反射は次の図で表されます。</w:t>
      </w:r>
    </w:p>
    <w:p w:rsidR="003D4B16" w:rsidRDefault="003D4B16" w:rsidP="003D4B16">
      <w:pPr>
        <w:jc w:val="center"/>
      </w:pPr>
      <w:r>
        <w:rPr>
          <w:rFonts w:hint="eastAsia"/>
          <w:noProof/>
        </w:rPr>
        <w:drawing>
          <wp:inline distT="0" distB="0" distL="0" distR="0">
            <wp:extent cx="3169920" cy="2586336"/>
            <wp:effectExtent l="0" t="0" r="0" b="5080"/>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ランバート反射.png"/>
                    <pic:cNvPicPr/>
                  </pic:nvPicPr>
                  <pic:blipFill>
                    <a:blip r:embed="rId15">
                      <a:extLst>
                        <a:ext uri="{28A0092B-C50C-407E-A947-70E740481C1C}">
                          <a14:useLocalDpi xmlns:a14="http://schemas.microsoft.com/office/drawing/2010/main" val="0"/>
                        </a:ext>
                      </a:extLst>
                    </a:blip>
                    <a:stretch>
                      <a:fillRect/>
                    </a:stretch>
                  </pic:blipFill>
                  <pic:spPr>
                    <a:xfrm>
                      <a:off x="0" y="0"/>
                      <a:ext cx="3169920" cy="2586336"/>
                    </a:xfrm>
                    <a:prstGeom prst="rect">
                      <a:avLst/>
                    </a:prstGeom>
                  </pic:spPr>
                </pic:pic>
              </a:graphicData>
            </a:graphic>
          </wp:inline>
        </w:drawing>
      </w:r>
    </w:p>
    <w:p w:rsidR="001565DC" w:rsidRPr="00014993" w:rsidRDefault="00527CE1" w:rsidP="001565DC">
      <w:r>
        <w:t>余弦を使うことで、「光が垂直に入射してきたときに最も明るく反射し、表面に対して入射角度がきつくなるほど反射が弱くなる」という</w:t>
      </w:r>
      <w:r w:rsidR="00950466">
        <w:t>、現実の多くの物体が持つ</w:t>
      </w:r>
      <w:r>
        <w:t>性質を表すことができるわけですね。</w:t>
      </w:r>
    </w:p>
    <w:p w:rsidR="001565DC" w:rsidRPr="001565DC" w:rsidRDefault="001565DC" w:rsidP="001565DC">
      <w:pPr>
        <w:pStyle w:val="af8"/>
      </w:pPr>
      <w:r w:rsidRPr="00527CE1">
        <w:rPr>
          <w:rFonts w:hint="eastAsia"/>
          <w:b/>
        </w:rPr>
        <w:t>[</w:t>
      </w:r>
      <w:r w:rsidRPr="00527CE1">
        <w:rPr>
          <w:rFonts w:hint="eastAsia"/>
          <w:b/>
        </w:rPr>
        <w:t>補足</w:t>
      </w:r>
      <w:r w:rsidRPr="00527CE1">
        <w:rPr>
          <w:rFonts w:hint="eastAsia"/>
          <w:b/>
        </w:rPr>
        <w:t>]</w:t>
      </w:r>
      <w:r>
        <w:rPr>
          <w:rFonts w:hint="eastAsia"/>
        </w:rPr>
        <w:t xml:space="preserve"> </w:t>
      </w:r>
      <w:r w:rsidRPr="004D45E8">
        <w:rPr>
          <w:rFonts w:hint="eastAsia"/>
        </w:rPr>
        <w:t>「ランベルトの余弦則」と「ランバート反射」は、これを発見したドイツの数学者「ヨハン・ハインリヒ・ランベルト</w:t>
      </w:r>
      <w:r w:rsidRPr="004D45E8">
        <w:rPr>
          <w:rFonts w:hint="eastAsia"/>
        </w:rPr>
        <w:t>(</w:t>
      </w:r>
      <w:r w:rsidRPr="004D45E8">
        <w:t>Johann Heinrich Lambert</w:t>
      </w:r>
      <w:r w:rsidRPr="004D45E8">
        <w:rPr>
          <w:rFonts w:hint="eastAsia"/>
        </w:rPr>
        <w:t>)</w:t>
      </w:r>
      <w:r w:rsidRPr="004D45E8">
        <w:rPr>
          <w:rFonts w:hint="eastAsia"/>
        </w:rPr>
        <w:t>」の名前にちなんでなづけられました。微妙な名前の違いは、分野による読み方の慣習によります。数学徒は</w:t>
      </w:r>
      <w:r w:rsidRPr="004D45E8">
        <w:t>ドイツ語読みで「ランベルト」、物理学徒は英語読みで「ランバート」と呼んだ、ということですね。</w:t>
      </w:r>
    </w:p>
    <w:p w:rsidR="001565DC" w:rsidRDefault="001565DC" w:rsidP="00B55F9A"/>
    <w:p w:rsidR="001565DC" w:rsidRDefault="001615AE" w:rsidP="00B55F9A">
      <w:r>
        <w:lastRenderedPageBreak/>
        <w:t>上記のプログラムにおいて、ランバート反射は</w:t>
      </w:r>
      <w:r w:rsidR="00BF2EC6">
        <w:rPr>
          <w:rFonts w:hint="eastAsia"/>
        </w:rPr>
        <w:t>d</w:t>
      </w:r>
      <w:r w:rsidR="00BF2EC6">
        <w:t>ot</w:t>
      </w:r>
      <w:r w:rsidR="00BF2EC6">
        <w:t>関数</w:t>
      </w:r>
      <w:r>
        <w:t>で表されています。</w:t>
      </w:r>
      <w:r w:rsidR="00BF2EC6">
        <w:br/>
      </w:r>
      <w:r w:rsidR="00E90962">
        <w:rPr>
          <w:rFonts w:hint="eastAsia"/>
        </w:rPr>
        <w:t>「</w:t>
      </w:r>
      <w:r w:rsidR="00E90962">
        <w:rPr>
          <w:rFonts w:hint="eastAsia"/>
        </w:rPr>
        <w:t>dot(</w:t>
      </w:r>
      <w:r w:rsidR="00E90962">
        <w:rPr>
          <w:rFonts w:hint="eastAsia"/>
        </w:rPr>
        <w:t>どっと</w:t>
      </w:r>
      <w:r w:rsidR="00E90962">
        <w:rPr>
          <w:rFonts w:hint="eastAsia"/>
        </w:rPr>
        <w:t>)</w:t>
      </w:r>
      <w:r w:rsidR="00E90962">
        <w:rPr>
          <w:rFonts w:hint="eastAsia"/>
        </w:rPr>
        <w:t>」は内積を計算する</w:t>
      </w:r>
      <w:r w:rsidR="00E90962">
        <w:rPr>
          <w:rFonts w:hint="eastAsia"/>
        </w:rPr>
        <w:t>GLSL</w:t>
      </w:r>
      <w:r w:rsidR="00E90962">
        <w:rPr>
          <w:rFonts w:hint="eastAsia"/>
        </w:rPr>
        <w:t>の関数です。</w:t>
      </w:r>
      <w:r>
        <w:rPr>
          <w:rFonts w:hint="eastAsia"/>
        </w:rPr>
        <w:t>この式では、「</w:t>
      </w:r>
      <w:r>
        <w:rPr>
          <w:rFonts w:hint="eastAsia"/>
        </w:rPr>
        <w:t>2</w:t>
      </w:r>
      <w:r>
        <w:rPr>
          <w:rFonts w:hint="eastAsia"/>
        </w:rPr>
        <w:t>つの</w:t>
      </w:r>
      <w:r w:rsidR="00866656">
        <w:rPr>
          <w:rFonts w:hint="eastAsia"/>
        </w:rPr>
        <w:t>単位</w:t>
      </w:r>
      <w:r>
        <w:rPr>
          <w:rFonts w:hint="eastAsia"/>
        </w:rPr>
        <w:t>ベクトルがなす角をθ</w:t>
      </w:r>
      <w:r w:rsidR="007413CC">
        <w:rPr>
          <w:rFonts w:hint="eastAsia"/>
        </w:rPr>
        <w:t>(</w:t>
      </w:r>
      <w:r w:rsidR="007413CC">
        <w:rPr>
          <w:rFonts w:hint="eastAsia"/>
        </w:rPr>
        <w:t>しーた</w:t>
      </w:r>
      <w:r w:rsidR="007413CC">
        <w:rPr>
          <w:rFonts w:hint="eastAsia"/>
        </w:rPr>
        <w:t>)</w:t>
      </w:r>
      <w:r>
        <w:rPr>
          <w:rFonts w:hint="eastAsia"/>
        </w:rPr>
        <w:t>としたとき、ベクトルの内積は</w:t>
      </w:r>
      <w:r>
        <w:rPr>
          <w:rFonts w:hint="eastAsia"/>
        </w:rPr>
        <w:t>c</w:t>
      </w:r>
      <w:r>
        <w:t>osθ</w:t>
      </w:r>
      <w:r w:rsidR="007413CC">
        <w:t>(</w:t>
      </w:r>
      <w:r w:rsidR="007413CC">
        <w:t>こす・しーた</w:t>
      </w:r>
      <w:r w:rsidR="007413CC">
        <w:t>)</w:t>
      </w:r>
      <w:r>
        <w:rPr>
          <w:rFonts w:hint="eastAsia"/>
        </w:rPr>
        <w:t>と等しい」という事実を利用しています。なお、物体から見た</w:t>
      </w:r>
      <w:r>
        <w:t>光源方向は、光の向きの真逆になるため、光の向きを逆にしている</w:t>
      </w:r>
      <w:r>
        <w:rPr>
          <w:rFonts w:hint="eastAsia"/>
        </w:rPr>
        <w:t>(</w:t>
      </w:r>
      <w:r>
        <w:rPr>
          <w:rFonts w:hint="eastAsia"/>
        </w:rPr>
        <w:t>マイナスをつけて符号を反転している</w:t>
      </w:r>
      <w:r>
        <w:rPr>
          <w:rFonts w:hint="eastAsia"/>
        </w:rPr>
        <w:t>)</w:t>
      </w:r>
      <w:r>
        <w:rPr>
          <w:rFonts w:hint="eastAsia"/>
        </w:rPr>
        <w:t>ことに注意してください。</w:t>
      </w:r>
    </w:p>
    <w:p w:rsidR="001615AE" w:rsidRPr="00DD63CF" w:rsidRDefault="003D4B16" w:rsidP="00B55F9A">
      <w:r>
        <w:t>ランバート反射の式の外側にある「</w:t>
      </w:r>
      <w:r>
        <w:rPr>
          <w:rFonts w:hint="eastAsia"/>
        </w:rPr>
        <w:t>clamp(</w:t>
      </w:r>
      <w:r>
        <w:rPr>
          <w:rFonts w:hint="eastAsia"/>
        </w:rPr>
        <w:t>くらんぷ</w:t>
      </w:r>
      <w:r>
        <w:rPr>
          <w:rFonts w:hint="eastAsia"/>
        </w:rPr>
        <w:t>)</w:t>
      </w:r>
      <w:r>
        <w:t>」も</w:t>
      </w:r>
      <w:r>
        <w:rPr>
          <w:rFonts w:hint="eastAsia"/>
        </w:rPr>
        <w:t>GLSL</w:t>
      </w:r>
      <w:r>
        <w:rPr>
          <w:rFonts w:hint="eastAsia"/>
        </w:rPr>
        <w:t>の関数です。この関数は</w:t>
      </w:r>
      <w:r>
        <w:t>、数値が設定された最小値と最大値を越えないように制限します。上記のプログラムの場合、最小値は</w:t>
      </w:r>
      <w:r>
        <w:rPr>
          <w:rFonts w:hint="eastAsia"/>
        </w:rPr>
        <w:t>0</w:t>
      </w:r>
      <w:r w:rsidR="001106EC">
        <w:rPr>
          <w:rFonts w:hint="eastAsia"/>
        </w:rPr>
        <w:t>.0</w:t>
      </w:r>
      <w:r>
        <w:rPr>
          <w:rFonts w:hint="eastAsia"/>
        </w:rPr>
        <w:t>で最大値は</w:t>
      </w:r>
      <w:r>
        <w:rPr>
          <w:rFonts w:hint="eastAsia"/>
        </w:rPr>
        <w:t>1</w:t>
      </w:r>
      <w:r w:rsidR="001106EC">
        <w:t>.0</w:t>
      </w:r>
      <w:r w:rsidR="001106EC">
        <w:rPr>
          <w:rFonts w:hint="eastAsia"/>
        </w:rPr>
        <w:t>にしています</w:t>
      </w:r>
      <w:r>
        <w:rPr>
          <w:rFonts w:hint="eastAsia"/>
        </w:rPr>
        <w:t>。光が物体表面の反対側から入射している場合、</w:t>
      </w:r>
      <w:r>
        <w:rPr>
          <w:rFonts w:hint="eastAsia"/>
        </w:rPr>
        <w:t>cos</w:t>
      </w:r>
      <w:r>
        <w:rPr>
          <w:rFonts w:hint="eastAsia"/>
        </w:rPr>
        <w:t>θは負の値になります。しかし、マイナスの光というのは存在しません。ですから、</w:t>
      </w:r>
      <w:r>
        <w:rPr>
          <w:rFonts w:hint="eastAsia"/>
        </w:rPr>
        <w:t>clamp</w:t>
      </w:r>
      <w:r>
        <w:rPr>
          <w:rFonts w:hint="eastAsia"/>
        </w:rPr>
        <w:t>関数を使って</w:t>
      </w:r>
      <w:r>
        <w:rPr>
          <w:rFonts w:hint="eastAsia"/>
        </w:rPr>
        <w:t>0</w:t>
      </w:r>
      <w:r>
        <w:rPr>
          <w:rFonts w:hint="eastAsia"/>
        </w:rPr>
        <w:t>を下回らないようにしているわけです。</w:t>
      </w:r>
    </w:p>
    <w:p w:rsidR="00B625EB" w:rsidRPr="00B625EB" w:rsidRDefault="003D4B16" w:rsidP="00B625EB">
      <w:r>
        <w:t>ランバート反射の強さが得られたら、あとはその強さとライトの色、そして物体の色の</w:t>
      </w:r>
      <w:r>
        <w:rPr>
          <w:rFonts w:hint="eastAsia"/>
        </w:rPr>
        <w:t>3</w:t>
      </w:r>
      <w:r>
        <w:rPr>
          <w:rFonts w:hint="eastAsia"/>
        </w:rPr>
        <w:t>つを</w:t>
      </w:r>
      <w:r w:rsidR="00AB4731">
        <w:t>掛け合わせ</w:t>
      </w:r>
      <w:r w:rsidR="00363DB1">
        <w:t>ることで</w:t>
      </w:r>
      <w:r w:rsidR="00435420">
        <w:t>最終的に表示する</w:t>
      </w:r>
      <w:r>
        <w:t>色が決まります。</w:t>
      </w:r>
      <w:r w:rsidR="00435420">
        <w:t>乗算なので、色成分が</w:t>
      </w:r>
      <w:r w:rsidR="00435420">
        <w:rPr>
          <w:rFonts w:hint="eastAsia"/>
        </w:rPr>
        <w:t>0</w:t>
      </w:r>
      <w:r w:rsidR="00435420">
        <w:rPr>
          <w:rFonts w:hint="eastAsia"/>
        </w:rPr>
        <w:t>の場合はどんなに強い光を当てても</w:t>
      </w:r>
      <w:r w:rsidR="00435420">
        <w:rPr>
          <w:rFonts w:hint="eastAsia"/>
        </w:rPr>
        <w:t>0</w:t>
      </w:r>
      <w:r w:rsidR="00435420">
        <w:rPr>
          <w:rFonts w:hint="eastAsia"/>
        </w:rPr>
        <w:t>のままです。現実の物体は、たとえ純粋な赤色に見えるものでも、実際にはわずかに緑や青の色成分が含まれます。現在最も黒い物質と呼ばれる「ベンタブラック」ですら光の</w:t>
      </w:r>
      <w:r w:rsidR="00435420">
        <w:t>0.04</w:t>
      </w:r>
      <w:r w:rsidR="00435420">
        <w:rPr>
          <w:rFonts w:hint="eastAsia"/>
        </w:rPr>
        <w:t>%</w:t>
      </w:r>
      <w:r w:rsidR="00435420">
        <w:rPr>
          <w:rFonts w:hint="eastAsia"/>
        </w:rPr>
        <w:t>は反射します。色成分が</w:t>
      </w:r>
      <w:r w:rsidR="00435420">
        <w:rPr>
          <w:rFonts w:hint="eastAsia"/>
        </w:rPr>
        <w:t>0</w:t>
      </w:r>
      <w:r w:rsidR="00435420">
        <w:rPr>
          <w:rFonts w:hint="eastAsia"/>
        </w:rPr>
        <w:t>になるのはブラックホールくらいでしょう。</w:t>
      </w:r>
    </w:p>
    <w:p w:rsidR="001734FD" w:rsidRDefault="00B625EB" w:rsidP="00B625EB">
      <w:pPr>
        <w:pStyle w:val="af8"/>
      </w:pPr>
      <w:r w:rsidRPr="00B625EB">
        <w:rPr>
          <w:rFonts w:hint="eastAsia"/>
          <w:b/>
        </w:rPr>
        <w:t>表示する色の計算式</w:t>
      </w:r>
      <w:r>
        <w:rPr>
          <w:rFonts w:hint="eastAsia"/>
          <w:b/>
        </w:rPr>
        <w:t>:</w:t>
      </w:r>
      <w:r>
        <w:br/>
        <w:t xml:space="preserve"> </w:t>
      </w:r>
      <w:r w:rsidR="00435420">
        <w:rPr>
          <w:rFonts w:hint="eastAsia"/>
        </w:rPr>
        <w:t>表示する色</w:t>
      </w:r>
      <w:r w:rsidR="00435420">
        <w:rPr>
          <w:rFonts w:hint="eastAsia"/>
        </w:rPr>
        <w:t xml:space="preserve"> </w:t>
      </w:r>
      <w:r w:rsidR="00435420">
        <w:t xml:space="preserve">= </w:t>
      </w:r>
      <w:r w:rsidR="00435420">
        <w:t>物体の色</w:t>
      </w:r>
      <w:r w:rsidR="00435420">
        <w:t xml:space="preserve"> </w:t>
      </w:r>
      <w:r>
        <w:rPr>
          <w:rFonts w:hint="eastAsia"/>
        </w:rPr>
        <w:t>×</w:t>
      </w:r>
      <w:r w:rsidR="00435420">
        <w:rPr>
          <w:rFonts w:hint="eastAsia"/>
        </w:rPr>
        <w:t xml:space="preserve"> </w:t>
      </w:r>
      <w:r w:rsidR="00435420">
        <w:rPr>
          <w:rFonts w:hint="eastAsia"/>
        </w:rPr>
        <w:t>ライトの色</w:t>
      </w:r>
      <w:r w:rsidR="00435420">
        <w:rPr>
          <w:rFonts w:hint="eastAsia"/>
        </w:rPr>
        <w:t xml:space="preserve"> </w:t>
      </w:r>
      <w:r>
        <w:rPr>
          <w:rFonts w:hint="eastAsia"/>
        </w:rPr>
        <w:t>×</w:t>
      </w:r>
      <w:r w:rsidR="00435420">
        <w:rPr>
          <w:rFonts w:hint="eastAsia"/>
        </w:rPr>
        <w:t xml:space="preserve"> </w:t>
      </w:r>
      <w:r w:rsidR="00435420">
        <w:t>cos(</w:t>
      </w:r>
      <w:r w:rsidR="00435420">
        <w:t>ライトの向きと法線がなす角</w:t>
      </w:r>
      <w:r w:rsidR="00435420">
        <w:t>θ)</w:t>
      </w:r>
    </w:p>
    <w:p w:rsidR="00A821A5" w:rsidRPr="001106EC" w:rsidRDefault="00A821A5" w:rsidP="000B4C9E"/>
    <w:p w:rsidR="00527CE1" w:rsidRPr="00840BA1" w:rsidRDefault="00527CE1" w:rsidP="00527CE1">
      <w:pPr>
        <w:pStyle w:val="af8"/>
      </w:pPr>
      <w:r w:rsidRPr="00527CE1">
        <w:rPr>
          <w:rFonts w:hint="eastAsia"/>
          <w:b/>
        </w:rPr>
        <w:t>[</w:t>
      </w:r>
      <w:r w:rsidRPr="00527CE1">
        <w:rPr>
          <w:rFonts w:hint="eastAsia"/>
          <w:b/>
        </w:rPr>
        <w:t>課題</w:t>
      </w:r>
      <w:r w:rsidRPr="00527CE1">
        <w:rPr>
          <w:rFonts w:hint="eastAsia"/>
          <w:b/>
        </w:rPr>
        <w:t>01]</w:t>
      </w:r>
      <w:r>
        <w:t xml:space="preserve"> </w:t>
      </w:r>
      <w:r w:rsidRPr="00840BA1">
        <w:rPr>
          <w:rFonts w:hint="eastAsia"/>
        </w:rPr>
        <w:t>(</w:t>
      </w:r>
      <w:r w:rsidRPr="00840BA1">
        <w:t>1.0, 1.0, 0.7)</w:t>
      </w:r>
      <w:r w:rsidRPr="00840BA1">
        <w:t>という色の光が、</w:t>
      </w:r>
      <w:r w:rsidRPr="00840BA1">
        <w:rPr>
          <w:rFonts w:hint="eastAsia"/>
        </w:rPr>
        <w:t>(</w:t>
      </w:r>
      <w:r w:rsidRPr="00840BA1">
        <w:t>0.5, 0.2, 0.1)</w:t>
      </w:r>
      <w:r w:rsidRPr="00840BA1">
        <w:t>という色の物体に対して垂直方向に入射したときの、最終的な色を求めなさい。</w:t>
      </w:r>
      <w:r w:rsidR="00426B29">
        <w:t>計算には</w:t>
      </w:r>
      <w:r w:rsidR="00426B29">
        <w:rPr>
          <w:rFonts w:hint="eastAsia"/>
        </w:rPr>
        <w:t>W</w:t>
      </w:r>
      <w:r w:rsidR="00426B29">
        <w:t>indows 10</w:t>
      </w:r>
      <w:r w:rsidR="00426B29">
        <w:t>の電卓アプリや</w:t>
      </w:r>
      <w:r w:rsidR="00426B29">
        <w:rPr>
          <w:rFonts w:hint="eastAsia"/>
        </w:rPr>
        <w:t>(</w:t>
      </w:r>
      <w:r w:rsidR="00426B29">
        <w:rPr>
          <w:rFonts w:hint="eastAsia"/>
        </w:rPr>
        <w:t>左上の「三」をクリックして「関数電卓」を選ぶとよい</w:t>
      </w:r>
      <w:r w:rsidR="00426B29">
        <w:rPr>
          <w:rFonts w:hint="eastAsia"/>
        </w:rPr>
        <w:t>)</w:t>
      </w:r>
      <w:r w:rsidR="00426B29">
        <w:t>、スマホの電卓アプリなどを使うとよいでしょう。</w:t>
      </w:r>
    </w:p>
    <w:p w:rsidR="00A821A5" w:rsidRPr="00840BA1" w:rsidRDefault="00527CE1" w:rsidP="00527CE1">
      <w:pPr>
        <w:pStyle w:val="af8"/>
      </w:pPr>
      <w:r w:rsidRPr="00527CE1">
        <w:rPr>
          <w:rFonts w:hint="eastAsia"/>
          <w:b/>
        </w:rPr>
        <w:t>[</w:t>
      </w:r>
      <w:r w:rsidRPr="00527CE1">
        <w:rPr>
          <w:rFonts w:hint="eastAsia"/>
          <w:b/>
        </w:rPr>
        <w:t>課題</w:t>
      </w:r>
      <w:r w:rsidRPr="00527CE1">
        <w:rPr>
          <w:rFonts w:hint="eastAsia"/>
          <w:b/>
        </w:rPr>
        <w:t>02]</w:t>
      </w:r>
      <w:r w:rsidRPr="00840BA1">
        <w:t xml:space="preserve"> </w:t>
      </w:r>
      <w:r w:rsidRPr="00840BA1">
        <w:t>課題</w:t>
      </w:r>
      <w:r w:rsidRPr="00840BA1">
        <w:rPr>
          <w:rFonts w:hint="eastAsia"/>
        </w:rPr>
        <w:t>01</w:t>
      </w:r>
      <w:r w:rsidRPr="00840BA1">
        <w:rPr>
          <w:rFonts w:hint="eastAsia"/>
        </w:rPr>
        <w:t>の光と物体について、光が</w:t>
      </w:r>
      <w:r w:rsidRPr="00840BA1">
        <w:rPr>
          <w:rFonts w:hint="eastAsia"/>
        </w:rPr>
        <w:t>45</w:t>
      </w:r>
      <w:r w:rsidRPr="00840BA1">
        <w:rPr>
          <w:rFonts w:hint="eastAsia"/>
        </w:rPr>
        <w:t>°、</w:t>
      </w:r>
      <w:r w:rsidRPr="00840BA1">
        <w:rPr>
          <w:rFonts w:hint="eastAsia"/>
        </w:rPr>
        <w:t>90</w:t>
      </w:r>
      <w:r w:rsidRPr="00840BA1">
        <w:rPr>
          <w:rFonts w:hint="eastAsia"/>
        </w:rPr>
        <w:t>°、</w:t>
      </w:r>
      <w:r w:rsidRPr="00840BA1">
        <w:rPr>
          <w:rFonts w:hint="eastAsia"/>
        </w:rPr>
        <w:t>120</w:t>
      </w:r>
      <w:r w:rsidRPr="00840BA1">
        <w:rPr>
          <w:rFonts w:hint="eastAsia"/>
        </w:rPr>
        <w:t>°</w:t>
      </w:r>
      <w:r w:rsidR="00820250" w:rsidRPr="00840BA1">
        <w:rPr>
          <w:rFonts w:hint="eastAsia"/>
        </w:rPr>
        <w:t>の角度</w:t>
      </w:r>
      <w:r w:rsidRPr="00840BA1">
        <w:rPr>
          <w:rFonts w:hint="eastAsia"/>
        </w:rPr>
        <w:t>で入射したときの最終的な色を、</w:t>
      </w:r>
      <w:r w:rsidR="00820250" w:rsidRPr="00840BA1">
        <w:rPr>
          <w:rFonts w:hint="eastAsia"/>
        </w:rPr>
        <w:t>小数点以下第２位まで</w:t>
      </w:r>
      <w:r w:rsidRPr="00840BA1">
        <w:rPr>
          <w:rFonts w:hint="eastAsia"/>
        </w:rPr>
        <w:t>求めなさい。</w:t>
      </w:r>
    </w:p>
    <w:p w:rsidR="00A821A5" w:rsidRDefault="00BE48C7" w:rsidP="00BE48C7">
      <w:pPr>
        <w:pStyle w:val="2"/>
      </w:pPr>
      <w:r>
        <w:rPr>
          <w:rFonts w:hint="eastAsia"/>
        </w:rPr>
        <w:t>シェーダー・ファイルを読み込む</w:t>
      </w:r>
    </w:p>
    <w:p w:rsidR="00BE48C7" w:rsidRDefault="00BE48C7" w:rsidP="000B4C9E">
      <w:r>
        <w:t>それでは、作成した</w:t>
      </w:r>
      <w:r>
        <w:rPr>
          <w:rFonts w:hint="eastAsia"/>
        </w:rPr>
        <w:t>VertexLighting.vert</w:t>
      </w:r>
      <w:r>
        <w:rPr>
          <w:rFonts w:hint="eastAsia"/>
        </w:rPr>
        <w:t>からプログラム・オブジェクトを作成しましょう。</w:t>
      </w:r>
      <w:r>
        <w:br/>
      </w:r>
      <w:r>
        <w:rPr>
          <w:rFonts w:hint="eastAsia"/>
        </w:rPr>
        <w:t>Main.cpp</w:t>
      </w:r>
      <w:r>
        <w:rPr>
          <w:rFonts w:hint="eastAsia"/>
        </w:rPr>
        <w:t>に次のプログラムを追加してください。</w:t>
      </w:r>
    </w:p>
    <w:p w:rsidR="00BE48C7" w:rsidRPr="00A8025E" w:rsidRDefault="00BE48C7" w:rsidP="00BE48C7">
      <w:pPr>
        <w:pStyle w:val="ac"/>
      </w:pPr>
      <w:r w:rsidRPr="00A8025E">
        <w:t xml:space="preserve">   </w:t>
      </w:r>
      <w:r w:rsidRPr="00A8025E">
        <w:rPr>
          <w:color w:val="0000FF"/>
        </w:rPr>
        <w:t>const</w:t>
      </w:r>
      <w:r w:rsidRPr="00A8025E">
        <w:t xml:space="preserve"> </w:t>
      </w:r>
      <w:r w:rsidRPr="00A8025E">
        <w:rPr>
          <w:color w:val="2B91AF"/>
        </w:rPr>
        <w:t>GLuint</w:t>
      </w:r>
      <w:r w:rsidRPr="00A8025E">
        <w:t xml:space="preserve"> vbo = CreateVBO(</w:t>
      </w:r>
      <w:r w:rsidRPr="00A8025E">
        <w:rPr>
          <w:color w:val="0000FF"/>
        </w:rPr>
        <w:t>sizeof</w:t>
      </w:r>
      <w:r w:rsidRPr="00A8025E">
        <w:t>(vertices), vertices);</w:t>
      </w:r>
      <w:r w:rsidRPr="00A8025E">
        <w:br/>
        <w:t xml:space="preserve">   </w:t>
      </w:r>
      <w:r w:rsidRPr="00A8025E">
        <w:rPr>
          <w:color w:val="0000FF"/>
        </w:rPr>
        <w:t>const</w:t>
      </w:r>
      <w:r w:rsidRPr="00A8025E">
        <w:t xml:space="preserve"> </w:t>
      </w:r>
      <w:r w:rsidRPr="00A8025E">
        <w:rPr>
          <w:color w:val="2B91AF"/>
        </w:rPr>
        <w:t>GLuint</w:t>
      </w:r>
      <w:r w:rsidRPr="00A8025E">
        <w:t xml:space="preserve"> ibo = CreateIBO(</w:t>
      </w:r>
      <w:r w:rsidRPr="00A8025E">
        <w:rPr>
          <w:color w:val="0000FF"/>
        </w:rPr>
        <w:t>sizeof</w:t>
      </w:r>
      <w:r w:rsidRPr="00A8025E">
        <w:t>(indices), indices);</w:t>
      </w:r>
      <w:r w:rsidRPr="00A8025E">
        <w:br/>
        <w:t xml:space="preserve">   </w:t>
      </w:r>
      <w:r w:rsidRPr="00A8025E">
        <w:rPr>
          <w:color w:val="0000FF"/>
        </w:rPr>
        <w:t>const</w:t>
      </w:r>
      <w:r w:rsidRPr="00A8025E">
        <w:t xml:space="preserve"> </w:t>
      </w:r>
      <w:r w:rsidRPr="00A8025E">
        <w:rPr>
          <w:color w:val="2B91AF"/>
        </w:rPr>
        <w:t>GLuint</w:t>
      </w:r>
      <w:r w:rsidRPr="00A8025E">
        <w:t xml:space="preserve"> vao = CreateVAO(vbo, ibo);</w:t>
      </w:r>
      <w:r w:rsidRPr="00A8025E">
        <w:br/>
        <w:t xml:space="preserve">   </w:t>
      </w:r>
      <w:r w:rsidRPr="00A8025E">
        <w:rPr>
          <w:color w:val="0000FF"/>
        </w:rPr>
        <w:t>const</w:t>
      </w:r>
      <w:r w:rsidRPr="00A8025E">
        <w:t xml:space="preserve"> </w:t>
      </w:r>
      <w:r w:rsidRPr="00A8025E">
        <w:rPr>
          <w:color w:val="2B91AF"/>
        </w:rPr>
        <w:t>GLuint</w:t>
      </w:r>
      <w:r w:rsidRPr="00A8025E">
        <w:t xml:space="preserve"> shaderProgram =</w:t>
      </w:r>
      <w:r w:rsidRPr="00A8025E">
        <w:br/>
        <w:t xml:space="preserve">    Shader::BuildFromFile(</w:t>
      </w:r>
      <w:r w:rsidRPr="00A8025E">
        <w:rPr>
          <w:color w:val="A31515"/>
        </w:rPr>
        <w:t>"Res/Simple.vert"</w:t>
      </w:r>
      <w:r w:rsidRPr="00A8025E">
        <w:t xml:space="preserve">, </w:t>
      </w:r>
      <w:r w:rsidRPr="00A8025E">
        <w:rPr>
          <w:color w:val="A31515"/>
        </w:rPr>
        <w:t>"Res/Simple.frag"</w:t>
      </w:r>
      <w:r w:rsidRPr="00A8025E">
        <w:t>);</w:t>
      </w:r>
      <w:r w:rsidRPr="00A8025E">
        <w:br/>
      </w:r>
      <w:r w:rsidRPr="00A8025E">
        <w:rPr>
          <w:color w:val="FF0000"/>
        </w:rPr>
        <w:t>+</w:t>
      </w:r>
      <w:r w:rsidRPr="00A8025E">
        <w:t xml:space="preserve">  </w:t>
      </w:r>
      <w:r w:rsidRPr="00A8025E">
        <w:rPr>
          <w:color w:val="0000FF"/>
        </w:rPr>
        <w:t>const</w:t>
      </w:r>
      <w:r w:rsidRPr="00A8025E">
        <w:t xml:space="preserve"> </w:t>
      </w:r>
      <w:r w:rsidRPr="00A8025E">
        <w:rPr>
          <w:color w:val="2B91AF"/>
        </w:rPr>
        <w:t>GLuint</w:t>
      </w:r>
      <w:r w:rsidR="00CF7797">
        <w:t xml:space="preserve"> prog</w:t>
      </w:r>
      <w:r w:rsidRPr="00A8025E">
        <w:t>Lighting =</w:t>
      </w:r>
      <w:r w:rsidRPr="00A8025E">
        <w:br/>
      </w:r>
      <w:r w:rsidRPr="00A8025E">
        <w:rPr>
          <w:color w:val="FF0000"/>
        </w:rPr>
        <w:t>+</w:t>
      </w:r>
      <w:r w:rsidRPr="00A8025E">
        <w:t xml:space="preserve">    Shader::BuildFromFile(</w:t>
      </w:r>
      <w:r w:rsidRPr="00A8025E">
        <w:rPr>
          <w:color w:val="A31515"/>
        </w:rPr>
        <w:t>"Res/VertexLighting.vert"</w:t>
      </w:r>
      <w:r w:rsidRPr="00A8025E">
        <w:t xml:space="preserve">, </w:t>
      </w:r>
      <w:r w:rsidRPr="00A8025E">
        <w:rPr>
          <w:color w:val="A31515"/>
        </w:rPr>
        <w:t>"Res/Simple.frag"</w:t>
      </w:r>
      <w:r w:rsidRPr="00A8025E">
        <w:t>);</w:t>
      </w:r>
      <w:r w:rsidRPr="00A8025E">
        <w:br/>
      </w:r>
      <w:r w:rsidRPr="00A8025E">
        <w:rPr>
          <w:rFonts w:hint="eastAsia"/>
          <w:color w:val="FF0000"/>
        </w:rPr>
        <w:t>-</w:t>
      </w:r>
      <w:r w:rsidRPr="00A8025E">
        <w:rPr>
          <w:color w:val="FF0000"/>
        </w:rPr>
        <w:t xml:space="preserve">  if (!vbo || !ibo || !vao || !shaderProgram) {</w:t>
      </w:r>
      <w:r w:rsidRPr="00A8025E">
        <w:br/>
      </w:r>
      <w:r w:rsidRPr="00A8025E">
        <w:rPr>
          <w:color w:val="FF0000"/>
        </w:rPr>
        <w:t>+</w:t>
      </w:r>
      <w:r w:rsidRPr="00A8025E">
        <w:t xml:space="preserve">  </w:t>
      </w:r>
      <w:r w:rsidRPr="00A8025E">
        <w:rPr>
          <w:color w:val="0000FF"/>
        </w:rPr>
        <w:t>if</w:t>
      </w:r>
      <w:r w:rsidRPr="00A8025E">
        <w:t xml:space="preserve"> (!vbo || !ibo || !vao || !shaderProgram || !</w:t>
      </w:r>
      <w:r w:rsidR="00CF7797">
        <w:t>prog</w:t>
      </w:r>
      <w:r w:rsidR="00CF7797" w:rsidRPr="00A8025E">
        <w:t>Lighting</w:t>
      </w:r>
      <w:r w:rsidRPr="00A8025E">
        <w:t>) {</w:t>
      </w:r>
      <w:r w:rsidRPr="00A8025E">
        <w:br/>
        <w:t xml:space="preserve">     </w:t>
      </w:r>
      <w:r w:rsidRPr="00A8025E">
        <w:rPr>
          <w:color w:val="0000FF"/>
        </w:rPr>
        <w:t>return</w:t>
      </w:r>
      <w:r w:rsidRPr="00A8025E">
        <w:t xml:space="preserve"> 1;</w:t>
      </w:r>
      <w:r w:rsidRPr="00A8025E">
        <w:br/>
        <w:t xml:space="preserve">   }</w:t>
      </w:r>
    </w:p>
    <w:p w:rsidR="00BE48C7" w:rsidRDefault="0018617D" w:rsidP="000B4C9E">
      <w:r>
        <w:lastRenderedPageBreak/>
        <w:t>ライティング用のフラグメントシェーダー</w:t>
      </w:r>
      <w:r w:rsidR="007A2EC8">
        <w:t>に</w:t>
      </w:r>
      <w:r>
        <w:t>は、</w:t>
      </w:r>
      <w:r>
        <w:rPr>
          <w:rFonts w:hint="eastAsia"/>
        </w:rPr>
        <w:t>Simple.frag</w:t>
      </w:r>
      <w:r>
        <w:rPr>
          <w:rFonts w:hint="eastAsia"/>
        </w:rPr>
        <w:t>を使い回すことにします。</w:t>
      </w:r>
    </w:p>
    <w:p w:rsidR="007C52FE" w:rsidRDefault="007C52FE" w:rsidP="007C52FE">
      <w:r>
        <w:t>作成したら破棄する義務があります。</w:t>
      </w:r>
      <w:r>
        <w:br/>
      </w:r>
      <w:r>
        <w:rPr>
          <w:rFonts w:hint="eastAsia"/>
        </w:rPr>
        <w:t>main</w:t>
      </w:r>
      <w:r>
        <w:rPr>
          <w:rFonts w:hint="eastAsia"/>
        </w:rPr>
        <w:t>関数の終わり付近に、次のプログラムを追加してください。</w:t>
      </w:r>
    </w:p>
    <w:p w:rsidR="007C52FE" w:rsidRPr="00A8025E" w:rsidRDefault="007C52FE" w:rsidP="007C52FE">
      <w:pPr>
        <w:pStyle w:val="ac"/>
      </w:pPr>
      <w:r w:rsidRPr="00A8025E">
        <w:t xml:space="preserve"> glDeleteTextures(1, &amp;texHouse);</w:t>
      </w:r>
      <w:r w:rsidRPr="00A8025E">
        <w:br/>
        <w:t xml:space="preserve"> glDeleteTextures(1, &amp;texId);</w:t>
      </w:r>
      <w:r w:rsidRPr="00A8025E">
        <w:br/>
      </w:r>
      <w:r w:rsidRPr="00A8025E">
        <w:rPr>
          <w:rFonts w:hint="eastAsia"/>
          <w:color w:val="FF0000"/>
        </w:rPr>
        <w:t>+</w:t>
      </w:r>
      <w:r w:rsidRPr="00A8025E">
        <w:rPr>
          <w:color w:val="6F008A"/>
        </w:rPr>
        <w:t>glDeleteProgram</w:t>
      </w:r>
      <w:r w:rsidR="00F92662">
        <w:t>(prog</w:t>
      </w:r>
      <w:r w:rsidRPr="00A8025E">
        <w:t>Lighting);</w:t>
      </w:r>
      <w:r w:rsidRPr="00A8025E">
        <w:br/>
        <w:t xml:space="preserve"> </w:t>
      </w:r>
      <w:r w:rsidRPr="00A8025E">
        <w:rPr>
          <w:color w:val="6F008A"/>
        </w:rPr>
        <w:t>glDeleteProgram</w:t>
      </w:r>
      <w:r w:rsidRPr="00A8025E">
        <w:t>(shaderProgram);</w:t>
      </w:r>
      <w:r w:rsidRPr="00A8025E">
        <w:br/>
        <w:t xml:space="preserve"> </w:t>
      </w:r>
      <w:r w:rsidRPr="00A8025E">
        <w:rPr>
          <w:color w:val="6F008A"/>
        </w:rPr>
        <w:t>glDeleteVertexArrays</w:t>
      </w:r>
      <w:r w:rsidRPr="00A8025E">
        <w:t>(1, &amp;vao);</w:t>
      </w:r>
      <w:r w:rsidRPr="00A8025E">
        <w:br/>
      </w:r>
      <w:r w:rsidRPr="00A8025E">
        <w:br/>
        <w:t xml:space="preserve"> </w:t>
      </w:r>
      <w:r w:rsidRPr="00A8025E">
        <w:rPr>
          <w:color w:val="0000FF"/>
        </w:rPr>
        <w:t>return</w:t>
      </w:r>
      <w:r w:rsidRPr="00A8025E">
        <w:t xml:space="preserve"> 0;</w:t>
      </w:r>
    </w:p>
    <w:p w:rsidR="00BE48C7" w:rsidRDefault="007A2EC8" w:rsidP="007A2EC8">
      <w:pPr>
        <w:pStyle w:val="2"/>
      </w:pPr>
      <w:r>
        <w:rPr>
          <w:rFonts w:hint="eastAsia"/>
        </w:rPr>
        <w:t>uniform</w:t>
      </w:r>
      <w:r>
        <w:rPr>
          <w:rFonts w:hint="eastAsia"/>
        </w:rPr>
        <w:t>変数の位置を取得する</w:t>
      </w:r>
    </w:p>
    <w:p w:rsidR="007A2EC8" w:rsidRDefault="007A2EC8" w:rsidP="007A2EC8">
      <w:r>
        <w:t>作成したプログラム・オブジェクトの</w:t>
      </w:r>
      <w:r>
        <w:rPr>
          <w:rFonts w:hint="eastAsia"/>
        </w:rPr>
        <w:t>uniform</w:t>
      </w:r>
      <w:r>
        <w:rPr>
          <w:rFonts w:hint="eastAsia"/>
        </w:rPr>
        <w:t>変数の位置を取得します。</w:t>
      </w:r>
      <w:r>
        <w:br/>
      </w:r>
      <w:r>
        <w:rPr>
          <w:rFonts w:hint="eastAsia"/>
        </w:rPr>
        <w:t>shaderProgram</w:t>
      </w:r>
      <w:r>
        <w:rPr>
          <w:rFonts w:hint="eastAsia"/>
        </w:rPr>
        <w:t>用の</w:t>
      </w:r>
      <w:r>
        <w:rPr>
          <w:rFonts w:hint="eastAsia"/>
        </w:rPr>
        <w:t>uniform</w:t>
      </w:r>
      <w:r>
        <w:rPr>
          <w:rFonts w:hint="eastAsia"/>
        </w:rPr>
        <w:t>変数の位置を取得するプログラムの下に、次のプログラムを追加してください。</w:t>
      </w:r>
    </w:p>
    <w:p w:rsidR="007A2EC8" w:rsidRPr="00A8025E" w:rsidRDefault="007A2EC8" w:rsidP="007A2EC8">
      <w:pPr>
        <w:pStyle w:val="ac"/>
      </w:pPr>
      <w:r w:rsidRPr="00A8025E">
        <w:t xml:space="preserve">  </w:t>
      </w:r>
      <w:r w:rsidR="00E76157">
        <w:t xml:space="preserve"> </w:t>
      </w:r>
      <w:r w:rsidRPr="00A8025E">
        <w:rPr>
          <w:color w:val="0000FF"/>
        </w:rPr>
        <w:t>const</w:t>
      </w:r>
      <w:r w:rsidRPr="00A8025E">
        <w:t xml:space="preserve"> </w:t>
      </w:r>
      <w:r w:rsidRPr="00A8025E">
        <w:rPr>
          <w:color w:val="2B91AF"/>
        </w:rPr>
        <w:t>GLint</w:t>
      </w:r>
      <w:r w:rsidRPr="00A8025E">
        <w:t xml:space="preserve"> texColorLoc = </w:t>
      </w:r>
      <w:r w:rsidRPr="00A8025E">
        <w:rPr>
          <w:color w:val="6F008A"/>
        </w:rPr>
        <w:t>glGetUniformLocation</w:t>
      </w:r>
      <w:r w:rsidRPr="00A8025E">
        <w:t xml:space="preserve">(shaderProgram, </w:t>
      </w:r>
      <w:r w:rsidRPr="00A8025E">
        <w:rPr>
          <w:color w:val="A31515"/>
        </w:rPr>
        <w:t>"texColor"</w:t>
      </w:r>
      <w:r w:rsidRPr="00A8025E">
        <w:t>);</w:t>
      </w:r>
      <w:r w:rsidRPr="00A8025E">
        <w:br/>
        <w:t xml:space="preserve">  </w:t>
      </w:r>
      <w:r w:rsidR="00E76157">
        <w:t xml:space="preserve"> </w:t>
      </w:r>
      <w:r w:rsidRPr="00A8025E">
        <w:rPr>
          <w:color w:val="0000FF"/>
        </w:rPr>
        <w:t>if</w:t>
      </w:r>
      <w:r w:rsidRPr="00A8025E">
        <w:t xml:space="preserve"> (texColorLoc &gt;= 0) {</w:t>
      </w:r>
      <w:r w:rsidRPr="00A8025E">
        <w:br/>
        <w:t xml:space="preserve">  </w:t>
      </w:r>
      <w:r w:rsidR="00E76157">
        <w:t xml:space="preserve"> </w:t>
      </w:r>
      <w:r w:rsidRPr="00A8025E">
        <w:t xml:space="preserve">  </w:t>
      </w:r>
      <w:r w:rsidRPr="00A8025E">
        <w:rPr>
          <w:color w:val="6F008A"/>
        </w:rPr>
        <w:t>glUniform1i</w:t>
      </w:r>
      <w:r w:rsidRPr="00A8025E">
        <w:t>(texColorLoc, 0);</w:t>
      </w:r>
      <w:r w:rsidRPr="00A8025E">
        <w:br/>
        <w:t xml:space="preserve">  </w:t>
      </w:r>
      <w:r w:rsidR="00E76157">
        <w:t xml:space="preserve"> </w:t>
      </w:r>
      <w:r w:rsidRPr="00A8025E">
        <w:t>}</w:t>
      </w:r>
      <w:r w:rsidRPr="00A8025E">
        <w:br/>
      </w:r>
      <w:r w:rsidRPr="00A8025E">
        <w:rPr>
          <w:color w:val="FF0000"/>
        </w:rPr>
        <w:t>+</w:t>
      </w:r>
      <w:r w:rsidRPr="00A8025E">
        <w:br/>
      </w:r>
      <w:r w:rsidR="00D572A2" w:rsidRPr="00A8025E">
        <w:rPr>
          <w:color w:val="FF0000"/>
        </w:rPr>
        <w:t>+</w:t>
      </w:r>
      <w:r w:rsidR="00D572A2" w:rsidRPr="00A8025E">
        <w:t xml:space="preserve">  </w:t>
      </w:r>
      <w:r w:rsidR="00D572A2" w:rsidRPr="00A8025E">
        <w:rPr>
          <w:color w:val="0000FF"/>
        </w:rPr>
        <w:t>const</w:t>
      </w:r>
      <w:r w:rsidR="00D572A2" w:rsidRPr="00A8025E">
        <w:t xml:space="preserve"> </w:t>
      </w:r>
      <w:r w:rsidR="00D572A2" w:rsidRPr="00A8025E">
        <w:rPr>
          <w:color w:val="2B91AF"/>
        </w:rPr>
        <w:t>GLint</w:t>
      </w:r>
      <w:r w:rsidR="00D572A2" w:rsidRPr="00A8025E">
        <w:t xml:space="preserve"> locMatMVP = </w:t>
      </w:r>
      <w:r w:rsidR="00D572A2" w:rsidRPr="00A8025E">
        <w:rPr>
          <w:color w:val="6F008A"/>
        </w:rPr>
        <w:t>glGetUniformLocation</w:t>
      </w:r>
      <w:r w:rsidR="00D572A2" w:rsidRPr="00A8025E">
        <w:t xml:space="preserve">(progLighting, </w:t>
      </w:r>
      <w:r w:rsidR="00D572A2" w:rsidRPr="00A8025E">
        <w:rPr>
          <w:color w:val="A31515"/>
        </w:rPr>
        <w:t>"matMVP"</w:t>
      </w:r>
      <w:r w:rsidR="00D572A2" w:rsidRPr="00A8025E">
        <w:t>);</w:t>
      </w:r>
      <w:r w:rsidR="00D572A2" w:rsidRPr="00A8025E">
        <w:br/>
      </w:r>
      <w:r w:rsidRPr="00A8025E">
        <w:rPr>
          <w:color w:val="FF0000"/>
        </w:rPr>
        <w:t>+</w:t>
      </w:r>
      <w:r w:rsidRPr="00A8025E">
        <w:t xml:space="preserve">  </w:t>
      </w:r>
      <w:r w:rsidRPr="00A8025E">
        <w:rPr>
          <w:color w:val="0000FF"/>
        </w:rPr>
        <w:t>const</w:t>
      </w:r>
      <w:r w:rsidRPr="00A8025E">
        <w:t xml:space="preserve"> </w:t>
      </w:r>
      <w:r w:rsidRPr="00A8025E">
        <w:rPr>
          <w:color w:val="2B91AF"/>
        </w:rPr>
        <w:t>GLint</w:t>
      </w:r>
      <w:r w:rsidRPr="00A8025E">
        <w:t xml:space="preserve"> locDirLightDir =</w:t>
      </w:r>
      <w:r w:rsidRPr="00A8025E">
        <w:br/>
      </w:r>
      <w:r w:rsidRPr="00A8025E">
        <w:rPr>
          <w:color w:val="FF0000"/>
        </w:rPr>
        <w:t>+</w:t>
      </w:r>
      <w:r w:rsidRPr="00A8025E">
        <w:t xml:space="preserve">    </w:t>
      </w:r>
      <w:r w:rsidRPr="00A8025E">
        <w:rPr>
          <w:color w:val="6F008A"/>
        </w:rPr>
        <w:t>glGetUniformLocation</w:t>
      </w:r>
      <w:r w:rsidRPr="00A8025E">
        <w:t xml:space="preserve">(progLighting, </w:t>
      </w:r>
      <w:r w:rsidRPr="00A8025E">
        <w:rPr>
          <w:color w:val="A31515"/>
        </w:rPr>
        <w:t>"directionalLight.direction"</w:t>
      </w:r>
      <w:r w:rsidRPr="00A8025E">
        <w:t>);</w:t>
      </w:r>
      <w:r w:rsidRPr="00A8025E">
        <w:br/>
      </w:r>
      <w:r w:rsidRPr="00A8025E">
        <w:rPr>
          <w:color w:val="FF0000"/>
        </w:rPr>
        <w:t>+</w:t>
      </w:r>
      <w:r w:rsidRPr="00A8025E">
        <w:t xml:space="preserve">  </w:t>
      </w:r>
      <w:r w:rsidRPr="00A8025E">
        <w:rPr>
          <w:color w:val="0000FF"/>
        </w:rPr>
        <w:t>const</w:t>
      </w:r>
      <w:r w:rsidRPr="00A8025E">
        <w:t xml:space="preserve"> </w:t>
      </w:r>
      <w:r w:rsidRPr="00A8025E">
        <w:rPr>
          <w:color w:val="2B91AF"/>
        </w:rPr>
        <w:t>GLint</w:t>
      </w:r>
      <w:r w:rsidRPr="00A8025E">
        <w:t xml:space="preserve"> locDirLightCol =</w:t>
      </w:r>
      <w:r w:rsidRPr="00A8025E">
        <w:br/>
      </w:r>
      <w:r w:rsidRPr="00A8025E">
        <w:rPr>
          <w:color w:val="FF0000"/>
        </w:rPr>
        <w:t>+</w:t>
      </w:r>
      <w:r w:rsidRPr="00A8025E">
        <w:t xml:space="preserve">    </w:t>
      </w:r>
      <w:r w:rsidRPr="00A8025E">
        <w:rPr>
          <w:color w:val="6F008A"/>
        </w:rPr>
        <w:t>glGetUniformLocation</w:t>
      </w:r>
      <w:r w:rsidRPr="00A8025E">
        <w:t xml:space="preserve">(progLighting, </w:t>
      </w:r>
      <w:r w:rsidRPr="00A8025E">
        <w:rPr>
          <w:color w:val="A31515"/>
        </w:rPr>
        <w:t>"directionalLight.color"</w:t>
      </w:r>
      <w:r w:rsidRPr="00A8025E">
        <w:t>);</w:t>
      </w:r>
      <w:r w:rsidRPr="00A8025E">
        <w:br/>
      </w:r>
      <w:r w:rsidRPr="00A8025E">
        <w:rPr>
          <w:color w:val="FF0000"/>
        </w:rPr>
        <w:t>+</w:t>
      </w:r>
      <w:r w:rsidRPr="00A8025E">
        <w:t xml:space="preserve">  </w:t>
      </w:r>
      <w:r w:rsidRPr="00A8025E">
        <w:rPr>
          <w:color w:val="0000FF"/>
        </w:rPr>
        <w:t>if</w:t>
      </w:r>
      <w:r w:rsidRPr="00A8025E">
        <w:t xml:space="preserve"> (locDirLightDir &lt; 0 || locDirLightCol &lt; 0) {</w:t>
      </w:r>
      <w:r w:rsidRPr="00A8025E">
        <w:br/>
      </w:r>
      <w:r w:rsidRPr="00A8025E">
        <w:rPr>
          <w:color w:val="FF0000"/>
        </w:rPr>
        <w:t>+</w:t>
      </w:r>
      <w:r w:rsidRPr="00A8025E">
        <w:t xml:space="preserve">    std::cerr </w:t>
      </w:r>
      <w:r w:rsidRPr="00A8025E">
        <w:rPr>
          <w:color w:val="008080"/>
        </w:rPr>
        <w:t>&lt;&lt;</w:t>
      </w:r>
      <w:r w:rsidRPr="00A8025E">
        <w:t xml:space="preserve"> </w:t>
      </w:r>
      <w:r w:rsidRPr="00A8025E">
        <w:rPr>
          <w:color w:val="A31515"/>
        </w:rPr>
        <w:t>"ERROR: uniform</w:t>
      </w:r>
      <w:r w:rsidRPr="00A8025E">
        <w:rPr>
          <w:rFonts w:hint="eastAsia"/>
          <w:color w:val="A31515"/>
        </w:rPr>
        <w:t>変数の位置を取得できません</w:t>
      </w:r>
      <w:r w:rsidRPr="00A8025E">
        <w:rPr>
          <w:color w:val="A31515"/>
        </w:rPr>
        <w:t>.\n"</w:t>
      </w:r>
      <w:r w:rsidRPr="00A8025E">
        <w:t>;</w:t>
      </w:r>
      <w:r w:rsidRPr="00A8025E">
        <w:br/>
      </w:r>
      <w:r w:rsidRPr="00A8025E">
        <w:rPr>
          <w:color w:val="FF0000"/>
        </w:rPr>
        <w:t>+</w:t>
      </w:r>
      <w:r w:rsidRPr="00A8025E">
        <w:t xml:space="preserve">    </w:t>
      </w:r>
      <w:r w:rsidRPr="00A8025E">
        <w:rPr>
          <w:color w:val="0000FF"/>
        </w:rPr>
        <w:t>return</w:t>
      </w:r>
      <w:r w:rsidRPr="00A8025E">
        <w:t xml:space="preserve"> 1;</w:t>
      </w:r>
      <w:r w:rsidRPr="00A8025E">
        <w:br/>
      </w:r>
      <w:r w:rsidRPr="00A8025E">
        <w:rPr>
          <w:color w:val="FF0000"/>
        </w:rPr>
        <w:t>+</w:t>
      </w:r>
      <w:r w:rsidRPr="00A8025E">
        <w:t xml:space="preserve">  }</w:t>
      </w:r>
      <w:r w:rsidRPr="00A8025E">
        <w:br/>
      </w:r>
      <w:r w:rsidRPr="00A8025E">
        <w:rPr>
          <w:color w:val="FF0000"/>
        </w:rPr>
        <w:t>+</w:t>
      </w:r>
      <w:r w:rsidRPr="00A8025E">
        <w:t xml:space="preserve">  {</w:t>
      </w:r>
      <w:r w:rsidRPr="00A8025E">
        <w:br/>
      </w:r>
      <w:r w:rsidR="00937FB0" w:rsidRPr="00A8025E">
        <w:rPr>
          <w:color w:val="FF0000"/>
        </w:rPr>
        <w:t>+</w:t>
      </w:r>
      <w:r w:rsidR="00937FB0" w:rsidRPr="00A8025E">
        <w:t xml:space="preserve">    </w:t>
      </w:r>
      <w:r w:rsidR="00937FB0" w:rsidRPr="00A8025E">
        <w:rPr>
          <w:color w:val="6F008A"/>
        </w:rPr>
        <w:t>glUseProgram</w:t>
      </w:r>
      <w:r w:rsidR="00937FB0" w:rsidRPr="00A8025E">
        <w:t>(progLighting);</w:t>
      </w:r>
      <w:r w:rsidR="00937FB0" w:rsidRPr="00A8025E">
        <w:br/>
      </w:r>
      <w:r w:rsidRPr="00A8025E">
        <w:rPr>
          <w:color w:val="FF0000"/>
        </w:rPr>
        <w:t>+</w:t>
      </w:r>
      <w:r w:rsidRPr="00A8025E">
        <w:t xml:space="preserve">    </w:t>
      </w:r>
      <w:r w:rsidRPr="00A8025E">
        <w:rPr>
          <w:color w:val="0000FF"/>
        </w:rPr>
        <w:t>const</w:t>
      </w:r>
      <w:r w:rsidRPr="00A8025E">
        <w:t xml:space="preserve"> </w:t>
      </w:r>
      <w:r w:rsidRPr="00A8025E">
        <w:rPr>
          <w:color w:val="2B91AF"/>
        </w:rPr>
        <w:t>GLint</w:t>
      </w:r>
      <w:r w:rsidRPr="00A8025E">
        <w:t xml:space="preserve"> locTexCol = </w:t>
      </w:r>
      <w:r w:rsidRPr="00A8025E">
        <w:rPr>
          <w:color w:val="6F008A"/>
        </w:rPr>
        <w:t>glGetUniformLocation</w:t>
      </w:r>
      <w:r w:rsidRPr="00A8025E">
        <w:t xml:space="preserve">(progLighting, </w:t>
      </w:r>
      <w:r w:rsidRPr="00A8025E">
        <w:rPr>
          <w:color w:val="A31515"/>
        </w:rPr>
        <w:t>"texColor"</w:t>
      </w:r>
      <w:r w:rsidRPr="00A8025E">
        <w:t>);</w:t>
      </w:r>
      <w:r w:rsidRPr="00A8025E">
        <w:br/>
      </w:r>
      <w:r w:rsidRPr="00A8025E">
        <w:rPr>
          <w:color w:val="FF0000"/>
        </w:rPr>
        <w:t>+</w:t>
      </w:r>
      <w:r w:rsidRPr="00A8025E">
        <w:t xml:space="preserve">    </w:t>
      </w:r>
      <w:r w:rsidRPr="00A8025E">
        <w:rPr>
          <w:color w:val="0000FF"/>
        </w:rPr>
        <w:t>if</w:t>
      </w:r>
      <w:r w:rsidRPr="00A8025E">
        <w:t xml:space="preserve"> (locTexCol &gt;= 0) {</w:t>
      </w:r>
      <w:r w:rsidRPr="00A8025E">
        <w:br/>
      </w:r>
      <w:r w:rsidRPr="00A8025E">
        <w:rPr>
          <w:color w:val="FF0000"/>
        </w:rPr>
        <w:t>+</w:t>
      </w:r>
      <w:r w:rsidRPr="00A8025E">
        <w:t xml:space="preserve">      </w:t>
      </w:r>
      <w:r w:rsidRPr="00A8025E">
        <w:rPr>
          <w:color w:val="6F008A"/>
        </w:rPr>
        <w:t>glUniform1i</w:t>
      </w:r>
      <w:r w:rsidRPr="00A8025E">
        <w:t>(locTexCol, 0);</w:t>
      </w:r>
      <w:r w:rsidRPr="00A8025E">
        <w:br/>
      </w:r>
      <w:r w:rsidRPr="00A8025E">
        <w:rPr>
          <w:color w:val="FF0000"/>
        </w:rPr>
        <w:t>+</w:t>
      </w:r>
      <w:r w:rsidRPr="00A8025E">
        <w:t xml:space="preserve">    }</w:t>
      </w:r>
      <w:r w:rsidRPr="00A8025E">
        <w:br/>
      </w:r>
      <w:r w:rsidRPr="00A8025E">
        <w:rPr>
          <w:color w:val="FF0000"/>
        </w:rPr>
        <w:t>+</w:t>
      </w:r>
      <w:r w:rsidRPr="00A8025E">
        <w:t xml:space="preserve">  }</w:t>
      </w:r>
      <w:r w:rsidRPr="00A8025E">
        <w:br/>
      </w:r>
      <w:r w:rsidRPr="00A8025E">
        <w:br/>
        <w:t xml:space="preserve">  </w:t>
      </w:r>
      <w:r w:rsidR="00E76157">
        <w:t xml:space="preserve"> </w:t>
      </w:r>
      <w:r w:rsidRPr="00A8025E">
        <w:rPr>
          <w:color w:val="6F008A"/>
        </w:rPr>
        <w:t>glUseProgram</w:t>
      </w:r>
      <w:r w:rsidRPr="00A8025E">
        <w:t>(0);</w:t>
      </w:r>
    </w:p>
    <w:p w:rsidR="00D572A2" w:rsidRDefault="00D572A2" w:rsidP="007A2EC8">
      <w:r>
        <w:t>「</w:t>
      </w:r>
      <w:r>
        <w:t>matMVP</w:t>
      </w:r>
      <w:r>
        <w:t>」という</w:t>
      </w:r>
      <w:r>
        <w:rPr>
          <w:rFonts w:hint="eastAsia"/>
        </w:rPr>
        <w:t>uniform</w:t>
      </w:r>
      <w:r>
        <w:rPr>
          <w:rFonts w:hint="eastAsia"/>
        </w:rPr>
        <w:t>変数名は</w:t>
      </w:r>
      <w:r>
        <w:rPr>
          <w:rFonts w:hint="eastAsia"/>
        </w:rPr>
        <w:t>shaderProgram</w:t>
      </w:r>
      <w:r>
        <w:rPr>
          <w:rFonts w:hint="eastAsia"/>
        </w:rPr>
        <w:t>のものと同じです。しかし</w:t>
      </w:r>
      <w:r>
        <w:t>uniform</w:t>
      </w:r>
      <w:r>
        <w:t>変数はプログラム・オブジェクトごとに定義が作られます。ですから、プログラム・オブジェクトが異なれば、変数名が同じでも別ものとして扱われます。別の変数なので、場所も個別に取得しなければなりません。</w:t>
      </w:r>
    </w:p>
    <w:p w:rsidR="007A2EC8" w:rsidRPr="007A2EC8" w:rsidRDefault="00292533" w:rsidP="007A2EC8">
      <w:r>
        <w:rPr>
          <w:rFonts w:hint="eastAsia"/>
        </w:rPr>
        <w:t>今回は</w:t>
      </w:r>
      <w:r w:rsidR="007A2EC8">
        <w:rPr>
          <w:rFonts w:hint="eastAsia"/>
        </w:rPr>
        <w:t>シェーダー・プログラムで構造体を</w:t>
      </w:r>
      <w:r>
        <w:rPr>
          <w:rFonts w:hint="eastAsia"/>
        </w:rPr>
        <w:t>使いました</w:t>
      </w:r>
      <w:r w:rsidR="00A23D29">
        <w:rPr>
          <w:rFonts w:hint="eastAsia"/>
        </w:rPr>
        <w:t>が</w:t>
      </w:r>
      <w:r w:rsidR="00A23D29">
        <w:t>、</w:t>
      </w:r>
      <w:r w:rsidR="007A2EC8">
        <w:rPr>
          <w:rFonts w:hint="eastAsia"/>
        </w:rPr>
        <w:t>構造体</w:t>
      </w:r>
      <w:r>
        <w:rPr>
          <w:rFonts w:hint="eastAsia"/>
        </w:rPr>
        <w:t>の</w:t>
      </w:r>
      <w:r w:rsidR="00A23D29">
        <w:rPr>
          <w:rFonts w:hint="eastAsia"/>
        </w:rPr>
        <w:t>変数名だけ</w:t>
      </w:r>
      <w:r w:rsidR="007A2EC8">
        <w:rPr>
          <w:rFonts w:hint="eastAsia"/>
        </w:rPr>
        <w:t>で位置を取得することはできません。かわり</w:t>
      </w:r>
      <w:r>
        <w:rPr>
          <w:rFonts w:hint="eastAsia"/>
        </w:rPr>
        <w:t>に</w:t>
      </w:r>
      <w:r w:rsidR="007A2EC8">
        <w:rPr>
          <w:rFonts w:hint="eastAsia"/>
        </w:rPr>
        <w:t>、</w:t>
      </w:r>
      <w:r w:rsidR="00B37AAF">
        <w:rPr>
          <w:rFonts w:hint="eastAsia"/>
        </w:rPr>
        <w:t>「構造体変数名</w:t>
      </w:r>
      <w:r w:rsidR="00B37AAF">
        <w:rPr>
          <w:rFonts w:hint="eastAsia"/>
        </w:rPr>
        <w:t>.</w:t>
      </w:r>
      <w:r w:rsidR="00B37AAF">
        <w:rPr>
          <w:rFonts w:hint="eastAsia"/>
        </w:rPr>
        <w:t>メンバ変数名」という形で、メンバ変数ごとに位置を取得します。</w:t>
      </w:r>
      <w:r w:rsidR="00A23D29">
        <w:br/>
      </w:r>
      <w:r w:rsidR="007A2EC8">
        <w:t>位置を示す変数名「</w:t>
      </w:r>
      <w:r w:rsidR="007A2EC8">
        <w:rPr>
          <w:rFonts w:hint="eastAsia"/>
        </w:rPr>
        <w:t>locDirLightDir</w:t>
      </w:r>
      <w:r w:rsidR="008E32B7">
        <w:rPr>
          <w:rFonts w:hint="eastAsia"/>
        </w:rPr>
        <w:t>(</w:t>
      </w:r>
      <w:r w:rsidR="008E32B7">
        <w:rPr>
          <w:rFonts w:hint="eastAsia"/>
        </w:rPr>
        <w:t>ろく・でぃあ・らいと・でぃあ</w:t>
      </w:r>
      <w:r w:rsidR="008E32B7">
        <w:rPr>
          <w:rFonts w:hint="eastAsia"/>
        </w:rPr>
        <w:t>)</w:t>
      </w:r>
      <w:r w:rsidR="007A2EC8">
        <w:rPr>
          <w:rFonts w:hint="eastAsia"/>
        </w:rPr>
        <w:t>」は</w:t>
      </w:r>
      <w:r w:rsidR="007A2EC8">
        <w:t>「</w:t>
      </w:r>
      <w:r w:rsidR="007A2EC8">
        <w:rPr>
          <w:rFonts w:hint="eastAsia"/>
        </w:rPr>
        <w:t xml:space="preserve">location of Directional Light </w:t>
      </w:r>
      <w:r w:rsidR="007A2EC8">
        <w:t>Direction(</w:t>
      </w:r>
      <w:r w:rsidR="007A2EC8">
        <w:t>ろけーしょん・おぶ・でぃれくしょなる・らいと・でぃれくしょん</w:t>
      </w:r>
      <w:r w:rsidR="007A2EC8">
        <w:t>)</w:t>
      </w:r>
      <w:r w:rsidR="007A2EC8">
        <w:t>」を省略したものです。</w:t>
      </w:r>
      <w:r w:rsidR="00863B0E">
        <w:t>そのまま変数名にするには、</w:t>
      </w:r>
      <w:r w:rsidR="007A2EC8">
        <w:t>ちょっと長すぎるので</w:t>
      </w:r>
      <w:r w:rsidR="007A2EC8">
        <w:t>…</w:t>
      </w:r>
      <w:r w:rsidR="007A2EC8">
        <w:t>。</w:t>
      </w:r>
      <w:r w:rsidR="006252F9">
        <w:rPr>
          <w:rFonts w:hint="eastAsia"/>
        </w:rPr>
        <w:t>それから</w:t>
      </w:r>
      <w:r w:rsidR="007A2EC8">
        <w:rPr>
          <w:rFonts w:hint="eastAsia"/>
        </w:rPr>
        <w:t>、位置を示す変数名は「</w:t>
      </w:r>
      <w:r w:rsidR="007A2EC8">
        <w:rPr>
          <w:rFonts w:hint="eastAsia"/>
        </w:rPr>
        <w:t>loc</w:t>
      </w:r>
      <w:r w:rsidR="007A2EC8">
        <w:rPr>
          <w:rFonts w:hint="eastAsia"/>
        </w:rPr>
        <w:t>」で始まるようにしてみました。</w:t>
      </w:r>
    </w:p>
    <w:p w:rsidR="007A2EC8" w:rsidRDefault="00340C54" w:rsidP="00340C54">
      <w:pPr>
        <w:pStyle w:val="2"/>
      </w:pPr>
      <w:r>
        <w:lastRenderedPageBreak/>
        <w:t>複数のプログラム・オブジェクトを使う</w:t>
      </w:r>
    </w:p>
    <w:p w:rsidR="00E454D5" w:rsidRPr="007C52FE" w:rsidRDefault="00340C54" w:rsidP="007C52FE">
      <w:r>
        <w:t>法線データを設定したのは木のモデルだけです。家や岩などは法線を設定していないので、正しいライティングができません。そこで、木を描画するときだけ</w:t>
      </w:r>
      <w:r>
        <w:rPr>
          <w:rFonts w:hint="eastAsia"/>
        </w:rPr>
        <w:t>ライティング用のシェーダーを使い、他のモデルは既存のシェーダーを使うようにしましょう。特に難しいことはありません。モデルを描画する前に</w:t>
      </w:r>
      <w:r>
        <w:rPr>
          <w:rFonts w:hint="eastAsia"/>
        </w:rPr>
        <w:t>glUseProgram</w:t>
      </w:r>
      <w:r>
        <w:rPr>
          <w:rFonts w:hint="eastAsia"/>
        </w:rPr>
        <w:t>でシェーダーを切り替えるだけです。</w:t>
      </w:r>
      <w:r w:rsidR="00E454D5">
        <w:br/>
      </w:r>
      <w:r>
        <w:rPr>
          <w:rFonts w:hint="eastAsia"/>
        </w:rPr>
        <w:t>メインループ内で使用するプログラム・オブジェクトを選択している部分を、次のように変更してください。</w:t>
      </w:r>
    </w:p>
    <w:p w:rsidR="00340C54" w:rsidRPr="00A8025E" w:rsidRDefault="00340C54" w:rsidP="00340C54">
      <w:pPr>
        <w:pStyle w:val="ac"/>
      </w:pPr>
      <w:r w:rsidRPr="00A8025E">
        <w:t xml:space="preserve"> </w:t>
      </w:r>
      <w:r w:rsidRPr="00A8025E">
        <w:rPr>
          <w:color w:val="008000"/>
        </w:rPr>
        <w:t xml:space="preserve">// </w:t>
      </w:r>
      <w:r w:rsidRPr="00A8025E">
        <w:rPr>
          <w:rFonts w:hint="eastAsia"/>
          <w:color w:val="008000"/>
        </w:rPr>
        <w:t>視点を回転移動させる</w:t>
      </w:r>
      <w:r w:rsidRPr="00A8025E">
        <w:rPr>
          <w:color w:val="008000"/>
        </w:rPr>
        <w:t>.</w:t>
      </w:r>
      <w:r w:rsidRPr="00A8025E">
        <w:br/>
        <w:t xml:space="preserve"> </w:t>
      </w:r>
      <w:r w:rsidRPr="00A8025E">
        <w:rPr>
          <w:color w:val="0000FF"/>
        </w:rPr>
        <w:t>static</w:t>
      </w:r>
      <w:r w:rsidRPr="00A8025E">
        <w:t xml:space="preserve"> </w:t>
      </w:r>
      <w:r w:rsidRPr="00A8025E">
        <w:rPr>
          <w:color w:val="0000FF"/>
        </w:rPr>
        <w:t>float</w:t>
      </w:r>
      <w:r w:rsidRPr="00A8025E">
        <w:t xml:space="preserve"> degree = 0.0f;</w:t>
      </w:r>
      <w:r w:rsidRPr="00A8025E">
        <w:br/>
        <w:t xml:space="preserve"> degree += 0.01f;</w:t>
      </w:r>
      <w:r w:rsidRPr="00A8025E">
        <w:br/>
        <w:t xml:space="preserve"> </w:t>
      </w:r>
      <w:r w:rsidRPr="00A8025E">
        <w:rPr>
          <w:color w:val="0000FF"/>
        </w:rPr>
        <w:t>if</w:t>
      </w:r>
      <w:r w:rsidRPr="00A8025E">
        <w:t xml:space="preserve"> (degree &gt;= 360.0f) { degree -= 360.0f; }</w:t>
      </w:r>
      <w:r w:rsidRPr="00A8025E">
        <w:br/>
        <w:t xml:space="preserve"> </w:t>
      </w:r>
      <w:r w:rsidRPr="00A8025E">
        <w:rPr>
          <w:color w:val="0000FF"/>
        </w:rPr>
        <w:t>const</w:t>
      </w:r>
      <w:r w:rsidRPr="00A8025E">
        <w:t xml:space="preserve"> glm::</w:t>
      </w:r>
      <w:r w:rsidRPr="00A8025E">
        <w:rPr>
          <w:color w:val="2B91AF"/>
        </w:rPr>
        <w:t>vec3</w:t>
      </w:r>
      <w:r w:rsidRPr="00A8025E">
        <w:t xml:space="preserve"> viewPos = glm::rotate(</w:t>
      </w:r>
      <w:r w:rsidR="002C523E" w:rsidRPr="00A8025E">
        <w:br/>
        <w:t xml:space="preserve">   </w:t>
      </w:r>
      <w:r w:rsidRPr="00A8025E">
        <w:t>glm::</w:t>
      </w:r>
      <w:r w:rsidRPr="00A8025E">
        <w:rPr>
          <w:color w:val="2B91AF"/>
        </w:rPr>
        <w:t>mat4</w:t>
      </w:r>
      <w:r w:rsidRPr="00A8025E">
        <w:t>(1), glm::radians(degree), glm::</w:t>
      </w:r>
      <w:r w:rsidRPr="00A8025E">
        <w:rPr>
          <w:color w:val="2B91AF"/>
        </w:rPr>
        <w:t>vec3</w:t>
      </w:r>
      <w:r w:rsidRPr="00A8025E">
        <w:t xml:space="preserve">(0, 1, 0)) </w:t>
      </w:r>
      <w:r w:rsidRPr="00A8025E">
        <w:rPr>
          <w:color w:val="008080"/>
        </w:rPr>
        <w:t>*</w:t>
      </w:r>
      <w:r w:rsidRPr="00A8025E">
        <w:t xml:space="preserve"> glm::</w:t>
      </w:r>
      <w:r w:rsidRPr="00A8025E">
        <w:rPr>
          <w:color w:val="2B91AF"/>
        </w:rPr>
        <w:t>vec4</w:t>
      </w:r>
      <w:r w:rsidR="002C523E" w:rsidRPr="00A8025E">
        <w:t>(-20,30,</w:t>
      </w:r>
      <w:r w:rsidRPr="00A8025E">
        <w:t>-30, 1);</w:t>
      </w:r>
      <w:r w:rsidRPr="00A8025E">
        <w:br/>
      </w:r>
      <w:r w:rsidRPr="00A8025E">
        <w:br/>
      </w:r>
      <w:r w:rsidRPr="00A8025E">
        <w:rPr>
          <w:color w:val="FF0000"/>
        </w:rPr>
        <w:t>-glUseProgram(shaderProgram);</w:t>
      </w:r>
      <w:r w:rsidRPr="00A8025E">
        <w:br/>
      </w:r>
      <w:r w:rsidRPr="00A8025E">
        <w:rPr>
          <w:color w:val="FF0000"/>
        </w:rPr>
        <w:t>+</w:t>
      </w:r>
      <w:r w:rsidRPr="00A8025E">
        <w:rPr>
          <w:color w:val="6F008A"/>
        </w:rPr>
        <w:t>glUseProgram</w:t>
      </w:r>
      <w:r w:rsidR="00D757F1">
        <w:t>(prog</w:t>
      </w:r>
      <w:r w:rsidRPr="00A8025E">
        <w:t>Lighting);</w:t>
      </w:r>
      <w:r w:rsidRPr="00A8025E">
        <w:br/>
      </w:r>
      <w:r w:rsidRPr="00A8025E">
        <w:br/>
        <w:t xml:space="preserve"> </w:t>
      </w:r>
      <w:r w:rsidRPr="00A8025E">
        <w:rPr>
          <w:color w:val="008000"/>
        </w:rPr>
        <w:t xml:space="preserve">// </w:t>
      </w:r>
      <w:r w:rsidRPr="00A8025E">
        <w:rPr>
          <w:rFonts w:hint="eastAsia"/>
          <w:color w:val="008000"/>
        </w:rPr>
        <w:t>座標変換行列を作成する</w:t>
      </w:r>
      <w:r w:rsidRPr="00A8025E">
        <w:rPr>
          <w:color w:val="008000"/>
        </w:rPr>
        <w:t>.</w:t>
      </w:r>
      <w:r w:rsidRPr="00A8025E">
        <w:br/>
        <w:t xml:space="preserve"> </w:t>
      </w:r>
      <w:r w:rsidRPr="00A8025E">
        <w:rPr>
          <w:color w:val="0000FF"/>
        </w:rPr>
        <w:t>const</w:t>
      </w:r>
      <w:r w:rsidRPr="00A8025E">
        <w:t xml:space="preserve"> glm::</w:t>
      </w:r>
      <w:r w:rsidRPr="00A8025E">
        <w:rPr>
          <w:color w:val="2B91AF"/>
        </w:rPr>
        <w:t>mat4x4</w:t>
      </w:r>
      <w:r w:rsidRPr="00A8025E">
        <w:t xml:space="preserve"> matProj =</w:t>
      </w:r>
      <w:r w:rsidRPr="00A8025E">
        <w:br/>
        <w:t xml:space="preserve">   glm::perspective(glm::radians(45.0f), 800.0f / 600.0f, 0.1f, 500.0f);</w:t>
      </w:r>
      <w:r w:rsidRPr="00A8025E">
        <w:br/>
        <w:t xml:space="preserve"> </w:t>
      </w:r>
      <w:r w:rsidRPr="00A8025E">
        <w:rPr>
          <w:color w:val="0000FF"/>
        </w:rPr>
        <w:t>const</w:t>
      </w:r>
      <w:r w:rsidRPr="00A8025E">
        <w:t xml:space="preserve"> glm::</w:t>
      </w:r>
      <w:r w:rsidRPr="00A8025E">
        <w:rPr>
          <w:color w:val="2B91AF"/>
        </w:rPr>
        <w:t>mat4x4</w:t>
      </w:r>
      <w:r w:rsidRPr="00A8025E">
        <w:t xml:space="preserve"> matView =</w:t>
      </w:r>
      <w:r w:rsidRPr="00A8025E">
        <w:br/>
        <w:t xml:space="preserve">   glm::lookAt(viewPos, glm::</w:t>
      </w:r>
      <w:r w:rsidRPr="00A8025E">
        <w:rPr>
          <w:color w:val="2B91AF"/>
        </w:rPr>
        <w:t>vec3</w:t>
      </w:r>
      <w:r w:rsidRPr="00A8025E">
        <w:t>(0, 0, 0), glm::</w:t>
      </w:r>
      <w:r w:rsidRPr="00A8025E">
        <w:rPr>
          <w:color w:val="2B91AF"/>
        </w:rPr>
        <w:t>vec3</w:t>
      </w:r>
      <w:r w:rsidRPr="00A8025E">
        <w:t>(0, 1, 0));</w:t>
      </w:r>
    </w:p>
    <w:p w:rsidR="00340C54" w:rsidRDefault="00D572A2" w:rsidP="007A2EC8">
      <w:r>
        <w:rPr>
          <w:rFonts w:hint="eastAsia"/>
        </w:rPr>
        <w:t>そして、木のモデルを描き終わったところで</w:t>
      </w:r>
      <w:r>
        <w:rPr>
          <w:rFonts w:hint="eastAsia"/>
        </w:rPr>
        <w:t>shaderProgram</w:t>
      </w:r>
      <w:r>
        <w:rPr>
          <w:rFonts w:hint="eastAsia"/>
        </w:rPr>
        <w:t>を設定します。</w:t>
      </w:r>
      <w:r>
        <w:br/>
      </w:r>
      <w:r>
        <w:t>木のモデルを描画するプログラムの下に、次のプログラムを追加してください。</w:t>
      </w:r>
    </w:p>
    <w:p w:rsidR="00D572A2" w:rsidRPr="00A8025E" w:rsidRDefault="00D572A2" w:rsidP="00D572A2">
      <w:pPr>
        <w:pStyle w:val="ac"/>
      </w:pPr>
      <w:r w:rsidRPr="00A8025E">
        <w:t xml:space="preserve"> </w:t>
      </w:r>
      <w:r w:rsidRPr="00A8025E">
        <w:rPr>
          <w:color w:val="0000FF"/>
        </w:rPr>
        <w:t>for</w:t>
      </w:r>
      <w:r w:rsidRPr="00A8025E">
        <w:t xml:space="preserve"> (</w:t>
      </w:r>
      <w:r w:rsidRPr="00A8025E">
        <w:rPr>
          <w:color w:val="0000FF"/>
        </w:rPr>
        <w:t>float</w:t>
      </w:r>
      <w:r w:rsidRPr="00A8025E">
        <w:t xml:space="preserve"> i = 0; i &lt; treeCount; ++i) {</w:t>
      </w:r>
      <w:r w:rsidRPr="00A8025E">
        <w:br/>
        <w:t xml:space="preserve">   </w:t>
      </w:r>
      <w:r w:rsidRPr="00A8025E">
        <w:rPr>
          <w:color w:val="0000FF"/>
        </w:rPr>
        <w:t>const</w:t>
      </w:r>
      <w:r w:rsidRPr="00A8025E">
        <w:t xml:space="preserve"> </w:t>
      </w:r>
      <w:r w:rsidRPr="00A8025E">
        <w:rPr>
          <w:color w:val="0000FF"/>
        </w:rPr>
        <w:t>float</w:t>
      </w:r>
      <w:r w:rsidRPr="00A8025E">
        <w:t xml:space="preserve"> x = std::cos(3.14f * 2 / treeCount * i) * </w:t>
      </w:r>
      <w:r w:rsidRPr="00A8025E">
        <w:rPr>
          <w:rFonts w:hint="eastAsia"/>
        </w:rPr>
        <w:t>radius</w:t>
      </w:r>
      <w:r w:rsidRPr="00A8025E">
        <w:t>;</w:t>
      </w:r>
      <w:r w:rsidRPr="00A8025E">
        <w:br/>
        <w:t xml:space="preserve">   </w:t>
      </w:r>
      <w:r w:rsidRPr="00A8025E">
        <w:rPr>
          <w:color w:val="0000FF"/>
        </w:rPr>
        <w:t>const</w:t>
      </w:r>
      <w:r w:rsidRPr="00A8025E">
        <w:t xml:space="preserve"> </w:t>
      </w:r>
      <w:r w:rsidRPr="00A8025E">
        <w:rPr>
          <w:color w:val="0000FF"/>
        </w:rPr>
        <w:t>float</w:t>
      </w:r>
      <w:r w:rsidRPr="00A8025E">
        <w:t xml:space="preserve"> z = std::sin(3.14f * 2 / treeCount * i) * </w:t>
      </w:r>
      <w:r w:rsidRPr="00A8025E">
        <w:rPr>
          <w:rFonts w:hint="eastAsia"/>
        </w:rPr>
        <w:t>radius</w:t>
      </w:r>
      <w:r w:rsidRPr="00A8025E">
        <w:t>;</w:t>
      </w:r>
      <w:r w:rsidRPr="00A8025E">
        <w:br/>
        <w:t xml:space="preserve">   </w:t>
      </w:r>
      <w:r w:rsidRPr="00A8025E">
        <w:rPr>
          <w:color w:val="0000FF"/>
        </w:rPr>
        <w:t>const</w:t>
      </w:r>
      <w:r w:rsidRPr="00A8025E">
        <w:t xml:space="preserve"> glm::</w:t>
      </w:r>
      <w:r w:rsidRPr="00A8025E">
        <w:rPr>
          <w:color w:val="2B91AF"/>
        </w:rPr>
        <w:t>mat4x4</w:t>
      </w:r>
      <w:r w:rsidRPr="00A8025E">
        <w:t xml:space="preserve"> matModel = glm::translate(glm::</w:t>
      </w:r>
      <w:r w:rsidRPr="00A8025E">
        <w:rPr>
          <w:color w:val="2B91AF"/>
        </w:rPr>
        <w:t>mat4</w:t>
      </w:r>
      <w:r w:rsidRPr="00A8025E">
        <w:t>(1), glm::</w:t>
      </w:r>
      <w:r w:rsidRPr="00A8025E">
        <w:rPr>
          <w:color w:val="2B91AF"/>
        </w:rPr>
        <w:t>vec3</w:t>
      </w:r>
      <w:r w:rsidRPr="00A8025E">
        <w:t>(x, 0, z));</w:t>
      </w:r>
      <w:r w:rsidRPr="00A8025E">
        <w:br/>
        <w:t xml:space="preserve">   </w:t>
      </w:r>
      <w:r w:rsidRPr="00A8025E">
        <w:rPr>
          <w:color w:val="0000FF"/>
        </w:rPr>
        <w:t>const</w:t>
      </w:r>
      <w:r w:rsidRPr="00A8025E">
        <w:t xml:space="preserve"> glm::</w:t>
      </w:r>
      <w:r w:rsidRPr="00A8025E">
        <w:rPr>
          <w:color w:val="2B91AF"/>
        </w:rPr>
        <w:t>mat4x4</w:t>
      </w:r>
      <w:r w:rsidRPr="00A8025E">
        <w:t xml:space="preserve"> matMVP = matProj </w:t>
      </w:r>
      <w:r w:rsidRPr="00A8025E">
        <w:rPr>
          <w:color w:val="008080"/>
        </w:rPr>
        <w:t>*</w:t>
      </w:r>
      <w:r w:rsidRPr="00A8025E">
        <w:t xml:space="preserve"> matView </w:t>
      </w:r>
      <w:r w:rsidRPr="00A8025E">
        <w:rPr>
          <w:color w:val="008080"/>
        </w:rPr>
        <w:t>*</w:t>
      </w:r>
      <w:r w:rsidRPr="00A8025E">
        <w:t xml:space="preserve"> matModel;</w:t>
      </w:r>
      <w:r w:rsidRPr="00A8025E">
        <w:br/>
        <w:t xml:space="preserve">   </w:t>
      </w:r>
      <w:r w:rsidRPr="00A8025E">
        <w:rPr>
          <w:color w:val="6F008A"/>
        </w:rPr>
        <w:t>glUniformMatrix4fv</w:t>
      </w:r>
      <w:r w:rsidR="00036BBC" w:rsidRPr="00A8025E">
        <w:t>(</w:t>
      </w:r>
      <w:r w:rsidR="00036BBC" w:rsidRPr="00A8025E">
        <w:rPr>
          <w:rFonts w:hint="eastAsia"/>
        </w:rPr>
        <w:t>matMVPLoc</w:t>
      </w:r>
      <w:r w:rsidRPr="00A8025E">
        <w:t xml:space="preserve">, 1, </w:t>
      </w:r>
      <w:r w:rsidRPr="00A8025E">
        <w:rPr>
          <w:color w:val="6F008A"/>
        </w:rPr>
        <w:t>GL_FALSE</w:t>
      </w:r>
      <w:r w:rsidRPr="00A8025E">
        <w:t>, &amp;matMVP</w:t>
      </w:r>
      <w:r w:rsidRPr="00A8025E">
        <w:rPr>
          <w:color w:val="008080"/>
        </w:rPr>
        <w:t>[</w:t>
      </w:r>
      <w:r w:rsidRPr="00A8025E">
        <w:t>0</w:t>
      </w:r>
      <w:r w:rsidRPr="00A8025E">
        <w:rPr>
          <w:color w:val="008080"/>
        </w:rPr>
        <w:t>][</w:t>
      </w:r>
      <w:r w:rsidRPr="00A8025E">
        <w:t>0</w:t>
      </w:r>
      <w:r w:rsidRPr="00A8025E">
        <w:rPr>
          <w:color w:val="008080"/>
        </w:rPr>
        <w:t>]</w:t>
      </w:r>
      <w:r w:rsidRPr="00A8025E">
        <w:t>);</w:t>
      </w:r>
      <w:r w:rsidRPr="00A8025E">
        <w:br/>
        <w:t xml:space="preserve">   </w:t>
      </w:r>
      <w:r w:rsidRPr="00A8025E">
        <w:rPr>
          <w:color w:val="6F008A"/>
        </w:rPr>
        <w:t>glDrawElementsBaseVertex</w:t>
      </w:r>
      <w:r w:rsidRPr="00A8025E">
        <w:t>(meshList[0].mode, meshList[0].count,</w:t>
      </w:r>
      <w:r w:rsidRPr="00A8025E">
        <w:br/>
        <w:t xml:space="preserve">     </w:t>
      </w:r>
      <w:r w:rsidRPr="00A8025E">
        <w:rPr>
          <w:color w:val="6F008A"/>
        </w:rPr>
        <w:t>GL_UNSIGNED_SHORT</w:t>
      </w:r>
      <w:r w:rsidRPr="00A8025E">
        <w:t>, meshList[0].indices, meshList[0].baseVertex);</w:t>
      </w:r>
      <w:r w:rsidRPr="00A8025E">
        <w:br/>
        <w:t xml:space="preserve"> }</w:t>
      </w:r>
      <w:r w:rsidRPr="00A8025E">
        <w:br/>
      </w:r>
      <w:r w:rsidRPr="00A8025E">
        <w:br/>
      </w:r>
      <w:r w:rsidRPr="00A8025E">
        <w:rPr>
          <w:color w:val="FF0000"/>
        </w:rPr>
        <w:t>+</w:t>
      </w:r>
      <w:r w:rsidRPr="00A8025E">
        <w:rPr>
          <w:color w:val="6F008A"/>
        </w:rPr>
        <w:t>glUseProgram</w:t>
      </w:r>
      <w:r w:rsidRPr="00A8025E">
        <w:t>(shaderProgram);</w:t>
      </w:r>
      <w:r w:rsidRPr="00A8025E">
        <w:br/>
      </w:r>
      <w:r w:rsidRPr="00A8025E">
        <w:br/>
        <w:t xml:space="preserve"> {</w:t>
      </w:r>
      <w:r w:rsidRPr="00A8025E">
        <w:br/>
        <w:t xml:space="preserve">   </w:t>
      </w:r>
      <w:r w:rsidRPr="00A8025E">
        <w:rPr>
          <w:color w:val="6F008A"/>
        </w:rPr>
        <w:t>glActiveTexture</w:t>
      </w:r>
      <w:r w:rsidRPr="00A8025E">
        <w:t>(</w:t>
      </w:r>
      <w:r w:rsidRPr="00A8025E">
        <w:rPr>
          <w:color w:val="6F008A"/>
        </w:rPr>
        <w:t>GL_TEXTURE0</w:t>
      </w:r>
      <w:r w:rsidRPr="00A8025E">
        <w:t>);</w:t>
      </w:r>
      <w:r w:rsidRPr="00A8025E">
        <w:br/>
        <w:t xml:space="preserve">   glBindTexture(</w:t>
      </w:r>
      <w:r w:rsidRPr="00A8025E">
        <w:rPr>
          <w:color w:val="6F008A"/>
        </w:rPr>
        <w:t>GL_TEXTURE_2D</w:t>
      </w:r>
      <w:r w:rsidRPr="00A8025E">
        <w:t>, texHouse);</w:t>
      </w:r>
    </w:p>
    <w:p w:rsidR="007A2EC8" w:rsidRDefault="00036BBC" w:rsidP="007A2EC8">
      <w:r>
        <w:rPr>
          <w:rFonts w:hint="eastAsia"/>
        </w:rPr>
        <w:t>これで、プログラム・オブジェクトの切り替えは完了です。</w:t>
      </w:r>
    </w:p>
    <w:p w:rsidR="007C52FE" w:rsidRDefault="007C52FE">
      <w:pPr>
        <w:spacing w:after="0" w:line="240" w:lineRule="auto"/>
        <w:rPr>
          <w:rFonts w:ascii="Calibri Light" w:hAnsi="Calibri Light" w:cs="Times New Roman"/>
          <w:b/>
          <w:bCs/>
          <w:color w:val="000000"/>
          <w:sz w:val="28"/>
          <w:szCs w:val="28"/>
        </w:rPr>
      </w:pPr>
      <w:r>
        <w:br w:type="page"/>
      </w:r>
    </w:p>
    <w:p w:rsidR="00036BBC" w:rsidRPr="00036BBC" w:rsidRDefault="00431A26" w:rsidP="00036BBC">
      <w:pPr>
        <w:pStyle w:val="2"/>
      </w:pPr>
      <w:r>
        <w:lastRenderedPageBreak/>
        <w:t>光のデータを</w:t>
      </w:r>
      <w:r w:rsidR="005E7DDB">
        <w:rPr>
          <w:rFonts w:hint="eastAsia"/>
        </w:rPr>
        <w:t>G</w:t>
      </w:r>
      <w:r w:rsidR="005E7DDB">
        <w:t>PU</w:t>
      </w:r>
      <w:r w:rsidR="005E7DDB">
        <w:t>メモリに</w:t>
      </w:r>
      <w:r>
        <w:t>転送</w:t>
      </w:r>
      <w:r w:rsidR="00036BBC">
        <w:t>する</w:t>
      </w:r>
    </w:p>
    <w:p w:rsidR="00C53029" w:rsidRDefault="00D757F1" w:rsidP="007A2EC8">
      <w:r>
        <w:rPr>
          <w:rFonts w:hint="eastAsia"/>
        </w:rPr>
        <w:t>prog</w:t>
      </w:r>
      <w:r w:rsidR="00036BBC">
        <w:rPr>
          <w:rFonts w:hint="eastAsia"/>
        </w:rPr>
        <w:t>Lighting</w:t>
      </w:r>
      <w:r w:rsidR="00036BBC">
        <w:rPr>
          <w:rFonts w:hint="eastAsia"/>
        </w:rPr>
        <w:t>に、指向性ライトのデータを設定しましょう。</w:t>
      </w:r>
      <w:r w:rsidR="00C53029">
        <w:br/>
      </w:r>
      <w:r w:rsidR="00C53029">
        <w:t>メインループの手前に、次のプログラムを追加してください。</w:t>
      </w:r>
    </w:p>
    <w:p w:rsidR="00C53029" w:rsidRDefault="00C53029" w:rsidP="00C53029">
      <w:pPr>
        <w:pStyle w:val="ac"/>
      </w:pPr>
      <w:r>
        <w:t xml:space="preserve">  </w:t>
      </w:r>
      <w:r w:rsidRPr="0067627A">
        <w:rPr>
          <w:color w:val="2B91AF"/>
        </w:rPr>
        <w:t xml:space="preserve">GLuint </w:t>
      </w:r>
      <w:r>
        <w:t xml:space="preserve">texId = Texture::CreateImage2D(tw, th, imageData, </w:t>
      </w:r>
      <w:r w:rsidRPr="00E0793C">
        <w:rPr>
          <w:color w:val="6F008A"/>
        </w:rPr>
        <w:t>GL_RGBA</w:t>
      </w:r>
      <w:r>
        <w:t xml:space="preserve">, </w:t>
      </w:r>
      <w:r w:rsidRPr="00E0793C">
        <w:rPr>
          <w:color w:val="6F008A"/>
        </w:rPr>
        <w:t>GL_UNSIGNED_BYTE</w:t>
      </w:r>
      <w:r>
        <w:t>);</w:t>
      </w:r>
      <w:r>
        <w:br/>
        <w:t xml:space="preserve">  </w:t>
      </w:r>
      <w:r w:rsidRPr="0067627A">
        <w:rPr>
          <w:color w:val="2B91AF"/>
        </w:rPr>
        <w:t xml:space="preserve">GLuint </w:t>
      </w:r>
      <w:r>
        <w:t>texHouse = Texture::LoadImage2D(</w:t>
      </w:r>
      <w:r>
        <w:rPr>
          <w:color w:val="A31515"/>
        </w:rPr>
        <w:t>"Res/House.tga"</w:t>
      </w:r>
      <w:r>
        <w:t>);</w:t>
      </w:r>
      <w:r>
        <w:br/>
      </w:r>
      <w:r>
        <w:br/>
      </w:r>
      <w:r w:rsidRPr="0067627A">
        <w:rPr>
          <w:rFonts w:hint="eastAsia"/>
          <w:color w:val="FF0000"/>
        </w:rPr>
        <w:t>+</w:t>
      </w:r>
      <w:r>
        <w:rPr>
          <w:color w:val="008000"/>
        </w:rPr>
        <w:t>//</w:t>
      </w:r>
      <w:r>
        <w:rPr>
          <w:rFonts w:hint="eastAsia"/>
          <w:color w:val="008000"/>
        </w:rPr>
        <w:t>ライトの設定</w:t>
      </w:r>
      <w:r>
        <w:rPr>
          <w:color w:val="008000"/>
        </w:rPr>
        <w:t>.</w:t>
      </w:r>
      <w:r>
        <w:br/>
      </w:r>
      <w:r w:rsidRPr="00A8025E">
        <w:rPr>
          <w:color w:val="FF0000"/>
        </w:rPr>
        <w:t>+</w:t>
      </w:r>
      <w:r w:rsidRPr="00A8025E">
        <w:rPr>
          <w:color w:val="0000FF"/>
        </w:rPr>
        <w:t>const</w:t>
      </w:r>
      <w:r w:rsidRPr="00A8025E">
        <w:t xml:space="preserve"> glm::</w:t>
      </w:r>
      <w:r w:rsidRPr="00A8025E">
        <w:rPr>
          <w:color w:val="2B91AF"/>
        </w:rPr>
        <w:t>vec3</w:t>
      </w:r>
      <w:r w:rsidRPr="00A8025E">
        <w:t xml:space="preserve"> dirLightDir = glm::normalize(glm::</w:t>
      </w:r>
      <w:r w:rsidRPr="00A8025E">
        <w:rPr>
          <w:color w:val="2B91AF"/>
        </w:rPr>
        <w:t>vec3</w:t>
      </w:r>
      <w:r w:rsidR="00E76157">
        <w:t>(1,-1,-1</w:t>
      </w:r>
      <w:r w:rsidRPr="00A8025E">
        <w:t xml:space="preserve">)); </w:t>
      </w:r>
      <w:r w:rsidRPr="00A8025E">
        <w:rPr>
          <w:color w:val="008000"/>
        </w:rPr>
        <w:t xml:space="preserve">// </w:t>
      </w:r>
      <w:r w:rsidRPr="00A8025E">
        <w:rPr>
          <w:color w:val="008000"/>
        </w:rPr>
        <w:t>指向性ライトの方向</w:t>
      </w:r>
      <w:r w:rsidRPr="00A8025E">
        <w:rPr>
          <w:rFonts w:hint="eastAsia"/>
          <w:color w:val="008000"/>
        </w:rPr>
        <w:t>.</w:t>
      </w:r>
      <w:r w:rsidRPr="00A8025E">
        <w:br/>
      </w:r>
      <w:r w:rsidRPr="00A8025E">
        <w:rPr>
          <w:color w:val="FF0000"/>
        </w:rPr>
        <w:t>+</w:t>
      </w:r>
      <w:r w:rsidRPr="00A8025E">
        <w:rPr>
          <w:color w:val="0000FF"/>
        </w:rPr>
        <w:t>const</w:t>
      </w:r>
      <w:r w:rsidRPr="00A8025E">
        <w:t xml:space="preserve"> glm::</w:t>
      </w:r>
      <w:r w:rsidRPr="00A8025E">
        <w:rPr>
          <w:color w:val="2B91AF"/>
        </w:rPr>
        <w:t>vec3</w:t>
      </w:r>
      <w:r w:rsidRPr="00A8025E">
        <w:t xml:space="preserve"> dirLightCol = glm::</w:t>
      </w:r>
      <w:r w:rsidRPr="00A8025E">
        <w:rPr>
          <w:color w:val="2B91AF"/>
        </w:rPr>
        <w:t>vec3</w:t>
      </w:r>
      <w:r w:rsidRPr="00A8025E">
        <w:t>(</w:t>
      </w:r>
      <w:r w:rsidRPr="00A8025E">
        <w:rPr>
          <w:rFonts w:hint="eastAsia"/>
        </w:rPr>
        <w:t>1</w:t>
      </w:r>
      <w:r w:rsidRPr="00A8025E">
        <w:t xml:space="preserve">.0f, 1.0f, 1.0f); </w:t>
      </w:r>
      <w:r w:rsidRPr="00A8025E">
        <w:rPr>
          <w:color w:val="008000"/>
        </w:rPr>
        <w:t xml:space="preserve">// </w:t>
      </w:r>
      <w:r w:rsidRPr="00A8025E">
        <w:rPr>
          <w:color w:val="008000"/>
        </w:rPr>
        <w:t>指向性ライトの色</w:t>
      </w:r>
      <w:r w:rsidRPr="00A8025E">
        <w:rPr>
          <w:rFonts w:hint="eastAsia"/>
          <w:color w:val="008000"/>
        </w:rPr>
        <w:t>.</w:t>
      </w:r>
      <w:r>
        <w:rPr>
          <w:color w:val="008000"/>
        </w:rPr>
        <w:br/>
      </w:r>
      <w:r w:rsidRPr="0067627A">
        <w:rPr>
          <w:rFonts w:hint="eastAsia"/>
          <w:color w:val="FF0000"/>
        </w:rPr>
        <w:t>+</w:t>
      </w:r>
      <w:r>
        <w:br/>
        <w:t xml:space="preserve">  </w:t>
      </w:r>
      <w:r>
        <w:rPr>
          <w:color w:val="008000"/>
        </w:rPr>
        <w:t xml:space="preserve">// </w:t>
      </w:r>
      <w:r>
        <w:rPr>
          <w:rFonts w:hint="eastAsia"/>
          <w:color w:val="008000"/>
        </w:rPr>
        <w:t>メインループ</w:t>
      </w:r>
      <w:r>
        <w:rPr>
          <w:color w:val="008000"/>
        </w:rPr>
        <w:t>.</w:t>
      </w:r>
      <w:r>
        <w:br/>
        <w:t xml:space="preserve">  </w:t>
      </w:r>
      <w:r>
        <w:rPr>
          <w:color w:val="0000FF"/>
        </w:rPr>
        <w:t>while</w:t>
      </w:r>
      <w:r>
        <w:t xml:space="preserve"> (!window.ShouldClose()) {</w:t>
      </w:r>
      <w:r>
        <w:br/>
        <w:t xml:space="preserve">    glEnable(GL_DEPTH_TEST);</w:t>
      </w:r>
      <w:r>
        <w:br/>
        <w:t xml:space="preserve">    glEnable(GL_CULL_FACE);</w:t>
      </w:r>
    </w:p>
    <w:p w:rsidR="00497A22" w:rsidRDefault="0014538A" w:rsidP="007A2EC8">
      <w:r>
        <w:t>指向性ライトの</w:t>
      </w:r>
      <w:r>
        <w:rPr>
          <w:rFonts w:hint="eastAsia"/>
        </w:rPr>
        <w:t>方向は、原点から</w:t>
      </w:r>
      <w:r>
        <w:t>「右に</w:t>
      </w:r>
      <w:r>
        <w:rPr>
          <w:rFonts w:hint="eastAsia"/>
        </w:rPr>
        <w:t>5</w:t>
      </w:r>
      <w:r>
        <w:t>m</w:t>
      </w:r>
      <w:r>
        <w:rPr>
          <w:rFonts w:hint="eastAsia"/>
        </w:rPr>
        <w:t>、下に</w:t>
      </w:r>
      <w:r>
        <w:rPr>
          <w:rFonts w:hint="eastAsia"/>
        </w:rPr>
        <w:t>2</w:t>
      </w:r>
      <w:r>
        <w:t>m</w:t>
      </w:r>
      <w:r>
        <w:rPr>
          <w:rFonts w:hint="eastAsia"/>
        </w:rPr>
        <w:t>、前に</w:t>
      </w:r>
      <w:r>
        <w:rPr>
          <w:rFonts w:hint="eastAsia"/>
        </w:rPr>
        <w:t>2</w:t>
      </w:r>
      <w:r>
        <w:t>m</w:t>
      </w:r>
      <w:r>
        <w:t>」に移動した位置を指すようなベクトルです。ただし、方向としてのベクトルは「単位ベクトル</w:t>
      </w:r>
      <w:r>
        <w:rPr>
          <w:rFonts w:hint="eastAsia"/>
        </w:rPr>
        <w:t>(</w:t>
      </w:r>
      <w:r>
        <w:t>長さが</w:t>
      </w:r>
      <w:r>
        <w:rPr>
          <w:rFonts w:hint="eastAsia"/>
        </w:rPr>
        <w:t>1</w:t>
      </w:r>
      <w:r>
        <w:rPr>
          <w:rFonts w:hint="eastAsia"/>
        </w:rPr>
        <w:t>の</w:t>
      </w:r>
      <w:r>
        <w:t>ベクトル</w:t>
      </w:r>
      <w:r>
        <w:rPr>
          <w:rFonts w:hint="eastAsia"/>
        </w:rPr>
        <w:t>)</w:t>
      </w:r>
      <w:r>
        <w:t>」になっている必要があります。長さが異なるベクトル同士で比較や計算をすると、正しい結果が得られないからです。そこで、</w:t>
      </w:r>
      <w:r>
        <w:rPr>
          <w:rFonts w:hint="eastAsia"/>
        </w:rPr>
        <w:t>glm::normalize(</w:t>
      </w:r>
      <w:r>
        <w:rPr>
          <w:rFonts w:hint="eastAsia"/>
        </w:rPr>
        <w:t>じーえるえむ・のーまらいず</w:t>
      </w:r>
      <w:r>
        <w:rPr>
          <w:rFonts w:hint="eastAsia"/>
        </w:rPr>
        <w:t>)</w:t>
      </w:r>
      <w:r>
        <w:rPr>
          <w:rFonts w:hint="eastAsia"/>
        </w:rPr>
        <w:t>関数を使います。この関数は、</w:t>
      </w:r>
      <w:r w:rsidR="00857FE0">
        <w:rPr>
          <w:rFonts w:hint="eastAsia"/>
        </w:rPr>
        <w:t>引数に設定したベクトルの</w:t>
      </w:r>
      <w:r>
        <w:t>向きはそのままで</w:t>
      </w:r>
      <w:r w:rsidR="00857FE0">
        <w:t>、</w:t>
      </w:r>
      <w:r>
        <w:t>長さだけ</w:t>
      </w:r>
      <w:r>
        <w:rPr>
          <w:rFonts w:hint="eastAsia"/>
        </w:rPr>
        <w:t>1</w:t>
      </w:r>
      <w:r w:rsidR="00857FE0">
        <w:rPr>
          <w:rFonts w:hint="eastAsia"/>
        </w:rPr>
        <w:t>にしたベクトルを返します</w:t>
      </w:r>
      <w:r>
        <w:rPr>
          <w:rFonts w:hint="eastAsia"/>
        </w:rPr>
        <w:t>。</w:t>
      </w:r>
    </w:p>
    <w:p w:rsidR="00497A22" w:rsidRDefault="00497A22" w:rsidP="00497A22">
      <w:pPr>
        <w:pStyle w:val="af8"/>
      </w:pPr>
      <w:r w:rsidRPr="00497A22">
        <w:rPr>
          <w:rFonts w:hint="eastAsia"/>
          <w:b/>
        </w:rPr>
        <w:t>[</w:t>
      </w:r>
      <w:r w:rsidRPr="00497A22">
        <w:rPr>
          <w:rFonts w:hint="eastAsia"/>
          <w:b/>
        </w:rPr>
        <w:t>補足</w:t>
      </w:r>
      <w:r w:rsidRPr="00497A22">
        <w:rPr>
          <w:b/>
        </w:rPr>
        <w:t>]</w:t>
      </w:r>
      <w:r>
        <w:t xml:space="preserve"> </w:t>
      </w:r>
      <w:r>
        <w:t>方向ベクトル同士の</w:t>
      </w:r>
      <w:r w:rsidR="006638FB">
        <w:t>計算</w:t>
      </w:r>
      <w:r>
        <w:t>は長さが揃ってさえいればいいので、長さ</w:t>
      </w:r>
      <w:r>
        <w:rPr>
          <w:rFonts w:hint="eastAsia"/>
        </w:rPr>
        <w:t>が</w:t>
      </w:r>
      <w:r>
        <w:rPr>
          <w:rFonts w:hint="eastAsia"/>
        </w:rPr>
        <w:t>0.3</w:t>
      </w:r>
      <w:r>
        <w:rPr>
          <w:rFonts w:hint="eastAsia"/>
        </w:rPr>
        <w:t>や</w:t>
      </w:r>
      <w:r>
        <w:rPr>
          <w:rFonts w:hint="eastAsia"/>
        </w:rPr>
        <w:t>20</w:t>
      </w:r>
      <w:r>
        <w:rPr>
          <w:rFonts w:hint="eastAsia"/>
        </w:rPr>
        <w:t>でも計算自体は可能です。しかし、</w:t>
      </w:r>
      <w:r>
        <w:t>単位ベクトルならば、長さによる乗算や除算を無視できるので都合がいいのです。</w:t>
      </w:r>
    </w:p>
    <w:p w:rsidR="00857FE0" w:rsidRPr="00857FE0" w:rsidRDefault="0014538A" w:rsidP="007A2EC8">
      <w:r>
        <w:rPr>
          <w:rFonts w:hint="eastAsia"/>
        </w:rPr>
        <w:t>光の色は頂点の色と同じく「赤、緑、青」の成分で設定します。今回の場合、すべての成分が</w:t>
      </w:r>
      <w:r>
        <w:t>1.</w:t>
      </w:r>
      <w:r>
        <w:rPr>
          <w:rFonts w:hint="eastAsia"/>
        </w:rPr>
        <w:t>0f</w:t>
      </w:r>
      <w:r>
        <w:rPr>
          <w:rFonts w:hint="eastAsia"/>
        </w:rPr>
        <w:t>なので「真っ白な光」になります。</w:t>
      </w:r>
    </w:p>
    <w:p w:rsidR="00D572A2" w:rsidRDefault="00C53029" w:rsidP="007A2EC8">
      <w:r>
        <w:t>続いて、</w:t>
      </w:r>
      <w:r w:rsidR="00036BBC">
        <w:t>座標変換行列を作成するプログラムの下に、次のプログラムを追加してください。</w:t>
      </w:r>
    </w:p>
    <w:p w:rsidR="007654F0" w:rsidRDefault="00036BBC" w:rsidP="0014538A">
      <w:pPr>
        <w:pStyle w:val="ac"/>
      </w:pPr>
      <w:r w:rsidRPr="00A8025E">
        <w:t xml:space="preserve"> </w:t>
      </w:r>
      <w:r w:rsidRPr="00A8025E">
        <w:rPr>
          <w:color w:val="008000"/>
        </w:rPr>
        <w:t xml:space="preserve">// </w:t>
      </w:r>
      <w:r w:rsidRPr="00A8025E">
        <w:rPr>
          <w:rFonts w:hint="eastAsia"/>
          <w:color w:val="008000"/>
        </w:rPr>
        <w:t>座標変換行列を作成する</w:t>
      </w:r>
      <w:r w:rsidRPr="00A8025E">
        <w:rPr>
          <w:color w:val="008000"/>
        </w:rPr>
        <w:t>.</w:t>
      </w:r>
      <w:r w:rsidRPr="00A8025E">
        <w:br/>
        <w:t xml:space="preserve"> </w:t>
      </w:r>
      <w:r w:rsidRPr="00A8025E">
        <w:rPr>
          <w:color w:val="0000FF"/>
        </w:rPr>
        <w:t>const</w:t>
      </w:r>
      <w:r w:rsidRPr="00A8025E">
        <w:t xml:space="preserve"> glm::</w:t>
      </w:r>
      <w:r w:rsidRPr="00A8025E">
        <w:rPr>
          <w:color w:val="2B91AF"/>
        </w:rPr>
        <w:t>mat4x4</w:t>
      </w:r>
      <w:r w:rsidRPr="00A8025E">
        <w:t xml:space="preserve"> matProj =</w:t>
      </w:r>
      <w:r w:rsidRPr="00A8025E">
        <w:br/>
        <w:t xml:space="preserve">   glm::perspective(glm::radians(45.0f), 800.0f / 600.0f, 0.1f, 500.0f);</w:t>
      </w:r>
      <w:r w:rsidRPr="00A8025E">
        <w:br/>
        <w:t xml:space="preserve"> </w:t>
      </w:r>
      <w:r w:rsidRPr="00A8025E">
        <w:rPr>
          <w:color w:val="0000FF"/>
        </w:rPr>
        <w:t>const</w:t>
      </w:r>
      <w:r w:rsidRPr="00A8025E">
        <w:t xml:space="preserve"> glm::</w:t>
      </w:r>
      <w:r w:rsidRPr="00A8025E">
        <w:rPr>
          <w:color w:val="2B91AF"/>
        </w:rPr>
        <w:t>mat4x4</w:t>
      </w:r>
      <w:r w:rsidRPr="00A8025E">
        <w:t xml:space="preserve"> matView =</w:t>
      </w:r>
      <w:r w:rsidRPr="00A8025E">
        <w:br/>
        <w:t xml:space="preserve">   glm::lookAt(viewPos, glm::</w:t>
      </w:r>
      <w:r w:rsidRPr="00A8025E">
        <w:rPr>
          <w:color w:val="2B91AF"/>
        </w:rPr>
        <w:t>vec3</w:t>
      </w:r>
      <w:r w:rsidRPr="00A8025E">
        <w:t>(0, 0, 0), glm::</w:t>
      </w:r>
      <w:r w:rsidRPr="00A8025E">
        <w:rPr>
          <w:color w:val="2B91AF"/>
        </w:rPr>
        <w:t>vec3</w:t>
      </w:r>
      <w:r w:rsidRPr="00A8025E">
        <w:t>(0, 1, 0));</w:t>
      </w:r>
      <w:r w:rsidRPr="00A8025E">
        <w:br/>
      </w:r>
      <w:r w:rsidRPr="00A8025E">
        <w:br/>
      </w:r>
      <w:r w:rsidRPr="00A8025E">
        <w:rPr>
          <w:color w:val="FF0000"/>
        </w:rPr>
        <w:t>+</w:t>
      </w:r>
      <w:r w:rsidRPr="00A8025E">
        <w:rPr>
          <w:color w:val="008000"/>
        </w:rPr>
        <w:t xml:space="preserve">// </w:t>
      </w:r>
      <w:r w:rsidR="00A24A29">
        <w:rPr>
          <w:rFonts w:hint="eastAsia"/>
          <w:color w:val="008000"/>
        </w:rPr>
        <w:t>ライト</w:t>
      </w:r>
      <w:r w:rsidR="000413F3">
        <w:rPr>
          <w:rFonts w:hint="eastAsia"/>
          <w:color w:val="008000"/>
        </w:rPr>
        <w:t>を</w:t>
      </w:r>
      <w:r w:rsidR="000413F3">
        <w:rPr>
          <w:color w:val="008000"/>
        </w:rPr>
        <w:t>GPU</w:t>
      </w:r>
      <w:r w:rsidR="000413F3">
        <w:rPr>
          <w:color w:val="008000"/>
        </w:rPr>
        <w:t>メモリに</w:t>
      </w:r>
      <w:r w:rsidR="000413F3">
        <w:rPr>
          <w:rFonts w:hint="eastAsia"/>
          <w:color w:val="008000"/>
        </w:rPr>
        <w:t>転送</w:t>
      </w:r>
      <w:r w:rsidRPr="00A8025E">
        <w:rPr>
          <w:rFonts w:hint="eastAsia"/>
          <w:color w:val="008000"/>
        </w:rPr>
        <w:t>する</w:t>
      </w:r>
      <w:r w:rsidRPr="00A8025E">
        <w:rPr>
          <w:color w:val="008000"/>
        </w:rPr>
        <w:t>.</w:t>
      </w:r>
      <w:r w:rsidRPr="00A8025E">
        <w:br/>
      </w:r>
      <w:r w:rsidRPr="00A8025E">
        <w:rPr>
          <w:color w:val="FF0000"/>
        </w:rPr>
        <w:t>+</w:t>
      </w:r>
      <w:r w:rsidRPr="00A8025E">
        <w:rPr>
          <w:color w:val="6F008A"/>
        </w:rPr>
        <w:t>glUniform3fv</w:t>
      </w:r>
      <w:r w:rsidRPr="00A8025E">
        <w:t>(locDirLightDir, 1, &amp;dirLightDir.x);</w:t>
      </w:r>
      <w:r w:rsidRPr="00A8025E">
        <w:br/>
      </w:r>
      <w:r w:rsidRPr="00A8025E">
        <w:rPr>
          <w:color w:val="FF0000"/>
        </w:rPr>
        <w:t>+</w:t>
      </w:r>
      <w:r w:rsidRPr="00A8025E">
        <w:rPr>
          <w:color w:val="6F008A"/>
        </w:rPr>
        <w:t>glUniform3fv</w:t>
      </w:r>
      <w:r w:rsidRPr="00A8025E">
        <w:t>(locDirLightCol, 1, &amp;dirLightCol.x);</w:t>
      </w:r>
      <w:r w:rsidRPr="00A8025E">
        <w:br/>
      </w:r>
      <w:r w:rsidR="00C53029" w:rsidRPr="00A8025E">
        <w:rPr>
          <w:color w:val="FF0000"/>
        </w:rPr>
        <w:t>+</w:t>
      </w:r>
      <w:r w:rsidRPr="00A8025E">
        <w:br/>
        <w:t xml:space="preserve"> </w:t>
      </w:r>
      <w:r w:rsidRPr="00A8025E">
        <w:rPr>
          <w:color w:val="6F008A"/>
        </w:rPr>
        <w:t>glBindVertexArray</w:t>
      </w:r>
      <w:r w:rsidRPr="00A8025E">
        <w:t>(vao);</w:t>
      </w:r>
      <w:r w:rsidRPr="00A8025E">
        <w:br/>
      </w:r>
      <w:r w:rsidRPr="00A8025E">
        <w:br/>
        <w:t xml:space="preserve"> </w:t>
      </w:r>
      <w:r w:rsidRPr="00A8025E">
        <w:rPr>
          <w:color w:val="6F008A"/>
        </w:rPr>
        <w:t>glActiveTexture</w:t>
      </w:r>
      <w:r w:rsidRPr="00A8025E">
        <w:t>(</w:t>
      </w:r>
      <w:r w:rsidRPr="00A8025E">
        <w:rPr>
          <w:color w:val="6F008A"/>
        </w:rPr>
        <w:t>GL_TEXTURE0</w:t>
      </w:r>
      <w:r w:rsidRPr="00A8025E">
        <w:t>);</w:t>
      </w:r>
      <w:r w:rsidRPr="00A8025E">
        <w:br/>
        <w:t xml:space="preserve"> glBindTexture(</w:t>
      </w:r>
      <w:r w:rsidRPr="00A8025E">
        <w:rPr>
          <w:color w:val="6F008A"/>
        </w:rPr>
        <w:t>GL_TEXTURE_2D</w:t>
      </w:r>
      <w:r w:rsidRPr="00A8025E">
        <w:t>, texId);</w:t>
      </w:r>
    </w:p>
    <w:p w:rsidR="00036BBC" w:rsidRPr="00036BBC" w:rsidRDefault="00F66A25" w:rsidP="007A2EC8">
      <w:r>
        <w:rPr>
          <w:rFonts w:hint="eastAsia"/>
        </w:rPr>
        <w:t>uniform</w:t>
      </w:r>
      <w:r>
        <w:rPr>
          <w:rFonts w:hint="eastAsia"/>
        </w:rPr>
        <w:t>変数に値を設定する方法は、これまで見てきたものと大差ありません。今回の転送先は</w:t>
      </w:r>
      <w:r>
        <w:rPr>
          <w:rFonts w:hint="eastAsia"/>
        </w:rPr>
        <w:t>vec3</w:t>
      </w:r>
      <w:r>
        <w:rPr>
          <w:rFonts w:hint="eastAsia"/>
        </w:rPr>
        <w:t>なので、</w:t>
      </w:r>
      <w:r>
        <w:rPr>
          <w:rFonts w:hint="eastAsia"/>
        </w:rPr>
        <w:t>glUniform3fv(</w:t>
      </w:r>
      <w:r>
        <w:rPr>
          <w:rFonts w:hint="eastAsia"/>
        </w:rPr>
        <w:t>じーえる・ゆにふぉーむ・さん・えふ・ぶい</w:t>
      </w:r>
      <w:r>
        <w:rPr>
          <w:rFonts w:hint="eastAsia"/>
        </w:rPr>
        <w:t>)</w:t>
      </w:r>
      <w:r>
        <w:rPr>
          <w:rFonts w:hint="eastAsia"/>
        </w:rPr>
        <w:t>関数を使っているくらいです。</w:t>
      </w:r>
    </w:p>
    <w:p w:rsidR="0014538A" w:rsidRDefault="0014538A">
      <w:pPr>
        <w:spacing w:after="0" w:line="240" w:lineRule="auto"/>
        <w:rPr>
          <w:rFonts w:ascii="Calibri Light" w:hAnsi="Calibri Light" w:cs="Times New Roman"/>
          <w:b/>
          <w:bCs/>
          <w:color w:val="000000"/>
          <w:sz w:val="28"/>
          <w:szCs w:val="28"/>
        </w:rPr>
      </w:pPr>
      <w:r>
        <w:br w:type="page"/>
      </w:r>
    </w:p>
    <w:p w:rsidR="00D572A2" w:rsidRDefault="000C07B6" w:rsidP="000C07B6">
      <w:pPr>
        <w:pStyle w:val="2"/>
      </w:pPr>
      <w:r>
        <w:lastRenderedPageBreak/>
        <w:t>木の</w:t>
      </w:r>
      <w:r>
        <w:rPr>
          <w:rFonts w:hint="eastAsia"/>
        </w:rPr>
        <w:t>MVP</w:t>
      </w:r>
      <w:r>
        <w:rPr>
          <w:rFonts w:hint="eastAsia"/>
        </w:rPr>
        <w:t>行列を設定する</w:t>
      </w:r>
    </w:p>
    <w:p w:rsidR="00D572A2" w:rsidRDefault="000C07B6" w:rsidP="007A2EC8">
      <w:r>
        <w:t>プログラム・オブジェクトが異なると、</w:t>
      </w:r>
      <w:r>
        <w:rPr>
          <w:rFonts w:hint="eastAsia"/>
        </w:rPr>
        <w:t>uniform</w:t>
      </w:r>
      <w:r>
        <w:rPr>
          <w:rFonts w:hint="eastAsia"/>
        </w:rPr>
        <w:t>変数の位置も異なります。</w:t>
      </w:r>
      <w:r>
        <w:t>先ほど、木を描画するときのプログラム・オブジェクトを変更したので、</w:t>
      </w:r>
      <w:r>
        <w:rPr>
          <w:rFonts w:hint="eastAsia"/>
        </w:rPr>
        <w:t>MVP</w:t>
      </w:r>
      <w:r>
        <w:rPr>
          <w:rFonts w:hint="eastAsia"/>
        </w:rPr>
        <w:t>行列の転送先も変更しなくてはなりません。</w:t>
      </w:r>
      <w:r>
        <w:br/>
      </w:r>
      <w:r>
        <w:t>木を描画するプログラムを、次のように変更してください。</w:t>
      </w:r>
    </w:p>
    <w:p w:rsidR="000C07B6" w:rsidRPr="00A8025E" w:rsidRDefault="000C07B6" w:rsidP="000C07B6">
      <w:pPr>
        <w:pStyle w:val="ac"/>
      </w:pPr>
      <w:r w:rsidRPr="00A8025E">
        <w:t xml:space="preserve"> </w:t>
      </w:r>
      <w:r w:rsidRPr="00A8025E">
        <w:rPr>
          <w:color w:val="0000FF"/>
        </w:rPr>
        <w:t>for</w:t>
      </w:r>
      <w:r w:rsidRPr="00A8025E">
        <w:t xml:space="preserve"> (</w:t>
      </w:r>
      <w:r w:rsidRPr="00A8025E">
        <w:rPr>
          <w:color w:val="0000FF"/>
        </w:rPr>
        <w:t>float</w:t>
      </w:r>
      <w:r w:rsidRPr="00A8025E">
        <w:t xml:space="preserve"> i = 0; i &lt; treeCount; ++i) {</w:t>
      </w:r>
      <w:r w:rsidRPr="00A8025E">
        <w:br/>
        <w:t xml:space="preserve">   </w:t>
      </w:r>
      <w:r w:rsidRPr="00A8025E">
        <w:rPr>
          <w:color w:val="0000FF"/>
        </w:rPr>
        <w:t>const</w:t>
      </w:r>
      <w:r w:rsidRPr="00A8025E">
        <w:t xml:space="preserve"> </w:t>
      </w:r>
      <w:r w:rsidRPr="00A8025E">
        <w:rPr>
          <w:color w:val="0000FF"/>
        </w:rPr>
        <w:t>float</w:t>
      </w:r>
      <w:r w:rsidRPr="00A8025E">
        <w:t xml:space="preserve"> x = std::cos(3.14f * 2 / treeCount * i) * </w:t>
      </w:r>
      <w:r w:rsidRPr="00A8025E">
        <w:rPr>
          <w:rFonts w:hint="eastAsia"/>
        </w:rPr>
        <w:t>radius</w:t>
      </w:r>
      <w:r w:rsidRPr="00A8025E">
        <w:t>;</w:t>
      </w:r>
      <w:r w:rsidRPr="00A8025E">
        <w:br/>
        <w:t xml:space="preserve">   </w:t>
      </w:r>
      <w:r w:rsidRPr="00A8025E">
        <w:rPr>
          <w:color w:val="0000FF"/>
        </w:rPr>
        <w:t>const</w:t>
      </w:r>
      <w:r w:rsidRPr="00A8025E">
        <w:t xml:space="preserve"> </w:t>
      </w:r>
      <w:r w:rsidRPr="00A8025E">
        <w:rPr>
          <w:color w:val="0000FF"/>
        </w:rPr>
        <w:t>float</w:t>
      </w:r>
      <w:r w:rsidRPr="00A8025E">
        <w:t xml:space="preserve"> z = std::sin(3.14f * 2 / treeCount * i) * </w:t>
      </w:r>
      <w:r w:rsidRPr="00A8025E">
        <w:rPr>
          <w:rFonts w:hint="eastAsia"/>
        </w:rPr>
        <w:t>radius</w:t>
      </w:r>
      <w:r w:rsidRPr="00A8025E">
        <w:t>;</w:t>
      </w:r>
      <w:r w:rsidRPr="00A8025E">
        <w:br/>
        <w:t xml:space="preserve">   </w:t>
      </w:r>
      <w:r w:rsidRPr="00A8025E">
        <w:rPr>
          <w:color w:val="0000FF"/>
        </w:rPr>
        <w:t>const</w:t>
      </w:r>
      <w:r w:rsidRPr="00A8025E">
        <w:t xml:space="preserve"> glm::</w:t>
      </w:r>
      <w:r w:rsidRPr="00A8025E">
        <w:rPr>
          <w:color w:val="2B91AF"/>
        </w:rPr>
        <w:t>mat4x4</w:t>
      </w:r>
      <w:r w:rsidRPr="00A8025E">
        <w:t xml:space="preserve"> matModel = glm::translate(glm::</w:t>
      </w:r>
      <w:r w:rsidRPr="00A8025E">
        <w:rPr>
          <w:color w:val="2B91AF"/>
        </w:rPr>
        <w:t>mat4</w:t>
      </w:r>
      <w:r w:rsidRPr="00A8025E">
        <w:t>(1), glm::</w:t>
      </w:r>
      <w:r w:rsidRPr="00A8025E">
        <w:rPr>
          <w:color w:val="2B91AF"/>
        </w:rPr>
        <w:t>vec3</w:t>
      </w:r>
      <w:r w:rsidRPr="00A8025E">
        <w:t>(x, 0, z));</w:t>
      </w:r>
      <w:r w:rsidRPr="00A8025E">
        <w:br/>
        <w:t xml:space="preserve">   </w:t>
      </w:r>
      <w:r w:rsidRPr="00A8025E">
        <w:rPr>
          <w:color w:val="0000FF"/>
        </w:rPr>
        <w:t>const</w:t>
      </w:r>
      <w:r w:rsidRPr="00A8025E">
        <w:t xml:space="preserve"> glm::</w:t>
      </w:r>
      <w:r w:rsidRPr="00A8025E">
        <w:rPr>
          <w:color w:val="2B91AF"/>
        </w:rPr>
        <w:t>mat4x4</w:t>
      </w:r>
      <w:r w:rsidRPr="00A8025E">
        <w:t xml:space="preserve"> matMVP = matProj </w:t>
      </w:r>
      <w:r w:rsidRPr="00A8025E">
        <w:rPr>
          <w:color w:val="008080"/>
        </w:rPr>
        <w:t>*</w:t>
      </w:r>
      <w:r w:rsidRPr="00A8025E">
        <w:t xml:space="preserve"> matView </w:t>
      </w:r>
      <w:r w:rsidRPr="00A8025E">
        <w:rPr>
          <w:color w:val="008080"/>
        </w:rPr>
        <w:t>*</w:t>
      </w:r>
      <w:r w:rsidRPr="00A8025E">
        <w:t xml:space="preserve"> matModel;</w:t>
      </w:r>
      <w:r w:rsidRPr="00A8025E">
        <w:br/>
      </w:r>
      <w:r w:rsidRPr="00A8025E">
        <w:rPr>
          <w:color w:val="FF0000"/>
        </w:rPr>
        <w:t>-  glUniformMatrix4fv(</w:t>
      </w:r>
      <w:r w:rsidRPr="00A8025E">
        <w:rPr>
          <w:rFonts w:hint="eastAsia"/>
          <w:color w:val="FF0000"/>
        </w:rPr>
        <w:t>matMVPLoc</w:t>
      </w:r>
      <w:r w:rsidRPr="00A8025E">
        <w:rPr>
          <w:color w:val="FF0000"/>
        </w:rPr>
        <w:t>, 1, GL_FALSE, &amp;matMVP[0][0]);</w:t>
      </w:r>
      <w:r w:rsidRPr="00A8025E">
        <w:br/>
      </w:r>
      <w:r w:rsidRPr="00A8025E">
        <w:rPr>
          <w:color w:val="FF0000"/>
        </w:rPr>
        <w:t>+</w:t>
      </w:r>
      <w:r w:rsidRPr="00A8025E">
        <w:t xml:space="preserve">  </w:t>
      </w:r>
      <w:r w:rsidRPr="00A8025E">
        <w:rPr>
          <w:color w:val="6F008A"/>
        </w:rPr>
        <w:t>glUniformMatrix4fv</w:t>
      </w:r>
      <w:r w:rsidRPr="00A8025E">
        <w:t>(loc</w:t>
      </w:r>
      <w:r w:rsidRPr="00A8025E">
        <w:rPr>
          <w:rFonts w:hint="eastAsia"/>
        </w:rPr>
        <w:t>MatMVP</w:t>
      </w:r>
      <w:r w:rsidRPr="00A8025E">
        <w:t xml:space="preserve">, 1, </w:t>
      </w:r>
      <w:r w:rsidRPr="00A8025E">
        <w:rPr>
          <w:color w:val="6F008A"/>
        </w:rPr>
        <w:t>GL_FALSE</w:t>
      </w:r>
      <w:r w:rsidRPr="00A8025E">
        <w:t>, &amp;matMVP</w:t>
      </w:r>
      <w:r w:rsidRPr="00A8025E">
        <w:rPr>
          <w:color w:val="008080"/>
        </w:rPr>
        <w:t>[</w:t>
      </w:r>
      <w:r w:rsidRPr="00A8025E">
        <w:t>0</w:t>
      </w:r>
      <w:r w:rsidRPr="00A8025E">
        <w:rPr>
          <w:color w:val="008080"/>
        </w:rPr>
        <w:t>][</w:t>
      </w:r>
      <w:r w:rsidRPr="00A8025E">
        <w:t>0</w:t>
      </w:r>
      <w:r w:rsidRPr="00A8025E">
        <w:rPr>
          <w:color w:val="008080"/>
        </w:rPr>
        <w:t>]</w:t>
      </w:r>
      <w:r w:rsidRPr="00A8025E">
        <w:t>);</w:t>
      </w:r>
      <w:r w:rsidRPr="00A8025E">
        <w:br/>
        <w:t xml:space="preserve">   </w:t>
      </w:r>
      <w:r w:rsidRPr="00A8025E">
        <w:rPr>
          <w:color w:val="6F008A"/>
        </w:rPr>
        <w:t>glDrawElementsBaseVertex</w:t>
      </w:r>
      <w:r w:rsidRPr="00A8025E">
        <w:t>(meshList[0].mode, meshList[0].count,</w:t>
      </w:r>
      <w:r w:rsidRPr="00A8025E">
        <w:br/>
        <w:t xml:space="preserve">     </w:t>
      </w:r>
      <w:r w:rsidRPr="00A8025E">
        <w:rPr>
          <w:color w:val="6F008A"/>
        </w:rPr>
        <w:t>GL_UNSIGNED_SHORT</w:t>
      </w:r>
      <w:r w:rsidRPr="00A8025E">
        <w:t>, meshList[0].indices, meshList[0].baseVertex);</w:t>
      </w:r>
      <w:r w:rsidRPr="00A8025E">
        <w:br/>
        <w:t xml:space="preserve"> }</w:t>
      </w:r>
    </w:p>
    <w:p w:rsidR="00D572A2" w:rsidRDefault="00DF79FB" w:rsidP="007A2EC8">
      <w:r>
        <w:rPr>
          <w:rFonts w:hint="eastAsia"/>
        </w:rPr>
        <w:t>プログラムが書けたら、</w:t>
      </w:r>
      <w:r w:rsidRPr="00EB3291">
        <w:rPr>
          <w:rFonts w:hint="eastAsia"/>
          <w:b/>
        </w:rPr>
        <w:t>ビルドして実行してください。</w:t>
      </w:r>
      <w:r w:rsidRPr="00EB3291">
        <w:rPr>
          <w:b/>
        </w:rPr>
        <w:br/>
      </w:r>
      <w:r w:rsidR="00EB3291">
        <w:t>すこし分かりにくいですが、光が入射してくる方向が明るく、そうでない方向が暗く表示されていれば成功です。</w:t>
      </w:r>
    </w:p>
    <w:p w:rsidR="00D572A2" w:rsidRDefault="00EB3291" w:rsidP="00EB3291">
      <w:pPr>
        <w:jc w:val="center"/>
      </w:pPr>
      <w:r>
        <w:rPr>
          <w:rFonts w:hint="eastAsia"/>
          <w:noProof/>
        </w:rPr>
        <w:drawing>
          <wp:inline distT="0" distB="0" distL="0" distR="0">
            <wp:extent cx="2517943" cy="1962912"/>
            <wp:effectExtent l="0" t="0" r="0" b="0"/>
            <wp:docPr id="11"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指向性ライトの木.png"/>
                    <pic:cNvPicPr/>
                  </pic:nvPicPr>
                  <pic:blipFill>
                    <a:blip r:embed="rId16">
                      <a:extLst>
                        <a:ext uri="{28A0092B-C50C-407E-A947-70E740481C1C}">
                          <a14:useLocalDpi xmlns:a14="http://schemas.microsoft.com/office/drawing/2010/main" val="0"/>
                        </a:ext>
                      </a:extLst>
                    </a:blip>
                    <a:stretch>
                      <a:fillRect/>
                    </a:stretch>
                  </pic:blipFill>
                  <pic:spPr>
                    <a:xfrm>
                      <a:off x="0" y="0"/>
                      <a:ext cx="2545472" cy="1984373"/>
                    </a:xfrm>
                    <a:prstGeom prst="rect">
                      <a:avLst/>
                    </a:prstGeom>
                  </pic:spPr>
                </pic:pic>
              </a:graphicData>
            </a:graphic>
          </wp:inline>
        </w:drawing>
      </w:r>
    </w:p>
    <w:p w:rsidR="0046620B" w:rsidRDefault="008E04BF" w:rsidP="008E04BF">
      <w:pPr>
        <w:pStyle w:val="af8"/>
      </w:pPr>
      <w:r w:rsidRPr="008E04BF">
        <w:rPr>
          <w:rFonts w:hint="eastAsia"/>
          <w:b/>
        </w:rPr>
        <w:t>[</w:t>
      </w:r>
      <w:r w:rsidRPr="008E04BF">
        <w:rPr>
          <w:rFonts w:hint="eastAsia"/>
          <w:b/>
        </w:rPr>
        <w:t>課題</w:t>
      </w:r>
      <w:r w:rsidRPr="008E04BF">
        <w:rPr>
          <w:rFonts w:hint="eastAsia"/>
          <w:b/>
        </w:rPr>
        <w:t>03]</w:t>
      </w:r>
      <w:r w:rsidRPr="008E04BF">
        <w:rPr>
          <w:b/>
        </w:rPr>
        <w:t xml:space="preserve"> </w:t>
      </w:r>
      <w:r w:rsidRPr="00840BA1">
        <w:t>指向性ライトの色を、オレンジ色にしてください。</w:t>
      </w:r>
    </w:p>
    <w:p w:rsidR="007C52FE" w:rsidRPr="007C52FE" w:rsidRDefault="007C52FE" w:rsidP="007C52FE">
      <w:pPr>
        <w:pStyle w:val="af8"/>
      </w:pPr>
      <w:r w:rsidRPr="00950466">
        <w:rPr>
          <w:rFonts w:hint="eastAsia"/>
          <w:b/>
        </w:rPr>
        <w:t>[</w:t>
      </w:r>
      <w:r w:rsidRPr="00950466">
        <w:rPr>
          <w:rFonts w:hint="eastAsia"/>
          <w:b/>
        </w:rPr>
        <w:t>課題</w:t>
      </w:r>
      <w:r>
        <w:rPr>
          <w:rFonts w:hint="eastAsia"/>
          <w:b/>
        </w:rPr>
        <w:t>04</w:t>
      </w:r>
      <w:r w:rsidRPr="00950466">
        <w:rPr>
          <w:rFonts w:hint="eastAsia"/>
          <w:b/>
        </w:rPr>
        <w:t>]</w:t>
      </w:r>
      <w:r>
        <w:t xml:space="preserve"> </w:t>
      </w:r>
      <w:r w:rsidRPr="00840BA1">
        <w:t>X</w:t>
      </w:r>
      <w:r w:rsidRPr="00840BA1">
        <w:t>および</w:t>
      </w:r>
      <w:r w:rsidRPr="00840BA1">
        <w:rPr>
          <w:rFonts w:hint="eastAsia"/>
        </w:rPr>
        <w:t>Z</w:t>
      </w:r>
      <w:r w:rsidRPr="00840BA1">
        <w:rPr>
          <w:rFonts w:hint="eastAsia"/>
        </w:rPr>
        <w:t>軸方向に±</w:t>
      </w:r>
      <w:r w:rsidRPr="00840BA1">
        <w:rPr>
          <w:rFonts w:hint="eastAsia"/>
        </w:rPr>
        <w:t>10m</w:t>
      </w:r>
      <w:r w:rsidRPr="00840BA1">
        <w:rPr>
          <w:rFonts w:hint="eastAsia"/>
        </w:rPr>
        <w:t>の大きさを持つ法線付き地面モデルを作成してください。地面モデルの</w:t>
      </w:r>
      <w:r w:rsidRPr="00840BA1">
        <w:t>法線は全て上向き</w:t>
      </w:r>
      <w:r w:rsidRPr="00840BA1">
        <w:rPr>
          <w:rFonts w:hint="eastAsia"/>
        </w:rPr>
        <w:t>(0, 1, 0)</w:t>
      </w:r>
      <w:r w:rsidRPr="00840BA1">
        <w:rPr>
          <w:rFonts w:hint="eastAsia"/>
        </w:rPr>
        <w:t>とし、色は適当に決めてください。そして、作成した地面モデルを原点に配置し、</w:t>
      </w:r>
      <w:r w:rsidRPr="00840BA1">
        <w:rPr>
          <w:rFonts w:hint="eastAsia"/>
        </w:rPr>
        <w:t>progLighting</w:t>
      </w:r>
      <w:r w:rsidRPr="00840BA1">
        <w:rPr>
          <w:rFonts w:hint="eastAsia"/>
        </w:rPr>
        <w:t>を使って描画し</w:t>
      </w:r>
      <w:r w:rsidRPr="00840BA1">
        <w:t>てください。</w:t>
      </w:r>
    </w:p>
    <w:p w:rsidR="007A6973" w:rsidRPr="0046620B" w:rsidRDefault="0046620B" w:rsidP="0046620B">
      <w:pPr>
        <w:spacing w:after="0" w:line="240" w:lineRule="auto"/>
        <w:rPr>
          <w:rFonts w:ascii="Courier New" w:hAnsi="Courier New"/>
          <w:color w:val="000000"/>
          <w:sz w:val="17"/>
        </w:rPr>
      </w:pPr>
      <w:r>
        <w:br w:type="page"/>
      </w:r>
    </w:p>
    <w:p w:rsidR="008F42F9" w:rsidRDefault="008F42F9" w:rsidP="008F42F9">
      <w:pPr>
        <w:pStyle w:val="1"/>
      </w:pPr>
      <w:r>
        <w:lastRenderedPageBreak/>
        <w:t>指向性ライトを回転に対応させる</w:t>
      </w:r>
    </w:p>
    <w:p w:rsidR="007A6973" w:rsidRDefault="008F42F9" w:rsidP="008F42F9">
      <w:pPr>
        <w:pStyle w:val="2"/>
      </w:pPr>
      <w:r>
        <w:t>木の向きを変えてみる</w:t>
      </w:r>
    </w:p>
    <w:p w:rsidR="008F42F9" w:rsidRDefault="00D57C58" w:rsidP="008F42F9">
      <w:r>
        <w:t>唐突ですが、</w:t>
      </w:r>
      <w:r w:rsidR="00DF0F4D">
        <w:t>全ての木が同じ角度で生えているのは不自然です</w:t>
      </w:r>
      <w:r w:rsidR="00B62606">
        <w:t>よね。そこで</w:t>
      </w:r>
      <w:r w:rsidR="00DF0F4D">
        <w:t>、</w:t>
      </w:r>
      <w:r w:rsidR="00DF0F4D">
        <w:rPr>
          <w:rFonts w:hint="eastAsia"/>
        </w:rPr>
        <w:t>1</w:t>
      </w:r>
      <w:r w:rsidR="00DF0F4D">
        <w:rPr>
          <w:rFonts w:hint="eastAsia"/>
        </w:rPr>
        <w:t>本ごとに</w:t>
      </w:r>
      <w:r w:rsidR="00B62606">
        <w:rPr>
          <w:rFonts w:hint="eastAsia"/>
        </w:rPr>
        <w:t>植える</w:t>
      </w:r>
      <w:r w:rsidR="00DF0F4D">
        <w:rPr>
          <w:rFonts w:hint="eastAsia"/>
        </w:rPr>
        <w:t>角度を変え</w:t>
      </w:r>
      <w:r w:rsidR="00B62606">
        <w:rPr>
          <w:rFonts w:hint="eastAsia"/>
        </w:rPr>
        <w:t>てみま</w:t>
      </w:r>
      <w:r w:rsidR="00DF0F4D">
        <w:rPr>
          <w:rFonts w:hint="eastAsia"/>
        </w:rPr>
        <w:t>ましょう。</w:t>
      </w:r>
      <w:r>
        <w:t>木を植えるプログラムを、次のように変更してください。</w:t>
      </w:r>
    </w:p>
    <w:p w:rsidR="00D57C58" w:rsidRPr="00A8025E" w:rsidRDefault="00D57C58" w:rsidP="00D57C58">
      <w:pPr>
        <w:pStyle w:val="ac"/>
      </w:pPr>
      <w:r w:rsidRPr="00A8025E">
        <w:t xml:space="preserve"> </w:t>
      </w:r>
      <w:r w:rsidRPr="00A8025E">
        <w:rPr>
          <w:color w:val="0000FF"/>
        </w:rPr>
        <w:t>for</w:t>
      </w:r>
      <w:r w:rsidRPr="00A8025E">
        <w:t xml:space="preserve"> (</w:t>
      </w:r>
      <w:r w:rsidRPr="00A8025E">
        <w:rPr>
          <w:color w:val="0000FF"/>
        </w:rPr>
        <w:t>float</w:t>
      </w:r>
      <w:r w:rsidRPr="00A8025E">
        <w:t xml:space="preserve"> i = 0; i &lt; treeCount; ++i) {</w:t>
      </w:r>
      <w:r w:rsidRPr="00A8025E">
        <w:br/>
      </w:r>
      <w:r w:rsidRPr="00A8025E">
        <w:rPr>
          <w:color w:val="FF0000"/>
        </w:rPr>
        <w:t xml:space="preserve">-  const float x = std::cos(3.14f * 2 / treeCount * i) * </w:t>
      </w:r>
      <w:r w:rsidRPr="00A8025E">
        <w:rPr>
          <w:rFonts w:hint="eastAsia"/>
          <w:color w:val="FF0000"/>
        </w:rPr>
        <w:t>radius</w:t>
      </w:r>
      <w:r w:rsidRPr="00A8025E">
        <w:rPr>
          <w:color w:val="FF0000"/>
        </w:rPr>
        <w:t>;</w:t>
      </w:r>
      <w:r w:rsidRPr="00A8025E">
        <w:rPr>
          <w:color w:val="FF0000"/>
        </w:rPr>
        <w:br/>
        <w:t xml:space="preserve">-  const float z = std::sin(3.14f * 2 / treeCount * i) * </w:t>
      </w:r>
      <w:r w:rsidRPr="00A8025E">
        <w:rPr>
          <w:rFonts w:hint="eastAsia"/>
          <w:color w:val="FF0000"/>
        </w:rPr>
        <w:t>radius</w:t>
      </w:r>
      <w:r w:rsidRPr="00A8025E">
        <w:rPr>
          <w:color w:val="FF0000"/>
        </w:rPr>
        <w:t>;</w:t>
      </w:r>
      <w:r w:rsidRPr="00A8025E">
        <w:br/>
      </w:r>
      <w:r w:rsidRPr="00A8025E">
        <w:rPr>
          <w:color w:val="FF0000"/>
        </w:rPr>
        <w:t>-  const glm::mat4x4 matModel = glm::translate(glm::mat4(1), glm::vec3(x, 0, z));</w:t>
      </w:r>
      <w:r w:rsidRPr="00A8025E">
        <w:br/>
      </w:r>
      <w:r w:rsidRPr="00A8025E">
        <w:rPr>
          <w:color w:val="FF0000"/>
        </w:rPr>
        <w:t>-  const glm::mat4x4 matMVP = matProj * matView * matModel;</w:t>
      </w:r>
      <w:r w:rsidRPr="00A8025E">
        <w:br/>
      </w:r>
      <w:r w:rsidRPr="00A8025E">
        <w:rPr>
          <w:color w:val="FF0000"/>
        </w:rPr>
        <w:t>+</w:t>
      </w:r>
      <w:r w:rsidRPr="00A8025E">
        <w:t xml:space="preserve">  </w:t>
      </w:r>
      <w:r w:rsidRPr="00A8025E">
        <w:rPr>
          <w:color w:val="0000FF"/>
        </w:rPr>
        <w:t>const</w:t>
      </w:r>
      <w:r w:rsidRPr="00A8025E">
        <w:t xml:space="preserve"> </w:t>
      </w:r>
      <w:r w:rsidRPr="00A8025E">
        <w:rPr>
          <w:color w:val="0000FF"/>
        </w:rPr>
        <w:t>float</w:t>
      </w:r>
      <w:r w:rsidRPr="00A8025E">
        <w:t xml:space="preserve"> theta = 3.14f * 2 / treeCount * i;</w:t>
      </w:r>
      <w:r w:rsidRPr="00A8025E">
        <w:br/>
      </w:r>
      <w:r w:rsidRPr="00A8025E">
        <w:rPr>
          <w:color w:val="FF0000"/>
        </w:rPr>
        <w:t>+</w:t>
      </w:r>
      <w:r w:rsidRPr="00A8025E">
        <w:t xml:space="preserve">  </w:t>
      </w:r>
      <w:r w:rsidRPr="00A8025E">
        <w:rPr>
          <w:color w:val="0000FF"/>
        </w:rPr>
        <w:t>const</w:t>
      </w:r>
      <w:r w:rsidRPr="00A8025E">
        <w:t xml:space="preserve"> </w:t>
      </w:r>
      <w:r w:rsidRPr="00A8025E">
        <w:rPr>
          <w:color w:val="0000FF"/>
        </w:rPr>
        <w:t>float</w:t>
      </w:r>
      <w:r w:rsidRPr="00A8025E">
        <w:t xml:space="preserve"> x = std::cos(theta) * </w:t>
      </w:r>
      <w:r w:rsidRPr="00A8025E">
        <w:rPr>
          <w:rFonts w:hint="eastAsia"/>
        </w:rPr>
        <w:t>radius</w:t>
      </w:r>
      <w:r w:rsidRPr="00A8025E">
        <w:t>;</w:t>
      </w:r>
      <w:r w:rsidRPr="00A8025E">
        <w:br/>
      </w:r>
      <w:r w:rsidRPr="00A8025E">
        <w:rPr>
          <w:color w:val="FF0000"/>
        </w:rPr>
        <w:t>+</w:t>
      </w:r>
      <w:r w:rsidRPr="00A8025E">
        <w:t xml:space="preserve">  </w:t>
      </w:r>
      <w:r w:rsidRPr="00A8025E">
        <w:rPr>
          <w:color w:val="0000FF"/>
        </w:rPr>
        <w:t>const</w:t>
      </w:r>
      <w:r w:rsidRPr="00A8025E">
        <w:t xml:space="preserve"> </w:t>
      </w:r>
      <w:r w:rsidRPr="00A8025E">
        <w:rPr>
          <w:color w:val="0000FF"/>
        </w:rPr>
        <w:t>float</w:t>
      </w:r>
      <w:r w:rsidRPr="00A8025E">
        <w:t xml:space="preserve"> z = std::sin(theta) * </w:t>
      </w:r>
      <w:r w:rsidRPr="00A8025E">
        <w:rPr>
          <w:rFonts w:hint="eastAsia"/>
        </w:rPr>
        <w:t>radius</w:t>
      </w:r>
      <w:r w:rsidRPr="00A8025E">
        <w:t>;</w:t>
      </w:r>
      <w:r w:rsidRPr="00A8025E">
        <w:br/>
      </w:r>
      <w:r w:rsidRPr="00A8025E">
        <w:rPr>
          <w:color w:val="FF0000"/>
        </w:rPr>
        <w:t>+</w:t>
      </w:r>
      <w:r w:rsidRPr="00A8025E">
        <w:t xml:space="preserve">  </w:t>
      </w:r>
      <w:r w:rsidRPr="00A8025E">
        <w:rPr>
          <w:color w:val="0000FF"/>
        </w:rPr>
        <w:t>const</w:t>
      </w:r>
      <w:r w:rsidRPr="00A8025E">
        <w:t xml:space="preserve"> glm::</w:t>
      </w:r>
      <w:r w:rsidRPr="00A8025E">
        <w:rPr>
          <w:color w:val="2B91AF"/>
        </w:rPr>
        <w:t>mat4x4</w:t>
      </w:r>
      <w:r w:rsidRPr="00A8025E">
        <w:t xml:space="preserve"> matModelT = glm::translate(glm::</w:t>
      </w:r>
      <w:r w:rsidRPr="00A8025E">
        <w:rPr>
          <w:color w:val="2B91AF"/>
        </w:rPr>
        <w:t>mat4</w:t>
      </w:r>
      <w:r w:rsidRPr="00A8025E">
        <w:t>(1), glm::</w:t>
      </w:r>
      <w:r w:rsidRPr="00A8025E">
        <w:rPr>
          <w:color w:val="2B91AF"/>
        </w:rPr>
        <w:t>vec3</w:t>
      </w:r>
      <w:r w:rsidRPr="00A8025E">
        <w:t>(x, 0, z));</w:t>
      </w:r>
      <w:r w:rsidRPr="00A8025E">
        <w:br/>
      </w:r>
      <w:r w:rsidRPr="00A8025E">
        <w:rPr>
          <w:color w:val="FF0000"/>
        </w:rPr>
        <w:t>+</w:t>
      </w:r>
      <w:r w:rsidRPr="00A8025E">
        <w:t xml:space="preserve">  </w:t>
      </w:r>
      <w:r w:rsidRPr="00A8025E">
        <w:rPr>
          <w:color w:val="0000FF"/>
        </w:rPr>
        <w:t>const</w:t>
      </w:r>
      <w:r w:rsidRPr="00A8025E">
        <w:t xml:space="preserve"> glm::</w:t>
      </w:r>
      <w:r w:rsidRPr="00A8025E">
        <w:rPr>
          <w:color w:val="2B91AF"/>
        </w:rPr>
        <w:t>mat4x4</w:t>
      </w:r>
      <w:r w:rsidRPr="00A8025E">
        <w:t xml:space="preserve"> matModelR =</w:t>
      </w:r>
      <w:r w:rsidRPr="00A8025E">
        <w:br/>
      </w:r>
      <w:r w:rsidRPr="00A8025E">
        <w:rPr>
          <w:color w:val="FF0000"/>
        </w:rPr>
        <w:t>+</w:t>
      </w:r>
      <w:r w:rsidRPr="00A8025E">
        <w:t xml:space="preserve">    glm::rotate(glm::</w:t>
      </w:r>
      <w:r w:rsidRPr="00A8025E">
        <w:rPr>
          <w:color w:val="2B91AF"/>
        </w:rPr>
        <w:t>mat4</w:t>
      </w:r>
      <w:r w:rsidRPr="00A8025E">
        <w:t>(1), theta * 5, glm::</w:t>
      </w:r>
      <w:r w:rsidRPr="00A8025E">
        <w:rPr>
          <w:color w:val="2B91AF"/>
        </w:rPr>
        <w:t>vec3</w:t>
      </w:r>
      <w:r w:rsidRPr="00A8025E">
        <w:t>(0, 1, 0));</w:t>
      </w:r>
      <w:r w:rsidRPr="00A8025E">
        <w:br/>
      </w:r>
      <w:r w:rsidRPr="00A8025E">
        <w:rPr>
          <w:color w:val="FF0000"/>
        </w:rPr>
        <w:t>+</w:t>
      </w:r>
      <w:r w:rsidRPr="00A8025E">
        <w:t xml:space="preserve">  </w:t>
      </w:r>
      <w:r w:rsidRPr="00A8025E">
        <w:rPr>
          <w:color w:val="0000FF"/>
        </w:rPr>
        <w:t>const</w:t>
      </w:r>
      <w:r w:rsidRPr="00A8025E">
        <w:t xml:space="preserve"> glm::</w:t>
      </w:r>
      <w:r w:rsidRPr="00A8025E">
        <w:rPr>
          <w:color w:val="2B91AF"/>
        </w:rPr>
        <w:t>mat4x4</w:t>
      </w:r>
      <w:r w:rsidRPr="00A8025E">
        <w:t xml:space="preserve"> matMVP = matProj </w:t>
      </w:r>
      <w:r w:rsidRPr="00A8025E">
        <w:rPr>
          <w:color w:val="008080"/>
        </w:rPr>
        <w:t>*</w:t>
      </w:r>
      <w:r w:rsidRPr="00A8025E">
        <w:t xml:space="preserve"> matView </w:t>
      </w:r>
      <w:r w:rsidRPr="00A8025E">
        <w:rPr>
          <w:color w:val="008080"/>
        </w:rPr>
        <w:t>*</w:t>
      </w:r>
      <w:r w:rsidRPr="00A8025E">
        <w:t xml:space="preserve"> matModelT * matModelR;</w:t>
      </w:r>
      <w:r w:rsidRPr="00A8025E">
        <w:br/>
      </w:r>
      <w:r w:rsidRPr="00A8025E">
        <w:rPr>
          <w:color w:val="FF0000"/>
        </w:rPr>
        <w:t xml:space="preserve"> </w:t>
      </w:r>
      <w:r w:rsidRPr="00A8025E">
        <w:t xml:space="preserve">  </w:t>
      </w:r>
      <w:r w:rsidRPr="00A8025E">
        <w:rPr>
          <w:color w:val="6F008A"/>
        </w:rPr>
        <w:t>glUniformMatrix4fv</w:t>
      </w:r>
      <w:r w:rsidRPr="00A8025E">
        <w:t>(loc</w:t>
      </w:r>
      <w:r w:rsidRPr="00A8025E">
        <w:rPr>
          <w:rFonts w:hint="eastAsia"/>
        </w:rPr>
        <w:t>MatMVP</w:t>
      </w:r>
      <w:r w:rsidRPr="00A8025E">
        <w:t xml:space="preserve">, 1, </w:t>
      </w:r>
      <w:r w:rsidRPr="00A8025E">
        <w:rPr>
          <w:color w:val="6F008A"/>
        </w:rPr>
        <w:t>GL_FALSE</w:t>
      </w:r>
      <w:r w:rsidRPr="00A8025E">
        <w:t>, &amp;matMVP</w:t>
      </w:r>
      <w:r w:rsidRPr="00A8025E">
        <w:rPr>
          <w:color w:val="008080"/>
        </w:rPr>
        <w:t>[</w:t>
      </w:r>
      <w:r w:rsidRPr="00A8025E">
        <w:t>0</w:t>
      </w:r>
      <w:r w:rsidRPr="00A8025E">
        <w:rPr>
          <w:color w:val="008080"/>
        </w:rPr>
        <w:t>][</w:t>
      </w:r>
      <w:r w:rsidRPr="00A8025E">
        <w:t>0</w:t>
      </w:r>
      <w:r w:rsidRPr="00A8025E">
        <w:rPr>
          <w:color w:val="008080"/>
        </w:rPr>
        <w:t>]</w:t>
      </w:r>
      <w:r w:rsidRPr="00A8025E">
        <w:t>);</w:t>
      </w:r>
      <w:r w:rsidRPr="00A8025E">
        <w:br/>
        <w:t xml:space="preserve">   </w:t>
      </w:r>
      <w:r w:rsidRPr="00A8025E">
        <w:rPr>
          <w:color w:val="6F008A"/>
        </w:rPr>
        <w:t>glDrawElementsBaseVertex</w:t>
      </w:r>
      <w:r w:rsidRPr="00A8025E">
        <w:t>(meshList[0].mode, meshList[0].count,</w:t>
      </w:r>
      <w:r w:rsidRPr="00A8025E">
        <w:br/>
        <w:t xml:space="preserve">     </w:t>
      </w:r>
      <w:r w:rsidRPr="00A8025E">
        <w:rPr>
          <w:color w:val="6F008A"/>
        </w:rPr>
        <w:t>GL_UNSIGNED_SHORT</w:t>
      </w:r>
      <w:r w:rsidRPr="00A8025E">
        <w:t>, meshList[0].indices, meshList[0].baseVertex);</w:t>
      </w:r>
      <w:r w:rsidRPr="00A8025E">
        <w:br/>
        <w:t xml:space="preserve"> }</w:t>
      </w:r>
    </w:p>
    <w:p w:rsidR="00212CA7" w:rsidRDefault="001E2803" w:rsidP="008F42F9">
      <w:r>
        <w:t>回転させる角度の計算を何度も書くのは、いざ何かを書き換えようとしたときに変更箇所が増えて面倒です。そこで、回転角の計算結果を</w:t>
      </w:r>
      <w:r>
        <w:rPr>
          <w:rFonts w:hint="eastAsia"/>
        </w:rPr>
        <w:t>theta(</w:t>
      </w:r>
      <w:r>
        <w:rPr>
          <w:rFonts w:hint="eastAsia"/>
        </w:rPr>
        <w:t>しーた</w:t>
      </w:r>
      <w:r>
        <w:rPr>
          <w:rFonts w:hint="eastAsia"/>
        </w:rPr>
        <w:t>)</w:t>
      </w:r>
      <w:r>
        <w:rPr>
          <w:rFonts w:hint="eastAsia"/>
        </w:rPr>
        <w:t>という変数に代入し、この変数を使うように変えました。</w:t>
      </w:r>
      <w:r>
        <w:br/>
      </w:r>
      <w:r w:rsidR="00212CA7">
        <w:t>モデルを回転させるための行列を作るには</w:t>
      </w:r>
      <w:r w:rsidR="00212CA7">
        <w:rPr>
          <w:rFonts w:hint="eastAsia"/>
        </w:rPr>
        <w:t>glm::rotate()</w:t>
      </w:r>
      <w:r w:rsidR="007408BA">
        <w:rPr>
          <w:rFonts w:hint="eastAsia"/>
        </w:rPr>
        <w:t>を使います。</w:t>
      </w:r>
      <w:r w:rsidR="004471B8">
        <w:rPr>
          <w:rFonts w:hint="eastAsia"/>
        </w:rPr>
        <w:t>最初の引数は元になる行列、</w:t>
      </w:r>
      <w:r w:rsidR="004471B8">
        <w:rPr>
          <w:rFonts w:hint="eastAsia"/>
        </w:rPr>
        <w:t>2</w:t>
      </w:r>
      <w:r w:rsidR="004471B8">
        <w:rPr>
          <w:rFonts w:hint="eastAsia"/>
        </w:rPr>
        <w:t>つめの引数が弧度法による回転角で、</w:t>
      </w:r>
      <w:r w:rsidR="004471B8">
        <w:rPr>
          <w:rFonts w:hint="eastAsia"/>
        </w:rPr>
        <w:t>3</w:t>
      </w:r>
      <w:r w:rsidR="004471B8">
        <w:rPr>
          <w:rFonts w:hint="eastAsia"/>
        </w:rPr>
        <w:t>つめが回転軸です。</w:t>
      </w:r>
      <w:r w:rsidR="00AD497F">
        <w:rPr>
          <w:rFonts w:hint="eastAsia"/>
        </w:rPr>
        <w:t>なお、回転角に</w:t>
      </w:r>
      <w:r w:rsidR="00AD497F">
        <w:rPr>
          <w:rFonts w:hint="eastAsia"/>
        </w:rPr>
        <w:t>5</w:t>
      </w:r>
      <w:r w:rsidR="00AD497F">
        <w:rPr>
          <w:rFonts w:hint="eastAsia"/>
        </w:rPr>
        <w:t>を掛けているのは、</w:t>
      </w:r>
      <w:r w:rsidR="004471B8">
        <w:rPr>
          <w:rFonts w:hint="eastAsia"/>
        </w:rPr>
        <w:t>theta</w:t>
      </w:r>
      <w:r w:rsidR="00475CB5">
        <w:rPr>
          <w:rFonts w:hint="eastAsia"/>
        </w:rPr>
        <w:t>だけ</w:t>
      </w:r>
      <w:r w:rsidR="00AD497F">
        <w:rPr>
          <w:rFonts w:hint="eastAsia"/>
        </w:rPr>
        <w:t>だと</w:t>
      </w:r>
      <w:r w:rsidR="00475CB5">
        <w:rPr>
          <w:rFonts w:hint="eastAsia"/>
        </w:rPr>
        <w:t>角度の違いが分かりにくかった</w:t>
      </w:r>
      <w:r w:rsidR="00AD497F">
        <w:rPr>
          <w:rFonts w:hint="eastAsia"/>
        </w:rPr>
        <w:t>ので適当に何倍かしてみたところ、</w:t>
      </w:r>
      <w:r w:rsidR="00AD497F">
        <w:t>5</w:t>
      </w:r>
      <w:r w:rsidR="00AD497F">
        <w:t>倍</w:t>
      </w:r>
      <w:r w:rsidR="00963B26">
        <w:rPr>
          <w:rFonts w:hint="eastAsia"/>
        </w:rPr>
        <w:t>くらいが</w:t>
      </w:r>
      <w:r w:rsidR="00AD497F">
        <w:rPr>
          <w:rFonts w:hint="eastAsia"/>
        </w:rPr>
        <w:t>ちょうどよさそうだったからです</w:t>
      </w:r>
      <w:r w:rsidR="004471B8">
        <w:rPr>
          <w:rFonts w:hint="eastAsia"/>
        </w:rPr>
        <w:t>。</w:t>
      </w:r>
    </w:p>
    <w:p w:rsidR="00D57C58" w:rsidRPr="00D57C58" w:rsidRDefault="00212CA7" w:rsidP="008F42F9">
      <w:r>
        <w:rPr>
          <w:rFonts w:hint="eastAsia"/>
        </w:rPr>
        <w:t>プログラムが書けたら、</w:t>
      </w:r>
      <w:r w:rsidRPr="00212CA7">
        <w:rPr>
          <w:rFonts w:hint="eastAsia"/>
          <w:b/>
        </w:rPr>
        <w:t>ビルドして実行してください。</w:t>
      </w:r>
      <w:r>
        <w:br/>
        <w:t>…</w:t>
      </w:r>
      <w:r w:rsidR="004E4DA0">
        <w:t>分かりにくいですが、光の当たり方がばらばらになっているように見えます</w:t>
      </w:r>
      <w:r>
        <w:t>。</w:t>
      </w:r>
      <w:r>
        <w:br/>
      </w:r>
      <w:r>
        <w:t>回転させただけなのに、どうしてこんなことになるんでしょう。</w:t>
      </w:r>
      <w:r w:rsidR="001810ED">
        <w:br/>
      </w:r>
      <w:r w:rsidR="00C11047">
        <w:t>それは、回転させたのはモデルの座標だけ</w:t>
      </w:r>
      <w:r w:rsidR="001810ED">
        <w:t>で、法線</w:t>
      </w:r>
      <w:r w:rsidR="00165E8A">
        <w:t>の向きが</w:t>
      </w:r>
      <w:r w:rsidR="001810ED">
        <w:t>変化していないからです。</w:t>
      </w:r>
    </w:p>
    <w:p w:rsidR="008F42F9" w:rsidRPr="00212CA7" w:rsidRDefault="00122809" w:rsidP="001810ED">
      <w:pPr>
        <w:pStyle w:val="2"/>
      </w:pPr>
      <w:r>
        <w:rPr>
          <w:rFonts w:hint="eastAsia"/>
        </w:rPr>
        <w:t>指向性ライトの向きをモデル</w:t>
      </w:r>
      <w:r w:rsidR="001810ED">
        <w:rPr>
          <w:rFonts w:hint="eastAsia"/>
        </w:rPr>
        <w:t>座標系に変換する</w:t>
      </w:r>
    </w:p>
    <w:p w:rsidR="008F42F9" w:rsidRDefault="001810ED" w:rsidP="008F42F9">
      <w:r>
        <w:rPr>
          <w:rFonts w:hint="eastAsia"/>
        </w:rPr>
        <w:t>物体が回転すれば、その表面の向きも回転します。ということは、法線の向きが変わるはずですね。しかし、現在のシェーダーは、法線になんの計算も加えていません。そのため、明るさを計算してから回転させた状態になってしまうのです。</w:t>
      </w:r>
    </w:p>
    <w:p w:rsidR="007437AB" w:rsidRDefault="001810ED" w:rsidP="008F42F9">
      <w:r>
        <w:t>この問題の解決方法は簡単です。法線も回転させればいいのです。</w:t>
      </w:r>
      <w:r w:rsidR="007437AB">
        <w:br/>
      </w:r>
      <w:r w:rsidR="007437AB">
        <w:t>さっそくプログラムを変更</w:t>
      </w:r>
      <w:r w:rsidR="007437AB">
        <w:t>…</w:t>
      </w:r>
      <w:r w:rsidR="007437AB">
        <w:t>といきたいところですが、ちょっとだけ待ってください。</w:t>
      </w:r>
      <w:r w:rsidR="007437AB">
        <w:br/>
      </w:r>
      <w:r w:rsidR="007437AB">
        <w:rPr>
          <w:rFonts w:hint="eastAsia"/>
        </w:rPr>
        <w:t>その昔、頭がいい人は考えました。</w:t>
      </w:r>
    </w:p>
    <w:p w:rsidR="007A6973" w:rsidRDefault="007437AB" w:rsidP="008F42F9">
      <w:r>
        <w:rPr>
          <w:rFonts w:hint="eastAsia"/>
        </w:rPr>
        <w:lastRenderedPageBreak/>
        <w:t>「頂点はたくさんあるから、法線の回転もたくさんしなくちゃ</w:t>
      </w:r>
      <w:r w:rsidR="008D101D">
        <w:rPr>
          <w:rFonts w:hint="eastAsia"/>
        </w:rPr>
        <w:t>ならない</w:t>
      </w:r>
      <w:r w:rsidR="00C51663">
        <w:rPr>
          <w:rFonts w:hint="eastAsia"/>
        </w:rPr>
        <w:t>ぞ</w:t>
      </w:r>
      <w:r>
        <w:rPr>
          <w:rFonts w:hint="eastAsia"/>
        </w:rPr>
        <w:t>。計算時間がもったいない</w:t>
      </w:r>
      <w:r w:rsidR="00C51663">
        <w:rPr>
          <w:rFonts w:hint="eastAsia"/>
        </w:rPr>
        <w:t>な…</w:t>
      </w:r>
      <w:r>
        <w:rPr>
          <w:rFonts w:hint="eastAsia"/>
        </w:rPr>
        <w:t>。」</w:t>
      </w:r>
      <w:r>
        <w:br/>
      </w:r>
      <w:r>
        <w:rPr>
          <w:rFonts w:hint="eastAsia"/>
        </w:rPr>
        <w:t>「いや待て、逆に考えるんだ。法線ではなくて、光の向きを回転させちゃえばいいさ、と考えるんだ。」</w:t>
      </w:r>
    </w:p>
    <w:p w:rsidR="007437AB" w:rsidRDefault="008D101D" w:rsidP="008F42F9">
      <w:r>
        <w:t>そうなんです。</w:t>
      </w:r>
      <w:r w:rsidR="00FE41E2">
        <w:rPr>
          <w:rFonts w:hint="eastAsia"/>
        </w:rPr>
        <w:t>物体の表面の立場からすると</w:t>
      </w:r>
      <w:r w:rsidR="007437AB">
        <w:rPr>
          <w:rFonts w:hint="eastAsia"/>
        </w:rPr>
        <w:t>、木が回転したから明るさが変わったのか、光の向きが回転したから明るさが変わったのかは</w:t>
      </w:r>
      <w:r>
        <w:rPr>
          <w:rFonts w:hint="eastAsia"/>
        </w:rPr>
        <w:t>、結果が同じなら</w:t>
      </w:r>
      <w:r w:rsidR="007437AB">
        <w:t>どちらでも構わないの</w:t>
      </w:r>
      <w:r w:rsidR="007437AB">
        <w:rPr>
          <w:rFonts w:hint="eastAsia"/>
        </w:rPr>
        <w:t>です</w:t>
      </w:r>
      <w:r>
        <w:rPr>
          <w:rFonts w:hint="eastAsia"/>
        </w:rPr>
        <w:t>。これは一種のトリックなので、すぐには腑に落ちないと思います。「確かにそのとおりだ」となるまでじっくり考えてください</w:t>
      </w:r>
      <w:r w:rsidR="007437AB">
        <w:rPr>
          <w:rFonts w:hint="eastAsia"/>
        </w:rPr>
        <w:t>。</w:t>
      </w:r>
    </w:p>
    <w:p w:rsidR="008D101D" w:rsidRDefault="00AA3CB2" w:rsidP="008F42F9">
      <w:r>
        <w:t>この方針に従って、プログラムを書きましょう。木を植えるプログラムに、次のプログラムを追加してください。</w:t>
      </w:r>
    </w:p>
    <w:p w:rsidR="00AA3CB2" w:rsidRPr="00A8025E" w:rsidRDefault="00AA3CB2" w:rsidP="00AA3CB2">
      <w:pPr>
        <w:pStyle w:val="ac"/>
      </w:pPr>
      <w:r w:rsidRPr="00A8025E">
        <w:t xml:space="preserve"> </w:t>
      </w:r>
      <w:r w:rsidRPr="00A8025E">
        <w:rPr>
          <w:color w:val="0000FF"/>
        </w:rPr>
        <w:t>for</w:t>
      </w:r>
      <w:r w:rsidRPr="00A8025E">
        <w:t xml:space="preserve"> (</w:t>
      </w:r>
      <w:r w:rsidRPr="00A8025E">
        <w:rPr>
          <w:color w:val="0000FF"/>
        </w:rPr>
        <w:t>float</w:t>
      </w:r>
      <w:r w:rsidRPr="00A8025E">
        <w:t xml:space="preserve"> i = 0; i &lt; treeCount; ++i) {</w:t>
      </w:r>
      <w:r w:rsidRPr="00A8025E">
        <w:br/>
        <w:t xml:space="preserve">   </w:t>
      </w:r>
      <w:r w:rsidRPr="00A8025E">
        <w:rPr>
          <w:color w:val="0000FF"/>
        </w:rPr>
        <w:t>const</w:t>
      </w:r>
      <w:r w:rsidRPr="00A8025E">
        <w:t xml:space="preserve"> </w:t>
      </w:r>
      <w:r w:rsidRPr="00A8025E">
        <w:rPr>
          <w:color w:val="0000FF"/>
        </w:rPr>
        <w:t>float</w:t>
      </w:r>
      <w:r w:rsidRPr="00A8025E">
        <w:t xml:space="preserve"> theta = 3.14f * 2 / treeCount * i;</w:t>
      </w:r>
      <w:r w:rsidRPr="00A8025E">
        <w:br/>
      </w:r>
      <w:r w:rsidRPr="00A8025E">
        <w:rPr>
          <w:color w:val="FF0000"/>
        </w:rPr>
        <w:t xml:space="preserve"> </w:t>
      </w:r>
      <w:r w:rsidRPr="00A8025E">
        <w:t xml:space="preserve">  </w:t>
      </w:r>
      <w:r w:rsidRPr="00A8025E">
        <w:rPr>
          <w:color w:val="0000FF"/>
        </w:rPr>
        <w:t>const</w:t>
      </w:r>
      <w:r w:rsidRPr="00A8025E">
        <w:t xml:space="preserve"> </w:t>
      </w:r>
      <w:r w:rsidRPr="00A8025E">
        <w:rPr>
          <w:color w:val="0000FF"/>
        </w:rPr>
        <w:t>float</w:t>
      </w:r>
      <w:r w:rsidRPr="00A8025E">
        <w:t xml:space="preserve"> x = std::cos(theta) * </w:t>
      </w:r>
      <w:r w:rsidRPr="00A8025E">
        <w:rPr>
          <w:rFonts w:hint="eastAsia"/>
        </w:rPr>
        <w:t>radius</w:t>
      </w:r>
      <w:r w:rsidRPr="00A8025E">
        <w:t>;</w:t>
      </w:r>
      <w:r w:rsidRPr="00A8025E">
        <w:br/>
      </w:r>
      <w:r w:rsidRPr="00A8025E">
        <w:rPr>
          <w:color w:val="FF0000"/>
        </w:rPr>
        <w:t xml:space="preserve"> </w:t>
      </w:r>
      <w:r w:rsidRPr="00A8025E">
        <w:t xml:space="preserve">  </w:t>
      </w:r>
      <w:r w:rsidRPr="00A8025E">
        <w:rPr>
          <w:color w:val="0000FF"/>
        </w:rPr>
        <w:t>const</w:t>
      </w:r>
      <w:r w:rsidRPr="00A8025E">
        <w:t xml:space="preserve"> </w:t>
      </w:r>
      <w:r w:rsidRPr="00A8025E">
        <w:rPr>
          <w:color w:val="0000FF"/>
        </w:rPr>
        <w:t>float</w:t>
      </w:r>
      <w:r w:rsidRPr="00A8025E">
        <w:t xml:space="preserve"> z = std::sin(theta) * </w:t>
      </w:r>
      <w:r w:rsidRPr="00A8025E">
        <w:rPr>
          <w:rFonts w:hint="eastAsia"/>
        </w:rPr>
        <w:t>radius</w:t>
      </w:r>
      <w:r w:rsidRPr="00A8025E">
        <w:t>;</w:t>
      </w:r>
      <w:r w:rsidRPr="00A8025E">
        <w:br/>
      </w:r>
      <w:r w:rsidRPr="00A8025E">
        <w:rPr>
          <w:color w:val="FF0000"/>
        </w:rPr>
        <w:t xml:space="preserve"> </w:t>
      </w:r>
      <w:r w:rsidRPr="00A8025E">
        <w:t xml:space="preserve">  </w:t>
      </w:r>
      <w:r w:rsidRPr="00A8025E">
        <w:rPr>
          <w:color w:val="0000FF"/>
        </w:rPr>
        <w:t>const</w:t>
      </w:r>
      <w:r w:rsidRPr="00A8025E">
        <w:t xml:space="preserve"> glm::</w:t>
      </w:r>
      <w:r w:rsidRPr="00A8025E">
        <w:rPr>
          <w:color w:val="2B91AF"/>
        </w:rPr>
        <w:t>mat4x4</w:t>
      </w:r>
      <w:r w:rsidRPr="00A8025E">
        <w:t xml:space="preserve"> matModelT = glm::translate(glm::</w:t>
      </w:r>
      <w:r w:rsidRPr="00A8025E">
        <w:rPr>
          <w:color w:val="2B91AF"/>
        </w:rPr>
        <w:t>mat4</w:t>
      </w:r>
      <w:r w:rsidRPr="00A8025E">
        <w:t>(1), glm::</w:t>
      </w:r>
      <w:r w:rsidRPr="00A8025E">
        <w:rPr>
          <w:color w:val="2B91AF"/>
        </w:rPr>
        <w:t>vec3</w:t>
      </w:r>
      <w:r w:rsidRPr="00A8025E">
        <w:t>(x, 0, z));</w:t>
      </w:r>
      <w:r w:rsidRPr="00A8025E">
        <w:br/>
      </w:r>
      <w:r w:rsidRPr="00A8025E">
        <w:rPr>
          <w:color w:val="FF0000"/>
        </w:rPr>
        <w:t xml:space="preserve"> </w:t>
      </w:r>
      <w:r w:rsidRPr="00A8025E">
        <w:t xml:space="preserve">  </w:t>
      </w:r>
      <w:r w:rsidRPr="00A8025E">
        <w:rPr>
          <w:color w:val="0000FF"/>
        </w:rPr>
        <w:t>const</w:t>
      </w:r>
      <w:r w:rsidRPr="00A8025E">
        <w:t xml:space="preserve"> glm::</w:t>
      </w:r>
      <w:r w:rsidRPr="00A8025E">
        <w:rPr>
          <w:color w:val="2B91AF"/>
        </w:rPr>
        <w:t>mat4x4</w:t>
      </w:r>
      <w:r w:rsidRPr="00A8025E">
        <w:t xml:space="preserve"> matModelR =</w:t>
      </w:r>
      <w:r w:rsidRPr="00A8025E">
        <w:br/>
      </w:r>
      <w:r w:rsidRPr="00A8025E">
        <w:rPr>
          <w:color w:val="FF0000"/>
        </w:rPr>
        <w:t xml:space="preserve"> </w:t>
      </w:r>
      <w:r w:rsidRPr="00A8025E">
        <w:t xml:space="preserve">    glm::rotate(glm::</w:t>
      </w:r>
      <w:r w:rsidRPr="00A8025E">
        <w:rPr>
          <w:color w:val="2B91AF"/>
        </w:rPr>
        <w:t>mat4</w:t>
      </w:r>
      <w:r w:rsidRPr="00A8025E">
        <w:t>(1), theta * 5, glm::</w:t>
      </w:r>
      <w:r w:rsidRPr="00A8025E">
        <w:rPr>
          <w:color w:val="2B91AF"/>
        </w:rPr>
        <w:t>vec3</w:t>
      </w:r>
      <w:r w:rsidRPr="00A8025E">
        <w:t>(0, 1, 0));</w:t>
      </w:r>
      <w:r w:rsidRPr="00A8025E">
        <w:br/>
      </w:r>
      <w:r w:rsidRPr="00A8025E">
        <w:rPr>
          <w:color w:val="FF0000"/>
        </w:rPr>
        <w:t xml:space="preserve"> </w:t>
      </w:r>
      <w:r w:rsidRPr="00A8025E">
        <w:t xml:space="preserve">  </w:t>
      </w:r>
      <w:r w:rsidRPr="00A8025E">
        <w:rPr>
          <w:color w:val="0000FF"/>
        </w:rPr>
        <w:t>const</w:t>
      </w:r>
      <w:r w:rsidRPr="00A8025E">
        <w:t xml:space="preserve"> glm::</w:t>
      </w:r>
      <w:r w:rsidRPr="00A8025E">
        <w:rPr>
          <w:color w:val="2B91AF"/>
        </w:rPr>
        <w:t>mat4x4</w:t>
      </w:r>
      <w:r w:rsidRPr="00A8025E">
        <w:t xml:space="preserve"> matMVP = matProj </w:t>
      </w:r>
      <w:r w:rsidRPr="00A8025E">
        <w:rPr>
          <w:color w:val="008080"/>
        </w:rPr>
        <w:t>*</w:t>
      </w:r>
      <w:r w:rsidRPr="00A8025E">
        <w:t xml:space="preserve"> matView </w:t>
      </w:r>
      <w:r w:rsidRPr="00A8025E">
        <w:rPr>
          <w:color w:val="008080"/>
        </w:rPr>
        <w:t>*</w:t>
      </w:r>
      <w:r w:rsidRPr="00A8025E">
        <w:t xml:space="preserve"> matModelT * matModelR;</w:t>
      </w:r>
      <w:r w:rsidRPr="00A8025E">
        <w:br/>
      </w:r>
      <w:r w:rsidRPr="00A8025E">
        <w:rPr>
          <w:color w:val="FF0000"/>
        </w:rPr>
        <w:t xml:space="preserve"> </w:t>
      </w:r>
      <w:r w:rsidRPr="00A8025E">
        <w:t xml:space="preserve">  </w:t>
      </w:r>
      <w:r w:rsidRPr="00A8025E">
        <w:rPr>
          <w:color w:val="6F008A"/>
        </w:rPr>
        <w:t>glUniformMatrix4fv</w:t>
      </w:r>
      <w:r w:rsidRPr="00A8025E">
        <w:t>(loc</w:t>
      </w:r>
      <w:r w:rsidRPr="00A8025E">
        <w:rPr>
          <w:rFonts w:hint="eastAsia"/>
        </w:rPr>
        <w:t>MatMVP</w:t>
      </w:r>
      <w:r w:rsidRPr="00A8025E">
        <w:t xml:space="preserve">, 1, </w:t>
      </w:r>
      <w:r w:rsidRPr="00A8025E">
        <w:rPr>
          <w:color w:val="6F008A"/>
        </w:rPr>
        <w:t>GL_FALSE</w:t>
      </w:r>
      <w:r w:rsidRPr="00A8025E">
        <w:t>, &amp;matMVP</w:t>
      </w:r>
      <w:r w:rsidRPr="00A8025E">
        <w:rPr>
          <w:color w:val="008080"/>
        </w:rPr>
        <w:t>[</w:t>
      </w:r>
      <w:r w:rsidRPr="00A8025E">
        <w:t>0</w:t>
      </w:r>
      <w:r w:rsidRPr="00A8025E">
        <w:rPr>
          <w:color w:val="008080"/>
        </w:rPr>
        <w:t>][</w:t>
      </w:r>
      <w:r w:rsidRPr="00A8025E">
        <w:t>0</w:t>
      </w:r>
      <w:r w:rsidRPr="00A8025E">
        <w:rPr>
          <w:color w:val="008080"/>
        </w:rPr>
        <w:t>]</w:t>
      </w:r>
      <w:r w:rsidRPr="00A8025E">
        <w:t>);</w:t>
      </w:r>
      <w:r w:rsidRPr="00A8025E">
        <w:br/>
      </w:r>
      <w:r w:rsidRPr="00A8025E">
        <w:rPr>
          <w:color w:val="FF0000"/>
        </w:rPr>
        <w:t>+</w:t>
      </w:r>
      <w:r w:rsidRPr="00A8025E">
        <w:rPr>
          <w:color w:val="FF0000"/>
        </w:rPr>
        <w:br/>
        <w:t>+</w:t>
      </w:r>
      <w:r w:rsidRPr="00A8025E">
        <w:t xml:space="preserve">  </w:t>
      </w:r>
      <w:r w:rsidRPr="00A8025E">
        <w:rPr>
          <w:color w:val="008000"/>
        </w:rPr>
        <w:t xml:space="preserve">// </w:t>
      </w:r>
      <w:r w:rsidR="00122809">
        <w:rPr>
          <w:color w:val="008000"/>
        </w:rPr>
        <w:t>指向性ライトの向きをモデル</w:t>
      </w:r>
      <w:r w:rsidRPr="00A8025E">
        <w:rPr>
          <w:color w:val="008000"/>
        </w:rPr>
        <w:t>座標系に変換して</w:t>
      </w:r>
      <w:r w:rsidR="005E7DDB">
        <w:rPr>
          <w:rFonts w:hint="eastAsia"/>
          <w:color w:val="008000"/>
        </w:rPr>
        <w:t>G</w:t>
      </w:r>
      <w:r w:rsidR="005E7DDB">
        <w:rPr>
          <w:color w:val="008000"/>
        </w:rPr>
        <w:t>PU</w:t>
      </w:r>
      <w:r w:rsidR="00FF1F3A">
        <w:rPr>
          <w:color w:val="008000"/>
        </w:rPr>
        <w:t>メモリに</w:t>
      </w:r>
      <w:r w:rsidRPr="00A8025E">
        <w:rPr>
          <w:color w:val="008000"/>
        </w:rPr>
        <w:t>転送する</w:t>
      </w:r>
      <w:r w:rsidRPr="00A8025E">
        <w:rPr>
          <w:rFonts w:hint="eastAsia"/>
          <w:color w:val="008000"/>
        </w:rPr>
        <w:t>.</w:t>
      </w:r>
      <w:r w:rsidRPr="00A8025E">
        <w:rPr>
          <w:color w:val="FF0000"/>
        </w:rPr>
        <w:br/>
        <w:t>+</w:t>
      </w:r>
      <w:r w:rsidRPr="00A8025E">
        <w:t xml:space="preserve">  </w:t>
      </w:r>
      <w:r w:rsidRPr="00A8025E">
        <w:rPr>
          <w:color w:val="0000FF"/>
        </w:rPr>
        <w:t>const</w:t>
      </w:r>
      <w:r w:rsidRPr="00A8025E">
        <w:t xml:space="preserve"> glm::</w:t>
      </w:r>
      <w:r w:rsidRPr="00A8025E">
        <w:rPr>
          <w:color w:val="2B91AF"/>
        </w:rPr>
        <w:t>vec3</w:t>
      </w:r>
      <w:r w:rsidRPr="00A8025E">
        <w:t xml:space="preserve"> dirLightDirOnModel =</w:t>
      </w:r>
      <w:r w:rsidRPr="00A8025E">
        <w:br/>
      </w:r>
      <w:r w:rsidRPr="00A8025E">
        <w:rPr>
          <w:color w:val="FF0000"/>
        </w:rPr>
        <w:t>+</w:t>
      </w:r>
      <w:r w:rsidRPr="00A8025E">
        <w:t xml:space="preserve">    glm::inverse(glm::</w:t>
      </w:r>
      <w:r w:rsidRPr="00A8025E">
        <w:rPr>
          <w:color w:val="2B91AF"/>
        </w:rPr>
        <w:t>mat3</w:t>
      </w:r>
      <w:r w:rsidRPr="00A8025E">
        <w:t>(matModelR)) * dirLightDir;</w:t>
      </w:r>
      <w:r w:rsidRPr="00A8025E">
        <w:br/>
      </w:r>
      <w:r w:rsidRPr="00A8025E">
        <w:rPr>
          <w:color w:val="FF0000"/>
        </w:rPr>
        <w:t>+</w:t>
      </w:r>
      <w:r w:rsidRPr="00A8025E">
        <w:t xml:space="preserve">  </w:t>
      </w:r>
      <w:r w:rsidRPr="00A8025E">
        <w:rPr>
          <w:color w:val="6F008A"/>
        </w:rPr>
        <w:t>glUniform3fv</w:t>
      </w:r>
      <w:r w:rsidRPr="00A8025E">
        <w:t>(loc</w:t>
      </w:r>
      <w:r w:rsidRPr="00A8025E">
        <w:rPr>
          <w:rFonts w:hint="eastAsia"/>
        </w:rPr>
        <w:t>DirLightDir</w:t>
      </w:r>
      <w:r w:rsidRPr="00A8025E">
        <w:t>, 1, &amp;dirLightDirOnModel.x);</w:t>
      </w:r>
      <w:r w:rsidRPr="00A8025E">
        <w:br/>
      </w:r>
      <w:r w:rsidRPr="00A8025E">
        <w:rPr>
          <w:color w:val="FF0000"/>
        </w:rPr>
        <w:t>+</w:t>
      </w:r>
      <w:r w:rsidRPr="00A8025E">
        <w:rPr>
          <w:color w:val="FF0000"/>
        </w:rPr>
        <w:br/>
      </w:r>
      <w:r w:rsidRPr="00A8025E">
        <w:t xml:space="preserve">   </w:t>
      </w:r>
      <w:r w:rsidRPr="00A8025E">
        <w:rPr>
          <w:color w:val="6F008A"/>
        </w:rPr>
        <w:t>glDrawElementsBaseVertex</w:t>
      </w:r>
      <w:r w:rsidRPr="00A8025E">
        <w:t>(meshList[0].mode, meshList[0].count,</w:t>
      </w:r>
      <w:r w:rsidRPr="00A8025E">
        <w:br/>
        <w:t xml:space="preserve">     </w:t>
      </w:r>
      <w:r w:rsidRPr="00A8025E">
        <w:rPr>
          <w:color w:val="6F008A"/>
        </w:rPr>
        <w:t>GL_UNSIGNED_SHORT</w:t>
      </w:r>
      <w:r w:rsidRPr="00A8025E">
        <w:t>, meshList[0].indices, meshList[0].baseVertex);</w:t>
      </w:r>
      <w:r w:rsidRPr="00A8025E">
        <w:br/>
        <w:t xml:space="preserve"> }</w:t>
      </w:r>
    </w:p>
    <w:p w:rsidR="00186508" w:rsidRDefault="00FB7942" w:rsidP="008F42F9">
      <w:r>
        <w:rPr>
          <w:rFonts w:hint="eastAsia"/>
        </w:rPr>
        <w:t>ライトの向きを逆回転させるには、回転行列の逆行列を</w:t>
      </w:r>
      <w:r w:rsidR="00BC1BE3">
        <w:rPr>
          <w:rFonts w:hint="eastAsia"/>
        </w:rPr>
        <w:t>作り、</w:t>
      </w:r>
      <w:r>
        <w:rPr>
          <w:rFonts w:hint="eastAsia"/>
        </w:rPr>
        <w:t>それを</w:t>
      </w:r>
      <w:r w:rsidR="00BC1BE3">
        <w:rPr>
          <w:rFonts w:hint="eastAsia"/>
        </w:rPr>
        <w:t>ライトの向きベクトルに</w:t>
      </w:r>
      <w:r>
        <w:rPr>
          <w:rFonts w:hint="eastAsia"/>
        </w:rPr>
        <w:t>掛けます。</w:t>
      </w:r>
      <w:r w:rsidR="00BC1BE3">
        <w:br/>
      </w:r>
      <w:r w:rsidR="00BC1BE3">
        <w:rPr>
          <w:rFonts w:hint="eastAsia"/>
        </w:rPr>
        <w:t>これは、「ワールド座標系</w:t>
      </w:r>
      <w:r w:rsidR="00DD27ED">
        <w:rPr>
          <w:rFonts w:hint="eastAsia"/>
        </w:rPr>
        <w:t>で定義された</w:t>
      </w:r>
      <w:r w:rsidR="00BC1BE3">
        <w:rPr>
          <w:rFonts w:hint="eastAsia"/>
        </w:rPr>
        <w:t>ライトの向きを、モデル座標系から見た向きに変換する」操作になります。</w:t>
      </w:r>
      <w:r w:rsidR="00985730">
        <w:rPr>
          <w:rFonts w:hint="eastAsia"/>
        </w:rPr>
        <w:t>「逆行列」というのは、「元の行列に掛け合わせると単位行列になる行列」のことです。</w:t>
      </w:r>
      <w:r w:rsidR="00CA394F">
        <w:rPr>
          <w:rFonts w:hint="eastAsia"/>
        </w:rPr>
        <w:t>任意の行列</w:t>
      </w:r>
      <w:r w:rsidR="00CA394F">
        <w:t>A</w:t>
      </w:r>
      <w:r w:rsidR="00CA394F">
        <w:t>と単位行列</w:t>
      </w:r>
      <w:r w:rsidR="00CA394F">
        <w:rPr>
          <w:rFonts w:hint="eastAsia"/>
        </w:rPr>
        <w:t>E</w:t>
      </w:r>
      <w:r w:rsidR="00985730">
        <w:rPr>
          <w:rFonts w:hint="eastAsia"/>
        </w:rPr>
        <w:t>に対して</w:t>
      </w:r>
      <w:r w:rsidR="00CA394F">
        <w:rPr>
          <w:rFonts w:hint="eastAsia"/>
        </w:rPr>
        <w:t>AB=BA=</w:t>
      </w:r>
      <w:r w:rsidR="00CA394F">
        <w:t>E</w:t>
      </w:r>
      <w:r w:rsidR="00CA394F">
        <w:t>となるような行列</w:t>
      </w:r>
      <w:r w:rsidR="00CA394F">
        <w:rPr>
          <w:rFonts w:hint="eastAsia"/>
        </w:rPr>
        <w:t>B</w:t>
      </w:r>
      <w:r w:rsidR="00985730">
        <w:rPr>
          <w:rFonts w:hint="eastAsia"/>
        </w:rPr>
        <w:t>があるとき、「</w:t>
      </w:r>
      <w:r w:rsidR="00985730">
        <w:rPr>
          <w:rFonts w:hint="eastAsia"/>
        </w:rPr>
        <w:t>B</w:t>
      </w:r>
      <w:r w:rsidR="00985730">
        <w:rPr>
          <w:rFonts w:hint="eastAsia"/>
        </w:rPr>
        <w:t>は</w:t>
      </w:r>
      <w:r w:rsidR="00985730">
        <w:rPr>
          <w:rFonts w:hint="eastAsia"/>
        </w:rPr>
        <w:t>A</w:t>
      </w:r>
      <w:r w:rsidR="00985730">
        <w:rPr>
          <w:rFonts w:hint="eastAsia"/>
        </w:rPr>
        <w:t>の逆行列である」といいます</w:t>
      </w:r>
      <w:r w:rsidR="00CA394F">
        <w:rPr>
          <w:rFonts w:hint="eastAsia"/>
        </w:rPr>
        <w:t>。</w:t>
      </w:r>
      <w:r w:rsidR="00985730">
        <w:rPr>
          <w:rFonts w:hint="eastAsia"/>
        </w:rPr>
        <w:t>実数の逆数の行列バージョンですね。</w:t>
      </w:r>
      <w:r w:rsidR="00186508">
        <w:br/>
      </w:r>
      <w:r w:rsidR="00985730">
        <w:t>さて、</w:t>
      </w:r>
      <w:r w:rsidR="00186508">
        <w:t>逆行列を得るには</w:t>
      </w:r>
      <w:r w:rsidR="00186508">
        <w:rPr>
          <w:rFonts w:hint="eastAsia"/>
        </w:rPr>
        <w:t>glm::inverse(</w:t>
      </w:r>
      <w:r w:rsidR="00186508">
        <w:rPr>
          <w:rFonts w:hint="eastAsia"/>
        </w:rPr>
        <w:t>じーえるえむ・いんばーす</w:t>
      </w:r>
      <w:r w:rsidR="00186508">
        <w:rPr>
          <w:rFonts w:hint="eastAsia"/>
        </w:rPr>
        <w:t>)</w:t>
      </w:r>
      <w:r w:rsidR="00186508">
        <w:rPr>
          <w:rFonts w:hint="eastAsia"/>
        </w:rPr>
        <w:t>関数を使います</w:t>
      </w:r>
      <w:r w:rsidR="004969FD">
        <w:rPr>
          <w:rFonts w:hint="eastAsia"/>
        </w:rPr>
        <w:t>(</w:t>
      </w:r>
      <w:r w:rsidR="004969FD">
        <w:t>inverse=</w:t>
      </w:r>
      <w:r w:rsidR="004969FD">
        <w:t>逆の、反対の</w:t>
      </w:r>
      <w:r w:rsidR="004969FD">
        <w:rPr>
          <w:rFonts w:hint="eastAsia"/>
        </w:rPr>
        <w:t>)</w:t>
      </w:r>
      <w:r w:rsidR="00186508">
        <w:rPr>
          <w:rFonts w:hint="eastAsia"/>
        </w:rPr>
        <w:t>。また、回転行列を表すには</w:t>
      </w:r>
      <w:r w:rsidR="00186508">
        <w:rPr>
          <w:rFonts w:hint="eastAsia"/>
        </w:rPr>
        <w:t>3x3</w:t>
      </w:r>
      <w:r w:rsidR="00186508">
        <w:rPr>
          <w:rFonts w:hint="eastAsia"/>
        </w:rPr>
        <w:t>の大きさがあれば十分なので、</w:t>
      </w:r>
      <w:r w:rsidR="00186508">
        <w:rPr>
          <w:rFonts w:hint="eastAsia"/>
        </w:rPr>
        <w:t>glm::mat3</w:t>
      </w:r>
      <w:r w:rsidR="00186508">
        <w:rPr>
          <w:rFonts w:hint="eastAsia"/>
        </w:rPr>
        <w:t>コンストラクタを使って</w:t>
      </w:r>
      <w:r w:rsidR="00186508">
        <w:rPr>
          <w:rFonts w:hint="eastAsia"/>
        </w:rPr>
        <w:t>mat4</w:t>
      </w:r>
      <w:r w:rsidR="00186508">
        <w:rPr>
          <w:rFonts w:hint="eastAsia"/>
        </w:rPr>
        <w:t>から</w:t>
      </w:r>
      <w:r w:rsidR="00186508">
        <w:rPr>
          <w:rFonts w:hint="eastAsia"/>
        </w:rPr>
        <w:t>mat3</w:t>
      </w:r>
      <w:r w:rsidR="00186508">
        <w:rPr>
          <w:rFonts w:hint="eastAsia"/>
        </w:rPr>
        <w:t>に変換しています</w:t>
      </w:r>
      <w:r w:rsidR="00425BAB">
        <w:rPr>
          <w:rFonts w:hint="eastAsia"/>
        </w:rPr>
        <w:t>。なお、</w:t>
      </w:r>
      <w:r w:rsidR="00186508">
        <w:rPr>
          <w:rFonts w:hint="eastAsia"/>
        </w:rPr>
        <w:t>回転行列が</w:t>
      </w:r>
      <w:r w:rsidR="00186508">
        <w:rPr>
          <w:rFonts w:hint="eastAsia"/>
        </w:rPr>
        <w:t>4x4</w:t>
      </w:r>
      <w:r w:rsidR="00186508">
        <w:rPr>
          <w:rFonts w:hint="eastAsia"/>
        </w:rPr>
        <w:t>なのは、ビュー行列やプロジェクション行列と掛け合わせるためです。行列の掛け算は大きさを揃える必要があるのです。</w:t>
      </w:r>
    </w:p>
    <w:p w:rsidR="00203002" w:rsidRDefault="00203002" w:rsidP="008F42F9">
      <w:r>
        <w:t>向きを計算したら、</w:t>
      </w:r>
      <w:r>
        <w:rPr>
          <w:rFonts w:hint="eastAsia"/>
        </w:rPr>
        <w:t>glUniform3fv</w:t>
      </w:r>
      <w:r>
        <w:rPr>
          <w:rFonts w:hint="eastAsia"/>
        </w:rPr>
        <w:t>関数で</w:t>
      </w:r>
      <w:r>
        <w:rPr>
          <w:rFonts w:hint="eastAsia"/>
        </w:rPr>
        <w:t>uniform</w:t>
      </w:r>
      <w:r>
        <w:rPr>
          <w:rFonts w:hint="eastAsia"/>
        </w:rPr>
        <w:t>変数に転送します。</w:t>
      </w:r>
      <w:r>
        <w:br/>
      </w:r>
      <w:r>
        <w:t>こうしてモデルごとに向きを計算し直すことで、ライトがモデルの回転に対応するようになるわけです。</w:t>
      </w:r>
    </w:p>
    <w:p w:rsidR="0046620B" w:rsidRDefault="00203002" w:rsidP="008F42F9">
      <w:r>
        <w:t>プログラムが書けたら、</w:t>
      </w:r>
      <w:r w:rsidRPr="00203002">
        <w:rPr>
          <w:b/>
        </w:rPr>
        <w:t>ビルドして実行してください。</w:t>
      </w:r>
      <w:r>
        <w:br/>
      </w:r>
      <w:r w:rsidR="001E3C0A">
        <w:rPr>
          <w:rFonts w:hint="eastAsia"/>
        </w:rPr>
        <w:t>これも分かりにくいですが、光の向きを回転させる前と比べて、光の当たり方が統一されているように見えていれば成功です。</w:t>
      </w:r>
    </w:p>
    <w:p w:rsidR="00840BA1" w:rsidRPr="0046620B" w:rsidRDefault="00840BA1" w:rsidP="00840BA1">
      <w:pPr>
        <w:pStyle w:val="af8"/>
      </w:pPr>
      <w:r w:rsidRPr="00840BA1">
        <w:rPr>
          <w:rFonts w:hint="eastAsia"/>
          <w:b/>
        </w:rPr>
        <w:t>[</w:t>
      </w:r>
      <w:r w:rsidRPr="00840BA1">
        <w:rPr>
          <w:rFonts w:hint="eastAsia"/>
          <w:b/>
        </w:rPr>
        <w:t>課題</w:t>
      </w:r>
      <w:r w:rsidRPr="00840BA1">
        <w:rPr>
          <w:rFonts w:hint="eastAsia"/>
          <w:b/>
        </w:rPr>
        <w:t>05]</w:t>
      </w:r>
      <w:r>
        <w:t xml:space="preserve"> </w:t>
      </w:r>
      <w:r w:rsidRPr="00840BA1">
        <w:t>地面モデル</w:t>
      </w:r>
      <w:r>
        <w:t>の表示プログラムに</w:t>
      </w:r>
      <w:r w:rsidR="007A3893">
        <w:t>、指向性ライトの向きをモデル</w:t>
      </w:r>
      <w:r w:rsidRPr="00840BA1">
        <w:t>座標系に変換して</w:t>
      </w:r>
      <w:r w:rsidR="005E7DDB">
        <w:rPr>
          <w:rFonts w:hint="eastAsia"/>
        </w:rPr>
        <w:t>GPU</w:t>
      </w:r>
      <w:r w:rsidR="00FF1F3A">
        <w:rPr>
          <w:rFonts w:hint="eastAsia"/>
        </w:rPr>
        <w:t>メモリに</w:t>
      </w:r>
      <w:r w:rsidRPr="00840BA1">
        <w:t>転送する</w:t>
      </w:r>
      <w:r>
        <w:t>プログラムを追加</w:t>
      </w:r>
      <w:r w:rsidRPr="00840BA1">
        <w:t>してください。</w:t>
      </w:r>
    </w:p>
    <w:p w:rsidR="00EB3291" w:rsidRDefault="00271788" w:rsidP="00271788">
      <w:pPr>
        <w:pStyle w:val="1"/>
      </w:pPr>
      <w:r>
        <w:lastRenderedPageBreak/>
        <w:t>環境光</w:t>
      </w:r>
      <w:r>
        <w:rPr>
          <w:rFonts w:hint="eastAsia"/>
        </w:rPr>
        <w:t>(Ambient Light)</w:t>
      </w:r>
    </w:p>
    <w:p w:rsidR="002D1243" w:rsidRDefault="002D1243" w:rsidP="002D1243">
      <w:pPr>
        <w:pStyle w:val="2"/>
      </w:pPr>
      <w:r>
        <w:t>光が当たらない部分</w:t>
      </w:r>
      <w:r w:rsidR="00932919">
        <w:t>は見えない？</w:t>
      </w:r>
    </w:p>
    <w:p w:rsidR="002D1243" w:rsidRDefault="00271788" w:rsidP="000B4C9E">
      <w:r>
        <w:rPr>
          <w:rFonts w:hint="eastAsia"/>
        </w:rPr>
        <w:t>指向性ライトを導入したことで、光の色や当たり具合を調整できるようになりました。</w:t>
      </w:r>
      <w:r>
        <w:br/>
      </w:r>
      <w:r>
        <w:t>ただ、光が当たっていない部分</w:t>
      </w:r>
      <w:r w:rsidR="0007516C">
        <w:t>は真っ黒になってしまいます。光が当たらない</w:t>
      </w:r>
      <w:r w:rsidR="00932919">
        <w:t>のだから、当然</w:t>
      </w:r>
      <w:r w:rsidR="0007516C">
        <w:t>のことに思えますよね。でも、現実世界はそんなに単純では</w:t>
      </w:r>
      <w:r w:rsidR="00932919">
        <w:t>ありません</w:t>
      </w:r>
      <w:r w:rsidR="0007516C">
        <w:t>。</w:t>
      </w:r>
    </w:p>
    <w:p w:rsidR="00271788" w:rsidRPr="0007516C" w:rsidRDefault="0007516C" w:rsidP="000B4C9E">
      <w:r>
        <w:t>現実の世界では、太陽に照らされていない部分が真っ黒になったりはしません。光は周囲の様々な物体で反射するので、直接光が当たらない部分も、そういった間接的な光で照らされているからです。</w:t>
      </w:r>
      <w:r>
        <w:br/>
      </w:r>
      <w:r>
        <w:t>全ての光の反射を計算できれば現実のような見た目にできるのですが、それには膨大な計算が必要で、とても</w:t>
      </w:r>
      <w:r>
        <w:rPr>
          <w:rFonts w:hint="eastAsia"/>
        </w:rPr>
        <w:t>1/60</w:t>
      </w:r>
      <w:r>
        <w:rPr>
          <w:rFonts w:hint="eastAsia"/>
        </w:rPr>
        <w:t>秒では足りません。</w:t>
      </w:r>
      <w:r w:rsidR="002D1243">
        <w:rPr>
          <w:rFonts w:hint="eastAsia"/>
        </w:rPr>
        <w:t>そこで「</w:t>
      </w:r>
      <w:r w:rsidR="001F2A45">
        <w:rPr>
          <w:rFonts w:hint="eastAsia"/>
        </w:rPr>
        <w:t>すべての物体は</w:t>
      </w:r>
      <w:r w:rsidR="002D1243">
        <w:rPr>
          <w:rFonts w:hint="eastAsia"/>
        </w:rPr>
        <w:t>あらゆる間接光の平均値</w:t>
      </w:r>
      <w:r w:rsidR="001F2A45">
        <w:rPr>
          <w:rFonts w:hint="eastAsia"/>
        </w:rPr>
        <w:t>で</w:t>
      </w:r>
      <w:r w:rsidR="002D1243">
        <w:rPr>
          <w:rFonts w:hint="eastAsia"/>
        </w:rPr>
        <w:t>照らされている」とみなすことで、この計算を簡単にする方法が考えられました。これが「環境光</w:t>
      </w:r>
      <w:r w:rsidR="002D1243">
        <w:rPr>
          <w:rFonts w:hint="eastAsia"/>
        </w:rPr>
        <w:t>(</w:t>
      </w:r>
      <w:r w:rsidR="002D1243">
        <w:rPr>
          <w:rFonts w:hint="eastAsia"/>
        </w:rPr>
        <w:t>かんきょうこう</w:t>
      </w:r>
      <w:r w:rsidR="002D1243">
        <w:rPr>
          <w:rFonts w:hint="eastAsia"/>
        </w:rPr>
        <w:t>)</w:t>
      </w:r>
      <w:r w:rsidR="002D1243">
        <w:rPr>
          <w:rFonts w:hint="eastAsia"/>
        </w:rPr>
        <w:t>」、あるいは「</w:t>
      </w:r>
      <w:r w:rsidR="002D1243">
        <w:rPr>
          <w:rFonts w:hint="eastAsia"/>
        </w:rPr>
        <w:t>Ambient Light</w:t>
      </w:r>
      <w:r w:rsidR="002D1243">
        <w:t>(</w:t>
      </w:r>
      <w:r w:rsidR="002D1243">
        <w:t>あんびえんと・らいと</w:t>
      </w:r>
      <w:r w:rsidR="002D1243">
        <w:t>)</w:t>
      </w:r>
      <w:r w:rsidR="002D1243">
        <w:rPr>
          <w:rFonts w:hint="eastAsia"/>
        </w:rPr>
        <w:t>」と呼ばれるものです</w:t>
      </w:r>
      <w:r w:rsidR="002D1243">
        <w:rPr>
          <w:rFonts w:hint="eastAsia"/>
        </w:rPr>
        <w:t>(</w:t>
      </w:r>
      <w:r w:rsidR="002D1243">
        <w:t>Ambient</w:t>
      </w:r>
      <w:r w:rsidR="002D1243">
        <w:t>は「周囲」や「環境」といった意味です</w:t>
      </w:r>
      <w:r w:rsidR="002D1243">
        <w:rPr>
          <w:rFonts w:hint="eastAsia"/>
        </w:rPr>
        <w:t>)</w:t>
      </w:r>
      <w:r w:rsidR="002D1243">
        <w:rPr>
          <w:rFonts w:hint="eastAsia"/>
        </w:rPr>
        <w:t>。</w:t>
      </w:r>
    </w:p>
    <w:p w:rsidR="00EB3291" w:rsidRDefault="007A715E" w:rsidP="007A715E">
      <w:pPr>
        <w:pStyle w:val="af8"/>
      </w:pPr>
      <w:r w:rsidRPr="007A715E">
        <w:rPr>
          <w:rFonts w:hint="eastAsia"/>
          <w:b/>
        </w:rPr>
        <w:t>[</w:t>
      </w:r>
      <w:r w:rsidRPr="007A715E">
        <w:rPr>
          <w:rFonts w:hint="eastAsia"/>
          <w:b/>
        </w:rPr>
        <w:t>補足</w:t>
      </w:r>
      <w:r w:rsidRPr="007A715E">
        <w:rPr>
          <w:rFonts w:hint="eastAsia"/>
          <w:b/>
        </w:rPr>
        <w:t>]</w:t>
      </w:r>
      <w:r>
        <w:rPr>
          <w:rFonts w:hint="eastAsia"/>
        </w:rPr>
        <w:t xml:space="preserve"> </w:t>
      </w:r>
      <w:r w:rsidR="002D1243" w:rsidRPr="00840BA1">
        <w:t>環境光は</w:t>
      </w:r>
      <w:r w:rsidRPr="00840BA1">
        <w:t>あまり</w:t>
      </w:r>
      <w:r w:rsidR="002D1243" w:rsidRPr="00840BA1">
        <w:t>に単純な</w:t>
      </w:r>
      <w:r w:rsidR="00215D39" w:rsidRPr="00840BA1">
        <w:t>近似な</w:t>
      </w:r>
      <w:r w:rsidR="002D1243" w:rsidRPr="00840BA1">
        <w:t>ので、</w:t>
      </w:r>
      <w:r w:rsidRPr="00840BA1">
        <w:t>現代のコンピュ</w:t>
      </w:r>
      <w:r w:rsidR="007408BA" w:rsidRPr="00840BA1">
        <w:t>ーター・グラフィックスではほとんど使われていません。しかし、現代的な</w:t>
      </w:r>
      <w:r w:rsidRPr="00840BA1">
        <w:t>技法には、さまざまな前提条件の設定と複雑な数式が必要になります。まずは基礎的な技法から学習していきましょう。</w:t>
      </w:r>
    </w:p>
    <w:p w:rsidR="002D1243" w:rsidRPr="007A715E" w:rsidRDefault="00022A38" w:rsidP="00022A38">
      <w:pPr>
        <w:pStyle w:val="2"/>
      </w:pPr>
      <w:r>
        <w:t>ライティング・シェーダーに環境光を導入する</w:t>
      </w:r>
    </w:p>
    <w:p w:rsidR="002D1243" w:rsidRDefault="00022A38" w:rsidP="000B4C9E">
      <w:r>
        <w:t>それでは、環境光を追加していきましょう。まずはシェーダーに環境光のデータを定義します。</w:t>
      </w:r>
      <w:r>
        <w:br/>
      </w:r>
      <w:r>
        <w:rPr>
          <w:rFonts w:hint="eastAsia"/>
        </w:rPr>
        <w:t>VertexLighting.vert</w:t>
      </w:r>
      <w:r>
        <w:rPr>
          <w:rFonts w:hint="eastAsia"/>
        </w:rPr>
        <w:t>を開き、次のプログラムを追加してください。</w:t>
      </w:r>
    </w:p>
    <w:p w:rsidR="00022A38" w:rsidRPr="00A8025E" w:rsidRDefault="00EB769F" w:rsidP="00EB769F">
      <w:pPr>
        <w:pStyle w:val="ac"/>
      </w:pPr>
      <w:r w:rsidRPr="00A8025E">
        <w:t xml:space="preserve"> </w:t>
      </w:r>
      <w:r w:rsidRPr="00A8025E">
        <w:rPr>
          <w:color w:val="0000FF"/>
        </w:rPr>
        <w:t>layout</w:t>
      </w:r>
      <w:r w:rsidRPr="00A8025E">
        <w:t xml:space="preserve">(location=0) </w:t>
      </w:r>
      <w:r w:rsidRPr="00A8025E">
        <w:rPr>
          <w:color w:val="0000FF"/>
        </w:rPr>
        <w:t>out vec4</w:t>
      </w:r>
      <w:r w:rsidRPr="00A8025E">
        <w:t xml:space="preserve"> outColor;</w:t>
      </w:r>
      <w:r w:rsidRPr="00A8025E">
        <w:br/>
        <w:t xml:space="preserve"> </w:t>
      </w:r>
      <w:r w:rsidRPr="00A8025E">
        <w:rPr>
          <w:color w:val="0000FF"/>
        </w:rPr>
        <w:t>layout</w:t>
      </w:r>
      <w:r w:rsidRPr="00A8025E">
        <w:t xml:space="preserve">(location=1) </w:t>
      </w:r>
      <w:r w:rsidRPr="00A8025E">
        <w:rPr>
          <w:color w:val="0000FF"/>
        </w:rPr>
        <w:t>out vec2</w:t>
      </w:r>
      <w:r w:rsidRPr="00A8025E">
        <w:t xml:space="preserve"> outTexCoord;</w:t>
      </w:r>
      <w:r w:rsidRPr="00A8025E">
        <w:br/>
      </w:r>
      <w:r w:rsidRPr="00A8025E">
        <w:rPr>
          <w:color w:val="FF0000"/>
        </w:rPr>
        <w:t>+</w:t>
      </w:r>
      <w:r w:rsidRPr="00A8025E">
        <w:br/>
      </w:r>
      <w:r w:rsidRPr="00A8025E">
        <w:rPr>
          <w:color w:val="FF0000"/>
        </w:rPr>
        <w:t>+</w:t>
      </w:r>
      <w:r w:rsidRPr="00A8025E">
        <w:rPr>
          <w:color w:val="008000"/>
        </w:rPr>
        <w:t xml:space="preserve">// </w:t>
      </w:r>
      <w:r w:rsidRPr="00A8025E">
        <w:rPr>
          <w:rFonts w:hint="eastAsia"/>
          <w:color w:val="008000"/>
        </w:rPr>
        <w:t>環境光</w:t>
      </w:r>
      <w:r w:rsidRPr="00A8025E">
        <w:rPr>
          <w:color w:val="008000"/>
        </w:rPr>
        <w:t>.</w:t>
      </w:r>
      <w:r w:rsidRPr="00A8025E">
        <w:br/>
      </w:r>
      <w:r w:rsidRPr="00A8025E">
        <w:rPr>
          <w:color w:val="FF0000"/>
        </w:rPr>
        <w:t>+</w:t>
      </w:r>
      <w:r w:rsidRPr="00A8025E">
        <w:rPr>
          <w:color w:val="0000FF"/>
        </w:rPr>
        <w:t>struct</w:t>
      </w:r>
      <w:r w:rsidRPr="00A8025E">
        <w:t xml:space="preserve"> AmbientLight</w:t>
      </w:r>
      <w:r w:rsidRPr="00A8025E">
        <w:br/>
      </w:r>
      <w:r w:rsidRPr="00A8025E">
        <w:rPr>
          <w:color w:val="FF0000"/>
        </w:rPr>
        <w:t>+</w:t>
      </w:r>
      <w:r w:rsidRPr="00A8025E">
        <w:t>{</w:t>
      </w:r>
      <w:r w:rsidRPr="00A8025E">
        <w:br/>
      </w:r>
      <w:r w:rsidRPr="00A8025E">
        <w:rPr>
          <w:color w:val="FF0000"/>
        </w:rPr>
        <w:t>+</w:t>
      </w:r>
      <w:r w:rsidRPr="00A8025E">
        <w:t xml:space="preserve">  </w:t>
      </w:r>
      <w:r w:rsidRPr="00A8025E">
        <w:rPr>
          <w:color w:val="0000FF"/>
        </w:rPr>
        <w:t xml:space="preserve">vec3 </w:t>
      </w:r>
      <w:r w:rsidRPr="00A8025E">
        <w:t>color;</w:t>
      </w:r>
      <w:r w:rsidRPr="00A8025E">
        <w:br/>
      </w:r>
      <w:r w:rsidRPr="00A8025E">
        <w:rPr>
          <w:color w:val="FF0000"/>
        </w:rPr>
        <w:t>+</w:t>
      </w:r>
      <w:r w:rsidRPr="00A8025E">
        <w:t>};</w:t>
      </w:r>
      <w:r w:rsidRPr="00A8025E">
        <w:br/>
      </w:r>
      <w:r w:rsidRPr="00A8025E">
        <w:rPr>
          <w:color w:val="FF0000"/>
        </w:rPr>
        <w:br/>
        <w:t xml:space="preserve"> </w:t>
      </w:r>
      <w:r w:rsidRPr="00A8025E">
        <w:rPr>
          <w:color w:val="008000"/>
        </w:rPr>
        <w:t xml:space="preserve">// </w:t>
      </w:r>
      <w:r w:rsidRPr="00A8025E">
        <w:rPr>
          <w:rFonts w:hint="eastAsia"/>
          <w:color w:val="008000"/>
        </w:rPr>
        <w:t>指向性ライト</w:t>
      </w:r>
      <w:r w:rsidRPr="00A8025E">
        <w:rPr>
          <w:color w:val="008000"/>
        </w:rPr>
        <w:t>.</w:t>
      </w:r>
      <w:r w:rsidRPr="00A8025E">
        <w:br/>
      </w:r>
      <w:r w:rsidRPr="00A8025E">
        <w:rPr>
          <w:color w:val="FF0000"/>
        </w:rPr>
        <w:t xml:space="preserve"> </w:t>
      </w:r>
      <w:r w:rsidRPr="00A8025E">
        <w:rPr>
          <w:color w:val="0000FF"/>
        </w:rPr>
        <w:t>struct</w:t>
      </w:r>
      <w:r w:rsidRPr="00A8025E">
        <w:t xml:space="preserve"> DirectionalLight</w:t>
      </w:r>
      <w:r w:rsidRPr="00A8025E">
        <w:br/>
      </w:r>
      <w:r w:rsidRPr="00A8025E">
        <w:rPr>
          <w:color w:val="FF0000"/>
        </w:rPr>
        <w:t xml:space="preserve"> </w:t>
      </w:r>
      <w:r w:rsidRPr="00A8025E">
        <w:t>{</w:t>
      </w:r>
      <w:r w:rsidRPr="00A8025E">
        <w:br/>
      </w:r>
      <w:r w:rsidRPr="00A8025E">
        <w:rPr>
          <w:color w:val="FF0000"/>
        </w:rPr>
        <w:t xml:space="preserve"> </w:t>
      </w:r>
      <w:r w:rsidRPr="00A8025E">
        <w:t xml:space="preserve">  </w:t>
      </w:r>
      <w:r w:rsidRPr="00A8025E">
        <w:rPr>
          <w:color w:val="0000FF"/>
        </w:rPr>
        <w:t xml:space="preserve">vec3 </w:t>
      </w:r>
      <w:r w:rsidRPr="00A8025E">
        <w:t>direction;</w:t>
      </w:r>
      <w:r w:rsidRPr="00A8025E">
        <w:br/>
      </w:r>
      <w:r w:rsidRPr="00A8025E">
        <w:rPr>
          <w:color w:val="FF0000"/>
        </w:rPr>
        <w:t xml:space="preserve"> </w:t>
      </w:r>
      <w:r w:rsidRPr="00A8025E">
        <w:t xml:space="preserve">  </w:t>
      </w:r>
      <w:r w:rsidRPr="00A8025E">
        <w:rPr>
          <w:color w:val="0000FF"/>
        </w:rPr>
        <w:t xml:space="preserve">vec3 </w:t>
      </w:r>
      <w:r w:rsidRPr="00A8025E">
        <w:t>color;</w:t>
      </w:r>
      <w:r w:rsidRPr="00A8025E">
        <w:br/>
      </w:r>
      <w:r w:rsidRPr="00A8025E">
        <w:rPr>
          <w:color w:val="FF0000"/>
        </w:rPr>
        <w:t xml:space="preserve"> </w:t>
      </w:r>
      <w:r w:rsidRPr="00A8025E">
        <w:t>};</w:t>
      </w:r>
      <w:r w:rsidRPr="00A8025E">
        <w:br/>
      </w:r>
      <w:r w:rsidRPr="00A8025E">
        <w:br/>
      </w:r>
      <w:r w:rsidRPr="00A8025E">
        <w:rPr>
          <w:color w:val="FF0000"/>
        </w:rPr>
        <w:t>+</w:t>
      </w:r>
      <w:r w:rsidRPr="00A8025E">
        <w:rPr>
          <w:color w:val="0000FF"/>
        </w:rPr>
        <w:t xml:space="preserve">uniform </w:t>
      </w:r>
      <w:r w:rsidR="0036789F">
        <w:t>Ambient</w:t>
      </w:r>
      <w:r w:rsidRPr="00A8025E">
        <w:t>Light ambientLight;</w:t>
      </w:r>
      <w:r w:rsidRPr="00A8025E">
        <w:br/>
      </w:r>
      <w:r w:rsidRPr="00A8025E">
        <w:rPr>
          <w:color w:val="FF0000"/>
        </w:rPr>
        <w:t xml:space="preserve"> </w:t>
      </w:r>
      <w:r w:rsidRPr="00A8025E">
        <w:rPr>
          <w:color w:val="0000FF"/>
        </w:rPr>
        <w:t xml:space="preserve">uniform </w:t>
      </w:r>
      <w:r w:rsidRPr="00A8025E">
        <w:t>DirectionalLight directionalLight;</w:t>
      </w:r>
      <w:r w:rsidRPr="00A8025E">
        <w:br/>
      </w:r>
      <w:r w:rsidRPr="00A8025E">
        <w:rPr>
          <w:color w:val="0000FF"/>
        </w:rPr>
        <w:br/>
        <w:t xml:space="preserve"> uniform mat4x4</w:t>
      </w:r>
      <w:r w:rsidRPr="00A8025E">
        <w:t xml:space="preserve"> matMVP;</w:t>
      </w:r>
    </w:p>
    <w:p w:rsidR="00022A38" w:rsidRPr="00022A38" w:rsidRDefault="00EB769F" w:rsidP="000B4C9E">
      <w:r>
        <w:rPr>
          <w:rFonts w:hint="eastAsia"/>
        </w:rPr>
        <w:t>環境光は空間全体を均一な明るさで照らします。そのため、方向は持たず、色を表すメンバ変数だけを定義しています。</w:t>
      </w:r>
    </w:p>
    <w:p w:rsidR="002D1243" w:rsidRDefault="004B4AD4" w:rsidP="000B4C9E">
      <w:r>
        <w:lastRenderedPageBreak/>
        <w:t>続いて、環境光を物体に当てましょう。</w:t>
      </w:r>
      <w:r>
        <w:br/>
      </w:r>
      <w:r>
        <w:rPr>
          <w:rFonts w:hint="eastAsia"/>
        </w:rPr>
        <w:t>VertexLighting.vert</w:t>
      </w:r>
      <w:r>
        <w:rPr>
          <w:rFonts w:hint="eastAsia"/>
        </w:rPr>
        <w:t>の</w:t>
      </w:r>
      <w:r>
        <w:rPr>
          <w:rFonts w:hint="eastAsia"/>
        </w:rPr>
        <w:t>main</w:t>
      </w:r>
      <w:r>
        <w:rPr>
          <w:rFonts w:hint="eastAsia"/>
        </w:rPr>
        <w:t>関数に、次のプログラムを追加してください。</w:t>
      </w:r>
    </w:p>
    <w:p w:rsidR="004B4AD4" w:rsidRPr="00A8025E" w:rsidRDefault="004B4AD4" w:rsidP="004B4AD4">
      <w:pPr>
        <w:pStyle w:val="ac"/>
      </w:pPr>
      <w:r w:rsidRPr="00A8025E">
        <w:rPr>
          <w:color w:val="0000FF"/>
        </w:rPr>
        <w:t xml:space="preserve"> void </w:t>
      </w:r>
      <w:r w:rsidRPr="00A8025E">
        <w:t>main()</w:t>
      </w:r>
      <w:r w:rsidRPr="00A8025E">
        <w:br/>
        <w:t xml:space="preserve"> {</w:t>
      </w:r>
      <w:r w:rsidRPr="00A8025E">
        <w:br/>
      </w:r>
      <w:r w:rsidRPr="00A8025E">
        <w:rPr>
          <w:color w:val="FF0000"/>
        </w:rPr>
        <w:t xml:space="preserve"> </w:t>
      </w:r>
      <w:r w:rsidRPr="00A8025E">
        <w:rPr>
          <w:color w:val="0000FF"/>
        </w:rPr>
        <w:t xml:space="preserve">  </w:t>
      </w:r>
      <w:r w:rsidRPr="00A8025E">
        <w:rPr>
          <w:color w:val="008000"/>
        </w:rPr>
        <w:t xml:space="preserve">// </w:t>
      </w:r>
      <w:r w:rsidRPr="00A8025E">
        <w:rPr>
          <w:color w:val="008000"/>
        </w:rPr>
        <w:t>ランバート反射による拡散反射光の計算</w:t>
      </w:r>
      <w:r w:rsidRPr="00A8025E">
        <w:rPr>
          <w:rFonts w:hint="eastAsia"/>
          <w:color w:val="008000"/>
        </w:rPr>
        <w:t>.</w:t>
      </w:r>
      <w:r w:rsidRPr="00A8025E">
        <w:rPr>
          <w:color w:val="FF0000"/>
        </w:rPr>
        <w:br/>
        <w:t xml:space="preserve"> </w:t>
      </w:r>
      <w:r w:rsidRPr="00A8025E">
        <w:t xml:space="preserve">  </w:t>
      </w:r>
      <w:r w:rsidRPr="00A8025E">
        <w:rPr>
          <w:color w:val="0000FF"/>
        </w:rPr>
        <w:t xml:space="preserve">float </w:t>
      </w:r>
      <w:r w:rsidRPr="00A8025E">
        <w:t xml:space="preserve">cosTheta = </w:t>
      </w:r>
      <w:r w:rsidRPr="00A8025E">
        <w:rPr>
          <w:color w:val="ED7D31" w:themeColor="accent2"/>
        </w:rPr>
        <w:t>clamp</w:t>
      </w:r>
      <w:r w:rsidRPr="00A8025E">
        <w:t>(</w:t>
      </w:r>
      <w:r w:rsidRPr="00A8025E">
        <w:rPr>
          <w:color w:val="ED7D31" w:themeColor="accent2"/>
        </w:rPr>
        <w:t>dot</w:t>
      </w:r>
      <w:r w:rsidRPr="00A8025E">
        <w:t>(vNormal, -directionalLight.direction), 0</w:t>
      </w:r>
      <w:r w:rsidR="007E6124" w:rsidRPr="00A8025E">
        <w:rPr>
          <w:rFonts w:hint="eastAsia"/>
        </w:rPr>
        <w:t>.0</w:t>
      </w:r>
      <w:r w:rsidRPr="00A8025E">
        <w:t>, 1</w:t>
      </w:r>
      <w:r w:rsidR="007E6124" w:rsidRPr="00A8025E">
        <w:t>.0</w:t>
      </w:r>
      <w:r w:rsidRPr="00A8025E">
        <w:t>);</w:t>
      </w:r>
      <w:r w:rsidRPr="00A8025E">
        <w:br/>
      </w:r>
      <w:r w:rsidRPr="00A8025E">
        <w:rPr>
          <w:color w:val="FF0000"/>
        </w:rPr>
        <w:t xml:space="preserve"> </w:t>
      </w:r>
      <w:r w:rsidRPr="00A8025E">
        <w:t xml:space="preserve">  outColor.rgb = (</w:t>
      </w:r>
      <w:r w:rsidRPr="00A8025E">
        <w:rPr>
          <w:rFonts w:hint="eastAsia"/>
        </w:rPr>
        <w:t xml:space="preserve">vColor.rgb * </w:t>
      </w:r>
      <w:r w:rsidRPr="00A8025E">
        <w:t>directionalLight.color * cosTheta);</w:t>
      </w:r>
      <w:r w:rsidRPr="00A8025E">
        <w:br/>
      </w:r>
      <w:r w:rsidRPr="00A8025E">
        <w:rPr>
          <w:color w:val="FF0000"/>
        </w:rPr>
        <w:t>+</w:t>
      </w:r>
      <w:r w:rsidRPr="00A8025E">
        <w:rPr>
          <w:color w:val="FF0000"/>
        </w:rPr>
        <w:br/>
        <w:t>+</w:t>
      </w:r>
      <w:r w:rsidRPr="00A8025E">
        <w:t xml:space="preserve">  </w:t>
      </w:r>
      <w:r w:rsidRPr="00A8025E">
        <w:rPr>
          <w:color w:val="008000"/>
        </w:rPr>
        <w:t xml:space="preserve">// </w:t>
      </w:r>
      <w:r w:rsidRPr="00A8025E">
        <w:rPr>
          <w:color w:val="008000"/>
        </w:rPr>
        <w:t>環境光の計算</w:t>
      </w:r>
      <w:r w:rsidRPr="00A8025E">
        <w:rPr>
          <w:rFonts w:hint="eastAsia"/>
          <w:color w:val="008000"/>
        </w:rPr>
        <w:t>.</w:t>
      </w:r>
      <w:r w:rsidRPr="00A8025E">
        <w:br/>
      </w:r>
      <w:r w:rsidRPr="00A8025E">
        <w:rPr>
          <w:color w:val="FF0000"/>
        </w:rPr>
        <w:t>+</w:t>
      </w:r>
      <w:r w:rsidRPr="00A8025E">
        <w:t xml:space="preserve">  outColor.rgb </w:t>
      </w:r>
      <w:r w:rsidRPr="00A8025E">
        <w:rPr>
          <w:rFonts w:hint="eastAsia"/>
        </w:rPr>
        <w:t>+</w:t>
      </w:r>
      <w:r w:rsidR="0036789F">
        <w:t>= ambient</w:t>
      </w:r>
      <w:r w:rsidRPr="00A8025E">
        <w:t>Light.color;</w:t>
      </w:r>
      <w:r w:rsidRPr="00A8025E">
        <w:br/>
        <w:t xml:space="preserve">   outColor.a = vColor.a;</w:t>
      </w:r>
      <w:r w:rsidRPr="00A8025E">
        <w:br/>
      </w:r>
      <w:r w:rsidRPr="00A8025E">
        <w:rPr>
          <w:color w:val="FF0000"/>
        </w:rPr>
        <w:br/>
      </w:r>
      <w:r w:rsidRPr="00A8025E">
        <w:t xml:space="preserve">   outTexCoord = vTexCoord;</w:t>
      </w:r>
      <w:r w:rsidRPr="00A8025E">
        <w:br/>
        <w:t xml:space="preserve">   </w:t>
      </w:r>
      <w:r w:rsidRPr="00A8025E">
        <w:rPr>
          <w:color w:val="auto"/>
        </w:rPr>
        <w:t>gl_Position</w:t>
      </w:r>
      <w:r w:rsidRPr="00A8025E">
        <w:t xml:space="preserve"> = matMVP * </w:t>
      </w:r>
      <w:r w:rsidRPr="00A8025E">
        <w:rPr>
          <w:color w:val="0000FF"/>
        </w:rPr>
        <w:t>vec4</w:t>
      </w:r>
      <w:r w:rsidRPr="00A8025E">
        <w:t>(vPosition, 1.0);</w:t>
      </w:r>
      <w:r w:rsidRPr="00A8025E">
        <w:br/>
        <w:t xml:space="preserve"> }</w:t>
      </w:r>
    </w:p>
    <w:p w:rsidR="004B4AD4" w:rsidRDefault="00CD514C" w:rsidP="000B4C9E">
      <w:r>
        <w:rPr>
          <w:rFonts w:hint="eastAsia"/>
        </w:rPr>
        <w:t>これでシェーダーの変更は完了です。</w:t>
      </w:r>
    </w:p>
    <w:p w:rsidR="00CD514C" w:rsidRPr="004B4AD4" w:rsidRDefault="00CD514C" w:rsidP="00CD514C">
      <w:pPr>
        <w:pStyle w:val="2"/>
      </w:pPr>
      <w:r>
        <w:rPr>
          <w:rFonts w:hint="eastAsia"/>
        </w:rPr>
        <w:t>uniform</w:t>
      </w:r>
      <w:r>
        <w:rPr>
          <w:rFonts w:hint="eastAsia"/>
        </w:rPr>
        <w:t>変数の位置を取得する</w:t>
      </w:r>
    </w:p>
    <w:p w:rsidR="00CD514C" w:rsidRDefault="00CD514C" w:rsidP="000B4C9E">
      <w:r>
        <w:t>続いて、追加した環境光の</w:t>
      </w:r>
      <w:r>
        <w:rPr>
          <w:rFonts w:hint="eastAsia"/>
        </w:rPr>
        <w:t>uniform</w:t>
      </w:r>
      <w:r>
        <w:rPr>
          <w:rFonts w:hint="eastAsia"/>
        </w:rPr>
        <w:t>変数の位置を取得します。</w:t>
      </w:r>
      <w:r>
        <w:br/>
      </w:r>
      <w:r>
        <w:t>指向性ライトの</w:t>
      </w:r>
      <w:r>
        <w:rPr>
          <w:rFonts w:hint="eastAsia"/>
        </w:rPr>
        <w:t>uniform</w:t>
      </w:r>
      <w:r>
        <w:rPr>
          <w:rFonts w:hint="eastAsia"/>
        </w:rPr>
        <w:t>変数の位置を取得している部分に、次のプログラムを追加してください。</w:t>
      </w:r>
    </w:p>
    <w:p w:rsidR="00CD514C" w:rsidRPr="00A8025E" w:rsidRDefault="00CD514C" w:rsidP="00CD514C">
      <w:pPr>
        <w:pStyle w:val="ac"/>
      </w:pPr>
      <w:r w:rsidRPr="00A8025E">
        <w:t xml:space="preserve">   </w:t>
      </w:r>
      <w:r w:rsidRPr="00A8025E">
        <w:rPr>
          <w:color w:val="0000FF"/>
        </w:rPr>
        <w:t>const</w:t>
      </w:r>
      <w:r w:rsidRPr="00A8025E">
        <w:t xml:space="preserve"> </w:t>
      </w:r>
      <w:r w:rsidRPr="00A8025E">
        <w:rPr>
          <w:color w:val="2B91AF"/>
        </w:rPr>
        <w:t>GLint</w:t>
      </w:r>
      <w:r w:rsidRPr="00A8025E">
        <w:t xml:space="preserve"> texColorLoc = </w:t>
      </w:r>
      <w:r w:rsidRPr="00A8025E">
        <w:rPr>
          <w:color w:val="6F008A"/>
        </w:rPr>
        <w:t>glGetUniformLocation</w:t>
      </w:r>
      <w:r w:rsidRPr="00A8025E">
        <w:t xml:space="preserve">(shaderProgram, </w:t>
      </w:r>
      <w:r w:rsidRPr="00A8025E">
        <w:rPr>
          <w:color w:val="A31515"/>
        </w:rPr>
        <w:t>"texColor"</w:t>
      </w:r>
      <w:r w:rsidRPr="00A8025E">
        <w:t>);</w:t>
      </w:r>
      <w:r w:rsidRPr="00A8025E">
        <w:br/>
        <w:t xml:space="preserve">   </w:t>
      </w:r>
      <w:r w:rsidRPr="00A8025E">
        <w:rPr>
          <w:color w:val="0000FF"/>
        </w:rPr>
        <w:t>if</w:t>
      </w:r>
      <w:r w:rsidRPr="00A8025E">
        <w:t xml:space="preserve"> (texColorLoc &gt;= 0) {</w:t>
      </w:r>
      <w:r w:rsidRPr="00A8025E">
        <w:br/>
        <w:t xml:space="preserve">     </w:t>
      </w:r>
      <w:r w:rsidRPr="00A8025E">
        <w:rPr>
          <w:color w:val="6F008A"/>
        </w:rPr>
        <w:t>glUniform1i</w:t>
      </w:r>
      <w:r w:rsidRPr="00A8025E">
        <w:t>(texColorLoc, 0);</w:t>
      </w:r>
      <w:r w:rsidRPr="00A8025E">
        <w:br/>
        <w:t xml:space="preserve">   }</w:t>
      </w:r>
      <w:r w:rsidRPr="00A8025E">
        <w:br/>
      </w:r>
      <w:r w:rsidRPr="00A8025E">
        <w:br/>
      </w:r>
      <w:r w:rsidRPr="00A8025E">
        <w:rPr>
          <w:color w:val="FF0000"/>
        </w:rPr>
        <w:t xml:space="preserve"> </w:t>
      </w:r>
      <w:r w:rsidRPr="00A8025E">
        <w:t xml:space="preserve">  </w:t>
      </w:r>
      <w:r w:rsidRPr="00A8025E">
        <w:rPr>
          <w:color w:val="0000FF"/>
        </w:rPr>
        <w:t>const</w:t>
      </w:r>
      <w:r w:rsidRPr="00A8025E">
        <w:t xml:space="preserve"> </w:t>
      </w:r>
      <w:r w:rsidRPr="00A8025E">
        <w:rPr>
          <w:color w:val="2B91AF"/>
        </w:rPr>
        <w:t>GLint</w:t>
      </w:r>
      <w:r w:rsidRPr="00A8025E">
        <w:t xml:space="preserve"> locMatMVP = </w:t>
      </w:r>
      <w:r w:rsidRPr="00A8025E">
        <w:rPr>
          <w:color w:val="6F008A"/>
        </w:rPr>
        <w:t>glGetUniformLocation</w:t>
      </w:r>
      <w:r w:rsidR="00D757F1">
        <w:t>(prog</w:t>
      </w:r>
      <w:r w:rsidRPr="00A8025E">
        <w:t xml:space="preserve">Lighting, </w:t>
      </w:r>
      <w:r w:rsidRPr="00A8025E">
        <w:rPr>
          <w:color w:val="A31515"/>
        </w:rPr>
        <w:t>"matMVP"</w:t>
      </w:r>
      <w:r w:rsidRPr="00A8025E">
        <w:t>);</w:t>
      </w:r>
      <w:r w:rsidRPr="00A8025E">
        <w:br/>
      </w:r>
      <w:r w:rsidRPr="00A8025E">
        <w:rPr>
          <w:color w:val="FF0000"/>
        </w:rPr>
        <w:t>+</w:t>
      </w:r>
      <w:r w:rsidRPr="00A8025E">
        <w:t xml:space="preserve">  </w:t>
      </w:r>
      <w:r w:rsidRPr="00A8025E">
        <w:rPr>
          <w:color w:val="0000FF"/>
        </w:rPr>
        <w:t>const</w:t>
      </w:r>
      <w:r w:rsidRPr="00A8025E">
        <w:t xml:space="preserve"> </w:t>
      </w:r>
      <w:r w:rsidRPr="00A8025E">
        <w:rPr>
          <w:color w:val="2B91AF"/>
        </w:rPr>
        <w:t>GLint</w:t>
      </w:r>
      <w:r w:rsidRPr="00A8025E">
        <w:t xml:space="preserve"> locAmbLightCol =</w:t>
      </w:r>
      <w:r w:rsidRPr="00A8025E">
        <w:br/>
      </w:r>
      <w:r w:rsidRPr="00A8025E">
        <w:rPr>
          <w:color w:val="FF0000"/>
        </w:rPr>
        <w:t>+</w:t>
      </w:r>
      <w:r w:rsidRPr="00A8025E">
        <w:t xml:space="preserve">    </w:t>
      </w:r>
      <w:r w:rsidRPr="00A8025E">
        <w:rPr>
          <w:color w:val="6F008A"/>
        </w:rPr>
        <w:t>glGetUniformLocation</w:t>
      </w:r>
      <w:r w:rsidRPr="00A8025E">
        <w:t xml:space="preserve">(progLighting, </w:t>
      </w:r>
      <w:r w:rsidRPr="00A8025E">
        <w:rPr>
          <w:color w:val="A31515"/>
        </w:rPr>
        <w:t>"ambientLight.color"</w:t>
      </w:r>
      <w:r w:rsidRPr="00A8025E">
        <w:t>);</w:t>
      </w:r>
      <w:r w:rsidRPr="00A8025E">
        <w:br/>
      </w:r>
      <w:r w:rsidRPr="00A8025E">
        <w:rPr>
          <w:color w:val="FF0000"/>
        </w:rPr>
        <w:t xml:space="preserve"> </w:t>
      </w:r>
      <w:r w:rsidRPr="00A8025E">
        <w:t xml:space="preserve">  </w:t>
      </w:r>
      <w:r w:rsidRPr="00A8025E">
        <w:rPr>
          <w:color w:val="0000FF"/>
        </w:rPr>
        <w:t>const</w:t>
      </w:r>
      <w:r w:rsidRPr="00A8025E">
        <w:t xml:space="preserve"> </w:t>
      </w:r>
      <w:r w:rsidRPr="00A8025E">
        <w:rPr>
          <w:color w:val="2B91AF"/>
        </w:rPr>
        <w:t>GLint</w:t>
      </w:r>
      <w:r w:rsidRPr="00A8025E">
        <w:t xml:space="preserve"> locDirLightDir =</w:t>
      </w:r>
      <w:r w:rsidRPr="00A8025E">
        <w:br/>
      </w:r>
      <w:r w:rsidRPr="00A8025E">
        <w:rPr>
          <w:color w:val="FF0000"/>
        </w:rPr>
        <w:t xml:space="preserve"> </w:t>
      </w:r>
      <w:r w:rsidRPr="00A8025E">
        <w:t xml:space="preserve">    </w:t>
      </w:r>
      <w:r w:rsidRPr="00A8025E">
        <w:rPr>
          <w:color w:val="6F008A"/>
        </w:rPr>
        <w:t>glGetUniformLocation</w:t>
      </w:r>
      <w:r w:rsidRPr="00A8025E">
        <w:t xml:space="preserve">(progLighting, </w:t>
      </w:r>
      <w:r w:rsidRPr="00A8025E">
        <w:rPr>
          <w:color w:val="A31515"/>
        </w:rPr>
        <w:t>"directionalLight.direction"</w:t>
      </w:r>
      <w:r w:rsidRPr="00A8025E">
        <w:t>);</w:t>
      </w:r>
      <w:r w:rsidRPr="00A8025E">
        <w:br/>
      </w:r>
      <w:r w:rsidRPr="00A8025E">
        <w:rPr>
          <w:color w:val="FF0000"/>
        </w:rPr>
        <w:t xml:space="preserve"> </w:t>
      </w:r>
      <w:r w:rsidRPr="00A8025E">
        <w:t xml:space="preserve">  </w:t>
      </w:r>
      <w:r w:rsidRPr="00A8025E">
        <w:rPr>
          <w:color w:val="0000FF"/>
        </w:rPr>
        <w:t>const</w:t>
      </w:r>
      <w:r w:rsidRPr="00A8025E">
        <w:t xml:space="preserve"> </w:t>
      </w:r>
      <w:r w:rsidRPr="00A8025E">
        <w:rPr>
          <w:color w:val="2B91AF"/>
        </w:rPr>
        <w:t>GLint</w:t>
      </w:r>
      <w:r w:rsidRPr="00A8025E">
        <w:t xml:space="preserve"> locDirLightCol =</w:t>
      </w:r>
      <w:r w:rsidRPr="00A8025E">
        <w:br/>
      </w:r>
      <w:r w:rsidRPr="00A8025E">
        <w:rPr>
          <w:color w:val="FF0000"/>
        </w:rPr>
        <w:t xml:space="preserve"> </w:t>
      </w:r>
      <w:r w:rsidRPr="00A8025E">
        <w:t xml:space="preserve">    </w:t>
      </w:r>
      <w:r w:rsidRPr="00A8025E">
        <w:rPr>
          <w:color w:val="6F008A"/>
        </w:rPr>
        <w:t>glGetUniformLocation</w:t>
      </w:r>
      <w:r w:rsidRPr="00A8025E">
        <w:t xml:space="preserve">(progLighting, </w:t>
      </w:r>
      <w:r w:rsidRPr="00A8025E">
        <w:rPr>
          <w:color w:val="A31515"/>
        </w:rPr>
        <w:t>"directionalLight.color"</w:t>
      </w:r>
      <w:r w:rsidRPr="00A8025E">
        <w:t>);</w:t>
      </w:r>
      <w:r w:rsidRPr="00A8025E">
        <w:br/>
      </w:r>
      <w:r w:rsidRPr="00A8025E">
        <w:rPr>
          <w:color w:val="FF0000"/>
        </w:rPr>
        <w:t>-  if (locDirLightDir &lt; 0 || locDirLightCol &lt; 0) {</w:t>
      </w:r>
      <w:r w:rsidRPr="00A8025E">
        <w:br/>
      </w:r>
      <w:r w:rsidRPr="00A8025E">
        <w:rPr>
          <w:color w:val="FF0000"/>
        </w:rPr>
        <w:t>+</w:t>
      </w:r>
      <w:r w:rsidRPr="00A8025E">
        <w:t xml:space="preserve">  </w:t>
      </w:r>
      <w:r w:rsidRPr="00A8025E">
        <w:rPr>
          <w:color w:val="0000FF"/>
        </w:rPr>
        <w:t>if</w:t>
      </w:r>
      <w:r w:rsidRPr="00A8025E">
        <w:t xml:space="preserve"> (locDirLightDir &lt; 0 || locDirLightCol &lt; 0 || locAmbLightCol &lt; 0) {</w:t>
      </w:r>
      <w:r w:rsidRPr="00A8025E">
        <w:br/>
      </w:r>
      <w:r w:rsidRPr="00A8025E">
        <w:rPr>
          <w:color w:val="FF0000"/>
        </w:rPr>
        <w:t xml:space="preserve"> </w:t>
      </w:r>
      <w:r w:rsidRPr="00A8025E">
        <w:t xml:space="preserve">    std::cerr </w:t>
      </w:r>
      <w:r w:rsidRPr="00A8025E">
        <w:rPr>
          <w:color w:val="008080"/>
        </w:rPr>
        <w:t>&lt;&lt;</w:t>
      </w:r>
      <w:r w:rsidRPr="00A8025E">
        <w:t xml:space="preserve"> </w:t>
      </w:r>
      <w:r w:rsidRPr="00A8025E">
        <w:rPr>
          <w:color w:val="A31515"/>
        </w:rPr>
        <w:t>"ERROR: uniform</w:t>
      </w:r>
      <w:r w:rsidRPr="00A8025E">
        <w:rPr>
          <w:rFonts w:hint="eastAsia"/>
          <w:color w:val="A31515"/>
        </w:rPr>
        <w:t>変数の位置を取得できません</w:t>
      </w:r>
      <w:r w:rsidRPr="00A8025E">
        <w:rPr>
          <w:color w:val="A31515"/>
        </w:rPr>
        <w:t>.\n"</w:t>
      </w:r>
      <w:r w:rsidRPr="00A8025E">
        <w:t>;</w:t>
      </w:r>
      <w:r w:rsidRPr="00A8025E">
        <w:br/>
      </w:r>
      <w:r w:rsidRPr="00A8025E">
        <w:rPr>
          <w:color w:val="FF0000"/>
        </w:rPr>
        <w:t xml:space="preserve"> </w:t>
      </w:r>
      <w:r w:rsidRPr="00A8025E">
        <w:t xml:space="preserve">    </w:t>
      </w:r>
      <w:r w:rsidRPr="00A8025E">
        <w:rPr>
          <w:color w:val="0000FF"/>
        </w:rPr>
        <w:t>return</w:t>
      </w:r>
      <w:r w:rsidRPr="00A8025E">
        <w:t xml:space="preserve"> 1;</w:t>
      </w:r>
      <w:r w:rsidRPr="00A8025E">
        <w:br/>
      </w:r>
      <w:r w:rsidRPr="00A8025E">
        <w:rPr>
          <w:color w:val="FF0000"/>
        </w:rPr>
        <w:t xml:space="preserve"> </w:t>
      </w:r>
      <w:r w:rsidRPr="00A8025E">
        <w:t xml:space="preserve">  }</w:t>
      </w:r>
    </w:p>
    <w:p w:rsidR="00CD514C" w:rsidRPr="00CD514C" w:rsidRDefault="008E32B7" w:rsidP="000B4C9E">
      <w:r>
        <w:rPr>
          <w:rFonts w:hint="eastAsia"/>
        </w:rPr>
        <w:t>環境光の位置を示す変数名は「</w:t>
      </w:r>
      <w:r>
        <w:rPr>
          <w:rFonts w:hint="eastAsia"/>
        </w:rPr>
        <w:t>location of Ambient Light Color</w:t>
      </w:r>
      <w:r>
        <w:t>(</w:t>
      </w:r>
      <w:r>
        <w:t>ろけーしょん・おぶ・あんびえんと・らいと・からー</w:t>
      </w:r>
      <w:r>
        <w:t>)</w:t>
      </w:r>
      <w:r>
        <w:rPr>
          <w:rFonts w:hint="eastAsia"/>
        </w:rPr>
        <w:t>」を略して「</w:t>
      </w:r>
      <w:r>
        <w:rPr>
          <w:rFonts w:hint="eastAsia"/>
        </w:rPr>
        <w:t>locAmbLightCol(</w:t>
      </w:r>
      <w:r>
        <w:rPr>
          <w:rFonts w:hint="eastAsia"/>
        </w:rPr>
        <w:t>ろく・あんぶ・らいと・こる</w:t>
      </w:r>
      <w:r>
        <w:rPr>
          <w:rFonts w:hint="eastAsia"/>
        </w:rPr>
        <w:t>)</w:t>
      </w:r>
      <w:r>
        <w:rPr>
          <w:rFonts w:hint="eastAsia"/>
        </w:rPr>
        <w:t>」としました。</w:t>
      </w:r>
    </w:p>
    <w:p w:rsidR="005551AA" w:rsidRDefault="005551AA">
      <w:pPr>
        <w:spacing w:after="0" w:line="240" w:lineRule="auto"/>
        <w:rPr>
          <w:rFonts w:ascii="Calibri Light" w:hAnsi="Calibri Light" w:cs="Times New Roman"/>
          <w:b/>
          <w:bCs/>
          <w:color w:val="000000"/>
          <w:sz w:val="28"/>
          <w:szCs w:val="28"/>
        </w:rPr>
      </w:pPr>
      <w:r>
        <w:br w:type="page"/>
      </w:r>
    </w:p>
    <w:p w:rsidR="004B4AD4" w:rsidRDefault="00431A26" w:rsidP="00431A26">
      <w:pPr>
        <w:pStyle w:val="2"/>
      </w:pPr>
      <w:r>
        <w:lastRenderedPageBreak/>
        <w:t>環境光のデータを転送する</w:t>
      </w:r>
    </w:p>
    <w:p w:rsidR="00CF4139" w:rsidRDefault="00431A26" w:rsidP="000B4C9E">
      <w:r>
        <w:t>環境光の</w:t>
      </w:r>
      <w:r>
        <w:rPr>
          <w:rFonts w:hint="eastAsia"/>
        </w:rPr>
        <w:t>uniform</w:t>
      </w:r>
      <w:r>
        <w:rPr>
          <w:rFonts w:hint="eastAsia"/>
        </w:rPr>
        <w:t>変数の位置を取得したら、次はその変数にデータを転送します。</w:t>
      </w:r>
      <w:r w:rsidR="00CF4139">
        <w:br/>
      </w:r>
      <w:r w:rsidR="00CF4139">
        <w:t>まずライトのデータを追加します。指向性ライトを定義している部分に、次のプログラムを追加してください。</w:t>
      </w:r>
    </w:p>
    <w:p w:rsidR="00CF4139" w:rsidRDefault="00CF4139" w:rsidP="00CF4139">
      <w:pPr>
        <w:pStyle w:val="ac"/>
      </w:pPr>
      <w:r>
        <w:t xml:space="preserve">  </w:t>
      </w:r>
      <w:r w:rsidRPr="0067627A">
        <w:rPr>
          <w:color w:val="2B91AF"/>
        </w:rPr>
        <w:t xml:space="preserve">GLuint </w:t>
      </w:r>
      <w:r>
        <w:t xml:space="preserve">texId = Texture::CreateImage2D(tw, th, imageData, </w:t>
      </w:r>
      <w:r w:rsidRPr="00E0793C">
        <w:rPr>
          <w:color w:val="6F008A"/>
        </w:rPr>
        <w:t>GL_RGBA</w:t>
      </w:r>
      <w:r>
        <w:t xml:space="preserve">, </w:t>
      </w:r>
      <w:r w:rsidRPr="00E0793C">
        <w:rPr>
          <w:color w:val="6F008A"/>
        </w:rPr>
        <w:t>GL_UNSIGNED_BYTE</w:t>
      </w:r>
      <w:r>
        <w:t>);</w:t>
      </w:r>
      <w:r>
        <w:br/>
        <w:t xml:space="preserve">  </w:t>
      </w:r>
      <w:r w:rsidRPr="0067627A">
        <w:rPr>
          <w:color w:val="2B91AF"/>
        </w:rPr>
        <w:t xml:space="preserve">GLuint </w:t>
      </w:r>
      <w:r>
        <w:t>texHouse = Texture::LoadImage2D(</w:t>
      </w:r>
      <w:r>
        <w:rPr>
          <w:color w:val="A31515"/>
        </w:rPr>
        <w:t>"Res/House.tga"</w:t>
      </w:r>
      <w:r>
        <w:t>);</w:t>
      </w:r>
      <w:r>
        <w:br/>
      </w:r>
      <w:r>
        <w:br/>
      </w:r>
      <w:r>
        <w:rPr>
          <w:color w:val="FF0000"/>
        </w:rPr>
        <w:t xml:space="preserve"> </w:t>
      </w:r>
      <w:r>
        <w:rPr>
          <w:color w:val="008000"/>
        </w:rPr>
        <w:t>//</w:t>
      </w:r>
      <w:r>
        <w:rPr>
          <w:rFonts w:hint="eastAsia"/>
          <w:color w:val="008000"/>
        </w:rPr>
        <w:t>ライトの設定</w:t>
      </w:r>
      <w:r>
        <w:rPr>
          <w:color w:val="008000"/>
        </w:rPr>
        <w:t>.</w:t>
      </w:r>
      <w:r>
        <w:rPr>
          <w:color w:val="008000"/>
        </w:rPr>
        <w:br/>
      </w:r>
      <w:r w:rsidRPr="00A8025E">
        <w:rPr>
          <w:color w:val="FF0000"/>
        </w:rPr>
        <w:t>+</w:t>
      </w:r>
      <w:r w:rsidRPr="00A8025E">
        <w:rPr>
          <w:color w:val="0000FF"/>
        </w:rPr>
        <w:t>const</w:t>
      </w:r>
      <w:r w:rsidRPr="00A8025E">
        <w:t xml:space="preserve"> glm::</w:t>
      </w:r>
      <w:r w:rsidRPr="00A8025E">
        <w:rPr>
          <w:color w:val="2B91AF"/>
        </w:rPr>
        <w:t>vec3</w:t>
      </w:r>
      <w:r w:rsidRPr="00A8025E">
        <w:t xml:space="preserve"> </w:t>
      </w:r>
      <w:r w:rsidRPr="00A8025E">
        <w:rPr>
          <w:rFonts w:hint="eastAsia"/>
        </w:rPr>
        <w:t>amb</w:t>
      </w:r>
      <w:r w:rsidRPr="00A8025E">
        <w:t>LightCol = glm::</w:t>
      </w:r>
      <w:r w:rsidRPr="00A8025E">
        <w:rPr>
          <w:color w:val="2B91AF"/>
        </w:rPr>
        <w:t>vec3</w:t>
      </w:r>
      <w:r w:rsidRPr="00A8025E">
        <w:t>(</w:t>
      </w:r>
      <w:r w:rsidRPr="00A8025E">
        <w:rPr>
          <w:rFonts w:hint="eastAsia"/>
        </w:rPr>
        <w:t>0</w:t>
      </w:r>
      <w:r w:rsidRPr="00A8025E">
        <w:t xml:space="preserve">.05f, 0.1f, 0.1f); </w:t>
      </w:r>
      <w:r w:rsidRPr="00A8025E">
        <w:rPr>
          <w:color w:val="008000"/>
        </w:rPr>
        <w:t xml:space="preserve">// </w:t>
      </w:r>
      <w:r w:rsidRPr="00A8025E">
        <w:rPr>
          <w:color w:val="008000"/>
        </w:rPr>
        <w:t>環境光の色</w:t>
      </w:r>
      <w:r w:rsidRPr="00A8025E">
        <w:rPr>
          <w:rFonts w:hint="eastAsia"/>
          <w:color w:val="008000"/>
        </w:rPr>
        <w:t>.</w:t>
      </w:r>
      <w:r>
        <w:br/>
      </w:r>
      <w:r>
        <w:rPr>
          <w:color w:val="FF0000"/>
        </w:rPr>
        <w:t xml:space="preserve"> </w:t>
      </w:r>
      <w:r w:rsidRPr="00A8025E">
        <w:rPr>
          <w:color w:val="0000FF"/>
        </w:rPr>
        <w:t>const</w:t>
      </w:r>
      <w:r w:rsidRPr="00A8025E">
        <w:t xml:space="preserve"> glm::</w:t>
      </w:r>
      <w:r w:rsidRPr="00A8025E">
        <w:rPr>
          <w:color w:val="2B91AF"/>
        </w:rPr>
        <w:t>vec3</w:t>
      </w:r>
      <w:r w:rsidRPr="00A8025E">
        <w:t xml:space="preserve"> dirLightDir = glm::normalize(glm::</w:t>
      </w:r>
      <w:r w:rsidRPr="00A8025E">
        <w:rPr>
          <w:color w:val="2B91AF"/>
        </w:rPr>
        <w:t>vec3</w:t>
      </w:r>
      <w:r w:rsidRPr="00A8025E">
        <w:t xml:space="preserve">(5,-2,-2)); </w:t>
      </w:r>
      <w:r w:rsidRPr="00A8025E">
        <w:rPr>
          <w:color w:val="008000"/>
        </w:rPr>
        <w:t xml:space="preserve">// </w:t>
      </w:r>
      <w:r w:rsidRPr="00A8025E">
        <w:rPr>
          <w:color w:val="008000"/>
        </w:rPr>
        <w:t>指向性ライトの方向</w:t>
      </w:r>
      <w:r w:rsidRPr="00A8025E">
        <w:rPr>
          <w:rFonts w:hint="eastAsia"/>
          <w:color w:val="008000"/>
        </w:rPr>
        <w:t>.</w:t>
      </w:r>
      <w:r w:rsidRPr="00A8025E">
        <w:br/>
      </w:r>
      <w:r>
        <w:rPr>
          <w:color w:val="FF0000"/>
        </w:rPr>
        <w:t xml:space="preserve"> </w:t>
      </w:r>
      <w:r w:rsidRPr="00A8025E">
        <w:rPr>
          <w:color w:val="0000FF"/>
        </w:rPr>
        <w:t>const</w:t>
      </w:r>
      <w:r w:rsidRPr="00A8025E">
        <w:t xml:space="preserve"> glm::</w:t>
      </w:r>
      <w:r w:rsidRPr="00A8025E">
        <w:rPr>
          <w:color w:val="2B91AF"/>
        </w:rPr>
        <w:t>vec3</w:t>
      </w:r>
      <w:r w:rsidRPr="00A8025E">
        <w:t xml:space="preserve"> dirLightCol = glm::</w:t>
      </w:r>
      <w:r w:rsidRPr="00A8025E">
        <w:rPr>
          <w:color w:val="2B91AF"/>
        </w:rPr>
        <w:t>vec3</w:t>
      </w:r>
      <w:r w:rsidRPr="00A8025E">
        <w:t>(</w:t>
      </w:r>
      <w:r w:rsidRPr="00A8025E">
        <w:rPr>
          <w:rFonts w:hint="eastAsia"/>
        </w:rPr>
        <w:t>1</w:t>
      </w:r>
      <w:r w:rsidRPr="00A8025E">
        <w:t xml:space="preserve">.0f, 1.0f, 1.0f); </w:t>
      </w:r>
      <w:r w:rsidRPr="00A8025E">
        <w:rPr>
          <w:color w:val="008000"/>
        </w:rPr>
        <w:t xml:space="preserve">// </w:t>
      </w:r>
      <w:r w:rsidRPr="00A8025E">
        <w:rPr>
          <w:color w:val="008000"/>
        </w:rPr>
        <w:t>指向性ライトの色</w:t>
      </w:r>
      <w:r w:rsidRPr="00A8025E">
        <w:rPr>
          <w:rFonts w:hint="eastAsia"/>
          <w:color w:val="008000"/>
        </w:rPr>
        <w:t>.</w:t>
      </w:r>
    </w:p>
    <w:p w:rsidR="004B4AD4" w:rsidRDefault="00CF4139" w:rsidP="000B4C9E">
      <w:r>
        <w:t>続いて、</w:t>
      </w:r>
      <w:r w:rsidR="00431A26">
        <w:t>指向性ライトのデータを転送している部分に、次のプログラムを追加してください。</w:t>
      </w:r>
    </w:p>
    <w:p w:rsidR="00431A26" w:rsidRPr="00A8025E" w:rsidRDefault="00AA01A7" w:rsidP="00431A26">
      <w:pPr>
        <w:pStyle w:val="ac"/>
      </w:pPr>
      <w:r w:rsidRPr="00A8025E">
        <w:rPr>
          <w:color w:val="FF0000"/>
        </w:rPr>
        <w:t xml:space="preserve"> </w:t>
      </w:r>
      <w:r w:rsidR="00431A26" w:rsidRPr="00A8025E">
        <w:rPr>
          <w:color w:val="008000"/>
        </w:rPr>
        <w:t xml:space="preserve">// </w:t>
      </w:r>
      <w:r w:rsidR="00CF4139">
        <w:rPr>
          <w:rFonts w:hint="eastAsia"/>
          <w:color w:val="008000"/>
        </w:rPr>
        <w:t>ライトを</w:t>
      </w:r>
      <w:r w:rsidR="00CF4139">
        <w:rPr>
          <w:rFonts w:hint="eastAsia"/>
          <w:color w:val="008000"/>
        </w:rPr>
        <w:t>GPU</w:t>
      </w:r>
      <w:r w:rsidR="00CF4139">
        <w:rPr>
          <w:rFonts w:hint="eastAsia"/>
          <w:color w:val="008000"/>
        </w:rPr>
        <w:t>メモリに転送</w:t>
      </w:r>
      <w:r w:rsidR="00431A26" w:rsidRPr="00A8025E">
        <w:rPr>
          <w:rFonts w:hint="eastAsia"/>
          <w:color w:val="008000"/>
        </w:rPr>
        <w:t>する</w:t>
      </w:r>
      <w:r w:rsidR="00431A26" w:rsidRPr="00A8025E">
        <w:rPr>
          <w:color w:val="008000"/>
        </w:rPr>
        <w:t>.</w:t>
      </w:r>
      <w:r w:rsidR="00431A26" w:rsidRPr="00A8025E">
        <w:br/>
      </w:r>
      <w:r w:rsidRPr="00A8025E">
        <w:rPr>
          <w:color w:val="FF0000"/>
        </w:rPr>
        <w:t>+</w:t>
      </w:r>
      <w:r w:rsidRPr="00A8025E">
        <w:rPr>
          <w:color w:val="6F008A"/>
        </w:rPr>
        <w:t>glUniform3fv</w:t>
      </w:r>
      <w:r w:rsidRPr="00A8025E">
        <w:t>(locAmbLightCol, 1, &amp;ambLightCol.x);</w:t>
      </w:r>
      <w:r w:rsidRPr="00A8025E">
        <w:br/>
      </w:r>
      <w:r w:rsidRPr="00A8025E">
        <w:rPr>
          <w:color w:val="FF0000"/>
        </w:rPr>
        <w:t xml:space="preserve"> </w:t>
      </w:r>
      <w:r w:rsidR="00431A26" w:rsidRPr="00A8025E">
        <w:rPr>
          <w:color w:val="6F008A"/>
        </w:rPr>
        <w:t>glUniform3fv</w:t>
      </w:r>
      <w:r w:rsidR="00431A26" w:rsidRPr="00A8025E">
        <w:t>(locDirLightDir, 1, &amp;dirLightDir.x);</w:t>
      </w:r>
      <w:r w:rsidR="00431A26" w:rsidRPr="00A8025E">
        <w:br/>
      </w:r>
      <w:r w:rsidRPr="00A8025E">
        <w:rPr>
          <w:color w:val="FF0000"/>
        </w:rPr>
        <w:t xml:space="preserve"> </w:t>
      </w:r>
      <w:r w:rsidR="00431A26" w:rsidRPr="00A8025E">
        <w:rPr>
          <w:color w:val="6F008A"/>
        </w:rPr>
        <w:t>glUniform3fv</w:t>
      </w:r>
      <w:r w:rsidR="00431A26" w:rsidRPr="00A8025E">
        <w:t>(locDirLightCol, 1, &amp;dirLight</w:t>
      </w:r>
      <w:r w:rsidRPr="00A8025E">
        <w:t>Col.x);</w:t>
      </w:r>
      <w:r w:rsidR="00840BA1">
        <w:br/>
      </w:r>
      <w:r w:rsidR="00840BA1">
        <w:rPr>
          <w:color w:val="6F008A"/>
        </w:rPr>
        <w:br/>
        <w:t xml:space="preserve"> </w:t>
      </w:r>
      <w:r w:rsidR="00840BA1" w:rsidRPr="00A8025E">
        <w:rPr>
          <w:color w:val="6F008A"/>
        </w:rPr>
        <w:t>glBindVertexArray</w:t>
      </w:r>
      <w:r w:rsidR="00840BA1" w:rsidRPr="00A8025E">
        <w:t>(vao);</w:t>
      </w:r>
      <w:r w:rsidR="00840BA1" w:rsidRPr="00A8025E">
        <w:br/>
      </w:r>
      <w:r w:rsidR="00840BA1" w:rsidRPr="00A8025E">
        <w:br/>
        <w:t xml:space="preserve"> </w:t>
      </w:r>
      <w:r w:rsidR="00840BA1" w:rsidRPr="00A8025E">
        <w:rPr>
          <w:color w:val="6F008A"/>
        </w:rPr>
        <w:t>glActiveTexture</w:t>
      </w:r>
      <w:r w:rsidR="00840BA1" w:rsidRPr="00A8025E">
        <w:t>(</w:t>
      </w:r>
      <w:r w:rsidR="00840BA1" w:rsidRPr="00A8025E">
        <w:rPr>
          <w:color w:val="6F008A"/>
        </w:rPr>
        <w:t>GL_TEXTURE0</w:t>
      </w:r>
      <w:r w:rsidR="00840BA1" w:rsidRPr="00A8025E">
        <w:t>);</w:t>
      </w:r>
      <w:r w:rsidR="00840BA1" w:rsidRPr="00A8025E">
        <w:br/>
        <w:t xml:space="preserve"> glBindTexture(</w:t>
      </w:r>
      <w:r w:rsidR="00840BA1" w:rsidRPr="00A8025E">
        <w:rPr>
          <w:color w:val="6F008A"/>
        </w:rPr>
        <w:t>GL_TEXTURE_2D</w:t>
      </w:r>
      <w:r w:rsidR="00840BA1" w:rsidRPr="00A8025E">
        <w:t>, texId);</w:t>
      </w:r>
    </w:p>
    <w:p w:rsidR="004B4AD4" w:rsidRPr="007852CF" w:rsidRDefault="007852CF" w:rsidP="000B4C9E">
      <w:r>
        <w:rPr>
          <w:rFonts w:hint="eastAsia"/>
        </w:rPr>
        <w:t>これで、指向性ライトに加えて環境光が世界を照らすようになりました。</w:t>
      </w:r>
      <w:r>
        <w:br/>
      </w:r>
      <w:r>
        <w:t>プログラムが書けたら、</w:t>
      </w:r>
      <w:r w:rsidRPr="007852CF">
        <w:rPr>
          <w:b/>
        </w:rPr>
        <w:t>ビルドして実行してください。</w:t>
      </w:r>
      <w:r>
        <w:br/>
      </w:r>
      <w:r>
        <w:t>分かりにくいですが、木が全体的にわずかに明るくなり、以前は真っ黒だった部分にほんの少しだけ色が付いていたら成功です。</w:t>
      </w:r>
    </w:p>
    <w:p w:rsidR="007852CF" w:rsidRPr="008E04BF" w:rsidRDefault="007852CF" w:rsidP="001E3C0A">
      <w:pPr>
        <w:pStyle w:val="af8"/>
      </w:pPr>
      <w:r w:rsidRPr="007852CF">
        <w:rPr>
          <w:rFonts w:hint="eastAsia"/>
          <w:b/>
        </w:rPr>
        <w:t>[</w:t>
      </w:r>
      <w:r w:rsidRPr="007852CF">
        <w:rPr>
          <w:b/>
        </w:rPr>
        <w:t>課題</w:t>
      </w:r>
      <w:r w:rsidR="0046620B">
        <w:rPr>
          <w:rFonts w:hint="eastAsia"/>
          <w:b/>
        </w:rPr>
        <w:t>0</w:t>
      </w:r>
      <w:r w:rsidR="00840BA1">
        <w:rPr>
          <w:rFonts w:hint="eastAsia"/>
          <w:b/>
        </w:rPr>
        <w:t>6</w:t>
      </w:r>
      <w:r w:rsidRPr="007852CF">
        <w:rPr>
          <w:rFonts w:hint="eastAsia"/>
          <w:b/>
        </w:rPr>
        <w:t>]</w:t>
      </w:r>
      <w:r>
        <w:t xml:space="preserve"> </w:t>
      </w:r>
      <w:r w:rsidRPr="00840BA1">
        <w:t>環境光の色を</w:t>
      </w:r>
      <w:r w:rsidR="008E04BF" w:rsidRPr="00840BA1">
        <w:rPr>
          <w:rFonts w:hint="eastAsia"/>
        </w:rPr>
        <w:t>、暗めの紫色</w:t>
      </w:r>
      <w:r w:rsidR="000F147B" w:rsidRPr="00840BA1">
        <w:rPr>
          <w:rFonts w:hint="eastAsia"/>
        </w:rPr>
        <w:t>(</w:t>
      </w:r>
      <w:r w:rsidR="000F147B" w:rsidRPr="00840BA1">
        <w:rPr>
          <w:rFonts w:hint="eastAsia"/>
        </w:rPr>
        <w:t>あるいは好きな色</w:t>
      </w:r>
      <w:r w:rsidR="000F147B" w:rsidRPr="00840BA1">
        <w:rPr>
          <w:rFonts w:hint="eastAsia"/>
        </w:rPr>
        <w:t>)</w:t>
      </w:r>
      <w:r w:rsidR="008E04BF" w:rsidRPr="00840BA1">
        <w:rPr>
          <w:rFonts w:hint="eastAsia"/>
        </w:rPr>
        <w:t>に</w:t>
      </w:r>
      <w:r w:rsidRPr="00840BA1">
        <w:t>変更してください。</w:t>
      </w:r>
    </w:p>
    <w:sectPr w:rsidR="007852CF" w:rsidRPr="008E04BF">
      <w:footerReference w:type="default" r:id="rId1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B4047" w:rsidRDefault="00BB4047" w:rsidP="00726C50">
      <w:pPr>
        <w:spacing w:after="0" w:line="240" w:lineRule="auto"/>
      </w:pPr>
      <w:r>
        <w:separator/>
      </w:r>
    </w:p>
  </w:endnote>
  <w:endnote w:type="continuationSeparator" w:id="0">
    <w:p w:rsidR="00BB4047" w:rsidRDefault="00BB4047" w:rsidP="00726C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eiryo UI">
    <w:panose1 w:val="020B0604030504040204"/>
    <w:charset w:val="80"/>
    <w:family w:val="modern"/>
    <w:pitch w:val="variable"/>
    <w:sig w:usb0="E00002FF" w:usb1="6AC7FFFF" w:usb2="08000012" w:usb3="00000000" w:csb0="0002009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ＭＳ Ｐ明朝">
    <w:panose1 w:val="02020600040205080304"/>
    <w:charset w:val="80"/>
    <w:family w:val="roman"/>
    <w:pitch w:val="variable"/>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101D" w:rsidRDefault="008D101D">
    <w:pPr>
      <w:pStyle w:val="afc"/>
      <w:jc w:val="right"/>
    </w:pPr>
    <w:r>
      <w:rPr>
        <w:lang w:val="ja-JP"/>
      </w:rPr>
      <w:t xml:space="preserve"> </w:t>
    </w:r>
    <w:r>
      <w:rPr>
        <w:b/>
        <w:bCs/>
        <w:sz w:val="24"/>
        <w:szCs w:val="24"/>
      </w:rPr>
      <w:fldChar w:fldCharType="begin"/>
    </w:r>
    <w:r>
      <w:rPr>
        <w:b/>
        <w:bCs/>
      </w:rPr>
      <w:instrText>PAGE</w:instrText>
    </w:r>
    <w:r>
      <w:rPr>
        <w:b/>
        <w:bCs/>
        <w:sz w:val="24"/>
        <w:szCs w:val="24"/>
      </w:rPr>
      <w:fldChar w:fldCharType="separate"/>
    </w:r>
    <w:r w:rsidR="000937C4">
      <w:rPr>
        <w:b/>
        <w:bCs/>
        <w:noProof/>
      </w:rPr>
      <w:t>24</w:t>
    </w:r>
    <w:r>
      <w:rPr>
        <w:b/>
        <w:bCs/>
        <w:sz w:val="24"/>
        <w:szCs w:val="24"/>
      </w:rPr>
      <w:fldChar w:fldCharType="end"/>
    </w:r>
    <w:r>
      <w:rPr>
        <w:lang w:val="ja-JP"/>
      </w:rPr>
      <w:t xml:space="preserve"> / </w:t>
    </w:r>
    <w:r>
      <w:rPr>
        <w:b/>
        <w:bCs/>
        <w:sz w:val="24"/>
        <w:szCs w:val="24"/>
      </w:rPr>
      <w:fldChar w:fldCharType="begin"/>
    </w:r>
    <w:r>
      <w:rPr>
        <w:b/>
        <w:bCs/>
      </w:rPr>
      <w:instrText>NUMPAGES</w:instrText>
    </w:r>
    <w:r>
      <w:rPr>
        <w:b/>
        <w:bCs/>
        <w:sz w:val="24"/>
        <w:szCs w:val="24"/>
      </w:rPr>
      <w:fldChar w:fldCharType="separate"/>
    </w:r>
    <w:r w:rsidR="000937C4">
      <w:rPr>
        <w:b/>
        <w:bCs/>
        <w:noProof/>
      </w:rPr>
      <w:t>27</w:t>
    </w:r>
    <w:r>
      <w:rPr>
        <w:b/>
        <w:bCs/>
        <w:sz w:val="24"/>
        <w:szCs w:val="24"/>
      </w:rPr>
      <w:fldChar w:fldCharType="end"/>
    </w:r>
  </w:p>
  <w:p w:rsidR="008D101D" w:rsidRDefault="008D101D">
    <w:pPr>
      <w:pStyle w:val="afc"/>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B4047" w:rsidRDefault="00BB4047" w:rsidP="00726C50">
      <w:pPr>
        <w:spacing w:after="0" w:line="240" w:lineRule="auto"/>
      </w:pPr>
      <w:r>
        <w:separator/>
      </w:r>
    </w:p>
  </w:footnote>
  <w:footnote w:type="continuationSeparator" w:id="0">
    <w:p w:rsidR="00BB4047" w:rsidRDefault="00BB4047" w:rsidP="00726C5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2775B"/>
    <w:multiLevelType w:val="multilevel"/>
    <w:tmpl w:val="F024265A"/>
    <w:lvl w:ilvl="0">
      <w:start w:val="1"/>
      <w:numFmt w:val="decimal"/>
      <w:pStyle w:val="1"/>
      <w:lvlText w:val="%1"/>
      <w:lvlJc w:val="left"/>
      <w:pPr>
        <w:ind w:left="432" w:hanging="432"/>
      </w:pPr>
      <w:rPr>
        <w:rFonts w:ascii="Meiryo UI" w:eastAsia="Meiryo UI" w:hAnsi="Meiryo UI" w:cs="Meiryo UI"/>
      </w:r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 w15:restartNumberingAfterBreak="0">
    <w:nsid w:val="78C62843"/>
    <w:multiLevelType w:val="hybridMultilevel"/>
    <w:tmpl w:val="7C2C189E"/>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2"/>
  <w:bordersDoNotSurroundHeader/>
  <w:bordersDoNotSurroundFooter/>
  <w:attachedTemplate r:id="rId1"/>
  <w:defaultTabStop w:val="708"/>
  <w:hyphenationZone w:val="425"/>
  <w:characterSpacingControl w:val="doNotCompress"/>
  <w:hdrShapeDefaults>
    <o:shapedefaults v:ext="edit" spidmax="2049">
      <v:textbox inset="5.85pt,.7pt,5.85pt,.7pt"/>
    </o:shapedefaults>
  </w:hdrShapeDefaults>
  <w:footnotePr>
    <w:footnote w:id="-1"/>
    <w:footnote w:id="0"/>
  </w:footnotePr>
  <w:endnotePr>
    <w:endnote w:id="-1"/>
    <w:endnote w:id="0"/>
  </w:endnotePr>
  <w:compat>
    <w:doNotLeaveBackslashAlone/>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47CB"/>
    <w:rsid w:val="00005019"/>
    <w:rsid w:val="0001497F"/>
    <w:rsid w:val="00014993"/>
    <w:rsid w:val="0001740D"/>
    <w:rsid w:val="00022A38"/>
    <w:rsid w:val="00034379"/>
    <w:rsid w:val="00034927"/>
    <w:rsid w:val="00036BBC"/>
    <w:rsid w:val="00037D29"/>
    <w:rsid w:val="00037DC6"/>
    <w:rsid w:val="000413F3"/>
    <w:rsid w:val="000441D9"/>
    <w:rsid w:val="00047465"/>
    <w:rsid w:val="00050241"/>
    <w:rsid w:val="00050D19"/>
    <w:rsid w:val="00051229"/>
    <w:rsid w:val="00051543"/>
    <w:rsid w:val="00053A48"/>
    <w:rsid w:val="00054093"/>
    <w:rsid w:val="00055DE4"/>
    <w:rsid w:val="00064F77"/>
    <w:rsid w:val="00065539"/>
    <w:rsid w:val="00071969"/>
    <w:rsid w:val="000747CB"/>
    <w:rsid w:val="00074DE4"/>
    <w:rsid w:val="0007516C"/>
    <w:rsid w:val="00080F2E"/>
    <w:rsid w:val="0008354F"/>
    <w:rsid w:val="00087AFD"/>
    <w:rsid w:val="00091095"/>
    <w:rsid w:val="000911C2"/>
    <w:rsid w:val="000937C4"/>
    <w:rsid w:val="00094F0B"/>
    <w:rsid w:val="00097127"/>
    <w:rsid w:val="000A0EBE"/>
    <w:rsid w:val="000A21E3"/>
    <w:rsid w:val="000A553D"/>
    <w:rsid w:val="000A60BE"/>
    <w:rsid w:val="000B020E"/>
    <w:rsid w:val="000B1749"/>
    <w:rsid w:val="000B4C9E"/>
    <w:rsid w:val="000B57BB"/>
    <w:rsid w:val="000B6E33"/>
    <w:rsid w:val="000C03D6"/>
    <w:rsid w:val="000C07B6"/>
    <w:rsid w:val="000C1E14"/>
    <w:rsid w:val="000C2B36"/>
    <w:rsid w:val="000C316D"/>
    <w:rsid w:val="000C34A9"/>
    <w:rsid w:val="000C364B"/>
    <w:rsid w:val="000C42DE"/>
    <w:rsid w:val="000C706C"/>
    <w:rsid w:val="000C7AC5"/>
    <w:rsid w:val="000D28BE"/>
    <w:rsid w:val="000D77C6"/>
    <w:rsid w:val="000E558C"/>
    <w:rsid w:val="000F147B"/>
    <w:rsid w:val="000F293E"/>
    <w:rsid w:val="000F327F"/>
    <w:rsid w:val="00100AE1"/>
    <w:rsid w:val="00106049"/>
    <w:rsid w:val="001106EC"/>
    <w:rsid w:val="001120AA"/>
    <w:rsid w:val="00113D31"/>
    <w:rsid w:val="001146D9"/>
    <w:rsid w:val="001212B5"/>
    <w:rsid w:val="00122809"/>
    <w:rsid w:val="0012418A"/>
    <w:rsid w:val="00126118"/>
    <w:rsid w:val="00126A68"/>
    <w:rsid w:val="001278EB"/>
    <w:rsid w:val="00127E79"/>
    <w:rsid w:val="00130F09"/>
    <w:rsid w:val="001316F4"/>
    <w:rsid w:val="0013388A"/>
    <w:rsid w:val="001375CD"/>
    <w:rsid w:val="0014538A"/>
    <w:rsid w:val="00150C33"/>
    <w:rsid w:val="00151B7B"/>
    <w:rsid w:val="0015534B"/>
    <w:rsid w:val="001565DC"/>
    <w:rsid w:val="001615AE"/>
    <w:rsid w:val="00161DE9"/>
    <w:rsid w:val="00165E8A"/>
    <w:rsid w:val="00170DDF"/>
    <w:rsid w:val="0017251A"/>
    <w:rsid w:val="001734FD"/>
    <w:rsid w:val="001762D4"/>
    <w:rsid w:val="001762E5"/>
    <w:rsid w:val="001806D2"/>
    <w:rsid w:val="001810ED"/>
    <w:rsid w:val="001814F8"/>
    <w:rsid w:val="0018617D"/>
    <w:rsid w:val="00186508"/>
    <w:rsid w:val="00186D0B"/>
    <w:rsid w:val="00187C5C"/>
    <w:rsid w:val="00190C3A"/>
    <w:rsid w:val="00194582"/>
    <w:rsid w:val="0019501A"/>
    <w:rsid w:val="00195ABD"/>
    <w:rsid w:val="00196E73"/>
    <w:rsid w:val="00197AC2"/>
    <w:rsid w:val="001A4442"/>
    <w:rsid w:val="001A6043"/>
    <w:rsid w:val="001A70E7"/>
    <w:rsid w:val="001B052F"/>
    <w:rsid w:val="001B0A61"/>
    <w:rsid w:val="001B2A7D"/>
    <w:rsid w:val="001B5B8C"/>
    <w:rsid w:val="001B74AF"/>
    <w:rsid w:val="001C0541"/>
    <w:rsid w:val="001C7BA0"/>
    <w:rsid w:val="001D090B"/>
    <w:rsid w:val="001D69B9"/>
    <w:rsid w:val="001E0C84"/>
    <w:rsid w:val="001E1F73"/>
    <w:rsid w:val="001E1FFC"/>
    <w:rsid w:val="001E2783"/>
    <w:rsid w:val="001E2803"/>
    <w:rsid w:val="001E3C0A"/>
    <w:rsid w:val="001E6E7B"/>
    <w:rsid w:val="001F2A45"/>
    <w:rsid w:val="001F4C0A"/>
    <w:rsid w:val="001F5678"/>
    <w:rsid w:val="001F7C04"/>
    <w:rsid w:val="00200AA6"/>
    <w:rsid w:val="00203002"/>
    <w:rsid w:val="00203280"/>
    <w:rsid w:val="00206D2D"/>
    <w:rsid w:val="00207002"/>
    <w:rsid w:val="0020780B"/>
    <w:rsid w:val="00212CA7"/>
    <w:rsid w:val="002132C0"/>
    <w:rsid w:val="00215D39"/>
    <w:rsid w:val="00217E35"/>
    <w:rsid w:val="00222144"/>
    <w:rsid w:val="002231D1"/>
    <w:rsid w:val="00230830"/>
    <w:rsid w:val="002320C7"/>
    <w:rsid w:val="002409EA"/>
    <w:rsid w:val="00241DA6"/>
    <w:rsid w:val="00247354"/>
    <w:rsid w:val="00247D19"/>
    <w:rsid w:val="00250388"/>
    <w:rsid w:val="00251087"/>
    <w:rsid w:val="002510E2"/>
    <w:rsid w:val="002518B9"/>
    <w:rsid w:val="0025332D"/>
    <w:rsid w:val="002549B2"/>
    <w:rsid w:val="0025619D"/>
    <w:rsid w:val="00257237"/>
    <w:rsid w:val="00261821"/>
    <w:rsid w:val="00261947"/>
    <w:rsid w:val="00262321"/>
    <w:rsid w:val="002715AF"/>
    <w:rsid w:val="00271788"/>
    <w:rsid w:val="00272517"/>
    <w:rsid w:val="0027254E"/>
    <w:rsid w:val="00272814"/>
    <w:rsid w:val="002740D6"/>
    <w:rsid w:val="002768F0"/>
    <w:rsid w:val="00280E30"/>
    <w:rsid w:val="00281E1C"/>
    <w:rsid w:val="0028307D"/>
    <w:rsid w:val="00287F00"/>
    <w:rsid w:val="00287F93"/>
    <w:rsid w:val="002911FB"/>
    <w:rsid w:val="00291468"/>
    <w:rsid w:val="00292533"/>
    <w:rsid w:val="00294D2C"/>
    <w:rsid w:val="002A4A8D"/>
    <w:rsid w:val="002A6E53"/>
    <w:rsid w:val="002A7B45"/>
    <w:rsid w:val="002B5A1D"/>
    <w:rsid w:val="002B60D8"/>
    <w:rsid w:val="002B6E9A"/>
    <w:rsid w:val="002C2E34"/>
    <w:rsid w:val="002C38D6"/>
    <w:rsid w:val="002C523E"/>
    <w:rsid w:val="002C6B3A"/>
    <w:rsid w:val="002D04F8"/>
    <w:rsid w:val="002D076A"/>
    <w:rsid w:val="002D1243"/>
    <w:rsid w:val="002D29ED"/>
    <w:rsid w:val="002D2CC2"/>
    <w:rsid w:val="002E15D4"/>
    <w:rsid w:val="002E67CD"/>
    <w:rsid w:val="002F097A"/>
    <w:rsid w:val="002F11F6"/>
    <w:rsid w:val="002F22B4"/>
    <w:rsid w:val="002F4DE4"/>
    <w:rsid w:val="002F5630"/>
    <w:rsid w:val="00300C4D"/>
    <w:rsid w:val="00301DCE"/>
    <w:rsid w:val="00303E80"/>
    <w:rsid w:val="00304328"/>
    <w:rsid w:val="00305F1C"/>
    <w:rsid w:val="00314337"/>
    <w:rsid w:val="00315B50"/>
    <w:rsid w:val="003208E2"/>
    <w:rsid w:val="00321959"/>
    <w:rsid w:val="00323DA4"/>
    <w:rsid w:val="0032495C"/>
    <w:rsid w:val="00326677"/>
    <w:rsid w:val="00326AFD"/>
    <w:rsid w:val="00332FCD"/>
    <w:rsid w:val="0033350D"/>
    <w:rsid w:val="003364DE"/>
    <w:rsid w:val="00337616"/>
    <w:rsid w:val="00340C54"/>
    <w:rsid w:val="003519EC"/>
    <w:rsid w:val="00352A39"/>
    <w:rsid w:val="00352E22"/>
    <w:rsid w:val="003572ED"/>
    <w:rsid w:val="00357974"/>
    <w:rsid w:val="00363DB1"/>
    <w:rsid w:val="0036661C"/>
    <w:rsid w:val="003671D5"/>
    <w:rsid w:val="00367862"/>
    <w:rsid w:val="0036789F"/>
    <w:rsid w:val="0037528B"/>
    <w:rsid w:val="003824DF"/>
    <w:rsid w:val="00382644"/>
    <w:rsid w:val="00383174"/>
    <w:rsid w:val="00384D6D"/>
    <w:rsid w:val="003863DD"/>
    <w:rsid w:val="00390DC9"/>
    <w:rsid w:val="00392652"/>
    <w:rsid w:val="0039268A"/>
    <w:rsid w:val="0039283E"/>
    <w:rsid w:val="003A07CE"/>
    <w:rsid w:val="003A7491"/>
    <w:rsid w:val="003D2F44"/>
    <w:rsid w:val="003D4373"/>
    <w:rsid w:val="003D4B16"/>
    <w:rsid w:val="003D5087"/>
    <w:rsid w:val="003D779C"/>
    <w:rsid w:val="003E0FE5"/>
    <w:rsid w:val="003E113D"/>
    <w:rsid w:val="003E2481"/>
    <w:rsid w:val="003E354D"/>
    <w:rsid w:val="003E3556"/>
    <w:rsid w:val="003E3CF2"/>
    <w:rsid w:val="003E5B79"/>
    <w:rsid w:val="003F0635"/>
    <w:rsid w:val="003F69E3"/>
    <w:rsid w:val="003F74A9"/>
    <w:rsid w:val="0040732C"/>
    <w:rsid w:val="0041038C"/>
    <w:rsid w:val="004135F7"/>
    <w:rsid w:val="00414129"/>
    <w:rsid w:val="004179AC"/>
    <w:rsid w:val="0042436E"/>
    <w:rsid w:val="00425BAB"/>
    <w:rsid w:val="00425CA8"/>
    <w:rsid w:val="00426047"/>
    <w:rsid w:val="00426B29"/>
    <w:rsid w:val="00431A26"/>
    <w:rsid w:val="00434448"/>
    <w:rsid w:val="00435420"/>
    <w:rsid w:val="0044285F"/>
    <w:rsid w:val="004438A4"/>
    <w:rsid w:val="004442D1"/>
    <w:rsid w:val="0044487C"/>
    <w:rsid w:val="004471B8"/>
    <w:rsid w:val="004502E8"/>
    <w:rsid w:val="004551B1"/>
    <w:rsid w:val="00463D88"/>
    <w:rsid w:val="0046620B"/>
    <w:rsid w:val="004671D0"/>
    <w:rsid w:val="004719E7"/>
    <w:rsid w:val="00471A5F"/>
    <w:rsid w:val="0047200A"/>
    <w:rsid w:val="00473675"/>
    <w:rsid w:val="00475743"/>
    <w:rsid w:val="00475CB5"/>
    <w:rsid w:val="00484BFC"/>
    <w:rsid w:val="00486A85"/>
    <w:rsid w:val="0049065A"/>
    <w:rsid w:val="004969FD"/>
    <w:rsid w:val="00496D5E"/>
    <w:rsid w:val="00497A22"/>
    <w:rsid w:val="004A1132"/>
    <w:rsid w:val="004A210B"/>
    <w:rsid w:val="004B03D4"/>
    <w:rsid w:val="004B052C"/>
    <w:rsid w:val="004B1A4C"/>
    <w:rsid w:val="004B21EE"/>
    <w:rsid w:val="004B37EA"/>
    <w:rsid w:val="004B381C"/>
    <w:rsid w:val="004B4AD4"/>
    <w:rsid w:val="004B7356"/>
    <w:rsid w:val="004C4C5B"/>
    <w:rsid w:val="004D3937"/>
    <w:rsid w:val="004D45E8"/>
    <w:rsid w:val="004D4C3D"/>
    <w:rsid w:val="004D5265"/>
    <w:rsid w:val="004D5298"/>
    <w:rsid w:val="004D5E3C"/>
    <w:rsid w:val="004D641E"/>
    <w:rsid w:val="004E1013"/>
    <w:rsid w:val="004E4DA0"/>
    <w:rsid w:val="004E4FCE"/>
    <w:rsid w:val="004E5B72"/>
    <w:rsid w:val="004E6048"/>
    <w:rsid w:val="004E6E44"/>
    <w:rsid w:val="004E7557"/>
    <w:rsid w:val="004F4BB3"/>
    <w:rsid w:val="004F52B2"/>
    <w:rsid w:val="004F78F9"/>
    <w:rsid w:val="00513D5E"/>
    <w:rsid w:val="0051533F"/>
    <w:rsid w:val="00516E50"/>
    <w:rsid w:val="00525767"/>
    <w:rsid w:val="00527CE1"/>
    <w:rsid w:val="00527D4A"/>
    <w:rsid w:val="005316DD"/>
    <w:rsid w:val="00531B6C"/>
    <w:rsid w:val="005408FF"/>
    <w:rsid w:val="00540BE4"/>
    <w:rsid w:val="00546823"/>
    <w:rsid w:val="00551ACD"/>
    <w:rsid w:val="005551AA"/>
    <w:rsid w:val="00556565"/>
    <w:rsid w:val="00557512"/>
    <w:rsid w:val="00560E43"/>
    <w:rsid w:val="00562810"/>
    <w:rsid w:val="00562EE5"/>
    <w:rsid w:val="0056528A"/>
    <w:rsid w:val="00571E43"/>
    <w:rsid w:val="005748D6"/>
    <w:rsid w:val="005773F8"/>
    <w:rsid w:val="005775BD"/>
    <w:rsid w:val="00582440"/>
    <w:rsid w:val="00586882"/>
    <w:rsid w:val="00586B91"/>
    <w:rsid w:val="00587965"/>
    <w:rsid w:val="0059599D"/>
    <w:rsid w:val="00596BFF"/>
    <w:rsid w:val="005A150E"/>
    <w:rsid w:val="005A264A"/>
    <w:rsid w:val="005A3B15"/>
    <w:rsid w:val="005A4C34"/>
    <w:rsid w:val="005A54D3"/>
    <w:rsid w:val="005A6558"/>
    <w:rsid w:val="005B2BAF"/>
    <w:rsid w:val="005B49E3"/>
    <w:rsid w:val="005B6D6A"/>
    <w:rsid w:val="005C345F"/>
    <w:rsid w:val="005C3E1C"/>
    <w:rsid w:val="005C43A0"/>
    <w:rsid w:val="005C648C"/>
    <w:rsid w:val="005D039B"/>
    <w:rsid w:val="005D13F1"/>
    <w:rsid w:val="005D23EE"/>
    <w:rsid w:val="005D7203"/>
    <w:rsid w:val="005D7303"/>
    <w:rsid w:val="005D7D35"/>
    <w:rsid w:val="005E28C0"/>
    <w:rsid w:val="005E3D9D"/>
    <w:rsid w:val="005E6C45"/>
    <w:rsid w:val="005E7DDB"/>
    <w:rsid w:val="005F0996"/>
    <w:rsid w:val="00604DEA"/>
    <w:rsid w:val="006072CC"/>
    <w:rsid w:val="00611CC8"/>
    <w:rsid w:val="00613148"/>
    <w:rsid w:val="00622265"/>
    <w:rsid w:val="00623812"/>
    <w:rsid w:val="00624C7F"/>
    <w:rsid w:val="006252F9"/>
    <w:rsid w:val="0062538E"/>
    <w:rsid w:val="00627AB0"/>
    <w:rsid w:val="00630714"/>
    <w:rsid w:val="00630F0E"/>
    <w:rsid w:val="00633673"/>
    <w:rsid w:val="0064206A"/>
    <w:rsid w:val="00643943"/>
    <w:rsid w:val="00645160"/>
    <w:rsid w:val="0065053F"/>
    <w:rsid w:val="006511AB"/>
    <w:rsid w:val="0065251E"/>
    <w:rsid w:val="00653521"/>
    <w:rsid w:val="00653B00"/>
    <w:rsid w:val="00657DA7"/>
    <w:rsid w:val="00660A32"/>
    <w:rsid w:val="00661057"/>
    <w:rsid w:val="006636B8"/>
    <w:rsid w:val="006638FB"/>
    <w:rsid w:val="00663984"/>
    <w:rsid w:val="00664F90"/>
    <w:rsid w:val="0068231E"/>
    <w:rsid w:val="006839B3"/>
    <w:rsid w:val="00684635"/>
    <w:rsid w:val="006902CB"/>
    <w:rsid w:val="00692235"/>
    <w:rsid w:val="00693EB3"/>
    <w:rsid w:val="006962BD"/>
    <w:rsid w:val="006A2BAD"/>
    <w:rsid w:val="006A48BA"/>
    <w:rsid w:val="006A4F23"/>
    <w:rsid w:val="006B170B"/>
    <w:rsid w:val="006B23A8"/>
    <w:rsid w:val="006B2AA4"/>
    <w:rsid w:val="006B3D89"/>
    <w:rsid w:val="006B58E6"/>
    <w:rsid w:val="006B6D99"/>
    <w:rsid w:val="006B6E0D"/>
    <w:rsid w:val="006C0AF4"/>
    <w:rsid w:val="006C1483"/>
    <w:rsid w:val="006C2194"/>
    <w:rsid w:val="006C29B5"/>
    <w:rsid w:val="006C39D0"/>
    <w:rsid w:val="006C3C76"/>
    <w:rsid w:val="006D0380"/>
    <w:rsid w:val="006D373E"/>
    <w:rsid w:val="006D3FE5"/>
    <w:rsid w:val="006D453A"/>
    <w:rsid w:val="006D5DBC"/>
    <w:rsid w:val="006D7758"/>
    <w:rsid w:val="006E3719"/>
    <w:rsid w:val="006E57DA"/>
    <w:rsid w:val="006E722B"/>
    <w:rsid w:val="006F6B5A"/>
    <w:rsid w:val="007057F3"/>
    <w:rsid w:val="00710ED4"/>
    <w:rsid w:val="007119C5"/>
    <w:rsid w:val="00712147"/>
    <w:rsid w:val="00714E0D"/>
    <w:rsid w:val="00716968"/>
    <w:rsid w:val="007207D7"/>
    <w:rsid w:val="00720D57"/>
    <w:rsid w:val="00721779"/>
    <w:rsid w:val="00724924"/>
    <w:rsid w:val="00726C50"/>
    <w:rsid w:val="00732CED"/>
    <w:rsid w:val="00733C93"/>
    <w:rsid w:val="00734DEA"/>
    <w:rsid w:val="007408BA"/>
    <w:rsid w:val="007413CC"/>
    <w:rsid w:val="007437AB"/>
    <w:rsid w:val="00747FD5"/>
    <w:rsid w:val="00756010"/>
    <w:rsid w:val="007564BF"/>
    <w:rsid w:val="00756922"/>
    <w:rsid w:val="00763C24"/>
    <w:rsid w:val="007654F0"/>
    <w:rsid w:val="00765E22"/>
    <w:rsid w:val="007665C7"/>
    <w:rsid w:val="00767739"/>
    <w:rsid w:val="007726B1"/>
    <w:rsid w:val="0077390A"/>
    <w:rsid w:val="0077453B"/>
    <w:rsid w:val="00775D9D"/>
    <w:rsid w:val="00780FF4"/>
    <w:rsid w:val="00781B62"/>
    <w:rsid w:val="007851D2"/>
    <w:rsid w:val="007852CF"/>
    <w:rsid w:val="0079040A"/>
    <w:rsid w:val="00790DD4"/>
    <w:rsid w:val="00790E97"/>
    <w:rsid w:val="007971A0"/>
    <w:rsid w:val="007A0710"/>
    <w:rsid w:val="007A2EC8"/>
    <w:rsid w:val="007A3893"/>
    <w:rsid w:val="007A6973"/>
    <w:rsid w:val="007A6D4B"/>
    <w:rsid w:val="007A715E"/>
    <w:rsid w:val="007B26F7"/>
    <w:rsid w:val="007B3F7C"/>
    <w:rsid w:val="007B59BC"/>
    <w:rsid w:val="007C044F"/>
    <w:rsid w:val="007C0800"/>
    <w:rsid w:val="007C1D8F"/>
    <w:rsid w:val="007C430E"/>
    <w:rsid w:val="007C45C7"/>
    <w:rsid w:val="007C52FE"/>
    <w:rsid w:val="007D0413"/>
    <w:rsid w:val="007D0B27"/>
    <w:rsid w:val="007D3F19"/>
    <w:rsid w:val="007D4F23"/>
    <w:rsid w:val="007D658A"/>
    <w:rsid w:val="007D6C8A"/>
    <w:rsid w:val="007E1198"/>
    <w:rsid w:val="007E6124"/>
    <w:rsid w:val="007F2E8C"/>
    <w:rsid w:val="007F39C1"/>
    <w:rsid w:val="008007CC"/>
    <w:rsid w:val="0081060C"/>
    <w:rsid w:val="00810B6B"/>
    <w:rsid w:val="008119D6"/>
    <w:rsid w:val="008132B6"/>
    <w:rsid w:val="00817AB4"/>
    <w:rsid w:val="00820250"/>
    <w:rsid w:val="00824C74"/>
    <w:rsid w:val="0082569F"/>
    <w:rsid w:val="00826522"/>
    <w:rsid w:val="00826564"/>
    <w:rsid w:val="00830D63"/>
    <w:rsid w:val="00830FCB"/>
    <w:rsid w:val="0083593E"/>
    <w:rsid w:val="00836E6B"/>
    <w:rsid w:val="0084089F"/>
    <w:rsid w:val="00840BA1"/>
    <w:rsid w:val="00846AD3"/>
    <w:rsid w:val="008506F4"/>
    <w:rsid w:val="008510EC"/>
    <w:rsid w:val="00857FB8"/>
    <w:rsid w:val="00857FE0"/>
    <w:rsid w:val="00861F4A"/>
    <w:rsid w:val="00863B0E"/>
    <w:rsid w:val="0086582C"/>
    <w:rsid w:val="00866656"/>
    <w:rsid w:val="00866CDA"/>
    <w:rsid w:val="0086771E"/>
    <w:rsid w:val="00870C07"/>
    <w:rsid w:val="00871B86"/>
    <w:rsid w:val="00873F74"/>
    <w:rsid w:val="00877589"/>
    <w:rsid w:val="008778F1"/>
    <w:rsid w:val="00880F4F"/>
    <w:rsid w:val="00882157"/>
    <w:rsid w:val="00887BE6"/>
    <w:rsid w:val="008950A2"/>
    <w:rsid w:val="00895115"/>
    <w:rsid w:val="00895EAE"/>
    <w:rsid w:val="00896AAE"/>
    <w:rsid w:val="00896ADC"/>
    <w:rsid w:val="008A3C6F"/>
    <w:rsid w:val="008A479F"/>
    <w:rsid w:val="008A5BD1"/>
    <w:rsid w:val="008A6F02"/>
    <w:rsid w:val="008B2E99"/>
    <w:rsid w:val="008B36F7"/>
    <w:rsid w:val="008B473C"/>
    <w:rsid w:val="008B5ADA"/>
    <w:rsid w:val="008B6379"/>
    <w:rsid w:val="008C05D5"/>
    <w:rsid w:val="008C2582"/>
    <w:rsid w:val="008C3292"/>
    <w:rsid w:val="008C6209"/>
    <w:rsid w:val="008C6E33"/>
    <w:rsid w:val="008C7F6A"/>
    <w:rsid w:val="008D101D"/>
    <w:rsid w:val="008D2D6E"/>
    <w:rsid w:val="008D6B6A"/>
    <w:rsid w:val="008D6BE5"/>
    <w:rsid w:val="008E04BF"/>
    <w:rsid w:val="008E0B08"/>
    <w:rsid w:val="008E32B7"/>
    <w:rsid w:val="008E40C4"/>
    <w:rsid w:val="008E486E"/>
    <w:rsid w:val="008E6936"/>
    <w:rsid w:val="008F0BE0"/>
    <w:rsid w:val="008F42F9"/>
    <w:rsid w:val="00905138"/>
    <w:rsid w:val="009053AF"/>
    <w:rsid w:val="00912228"/>
    <w:rsid w:val="00913AA9"/>
    <w:rsid w:val="009149CA"/>
    <w:rsid w:val="00914E37"/>
    <w:rsid w:val="009163E0"/>
    <w:rsid w:val="00924A6E"/>
    <w:rsid w:val="00925DF4"/>
    <w:rsid w:val="00927671"/>
    <w:rsid w:val="00930595"/>
    <w:rsid w:val="00932919"/>
    <w:rsid w:val="00933D84"/>
    <w:rsid w:val="00937FB0"/>
    <w:rsid w:val="009409C3"/>
    <w:rsid w:val="00950016"/>
    <w:rsid w:val="00950466"/>
    <w:rsid w:val="00951615"/>
    <w:rsid w:val="00952C07"/>
    <w:rsid w:val="009533B5"/>
    <w:rsid w:val="009563AA"/>
    <w:rsid w:val="00957FC0"/>
    <w:rsid w:val="009605B8"/>
    <w:rsid w:val="00963B26"/>
    <w:rsid w:val="00965519"/>
    <w:rsid w:val="0096691B"/>
    <w:rsid w:val="00967170"/>
    <w:rsid w:val="009677A2"/>
    <w:rsid w:val="00971F6A"/>
    <w:rsid w:val="0097300D"/>
    <w:rsid w:val="00973496"/>
    <w:rsid w:val="009762F4"/>
    <w:rsid w:val="009804B9"/>
    <w:rsid w:val="00985730"/>
    <w:rsid w:val="00990AA0"/>
    <w:rsid w:val="009936DF"/>
    <w:rsid w:val="009961F1"/>
    <w:rsid w:val="00997DD6"/>
    <w:rsid w:val="009A0E62"/>
    <w:rsid w:val="009A214D"/>
    <w:rsid w:val="009A4E40"/>
    <w:rsid w:val="009A6210"/>
    <w:rsid w:val="009A68F7"/>
    <w:rsid w:val="009B24A4"/>
    <w:rsid w:val="009B55C6"/>
    <w:rsid w:val="009B66A1"/>
    <w:rsid w:val="009B6F7A"/>
    <w:rsid w:val="009C1AF8"/>
    <w:rsid w:val="009C3485"/>
    <w:rsid w:val="009D32AB"/>
    <w:rsid w:val="009D5450"/>
    <w:rsid w:val="009D7EBA"/>
    <w:rsid w:val="009E00A6"/>
    <w:rsid w:val="009F1366"/>
    <w:rsid w:val="009F1608"/>
    <w:rsid w:val="00A04017"/>
    <w:rsid w:val="00A0541D"/>
    <w:rsid w:val="00A06D47"/>
    <w:rsid w:val="00A10DA0"/>
    <w:rsid w:val="00A131BA"/>
    <w:rsid w:val="00A14A61"/>
    <w:rsid w:val="00A16B1A"/>
    <w:rsid w:val="00A16D57"/>
    <w:rsid w:val="00A21F87"/>
    <w:rsid w:val="00A234B5"/>
    <w:rsid w:val="00A23D29"/>
    <w:rsid w:val="00A2452D"/>
    <w:rsid w:val="00A24A29"/>
    <w:rsid w:val="00A327D0"/>
    <w:rsid w:val="00A36E4E"/>
    <w:rsid w:val="00A468E5"/>
    <w:rsid w:val="00A46AB8"/>
    <w:rsid w:val="00A517C7"/>
    <w:rsid w:val="00A56C9C"/>
    <w:rsid w:val="00A66373"/>
    <w:rsid w:val="00A722BF"/>
    <w:rsid w:val="00A746A1"/>
    <w:rsid w:val="00A75D2E"/>
    <w:rsid w:val="00A75DF8"/>
    <w:rsid w:val="00A75F79"/>
    <w:rsid w:val="00A76C07"/>
    <w:rsid w:val="00A776BF"/>
    <w:rsid w:val="00A8025E"/>
    <w:rsid w:val="00A803E9"/>
    <w:rsid w:val="00A808CF"/>
    <w:rsid w:val="00A821A5"/>
    <w:rsid w:val="00A866FC"/>
    <w:rsid w:val="00A94BFA"/>
    <w:rsid w:val="00A94C23"/>
    <w:rsid w:val="00A9668E"/>
    <w:rsid w:val="00AA01A7"/>
    <w:rsid w:val="00AA3CB2"/>
    <w:rsid w:val="00AA517B"/>
    <w:rsid w:val="00AA622F"/>
    <w:rsid w:val="00AA62EA"/>
    <w:rsid w:val="00AA63B2"/>
    <w:rsid w:val="00AB3422"/>
    <w:rsid w:val="00AB3BCA"/>
    <w:rsid w:val="00AB4731"/>
    <w:rsid w:val="00AB7161"/>
    <w:rsid w:val="00AC0D49"/>
    <w:rsid w:val="00AC2E3F"/>
    <w:rsid w:val="00AC5457"/>
    <w:rsid w:val="00AC62B6"/>
    <w:rsid w:val="00AC69CC"/>
    <w:rsid w:val="00AC6FAD"/>
    <w:rsid w:val="00AC7A61"/>
    <w:rsid w:val="00AD0FED"/>
    <w:rsid w:val="00AD497F"/>
    <w:rsid w:val="00AD5689"/>
    <w:rsid w:val="00AD672B"/>
    <w:rsid w:val="00AE23F6"/>
    <w:rsid w:val="00AE310F"/>
    <w:rsid w:val="00AE6AF1"/>
    <w:rsid w:val="00AF01BA"/>
    <w:rsid w:val="00AF262D"/>
    <w:rsid w:val="00AF4C38"/>
    <w:rsid w:val="00AF56B2"/>
    <w:rsid w:val="00AF7FE3"/>
    <w:rsid w:val="00B02CAA"/>
    <w:rsid w:val="00B031F2"/>
    <w:rsid w:val="00B03542"/>
    <w:rsid w:val="00B03E13"/>
    <w:rsid w:val="00B053BC"/>
    <w:rsid w:val="00B0606A"/>
    <w:rsid w:val="00B10283"/>
    <w:rsid w:val="00B11C9C"/>
    <w:rsid w:val="00B16E48"/>
    <w:rsid w:val="00B17BB7"/>
    <w:rsid w:val="00B21C6A"/>
    <w:rsid w:val="00B24D21"/>
    <w:rsid w:val="00B26B01"/>
    <w:rsid w:val="00B31AD7"/>
    <w:rsid w:val="00B32A68"/>
    <w:rsid w:val="00B334A7"/>
    <w:rsid w:val="00B3472E"/>
    <w:rsid w:val="00B35BA5"/>
    <w:rsid w:val="00B35E86"/>
    <w:rsid w:val="00B37AAF"/>
    <w:rsid w:val="00B40172"/>
    <w:rsid w:val="00B4245A"/>
    <w:rsid w:val="00B4309F"/>
    <w:rsid w:val="00B46331"/>
    <w:rsid w:val="00B502A7"/>
    <w:rsid w:val="00B50754"/>
    <w:rsid w:val="00B55F9A"/>
    <w:rsid w:val="00B56D63"/>
    <w:rsid w:val="00B570F2"/>
    <w:rsid w:val="00B625EB"/>
    <w:rsid w:val="00B62606"/>
    <w:rsid w:val="00B6733E"/>
    <w:rsid w:val="00B7107C"/>
    <w:rsid w:val="00B7427E"/>
    <w:rsid w:val="00B75E48"/>
    <w:rsid w:val="00B77798"/>
    <w:rsid w:val="00B81FE9"/>
    <w:rsid w:val="00B823DD"/>
    <w:rsid w:val="00B82976"/>
    <w:rsid w:val="00B92573"/>
    <w:rsid w:val="00B94CE3"/>
    <w:rsid w:val="00B97D47"/>
    <w:rsid w:val="00BA024D"/>
    <w:rsid w:val="00BA15A9"/>
    <w:rsid w:val="00BA53BD"/>
    <w:rsid w:val="00BA6C6A"/>
    <w:rsid w:val="00BB1CC8"/>
    <w:rsid w:val="00BB3AAC"/>
    <w:rsid w:val="00BB4047"/>
    <w:rsid w:val="00BB4D08"/>
    <w:rsid w:val="00BB5CAD"/>
    <w:rsid w:val="00BB6C52"/>
    <w:rsid w:val="00BB6DA2"/>
    <w:rsid w:val="00BC042F"/>
    <w:rsid w:val="00BC070A"/>
    <w:rsid w:val="00BC1BE3"/>
    <w:rsid w:val="00BC2E42"/>
    <w:rsid w:val="00BC4FEE"/>
    <w:rsid w:val="00BC67FA"/>
    <w:rsid w:val="00BD2ED2"/>
    <w:rsid w:val="00BD4296"/>
    <w:rsid w:val="00BD63A9"/>
    <w:rsid w:val="00BD731C"/>
    <w:rsid w:val="00BE0534"/>
    <w:rsid w:val="00BE322F"/>
    <w:rsid w:val="00BE48C7"/>
    <w:rsid w:val="00BE5B10"/>
    <w:rsid w:val="00BF29D7"/>
    <w:rsid w:val="00BF2EC6"/>
    <w:rsid w:val="00C00EA8"/>
    <w:rsid w:val="00C04703"/>
    <w:rsid w:val="00C05A67"/>
    <w:rsid w:val="00C0602A"/>
    <w:rsid w:val="00C10891"/>
    <w:rsid w:val="00C11047"/>
    <w:rsid w:val="00C14371"/>
    <w:rsid w:val="00C15382"/>
    <w:rsid w:val="00C2100D"/>
    <w:rsid w:val="00C21368"/>
    <w:rsid w:val="00C22CB0"/>
    <w:rsid w:val="00C240F5"/>
    <w:rsid w:val="00C26BD8"/>
    <w:rsid w:val="00C3718F"/>
    <w:rsid w:val="00C432B6"/>
    <w:rsid w:val="00C4367A"/>
    <w:rsid w:val="00C51663"/>
    <w:rsid w:val="00C52EF9"/>
    <w:rsid w:val="00C53029"/>
    <w:rsid w:val="00C54605"/>
    <w:rsid w:val="00C55678"/>
    <w:rsid w:val="00C56F95"/>
    <w:rsid w:val="00C60BAD"/>
    <w:rsid w:val="00C6333D"/>
    <w:rsid w:val="00C6746D"/>
    <w:rsid w:val="00C710DD"/>
    <w:rsid w:val="00C71F0E"/>
    <w:rsid w:val="00C74A59"/>
    <w:rsid w:val="00C75732"/>
    <w:rsid w:val="00C77647"/>
    <w:rsid w:val="00C8188A"/>
    <w:rsid w:val="00C866AE"/>
    <w:rsid w:val="00C919B4"/>
    <w:rsid w:val="00C91CAA"/>
    <w:rsid w:val="00C95CA8"/>
    <w:rsid w:val="00CA02E6"/>
    <w:rsid w:val="00CA1A95"/>
    <w:rsid w:val="00CA38D7"/>
    <w:rsid w:val="00CA394F"/>
    <w:rsid w:val="00CA5DA1"/>
    <w:rsid w:val="00CB095B"/>
    <w:rsid w:val="00CB2040"/>
    <w:rsid w:val="00CB73D1"/>
    <w:rsid w:val="00CC116A"/>
    <w:rsid w:val="00CC36C4"/>
    <w:rsid w:val="00CD0EE1"/>
    <w:rsid w:val="00CD3158"/>
    <w:rsid w:val="00CD514C"/>
    <w:rsid w:val="00CD60C9"/>
    <w:rsid w:val="00CD61BD"/>
    <w:rsid w:val="00CD7006"/>
    <w:rsid w:val="00CE082B"/>
    <w:rsid w:val="00CE27CE"/>
    <w:rsid w:val="00CF1FC9"/>
    <w:rsid w:val="00CF4139"/>
    <w:rsid w:val="00CF4542"/>
    <w:rsid w:val="00CF7797"/>
    <w:rsid w:val="00D00178"/>
    <w:rsid w:val="00D01939"/>
    <w:rsid w:val="00D05F80"/>
    <w:rsid w:val="00D07840"/>
    <w:rsid w:val="00D12439"/>
    <w:rsid w:val="00D12C2B"/>
    <w:rsid w:val="00D16423"/>
    <w:rsid w:val="00D2000D"/>
    <w:rsid w:val="00D20FAD"/>
    <w:rsid w:val="00D21B3A"/>
    <w:rsid w:val="00D26208"/>
    <w:rsid w:val="00D4042C"/>
    <w:rsid w:val="00D44B05"/>
    <w:rsid w:val="00D508FE"/>
    <w:rsid w:val="00D51966"/>
    <w:rsid w:val="00D51A61"/>
    <w:rsid w:val="00D51F09"/>
    <w:rsid w:val="00D5337F"/>
    <w:rsid w:val="00D55611"/>
    <w:rsid w:val="00D572A2"/>
    <w:rsid w:val="00D578AC"/>
    <w:rsid w:val="00D57C58"/>
    <w:rsid w:val="00D63339"/>
    <w:rsid w:val="00D67C46"/>
    <w:rsid w:val="00D7026E"/>
    <w:rsid w:val="00D70C59"/>
    <w:rsid w:val="00D71FD6"/>
    <w:rsid w:val="00D72DEC"/>
    <w:rsid w:val="00D733BE"/>
    <w:rsid w:val="00D73899"/>
    <w:rsid w:val="00D757F1"/>
    <w:rsid w:val="00D81915"/>
    <w:rsid w:val="00D81972"/>
    <w:rsid w:val="00D82AC2"/>
    <w:rsid w:val="00D84A20"/>
    <w:rsid w:val="00D87279"/>
    <w:rsid w:val="00D92031"/>
    <w:rsid w:val="00D92908"/>
    <w:rsid w:val="00D935EC"/>
    <w:rsid w:val="00D9420C"/>
    <w:rsid w:val="00DA0952"/>
    <w:rsid w:val="00DA1664"/>
    <w:rsid w:val="00DA2394"/>
    <w:rsid w:val="00DA2A1B"/>
    <w:rsid w:val="00DA3588"/>
    <w:rsid w:val="00DA405B"/>
    <w:rsid w:val="00DA5122"/>
    <w:rsid w:val="00DB0733"/>
    <w:rsid w:val="00DB420C"/>
    <w:rsid w:val="00DB7FCE"/>
    <w:rsid w:val="00DC08AB"/>
    <w:rsid w:val="00DC143B"/>
    <w:rsid w:val="00DC3E66"/>
    <w:rsid w:val="00DC6839"/>
    <w:rsid w:val="00DC71F7"/>
    <w:rsid w:val="00DD27ED"/>
    <w:rsid w:val="00DD63CF"/>
    <w:rsid w:val="00DD7CAB"/>
    <w:rsid w:val="00DE619F"/>
    <w:rsid w:val="00DE6831"/>
    <w:rsid w:val="00DE78E0"/>
    <w:rsid w:val="00DF0F4D"/>
    <w:rsid w:val="00DF5A2D"/>
    <w:rsid w:val="00DF79FB"/>
    <w:rsid w:val="00E008B9"/>
    <w:rsid w:val="00E00AAE"/>
    <w:rsid w:val="00E022F8"/>
    <w:rsid w:val="00E03EC3"/>
    <w:rsid w:val="00E10B6F"/>
    <w:rsid w:val="00E126D7"/>
    <w:rsid w:val="00E12C1E"/>
    <w:rsid w:val="00E13DE4"/>
    <w:rsid w:val="00E175BA"/>
    <w:rsid w:val="00E2157E"/>
    <w:rsid w:val="00E21690"/>
    <w:rsid w:val="00E21ED0"/>
    <w:rsid w:val="00E22D09"/>
    <w:rsid w:val="00E22EAE"/>
    <w:rsid w:val="00E32B82"/>
    <w:rsid w:val="00E32E0A"/>
    <w:rsid w:val="00E3655F"/>
    <w:rsid w:val="00E37D55"/>
    <w:rsid w:val="00E41051"/>
    <w:rsid w:val="00E41D68"/>
    <w:rsid w:val="00E454D5"/>
    <w:rsid w:val="00E46DC8"/>
    <w:rsid w:val="00E5053A"/>
    <w:rsid w:val="00E51548"/>
    <w:rsid w:val="00E54914"/>
    <w:rsid w:val="00E55405"/>
    <w:rsid w:val="00E639E6"/>
    <w:rsid w:val="00E70568"/>
    <w:rsid w:val="00E7439B"/>
    <w:rsid w:val="00E76157"/>
    <w:rsid w:val="00E7661D"/>
    <w:rsid w:val="00E76A95"/>
    <w:rsid w:val="00E82361"/>
    <w:rsid w:val="00E85374"/>
    <w:rsid w:val="00E85C35"/>
    <w:rsid w:val="00E877D8"/>
    <w:rsid w:val="00E90962"/>
    <w:rsid w:val="00E9164C"/>
    <w:rsid w:val="00E9312F"/>
    <w:rsid w:val="00E943A4"/>
    <w:rsid w:val="00E94619"/>
    <w:rsid w:val="00EA43EE"/>
    <w:rsid w:val="00EA47A0"/>
    <w:rsid w:val="00EB3291"/>
    <w:rsid w:val="00EB5304"/>
    <w:rsid w:val="00EB769F"/>
    <w:rsid w:val="00ED3C02"/>
    <w:rsid w:val="00EE28FD"/>
    <w:rsid w:val="00EF10FC"/>
    <w:rsid w:val="00EF4710"/>
    <w:rsid w:val="00F02500"/>
    <w:rsid w:val="00F06544"/>
    <w:rsid w:val="00F07316"/>
    <w:rsid w:val="00F101BD"/>
    <w:rsid w:val="00F169AF"/>
    <w:rsid w:val="00F215B5"/>
    <w:rsid w:val="00F215CC"/>
    <w:rsid w:val="00F22C78"/>
    <w:rsid w:val="00F32F72"/>
    <w:rsid w:val="00F3465D"/>
    <w:rsid w:val="00F3616D"/>
    <w:rsid w:val="00F37761"/>
    <w:rsid w:val="00F40CEB"/>
    <w:rsid w:val="00F43F33"/>
    <w:rsid w:val="00F44D9C"/>
    <w:rsid w:val="00F44FA1"/>
    <w:rsid w:val="00F4632A"/>
    <w:rsid w:val="00F4633E"/>
    <w:rsid w:val="00F550C6"/>
    <w:rsid w:val="00F56E7D"/>
    <w:rsid w:val="00F614C0"/>
    <w:rsid w:val="00F62CBB"/>
    <w:rsid w:val="00F66A25"/>
    <w:rsid w:val="00F70937"/>
    <w:rsid w:val="00F768D9"/>
    <w:rsid w:val="00F76F25"/>
    <w:rsid w:val="00F8032D"/>
    <w:rsid w:val="00F8199A"/>
    <w:rsid w:val="00F82FC2"/>
    <w:rsid w:val="00F84BB1"/>
    <w:rsid w:val="00F85757"/>
    <w:rsid w:val="00F873BB"/>
    <w:rsid w:val="00F91D57"/>
    <w:rsid w:val="00F91E9F"/>
    <w:rsid w:val="00F92662"/>
    <w:rsid w:val="00F930AD"/>
    <w:rsid w:val="00F96569"/>
    <w:rsid w:val="00F973AA"/>
    <w:rsid w:val="00FA27DA"/>
    <w:rsid w:val="00FA377E"/>
    <w:rsid w:val="00FA453D"/>
    <w:rsid w:val="00FA7C75"/>
    <w:rsid w:val="00FB3BD1"/>
    <w:rsid w:val="00FB7825"/>
    <w:rsid w:val="00FB7942"/>
    <w:rsid w:val="00FC2B46"/>
    <w:rsid w:val="00FC3889"/>
    <w:rsid w:val="00FD70D2"/>
    <w:rsid w:val="00FE0703"/>
    <w:rsid w:val="00FE1853"/>
    <w:rsid w:val="00FE1E8D"/>
    <w:rsid w:val="00FE204B"/>
    <w:rsid w:val="00FE242F"/>
    <w:rsid w:val="00FE41E2"/>
    <w:rsid w:val="00FF1F3A"/>
    <w:rsid w:val="00FF2EE6"/>
    <w:rsid w:val="00FF4DFD"/>
    <w:rsid w:val="00FF514E"/>
    <w:rsid w:val="00FF68F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E5EF1981-DED0-4DE9-B9F9-484850A3F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SimSun" w:hAnsi="Calibri" w:cs="Arial"/>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3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1533F"/>
    <w:pPr>
      <w:spacing w:after="160" w:line="0" w:lineRule="atLeast"/>
    </w:pPr>
    <w:rPr>
      <w:rFonts w:eastAsia="Meiryo UI"/>
      <w:sz w:val="22"/>
      <w:szCs w:val="22"/>
    </w:rPr>
  </w:style>
  <w:style w:type="paragraph" w:styleId="1">
    <w:name w:val="heading 1"/>
    <w:basedOn w:val="a"/>
    <w:next w:val="a"/>
    <w:link w:val="10"/>
    <w:uiPriority w:val="9"/>
    <w:qFormat/>
    <w:rsid w:val="0051533F"/>
    <w:pPr>
      <w:keepNext/>
      <w:keepLines/>
      <w:numPr>
        <w:numId w:val="2"/>
      </w:numPr>
      <w:pBdr>
        <w:bottom w:val="single" w:sz="4" w:space="1" w:color="595959"/>
      </w:pBdr>
      <w:spacing w:before="360"/>
      <w:outlineLvl w:val="0"/>
    </w:pPr>
    <w:rPr>
      <w:rFonts w:ascii="Calibri Light" w:hAnsi="Calibri Light" w:cs="Times New Roman"/>
      <w:b/>
      <w:bCs/>
      <w:color w:val="000000"/>
      <w:sz w:val="36"/>
      <w:szCs w:val="36"/>
    </w:rPr>
  </w:style>
  <w:style w:type="paragraph" w:styleId="2">
    <w:name w:val="heading 2"/>
    <w:basedOn w:val="a"/>
    <w:next w:val="a"/>
    <w:link w:val="20"/>
    <w:uiPriority w:val="9"/>
    <w:unhideWhenUsed/>
    <w:qFormat/>
    <w:rsid w:val="0051533F"/>
    <w:pPr>
      <w:keepNext/>
      <w:keepLines/>
      <w:numPr>
        <w:ilvl w:val="1"/>
        <w:numId w:val="2"/>
      </w:numPr>
      <w:spacing w:before="360" w:after="0"/>
      <w:outlineLvl w:val="1"/>
    </w:pPr>
    <w:rPr>
      <w:rFonts w:ascii="Calibri Light" w:hAnsi="Calibri Light" w:cs="Times New Roman"/>
      <w:b/>
      <w:bCs/>
      <w:color w:val="000000"/>
      <w:sz w:val="28"/>
      <w:szCs w:val="28"/>
    </w:rPr>
  </w:style>
  <w:style w:type="paragraph" w:styleId="3">
    <w:name w:val="heading 3"/>
    <w:basedOn w:val="a"/>
    <w:next w:val="a"/>
    <w:link w:val="30"/>
    <w:uiPriority w:val="9"/>
    <w:unhideWhenUsed/>
    <w:qFormat/>
    <w:rsid w:val="0051533F"/>
    <w:pPr>
      <w:keepNext/>
      <w:keepLines/>
      <w:numPr>
        <w:ilvl w:val="2"/>
        <w:numId w:val="2"/>
      </w:numPr>
      <w:spacing w:before="200" w:after="0"/>
      <w:outlineLvl w:val="2"/>
    </w:pPr>
    <w:rPr>
      <w:rFonts w:ascii="Calibri Light" w:eastAsia="SimSun" w:hAnsi="Calibri Light" w:cs="Times New Roman"/>
      <w:b/>
      <w:bCs/>
      <w:color w:val="000000"/>
      <w:sz w:val="20"/>
      <w:szCs w:val="20"/>
    </w:rPr>
  </w:style>
  <w:style w:type="paragraph" w:styleId="4">
    <w:name w:val="heading 4"/>
    <w:basedOn w:val="a"/>
    <w:next w:val="a"/>
    <w:link w:val="40"/>
    <w:uiPriority w:val="9"/>
    <w:semiHidden/>
    <w:unhideWhenUsed/>
    <w:qFormat/>
    <w:rsid w:val="0051533F"/>
    <w:pPr>
      <w:keepNext/>
      <w:keepLines/>
      <w:numPr>
        <w:ilvl w:val="3"/>
        <w:numId w:val="2"/>
      </w:numPr>
      <w:spacing w:before="200" w:after="0"/>
      <w:outlineLvl w:val="3"/>
    </w:pPr>
    <w:rPr>
      <w:rFonts w:ascii="Calibri Light" w:eastAsia="SimSun" w:hAnsi="Calibri Light" w:cs="Times New Roman"/>
      <w:b/>
      <w:bCs/>
      <w:i/>
      <w:iCs/>
      <w:color w:val="000000"/>
      <w:sz w:val="20"/>
      <w:szCs w:val="20"/>
    </w:rPr>
  </w:style>
  <w:style w:type="paragraph" w:styleId="5">
    <w:name w:val="heading 5"/>
    <w:basedOn w:val="a"/>
    <w:next w:val="a"/>
    <w:link w:val="50"/>
    <w:uiPriority w:val="9"/>
    <w:semiHidden/>
    <w:unhideWhenUsed/>
    <w:qFormat/>
    <w:rsid w:val="0051533F"/>
    <w:pPr>
      <w:keepNext/>
      <w:keepLines/>
      <w:numPr>
        <w:ilvl w:val="4"/>
        <w:numId w:val="2"/>
      </w:numPr>
      <w:spacing w:before="200" w:after="0"/>
      <w:outlineLvl w:val="4"/>
    </w:pPr>
    <w:rPr>
      <w:rFonts w:ascii="Calibri Light" w:eastAsia="SimSun" w:hAnsi="Calibri Light" w:cs="Times New Roman"/>
      <w:color w:val="252525"/>
      <w:sz w:val="20"/>
      <w:szCs w:val="20"/>
    </w:rPr>
  </w:style>
  <w:style w:type="paragraph" w:styleId="6">
    <w:name w:val="heading 6"/>
    <w:basedOn w:val="a"/>
    <w:next w:val="a"/>
    <w:link w:val="60"/>
    <w:uiPriority w:val="9"/>
    <w:semiHidden/>
    <w:unhideWhenUsed/>
    <w:qFormat/>
    <w:rsid w:val="0051533F"/>
    <w:pPr>
      <w:keepNext/>
      <w:keepLines/>
      <w:numPr>
        <w:ilvl w:val="5"/>
        <w:numId w:val="2"/>
      </w:numPr>
      <w:spacing w:before="200" w:after="0"/>
      <w:outlineLvl w:val="5"/>
    </w:pPr>
    <w:rPr>
      <w:rFonts w:ascii="Calibri Light" w:eastAsia="SimSun" w:hAnsi="Calibri Light" w:cs="Times New Roman"/>
      <w:i/>
      <w:iCs/>
      <w:color w:val="252525"/>
      <w:sz w:val="20"/>
      <w:szCs w:val="20"/>
    </w:rPr>
  </w:style>
  <w:style w:type="paragraph" w:styleId="7">
    <w:name w:val="heading 7"/>
    <w:basedOn w:val="a"/>
    <w:next w:val="a"/>
    <w:link w:val="70"/>
    <w:uiPriority w:val="9"/>
    <w:semiHidden/>
    <w:unhideWhenUsed/>
    <w:qFormat/>
    <w:rsid w:val="0051533F"/>
    <w:pPr>
      <w:keepNext/>
      <w:keepLines/>
      <w:numPr>
        <w:ilvl w:val="6"/>
        <w:numId w:val="2"/>
      </w:numPr>
      <w:spacing w:before="200" w:after="0"/>
      <w:outlineLvl w:val="6"/>
    </w:pPr>
    <w:rPr>
      <w:rFonts w:ascii="Calibri Light" w:eastAsia="SimSun" w:hAnsi="Calibri Light" w:cs="Times New Roman"/>
      <w:i/>
      <w:iCs/>
      <w:color w:val="404040"/>
      <w:sz w:val="20"/>
      <w:szCs w:val="20"/>
    </w:rPr>
  </w:style>
  <w:style w:type="paragraph" w:styleId="8">
    <w:name w:val="heading 8"/>
    <w:basedOn w:val="a"/>
    <w:next w:val="a"/>
    <w:link w:val="80"/>
    <w:uiPriority w:val="9"/>
    <w:semiHidden/>
    <w:unhideWhenUsed/>
    <w:qFormat/>
    <w:rsid w:val="0051533F"/>
    <w:pPr>
      <w:keepNext/>
      <w:keepLines/>
      <w:numPr>
        <w:ilvl w:val="7"/>
        <w:numId w:val="2"/>
      </w:numPr>
      <w:spacing w:before="200" w:after="0"/>
      <w:outlineLvl w:val="7"/>
    </w:pPr>
    <w:rPr>
      <w:rFonts w:ascii="Calibri Light" w:eastAsia="SimSun" w:hAnsi="Calibri Light" w:cs="Times New Roman"/>
      <w:color w:val="404040"/>
      <w:sz w:val="20"/>
      <w:szCs w:val="20"/>
    </w:rPr>
  </w:style>
  <w:style w:type="paragraph" w:styleId="9">
    <w:name w:val="heading 9"/>
    <w:basedOn w:val="a"/>
    <w:next w:val="a"/>
    <w:link w:val="90"/>
    <w:uiPriority w:val="9"/>
    <w:semiHidden/>
    <w:unhideWhenUsed/>
    <w:qFormat/>
    <w:rsid w:val="0051533F"/>
    <w:pPr>
      <w:keepNext/>
      <w:keepLines/>
      <w:numPr>
        <w:ilvl w:val="8"/>
        <w:numId w:val="2"/>
      </w:numPr>
      <w:spacing w:before="200" w:after="0"/>
      <w:outlineLvl w:val="8"/>
    </w:pPr>
    <w:rPr>
      <w:rFonts w:ascii="Calibri Light" w:eastAsia="SimSun" w:hAnsi="Calibri Light" w:cs="Times New Roman"/>
      <w:i/>
      <w:iCs/>
      <w:color w:val="40404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タイトル"/>
    <w:basedOn w:val="a"/>
    <w:next w:val="a"/>
    <w:link w:val="a4"/>
    <w:uiPriority w:val="10"/>
    <w:qFormat/>
    <w:rsid w:val="0051533F"/>
    <w:pPr>
      <w:spacing w:after="0" w:line="240" w:lineRule="auto"/>
      <w:contextualSpacing/>
    </w:pPr>
    <w:rPr>
      <w:rFonts w:ascii="Calibri Light" w:hAnsi="Calibri Light" w:cs="Times New Roman"/>
      <w:color w:val="000000"/>
      <w:sz w:val="56"/>
      <w:szCs w:val="56"/>
    </w:rPr>
  </w:style>
  <w:style w:type="character" w:customStyle="1" w:styleId="a4">
    <w:name w:val="タイトルの文字"/>
    <w:link w:val="a3"/>
    <w:uiPriority w:val="10"/>
    <w:rsid w:val="0051533F"/>
    <w:rPr>
      <w:rFonts w:ascii="Calibri Light" w:eastAsia="Meiryo UI" w:hAnsi="Calibri Light" w:cs="Times New Roman"/>
      <w:color w:val="000000"/>
      <w:sz w:val="56"/>
      <w:szCs w:val="56"/>
    </w:rPr>
  </w:style>
  <w:style w:type="paragraph" w:customStyle="1" w:styleId="a5">
    <w:name w:val="サブタイトル"/>
    <w:basedOn w:val="a"/>
    <w:next w:val="a"/>
    <w:link w:val="a6"/>
    <w:uiPriority w:val="11"/>
    <w:qFormat/>
    <w:rsid w:val="0051533F"/>
    <w:pPr>
      <w:numPr>
        <w:ilvl w:val="1"/>
      </w:numPr>
    </w:pPr>
    <w:rPr>
      <w:rFonts w:eastAsia="SimSun"/>
      <w:color w:val="5A5A5A"/>
      <w:spacing w:val="10"/>
      <w:sz w:val="20"/>
      <w:szCs w:val="20"/>
    </w:rPr>
  </w:style>
  <w:style w:type="character" w:customStyle="1" w:styleId="a6">
    <w:name w:val="サブタイトルの文字"/>
    <w:link w:val="a5"/>
    <w:uiPriority w:val="11"/>
    <w:rsid w:val="0051533F"/>
    <w:rPr>
      <w:color w:val="5A5A5A"/>
      <w:spacing w:val="10"/>
    </w:rPr>
  </w:style>
  <w:style w:type="character" w:customStyle="1" w:styleId="10">
    <w:name w:val="見出し 1 (文字)"/>
    <w:link w:val="1"/>
    <w:uiPriority w:val="9"/>
    <w:rsid w:val="0051533F"/>
    <w:rPr>
      <w:rFonts w:ascii="Calibri Light" w:eastAsia="Meiryo UI" w:hAnsi="Calibri Light" w:cs="Times New Roman"/>
      <w:b/>
      <w:bCs/>
      <w:color w:val="000000"/>
      <w:sz w:val="36"/>
      <w:szCs w:val="36"/>
    </w:rPr>
  </w:style>
  <w:style w:type="character" w:customStyle="1" w:styleId="20">
    <w:name w:val="見出し 2 (文字)"/>
    <w:link w:val="2"/>
    <w:uiPriority w:val="9"/>
    <w:rsid w:val="0051533F"/>
    <w:rPr>
      <w:rFonts w:ascii="Calibri Light" w:eastAsia="Meiryo UI" w:hAnsi="Calibri Light" w:cs="Times New Roman"/>
      <w:b/>
      <w:bCs/>
      <w:color w:val="000000"/>
      <w:sz w:val="28"/>
      <w:szCs w:val="28"/>
    </w:rPr>
  </w:style>
  <w:style w:type="character" w:customStyle="1" w:styleId="30">
    <w:name w:val="見出し 3 (文字)"/>
    <w:link w:val="3"/>
    <w:uiPriority w:val="9"/>
    <w:rsid w:val="0051533F"/>
    <w:rPr>
      <w:rFonts w:ascii="Calibri Light" w:hAnsi="Calibri Light" w:cs="Times New Roman"/>
      <w:b/>
      <w:bCs/>
      <w:color w:val="000000"/>
    </w:rPr>
  </w:style>
  <w:style w:type="character" w:customStyle="1" w:styleId="40">
    <w:name w:val="見出し 4 (文字)"/>
    <w:link w:val="4"/>
    <w:uiPriority w:val="9"/>
    <w:semiHidden/>
    <w:rsid w:val="0051533F"/>
    <w:rPr>
      <w:rFonts w:ascii="Calibri Light" w:hAnsi="Calibri Light" w:cs="Times New Roman"/>
      <w:b/>
      <w:bCs/>
      <w:i/>
      <w:iCs/>
      <w:color w:val="000000"/>
    </w:rPr>
  </w:style>
  <w:style w:type="character" w:customStyle="1" w:styleId="50">
    <w:name w:val="見出し 5 (文字)"/>
    <w:link w:val="5"/>
    <w:uiPriority w:val="9"/>
    <w:semiHidden/>
    <w:rsid w:val="0051533F"/>
    <w:rPr>
      <w:rFonts w:ascii="Calibri Light" w:hAnsi="Calibri Light" w:cs="Times New Roman"/>
      <w:color w:val="252525"/>
    </w:rPr>
  </w:style>
  <w:style w:type="character" w:customStyle="1" w:styleId="60">
    <w:name w:val="見出し 6 (文字)"/>
    <w:link w:val="6"/>
    <w:uiPriority w:val="9"/>
    <w:semiHidden/>
    <w:rsid w:val="0051533F"/>
    <w:rPr>
      <w:rFonts w:ascii="Calibri Light" w:hAnsi="Calibri Light" w:cs="Times New Roman"/>
      <w:i/>
      <w:iCs/>
      <w:color w:val="252525"/>
    </w:rPr>
  </w:style>
  <w:style w:type="character" w:customStyle="1" w:styleId="70">
    <w:name w:val="見出し 7 (文字)"/>
    <w:link w:val="7"/>
    <w:uiPriority w:val="9"/>
    <w:semiHidden/>
    <w:rsid w:val="0051533F"/>
    <w:rPr>
      <w:rFonts w:ascii="Calibri Light" w:hAnsi="Calibri Light" w:cs="Times New Roman"/>
      <w:i/>
      <w:iCs/>
      <w:color w:val="404040"/>
    </w:rPr>
  </w:style>
  <w:style w:type="character" w:customStyle="1" w:styleId="80">
    <w:name w:val="見出し 8 (文字)"/>
    <w:link w:val="8"/>
    <w:uiPriority w:val="9"/>
    <w:semiHidden/>
    <w:rsid w:val="0051533F"/>
    <w:rPr>
      <w:rFonts w:ascii="Calibri Light" w:hAnsi="Calibri Light" w:cs="Times New Roman"/>
      <w:color w:val="404040"/>
    </w:rPr>
  </w:style>
  <w:style w:type="character" w:customStyle="1" w:styleId="90">
    <w:name w:val="見出し 9 (文字)"/>
    <w:link w:val="9"/>
    <w:uiPriority w:val="9"/>
    <w:semiHidden/>
    <w:rsid w:val="0051533F"/>
    <w:rPr>
      <w:rFonts w:ascii="Calibri Light" w:hAnsi="Calibri Light" w:cs="Times New Roman"/>
      <w:i/>
      <w:iCs/>
      <w:color w:val="404040"/>
    </w:rPr>
  </w:style>
  <w:style w:type="character" w:styleId="a7">
    <w:name w:val="Subtle Emphasis"/>
    <w:uiPriority w:val="19"/>
    <w:qFormat/>
    <w:rsid w:val="0051533F"/>
    <w:rPr>
      <w:rFonts w:eastAsia="Meiryo UI"/>
      <w:i/>
      <w:iCs/>
      <w:color w:val="404040"/>
    </w:rPr>
  </w:style>
  <w:style w:type="character" w:styleId="a8">
    <w:name w:val="Emphasis"/>
    <w:uiPriority w:val="20"/>
    <w:qFormat/>
    <w:rsid w:val="0051533F"/>
    <w:rPr>
      <w:rFonts w:eastAsia="Meiryo UI"/>
      <w:i/>
      <w:iCs/>
      <w:color w:val="auto"/>
    </w:rPr>
  </w:style>
  <w:style w:type="character" w:styleId="21">
    <w:name w:val="Intense Emphasis"/>
    <w:uiPriority w:val="21"/>
    <w:qFormat/>
    <w:rsid w:val="0051533F"/>
    <w:rPr>
      <w:rFonts w:eastAsia="Meiryo UI"/>
      <w:b/>
      <w:bCs/>
      <w:i/>
      <w:iCs/>
      <w:caps/>
    </w:rPr>
  </w:style>
  <w:style w:type="character" w:styleId="a9">
    <w:name w:val="Strong"/>
    <w:uiPriority w:val="22"/>
    <w:qFormat/>
    <w:rsid w:val="0051533F"/>
    <w:rPr>
      <w:rFonts w:eastAsia="Meiryo UI"/>
      <w:b/>
      <w:bCs/>
      <w:color w:val="000000"/>
    </w:rPr>
  </w:style>
  <w:style w:type="paragraph" w:customStyle="1" w:styleId="aa">
    <w:name w:val="引用"/>
    <w:basedOn w:val="a"/>
    <w:next w:val="a"/>
    <w:link w:val="ab"/>
    <w:uiPriority w:val="29"/>
    <w:qFormat/>
    <w:rsid w:val="0051533F"/>
    <w:pPr>
      <w:spacing w:before="160"/>
      <w:ind w:left="720" w:right="720"/>
    </w:pPr>
    <w:rPr>
      <w:rFonts w:eastAsia="SimSun"/>
      <w:i/>
      <w:iCs/>
      <w:color w:val="000000"/>
      <w:sz w:val="20"/>
      <w:szCs w:val="20"/>
    </w:rPr>
  </w:style>
  <w:style w:type="character" w:customStyle="1" w:styleId="ab">
    <w:name w:val="引用の文字"/>
    <w:link w:val="aa"/>
    <w:uiPriority w:val="29"/>
    <w:rsid w:val="0051533F"/>
    <w:rPr>
      <w:i/>
      <w:iCs/>
      <w:color w:val="000000"/>
    </w:rPr>
  </w:style>
  <w:style w:type="paragraph" w:styleId="ac">
    <w:name w:val="Quote"/>
    <w:basedOn w:val="a"/>
    <w:next w:val="a"/>
    <w:link w:val="ad"/>
    <w:uiPriority w:val="30"/>
    <w:qFormat/>
    <w:rsid w:val="0051533F"/>
    <w:pPr>
      <w:pBdr>
        <w:top w:val="dotted" w:sz="4" w:space="1" w:color="auto"/>
        <w:left w:val="dotted" w:sz="4" w:space="4" w:color="auto"/>
        <w:bottom w:val="dotted" w:sz="4" w:space="1" w:color="auto"/>
        <w:right w:val="dotted" w:sz="4" w:space="4" w:color="auto"/>
      </w:pBdr>
      <w:shd w:val="clear" w:color="auto" w:fill="F2F2F2"/>
      <w:spacing w:before="240" w:after="240"/>
      <w:ind w:left="227" w:right="227"/>
    </w:pPr>
    <w:rPr>
      <w:rFonts w:ascii="Lucida Console" w:eastAsia="ＭＳ Ｐ明朝" w:hAnsi="Lucida Console"/>
      <w:color w:val="000000"/>
      <w:sz w:val="17"/>
    </w:rPr>
  </w:style>
  <w:style w:type="character" w:customStyle="1" w:styleId="ad">
    <w:name w:val="引用文 (文字)"/>
    <w:link w:val="ac"/>
    <w:uiPriority w:val="30"/>
    <w:rsid w:val="0051533F"/>
    <w:rPr>
      <w:rFonts w:ascii="Lucida Console" w:eastAsia="ＭＳ Ｐ明朝" w:hAnsi="Lucida Console"/>
      <w:color w:val="000000"/>
      <w:sz w:val="17"/>
      <w:szCs w:val="22"/>
      <w:shd w:val="clear" w:color="auto" w:fill="F2F2F2"/>
    </w:rPr>
  </w:style>
  <w:style w:type="character" w:styleId="ae">
    <w:name w:val="Subtle Reference"/>
    <w:uiPriority w:val="31"/>
    <w:qFormat/>
    <w:rsid w:val="0051533F"/>
    <w:rPr>
      <w:rFonts w:eastAsia="Meiryo UI"/>
      <w:smallCaps/>
      <w:color w:val="404040"/>
      <w:u w:val="single" w:color="7F7F7F"/>
    </w:rPr>
  </w:style>
  <w:style w:type="character" w:styleId="22">
    <w:name w:val="Intense Reference"/>
    <w:uiPriority w:val="32"/>
    <w:qFormat/>
    <w:rsid w:val="0051533F"/>
    <w:rPr>
      <w:rFonts w:eastAsia="Meiryo UI"/>
      <w:b/>
      <w:bCs/>
      <w:smallCaps/>
      <w:u w:val="single"/>
    </w:rPr>
  </w:style>
  <w:style w:type="character" w:styleId="af">
    <w:name w:val="Book Title"/>
    <w:uiPriority w:val="33"/>
    <w:qFormat/>
    <w:rsid w:val="0051533F"/>
    <w:rPr>
      <w:rFonts w:eastAsia="Meiryo UI"/>
      <w:b w:val="0"/>
      <w:bCs w:val="0"/>
      <w:smallCaps/>
      <w:spacing w:val="5"/>
    </w:rPr>
  </w:style>
  <w:style w:type="paragraph" w:customStyle="1" w:styleId="af0">
    <w:name w:val="標題"/>
    <w:basedOn w:val="a"/>
    <w:next w:val="a"/>
    <w:uiPriority w:val="35"/>
    <w:semiHidden/>
    <w:unhideWhenUsed/>
    <w:qFormat/>
    <w:rsid w:val="0051533F"/>
    <w:pPr>
      <w:spacing w:after="200" w:line="240" w:lineRule="auto"/>
    </w:pPr>
    <w:rPr>
      <w:i/>
      <w:iCs/>
      <w:color w:val="323232"/>
      <w:sz w:val="18"/>
      <w:szCs w:val="18"/>
    </w:rPr>
  </w:style>
  <w:style w:type="paragraph" w:styleId="af1">
    <w:name w:val="TOC Heading"/>
    <w:basedOn w:val="1"/>
    <w:next w:val="a"/>
    <w:uiPriority w:val="39"/>
    <w:semiHidden/>
    <w:unhideWhenUsed/>
    <w:qFormat/>
    <w:rsid w:val="0051533F"/>
    <w:pPr>
      <w:outlineLvl w:val="9"/>
    </w:pPr>
  </w:style>
  <w:style w:type="paragraph" w:styleId="af2">
    <w:name w:val="No Spacing"/>
    <w:uiPriority w:val="1"/>
    <w:qFormat/>
    <w:rsid w:val="0051533F"/>
    <w:rPr>
      <w:rFonts w:eastAsia="Meiryo UI"/>
      <w:sz w:val="22"/>
      <w:szCs w:val="22"/>
    </w:rPr>
  </w:style>
  <w:style w:type="paragraph" w:styleId="af3">
    <w:name w:val="List Paragraph"/>
    <w:basedOn w:val="a"/>
    <w:uiPriority w:val="34"/>
    <w:qFormat/>
    <w:rsid w:val="0051533F"/>
    <w:pPr>
      <w:ind w:left="720"/>
      <w:contextualSpacing/>
    </w:pPr>
  </w:style>
  <w:style w:type="paragraph" w:styleId="af4">
    <w:name w:val="Title"/>
    <w:basedOn w:val="a"/>
    <w:next w:val="a"/>
    <w:link w:val="af5"/>
    <w:uiPriority w:val="10"/>
    <w:qFormat/>
    <w:rsid w:val="0051533F"/>
    <w:pPr>
      <w:spacing w:before="240" w:after="120"/>
      <w:jc w:val="center"/>
      <w:outlineLvl w:val="0"/>
    </w:pPr>
    <w:rPr>
      <w:rFonts w:ascii="Calibri Light" w:hAnsi="Calibri Light" w:cs="Times New Roman"/>
      <w:sz w:val="32"/>
      <w:szCs w:val="32"/>
    </w:rPr>
  </w:style>
  <w:style w:type="character" w:customStyle="1" w:styleId="af5">
    <w:name w:val="表題 (文字)"/>
    <w:link w:val="af4"/>
    <w:uiPriority w:val="10"/>
    <w:rsid w:val="0051533F"/>
    <w:rPr>
      <w:rFonts w:ascii="Calibri Light" w:eastAsia="Meiryo UI" w:hAnsi="Calibri Light" w:cs="Times New Roman"/>
      <w:sz w:val="32"/>
      <w:szCs w:val="32"/>
    </w:rPr>
  </w:style>
  <w:style w:type="paragraph" w:styleId="af6">
    <w:name w:val="Subtitle"/>
    <w:basedOn w:val="a"/>
    <w:next w:val="a"/>
    <w:link w:val="af7"/>
    <w:uiPriority w:val="11"/>
    <w:qFormat/>
    <w:rsid w:val="0051533F"/>
    <w:pPr>
      <w:jc w:val="center"/>
      <w:outlineLvl w:val="1"/>
    </w:pPr>
    <w:rPr>
      <w:rFonts w:ascii="Calibri Light" w:hAnsi="Calibri Light"/>
      <w:sz w:val="24"/>
      <w:szCs w:val="24"/>
    </w:rPr>
  </w:style>
  <w:style w:type="character" w:customStyle="1" w:styleId="af7">
    <w:name w:val="副題 (文字)"/>
    <w:link w:val="af6"/>
    <w:uiPriority w:val="11"/>
    <w:rsid w:val="0051533F"/>
    <w:rPr>
      <w:rFonts w:ascii="Calibri Light" w:eastAsia="Meiryo UI" w:hAnsi="Calibri Light"/>
      <w:sz w:val="24"/>
      <w:szCs w:val="24"/>
    </w:rPr>
  </w:style>
  <w:style w:type="paragraph" w:customStyle="1" w:styleId="af8">
    <w:name w:val="引用文(書かないコード用)"/>
    <w:basedOn w:val="ac"/>
    <w:next w:val="a"/>
    <w:link w:val="af9"/>
    <w:qFormat/>
    <w:rsid w:val="0051533F"/>
    <w:pPr>
      <w:pBdr>
        <w:top w:val="single" w:sz="8" w:space="1" w:color="auto" w:shadow="1"/>
        <w:left w:val="single" w:sz="8" w:space="4" w:color="auto" w:shadow="1"/>
        <w:bottom w:val="single" w:sz="8" w:space="1" w:color="auto" w:shadow="1"/>
        <w:right w:val="single" w:sz="8" w:space="4" w:color="auto" w:shadow="1"/>
      </w:pBdr>
      <w:shd w:val="clear" w:color="F2F2F2" w:fill="FFFFFF"/>
    </w:pPr>
    <w:rPr>
      <w:rFonts w:ascii="Courier New" w:eastAsia="Meiryo UI" w:hAnsi="Courier New"/>
    </w:rPr>
  </w:style>
  <w:style w:type="character" w:customStyle="1" w:styleId="af9">
    <w:name w:val="引用文(書かないコード用) (文字)"/>
    <w:link w:val="af8"/>
    <w:rsid w:val="0051533F"/>
    <w:rPr>
      <w:rFonts w:ascii="Courier New" w:eastAsia="Meiryo UI" w:hAnsi="Courier New"/>
      <w:color w:val="000000"/>
      <w:sz w:val="17"/>
      <w:szCs w:val="22"/>
      <w:shd w:val="clear" w:color="F2F2F2" w:fill="FFFFFF"/>
    </w:rPr>
  </w:style>
  <w:style w:type="paragraph" w:styleId="afa">
    <w:name w:val="header"/>
    <w:basedOn w:val="a"/>
    <w:link w:val="afb"/>
    <w:uiPriority w:val="99"/>
    <w:unhideWhenUsed/>
    <w:rsid w:val="00726C50"/>
    <w:pPr>
      <w:tabs>
        <w:tab w:val="center" w:pos="4252"/>
        <w:tab w:val="right" w:pos="8504"/>
      </w:tabs>
      <w:snapToGrid w:val="0"/>
    </w:pPr>
  </w:style>
  <w:style w:type="character" w:customStyle="1" w:styleId="afb">
    <w:name w:val="ヘッダー (文字)"/>
    <w:link w:val="afa"/>
    <w:uiPriority w:val="99"/>
    <w:rsid w:val="00726C50"/>
    <w:rPr>
      <w:rFonts w:eastAsia="Meiryo UI"/>
      <w:sz w:val="22"/>
      <w:szCs w:val="22"/>
    </w:rPr>
  </w:style>
  <w:style w:type="paragraph" w:styleId="afc">
    <w:name w:val="footer"/>
    <w:basedOn w:val="a"/>
    <w:link w:val="afd"/>
    <w:uiPriority w:val="99"/>
    <w:unhideWhenUsed/>
    <w:rsid w:val="00726C50"/>
    <w:pPr>
      <w:tabs>
        <w:tab w:val="center" w:pos="4252"/>
        <w:tab w:val="right" w:pos="8504"/>
      </w:tabs>
      <w:snapToGrid w:val="0"/>
    </w:pPr>
  </w:style>
  <w:style w:type="character" w:customStyle="1" w:styleId="afd">
    <w:name w:val="フッター (文字)"/>
    <w:link w:val="afc"/>
    <w:uiPriority w:val="99"/>
    <w:rsid w:val="00726C50"/>
    <w:rPr>
      <w:rFonts w:eastAsia="Meiryo UI"/>
      <w:sz w:val="22"/>
      <w:szCs w:val="22"/>
    </w:rPr>
  </w:style>
  <w:style w:type="table" w:styleId="afe">
    <w:name w:val="Table Grid"/>
    <w:basedOn w:val="a1"/>
    <w:uiPriority w:val="39"/>
    <w:rsid w:val="00B829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
    <w:name w:val="caption"/>
    <w:basedOn w:val="a"/>
    <w:next w:val="a"/>
    <w:uiPriority w:val="35"/>
    <w:semiHidden/>
    <w:unhideWhenUsed/>
    <w:qFormat/>
    <w:rsid w:val="0051533F"/>
    <w:rPr>
      <w:b/>
      <w:bCs/>
      <w:sz w:val="21"/>
      <w:szCs w:val="21"/>
    </w:rPr>
  </w:style>
  <w:style w:type="paragraph" w:styleId="23">
    <w:name w:val="Intense Quote"/>
    <w:basedOn w:val="a"/>
    <w:next w:val="a"/>
    <w:link w:val="24"/>
    <w:uiPriority w:val="30"/>
    <w:qFormat/>
    <w:rsid w:val="0051533F"/>
    <w:pPr>
      <w:pBdr>
        <w:top w:val="single" w:sz="4" w:space="10" w:color="5B9BD5"/>
        <w:bottom w:val="single" w:sz="4" w:space="10" w:color="5B9BD5"/>
      </w:pBdr>
      <w:spacing w:before="360" w:after="360"/>
      <w:ind w:left="864" w:right="864"/>
      <w:jc w:val="center"/>
    </w:pPr>
    <w:rPr>
      <w:i/>
      <w:iCs/>
      <w:color w:val="5B9BD5"/>
    </w:rPr>
  </w:style>
  <w:style w:type="character" w:customStyle="1" w:styleId="24">
    <w:name w:val="引用文 2 (文字)"/>
    <w:link w:val="23"/>
    <w:uiPriority w:val="30"/>
    <w:rsid w:val="0051533F"/>
    <w:rPr>
      <w:rFonts w:eastAsia="Meiryo UI"/>
      <w:i/>
      <w:iCs/>
      <w:color w:val="5B9BD5"/>
      <w:sz w:val="22"/>
      <w:szCs w:val="22"/>
    </w:rPr>
  </w:style>
  <w:style w:type="character" w:styleId="aff0">
    <w:name w:val="Placeholder Text"/>
    <w:basedOn w:val="a0"/>
    <w:uiPriority w:val="99"/>
    <w:semiHidden/>
    <w:rsid w:val="00A75DF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4013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n_mai\AppData\Roaming\Microsoft\Templates\&#12524;&#12509;&#12540;&#12488;%20&#12487;&#12470;&#12452;&#12531;%20(&#31354;&#30333;).dotx"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レポート デザイン (空白).dotx</Template>
  <TotalTime>4087</TotalTime>
  <Pages>27</Pages>
  <Words>4633</Words>
  <Characters>26410</Characters>
  <Application>Microsoft Office Word</Application>
  <DocSecurity>0</DocSecurity>
  <Lines>220</Lines>
  <Paragraphs>61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30982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tn_mai</dc:creator>
  <cp:keywords/>
  <dc:description/>
  <cp:lastModifiedBy>田中 真依</cp:lastModifiedBy>
  <cp:revision>113</cp:revision>
  <dcterms:created xsi:type="dcterms:W3CDTF">2018-10-20T02:47:00Z</dcterms:created>
  <dcterms:modified xsi:type="dcterms:W3CDTF">2018-11-06T04:19:00Z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