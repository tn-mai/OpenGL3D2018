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Pr="002F07CF" w:rsidRDefault="00C92172" w:rsidP="00C92172">
      <w:r w:rsidRPr="002F07CF">
        <w:rPr>
          <w:rFonts w:hint="eastAsia"/>
        </w:rPr>
        <w:t>[</w:t>
      </w:r>
      <w:r w:rsidRPr="002F07CF">
        <w:t>OpenGL</w:t>
      </w:r>
      <w:r w:rsidR="00941F89">
        <w:rPr>
          <w:lang w:val="ja-JP"/>
        </w:rPr>
        <w:t>講義</w:t>
      </w:r>
      <w:r w:rsidRPr="002F07CF">
        <w:rPr>
          <w:rFonts w:hint="eastAsia"/>
        </w:rPr>
        <w:t xml:space="preserve"> </w:t>
      </w:r>
      <w:r>
        <w:rPr>
          <w:rFonts w:hint="eastAsia"/>
          <w:lang w:val="ja-JP"/>
        </w:rPr>
        <w:t>第</w:t>
      </w:r>
      <w:r w:rsidR="00BE7EFB" w:rsidRPr="002F07CF">
        <w:rPr>
          <w:rFonts w:hint="eastAsia"/>
        </w:rPr>
        <w:t>0</w:t>
      </w:r>
      <w:r w:rsidR="00BE7EFB" w:rsidRPr="002F07CF">
        <w:t>5</w:t>
      </w:r>
      <w:r>
        <w:rPr>
          <w:rFonts w:hint="eastAsia"/>
          <w:lang w:val="ja-JP"/>
        </w:rPr>
        <w:t>回</w:t>
      </w:r>
      <w:r w:rsidRPr="002F07CF">
        <w:rPr>
          <w:rFonts w:hint="eastAsia"/>
        </w:rPr>
        <w:t>]</w:t>
      </w:r>
    </w:p>
    <w:p w:rsidR="00D26208" w:rsidRPr="002F07CF" w:rsidRDefault="00986984">
      <w:pPr>
        <w:pStyle w:val="a3"/>
      </w:pPr>
      <w:r>
        <w:t>テクスチャ・ファイル・パワー！メイク・アップ！</w:t>
      </w:r>
    </w:p>
    <w:p w:rsidR="00BE7EFB" w:rsidRPr="002F07CF" w:rsidRDefault="00BE7EFB" w:rsidP="00BE7EFB"/>
    <w:p w:rsidR="00852627" w:rsidRDefault="00021759" w:rsidP="00D91B5C">
      <w:pPr>
        <w:pStyle w:val="1"/>
      </w:pPr>
      <w:r>
        <w:t>テクスチャ読み込み関数を作る</w:t>
      </w:r>
    </w:p>
    <w:p w:rsidR="00F95E21" w:rsidRDefault="00F95E21" w:rsidP="00F95E21">
      <w:pPr>
        <w:pStyle w:val="2"/>
      </w:pPr>
      <w:r>
        <w:t>画像ファイルの形式を選ぶ</w:t>
      </w:r>
    </w:p>
    <w:p w:rsidR="00F95E21" w:rsidRDefault="002F07CF" w:rsidP="00F95E21">
      <w:r>
        <w:rPr>
          <w:rFonts w:hint="eastAsia"/>
        </w:rPr>
        <w:t>これ</w:t>
      </w:r>
      <w:r w:rsidR="00F95E21">
        <w:rPr>
          <w:rFonts w:hint="eastAsia"/>
        </w:rPr>
        <w:t>まではコードに埋め込んだデータからテクスチャを作成していました。</w:t>
      </w:r>
      <w:r w:rsidR="00F95E21">
        <w:t>しかし、</w:t>
      </w:r>
      <w:r w:rsidR="00F95E21">
        <w:rPr>
          <w:rFonts w:hint="eastAsia"/>
        </w:rPr>
        <w:t>画像ファイルから作成できるほうがなにかと便利です。そこで、画像ファイルをテクスチャとして読み込む関数を作ることにしましょう。</w:t>
      </w:r>
    </w:p>
    <w:p w:rsidR="00016357" w:rsidRDefault="00F95E21" w:rsidP="00BB7F2D">
      <w:r>
        <w:rPr>
          <w:rFonts w:hint="eastAsia"/>
        </w:rPr>
        <w:t>画像ファイルといっても、いろいろなフォーマットがあります</w:t>
      </w:r>
      <w:r>
        <w:t>。よく使われるのは</w:t>
      </w:r>
      <w:r>
        <w:rPr>
          <w:rFonts w:hint="eastAsia"/>
        </w:rPr>
        <w:t>JPG</w:t>
      </w:r>
      <w:r>
        <w:rPr>
          <w:rFonts w:hint="eastAsia"/>
        </w:rPr>
        <w:t>や</w:t>
      </w:r>
      <w:r>
        <w:rPr>
          <w:rFonts w:hint="eastAsia"/>
        </w:rPr>
        <w:t>PNG</w:t>
      </w:r>
      <w:r>
        <w:rPr>
          <w:rFonts w:hint="eastAsia"/>
        </w:rPr>
        <w:t>ですが、これらは圧縮されているため、読み込んですぐにテクスチャとして使うということができません。そこで、比較的簡単にテクスチャにできる</w:t>
      </w:r>
      <w:r w:rsidR="00986984">
        <w:t>TGA(</w:t>
      </w:r>
      <w:r w:rsidR="00DE70F8">
        <w:t>てぃー・じー・えー</w:t>
      </w:r>
      <w:r w:rsidR="00DE70F8">
        <w:rPr>
          <w:rFonts w:hint="eastAsia"/>
        </w:rPr>
        <w:t>)</w:t>
      </w:r>
      <w:r w:rsidR="00986984">
        <w:t>という形式のファイル</w:t>
      </w:r>
      <w:r>
        <w:rPr>
          <w:rFonts w:hint="eastAsia"/>
        </w:rPr>
        <w:t>を</w:t>
      </w:r>
      <w:r w:rsidR="00986984">
        <w:rPr>
          <w:rFonts w:hint="eastAsia"/>
        </w:rPr>
        <w:t>使うことにしました</w:t>
      </w:r>
      <w:r>
        <w:rPr>
          <w:rFonts w:hint="eastAsia"/>
        </w:rPr>
        <w:t>。</w:t>
      </w:r>
      <w:r w:rsidR="00986984">
        <w:rPr>
          <w:rFonts w:hint="eastAsia"/>
        </w:rPr>
        <w:t>T</w:t>
      </w:r>
      <w:r w:rsidR="00986984">
        <w:t>GA</w:t>
      </w:r>
      <w:r w:rsidR="00986984">
        <w:rPr>
          <w:rFonts w:hint="eastAsia"/>
        </w:rPr>
        <w:t>は複数のデータ形式を扱えま</w:t>
      </w:r>
      <w:r>
        <w:rPr>
          <w:rFonts w:hint="eastAsia"/>
        </w:rPr>
        <w:t>すが、</w:t>
      </w:r>
      <w:r w:rsidR="00986984">
        <w:rPr>
          <w:rFonts w:hint="eastAsia"/>
        </w:rPr>
        <w:t>最初は一番簡単な「圧縮なし</w:t>
      </w:r>
      <w:r w:rsidR="00986984">
        <w:t>32</w:t>
      </w:r>
      <w:r w:rsidR="00986984">
        <w:rPr>
          <w:rFonts w:hint="eastAsia"/>
        </w:rPr>
        <w:t>ビット形式」を読み込めるようにして、それから残りの形式にも対応していくことにしましょう</w:t>
      </w:r>
      <w:r>
        <w:rPr>
          <w:rFonts w:hint="eastAsia"/>
        </w:rPr>
        <w:t>。</w:t>
      </w:r>
    </w:p>
    <w:p w:rsidR="00DE70F8" w:rsidRPr="0098002A" w:rsidRDefault="00DE70F8" w:rsidP="0098002A">
      <w:pPr>
        <w:pStyle w:val="af8"/>
      </w:pPr>
      <w:r w:rsidRPr="0098002A">
        <w:rPr>
          <w:rFonts w:hint="eastAsia"/>
          <w:b/>
        </w:rPr>
        <w:t>[</w:t>
      </w:r>
      <w:r w:rsidRPr="0098002A">
        <w:rPr>
          <w:rFonts w:hint="eastAsia"/>
          <w:b/>
        </w:rPr>
        <w:t>補足</w:t>
      </w:r>
      <w:r w:rsidRPr="0098002A">
        <w:rPr>
          <w:rFonts w:hint="eastAsia"/>
          <w:b/>
        </w:rPr>
        <w:t>]</w:t>
      </w:r>
      <w:r w:rsidRPr="0098002A">
        <w:t xml:space="preserve"> TGA</w:t>
      </w:r>
      <w:r w:rsidRPr="0098002A">
        <w:t>は「</w:t>
      </w:r>
      <w:r w:rsidRPr="0098002A">
        <w:rPr>
          <w:b/>
        </w:rPr>
        <w:t>T</w:t>
      </w:r>
      <w:r w:rsidRPr="0098002A">
        <w:t xml:space="preserve">ruevision </w:t>
      </w:r>
      <w:r w:rsidRPr="0098002A">
        <w:rPr>
          <w:b/>
        </w:rPr>
        <w:t>G</w:t>
      </w:r>
      <w:r w:rsidRPr="0098002A">
        <w:t xml:space="preserve">raphics </w:t>
      </w:r>
      <w:r w:rsidRPr="0098002A">
        <w:rPr>
          <w:b/>
        </w:rPr>
        <w:t>A</w:t>
      </w:r>
      <w:r w:rsidRPr="0098002A">
        <w:t>dapter</w:t>
      </w:r>
      <w:r w:rsidRPr="0098002A">
        <w:rPr>
          <w:rFonts w:hint="eastAsia"/>
        </w:rPr>
        <w:t>(</w:t>
      </w:r>
      <w:r w:rsidRPr="0098002A">
        <w:t>とぅるー・びじょん・ぐらふぃっくす・あだぷたー</w:t>
      </w:r>
      <w:r w:rsidRPr="0098002A">
        <w:t>)</w:t>
      </w:r>
      <w:r w:rsidRPr="0098002A">
        <w:t>」の略です。</w:t>
      </w:r>
    </w:p>
    <w:p w:rsidR="00896D9F" w:rsidRDefault="00896D9F" w:rsidP="00896D9F">
      <w:pPr>
        <w:pStyle w:val="2"/>
      </w:pPr>
      <w:r>
        <w:rPr>
          <w:rFonts w:hint="eastAsia"/>
        </w:rPr>
        <w:t>関数宣言を追加する</w:t>
      </w:r>
    </w:p>
    <w:p w:rsidR="00896D9F" w:rsidRDefault="00896D9F" w:rsidP="00FA56A1">
      <w:r>
        <w:t>まずは</w:t>
      </w:r>
      <w:r>
        <w:t>Texture.h</w:t>
      </w:r>
      <w:r>
        <w:t>を開き、</w:t>
      </w:r>
      <w:r>
        <w:rPr>
          <w:rFonts w:hint="eastAsia"/>
        </w:rPr>
        <w:t>テクスチャファイル読み込み関数を宣言</w:t>
      </w:r>
      <w:r w:rsidR="006C3D8C">
        <w:t>します</w:t>
      </w:r>
      <w:r>
        <w:t>。</w:t>
      </w:r>
      <w:r>
        <w:br/>
      </w:r>
      <w:r>
        <w:rPr>
          <w:rFonts w:hint="eastAsia"/>
        </w:rPr>
        <w:t>Create</w:t>
      </w:r>
      <w:r w:rsidR="000A7079">
        <w:t>Image2D</w:t>
      </w:r>
      <w:r>
        <w:rPr>
          <w:rFonts w:hint="eastAsia"/>
        </w:rPr>
        <w:t>関数</w:t>
      </w:r>
      <w:r w:rsidR="000A7079">
        <w:rPr>
          <w:rFonts w:hint="eastAsia"/>
        </w:rPr>
        <w:t>の宣言の下に、次のプログラム</w:t>
      </w:r>
      <w:r>
        <w:rPr>
          <w:rFonts w:hint="eastAsia"/>
        </w:rPr>
        <w:t>を追加してください。</w:t>
      </w:r>
    </w:p>
    <w:p w:rsidR="00896D9F" w:rsidRPr="00497EE4" w:rsidRDefault="00092D57" w:rsidP="00497EE4">
      <w:pPr>
        <w:pStyle w:val="ac"/>
      </w:pPr>
      <w:r w:rsidRPr="00497EE4">
        <w:t xml:space="preserve"> </w:t>
      </w:r>
      <w:r w:rsidRPr="00497EE4">
        <w:rPr>
          <w:color w:val="0000FF"/>
        </w:rPr>
        <w:t>namespace</w:t>
      </w:r>
      <w:r w:rsidRPr="00497EE4">
        <w:t xml:space="preserve"> Texture {</w:t>
      </w:r>
      <w:r w:rsidRPr="00497EE4">
        <w:br/>
      </w:r>
      <w:r w:rsidRPr="00497EE4">
        <w:rPr>
          <w:color w:val="0000FF"/>
        </w:rPr>
        <w:br/>
      </w:r>
      <w:r w:rsidR="004A1397" w:rsidRPr="00497EE4">
        <w:t xml:space="preserve"> </w:t>
      </w:r>
      <w:r w:rsidRPr="00497EE4">
        <w:rPr>
          <w:color w:val="2B91AF"/>
        </w:rPr>
        <w:t>GLuint</w:t>
      </w:r>
      <w:r w:rsidR="004A1397" w:rsidRPr="00497EE4">
        <w:t xml:space="preserve"> Create</w:t>
      </w:r>
      <w:r w:rsidRPr="00497EE4">
        <w:t>Image2D(</w:t>
      </w:r>
      <w:r w:rsidRPr="00497EE4">
        <w:rPr>
          <w:color w:val="2B91AF"/>
        </w:rPr>
        <w:t xml:space="preserve">GLsizei </w:t>
      </w:r>
      <w:r w:rsidR="004A1397" w:rsidRPr="00497EE4">
        <w:rPr>
          <w:color w:val="808080"/>
        </w:rPr>
        <w:t>width</w:t>
      </w:r>
      <w:r w:rsidR="004A1397" w:rsidRPr="00497EE4">
        <w:t xml:space="preserve">, </w:t>
      </w:r>
      <w:r w:rsidRPr="00497EE4">
        <w:rPr>
          <w:color w:val="2B91AF"/>
        </w:rPr>
        <w:t xml:space="preserve">GLsizei </w:t>
      </w:r>
      <w:r w:rsidR="004A1397" w:rsidRPr="00497EE4">
        <w:rPr>
          <w:color w:val="808080"/>
        </w:rPr>
        <w:t>height</w:t>
      </w:r>
      <w:r w:rsidR="004A1397" w:rsidRPr="00497EE4">
        <w:t xml:space="preserve">, </w:t>
      </w:r>
      <w:r w:rsidR="004A1397" w:rsidRPr="00497EE4">
        <w:rPr>
          <w:color w:val="0000FF"/>
        </w:rPr>
        <w:t>const</w:t>
      </w:r>
      <w:r w:rsidR="004A1397" w:rsidRPr="00497EE4">
        <w:t xml:space="preserve"> </w:t>
      </w:r>
      <w:r w:rsidRPr="00497EE4">
        <w:rPr>
          <w:color w:val="2B91AF"/>
        </w:rPr>
        <w:t>GLvoid</w:t>
      </w:r>
      <w:r w:rsidR="004A1397" w:rsidRPr="00497EE4">
        <w:t xml:space="preserve">* </w:t>
      </w:r>
      <w:r w:rsidR="004A1397" w:rsidRPr="00497EE4">
        <w:rPr>
          <w:color w:val="808080"/>
        </w:rPr>
        <w:t>data</w:t>
      </w:r>
      <w:r w:rsidR="004A1397" w:rsidRPr="00497EE4">
        <w:t>);</w:t>
      </w:r>
      <w:r w:rsidR="004A1397" w:rsidRPr="00497EE4">
        <w:br/>
      </w:r>
      <w:r w:rsidR="004A1397" w:rsidRPr="00497EE4">
        <w:rPr>
          <w:color w:val="FF0000"/>
        </w:rPr>
        <w:t>+</w:t>
      </w:r>
      <w:r w:rsidRPr="00497EE4">
        <w:rPr>
          <w:color w:val="2B91AF"/>
        </w:rPr>
        <w:t>GLuint</w:t>
      </w:r>
      <w:r w:rsidRPr="00497EE4">
        <w:t xml:space="preserve"> LoadImage2D</w:t>
      </w:r>
      <w:r w:rsidR="00896D9F" w:rsidRPr="00497EE4">
        <w:t>(</w:t>
      </w:r>
      <w:r w:rsidR="00896D9F" w:rsidRPr="00497EE4">
        <w:rPr>
          <w:color w:val="0000FF"/>
        </w:rPr>
        <w:t>const</w:t>
      </w:r>
      <w:r w:rsidR="00896D9F" w:rsidRPr="00497EE4">
        <w:t xml:space="preserve"> </w:t>
      </w:r>
      <w:r w:rsidR="00896D9F" w:rsidRPr="00497EE4">
        <w:rPr>
          <w:color w:val="0000FF"/>
        </w:rPr>
        <w:t>char</w:t>
      </w:r>
      <w:r w:rsidR="00896D9F" w:rsidRPr="00497EE4">
        <w:t>*</w:t>
      </w:r>
      <w:r w:rsidRPr="00497EE4">
        <w:t xml:space="preserve"> </w:t>
      </w:r>
      <w:r w:rsidR="0026619B" w:rsidRPr="00497EE4">
        <w:rPr>
          <w:color w:val="808080"/>
        </w:rPr>
        <w:t>filename</w:t>
      </w:r>
      <w:r w:rsidR="00896D9F" w:rsidRPr="00497EE4">
        <w:t>);</w:t>
      </w:r>
      <w:r w:rsidRPr="00497EE4">
        <w:br/>
      </w:r>
      <w:r w:rsidRPr="00497EE4">
        <w:br/>
        <w:t xml:space="preserve"> } </w:t>
      </w:r>
      <w:r w:rsidRPr="00497EE4">
        <w:rPr>
          <w:color w:val="008000"/>
        </w:rPr>
        <w:t>// namespace Texture</w:t>
      </w:r>
    </w:p>
    <w:p w:rsidR="007A2EFA" w:rsidRDefault="007A2EFA" w:rsidP="007A2EFA">
      <w:pPr>
        <w:pStyle w:val="2"/>
      </w:pPr>
      <w:r>
        <w:t>ヘッダファイルのインクルード</w:t>
      </w:r>
    </w:p>
    <w:p w:rsidR="007A2EFA" w:rsidRDefault="000A7079" w:rsidP="007A2EFA">
      <w:r>
        <w:rPr>
          <w:rFonts w:hint="eastAsia"/>
        </w:rPr>
        <w:t>それでは、</w:t>
      </w:r>
      <w:r>
        <w:rPr>
          <w:rFonts w:hint="eastAsia"/>
        </w:rPr>
        <w:t>LoadImage2D</w:t>
      </w:r>
      <w:r>
        <w:rPr>
          <w:rFonts w:hint="eastAsia"/>
        </w:rPr>
        <w:t>関数を定義していきましょう。まずは、</w:t>
      </w:r>
      <w:r w:rsidR="007A2EFA">
        <w:rPr>
          <w:rFonts w:hint="eastAsia"/>
        </w:rPr>
        <w:t>ファイル</w:t>
      </w:r>
      <w:r w:rsidR="003D3663">
        <w:rPr>
          <w:rFonts w:hint="eastAsia"/>
        </w:rPr>
        <w:t>操作で使う</w:t>
      </w:r>
      <w:r>
        <w:rPr>
          <w:rFonts w:hint="eastAsia"/>
        </w:rPr>
        <w:t>ヘッダファイルをインクルードします</w:t>
      </w:r>
      <w:r w:rsidR="007A2EFA">
        <w:rPr>
          <w:rFonts w:hint="eastAsia"/>
        </w:rPr>
        <w:t>。</w:t>
      </w:r>
      <w:r w:rsidR="007A2EFA">
        <w:rPr>
          <w:rFonts w:hint="eastAsia"/>
        </w:rPr>
        <w:t>Texture.cpp</w:t>
      </w:r>
      <w:r w:rsidR="007A2EFA">
        <w:rPr>
          <w:rFonts w:hint="eastAsia"/>
        </w:rPr>
        <w:t>を開き、</w:t>
      </w:r>
      <w:r>
        <w:t>次のプログラム</w:t>
      </w:r>
      <w:r w:rsidR="007A2EFA">
        <w:t>を追加してください。</w:t>
      </w:r>
    </w:p>
    <w:p w:rsidR="007A2EFA" w:rsidRPr="00497EE4" w:rsidRDefault="00B55542" w:rsidP="00497EE4">
      <w:pPr>
        <w:pStyle w:val="ac"/>
      </w:pPr>
      <w:r w:rsidRPr="00497EE4">
        <w:rPr>
          <w:color w:val="808080"/>
        </w:rPr>
        <w:t xml:space="preserve"> #include</w:t>
      </w:r>
      <w:r w:rsidRPr="00497EE4">
        <w:t xml:space="preserve"> </w:t>
      </w:r>
      <w:r w:rsidRPr="00497EE4">
        <w:rPr>
          <w:color w:val="A31515"/>
        </w:rPr>
        <w:t>"Texture.h"</w:t>
      </w:r>
      <w:r w:rsidRPr="00497EE4">
        <w:br/>
      </w:r>
      <w:r w:rsidR="00140A75" w:rsidRPr="00497EE4">
        <w:rPr>
          <w:color w:val="FF0000"/>
        </w:rPr>
        <w:t>+</w:t>
      </w:r>
      <w:r w:rsidR="00140A75" w:rsidRPr="00497EE4">
        <w:rPr>
          <w:color w:val="808080"/>
        </w:rPr>
        <w:t>#include</w:t>
      </w:r>
      <w:r w:rsidR="00140A75" w:rsidRPr="00497EE4">
        <w:t xml:space="preserve"> </w:t>
      </w:r>
      <w:r w:rsidR="00140A75" w:rsidRPr="00497EE4">
        <w:rPr>
          <w:color w:val="A31515"/>
        </w:rPr>
        <w:t>&lt;</w:t>
      </w:r>
      <w:r w:rsidR="00140A75">
        <w:rPr>
          <w:color w:val="A31515"/>
        </w:rPr>
        <w:t>stdint.h</w:t>
      </w:r>
      <w:r w:rsidR="00140A75" w:rsidRPr="00497EE4">
        <w:rPr>
          <w:color w:val="A31515"/>
        </w:rPr>
        <w:t>&gt;</w:t>
      </w:r>
      <w:r w:rsidR="00140A75"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&lt;vector&gt;</w:t>
      </w:r>
      <w:r w:rsidR="000A7079" w:rsidRPr="00497EE4">
        <w:br/>
      </w:r>
      <w:r w:rsidR="000A7079" w:rsidRPr="00497EE4">
        <w:rPr>
          <w:color w:val="FF0000"/>
        </w:rPr>
        <w:t>+</w:t>
      </w:r>
      <w:r w:rsidR="000A7079" w:rsidRPr="00497EE4">
        <w:rPr>
          <w:color w:val="808080"/>
        </w:rPr>
        <w:t>#include</w:t>
      </w:r>
      <w:r w:rsidR="000A7079" w:rsidRPr="00497EE4">
        <w:t xml:space="preserve"> </w:t>
      </w:r>
      <w:r w:rsidR="000A7079" w:rsidRPr="00497EE4">
        <w:rPr>
          <w:color w:val="A31515"/>
        </w:rPr>
        <w:t>&lt;</w:t>
      </w:r>
      <w:r w:rsidR="000A7079" w:rsidRPr="00497EE4">
        <w:rPr>
          <w:rFonts w:hint="eastAsia"/>
          <w:color w:val="A31515"/>
        </w:rPr>
        <w:t>fstream</w:t>
      </w:r>
      <w:r w:rsidR="000A7079" w:rsidRPr="00497EE4">
        <w:rPr>
          <w:color w:val="A31515"/>
        </w:rPr>
        <w:t>&gt;</w:t>
      </w:r>
      <w:r w:rsidR="000A7079" w:rsidRPr="00497EE4">
        <w:br/>
      </w:r>
      <w:r w:rsidRPr="00497EE4">
        <w:rPr>
          <w:color w:val="808080"/>
        </w:rPr>
        <w:t xml:space="preserve"> #include</w:t>
      </w:r>
      <w:r w:rsidRPr="00497EE4">
        <w:t xml:space="preserve"> </w:t>
      </w:r>
      <w:r w:rsidRPr="00497EE4">
        <w:rPr>
          <w:color w:val="A31515"/>
        </w:rPr>
        <w:t>&lt;iostream&gt;</w:t>
      </w:r>
    </w:p>
    <w:p w:rsidR="007A2EFA" w:rsidRPr="007A2EFA" w:rsidRDefault="00140A75" w:rsidP="007A2EFA">
      <w:r>
        <w:lastRenderedPageBreak/>
        <w:t>stdint.h(</w:t>
      </w:r>
      <w:r>
        <w:t>えすてぃーでぃー・いんと・へっだ</w:t>
      </w:r>
      <w:r>
        <w:rPr>
          <w:rFonts w:hint="eastAsia"/>
        </w:rPr>
        <w:t>)</w:t>
      </w:r>
      <w:r>
        <w:rPr>
          <w:rFonts w:hint="eastAsia"/>
        </w:rPr>
        <w:t>は、ビット数が指定された整数型を定義しているヘッダファイルです。そのような整数型は、画像データのように厳密にビット数が一致することが要求される処理で使います。</w:t>
      </w:r>
      <w:r>
        <w:br/>
      </w:r>
      <w:r>
        <w:rPr>
          <w:rFonts w:hint="eastAsia"/>
        </w:rPr>
        <w:t>v</w:t>
      </w:r>
      <w:r>
        <w:t>ector(</w:t>
      </w:r>
      <w:r>
        <w:t>べくたー</w:t>
      </w:r>
      <w:r>
        <w:rPr>
          <w:rFonts w:hint="eastAsia"/>
        </w:rPr>
        <w:t>)</w:t>
      </w:r>
      <w:r>
        <w:t>は読み込みバッファを作るためにインクルードしています。</w:t>
      </w:r>
      <w:r>
        <w:br/>
      </w:r>
      <w:r w:rsidR="008A2A71">
        <w:rPr>
          <w:rFonts w:hint="eastAsia"/>
        </w:rPr>
        <w:t>fstream(</w:t>
      </w:r>
      <w:r w:rsidR="008A2A71">
        <w:rPr>
          <w:rFonts w:hint="eastAsia"/>
        </w:rPr>
        <w:t>えふ・すとりーむ</w:t>
      </w:r>
      <w:r w:rsidR="008A2A71">
        <w:rPr>
          <w:rFonts w:hint="eastAsia"/>
        </w:rPr>
        <w:t>)</w:t>
      </w:r>
      <w:r w:rsidR="008A2A71">
        <w:rPr>
          <w:rFonts w:hint="eastAsia"/>
        </w:rPr>
        <w:t>はファイル操作用のクラスを定義しているヘッダファイルです。</w:t>
      </w:r>
      <w:r w:rsidR="00DE70F8">
        <w:rPr>
          <w:rFonts w:hint="eastAsia"/>
        </w:rPr>
        <w:t>ファイル名の先頭にある</w:t>
      </w:r>
      <w:r w:rsidR="00DE70F8">
        <w:t>「</w:t>
      </w:r>
      <w:r w:rsidR="00DE70F8">
        <w:rPr>
          <w:rFonts w:hint="eastAsia"/>
        </w:rPr>
        <w:t>f</w:t>
      </w:r>
      <w:r w:rsidR="00DE70F8">
        <w:t>」</w:t>
      </w:r>
      <w:r w:rsidR="00DE70F8">
        <w:rPr>
          <w:rFonts w:hint="eastAsia"/>
        </w:rPr>
        <w:t>は「</w:t>
      </w:r>
      <w:r w:rsidR="00DE70F8">
        <w:rPr>
          <w:rFonts w:hint="eastAsia"/>
        </w:rPr>
        <w:t>file(</w:t>
      </w:r>
      <w:r w:rsidR="00DE70F8">
        <w:rPr>
          <w:rFonts w:hint="eastAsia"/>
        </w:rPr>
        <w:t>ふぁいる</w:t>
      </w:r>
      <w:r w:rsidR="00DE70F8">
        <w:rPr>
          <w:rFonts w:hint="eastAsia"/>
        </w:rPr>
        <w:t>)</w:t>
      </w:r>
      <w:r w:rsidR="00DE70F8">
        <w:rPr>
          <w:rFonts w:hint="eastAsia"/>
        </w:rPr>
        <w:t>」の頭文字です。</w:t>
      </w:r>
    </w:p>
    <w:p w:rsidR="00E1032A" w:rsidRDefault="00DE70F8" w:rsidP="00E1032A">
      <w:pPr>
        <w:pStyle w:val="2"/>
      </w:pPr>
      <w:r>
        <w:t>TGA</w:t>
      </w:r>
      <w:r w:rsidR="0027556B">
        <w:rPr>
          <w:rFonts w:hint="eastAsia"/>
        </w:rPr>
        <w:t>フォーマットの構造</w:t>
      </w:r>
    </w:p>
    <w:p w:rsidR="00CF0099" w:rsidRDefault="00DE70F8" w:rsidP="00E1032A">
      <w:r>
        <w:t>TGA</w:t>
      </w:r>
      <w:r w:rsidR="00253EFD">
        <w:t>ファイルの先頭には、</w:t>
      </w:r>
      <w:r>
        <w:rPr>
          <w:rFonts w:hint="eastAsia"/>
        </w:rPr>
        <w:t>画像の情報が格納されている部分があり</w:t>
      </w:r>
      <w:r w:rsidR="00C412C4">
        <w:rPr>
          <w:rFonts w:hint="eastAsia"/>
        </w:rPr>
        <w:t>ます。</w:t>
      </w:r>
      <w:r w:rsidR="00C412C4">
        <w:br/>
      </w:r>
      <w:r w:rsidR="0027556B">
        <w:rPr>
          <w:rFonts w:hint="eastAsia"/>
        </w:rPr>
        <w:t>これを</w:t>
      </w:r>
      <w:r>
        <w:t>TGA</w:t>
      </w:r>
      <w:r w:rsidR="0027556B">
        <w:rPr>
          <w:rFonts w:hint="eastAsia"/>
        </w:rPr>
        <w:t>ファイルヘッダといい</w:t>
      </w:r>
      <w:r w:rsidR="002376FA">
        <w:rPr>
          <w:rFonts w:hint="eastAsia"/>
        </w:rPr>
        <w:t>、</w:t>
      </w:r>
      <w:r w:rsidR="0027556B">
        <w:rPr>
          <w:rFonts w:hint="eastAsia"/>
        </w:rPr>
        <w:t>次のような構造になっています。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992"/>
        <w:gridCol w:w="851"/>
        <w:gridCol w:w="5527"/>
      </w:tblGrid>
      <w:tr w:rsidR="00D3503C" w:rsidTr="001957DE">
        <w:tc>
          <w:tcPr>
            <w:tcW w:w="1980" w:type="dxa"/>
            <w:vAlign w:val="center"/>
          </w:tcPr>
          <w:p w:rsidR="009F202E" w:rsidRPr="009F202E" w:rsidRDefault="009F202E" w:rsidP="001957DE">
            <w:pPr>
              <w:jc w:val="center"/>
              <w:rPr>
                <w:b/>
                <w:sz w:val="18"/>
                <w:szCs w:val="18"/>
              </w:rPr>
            </w:pPr>
            <w:r w:rsidRPr="009F202E">
              <w:rPr>
                <w:rFonts w:hint="eastAsia"/>
                <w:b/>
                <w:sz w:val="18"/>
                <w:szCs w:val="18"/>
              </w:rPr>
              <w:t>名前</w:t>
            </w:r>
          </w:p>
        </w:tc>
        <w:tc>
          <w:tcPr>
            <w:tcW w:w="992" w:type="dxa"/>
            <w:shd w:val="clear" w:color="auto" w:fill="auto"/>
            <w:vAlign w:val="center"/>
          </w:tcPr>
          <w:p w:rsidR="009F202E" w:rsidRPr="009F202E" w:rsidRDefault="009F202E" w:rsidP="001957DE">
            <w:pPr>
              <w:jc w:val="center"/>
              <w:rPr>
                <w:b/>
                <w:sz w:val="18"/>
                <w:szCs w:val="18"/>
              </w:rPr>
            </w:pPr>
            <w:r w:rsidRPr="009F202E">
              <w:rPr>
                <w:rFonts w:hint="eastAsia"/>
                <w:b/>
                <w:sz w:val="18"/>
                <w:szCs w:val="18"/>
              </w:rPr>
              <w:t>オフセット</w:t>
            </w:r>
          </w:p>
        </w:tc>
        <w:tc>
          <w:tcPr>
            <w:tcW w:w="851" w:type="dxa"/>
            <w:shd w:val="clear" w:color="auto" w:fill="auto"/>
            <w:vAlign w:val="center"/>
          </w:tcPr>
          <w:p w:rsidR="009F202E" w:rsidRPr="009F202E" w:rsidRDefault="009F202E" w:rsidP="001957DE">
            <w:pPr>
              <w:jc w:val="center"/>
              <w:rPr>
                <w:b/>
                <w:sz w:val="18"/>
                <w:szCs w:val="18"/>
              </w:rPr>
            </w:pPr>
            <w:r w:rsidRPr="009F202E">
              <w:rPr>
                <w:b/>
                <w:sz w:val="18"/>
                <w:szCs w:val="18"/>
              </w:rPr>
              <w:t>バイト数</w:t>
            </w:r>
          </w:p>
        </w:tc>
        <w:tc>
          <w:tcPr>
            <w:tcW w:w="5527" w:type="dxa"/>
            <w:shd w:val="clear" w:color="auto" w:fill="auto"/>
            <w:vAlign w:val="center"/>
          </w:tcPr>
          <w:p w:rsidR="009F202E" w:rsidRPr="009F202E" w:rsidRDefault="009F202E" w:rsidP="001957DE">
            <w:pPr>
              <w:jc w:val="center"/>
              <w:rPr>
                <w:b/>
                <w:sz w:val="18"/>
                <w:szCs w:val="18"/>
              </w:rPr>
            </w:pPr>
            <w:r w:rsidRPr="009F202E">
              <w:rPr>
                <w:b/>
                <w:sz w:val="18"/>
                <w:szCs w:val="18"/>
              </w:rPr>
              <w:t>格納されている情報</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ID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あいでぃー・れんぐす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イメージ</w:t>
            </w:r>
            <w:r>
              <w:rPr>
                <w:sz w:val="20"/>
                <w:szCs w:val="20"/>
              </w:rPr>
              <w:t>ID</w:t>
            </w:r>
            <w:r>
              <w:rPr>
                <w:sz w:val="20"/>
                <w:szCs w:val="20"/>
              </w:rPr>
              <w:t>データのバイト数</w:t>
            </w:r>
            <w:r>
              <w:rPr>
                <w:rFonts w:hint="eastAsia"/>
                <w:sz w:val="20"/>
                <w:szCs w:val="20"/>
              </w:rPr>
              <w:t>.</w:t>
            </w:r>
          </w:p>
        </w:tc>
      </w:tr>
      <w:tr w:rsidR="00D3503C" w:rsidTr="00F75810">
        <w:trPr>
          <w:cantSplit/>
          <w:trHeight w:val="1134"/>
        </w:trPr>
        <w:tc>
          <w:tcPr>
            <w:tcW w:w="1980" w:type="dxa"/>
            <w:vAlign w:val="center"/>
          </w:tcPr>
          <w:p w:rsidR="009F202E" w:rsidRPr="007C4D8B" w:rsidRDefault="009F202E" w:rsidP="00F75810">
            <w:pPr>
              <w:jc w:val="center"/>
              <w:rPr>
                <w:sz w:val="20"/>
                <w:szCs w:val="20"/>
              </w:rPr>
            </w:pPr>
            <w:r w:rsidRPr="007C4D8B">
              <w:rPr>
                <w:rFonts w:hint="eastAsia"/>
                <w:sz w:val="20"/>
                <w:szCs w:val="20"/>
              </w:rPr>
              <w:t>Colormap</w:t>
            </w:r>
            <w:r w:rsidRPr="007C4D8B">
              <w:rPr>
                <w:sz w:val="20"/>
                <w:szCs w:val="20"/>
              </w:rPr>
              <w:t xml:space="preserve"> Type</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からーまっぷ・たいぷ</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szCs w:val="20"/>
              </w:rPr>
              <w:t>1</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カラーマップの有無</w:t>
            </w:r>
            <w:r>
              <w:rPr>
                <w:rFonts w:hint="eastAsia"/>
                <w:sz w:val="20"/>
                <w:szCs w:val="20"/>
              </w:rPr>
              <w:t>.</w:t>
            </w:r>
            <w:r w:rsidR="00F75810">
              <w:rPr>
                <w:sz w:val="20"/>
                <w:szCs w:val="20"/>
              </w:rPr>
              <w:br/>
            </w:r>
            <w:r>
              <w:rPr>
                <w:sz w:val="20"/>
                <w:szCs w:val="20"/>
              </w:rPr>
              <w:t xml:space="preserve">0 = </w:t>
            </w:r>
            <w:r>
              <w:rPr>
                <w:sz w:val="20"/>
                <w:szCs w:val="20"/>
              </w:rPr>
              <w:t>無</w:t>
            </w:r>
            <w:r w:rsidR="00F75810">
              <w:rPr>
                <w:sz w:val="20"/>
                <w:szCs w:val="20"/>
              </w:rPr>
              <w:br/>
            </w:r>
            <w:r>
              <w:rPr>
                <w:rFonts w:hint="eastAsia"/>
                <w:sz w:val="20"/>
                <w:szCs w:val="20"/>
              </w:rPr>
              <w:t xml:space="preserve">1 = </w:t>
            </w:r>
            <w:r>
              <w:rPr>
                <w:rFonts w:hint="eastAsia"/>
                <w:sz w:val="20"/>
                <w:szCs w:val="20"/>
              </w:rPr>
              <w:t>有</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Type</w:t>
            </w:r>
            <w:r w:rsidR="00600053" w:rsidRPr="007C4D8B">
              <w:rPr>
                <w:sz w:val="20"/>
                <w:szCs w:val="20"/>
              </w:rPr>
              <w:br/>
              <w:t>(</w:t>
            </w:r>
            <w:r w:rsidR="00600053" w:rsidRPr="007C4D8B">
              <w:rPr>
                <w:sz w:val="20"/>
                <w:szCs w:val="20"/>
              </w:rPr>
              <w:t>いめーじ・たいぷ</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ind w:left="100" w:hangingChars="50" w:hanging="100"/>
              <w:rPr>
                <w:sz w:val="20"/>
                <w:szCs w:val="20"/>
              </w:rPr>
            </w:pPr>
            <w:r>
              <w:rPr>
                <w:sz w:val="20"/>
                <w:szCs w:val="20"/>
              </w:rPr>
              <w:t>画像記録形式</w:t>
            </w:r>
            <w:r>
              <w:rPr>
                <w:rFonts w:hint="eastAsia"/>
                <w:sz w:val="20"/>
                <w:szCs w:val="20"/>
              </w:rPr>
              <w:t>.</w:t>
            </w:r>
            <w:r>
              <w:rPr>
                <w:sz w:val="20"/>
                <w:szCs w:val="20"/>
              </w:rPr>
              <w:br/>
              <w:t xml:space="preserve">0 = </w:t>
            </w:r>
            <w:r>
              <w:rPr>
                <w:sz w:val="20"/>
                <w:szCs w:val="20"/>
              </w:rPr>
              <w:t>画像データ無し</w:t>
            </w:r>
            <w:r>
              <w:rPr>
                <w:sz w:val="20"/>
                <w:szCs w:val="20"/>
              </w:rPr>
              <w:br/>
            </w:r>
            <w:r>
              <w:rPr>
                <w:rFonts w:hint="eastAsia"/>
                <w:sz w:val="20"/>
                <w:szCs w:val="20"/>
              </w:rPr>
              <w:t xml:space="preserve">1 = </w:t>
            </w:r>
            <w:r>
              <w:rPr>
                <w:sz w:val="20"/>
                <w:szCs w:val="20"/>
              </w:rPr>
              <w:t>圧縮なし、インデックス・カラー画像</w:t>
            </w:r>
            <w:r>
              <w:rPr>
                <w:sz w:val="20"/>
                <w:szCs w:val="20"/>
              </w:rPr>
              <w:br/>
              <w:t xml:space="preserve">2 = </w:t>
            </w:r>
            <w:r>
              <w:rPr>
                <w:sz w:val="20"/>
                <w:szCs w:val="20"/>
              </w:rPr>
              <w:t>圧縮なし、</w:t>
            </w:r>
            <w:r>
              <w:rPr>
                <w:rFonts w:hint="eastAsia"/>
                <w:sz w:val="20"/>
                <w:szCs w:val="20"/>
              </w:rPr>
              <w:t>カラー画像</w:t>
            </w:r>
            <w:r>
              <w:rPr>
                <w:sz w:val="20"/>
                <w:szCs w:val="20"/>
              </w:rPr>
              <w:br/>
              <w:t xml:space="preserve">3 = </w:t>
            </w:r>
            <w:r>
              <w:rPr>
                <w:sz w:val="20"/>
                <w:szCs w:val="20"/>
              </w:rPr>
              <w:t>圧縮なし、</w:t>
            </w:r>
            <w:r w:rsidR="00AB74EA">
              <w:rPr>
                <w:rFonts w:hint="eastAsia"/>
                <w:sz w:val="20"/>
                <w:szCs w:val="20"/>
              </w:rPr>
              <w:t>白黒</w:t>
            </w:r>
            <w:r>
              <w:rPr>
                <w:rFonts w:hint="eastAsia"/>
                <w:sz w:val="20"/>
                <w:szCs w:val="20"/>
              </w:rPr>
              <w:t>画像</w:t>
            </w:r>
            <w:r>
              <w:rPr>
                <w:sz w:val="20"/>
                <w:szCs w:val="20"/>
              </w:rPr>
              <w:br/>
              <w:t xml:space="preserve">9 = </w:t>
            </w:r>
            <w:r>
              <w:rPr>
                <w:sz w:val="20"/>
                <w:szCs w:val="20"/>
              </w:rPr>
              <w:t>圧縮あり、インデックス・カラー画像</w:t>
            </w:r>
            <w:r>
              <w:rPr>
                <w:sz w:val="20"/>
                <w:szCs w:val="20"/>
              </w:rPr>
              <w:br/>
              <w:t xml:space="preserve">10 = </w:t>
            </w:r>
            <w:r>
              <w:rPr>
                <w:sz w:val="20"/>
                <w:szCs w:val="20"/>
              </w:rPr>
              <w:t>圧縮あり、カラー画像</w:t>
            </w:r>
            <w:r>
              <w:rPr>
                <w:sz w:val="20"/>
                <w:szCs w:val="20"/>
              </w:rPr>
              <w:br/>
              <w:t xml:space="preserve">11 = </w:t>
            </w:r>
            <w:r w:rsidR="00AB74EA">
              <w:rPr>
                <w:sz w:val="20"/>
                <w:szCs w:val="20"/>
              </w:rPr>
              <w:t>圧縮あり、</w:t>
            </w:r>
            <w:r w:rsidR="00AB74EA">
              <w:rPr>
                <w:rFonts w:hint="eastAsia"/>
                <w:sz w:val="20"/>
                <w:szCs w:val="20"/>
              </w:rPr>
              <w:t>白黒</w:t>
            </w:r>
            <w:r>
              <w:rPr>
                <w:sz w:val="20"/>
                <w:szCs w:val="20"/>
              </w:rPr>
              <w:t>画像</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First Entry Index</w:t>
            </w:r>
            <w:r w:rsidR="00600053" w:rsidRPr="007C4D8B">
              <w:rPr>
                <w:sz w:val="20"/>
                <w:szCs w:val="20"/>
              </w:rPr>
              <w:br/>
            </w:r>
            <w:r w:rsidR="00600053" w:rsidRPr="007C4D8B">
              <w:rPr>
                <w:rFonts w:hint="eastAsia"/>
                <w:sz w:val="20"/>
                <w:szCs w:val="20"/>
              </w:rPr>
              <w:t>(</w:t>
            </w:r>
            <w:r w:rsidR="00600053" w:rsidRPr="007C4D8B">
              <w:rPr>
                <w:rFonts w:hint="eastAsia"/>
                <w:sz w:val="20"/>
                <w:szCs w:val="20"/>
              </w:rPr>
              <w:t>ふぁーすと・えんとり</w:t>
            </w:r>
            <w:r w:rsidR="00C9296D" w:rsidRPr="007C4D8B">
              <w:rPr>
                <w:rFonts w:hint="eastAsia"/>
                <w:sz w:val="20"/>
                <w:szCs w:val="20"/>
              </w:rPr>
              <w:t>ー</w:t>
            </w:r>
            <w:r w:rsidR="00600053" w:rsidRPr="007C4D8B">
              <w:rPr>
                <w:rFonts w:hint="eastAsia"/>
                <w:sz w:val="20"/>
                <w:szCs w:val="20"/>
              </w:rPr>
              <w:t>・</w:t>
            </w:r>
            <w:r w:rsidR="00C9296D" w:rsidRPr="007C4D8B">
              <w:rPr>
                <w:sz w:val="20"/>
                <w:szCs w:val="20"/>
              </w:rPr>
              <w:br/>
            </w:r>
            <w:r w:rsidR="00600053" w:rsidRPr="007C4D8B">
              <w:rPr>
                <w:rFonts w:hint="eastAsia"/>
                <w:sz w:val="20"/>
                <w:szCs w:val="20"/>
              </w:rPr>
              <w:t>いんでっくす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3</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sz w:val="20"/>
                <w:szCs w:val="20"/>
              </w:rPr>
              <w:t>画像データのインデックス</w:t>
            </w:r>
            <w:r>
              <w:rPr>
                <w:rFonts w:hint="eastAsia"/>
                <w:sz w:val="20"/>
                <w:szCs w:val="20"/>
              </w:rPr>
              <w:t>0</w:t>
            </w:r>
            <w:r>
              <w:rPr>
                <w:rFonts w:hint="eastAsia"/>
                <w:sz w:val="20"/>
                <w:szCs w:val="20"/>
              </w:rPr>
              <w:t>に対応する</w:t>
            </w:r>
            <w:r>
              <w:rPr>
                <w:sz w:val="20"/>
                <w:szCs w:val="20"/>
              </w:rPr>
              <w:t>カラーマップのインデックス</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Color</w:t>
            </w:r>
            <w:r w:rsidRPr="007C4D8B">
              <w:rPr>
                <w:sz w:val="20"/>
                <w:szCs w:val="20"/>
              </w:rPr>
              <w:t>map Length</w:t>
            </w:r>
            <w:r w:rsidR="00600053" w:rsidRPr="007C4D8B">
              <w:rPr>
                <w:sz w:val="20"/>
                <w:szCs w:val="20"/>
              </w:rPr>
              <w:br/>
            </w:r>
            <w:r w:rsidR="00600053" w:rsidRPr="007C4D8B">
              <w:rPr>
                <w:rFonts w:hint="eastAsia"/>
                <w:sz w:val="20"/>
                <w:szCs w:val="20"/>
              </w:rPr>
              <w:t>(</w:t>
            </w:r>
            <w:r w:rsidR="00600053" w:rsidRPr="007C4D8B">
              <w:rPr>
                <w:rFonts w:hint="eastAsia"/>
                <w:sz w:val="20"/>
                <w:szCs w:val="20"/>
              </w:rPr>
              <w:t>からーまっぷ・れんぐす</w:t>
            </w:r>
            <w:r w:rsidR="00600053" w:rsidRPr="007C4D8B">
              <w:rPr>
                <w:rFonts w:hint="eastAsia"/>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5</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カラーマップに登録されている色の数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Colormap</w:t>
            </w:r>
            <w:r w:rsidRPr="007C4D8B">
              <w:rPr>
                <w:sz w:val="20"/>
                <w:szCs w:val="20"/>
              </w:rPr>
              <w:t xml:space="preserve"> Entry Size</w:t>
            </w:r>
            <w:r w:rsidR="00600053" w:rsidRPr="007C4D8B">
              <w:rPr>
                <w:sz w:val="20"/>
                <w:szCs w:val="20"/>
              </w:rPr>
              <w:br/>
              <w:t>(</w:t>
            </w:r>
            <w:r w:rsidR="00600053" w:rsidRPr="007C4D8B">
              <w:rPr>
                <w:sz w:val="20"/>
                <w:szCs w:val="20"/>
              </w:rPr>
              <w:t>からーまっぷ・</w:t>
            </w:r>
            <w:r w:rsidR="007C4D8B" w:rsidRPr="007C4D8B">
              <w:rPr>
                <w:sz w:val="20"/>
                <w:szCs w:val="20"/>
              </w:rPr>
              <w:br/>
            </w:r>
            <w:r w:rsidR="00600053" w:rsidRPr="007C4D8B">
              <w:rPr>
                <w:sz w:val="20"/>
                <w:szCs w:val="20"/>
              </w:rPr>
              <w:t>えんとり</w:t>
            </w:r>
            <w:r w:rsidR="00C9296D" w:rsidRPr="007C4D8B">
              <w:rPr>
                <w:sz w:val="20"/>
                <w:szCs w:val="20"/>
              </w:rPr>
              <w:t>ー</w:t>
            </w:r>
            <w:r w:rsidR="00600053" w:rsidRPr="007C4D8B">
              <w:rPr>
                <w:sz w:val="20"/>
                <w:szCs w:val="20"/>
              </w:rPr>
              <w:t>・さいず</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4D6BF0" w:rsidRDefault="009F202E" w:rsidP="00F75810">
            <w:pPr>
              <w:rPr>
                <w:sz w:val="20"/>
                <w:szCs w:val="20"/>
              </w:rPr>
            </w:pPr>
            <w:r>
              <w:rPr>
                <w:rFonts w:hint="eastAsia"/>
                <w:sz w:val="20"/>
                <w:szCs w:val="20"/>
              </w:rPr>
              <w:t>カラーマップに登録されている色ひとつのビット数</w:t>
            </w:r>
            <w:r>
              <w:rPr>
                <w:rFonts w:hint="eastAsia"/>
                <w:sz w:val="20"/>
                <w:szCs w:val="20"/>
              </w:rPr>
              <w:t>.</w:t>
            </w:r>
            <w:r>
              <w:rPr>
                <w:sz w:val="20"/>
                <w:szCs w:val="20"/>
              </w:rPr>
              <w:br/>
            </w:r>
            <w:r>
              <w:rPr>
                <w:sz w:val="20"/>
                <w:szCs w:val="20"/>
              </w:rPr>
              <w:t>カラーマップ無しの場合は未使用</w:t>
            </w:r>
            <w:r>
              <w:rPr>
                <w:rFonts w:hint="eastAsia"/>
                <w:sz w:val="20"/>
                <w:szCs w:val="20"/>
              </w:rPr>
              <w:t>(</w:t>
            </w:r>
            <w:r>
              <w:rPr>
                <w:rFonts w:hint="eastAsia"/>
                <w:sz w:val="20"/>
                <w:szCs w:val="20"/>
              </w:rPr>
              <w:t>常に</w:t>
            </w:r>
            <w:r>
              <w:rPr>
                <w:rFonts w:hint="eastAsia"/>
                <w:sz w:val="20"/>
                <w:szCs w:val="20"/>
              </w:rPr>
              <w:t>0).</w:t>
            </w:r>
          </w:p>
        </w:tc>
      </w:tr>
      <w:tr w:rsidR="00D3503C" w:rsidTr="00F75810">
        <w:trPr>
          <w:trHeight w:val="418"/>
        </w:trPr>
        <w:tc>
          <w:tcPr>
            <w:tcW w:w="1980" w:type="dxa"/>
            <w:vAlign w:val="center"/>
          </w:tcPr>
          <w:p w:rsidR="009F202E" w:rsidRPr="007C4D8B" w:rsidRDefault="009F202E" w:rsidP="00F75810">
            <w:pPr>
              <w:jc w:val="center"/>
              <w:rPr>
                <w:sz w:val="20"/>
                <w:szCs w:val="20"/>
              </w:rPr>
            </w:pPr>
            <w:r w:rsidRPr="007C4D8B">
              <w:rPr>
                <w:rFonts w:hint="eastAsia"/>
                <w:sz w:val="20"/>
                <w:szCs w:val="20"/>
              </w:rPr>
              <w:t>X-origin</w:t>
            </w:r>
            <w:r w:rsidR="00600053" w:rsidRPr="007C4D8B">
              <w:rPr>
                <w:sz w:val="20"/>
                <w:szCs w:val="20"/>
              </w:rPr>
              <w:br/>
              <w:t>(</w:t>
            </w:r>
            <w:r w:rsidR="00600053" w:rsidRPr="007C4D8B">
              <w:rPr>
                <w:sz w:val="20"/>
                <w:szCs w:val="20"/>
              </w:rPr>
              <w:t>えっくす・おりじん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8</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Default="009F202E" w:rsidP="00F75810">
            <w:pPr>
              <w:rPr>
                <w:sz w:val="20"/>
                <w:szCs w:val="20"/>
              </w:rPr>
            </w:pPr>
            <w:r>
              <w:rPr>
                <w:rFonts w:hint="eastAsia"/>
                <w:sz w:val="20"/>
                <w:szCs w:val="20"/>
              </w:rPr>
              <w:t>X</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lastRenderedPageBreak/>
              <w:t>Y</w:t>
            </w:r>
            <w:r w:rsidRPr="007C4D8B">
              <w:rPr>
                <w:sz w:val="20"/>
                <w:szCs w:val="20"/>
              </w:rPr>
              <w:t>-origin</w:t>
            </w:r>
            <w:r w:rsidR="00600053" w:rsidRPr="007C4D8B">
              <w:rPr>
                <w:sz w:val="20"/>
                <w:szCs w:val="20"/>
              </w:rPr>
              <w:br/>
              <w:t>(</w:t>
            </w:r>
            <w:r w:rsidR="00600053" w:rsidRPr="007C4D8B">
              <w:rPr>
                <w:sz w:val="20"/>
                <w:szCs w:val="20"/>
              </w:rPr>
              <w:t>わい・おりじん</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10</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Y</w:t>
            </w:r>
            <w:r>
              <w:rPr>
                <w:rFonts w:hint="eastAsia"/>
                <w:sz w:val="20"/>
                <w:szCs w:val="20"/>
              </w:rPr>
              <w:t>座標をずらすピクセル数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Width</w:t>
            </w:r>
            <w:r w:rsidR="00600053" w:rsidRPr="007C4D8B">
              <w:rPr>
                <w:sz w:val="20"/>
                <w:szCs w:val="20"/>
              </w:rPr>
              <w:br/>
              <w:t>(</w:t>
            </w:r>
            <w:r w:rsidR="00600053" w:rsidRPr="007C4D8B">
              <w:rPr>
                <w:sz w:val="20"/>
                <w:szCs w:val="20"/>
              </w:rPr>
              <w:t>いめーじ・うぃす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12</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横のピクセル数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sz w:val="20"/>
                <w:szCs w:val="20"/>
              </w:rPr>
              <w:t xml:space="preserve">Image </w:t>
            </w:r>
            <w:r w:rsidRPr="007C4D8B">
              <w:rPr>
                <w:rFonts w:hint="eastAsia"/>
                <w:sz w:val="20"/>
                <w:szCs w:val="20"/>
              </w:rPr>
              <w:t>Height</w:t>
            </w:r>
            <w:r w:rsidR="00600053" w:rsidRPr="007C4D8B">
              <w:rPr>
                <w:sz w:val="20"/>
                <w:szCs w:val="20"/>
              </w:rPr>
              <w:br/>
              <w:t>(</w:t>
            </w:r>
            <w:r w:rsidR="00600053" w:rsidRPr="007C4D8B">
              <w:rPr>
                <w:sz w:val="20"/>
                <w:szCs w:val="20"/>
              </w:rPr>
              <w:t>いめーじ・はいと</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14</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2</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w:t>
            </w:r>
            <w:r w:rsidRPr="006B6FFB">
              <w:rPr>
                <w:rFonts w:hint="eastAsia"/>
                <w:sz w:val="20"/>
                <w:szCs w:val="20"/>
              </w:rPr>
              <w:t>縦のピクセル数</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Pixel Depth</w:t>
            </w:r>
            <w:r w:rsidR="00600053" w:rsidRPr="007C4D8B">
              <w:rPr>
                <w:sz w:val="20"/>
                <w:szCs w:val="20"/>
              </w:rPr>
              <w:br/>
              <w:t>(</w:t>
            </w:r>
            <w:r w:rsidR="00600053" w:rsidRPr="007C4D8B">
              <w:rPr>
                <w:sz w:val="20"/>
                <w:szCs w:val="20"/>
              </w:rPr>
              <w:t>ぴくせる・でぷす</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16</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sidRPr="006B6FFB">
              <w:rPr>
                <w:rFonts w:hint="eastAsia"/>
                <w:sz w:val="20"/>
                <w:szCs w:val="20"/>
              </w:rPr>
              <w:t>画像の</w:t>
            </w:r>
            <w:r>
              <w:rPr>
                <w:rFonts w:hint="eastAsia"/>
                <w:sz w:val="20"/>
                <w:szCs w:val="20"/>
              </w:rPr>
              <w:t>1</w:t>
            </w:r>
            <w:r>
              <w:rPr>
                <w:rFonts w:hint="eastAsia"/>
                <w:sz w:val="20"/>
                <w:szCs w:val="20"/>
              </w:rPr>
              <w:t>ピクセルのビット数</w:t>
            </w:r>
            <w:r>
              <w:rPr>
                <w:rFonts w:hint="eastAsia"/>
                <w:sz w:val="20"/>
                <w:szCs w:val="20"/>
              </w:rPr>
              <w:t>.</w:t>
            </w:r>
          </w:p>
        </w:tc>
      </w:tr>
      <w:tr w:rsidR="00D3503C" w:rsidTr="00F75810">
        <w:tc>
          <w:tcPr>
            <w:tcW w:w="1980" w:type="dxa"/>
            <w:vAlign w:val="center"/>
          </w:tcPr>
          <w:p w:rsidR="009F202E" w:rsidRPr="007C4D8B" w:rsidRDefault="009F202E" w:rsidP="00F75810">
            <w:pPr>
              <w:jc w:val="center"/>
              <w:rPr>
                <w:sz w:val="20"/>
                <w:szCs w:val="20"/>
              </w:rPr>
            </w:pPr>
            <w:r w:rsidRPr="007C4D8B">
              <w:rPr>
                <w:rFonts w:hint="eastAsia"/>
                <w:sz w:val="20"/>
                <w:szCs w:val="20"/>
              </w:rPr>
              <w:t>Image Descriptor</w:t>
            </w:r>
            <w:r w:rsidR="00600053" w:rsidRPr="007C4D8B">
              <w:rPr>
                <w:sz w:val="20"/>
                <w:szCs w:val="20"/>
              </w:rPr>
              <w:br/>
              <w:t>(</w:t>
            </w:r>
            <w:r w:rsidR="00600053" w:rsidRPr="007C4D8B">
              <w:rPr>
                <w:sz w:val="20"/>
                <w:szCs w:val="20"/>
              </w:rPr>
              <w:t>いめーじ・ですくりぷた</w:t>
            </w:r>
            <w:r w:rsidR="00600053" w:rsidRPr="007C4D8B">
              <w:rPr>
                <w:sz w:val="20"/>
                <w:szCs w:val="20"/>
              </w:rPr>
              <w:t>)</w:t>
            </w:r>
          </w:p>
        </w:tc>
        <w:tc>
          <w:tcPr>
            <w:tcW w:w="992" w:type="dxa"/>
            <w:shd w:val="clear" w:color="auto" w:fill="auto"/>
            <w:vAlign w:val="center"/>
          </w:tcPr>
          <w:p w:rsidR="009F202E" w:rsidRPr="00F75810" w:rsidRDefault="009F202E" w:rsidP="00F75810">
            <w:pPr>
              <w:jc w:val="center"/>
              <w:rPr>
                <w:szCs w:val="20"/>
              </w:rPr>
            </w:pPr>
            <w:r w:rsidRPr="00F75810">
              <w:rPr>
                <w:rFonts w:hint="eastAsia"/>
                <w:szCs w:val="20"/>
              </w:rPr>
              <w:t>17</w:t>
            </w:r>
          </w:p>
        </w:tc>
        <w:tc>
          <w:tcPr>
            <w:tcW w:w="851" w:type="dxa"/>
            <w:shd w:val="clear" w:color="auto" w:fill="auto"/>
            <w:vAlign w:val="center"/>
          </w:tcPr>
          <w:p w:rsidR="009F202E" w:rsidRPr="00F75810" w:rsidRDefault="009F202E" w:rsidP="00F75810">
            <w:pPr>
              <w:jc w:val="center"/>
              <w:rPr>
                <w:szCs w:val="20"/>
              </w:rPr>
            </w:pPr>
            <w:r w:rsidRPr="00F75810">
              <w:rPr>
                <w:rFonts w:hint="eastAsia"/>
                <w:szCs w:val="20"/>
              </w:rPr>
              <w:t>1</w:t>
            </w:r>
          </w:p>
        </w:tc>
        <w:tc>
          <w:tcPr>
            <w:tcW w:w="5527" w:type="dxa"/>
            <w:shd w:val="clear" w:color="auto" w:fill="auto"/>
            <w:vAlign w:val="center"/>
          </w:tcPr>
          <w:p w:rsidR="009F202E" w:rsidRPr="006B6FFB" w:rsidRDefault="009F202E" w:rsidP="00F75810">
            <w:pPr>
              <w:rPr>
                <w:sz w:val="20"/>
                <w:szCs w:val="20"/>
              </w:rPr>
            </w:pPr>
            <w:r>
              <w:rPr>
                <w:rFonts w:hint="eastAsia"/>
                <w:sz w:val="20"/>
                <w:szCs w:val="20"/>
              </w:rPr>
              <w:t>画像の格納方向および</w:t>
            </w:r>
            <w:r>
              <w:rPr>
                <w:rFonts w:hint="eastAsia"/>
                <w:sz w:val="20"/>
                <w:szCs w:val="20"/>
              </w:rPr>
              <w:t>1</w:t>
            </w:r>
            <w:r>
              <w:rPr>
                <w:rFonts w:hint="eastAsia"/>
                <w:sz w:val="20"/>
                <w:szCs w:val="20"/>
              </w:rPr>
              <w:t>ピクセルのアルファ要素のビット数</w:t>
            </w:r>
            <w:r>
              <w:rPr>
                <w:rFonts w:hint="eastAsia"/>
                <w:sz w:val="20"/>
                <w:szCs w:val="20"/>
              </w:rPr>
              <w:t>.</w:t>
            </w:r>
          </w:p>
        </w:tc>
      </w:tr>
    </w:tbl>
    <w:p w:rsidR="005E7843" w:rsidRDefault="005E7843" w:rsidP="003700EB">
      <w:r>
        <w:t>TGA</w:t>
      </w:r>
      <w:r>
        <w:t>ファイルでは、この</w:t>
      </w:r>
      <w:r>
        <w:rPr>
          <w:rFonts w:hint="eastAsia"/>
        </w:rPr>
        <w:t>18</w:t>
      </w:r>
      <w:r>
        <w:rPr>
          <w:rFonts w:hint="eastAsia"/>
        </w:rPr>
        <w:t>バイトの</w:t>
      </w:r>
      <w:r>
        <w:t>ヘッダの</w:t>
      </w:r>
      <w:r w:rsidR="0041195A">
        <w:t>直後</w:t>
      </w:r>
      <w:r>
        <w:t>に、イメージ</w:t>
      </w:r>
      <w:r>
        <w:t>ID(</w:t>
      </w:r>
      <w:r>
        <w:t>画像の種類などを示す文字列</w:t>
      </w:r>
      <w:r>
        <w:rPr>
          <w:rFonts w:hint="eastAsia"/>
        </w:rPr>
        <w:t>)</w:t>
      </w:r>
      <w:r>
        <w:rPr>
          <w:rFonts w:hint="eastAsia"/>
        </w:rPr>
        <w:t>、カラーマップ</w:t>
      </w:r>
      <w:r>
        <w:rPr>
          <w:rFonts w:hint="eastAsia"/>
        </w:rPr>
        <w:t>(</w:t>
      </w:r>
      <w:r>
        <w:rPr>
          <w:rFonts w:hint="eastAsia"/>
        </w:rPr>
        <w:t>インデックス・カラー形式の画像で使われる</w:t>
      </w:r>
      <w:r w:rsidR="0041195A">
        <w:rPr>
          <w:rFonts w:hint="eastAsia"/>
        </w:rPr>
        <w:t>パレット</w:t>
      </w:r>
      <w:r w:rsidR="0041195A">
        <w:rPr>
          <w:rFonts w:hint="eastAsia"/>
        </w:rPr>
        <w:t>)</w:t>
      </w:r>
      <w:r w:rsidR="0041195A">
        <w:rPr>
          <w:rFonts w:hint="eastAsia"/>
        </w:rPr>
        <w:t>が続き、さらにその直後に画像データが格納されています。</w:t>
      </w:r>
      <w:r w:rsidR="008F307A">
        <w:br/>
      </w:r>
      <w:r w:rsidR="008F307A">
        <w:t>ファイルによってはイメージ</w:t>
      </w:r>
      <w:r w:rsidR="008F307A">
        <w:rPr>
          <w:rFonts w:hint="eastAsia"/>
        </w:rPr>
        <w:t>ID</w:t>
      </w:r>
      <w:r w:rsidR="008F307A">
        <w:rPr>
          <w:rFonts w:hint="eastAsia"/>
        </w:rPr>
        <w:t>やカラーマップが存在せず、いきなり画像データが格納されていることもあります。</w:t>
      </w:r>
    </w:p>
    <w:p w:rsidR="00AB4A09" w:rsidRDefault="00AB4A09" w:rsidP="00AB4A09">
      <w:pPr>
        <w:pStyle w:val="af8"/>
      </w:pPr>
      <w:r w:rsidRPr="00AB4A09">
        <w:rPr>
          <w:rFonts w:hint="eastAsia"/>
          <w:b/>
        </w:rPr>
        <w:t>[</w:t>
      </w:r>
      <w:r w:rsidRPr="00AB4A09">
        <w:rPr>
          <w:rFonts w:hint="eastAsia"/>
          <w:b/>
        </w:rPr>
        <w:t>補足</w:t>
      </w:r>
      <w:r w:rsidRPr="00AB4A09">
        <w:rPr>
          <w:b/>
        </w:rPr>
        <w:t>]</w:t>
      </w:r>
      <w:r>
        <w:t xml:space="preserve"> </w:t>
      </w:r>
      <w:r>
        <w:t>インデックス・カラーは、色に番号をつけておき、ピクセルの色を直接記録するかわりに、その番号を記録する形式です。</w:t>
      </w:r>
      <w:r>
        <w:rPr>
          <w:rFonts w:hint="eastAsia"/>
        </w:rPr>
        <w:t>普通の画像では</w:t>
      </w:r>
      <w:r>
        <w:rPr>
          <w:rFonts w:hint="eastAsia"/>
        </w:rPr>
        <w:t>1</w:t>
      </w:r>
      <w:r>
        <w:rPr>
          <w:rFonts w:hint="eastAsia"/>
        </w:rPr>
        <w:t>ピクセルに</w:t>
      </w:r>
      <w:r>
        <w:rPr>
          <w:rFonts w:hint="eastAsia"/>
        </w:rPr>
        <w:t>16</w:t>
      </w:r>
      <w:r>
        <w:rPr>
          <w:rFonts w:hint="eastAsia"/>
        </w:rPr>
        <w:t>～</w:t>
      </w:r>
      <w:r>
        <w:rPr>
          <w:rFonts w:hint="eastAsia"/>
        </w:rPr>
        <w:t>32</w:t>
      </w:r>
      <w:r>
        <w:rPr>
          <w:rFonts w:hint="eastAsia"/>
        </w:rPr>
        <w:t>ビットのデータが必要となりますが</w:t>
      </w:r>
      <w:r>
        <w:t>、番号をつける色の数を</w:t>
      </w:r>
      <w:r>
        <w:rPr>
          <w:rFonts w:hint="eastAsia"/>
        </w:rPr>
        <w:t>256</w:t>
      </w:r>
      <w:r>
        <w:rPr>
          <w:rFonts w:hint="eastAsia"/>
        </w:rPr>
        <w:t>種類だけに限定した場合、</w:t>
      </w:r>
      <w:r>
        <w:rPr>
          <w:rFonts w:hint="eastAsia"/>
        </w:rPr>
        <w:t>1</w:t>
      </w:r>
      <w:r>
        <w:rPr>
          <w:rFonts w:hint="eastAsia"/>
        </w:rPr>
        <w:t>ピクセルに</w:t>
      </w:r>
      <w:r>
        <w:rPr>
          <w:rFonts w:hint="eastAsia"/>
        </w:rPr>
        <w:t>8</w:t>
      </w:r>
      <w:r>
        <w:rPr>
          <w:rFonts w:hint="eastAsia"/>
        </w:rPr>
        <w:t>ビットあれば画像を記録できるので、データ量を小さくすることができるのです。</w:t>
      </w:r>
      <w:r w:rsidR="0033711F">
        <w:rPr>
          <w:rFonts w:hint="eastAsia"/>
        </w:rPr>
        <w:t>もちろん、</w:t>
      </w:r>
      <w:r>
        <w:rPr>
          <w:rFonts w:hint="eastAsia"/>
        </w:rPr>
        <w:t>画像に必要な色数が</w:t>
      </w:r>
      <w:r>
        <w:rPr>
          <w:rFonts w:hint="eastAsia"/>
        </w:rPr>
        <w:t>256</w:t>
      </w:r>
      <w:r>
        <w:rPr>
          <w:rFonts w:hint="eastAsia"/>
        </w:rPr>
        <w:t>種類で足りる場合に限りますが。</w:t>
      </w:r>
    </w:p>
    <w:p w:rsidR="008F307A" w:rsidRDefault="009F3B51" w:rsidP="008F307A">
      <w:pPr>
        <w:pStyle w:val="2"/>
      </w:pPr>
      <w:r>
        <w:rPr>
          <w:rFonts w:hint="eastAsia"/>
        </w:rPr>
        <w:t>T</w:t>
      </w:r>
      <w:r>
        <w:t>GA</w:t>
      </w:r>
      <w:r>
        <w:t>ヘッダ</w:t>
      </w:r>
      <w:r w:rsidR="008F307A">
        <w:rPr>
          <w:rFonts w:hint="eastAsia"/>
        </w:rPr>
        <w:t>を読み込む</w:t>
      </w:r>
    </w:p>
    <w:p w:rsidR="008F307A" w:rsidRDefault="00C5188D" w:rsidP="008F307A">
      <w:r>
        <w:t>なんとなく</w:t>
      </w:r>
      <w:r w:rsidR="008F307A">
        <w:t>TGA</w:t>
      </w:r>
      <w:r w:rsidR="00D854F9">
        <w:rPr>
          <w:rFonts w:hint="eastAsia"/>
        </w:rPr>
        <w:t>ファイルの構造が分かったところで、読み込み関数の作成を始めましょう</w:t>
      </w:r>
      <w:r w:rsidR="008F307A">
        <w:rPr>
          <w:rFonts w:hint="eastAsia"/>
        </w:rPr>
        <w:t>。</w:t>
      </w:r>
      <w:r w:rsidR="008F307A">
        <w:br/>
      </w:r>
      <w:r w:rsidR="008F307A" w:rsidRPr="005663DF">
        <w:t>Create</w:t>
      </w:r>
      <w:r w:rsidR="008F307A">
        <w:t>Image2D</w:t>
      </w:r>
      <w:r w:rsidR="008F307A">
        <w:t>関数定義の下に、次のプログラムを追加してください。</w:t>
      </w:r>
    </w:p>
    <w:p w:rsidR="000700C4" w:rsidRPr="00497EE4" w:rsidRDefault="00ED28C6" w:rsidP="000700C4">
      <w:pPr>
        <w:pStyle w:val="ac"/>
      </w:pPr>
      <w:r w:rsidRPr="00497EE4">
        <w:t xml:space="preserve">   </w:t>
      </w:r>
      <w:r w:rsidRPr="00497EE4">
        <w:rPr>
          <w:color w:val="0000FF"/>
        </w:rPr>
        <w:t xml:space="preserve">return </w:t>
      </w:r>
      <w:r w:rsidRPr="00497EE4">
        <w:t>id;</w:t>
      </w:r>
      <w:r w:rsidRPr="00497EE4">
        <w:br/>
        <w:t xml:space="preserve"> }</w:t>
      </w:r>
      <w:r w:rsidRPr="00497EE4">
        <w:br/>
      </w:r>
      <w:r w:rsidRPr="00497EE4">
        <w:rPr>
          <w:color w:val="FF0000"/>
        </w:rPr>
        <w:br/>
        <w:t>+</w:t>
      </w:r>
      <w:r w:rsidR="008F307A" w:rsidRPr="00497EE4">
        <w:rPr>
          <w:color w:val="008000"/>
        </w:rPr>
        <w:t>/**</w:t>
      </w:r>
      <w:r w:rsidR="008F307A" w:rsidRPr="00497EE4">
        <w:br/>
      </w:r>
      <w:r w:rsidRPr="00497EE4">
        <w:rPr>
          <w:color w:val="FF0000"/>
        </w:rPr>
        <w:t>+</w:t>
      </w:r>
      <w:r w:rsidR="008F307A" w:rsidRPr="00497EE4">
        <w:rPr>
          <w:color w:val="008000"/>
        </w:rPr>
        <w:t xml:space="preserve">* </w:t>
      </w:r>
      <w:r w:rsidR="008F307A" w:rsidRPr="00497EE4">
        <w:rPr>
          <w:rFonts w:hint="eastAsia"/>
          <w:color w:val="008000"/>
        </w:rPr>
        <w:t>ファイルから</w:t>
      </w:r>
      <w:r w:rsidR="008F307A" w:rsidRPr="00497EE4">
        <w:rPr>
          <w:color w:val="008000"/>
        </w:rPr>
        <w:t>2D</w:t>
      </w:r>
      <w:r w:rsidR="008F307A" w:rsidRPr="00497EE4">
        <w:rPr>
          <w:rFonts w:hint="eastAsia"/>
          <w:color w:val="008000"/>
        </w:rPr>
        <w:t>テクスチャを読み込む</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8F307A" w:rsidRPr="00497EE4">
        <w:rPr>
          <w:color w:val="008000"/>
        </w:rPr>
        <w:t xml:space="preserve">* @param </w:t>
      </w:r>
      <w:r w:rsidR="0026619B" w:rsidRPr="00497EE4">
        <w:rPr>
          <w:color w:val="008000"/>
        </w:rPr>
        <w:t>filename</w:t>
      </w:r>
      <w:r w:rsidR="008F307A" w:rsidRPr="00497EE4">
        <w:rPr>
          <w:color w:val="008000"/>
        </w:rPr>
        <w:t xml:space="preserve"> </w:t>
      </w:r>
      <w:r w:rsidR="0026619B" w:rsidRPr="00497EE4">
        <w:rPr>
          <w:color w:val="008000"/>
        </w:rPr>
        <w:t>2D</w:t>
      </w:r>
      <w:r w:rsidR="0026619B" w:rsidRPr="00497EE4">
        <w:rPr>
          <w:color w:val="008000"/>
        </w:rPr>
        <w:t>テクスチャとして読み込む</w:t>
      </w:r>
      <w:r w:rsidR="008F307A" w:rsidRPr="00497EE4">
        <w:rPr>
          <w:rFonts w:hint="eastAsia"/>
          <w:color w:val="008000"/>
        </w:rPr>
        <w:t>ファイル名</w:t>
      </w:r>
      <w:r w:rsidR="008F307A" w:rsidRPr="00497EE4">
        <w:rPr>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26619B" w:rsidRPr="00497EE4">
        <w:rPr>
          <w:color w:val="008000"/>
        </w:rPr>
        <w:t>* @retval</w:t>
      </w:r>
      <w:r w:rsidR="008F307A" w:rsidRPr="00497EE4">
        <w:rPr>
          <w:color w:val="008000"/>
        </w:rPr>
        <w:t xml:space="preserve"> </w:t>
      </w:r>
      <w:r w:rsidR="0026619B" w:rsidRPr="00497EE4">
        <w:rPr>
          <w:color w:val="008000"/>
        </w:rPr>
        <w:t>0</w:t>
      </w:r>
      <w:r w:rsidR="0026619B" w:rsidRPr="00497EE4">
        <w:rPr>
          <w:color w:val="008000"/>
        </w:rPr>
        <w:t>以外</w:t>
      </w:r>
      <w:r w:rsidR="0026619B" w:rsidRPr="00497EE4">
        <w:rPr>
          <w:color w:val="008000"/>
        </w:rPr>
        <w:t xml:space="preserve"> </w:t>
      </w:r>
      <w:r w:rsidR="0026619B" w:rsidRPr="00497EE4">
        <w:rPr>
          <w:rFonts w:hint="eastAsia"/>
          <w:color w:val="008000"/>
        </w:rPr>
        <w:t>作成した</w:t>
      </w:r>
      <w:r w:rsidR="008F307A" w:rsidRPr="00497EE4">
        <w:rPr>
          <w:rFonts w:hint="eastAsia"/>
          <w:color w:val="008000"/>
        </w:rPr>
        <w:t>テクスチャ</w:t>
      </w:r>
      <w:r w:rsidR="0026619B" w:rsidRPr="00497EE4">
        <w:rPr>
          <w:rFonts w:hint="eastAsia"/>
          <w:color w:val="008000"/>
        </w:rPr>
        <w:t>・オブジェクトの</w:t>
      </w:r>
      <w:r w:rsidR="0026619B" w:rsidRPr="00497EE4">
        <w:rPr>
          <w:rFonts w:hint="eastAsia"/>
          <w:color w:val="008000"/>
        </w:rPr>
        <w:t>ID</w:t>
      </w:r>
      <w:r w:rsidR="008F307A" w:rsidRPr="00497EE4">
        <w:rPr>
          <w:color w:val="008000"/>
        </w:rPr>
        <w:t>.</w:t>
      </w:r>
      <w:r w:rsidR="008F307A" w:rsidRPr="00497EE4">
        <w:br/>
      </w:r>
      <w:r w:rsidRPr="00497EE4">
        <w:rPr>
          <w:color w:val="FF0000"/>
        </w:rPr>
        <w:t>+</w:t>
      </w:r>
      <w:r w:rsidR="008F307A" w:rsidRPr="00497EE4">
        <w:rPr>
          <w:color w:val="008000"/>
        </w:rPr>
        <w:t xml:space="preserve">*         </w:t>
      </w:r>
      <w:r w:rsidR="0026619B" w:rsidRPr="00497EE4">
        <w:rPr>
          <w:rFonts w:hint="eastAsia"/>
          <w:color w:val="008000"/>
        </w:rPr>
        <w:t xml:space="preserve">0     </w:t>
      </w:r>
      <w:r w:rsidR="0026619B" w:rsidRPr="00497EE4">
        <w:rPr>
          <w:rFonts w:hint="eastAsia"/>
          <w:color w:val="008000"/>
        </w:rPr>
        <w:t>テクスチャの作成に失敗</w:t>
      </w:r>
      <w:r w:rsidR="0026619B" w:rsidRPr="00497EE4">
        <w:rPr>
          <w:rFonts w:hint="eastAsia"/>
          <w:color w:val="008000"/>
        </w:rPr>
        <w:t>.</w:t>
      </w:r>
      <w:r w:rsidR="008F307A" w:rsidRPr="00497EE4">
        <w:br/>
      </w:r>
      <w:r w:rsidRPr="00497EE4">
        <w:rPr>
          <w:color w:val="FF0000"/>
        </w:rPr>
        <w:t>+</w:t>
      </w:r>
      <w:r w:rsidR="008F307A" w:rsidRPr="00497EE4">
        <w:rPr>
          <w:color w:val="008000"/>
        </w:rPr>
        <w:t>*/</w:t>
      </w:r>
      <w:r w:rsidR="008F307A" w:rsidRPr="00497EE4">
        <w:br/>
      </w:r>
      <w:r w:rsidRPr="00497EE4">
        <w:rPr>
          <w:color w:val="FF0000"/>
        </w:rPr>
        <w:t>+</w:t>
      </w:r>
      <w:r w:rsidR="00F11F05" w:rsidRPr="00497EE4">
        <w:rPr>
          <w:color w:val="2B91AF"/>
        </w:rPr>
        <w:t>GLuint</w:t>
      </w:r>
      <w:r w:rsidR="008F307A" w:rsidRPr="00497EE4">
        <w:t xml:space="preserve"> </w:t>
      </w:r>
      <w:r w:rsidR="00F11F05" w:rsidRPr="00497EE4">
        <w:t>LoadImage2D</w:t>
      </w:r>
      <w:r w:rsidR="008F307A" w:rsidRPr="00497EE4">
        <w:t>(</w:t>
      </w:r>
      <w:r w:rsidR="008F307A" w:rsidRPr="00497EE4">
        <w:rPr>
          <w:color w:val="0000FF"/>
        </w:rPr>
        <w:t>const</w:t>
      </w:r>
      <w:r w:rsidR="008F307A" w:rsidRPr="00497EE4">
        <w:t xml:space="preserve"> </w:t>
      </w:r>
      <w:r w:rsidR="008F307A" w:rsidRPr="00497EE4">
        <w:rPr>
          <w:color w:val="0000FF"/>
        </w:rPr>
        <w:t>char</w:t>
      </w:r>
      <w:r w:rsidR="008F307A" w:rsidRPr="00497EE4">
        <w:t xml:space="preserve">* </w:t>
      </w:r>
      <w:r w:rsidR="008F307A" w:rsidRPr="00497EE4">
        <w:rPr>
          <w:color w:val="808080"/>
        </w:rPr>
        <w:t>filename</w:t>
      </w:r>
      <w:r w:rsidR="008F307A" w:rsidRPr="00497EE4">
        <w:t>)</w:t>
      </w:r>
      <w:r w:rsidR="008F307A" w:rsidRPr="00497EE4">
        <w:br/>
      </w:r>
      <w:r w:rsidRPr="00497EE4">
        <w:rPr>
          <w:color w:val="FF0000"/>
        </w:rPr>
        <w:t>+</w:t>
      </w:r>
      <w:r w:rsidR="008F307A" w:rsidRPr="00497EE4">
        <w:t>{</w:t>
      </w:r>
      <w:r w:rsidR="008F307A" w:rsidRPr="00497EE4">
        <w:br/>
      </w:r>
      <w:r w:rsidR="000700C4" w:rsidRPr="00497EE4">
        <w:rPr>
          <w:color w:val="FF0000"/>
        </w:rPr>
        <w:t>+</w:t>
      </w:r>
      <w:r w:rsidR="000700C4" w:rsidRPr="00497EE4">
        <w:t xml:space="preserve">  </w:t>
      </w:r>
      <w:r w:rsidR="000700C4" w:rsidRPr="00497EE4">
        <w:rPr>
          <w:color w:val="008000"/>
        </w:rPr>
        <w:t>// TGA</w:t>
      </w:r>
      <w:r w:rsidR="000700C4" w:rsidRPr="00497EE4">
        <w:rPr>
          <w:rFonts w:hint="eastAsia"/>
          <w:color w:val="008000"/>
        </w:rPr>
        <w:t>ヘッダを読み込む</w:t>
      </w:r>
      <w:r w:rsidR="000700C4" w:rsidRPr="00497EE4">
        <w:rPr>
          <w:color w:val="008000"/>
        </w:rPr>
        <w:t>.</w:t>
      </w:r>
      <w:r w:rsidR="000700C4" w:rsidRPr="00497EE4">
        <w:br/>
      </w:r>
      <w:r w:rsidR="000700C4" w:rsidRPr="00497EE4">
        <w:rPr>
          <w:color w:val="FF0000"/>
        </w:rPr>
        <w:t>+</w:t>
      </w:r>
      <w:r w:rsidR="000700C4" w:rsidRPr="00497EE4">
        <w:t xml:space="preserve">  std::</w:t>
      </w:r>
      <w:r w:rsidR="00497EE4">
        <w:rPr>
          <w:color w:val="2B91AF"/>
        </w:rPr>
        <w:t>basic_i</w:t>
      </w:r>
      <w:r w:rsidR="000700C4" w:rsidRPr="00497EE4">
        <w:rPr>
          <w:color w:val="2B91AF"/>
        </w:rPr>
        <w:t>fstream</w:t>
      </w:r>
      <w:r w:rsidR="00497EE4">
        <w:t>&lt;</w:t>
      </w:r>
      <w:r w:rsidR="00140A75">
        <w:rPr>
          <w:rFonts w:hint="eastAsia"/>
          <w:color w:val="2B91AF"/>
        </w:rPr>
        <w:t>uint8_t</w:t>
      </w:r>
      <w:r w:rsidR="00497EE4">
        <w:t>&gt;</w:t>
      </w:r>
      <w:r w:rsidR="000700C4" w:rsidRPr="00497EE4">
        <w:t xml:space="preserve"> ifs;</w:t>
      </w:r>
      <w:r w:rsidR="000700C4" w:rsidRPr="00497EE4">
        <w:br/>
      </w:r>
      <w:r w:rsidR="000700C4" w:rsidRPr="00497EE4">
        <w:rPr>
          <w:color w:val="FF0000"/>
        </w:rPr>
        <w:t>+</w:t>
      </w:r>
      <w:r w:rsidR="000700C4" w:rsidRPr="00497EE4">
        <w:t xml:space="preserve">  ifs.open(</w:t>
      </w:r>
      <w:r w:rsidR="000700C4" w:rsidRPr="00497EE4">
        <w:rPr>
          <w:color w:val="808080"/>
        </w:rPr>
        <w:t>path</w:t>
      </w:r>
      <w:r w:rsidR="000700C4" w:rsidRPr="00497EE4">
        <w:t>, std::</w:t>
      </w:r>
      <w:r w:rsidR="000700C4" w:rsidRPr="00497EE4">
        <w:rPr>
          <w:color w:val="2B91AF"/>
        </w:rPr>
        <w:t>ios</w:t>
      </w:r>
      <w:r w:rsidR="00FA6AA8" w:rsidRPr="00497EE4">
        <w:rPr>
          <w:rFonts w:hint="eastAsia"/>
          <w:color w:val="2B91AF"/>
        </w:rPr>
        <w:t>_base</w:t>
      </w:r>
      <w:r w:rsidR="000700C4" w:rsidRPr="00497EE4">
        <w:t>::binary);</w:t>
      </w:r>
      <w:r w:rsidR="000700C4" w:rsidRPr="00497EE4">
        <w:br/>
      </w:r>
      <w:r w:rsidR="000700C4" w:rsidRPr="00497EE4">
        <w:rPr>
          <w:color w:val="FF0000"/>
        </w:rPr>
        <w:t>+</w:t>
      </w:r>
      <w:r w:rsidR="000700C4" w:rsidRPr="00497EE4">
        <w:t xml:space="preserve">  </w:t>
      </w:r>
      <w:r w:rsidR="00140A75">
        <w:rPr>
          <w:rFonts w:hint="eastAsia"/>
          <w:color w:val="2B91AF"/>
        </w:rPr>
        <w:t>uint8_t</w:t>
      </w:r>
      <w:r w:rsidR="000700C4" w:rsidRPr="00497EE4">
        <w:t xml:space="preserve"> tgaHeader[18];</w:t>
      </w:r>
      <w:r w:rsidR="000700C4" w:rsidRPr="00497EE4">
        <w:br/>
      </w:r>
      <w:r w:rsidR="000700C4" w:rsidRPr="00497EE4">
        <w:rPr>
          <w:color w:val="FF0000"/>
        </w:rPr>
        <w:t>+</w:t>
      </w:r>
      <w:r w:rsidR="000700C4" w:rsidRPr="00497EE4">
        <w:t xml:space="preserve">  ifs.read(</w:t>
      </w:r>
      <w:r w:rsidR="00E56B64">
        <w:t>tgaHeader, 18);</w:t>
      </w:r>
      <w:r w:rsidR="000700C4" w:rsidRPr="00497EE4">
        <w:br/>
      </w:r>
      <w:r w:rsidR="00E56B64" w:rsidRPr="00497EE4">
        <w:rPr>
          <w:color w:val="FF0000"/>
        </w:rPr>
        <w:t>+</w:t>
      </w:r>
      <w:r w:rsidR="00E56B64">
        <w:rPr>
          <w:color w:val="FF0000"/>
        </w:rPr>
        <w:br/>
      </w:r>
      <w:r w:rsidR="000700C4" w:rsidRPr="00497EE4">
        <w:rPr>
          <w:color w:val="FF0000"/>
        </w:rPr>
        <w:t>+</w:t>
      </w:r>
      <w:r w:rsidR="000700C4" w:rsidRPr="00497EE4">
        <w:t>}</w:t>
      </w:r>
      <w:r w:rsidR="000700C4" w:rsidRPr="00497EE4">
        <w:br/>
      </w:r>
      <w:r w:rsidR="000700C4" w:rsidRPr="00497EE4">
        <w:rPr>
          <w:color w:val="FF0000"/>
        </w:rPr>
        <w:t>+</w:t>
      </w:r>
      <w:r w:rsidR="000700C4" w:rsidRPr="00497EE4">
        <w:br/>
        <w:t xml:space="preserve"> } </w:t>
      </w:r>
      <w:r w:rsidR="000700C4" w:rsidRPr="00497EE4">
        <w:rPr>
          <w:color w:val="008000"/>
        </w:rPr>
        <w:t>// namespace Texture</w:t>
      </w:r>
    </w:p>
    <w:p w:rsidR="00A56F63" w:rsidRDefault="0070468D" w:rsidP="003700EB">
      <w:r>
        <w:rPr>
          <w:rFonts w:hint="eastAsia"/>
        </w:rPr>
        <w:lastRenderedPageBreak/>
        <w:t>C++</w:t>
      </w:r>
      <w:r>
        <w:rPr>
          <w:rFonts w:hint="eastAsia"/>
        </w:rPr>
        <w:t>でファイルを読み込むには</w:t>
      </w:r>
      <w:r>
        <w:rPr>
          <w:rFonts w:hint="eastAsia"/>
        </w:rPr>
        <w:t>std::</w:t>
      </w:r>
      <w:r w:rsidR="00A56F63">
        <w:t>basic_</w:t>
      </w:r>
      <w:r>
        <w:t>ifstream(</w:t>
      </w:r>
      <w:r>
        <w:t>えすてぃーでぃー・</w:t>
      </w:r>
      <w:r w:rsidR="00A56F63">
        <w:t>べーしっく・</w:t>
      </w:r>
      <w:r>
        <w:t>あい・えふ・すとりーむ</w:t>
      </w:r>
      <w:r>
        <w:rPr>
          <w:rFonts w:hint="eastAsia"/>
        </w:rPr>
        <w:t>)</w:t>
      </w:r>
      <w:r>
        <w:rPr>
          <w:rFonts w:hint="eastAsia"/>
        </w:rPr>
        <w:t>というクラスを使います。</w:t>
      </w:r>
      <w:r w:rsidR="00A56F63">
        <w:rPr>
          <w:rFonts w:hint="eastAsia"/>
        </w:rPr>
        <w:t>このクラスは</w:t>
      </w:r>
      <w:r w:rsidR="00A56F63">
        <w:rPr>
          <w:rFonts w:hint="eastAsia"/>
        </w:rPr>
        <w:t>std::vector</w:t>
      </w:r>
      <w:r w:rsidR="00A56F63">
        <w:rPr>
          <w:rFonts w:hint="eastAsia"/>
        </w:rPr>
        <w:t>クラスと同様のクラス・テンプレートで、テンプレート・パラメータで読み書きするデータの種類を指定できるようになっています。今回は「</w:t>
      </w:r>
      <w:r w:rsidR="00F32F84">
        <w:t>uint8_t</w:t>
      </w:r>
      <w:r w:rsidR="00A56F63">
        <w:rPr>
          <w:rFonts w:hint="eastAsia"/>
        </w:rPr>
        <w:t>(</w:t>
      </w:r>
      <w:r w:rsidR="00F32F84">
        <w:rPr>
          <w:rFonts w:hint="eastAsia"/>
        </w:rPr>
        <w:t>ゆー・いんと・はち・てぃー</w:t>
      </w:r>
      <w:r w:rsidR="00A56F63">
        <w:rPr>
          <w:rFonts w:hint="eastAsia"/>
        </w:rPr>
        <w:t>)</w:t>
      </w:r>
      <w:r w:rsidR="00A56F63">
        <w:rPr>
          <w:rFonts w:hint="eastAsia"/>
        </w:rPr>
        <w:t>」型を指定してます。</w:t>
      </w:r>
      <w:r w:rsidR="0098002A">
        <w:rPr>
          <w:rFonts w:hint="eastAsia"/>
        </w:rPr>
        <w:t>これは「</w:t>
      </w:r>
      <w:r w:rsidR="0098002A" w:rsidRPr="0098002A">
        <w:rPr>
          <w:color w:val="FF0000"/>
        </w:rPr>
        <w:t>8</w:t>
      </w:r>
      <w:r w:rsidR="0098002A">
        <w:t>ビットの符号なし</w:t>
      </w:r>
      <w:r w:rsidR="0098002A">
        <w:rPr>
          <w:rFonts w:hint="eastAsia"/>
        </w:rPr>
        <w:t>(</w:t>
      </w:r>
      <w:r w:rsidR="0098002A" w:rsidRPr="0098002A">
        <w:rPr>
          <w:rFonts w:hint="eastAsia"/>
          <w:b/>
          <w:color w:val="FF0000"/>
        </w:rPr>
        <w:t>u</w:t>
      </w:r>
      <w:r w:rsidR="0098002A">
        <w:rPr>
          <w:rFonts w:hint="eastAsia"/>
        </w:rPr>
        <w:t>nsigned)</w:t>
      </w:r>
      <w:r w:rsidR="0098002A">
        <w:rPr>
          <w:rFonts w:hint="eastAsia"/>
        </w:rPr>
        <w:t>整数</w:t>
      </w:r>
      <w:r w:rsidR="0098002A">
        <w:rPr>
          <w:rFonts w:hint="eastAsia"/>
        </w:rPr>
        <w:t>(</w:t>
      </w:r>
      <w:r w:rsidR="0098002A" w:rsidRPr="0098002A">
        <w:rPr>
          <w:rFonts w:hint="eastAsia"/>
          <w:b/>
          <w:color w:val="FF0000"/>
        </w:rPr>
        <w:t>int</w:t>
      </w:r>
      <w:r w:rsidR="0098002A">
        <w:rPr>
          <w:rFonts w:hint="eastAsia"/>
        </w:rPr>
        <w:t>eger)</w:t>
      </w:r>
      <w:r w:rsidR="0098002A">
        <w:rPr>
          <w:rFonts w:hint="eastAsia"/>
        </w:rPr>
        <w:t>型</w:t>
      </w:r>
      <w:r w:rsidR="0098002A">
        <w:rPr>
          <w:rFonts w:hint="eastAsia"/>
        </w:rPr>
        <w:t>(</w:t>
      </w:r>
      <w:r w:rsidR="0098002A" w:rsidRPr="0098002A">
        <w:rPr>
          <w:rFonts w:hint="eastAsia"/>
          <w:b/>
          <w:color w:val="FF0000"/>
        </w:rPr>
        <w:t>t</w:t>
      </w:r>
      <w:r w:rsidR="0098002A">
        <w:rPr>
          <w:rFonts w:hint="eastAsia"/>
        </w:rPr>
        <w:t>ype)</w:t>
      </w:r>
      <w:r w:rsidR="0098002A">
        <w:rPr>
          <w:rFonts w:hint="eastAsia"/>
        </w:rPr>
        <w:t>」を意味します。</w:t>
      </w:r>
    </w:p>
    <w:p w:rsidR="000700C4" w:rsidRDefault="0070468D" w:rsidP="003700EB">
      <w:r>
        <w:rPr>
          <w:rFonts w:hint="eastAsia"/>
        </w:rPr>
        <w:t>ファイルを開くには</w:t>
      </w:r>
      <w:r>
        <w:rPr>
          <w:rFonts w:hint="eastAsia"/>
        </w:rPr>
        <w:t>open</w:t>
      </w:r>
      <w:r>
        <w:t>(</w:t>
      </w:r>
      <w:r>
        <w:t>おーぷん</w:t>
      </w:r>
      <w:r>
        <w:t>)</w:t>
      </w:r>
      <w:r>
        <w:rPr>
          <w:rFonts w:hint="eastAsia"/>
        </w:rPr>
        <w:t>メンバ関数を使います。最初の引数は「開くファイル名」です。</w:t>
      </w:r>
      <w:r>
        <w:rPr>
          <w:rFonts w:hint="eastAsia"/>
        </w:rPr>
        <w:t>2</w:t>
      </w:r>
      <w:r>
        <w:rPr>
          <w:rFonts w:hint="eastAsia"/>
        </w:rPr>
        <w:t>つめの引数によって、開いたファイルの扱い方を指定します。この引数に設定できるのは</w:t>
      </w:r>
      <w:r>
        <w:rPr>
          <w:rFonts w:hint="eastAsia"/>
        </w:rPr>
        <w:t>std::ios_base</w:t>
      </w:r>
      <w:r>
        <w:t>::openmode</w:t>
      </w:r>
      <w:r>
        <w:rPr>
          <w:rFonts w:hint="eastAsia"/>
        </w:rPr>
        <w:t>(</w:t>
      </w:r>
      <w:r>
        <w:rPr>
          <w:rFonts w:hint="eastAsia"/>
        </w:rPr>
        <w:t>えすてぃーでぃー・あい・おー・えす・べーす・おーぷん・もーど</w:t>
      </w:r>
      <w:r>
        <w:rPr>
          <w:rFonts w:hint="eastAsia"/>
        </w:rPr>
        <w:t>)</w:t>
      </w:r>
      <w:r>
        <w:rPr>
          <w:rFonts w:hint="eastAsia"/>
        </w:rPr>
        <w:t>列挙型の値の組み合わせです。</w:t>
      </w:r>
      <w:r>
        <w:br/>
      </w:r>
      <w:r>
        <w:rPr>
          <w:rFonts w:hint="eastAsia"/>
        </w:rPr>
        <w:t>この列挙型には以下のメンバが用意されています。</w:t>
      </w:r>
    </w:p>
    <w:tbl>
      <w:tblPr>
        <w:tblStyle w:val="afe"/>
        <w:tblW w:w="0" w:type="auto"/>
        <w:tblInd w:w="137" w:type="dxa"/>
        <w:tblLook w:val="04A0" w:firstRow="1" w:lastRow="0" w:firstColumn="1" w:lastColumn="0" w:noHBand="0" w:noVBand="1"/>
      </w:tblPr>
      <w:tblGrid>
        <w:gridCol w:w="1701"/>
        <w:gridCol w:w="7512"/>
      </w:tblGrid>
      <w:tr w:rsidR="0070468D" w:rsidTr="000939C1">
        <w:tc>
          <w:tcPr>
            <w:tcW w:w="1701" w:type="dxa"/>
          </w:tcPr>
          <w:p w:rsidR="0070468D" w:rsidRPr="003C621B" w:rsidRDefault="003C621B" w:rsidP="003700EB">
            <w:r>
              <w:t>In(</w:t>
            </w:r>
            <w:r>
              <w:t>いん</w:t>
            </w:r>
            <w:r>
              <w:rPr>
                <w:rFonts w:hint="eastAsia"/>
              </w:rPr>
              <w:t>)</w:t>
            </w:r>
          </w:p>
        </w:tc>
        <w:tc>
          <w:tcPr>
            <w:tcW w:w="7512" w:type="dxa"/>
          </w:tcPr>
          <w:p w:rsidR="0070468D" w:rsidRDefault="003C621B" w:rsidP="003700EB">
            <w:r>
              <w:rPr>
                <w:rFonts w:hint="eastAsia"/>
              </w:rPr>
              <w:t>ファイルを読み込み用に開きます。</w:t>
            </w:r>
            <w:r>
              <w:rPr>
                <w:rFonts w:hint="eastAsia"/>
              </w:rPr>
              <w:t>ifstream</w:t>
            </w:r>
            <w:r>
              <w:rPr>
                <w:rFonts w:hint="eastAsia"/>
              </w:rPr>
              <w:t>では自動的に付与されます。</w:t>
            </w:r>
          </w:p>
        </w:tc>
      </w:tr>
      <w:tr w:rsidR="0070468D" w:rsidTr="000939C1">
        <w:tc>
          <w:tcPr>
            <w:tcW w:w="1701" w:type="dxa"/>
          </w:tcPr>
          <w:p w:rsidR="0070468D" w:rsidRDefault="003C621B" w:rsidP="003700EB">
            <w:r>
              <w:rPr>
                <w:rFonts w:hint="eastAsia"/>
              </w:rPr>
              <w:t>out(</w:t>
            </w:r>
            <w:r>
              <w:rPr>
                <w:rFonts w:hint="eastAsia"/>
              </w:rPr>
              <w:t>あうと</w:t>
            </w:r>
            <w:r>
              <w:rPr>
                <w:rFonts w:hint="eastAsia"/>
              </w:rPr>
              <w:t>)</w:t>
            </w:r>
          </w:p>
        </w:tc>
        <w:tc>
          <w:tcPr>
            <w:tcW w:w="7512" w:type="dxa"/>
          </w:tcPr>
          <w:p w:rsidR="0070468D" w:rsidRDefault="003C621B" w:rsidP="003700EB">
            <w:r>
              <w:rPr>
                <w:rFonts w:hint="eastAsia"/>
              </w:rPr>
              <w:t>ファイルを書き込み用に開きます。</w:t>
            </w:r>
          </w:p>
        </w:tc>
      </w:tr>
      <w:tr w:rsidR="0070468D" w:rsidTr="000939C1">
        <w:tc>
          <w:tcPr>
            <w:tcW w:w="1701" w:type="dxa"/>
          </w:tcPr>
          <w:p w:rsidR="0070468D" w:rsidRDefault="003C621B" w:rsidP="003700EB">
            <w:r>
              <w:t>ate(</w:t>
            </w:r>
            <w:r>
              <w:t>あっと・えんど</w:t>
            </w:r>
            <w:r>
              <w:rPr>
                <w:rFonts w:hint="eastAsia"/>
              </w:rPr>
              <w:t>)</w:t>
            </w:r>
          </w:p>
        </w:tc>
        <w:tc>
          <w:tcPr>
            <w:tcW w:w="7512" w:type="dxa"/>
          </w:tcPr>
          <w:p w:rsidR="0070468D" w:rsidRDefault="00D511D9" w:rsidP="003C621B">
            <w:r>
              <w:rPr>
                <w:rFonts w:hint="eastAsia"/>
              </w:rPr>
              <w:t>読み書き位置をファイルの末尾に移動</w:t>
            </w:r>
            <w:r w:rsidR="003C621B">
              <w:rPr>
                <w:rFonts w:hint="eastAsia"/>
              </w:rPr>
              <w:t>します。</w:t>
            </w:r>
          </w:p>
        </w:tc>
      </w:tr>
      <w:tr w:rsidR="0070468D" w:rsidTr="000939C1">
        <w:tc>
          <w:tcPr>
            <w:tcW w:w="1701" w:type="dxa"/>
          </w:tcPr>
          <w:p w:rsidR="0070468D" w:rsidRPr="003C621B" w:rsidRDefault="003C621B" w:rsidP="003700EB">
            <w:r>
              <w:t>app(</w:t>
            </w:r>
            <w:r>
              <w:t>あぺんど</w:t>
            </w:r>
            <w:r>
              <w:rPr>
                <w:rFonts w:hint="eastAsia"/>
              </w:rPr>
              <w:t>)</w:t>
            </w:r>
          </w:p>
        </w:tc>
        <w:tc>
          <w:tcPr>
            <w:tcW w:w="7512" w:type="dxa"/>
          </w:tcPr>
          <w:p w:rsidR="0070468D" w:rsidRDefault="003C621B" w:rsidP="003700EB">
            <w:r>
              <w:rPr>
                <w:rFonts w:hint="eastAsia"/>
              </w:rPr>
              <w:t>書き込みが常にファイルの末尾に対して行われるようにします。</w:t>
            </w:r>
          </w:p>
        </w:tc>
      </w:tr>
      <w:tr w:rsidR="0070468D" w:rsidRPr="003C621B" w:rsidTr="000939C1">
        <w:tc>
          <w:tcPr>
            <w:tcW w:w="1701" w:type="dxa"/>
          </w:tcPr>
          <w:p w:rsidR="0070468D" w:rsidRDefault="003C621B" w:rsidP="003700EB">
            <w:r>
              <w:t>t</w:t>
            </w:r>
            <w:r>
              <w:rPr>
                <w:rFonts w:hint="eastAsia"/>
              </w:rPr>
              <w:t>runc</w:t>
            </w:r>
            <w:r>
              <w:t>(</w:t>
            </w:r>
            <w:r>
              <w:t>とらんく</w:t>
            </w:r>
            <w:r>
              <w:rPr>
                <w:rFonts w:hint="eastAsia"/>
              </w:rPr>
              <w:t>)</w:t>
            </w:r>
          </w:p>
        </w:tc>
        <w:tc>
          <w:tcPr>
            <w:tcW w:w="7512" w:type="dxa"/>
          </w:tcPr>
          <w:p w:rsidR="0070468D" w:rsidRDefault="003C621B" w:rsidP="003C621B">
            <w:r>
              <w:rPr>
                <w:rFonts w:hint="eastAsia"/>
              </w:rPr>
              <w:t>ファイルを開いた直後に、内容を全て削除します。</w:t>
            </w:r>
          </w:p>
        </w:tc>
      </w:tr>
      <w:tr w:rsidR="0070468D" w:rsidTr="000939C1">
        <w:tc>
          <w:tcPr>
            <w:tcW w:w="1701" w:type="dxa"/>
          </w:tcPr>
          <w:p w:rsidR="0070468D" w:rsidRDefault="003C621B" w:rsidP="003700EB">
            <w:r>
              <w:t>b</w:t>
            </w:r>
            <w:r>
              <w:rPr>
                <w:rFonts w:hint="eastAsia"/>
              </w:rPr>
              <w:t>inary</w:t>
            </w:r>
            <w:r>
              <w:t>(</w:t>
            </w:r>
            <w:r>
              <w:t>ばいなり</w:t>
            </w:r>
            <w:r>
              <w:rPr>
                <w:rFonts w:hint="eastAsia"/>
              </w:rPr>
              <w:t>)</w:t>
            </w:r>
          </w:p>
        </w:tc>
        <w:tc>
          <w:tcPr>
            <w:tcW w:w="7512" w:type="dxa"/>
          </w:tcPr>
          <w:p w:rsidR="0070468D" w:rsidRDefault="000939C1" w:rsidP="000939C1">
            <w:r>
              <w:rPr>
                <w:rFonts w:hint="eastAsia"/>
              </w:rPr>
              <w:t>ファイルを</w:t>
            </w:r>
            <w:r w:rsidR="003C621B">
              <w:rPr>
                <w:rFonts w:hint="eastAsia"/>
              </w:rPr>
              <w:t>バイナリ・</w:t>
            </w:r>
            <w:r>
              <w:rPr>
                <w:rFonts w:hint="eastAsia"/>
              </w:rPr>
              <w:t>ファイルとして操作します</w:t>
            </w:r>
            <w:r w:rsidR="003C621B">
              <w:rPr>
                <w:rFonts w:hint="eastAsia"/>
              </w:rPr>
              <w:t>。</w:t>
            </w:r>
          </w:p>
        </w:tc>
      </w:tr>
    </w:tbl>
    <w:p w:rsidR="00F32F84" w:rsidRDefault="00F32F84" w:rsidP="003700EB"/>
    <w:p w:rsidR="000939C1" w:rsidRPr="000939C1" w:rsidRDefault="00A036A1" w:rsidP="003700EB">
      <w:r>
        <w:t>この列挙型にはいろいろ</w:t>
      </w:r>
      <w:r w:rsidR="00F32F84">
        <w:t>な</w:t>
      </w:r>
      <w:r>
        <w:t>値が定義されていますが</w:t>
      </w:r>
      <w:r w:rsidR="00A56F63">
        <w:t>、よく使うのは</w:t>
      </w:r>
      <w:r w:rsidR="00A56F63">
        <w:rPr>
          <w:rFonts w:hint="eastAsia"/>
        </w:rPr>
        <w:t>binary</w:t>
      </w:r>
      <w:r>
        <w:rPr>
          <w:rFonts w:hint="eastAsia"/>
        </w:rPr>
        <w:t>くらいです。</w:t>
      </w:r>
      <w:r w:rsidR="00A56F63">
        <w:rPr>
          <w:rFonts w:hint="eastAsia"/>
        </w:rPr>
        <w:t>それ以外</w:t>
      </w:r>
      <w:r w:rsidR="00F32F84">
        <w:rPr>
          <w:rFonts w:hint="eastAsia"/>
        </w:rPr>
        <w:t>の値</w:t>
      </w:r>
      <w:r w:rsidR="00A56F63">
        <w:rPr>
          <w:rFonts w:hint="eastAsia"/>
        </w:rPr>
        <w:t>を使う機会はあまり</w:t>
      </w:r>
      <w:r w:rsidR="00F32F84">
        <w:rPr>
          <w:rFonts w:hint="eastAsia"/>
        </w:rPr>
        <w:t>ないでしょう</w:t>
      </w:r>
      <w:r w:rsidR="00A56F63">
        <w:rPr>
          <w:rFonts w:hint="eastAsia"/>
        </w:rPr>
        <w:t>。</w:t>
      </w:r>
    </w:p>
    <w:p w:rsidR="00A036A1" w:rsidRDefault="00A036A1" w:rsidP="003700EB">
      <w:r>
        <w:t>さて、</w:t>
      </w:r>
      <w:r w:rsidR="000939C1">
        <w:t>C/C++</w:t>
      </w:r>
      <w:r w:rsidR="000939C1">
        <w:t>でファイルを操作するときは、そのファイルが</w:t>
      </w:r>
      <w:r w:rsidR="000939C1">
        <w:rPr>
          <w:rFonts w:hint="eastAsia"/>
        </w:rPr>
        <w:t>「テキスト・ファイル」</w:t>
      </w:r>
      <w:r w:rsidR="00141415">
        <w:rPr>
          <w:rFonts w:hint="eastAsia"/>
        </w:rPr>
        <w:t>なの</w:t>
      </w:r>
      <w:r w:rsidR="000939C1">
        <w:rPr>
          <w:rFonts w:hint="eastAsia"/>
        </w:rPr>
        <w:t>か「バイナリ・ファイル」</w:t>
      </w:r>
      <w:r w:rsidR="00141415">
        <w:rPr>
          <w:rFonts w:hint="eastAsia"/>
        </w:rPr>
        <w:t>なの</w:t>
      </w:r>
      <w:r w:rsidR="000939C1">
        <w:rPr>
          <w:rFonts w:hint="eastAsia"/>
        </w:rPr>
        <w:t>かを指定しなければなりません。</w:t>
      </w:r>
      <w:r>
        <w:rPr>
          <w:rFonts w:hint="eastAsia"/>
        </w:rPr>
        <w:t>何もしなければ全てのファイルは「テキスト・ファイル</w:t>
      </w:r>
      <w:r>
        <w:t>」</w:t>
      </w:r>
      <w:r>
        <w:rPr>
          <w:rFonts w:hint="eastAsia"/>
        </w:rPr>
        <w:t>として扱われますので、バイナリ・ファイルとして扱いたいときは</w:t>
      </w:r>
      <w:r>
        <w:rPr>
          <w:rFonts w:hint="eastAsia"/>
        </w:rPr>
        <w:t>std::ios_base::binary</w:t>
      </w:r>
      <w:r>
        <w:rPr>
          <w:rFonts w:hint="eastAsia"/>
        </w:rPr>
        <w:t>を指定する必要があります。</w:t>
      </w:r>
    </w:p>
    <w:p w:rsidR="0057709E" w:rsidRDefault="00C50B44" w:rsidP="003700EB">
      <w:r>
        <w:rPr>
          <w:rFonts w:hint="eastAsia"/>
        </w:rPr>
        <w:t>「</w:t>
      </w:r>
      <w:r w:rsidR="0057709E">
        <w:t>テキスト・ファイル」は人間が直接読み書きするためのものです。</w:t>
      </w:r>
      <w:r w:rsidR="0057709E">
        <w:rPr>
          <w:rFonts w:hint="eastAsia"/>
        </w:rPr>
        <w:t>ファイルの内容は行単位で扱われ、各行は改行記号によって区切られます。そのため、「行単位で読み込む」といった操作が可能になります。</w:t>
      </w:r>
      <w:r w:rsidR="0057709E">
        <w:t>基本的には、人間が読める文字</w:t>
      </w:r>
      <w:r w:rsidR="0057709E">
        <w:rPr>
          <w:rFonts w:hint="eastAsia"/>
        </w:rPr>
        <w:t>(</w:t>
      </w:r>
      <w:r w:rsidR="0057709E">
        <w:t>および改行記号などの制御記号</w:t>
      </w:r>
      <w:r w:rsidR="0057709E">
        <w:rPr>
          <w:rFonts w:hint="eastAsia"/>
        </w:rPr>
        <w:t>)</w:t>
      </w:r>
      <w:r w:rsidR="0057709E">
        <w:t>だけが記録されます。このため、数値も文字列で表され、例えば数値の「</w:t>
      </w:r>
      <w:r w:rsidR="0057709E">
        <w:rPr>
          <w:rFonts w:hint="eastAsia"/>
        </w:rPr>
        <w:t>100</w:t>
      </w:r>
      <w:r w:rsidR="0057709E">
        <w:t>00</w:t>
      </w:r>
      <w:r w:rsidR="0057709E">
        <w:rPr>
          <w:rFonts w:hint="eastAsia"/>
        </w:rPr>
        <w:t>」を表すために</w:t>
      </w:r>
      <w:r w:rsidR="0057709E">
        <w:rPr>
          <w:rFonts w:hint="eastAsia"/>
        </w:rPr>
        <w:t>5</w:t>
      </w:r>
      <w:r w:rsidR="0057709E">
        <w:rPr>
          <w:rFonts w:hint="eastAsia"/>
        </w:rPr>
        <w:t>バイトのデータが必要になります</w:t>
      </w:r>
      <w:r w:rsidR="0057709E">
        <w:t>。</w:t>
      </w:r>
    </w:p>
    <w:p w:rsidR="0057709E" w:rsidRDefault="00C50B44" w:rsidP="003700EB">
      <w:r>
        <w:t>「バイナリ・ファイル」は</w:t>
      </w:r>
      <w:r w:rsidR="0057709E">
        <w:t>人間ではなくコンピューターが直接扱うためのものです。ですから、</w:t>
      </w:r>
      <w:r>
        <w:t>データとして表せるあらゆるものを含むことができます。</w:t>
      </w:r>
      <w:r w:rsidR="0057709E">
        <w:rPr>
          <w:rFonts w:hint="eastAsia"/>
        </w:rPr>
        <w:t>改行記号も他の文字と同じく単なるビット列として扱われます。</w:t>
      </w:r>
      <w:r w:rsidR="005C3560">
        <w:rPr>
          <w:rFonts w:hint="eastAsia"/>
        </w:rPr>
        <w:t>ですから</w:t>
      </w:r>
      <w:r w:rsidR="0057709E">
        <w:rPr>
          <w:rFonts w:hint="eastAsia"/>
        </w:rPr>
        <w:t>、例えば数値の「</w:t>
      </w:r>
      <w:r w:rsidR="0057709E">
        <w:rPr>
          <w:rFonts w:hint="eastAsia"/>
        </w:rPr>
        <w:t>100</w:t>
      </w:r>
      <w:r w:rsidR="0057709E">
        <w:t>00</w:t>
      </w:r>
      <w:r w:rsidR="0057709E">
        <w:rPr>
          <w:rFonts w:hint="eastAsia"/>
        </w:rPr>
        <w:t>」を表すのに必要なデータ量は</w:t>
      </w:r>
      <w:r w:rsidR="0057709E">
        <w:rPr>
          <w:rFonts w:hint="eastAsia"/>
        </w:rPr>
        <w:t>2</w:t>
      </w:r>
      <w:r w:rsidR="0057709E">
        <w:rPr>
          <w:rFonts w:hint="eastAsia"/>
        </w:rPr>
        <w:t>バイトだけです。</w:t>
      </w:r>
    </w:p>
    <w:p w:rsidR="00FA6AA8" w:rsidRDefault="00C50B44" w:rsidP="003700EB">
      <w:r>
        <w:lastRenderedPageBreak/>
        <w:t>ただ</w:t>
      </w:r>
      <w:r w:rsidR="00FA6AA8">
        <w:t>し</w:t>
      </w:r>
      <w:r>
        <w:t>、「テキスト・ファイルに文字として認識されないデータを含めてはならない」というルールはありません。</w:t>
      </w:r>
      <w:r w:rsidR="0057709E">
        <w:t>この分類は人間がテキスト・データを扱いやすくするためのもので</w:t>
      </w:r>
      <w:r>
        <w:t>、</w:t>
      </w:r>
      <w:r w:rsidR="0057709E">
        <w:t>コンピューターにとって</w:t>
      </w:r>
      <w:r>
        <w:rPr>
          <w:rFonts w:hint="eastAsia"/>
        </w:rPr>
        <w:t>二種類のファイルに違いは</w:t>
      </w:r>
      <w:r w:rsidR="0057709E">
        <w:rPr>
          <w:rFonts w:hint="eastAsia"/>
        </w:rPr>
        <w:t>ありません</w:t>
      </w:r>
      <w:r>
        <w:rPr>
          <w:rFonts w:hint="eastAsia"/>
        </w:rPr>
        <w:t>。</w:t>
      </w:r>
      <w:r w:rsidR="00FA6AA8">
        <w:rPr>
          <w:rFonts w:hint="eastAsia"/>
        </w:rPr>
        <w:t>実際、</w:t>
      </w:r>
      <w:r>
        <w:t>プログラムにおいて</w:t>
      </w:r>
      <w:r w:rsidR="00FA6AA8">
        <w:t>ファイルの種類が影響するのは</w:t>
      </w:r>
      <w:r w:rsidR="000939C1">
        <w:rPr>
          <w:rFonts w:hint="eastAsia"/>
        </w:rPr>
        <w:t>「改行の扱い」</w:t>
      </w:r>
      <w:r w:rsidR="00FA6AA8">
        <w:rPr>
          <w:rFonts w:hint="eastAsia"/>
        </w:rPr>
        <w:t>だけです。</w:t>
      </w:r>
    </w:p>
    <w:p w:rsidR="00497EE4" w:rsidRDefault="00497EE4" w:rsidP="003700EB">
      <w:r>
        <w:t>ファイルを読み込むには</w:t>
      </w:r>
      <w:r>
        <w:rPr>
          <w:rFonts w:hint="eastAsia"/>
        </w:rPr>
        <w:t>read</w:t>
      </w:r>
      <w:r>
        <w:t>(</w:t>
      </w:r>
      <w:r>
        <w:t>りーど</w:t>
      </w:r>
      <w:r>
        <w:t>)</w:t>
      </w:r>
      <w:r>
        <w:rPr>
          <w:rFonts w:hint="eastAsia"/>
        </w:rPr>
        <w:t>メンバ関数を使います。最初の引数は</w:t>
      </w:r>
      <w:r w:rsidR="00DF7C8B">
        <w:rPr>
          <w:rFonts w:hint="eastAsia"/>
        </w:rPr>
        <w:t>読み込み先のバッファへのポインタで、次の引数が読み込むデータ</w:t>
      </w:r>
      <w:r w:rsidR="00140A75">
        <w:rPr>
          <w:rFonts w:hint="eastAsia"/>
        </w:rPr>
        <w:t>の</w:t>
      </w:r>
      <w:r w:rsidR="00DF7C8B">
        <w:rPr>
          <w:rFonts w:hint="eastAsia"/>
        </w:rPr>
        <w:t>数となっています。</w:t>
      </w:r>
      <w:r w:rsidR="00140A75">
        <w:rPr>
          <w:rFonts w:hint="eastAsia"/>
        </w:rPr>
        <w:t>今回は</w:t>
      </w:r>
      <w:r w:rsidR="00F32F84">
        <w:t>uint8_t</w:t>
      </w:r>
      <w:r w:rsidR="00140A75">
        <w:rPr>
          <w:rFonts w:hint="eastAsia"/>
        </w:rPr>
        <w:t>型を使っている</w:t>
      </w:r>
      <w:r w:rsidR="00F32F84">
        <w:rPr>
          <w:rFonts w:hint="eastAsia"/>
        </w:rPr>
        <w:t>ので</w:t>
      </w:r>
      <w:r w:rsidR="00FC44B1">
        <w:rPr>
          <w:rFonts w:hint="eastAsia"/>
        </w:rPr>
        <w:t>「データ数</w:t>
      </w:r>
      <w:r w:rsidR="00FC44B1">
        <w:rPr>
          <w:rFonts w:hint="eastAsia"/>
        </w:rPr>
        <w:t xml:space="preserve"> =</w:t>
      </w:r>
      <w:r w:rsidR="00FC44B1">
        <w:t xml:space="preserve"> </w:t>
      </w:r>
      <w:r w:rsidR="00F32F84">
        <w:rPr>
          <w:rFonts w:hint="eastAsia"/>
        </w:rPr>
        <w:t>バイト数</w:t>
      </w:r>
      <w:r w:rsidR="00FC44B1">
        <w:rPr>
          <w:rFonts w:hint="eastAsia"/>
        </w:rPr>
        <w:t>」</w:t>
      </w:r>
      <w:r w:rsidR="00F32F84">
        <w:rPr>
          <w:rFonts w:hint="eastAsia"/>
        </w:rPr>
        <w:t>になりますね。</w:t>
      </w:r>
      <w:r w:rsidR="00A036A1">
        <w:t>TGA</w:t>
      </w:r>
      <w:r w:rsidR="00A036A1">
        <w:t>ヘッダは</w:t>
      </w:r>
      <w:r w:rsidR="00A036A1">
        <w:rPr>
          <w:rFonts w:hint="eastAsia"/>
        </w:rPr>
        <w:t>18</w:t>
      </w:r>
      <w:r w:rsidR="00A036A1">
        <w:rPr>
          <w:rFonts w:hint="eastAsia"/>
        </w:rPr>
        <w:t>バイトなので、この引数にも</w:t>
      </w:r>
      <w:r w:rsidR="00A036A1">
        <w:rPr>
          <w:rFonts w:hint="eastAsia"/>
        </w:rPr>
        <w:t>18</w:t>
      </w:r>
      <w:r w:rsidR="00A036A1">
        <w:rPr>
          <w:rFonts w:hint="eastAsia"/>
        </w:rPr>
        <w:t>を指定しています。</w:t>
      </w:r>
    </w:p>
    <w:p w:rsidR="009F3B51" w:rsidRDefault="009F3B51" w:rsidP="009F3B51">
      <w:pPr>
        <w:pStyle w:val="2"/>
      </w:pPr>
      <w:r>
        <w:t>イメージ</w:t>
      </w:r>
      <w:r>
        <w:rPr>
          <w:rFonts w:hint="eastAsia"/>
        </w:rPr>
        <w:t>I</w:t>
      </w:r>
      <w:r>
        <w:t>D</w:t>
      </w:r>
      <w:r>
        <w:t>領域をスキップする</w:t>
      </w:r>
    </w:p>
    <w:p w:rsidR="00811895" w:rsidRDefault="00811895" w:rsidP="00811895">
      <w:r>
        <w:rPr>
          <w:rFonts w:hint="eastAsia"/>
        </w:rPr>
        <w:t>TGA</w:t>
      </w:r>
      <w:r>
        <w:rPr>
          <w:rFonts w:hint="eastAsia"/>
        </w:rPr>
        <w:t>ヘッダと画像データの間には、イメージ</w:t>
      </w:r>
      <w:r>
        <w:rPr>
          <w:rFonts w:hint="eastAsia"/>
        </w:rPr>
        <w:t>ID</w:t>
      </w:r>
      <w:r>
        <w:rPr>
          <w:rFonts w:hint="eastAsia"/>
        </w:rPr>
        <w:t>とカラーマップという</w:t>
      </w:r>
      <w:r>
        <w:rPr>
          <w:rFonts w:hint="eastAsia"/>
        </w:rPr>
        <w:t>2</w:t>
      </w:r>
      <w:r>
        <w:rPr>
          <w:rFonts w:hint="eastAsia"/>
        </w:rPr>
        <w:t>つのデータが存在する可能性があります。</w:t>
      </w:r>
      <w:r>
        <w:br/>
      </w:r>
      <w:r>
        <w:t>当面はどちらも不要なので、読み飛ばすことにしましょう。</w:t>
      </w:r>
      <w:r>
        <w:br/>
      </w:r>
      <w:r>
        <w:rPr>
          <w:rFonts w:hint="eastAsia"/>
        </w:rPr>
        <w:t>TGA</w:t>
      </w:r>
      <w:r>
        <w:rPr>
          <w:rFonts w:hint="eastAsia"/>
        </w:rPr>
        <w:t>ヘッダを読み込むプログラムの下に、次のプログラムを追加してください。</w:t>
      </w:r>
    </w:p>
    <w:p w:rsidR="00811895" w:rsidRPr="00497EE4" w:rsidRDefault="00811895" w:rsidP="00811895">
      <w:pPr>
        <w:pStyle w:val="ac"/>
      </w:pPr>
      <w:r>
        <w:rPr>
          <w:color w:val="FF0000"/>
        </w:rPr>
        <w:t xml:space="preserve"> </w:t>
      </w:r>
      <w:r w:rsidRPr="00497EE4">
        <w:t xml:space="preserve">  std::</w:t>
      </w:r>
      <w:r>
        <w:rPr>
          <w:color w:val="2B91AF"/>
        </w:rPr>
        <w:t>basic_i</w:t>
      </w:r>
      <w:r w:rsidRPr="00497EE4">
        <w:rPr>
          <w:color w:val="2B91AF"/>
        </w:rPr>
        <w:t>fstream</w:t>
      </w:r>
      <w:r>
        <w:t>&lt;</w:t>
      </w:r>
      <w:r>
        <w:rPr>
          <w:rFonts w:hint="eastAsia"/>
          <w:color w:val="2B91AF"/>
        </w:rPr>
        <w:t>uint8_t</w:t>
      </w:r>
      <w:r>
        <w:t>&gt;</w:t>
      </w:r>
      <w:r w:rsidRPr="00497EE4">
        <w:t xml:space="preserve"> ifs;</w:t>
      </w:r>
      <w:r w:rsidRPr="00497EE4">
        <w:br/>
      </w:r>
      <w:r>
        <w:rPr>
          <w:color w:val="FF0000"/>
        </w:rPr>
        <w:t xml:space="preserve"> </w:t>
      </w:r>
      <w:r w:rsidRPr="00497EE4">
        <w:t xml:space="preserve">  ifs.open(</w:t>
      </w:r>
      <w:r w:rsidRPr="00497EE4">
        <w:rPr>
          <w:color w:val="808080"/>
        </w:rPr>
        <w:t>path</w:t>
      </w:r>
      <w:r w:rsidRPr="00497EE4">
        <w:t>, std::</w:t>
      </w:r>
      <w:r w:rsidRPr="00497EE4">
        <w:rPr>
          <w:color w:val="2B91AF"/>
        </w:rPr>
        <w:t>ios</w:t>
      </w:r>
      <w:r w:rsidRPr="00497EE4">
        <w:rPr>
          <w:rFonts w:hint="eastAsia"/>
          <w:color w:val="2B91AF"/>
        </w:rPr>
        <w:t>_base</w:t>
      </w:r>
      <w:r w:rsidRPr="00497EE4">
        <w:t>::binary);</w:t>
      </w:r>
      <w:r w:rsidRPr="00497EE4">
        <w:br/>
      </w:r>
      <w:r>
        <w:rPr>
          <w:color w:val="FF0000"/>
        </w:rPr>
        <w:t xml:space="preserve"> </w:t>
      </w:r>
      <w:r w:rsidRPr="00497EE4">
        <w:t xml:space="preserve">  </w:t>
      </w:r>
      <w:r>
        <w:rPr>
          <w:rFonts w:hint="eastAsia"/>
          <w:color w:val="2B91AF"/>
        </w:rPr>
        <w:t>uint8_t</w:t>
      </w:r>
      <w:r w:rsidRPr="00497EE4">
        <w:t xml:space="preserve"> tgaHeader[18];</w:t>
      </w:r>
      <w:r w:rsidRPr="00497EE4">
        <w:br/>
      </w:r>
      <w:r>
        <w:rPr>
          <w:color w:val="FF0000"/>
        </w:rPr>
        <w:t xml:space="preserve"> </w:t>
      </w:r>
      <w:r w:rsidRPr="00497EE4">
        <w:t xml:space="preserve">  ifs.read(tgaHeader, 18);</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sidRPr="00497EE4">
        <w:rPr>
          <w:color w:val="FF0000"/>
        </w:rPr>
        <w:t>+</w:t>
      </w:r>
      <w:r w:rsidRPr="00497EE4">
        <w:t xml:space="preserve">  ifs.ignore(tgaHeader[0]);</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811895" w:rsidRDefault="00811895" w:rsidP="00811895">
      <w:r>
        <w:rPr>
          <w:rFonts w:hint="eastAsia"/>
        </w:rPr>
        <w:t>ファイルの一部を読み飛ばすには</w:t>
      </w:r>
      <w:r>
        <w:rPr>
          <w:rFonts w:hint="eastAsia"/>
        </w:rPr>
        <w:t>ignore</w:t>
      </w:r>
      <w:r>
        <w:t>(</w:t>
      </w:r>
      <w:r>
        <w:t>いぐのあ</w:t>
      </w:r>
      <w:r>
        <w:rPr>
          <w:rFonts w:hint="eastAsia"/>
        </w:rPr>
        <w:t>)</w:t>
      </w:r>
      <w:r>
        <w:rPr>
          <w:rFonts w:hint="eastAsia"/>
        </w:rPr>
        <w:t>メンバ関数を使います。引数として「読み飛ばすデータ数」を設定すると、その数だけデータを読み飛ばしてくれます。イメージ</w:t>
      </w:r>
      <w:r>
        <w:rPr>
          <w:rFonts w:hint="eastAsia"/>
        </w:rPr>
        <w:t>ID</w:t>
      </w:r>
      <w:r>
        <w:rPr>
          <w:rFonts w:hint="eastAsia"/>
        </w:rPr>
        <w:t>の長さは</w:t>
      </w:r>
      <w:r>
        <w:rPr>
          <w:rFonts w:hint="eastAsia"/>
        </w:rPr>
        <w:t>TGA</w:t>
      </w:r>
      <w:r>
        <w:rPr>
          <w:rFonts w:hint="eastAsia"/>
        </w:rPr>
        <w:t>ヘッダの</w:t>
      </w:r>
      <w:r>
        <w:rPr>
          <w:rFonts w:hint="eastAsia"/>
        </w:rPr>
        <w:t>0</w:t>
      </w:r>
      <w:r>
        <w:rPr>
          <w:rFonts w:hint="eastAsia"/>
        </w:rPr>
        <w:t>バイト目に格納されていますので、それを引数に設定するだけです。</w:t>
      </w:r>
    </w:p>
    <w:p w:rsidR="00811895" w:rsidRDefault="00811895" w:rsidP="00811895">
      <w:pPr>
        <w:pStyle w:val="2"/>
      </w:pPr>
      <w:r>
        <w:t>カラーマップをスキップする</w:t>
      </w:r>
    </w:p>
    <w:p w:rsidR="00811895" w:rsidRDefault="00811895" w:rsidP="00811895">
      <w:r>
        <w:t>続いてカラーマップを読み飛ばします。イメージ</w:t>
      </w:r>
      <w:r>
        <w:rPr>
          <w:rFonts w:hint="eastAsia"/>
        </w:rPr>
        <w:t>ID</w:t>
      </w:r>
      <w:r>
        <w:rPr>
          <w:rFonts w:hint="eastAsia"/>
        </w:rPr>
        <w:t>をスキップするプログラムの下に、次のプログラムを追加してください。</w:t>
      </w:r>
    </w:p>
    <w:p w:rsidR="00811895" w:rsidRDefault="00811895" w:rsidP="00811895">
      <w:pPr>
        <w:pStyle w:val="ac"/>
      </w:pPr>
      <w:r>
        <w:rPr>
          <w:color w:val="FF0000"/>
        </w:rPr>
        <w:t xml:space="preserve"> </w:t>
      </w:r>
      <w:r w:rsidRPr="00497EE4">
        <w:t xml:space="preserve">  </w:t>
      </w:r>
      <w:r w:rsidRPr="00497EE4">
        <w:rPr>
          <w:color w:val="008000"/>
        </w:rPr>
        <w:t xml:space="preserve">// </w:t>
      </w:r>
      <w:r w:rsidRPr="00497EE4">
        <w:rPr>
          <w:rFonts w:hint="eastAsia"/>
          <w:color w:val="008000"/>
        </w:rPr>
        <w:t>イメージ</w:t>
      </w:r>
      <w:r w:rsidRPr="00497EE4">
        <w:rPr>
          <w:color w:val="008000"/>
        </w:rPr>
        <w:t>ID</w:t>
      </w:r>
      <w:r w:rsidRPr="00497EE4">
        <w:rPr>
          <w:rFonts w:hint="eastAsia"/>
          <w:color w:val="008000"/>
        </w:rPr>
        <w:t>を飛ばす</w:t>
      </w:r>
      <w:r w:rsidRPr="00497EE4">
        <w:rPr>
          <w:color w:val="008000"/>
        </w:rPr>
        <w:t>.</w:t>
      </w:r>
      <w:r w:rsidRPr="00497EE4">
        <w:br/>
      </w:r>
      <w:r>
        <w:rPr>
          <w:color w:val="FF0000"/>
        </w:rPr>
        <w:t xml:space="preserve"> </w:t>
      </w:r>
      <w:r w:rsidRPr="00497EE4">
        <w:t xml:space="preserve">  ifs.ignore(tgaHeader[0]);</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sidRPr="00497EE4">
        <w:rPr>
          <w:color w:val="FF0000"/>
        </w:rPr>
        <w:t>+</w:t>
      </w:r>
      <w:r w:rsidRPr="00497EE4">
        <w:t xml:space="preserve">  </w:t>
      </w:r>
      <w:r w:rsidRPr="00497EE4">
        <w:rPr>
          <w:color w:val="0000FF"/>
        </w:rPr>
        <w:t>if</w:t>
      </w:r>
      <w:r w:rsidRPr="00497EE4">
        <w:t xml:space="preserve"> (tgaHeader[1]) {</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004F6666">
        <w:t xml:space="preserve"> colorMapLength = tgaHeader[5] + </w:t>
      </w:r>
      <w:r w:rsidR="001E356C">
        <w:t xml:space="preserve">tgaHeader[6] </w:t>
      </w:r>
      <w:r w:rsidR="001E356C">
        <w:rPr>
          <w:rFonts w:hint="eastAsia"/>
        </w:rPr>
        <w:t xml:space="preserve">* </w:t>
      </w:r>
      <w:r w:rsidR="005F19A8">
        <w:t>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sidRPr="00497EE4">
        <w:rPr>
          <w:color w:val="FF0000"/>
        </w:rPr>
        <w:t>+</w:t>
      </w:r>
      <w:r w:rsidRPr="00497EE4">
        <w:t xml:space="preserve">    ifs.ignore(colorMapSize);</w:t>
      </w:r>
      <w:r w:rsidRPr="00497EE4">
        <w:br/>
      </w:r>
      <w:r w:rsidRPr="00497EE4">
        <w:rPr>
          <w:color w:val="FF0000"/>
        </w:rPr>
        <w:t>+</w:t>
      </w:r>
      <w:r>
        <w:t xml:space="preserve">  }</w:t>
      </w:r>
      <w:r w:rsidR="00E56B64">
        <w:br/>
      </w:r>
      <w:r w:rsidR="00E56B64" w:rsidRPr="00497EE4">
        <w:rPr>
          <w:color w:val="FF0000"/>
        </w:rPr>
        <w:t>+</w:t>
      </w:r>
      <w:r w:rsidRPr="00497EE4">
        <w:br/>
      </w:r>
      <w:r>
        <w:rPr>
          <w:color w:val="FF0000"/>
        </w:rPr>
        <w:t xml:space="preserve"> </w:t>
      </w:r>
      <w:r w:rsidRPr="00497EE4">
        <w:t>}</w:t>
      </w:r>
      <w:r w:rsidRPr="00497EE4">
        <w:br/>
      </w:r>
      <w:r w:rsidRPr="00497EE4">
        <w:br/>
        <w:t xml:space="preserve"> } </w:t>
      </w:r>
      <w:r w:rsidRPr="00497EE4">
        <w:rPr>
          <w:color w:val="008000"/>
        </w:rPr>
        <w:t>// namespace Texture</w:t>
      </w:r>
    </w:p>
    <w:p w:rsidR="00373C6C" w:rsidRDefault="002D2321" w:rsidP="003700EB">
      <w:r>
        <w:lastRenderedPageBreak/>
        <w:t>カラーマップの有無は、</w:t>
      </w:r>
      <w:r>
        <w:rPr>
          <w:rFonts w:hint="eastAsia"/>
        </w:rPr>
        <w:t>TGA</w:t>
      </w:r>
      <w:r>
        <w:rPr>
          <w:rFonts w:hint="eastAsia"/>
        </w:rPr>
        <w:t>ヘッダの</w:t>
      </w:r>
      <w:r>
        <w:rPr>
          <w:rFonts w:hint="eastAsia"/>
        </w:rPr>
        <w:t>1</w:t>
      </w:r>
      <w:r>
        <w:rPr>
          <w:rFonts w:hint="eastAsia"/>
        </w:rPr>
        <w:t>バイト目を見れば分かります。ここに格納されている数値が</w:t>
      </w:r>
      <w:r>
        <w:rPr>
          <w:rFonts w:hint="eastAsia"/>
        </w:rPr>
        <w:t>0</w:t>
      </w:r>
      <w:r>
        <w:rPr>
          <w:rFonts w:hint="eastAsia"/>
        </w:rPr>
        <w:t>なら</w:t>
      </w:r>
      <w:r w:rsidR="00E56B64">
        <w:rPr>
          <w:rFonts w:hint="eastAsia"/>
        </w:rPr>
        <w:t>、</w:t>
      </w:r>
      <w:r>
        <w:rPr>
          <w:rFonts w:hint="eastAsia"/>
        </w:rPr>
        <w:t>カラーマップはありませんので、何もする必要はありません。</w:t>
      </w:r>
      <w:r>
        <w:rPr>
          <w:rFonts w:hint="eastAsia"/>
        </w:rPr>
        <w:t>1</w:t>
      </w:r>
      <w:r>
        <w:rPr>
          <w:rFonts w:hint="eastAsia"/>
        </w:rPr>
        <w:t>なら</w:t>
      </w:r>
      <w:r w:rsidR="00E56B64">
        <w:rPr>
          <w:rFonts w:hint="eastAsia"/>
        </w:rPr>
        <w:t>、</w:t>
      </w:r>
      <w:r>
        <w:rPr>
          <w:rFonts w:hint="eastAsia"/>
        </w:rPr>
        <w:t>カラーマップのバイト数を計算して読み飛ばす必要があります。</w:t>
      </w:r>
      <w:r w:rsidR="00373C6C">
        <w:t>カラーマップのバイト数は、</w:t>
      </w:r>
      <w:r w:rsidR="00E56B64">
        <w:t>TGA</w:t>
      </w:r>
      <w:r w:rsidR="00E56B64">
        <w:t>ヘッダにある</w:t>
      </w:r>
      <w:r w:rsidR="00373C6C">
        <w:t>カラーマップ</w:t>
      </w:r>
      <w:r w:rsidR="0057709E">
        <w:t>・レングスとカラーマップ・エントリー・サイズという</w:t>
      </w:r>
      <w:r w:rsidR="009F202E">
        <w:rPr>
          <w:rFonts w:hint="eastAsia"/>
        </w:rPr>
        <w:t>2</w:t>
      </w:r>
      <w:r w:rsidR="009F202E">
        <w:rPr>
          <w:rFonts w:hint="eastAsia"/>
        </w:rPr>
        <w:t>つのデータから計算することができます。</w:t>
      </w:r>
    </w:p>
    <w:p w:rsidR="0000796C" w:rsidRDefault="0000796C" w:rsidP="002D2321">
      <w:r>
        <w:rPr>
          <w:rFonts w:hint="eastAsia"/>
        </w:rPr>
        <w:t>ところで</w:t>
      </w:r>
      <w:r w:rsidR="00373C6C">
        <w:rPr>
          <w:rFonts w:hint="eastAsia"/>
        </w:rPr>
        <w:t>、</w:t>
      </w:r>
      <w:r w:rsidR="002D2321">
        <w:t>TGA</w:t>
      </w:r>
      <w:r w:rsidR="002D2321">
        <w:t>ファイル</w:t>
      </w:r>
      <w:r w:rsidR="002D2321">
        <w:rPr>
          <w:rFonts w:hint="eastAsia"/>
        </w:rPr>
        <w:t>ヘッダ</w:t>
      </w:r>
      <w:r w:rsidR="00431642">
        <w:t>にはバイト単位で情報が詰め込まれています。ですから</w:t>
      </w:r>
      <w:r w:rsidR="002D2321">
        <w:t>、データの読み出しもバイト単位で行わなければなりません。</w:t>
      </w:r>
      <w:r>
        <w:t>カラーマップ・エントリー・サイズは</w:t>
      </w:r>
      <w:r w:rsidR="0057709E">
        <w:rPr>
          <w:rFonts w:hint="eastAsia"/>
        </w:rPr>
        <w:t>1</w:t>
      </w:r>
      <w:r w:rsidR="0057709E">
        <w:rPr>
          <w:rFonts w:hint="eastAsia"/>
        </w:rPr>
        <w:t>バイト</w:t>
      </w:r>
      <w:r>
        <w:rPr>
          <w:rFonts w:hint="eastAsia"/>
        </w:rPr>
        <w:t>の</w:t>
      </w:r>
      <w:r w:rsidR="0057709E">
        <w:rPr>
          <w:rFonts w:hint="eastAsia"/>
        </w:rPr>
        <w:t>データ</w:t>
      </w:r>
      <w:r>
        <w:rPr>
          <w:rFonts w:hint="eastAsia"/>
        </w:rPr>
        <w:t>なので</w:t>
      </w:r>
      <w:r w:rsidR="00FC4775">
        <w:rPr>
          <w:rFonts w:hint="eastAsia"/>
        </w:rPr>
        <w:t>そのまま</w:t>
      </w:r>
      <w:r>
        <w:rPr>
          <w:rFonts w:hint="eastAsia"/>
        </w:rPr>
        <w:t>使うことができま</w:t>
      </w:r>
      <w:r w:rsidR="0057709E">
        <w:rPr>
          <w:rFonts w:hint="eastAsia"/>
        </w:rPr>
        <w:t>すが、</w:t>
      </w:r>
      <w:r>
        <w:rPr>
          <w:rFonts w:hint="eastAsia"/>
        </w:rPr>
        <w:t>カラーマップ・レングスは</w:t>
      </w:r>
      <w:r w:rsidR="0057709E">
        <w:rPr>
          <w:rFonts w:hint="eastAsia"/>
        </w:rPr>
        <w:t>2</w:t>
      </w:r>
      <w:r w:rsidR="0057709E">
        <w:rPr>
          <w:rFonts w:hint="eastAsia"/>
        </w:rPr>
        <w:t>バイトで</w:t>
      </w:r>
      <w:r>
        <w:rPr>
          <w:rFonts w:hint="eastAsia"/>
        </w:rPr>
        <w:t>す。</w:t>
      </w:r>
      <w:r>
        <w:rPr>
          <w:rFonts w:hint="eastAsia"/>
        </w:rPr>
        <w:t>2</w:t>
      </w:r>
      <w:r>
        <w:rPr>
          <w:rFonts w:hint="eastAsia"/>
        </w:rPr>
        <w:t>バイトの</w:t>
      </w:r>
      <w:r w:rsidR="0057709E">
        <w:rPr>
          <w:rFonts w:hint="eastAsia"/>
        </w:rPr>
        <w:t>データ</w:t>
      </w:r>
      <w:r w:rsidR="009220FD">
        <w:rPr>
          <w:rFonts w:hint="eastAsia"/>
        </w:rPr>
        <w:t>って</w:t>
      </w:r>
      <w:r w:rsidR="0057709E">
        <w:rPr>
          <w:rFonts w:hint="eastAsia"/>
        </w:rPr>
        <w:t>どう</w:t>
      </w:r>
      <w:r w:rsidR="009220FD">
        <w:rPr>
          <w:rFonts w:hint="eastAsia"/>
        </w:rPr>
        <w:t>扱ったらいいん</w:t>
      </w:r>
      <w:r w:rsidR="0057709E">
        <w:rPr>
          <w:rFonts w:hint="eastAsia"/>
        </w:rPr>
        <w:t>でしょう？</w:t>
      </w:r>
      <w:r w:rsidR="003B6BF6">
        <w:br/>
      </w:r>
      <w:r w:rsidR="00FC4775">
        <w:rPr>
          <w:rFonts w:hint="eastAsia"/>
        </w:rPr>
        <w:t>これは、データがどうやって格納されているかが分かれば大丈夫です。</w:t>
      </w:r>
      <w:r w:rsidR="002D2321">
        <w:rPr>
          <w:rFonts w:hint="eastAsia"/>
        </w:rPr>
        <w:t>T</w:t>
      </w:r>
      <w:r w:rsidR="002D2321">
        <w:t>GA</w:t>
      </w:r>
      <w:r w:rsidR="00FC4775">
        <w:rPr>
          <w:rFonts w:hint="eastAsia"/>
        </w:rPr>
        <w:t>ファイルの場合、</w:t>
      </w:r>
      <w:r w:rsidR="002D2321">
        <w:rPr>
          <w:rFonts w:hint="eastAsia"/>
        </w:rPr>
        <w:t>数値の格納方法</w:t>
      </w:r>
      <w:r w:rsidR="00FC4775">
        <w:rPr>
          <w:rFonts w:hint="eastAsia"/>
        </w:rPr>
        <w:t>に</w:t>
      </w:r>
      <w:r w:rsidR="002D2321">
        <w:rPr>
          <w:rFonts w:hint="eastAsia"/>
        </w:rPr>
        <w:t>は「リトル・エンディアン」</w:t>
      </w:r>
      <w:r w:rsidR="00FC4775">
        <w:rPr>
          <w:rFonts w:hint="eastAsia"/>
        </w:rPr>
        <w:t>という方法を使っています。リトル・エンディアンは</w:t>
      </w:r>
      <w:r w:rsidR="002D2321">
        <w:rPr>
          <w:rFonts w:hint="eastAsia"/>
        </w:rPr>
        <w:t>、数値データ</w:t>
      </w:r>
      <w:r w:rsidR="003B6BF6">
        <w:rPr>
          <w:rFonts w:hint="eastAsia"/>
        </w:rPr>
        <w:t>をバイト単位に分け</w:t>
      </w:r>
      <w:r w:rsidR="00FC4775">
        <w:rPr>
          <w:rFonts w:hint="eastAsia"/>
        </w:rPr>
        <w:t>て</w:t>
      </w:r>
      <w:r w:rsidR="003B6BF6">
        <w:rPr>
          <w:rFonts w:hint="eastAsia"/>
        </w:rPr>
        <w:t>、</w:t>
      </w:r>
      <w:r w:rsidR="002D2321">
        <w:rPr>
          <w:rFonts w:hint="eastAsia"/>
        </w:rPr>
        <w:t>桁の小さい方から</w:t>
      </w:r>
      <w:r w:rsidR="002D2321">
        <w:rPr>
          <w:rFonts w:hint="eastAsia"/>
        </w:rPr>
        <w:t>1</w:t>
      </w:r>
      <w:r w:rsidR="002D2321">
        <w:rPr>
          <w:rFonts w:hint="eastAsia"/>
        </w:rPr>
        <w:t>バイトずつ順番に</w:t>
      </w:r>
      <w:r w:rsidR="003B6BF6">
        <w:rPr>
          <w:rFonts w:hint="eastAsia"/>
        </w:rPr>
        <w:t>ファイルに</w:t>
      </w:r>
      <w:r w:rsidR="002D2321">
        <w:rPr>
          <w:rFonts w:hint="eastAsia"/>
        </w:rPr>
        <w:t>格納</w:t>
      </w:r>
      <w:r w:rsidR="003B6BF6">
        <w:rPr>
          <w:rFonts w:hint="eastAsia"/>
        </w:rPr>
        <w:t>する</w:t>
      </w:r>
      <w:r w:rsidR="00FC4775">
        <w:rPr>
          <w:rFonts w:hint="eastAsia"/>
        </w:rPr>
        <w:t>方法です</w:t>
      </w:r>
      <w:r w:rsidR="002D2321">
        <w:rPr>
          <w:rFonts w:hint="eastAsia"/>
        </w:rPr>
        <w:t>。</w:t>
      </w:r>
      <w:r w:rsidR="00755521">
        <w:rPr>
          <w:rFonts w:hint="eastAsia"/>
        </w:rPr>
        <w:t>これを</w:t>
      </w:r>
      <w:r w:rsidR="002D2321">
        <w:rPr>
          <w:rFonts w:hint="eastAsia"/>
        </w:rPr>
        <w:t>数値に</w:t>
      </w:r>
      <w:r w:rsidR="00FC4775">
        <w:rPr>
          <w:rFonts w:hint="eastAsia"/>
        </w:rPr>
        <w:t>戻す</w:t>
      </w:r>
      <w:r w:rsidR="008D5C72">
        <w:rPr>
          <w:rFonts w:hint="eastAsia"/>
        </w:rPr>
        <w:t>には</w:t>
      </w:r>
      <w:r w:rsidR="002D2321">
        <w:rPr>
          <w:rFonts w:hint="eastAsia"/>
        </w:rPr>
        <w:t>、</w:t>
      </w:r>
      <w:r w:rsidR="002D2321">
        <w:t>1</w:t>
      </w:r>
      <w:r w:rsidR="002D2321">
        <w:t>バイト</w:t>
      </w:r>
      <w:r w:rsidR="002D2321">
        <w:rPr>
          <w:rFonts w:hint="eastAsia"/>
        </w:rPr>
        <w:t>ずつ取り出して</w:t>
      </w:r>
      <w:r w:rsidR="00E54CF8">
        <w:rPr>
          <w:rFonts w:hint="eastAsia"/>
        </w:rPr>
        <w:t>元の</w:t>
      </w:r>
      <w:r w:rsidR="00FC4775">
        <w:rPr>
          <w:rFonts w:hint="eastAsia"/>
        </w:rPr>
        <w:t>順番</w:t>
      </w:r>
      <w:r w:rsidR="00E54CF8">
        <w:rPr>
          <w:rFonts w:hint="eastAsia"/>
        </w:rPr>
        <w:t>に</w:t>
      </w:r>
      <w:r w:rsidR="00FC4775">
        <w:rPr>
          <w:rFonts w:hint="eastAsia"/>
        </w:rPr>
        <w:t>戻します</w:t>
      </w:r>
      <w:r w:rsidR="002D2321">
        <w:rPr>
          <w:rFonts w:hint="eastAsia"/>
        </w:rPr>
        <w:t>。</w:t>
      </w:r>
    </w:p>
    <w:p w:rsidR="0000796C" w:rsidRDefault="00FC4775" w:rsidP="002D2321">
      <w:r>
        <w:rPr>
          <w:rFonts w:hint="eastAsia"/>
        </w:rPr>
        <w:t>例として</w:t>
      </w:r>
      <w:r>
        <w:rPr>
          <w:rFonts w:hint="eastAsia"/>
        </w:rPr>
        <w:t>10000</w:t>
      </w:r>
      <w:r>
        <w:rPr>
          <w:rFonts w:hint="eastAsia"/>
        </w:rPr>
        <w:t>という数値を考えてみましょう。</w:t>
      </w:r>
      <w:r>
        <w:rPr>
          <w:rFonts w:hint="eastAsia"/>
        </w:rPr>
        <w:t>10000</w:t>
      </w:r>
      <w:r>
        <w:rPr>
          <w:rFonts w:hint="eastAsia"/>
        </w:rPr>
        <w:t>を</w:t>
      </w:r>
      <w:r>
        <w:rPr>
          <w:rFonts w:hint="eastAsia"/>
        </w:rPr>
        <w:t>16</w:t>
      </w:r>
      <w:r>
        <w:rPr>
          <w:rFonts w:hint="eastAsia"/>
        </w:rPr>
        <w:t>進数にすると</w:t>
      </w:r>
      <w:r>
        <w:rPr>
          <w:rFonts w:hint="eastAsia"/>
        </w:rPr>
        <w:t>0x</w:t>
      </w:r>
      <w:r>
        <w:t>2710</w:t>
      </w:r>
      <w:r>
        <w:t>となります</w:t>
      </w:r>
      <w:r>
        <w:rPr>
          <w:rFonts w:hint="eastAsia"/>
        </w:rPr>
        <w:t>(</w:t>
      </w:r>
      <w:r>
        <w:rPr>
          <w:rFonts w:hint="eastAsia"/>
        </w:rPr>
        <w:t>「</w:t>
      </w:r>
      <w:r>
        <w:t>0x</w:t>
      </w:r>
      <w:r>
        <w:t>」は</w:t>
      </w:r>
      <w:r>
        <w:rPr>
          <w:rFonts w:hint="eastAsia"/>
        </w:rPr>
        <w:t>16</w:t>
      </w:r>
      <w:r>
        <w:rPr>
          <w:rFonts w:hint="eastAsia"/>
        </w:rPr>
        <w:t>進数であることを示すために付けています</w:t>
      </w:r>
      <w:r>
        <w:rPr>
          <w:rFonts w:hint="eastAsia"/>
        </w:rPr>
        <w:t>)</w:t>
      </w:r>
      <w:r>
        <w:t>。</w:t>
      </w:r>
      <w:r w:rsidR="00390353">
        <w:t>まず、</w:t>
      </w:r>
      <w:r>
        <w:t>これを</w:t>
      </w:r>
      <w:r w:rsidR="00390353">
        <w:rPr>
          <w:rFonts w:hint="eastAsia"/>
        </w:rPr>
        <w:t>0x2700</w:t>
      </w:r>
      <w:r w:rsidR="00390353">
        <w:rPr>
          <w:rFonts w:hint="eastAsia"/>
        </w:rPr>
        <w:t>と</w:t>
      </w:r>
      <w:r w:rsidR="00390353">
        <w:rPr>
          <w:rFonts w:hint="eastAsia"/>
        </w:rPr>
        <w:t>0x10</w:t>
      </w:r>
      <w:r w:rsidR="00390353">
        <w:rPr>
          <w:rFonts w:hint="eastAsia"/>
        </w:rPr>
        <w:t>の</w:t>
      </w:r>
      <w:r w:rsidR="00390353">
        <w:rPr>
          <w:rFonts w:hint="eastAsia"/>
        </w:rPr>
        <w:t>2</w:t>
      </w:r>
      <w:r w:rsidR="00390353">
        <w:rPr>
          <w:rFonts w:hint="eastAsia"/>
        </w:rPr>
        <w:t>つの部分に分けます。</w:t>
      </w:r>
      <w:r w:rsidR="00390353">
        <w:rPr>
          <w:rFonts w:hint="eastAsia"/>
        </w:rPr>
        <w:t>0x2700</w:t>
      </w:r>
      <w:r w:rsidR="00390353">
        <w:rPr>
          <w:rFonts w:hint="eastAsia"/>
        </w:rPr>
        <w:t>を</w:t>
      </w:r>
      <w:r w:rsidR="00390353">
        <w:rPr>
          <w:rFonts w:hint="eastAsia"/>
        </w:rPr>
        <w:t>0x100</w:t>
      </w:r>
      <w:r w:rsidR="00390353">
        <w:rPr>
          <w:rFonts w:hint="eastAsia"/>
        </w:rPr>
        <w:t>で割ると</w:t>
      </w:r>
      <w:r w:rsidR="00390353">
        <w:rPr>
          <w:rFonts w:hint="eastAsia"/>
        </w:rPr>
        <w:t>0x27</w:t>
      </w:r>
      <w:r w:rsidR="00390353">
        <w:rPr>
          <w:rFonts w:hint="eastAsia"/>
        </w:rPr>
        <w:t>になります。これで</w:t>
      </w:r>
      <w:r w:rsidR="00390353">
        <w:t>10000</w:t>
      </w:r>
      <w:r w:rsidR="00390353">
        <w:t>を</w:t>
      </w:r>
      <w:r w:rsidR="00390353">
        <w:rPr>
          <w:rFonts w:hint="eastAsia"/>
        </w:rPr>
        <w:t>2</w:t>
      </w:r>
      <w:r w:rsidR="00390353">
        <w:rPr>
          <w:rFonts w:hint="eastAsia"/>
        </w:rPr>
        <w:t>つの</w:t>
      </w:r>
      <w:r>
        <w:rPr>
          <w:rFonts w:hint="eastAsia"/>
        </w:rPr>
        <w:t>1</w:t>
      </w:r>
      <w:r>
        <w:rPr>
          <w:rFonts w:hint="eastAsia"/>
        </w:rPr>
        <w:t>バイト</w:t>
      </w:r>
      <w:r w:rsidR="00390353">
        <w:rPr>
          <w:rFonts w:hint="eastAsia"/>
        </w:rPr>
        <w:t>データに分けることができました。</w:t>
      </w:r>
      <w:r>
        <w:rPr>
          <w:rFonts w:hint="eastAsia"/>
        </w:rPr>
        <w:t>リトル・エンディアン</w:t>
      </w:r>
      <w:r w:rsidR="00390353">
        <w:rPr>
          <w:rFonts w:hint="eastAsia"/>
        </w:rPr>
        <w:t>は小さい桁側から格納していく方法なので、ファイルには</w:t>
      </w:r>
      <w:r>
        <w:rPr>
          <w:rFonts w:hint="eastAsia"/>
        </w:rPr>
        <w:t>0x10, 0x27</w:t>
      </w:r>
      <w:r>
        <w:rPr>
          <w:rFonts w:hint="eastAsia"/>
        </w:rPr>
        <w:t>の順番で格納されます。</w:t>
      </w:r>
    </w:p>
    <w:p w:rsidR="002D2321" w:rsidRDefault="00FC4775" w:rsidP="002D2321">
      <w:r>
        <w:rPr>
          <w:rFonts w:hint="eastAsia"/>
        </w:rPr>
        <w:t>次に、このファイルを</w:t>
      </w:r>
      <w:r>
        <w:rPr>
          <w:rFonts w:hint="eastAsia"/>
        </w:rPr>
        <w:t>uint8_t</w:t>
      </w:r>
      <w:r>
        <w:rPr>
          <w:rFonts w:hint="eastAsia"/>
        </w:rPr>
        <w:t>型の配列に読み込んだとしましょう。配列名を</w:t>
      </w:r>
      <w:r>
        <w:rPr>
          <w:rFonts w:hint="eastAsia"/>
        </w:rPr>
        <w:t>array</w:t>
      </w:r>
      <w:r>
        <w:rPr>
          <w:rFonts w:hint="eastAsia"/>
        </w:rPr>
        <w:t>とすると、</w:t>
      </w:r>
      <w:r>
        <w:rPr>
          <w:rFonts w:hint="eastAsia"/>
        </w:rPr>
        <w:t>array[0]</w:t>
      </w:r>
      <w:r>
        <w:rPr>
          <w:rFonts w:hint="eastAsia"/>
        </w:rPr>
        <w:t>には</w:t>
      </w:r>
      <w:r>
        <w:rPr>
          <w:rFonts w:hint="eastAsia"/>
        </w:rPr>
        <w:t>0x10</w:t>
      </w:r>
      <w:r>
        <w:rPr>
          <w:rFonts w:hint="eastAsia"/>
        </w:rPr>
        <w:t>、</w:t>
      </w:r>
      <w:r>
        <w:rPr>
          <w:rFonts w:hint="eastAsia"/>
        </w:rPr>
        <w:t>array[1]</w:t>
      </w:r>
      <w:r>
        <w:rPr>
          <w:rFonts w:hint="eastAsia"/>
        </w:rPr>
        <w:t>には</w:t>
      </w:r>
      <w:r>
        <w:rPr>
          <w:rFonts w:hint="eastAsia"/>
        </w:rPr>
        <w:t>0x27</w:t>
      </w:r>
      <w:r>
        <w:rPr>
          <w:rFonts w:hint="eastAsia"/>
        </w:rPr>
        <w:t>が格納されることになります。</w:t>
      </w:r>
      <w:r w:rsidR="00390353">
        <w:rPr>
          <w:rFonts w:hint="eastAsia"/>
        </w:rPr>
        <w:t>この</w:t>
      </w:r>
      <w:r w:rsidR="00390353">
        <w:rPr>
          <w:rFonts w:hint="eastAsia"/>
        </w:rPr>
        <w:t>2</w:t>
      </w:r>
      <w:r w:rsidR="00390353">
        <w:rPr>
          <w:rFonts w:hint="eastAsia"/>
        </w:rPr>
        <w:t>つから元の</w:t>
      </w:r>
      <w:r w:rsidR="00390353">
        <w:rPr>
          <w:rFonts w:hint="eastAsia"/>
        </w:rPr>
        <w:t>0x2710</w:t>
      </w:r>
      <w:r w:rsidR="00390353">
        <w:t>を作り出すには、</w:t>
      </w:r>
      <w:r w:rsidR="00390353">
        <w:rPr>
          <w:rFonts w:hint="eastAsia"/>
        </w:rPr>
        <w:t>2</w:t>
      </w:r>
      <w:r w:rsidR="00390353">
        <w:rPr>
          <w:rFonts w:hint="eastAsia"/>
        </w:rPr>
        <w:t>番めの</w:t>
      </w:r>
      <w:r w:rsidR="00390353">
        <w:rPr>
          <w:rFonts w:hint="eastAsia"/>
        </w:rPr>
        <w:t>0x27</w:t>
      </w:r>
      <w:r w:rsidR="00390353">
        <w:rPr>
          <w:rFonts w:hint="eastAsia"/>
        </w:rPr>
        <w:t>を</w:t>
      </w:r>
      <w:r w:rsidR="00390353">
        <w:rPr>
          <w:rFonts w:hint="eastAsia"/>
        </w:rPr>
        <w:t>0x100</w:t>
      </w:r>
      <w:r w:rsidR="00390353">
        <w:rPr>
          <w:rFonts w:hint="eastAsia"/>
        </w:rPr>
        <w:t>倍</w:t>
      </w:r>
      <w:r w:rsidR="0000796C">
        <w:rPr>
          <w:rFonts w:hint="eastAsia"/>
        </w:rPr>
        <w:t>して足し合わせるだけです。</w:t>
      </w:r>
    </w:p>
    <w:p w:rsidR="00FC4775" w:rsidRDefault="00FC4775" w:rsidP="00FC4775">
      <w:pPr>
        <w:jc w:val="center"/>
      </w:pPr>
      <w:r>
        <w:rPr>
          <w:rFonts w:hint="eastAsia"/>
          <w:noProof/>
        </w:rPr>
        <w:drawing>
          <wp:inline distT="0" distB="0" distL="0" distR="0">
            <wp:extent cx="5596128" cy="1454037"/>
            <wp:effectExtent l="0" t="0" r="508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バイナリファイルの読み書き.png"/>
                    <pic:cNvPicPr/>
                  </pic:nvPicPr>
                  <pic:blipFill>
                    <a:blip r:embed="rId8">
                      <a:extLst>
                        <a:ext uri="{28A0092B-C50C-407E-A947-70E740481C1C}">
                          <a14:useLocalDpi xmlns:a14="http://schemas.microsoft.com/office/drawing/2010/main" val="0"/>
                        </a:ext>
                      </a:extLst>
                    </a:blip>
                    <a:stretch>
                      <a:fillRect/>
                    </a:stretch>
                  </pic:blipFill>
                  <pic:spPr>
                    <a:xfrm>
                      <a:off x="0" y="0"/>
                      <a:ext cx="5630047" cy="1462850"/>
                    </a:xfrm>
                    <a:prstGeom prst="rect">
                      <a:avLst/>
                    </a:prstGeom>
                  </pic:spPr>
                </pic:pic>
              </a:graphicData>
            </a:graphic>
          </wp:inline>
        </w:drawing>
      </w:r>
    </w:p>
    <w:p w:rsidR="0000796C" w:rsidRPr="0000796C" w:rsidRDefault="0000796C" w:rsidP="003700EB">
      <w:r>
        <w:t>これで、カラーマップに登録されている色数と、ひとつの色のビット数が分かりました。あとはこのふたつを掛け合わせるだけです。ただし、カラーマップ・エントリー・サイズに格納されているのは色のビット数なので、</w:t>
      </w:r>
      <w:r>
        <w:rPr>
          <w:rFonts w:hint="eastAsia"/>
        </w:rPr>
        <w:t>8</w:t>
      </w:r>
      <w:r>
        <w:rPr>
          <w:rFonts w:hint="eastAsia"/>
        </w:rPr>
        <w:t>で割って</w:t>
      </w:r>
      <w:r>
        <w:t>バイト数に変換する必要があります。</w:t>
      </w:r>
    </w:p>
    <w:p w:rsidR="002D2321" w:rsidRDefault="00930CEF" w:rsidP="003700EB">
      <w:r>
        <w:t>バイト数が計算できればあとは簡単です。イメージ</w:t>
      </w:r>
      <w:r>
        <w:rPr>
          <w:rFonts w:hint="eastAsia"/>
        </w:rPr>
        <w:t>ID</w:t>
      </w:r>
      <w:r>
        <w:rPr>
          <w:rFonts w:hint="eastAsia"/>
        </w:rPr>
        <w:t>のときと同様に</w:t>
      </w:r>
      <w:r>
        <w:rPr>
          <w:rFonts w:hint="eastAsia"/>
        </w:rPr>
        <w:t>ignore(</w:t>
      </w:r>
      <w:r>
        <w:rPr>
          <w:rFonts w:hint="eastAsia"/>
        </w:rPr>
        <w:t>いぐのあ</w:t>
      </w:r>
      <w:r>
        <w:rPr>
          <w:rFonts w:hint="eastAsia"/>
        </w:rPr>
        <w:t>)</w:t>
      </w:r>
      <w:r>
        <w:rPr>
          <w:rFonts w:hint="eastAsia"/>
        </w:rPr>
        <w:t>メンバ関数を使って</w:t>
      </w:r>
      <w:r>
        <w:t>カラーマップを読み飛ばすだけです。</w:t>
      </w:r>
    </w:p>
    <w:p w:rsidR="0098002A" w:rsidRDefault="0098002A" w:rsidP="0098002A">
      <w:pPr>
        <w:pStyle w:val="af8"/>
      </w:pPr>
      <w:r w:rsidRPr="0098002A">
        <w:rPr>
          <w:rFonts w:hint="eastAsia"/>
          <w:b/>
        </w:rPr>
        <w:t>[</w:t>
      </w:r>
      <w:r w:rsidRPr="0098002A">
        <w:rPr>
          <w:rFonts w:hint="eastAsia"/>
          <w:b/>
        </w:rPr>
        <w:t>補足</w:t>
      </w:r>
      <w:r w:rsidRPr="0098002A">
        <w:rPr>
          <w:rFonts w:hint="eastAsia"/>
          <w:b/>
        </w:rPr>
        <w:t>]</w:t>
      </w:r>
      <w:r>
        <w:rPr>
          <w:rFonts w:hint="eastAsia"/>
        </w:rPr>
        <w:t xml:space="preserve"> </w:t>
      </w:r>
      <w:r w:rsidRPr="0098002A">
        <w:rPr>
          <w:rFonts w:hint="eastAsia"/>
        </w:rPr>
        <w:t>通常は「圧縮なし</w:t>
      </w:r>
      <w:r w:rsidRPr="0098002A">
        <w:rPr>
          <w:rFonts w:hint="eastAsia"/>
        </w:rPr>
        <w:t>32</w:t>
      </w:r>
      <w:r w:rsidRPr="0098002A">
        <w:rPr>
          <w:rFonts w:hint="eastAsia"/>
        </w:rPr>
        <w:t>ビット」形式にカラーマップは存在しません。</w:t>
      </w:r>
    </w:p>
    <w:p w:rsidR="002D2321" w:rsidRDefault="001B44EF" w:rsidP="001B44EF">
      <w:pPr>
        <w:pStyle w:val="2"/>
      </w:pPr>
      <w:r>
        <w:lastRenderedPageBreak/>
        <w:t>画像データを読み込む</w:t>
      </w:r>
    </w:p>
    <w:p w:rsidR="001B44EF" w:rsidRDefault="001B44EF" w:rsidP="003700EB">
      <w:r>
        <w:rPr>
          <w:rFonts w:hint="eastAsia"/>
        </w:rPr>
        <w:t>カラーマップの後ろには画像データがあります。これを読み込みましょう。</w:t>
      </w:r>
      <w:r>
        <w:br/>
      </w:r>
      <w:r>
        <w:t>カラーマップをスキップするプログラムの下に、次のプログラムを追加してください。</w:t>
      </w:r>
    </w:p>
    <w:p w:rsidR="001B44EF" w:rsidRPr="00497EE4" w:rsidRDefault="001B44EF" w:rsidP="001B44EF">
      <w:pPr>
        <w:pStyle w:val="ac"/>
      </w:pPr>
      <w:r>
        <w:rPr>
          <w:color w:val="FF0000"/>
        </w:rPr>
        <w:t xml:space="preserve"> </w:t>
      </w:r>
      <w:r w:rsidRPr="00497EE4">
        <w:t xml:space="preserve">  </w:t>
      </w:r>
      <w:r w:rsidRPr="00497EE4">
        <w:rPr>
          <w:color w:val="008000"/>
        </w:rPr>
        <w:t xml:space="preserve">// </w:t>
      </w:r>
      <w:r w:rsidRPr="00497EE4">
        <w:rPr>
          <w:rFonts w:hint="eastAsia"/>
          <w:color w:val="008000"/>
        </w:rPr>
        <w:t>カラーマップを飛ばす</w:t>
      </w:r>
      <w:r w:rsidRPr="00497EE4">
        <w:rPr>
          <w:color w:val="008000"/>
        </w:rPr>
        <w:t>.</w:t>
      </w:r>
      <w:r w:rsidRPr="00497EE4">
        <w:br/>
      </w:r>
      <w:r>
        <w:rPr>
          <w:color w:val="FF0000"/>
        </w:rPr>
        <w:t xml:space="preserve"> </w:t>
      </w:r>
      <w:r w:rsidRPr="00497EE4">
        <w:t xml:space="preserve">  </w:t>
      </w:r>
      <w:r w:rsidRPr="00497EE4">
        <w:rPr>
          <w:color w:val="0000FF"/>
        </w:rPr>
        <w:t>if</w:t>
      </w:r>
      <w:r w:rsidRPr="00497EE4">
        <w:t xml:space="preserve"> (tgaHeader[1]) {</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t xml:space="preserve"> colorMapLength = tgaHeader[5] + tgaHeader[6] * 0x100</w:t>
      </w:r>
      <w:r w:rsidRPr="00497EE4">
        <w:t>;</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colorMapEntrySize = tgaHeader[7];</w:t>
      </w:r>
      <w:r w:rsidRPr="00497EE4">
        <w:br/>
      </w:r>
      <w:r>
        <w:rPr>
          <w:color w:val="FF0000"/>
        </w:rPr>
        <w:t xml:space="preserve"> </w:t>
      </w:r>
      <w:r w:rsidRPr="00497EE4">
        <w:t xml:space="preserve">    </w:t>
      </w:r>
      <w:r w:rsidRPr="00497EE4">
        <w:rPr>
          <w:color w:val="0000FF"/>
        </w:rPr>
        <w:t>const</w:t>
      </w:r>
      <w:r w:rsidRPr="00497EE4">
        <w:t xml:space="preserve"> </w:t>
      </w:r>
      <w:r w:rsidRPr="00497EE4">
        <w:rPr>
          <w:color w:val="0000FF"/>
        </w:rPr>
        <w:t>int</w:t>
      </w:r>
      <w:r w:rsidRPr="00497EE4">
        <w:t xml:space="preserve"> colorMapSize = colorMapLength * colorMapEntrySize / 8;</w:t>
      </w:r>
      <w:r w:rsidRPr="00497EE4">
        <w:br/>
      </w:r>
      <w:r>
        <w:rPr>
          <w:color w:val="FF0000"/>
        </w:rPr>
        <w:t xml:space="preserve"> </w:t>
      </w:r>
      <w:r w:rsidRPr="00497EE4">
        <w:t xml:space="preserve">    ifs.ignore(colorMapSize);</w:t>
      </w:r>
      <w:r w:rsidRPr="00497EE4">
        <w:br/>
      </w:r>
      <w:r>
        <w:rPr>
          <w:color w:val="FF0000"/>
        </w:rPr>
        <w:t xml:space="preserve"> </w:t>
      </w:r>
      <w:r w:rsidRPr="00497EE4">
        <w:t xml:space="preserve">  }</w:t>
      </w:r>
      <w:r w:rsidRPr="00497EE4">
        <w:br/>
      </w:r>
      <w:r w:rsidRPr="00497EE4">
        <w:br/>
      </w:r>
      <w:r w:rsidRPr="00497EE4">
        <w:rPr>
          <w:color w:val="FF0000"/>
        </w:rPr>
        <w:t>+</w:t>
      </w:r>
      <w:r w:rsidRPr="00497EE4">
        <w:t xml:space="preserve">  </w:t>
      </w:r>
      <w:r w:rsidRPr="00497EE4">
        <w:rPr>
          <w:color w:val="008000"/>
        </w:rPr>
        <w:t xml:space="preserve">// </w:t>
      </w:r>
      <w:r w:rsidRPr="00497EE4">
        <w:rPr>
          <w:rFonts w:hint="eastAsia"/>
          <w:color w:val="008000"/>
        </w:rPr>
        <w:t>画像データを読み込む</w:t>
      </w:r>
      <w:r w:rsidRPr="00497EE4">
        <w:rPr>
          <w:color w:val="008000"/>
        </w:rPr>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width = tgaHea</w:t>
      </w:r>
      <w:r>
        <w:t xml:space="preserve">der[12] + </w:t>
      </w:r>
      <w:r w:rsidRPr="00497EE4">
        <w:t xml:space="preserve">tgaHeader[13] </w:t>
      </w:r>
      <w:r>
        <w:t>*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height = tgaHeader[14] </w:t>
      </w:r>
      <w:r>
        <w:t>+ tgaHeader[15] * 0x100</w:t>
      </w:r>
      <w:r w:rsidRPr="00497EE4">
        <w:t>;</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pixelDepth = tgaHeader[16];</w:t>
      </w:r>
      <w:r w:rsidRPr="00497EE4">
        <w:br/>
      </w:r>
      <w:r w:rsidRPr="00497EE4">
        <w:rPr>
          <w:color w:val="FF0000"/>
        </w:rPr>
        <w:t>+</w:t>
      </w:r>
      <w:r w:rsidRPr="00497EE4">
        <w:t xml:space="preserve">  </w:t>
      </w:r>
      <w:r w:rsidRPr="00497EE4">
        <w:rPr>
          <w:color w:val="0000FF"/>
        </w:rPr>
        <w:t>const</w:t>
      </w:r>
      <w:r w:rsidRPr="00497EE4">
        <w:t xml:space="preserve"> </w:t>
      </w:r>
      <w:r w:rsidRPr="00497EE4">
        <w:rPr>
          <w:color w:val="0000FF"/>
        </w:rPr>
        <w:t>int</w:t>
      </w:r>
      <w:r w:rsidRPr="00497EE4">
        <w:t xml:space="preserve"> imageSize = width * height * pixelDepth / 8;</w:t>
      </w:r>
      <w:r w:rsidRPr="00497EE4">
        <w:br/>
      </w:r>
      <w:r w:rsidRPr="00497EE4">
        <w:rPr>
          <w:color w:val="FF0000"/>
        </w:rPr>
        <w:t>+</w:t>
      </w:r>
      <w:r w:rsidRPr="00497EE4">
        <w:t xml:space="preserve">  std::</w:t>
      </w:r>
      <w:r w:rsidRPr="00497EE4">
        <w:rPr>
          <w:color w:val="2B91AF"/>
        </w:rPr>
        <w:t>vector</w:t>
      </w:r>
      <w:r w:rsidRPr="00497EE4">
        <w:t>&lt;</w:t>
      </w:r>
      <w:r>
        <w:rPr>
          <w:rFonts w:hint="eastAsia"/>
          <w:color w:val="2B91AF"/>
        </w:rPr>
        <w:t>uint8_t</w:t>
      </w:r>
      <w:r w:rsidRPr="00497EE4">
        <w:t>&gt; buf</w:t>
      </w:r>
      <w:r w:rsidR="008C0895">
        <w:rPr>
          <w:rFonts w:hint="eastAsia"/>
        </w:rPr>
        <w:t>(</w:t>
      </w:r>
      <w:r w:rsidR="008C0895" w:rsidRPr="00497EE4">
        <w:t>imageSize</w:t>
      </w:r>
      <w:r w:rsidR="008C0895">
        <w:rPr>
          <w:rFonts w:hint="eastAsia"/>
        </w:rPr>
        <w:t>)</w:t>
      </w:r>
      <w:r w:rsidRPr="00497EE4">
        <w:t>;</w:t>
      </w:r>
      <w:r w:rsidRPr="00497EE4">
        <w:br/>
      </w:r>
      <w:r w:rsidRPr="00497EE4">
        <w:rPr>
          <w:color w:val="FF0000"/>
        </w:rPr>
        <w:t>+</w:t>
      </w:r>
      <w:r w:rsidRPr="00497EE4">
        <w:t xml:space="preserve">  ifs.read(buf.data(), imageSize);</w:t>
      </w:r>
      <w:r w:rsidRPr="00497EE4">
        <w:br/>
      </w:r>
      <w:r w:rsidR="00E56B64" w:rsidRPr="00497EE4">
        <w:rPr>
          <w:color w:val="FF0000"/>
        </w:rPr>
        <w:t>+</w:t>
      </w:r>
      <w:r w:rsidR="00E56B64">
        <w:rPr>
          <w:color w:val="FF0000"/>
        </w:rPr>
        <w:br/>
      </w:r>
      <w:r>
        <w:rPr>
          <w:color w:val="FF0000"/>
        </w:rPr>
        <w:t xml:space="preserve"> </w:t>
      </w:r>
      <w:r w:rsidRPr="00497EE4">
        <w:t>}</w:t>
      </w:r>
      <w:r w:rsidRPr="00497EE4">
        <w:br/>
      </w:r>
      <w:r w:rsidRPr="00497EE4">
        <w:br/>
        <w:t xml:space="preserve"> } </w:t>
      </w:r>
      <w:r w:rsidRPr="00497EE4">
        <w:rPr>
          <w:color w:val="008000"/>
        </w:rPr>
        <w:t>// namespace Texture</w:t>
      </w:r>
    </w:p>
    <w:p w:rsidR="001B44EF" w:rsidRDefault="00E56B64" w:rsidP="003700EB">
      <w:r>
        <w:rPr>
          <w:rFonts w:hint="eastAsia"/>
        </w:rPr>
        <w:t>画像データのバイト数は、</w:t>
      </w:r>
      <w:r>
        <w:rPr>
          <w:rFonts w:hint="eastAsia"/>
        </w:rPr>
        <w:t>TGA</w:t>
      </w:r>
      <w:r>
        <w:rPr>
          <w:rFonts w:hint="eastAsia"/>
        </w:rPr>
        <w:t>ヘッダのイメージ・ウィスとイメージ・ハイト、それにピクセル・デプスの</w:t>
      </w:r>
      <w:r>
        <w:rPr>
          <w:rFonts w:hint="eastAsia"/>
        </w:rPr>
        <w:t>3</w:t>
      </w:r>
      <w:r>
        <w:rPr>
          <w:rFonts w:hint="eastAsia"/>
        </w:rPr>
        <w:t>つの数値から計算できます。イメージ・ウィスとイメージ・ハイトは</w:t>
      </w:r>
      <w:r>
        <w:rPr>
          <w:rFonts w:hint="eastAsia"/>
        </w:rPr>
        <w:t>2</w:t>
      </w:r>
      <w:r>
        <w:rPr>
          <w:rFonts w:hint="eastAsia"/>
        </w:rPr>
        <w:t>バイトのデータなので、カラーマップ・レングスと同じ方法で数値に戻します。ピクセル・デプスもカラーマップ・エントリー・サイズと同様にビット数なので</w:t>
      </w:r>
      <w:r>
        <w:rPr>
          <w:rFonts w:hint="eastAsia"/>
        </w:rPr>
        <w:t>8</w:t>
      </w:r>
      <w:r>
        <w:rPr>
          <w:rFonts w:hint="eastAsia"/>
        </w:rPr>
        <w:t>で割ってバイト数にします。あとは</w:t>
      </w:r>
      <w:r>
        <w:rPr>
          <w:rFonts w:hint="eastAsia"/>
        </w:rPr>
        <w:t>3</w:t>
      </w:r>
      <w:r>
        <w:rPr>
          <w:rFonts w:hint="eastAsia"/>
        </w:rPr>
        <w:t>つを掛け合わせるだけです。</w:t>
      </w:r>
    </w:p>
    <w:p w:rsidR="00E56B64" w:rsidRPr="00E56B64" w:rsidRDefault="00E56B64" w:rsidP="003700EB">
      <w:r>
        <w:t>画像データは</w:t>
      </w:r>
      <w:r>
        <w:rPr>
          <w:rFonts w:hint="eastAsia"/>
        </w:rPr>
        <w:t>std::vector&lt;uint8_t&gt;</w:t>
      </w:r>
      <w:r>
        <w:rPr>
          <w:rFonts w:hint="eastAsia"/>
        </w:rPr>
        <w:t>型の変数に読み込みます。</w:t>
      </w:r>
      <w:r w:rsidR="00AE3BFA">
        <w:rPr>
          <w:rFonts w:hint="eastAsia"/>
        </w:rPr>
        <w:t>変数名は</w:t>
      </w:r>
      <w:r w:rsidR="00AE3BFA">
        <w:rPr>
          <w:rFonts w:hint="eastAsia"/>
        </w:rPr>
        <w:t>buf(</w:t>
      </w:r>
      <w:r w:rsidR="00AE3BFA">
        <w:rPr>
          <w:rFonts w:hint="eastAsia"/>
        </w:rPr>
        <w:t>ばふ</w:t>
      </w:r>
      <w:r w:rsidR="00AE3BFA">
        <w:rPr>
          <w:rFonts w:hint="eastAsia"/>
        </w:rPr>
        <w:t>)</w:t>
      </w:r>
      <w:r w:rsidR="00AE3BFA">
        <w:rPr>
          <w:rFonts w:hint="eastAsia"/>
        </w:rPr>
        <w:t>としました</w:t>
      </w:r>
      <w:r w:rsidR="00AE3BFA">
        <w:rPr>
          <w:rFonts w:hint="eastAsia"/>
        </w:rPr>
        <w:t>(buffer(</w:t>
      </w:r>
      <w:r w:rsidR="00AE3BFA">
        <w:rPr>
          <w:rFonts w:hint="eastAsia"/>
        </w:rPr>
        <w:t>ばっふぁ</w:t>
      </w:r>
      <w:r w:rsidR="00AE3BFA">
        <w:rPr>
          <w:rFonts w:hint="eastAsia"/>
        </w:rPr>
        <w:t>)</w:t>
      </w:r>
      <w:r w:rsidR="00AE3BFA">
        <w:rPr>
          <w:rFonts w:hint="eastAsia"/>
        </w:rPr>
        <w:t>の略</w:t>
      </w:r>
      <w:r w:rsidR="00AE3BFA">
        <w:rPr>
          <w:rFonts w:hint="eastAsia"/>
        </w:rPr>
        <w:t>)</w:t>
      </w:r>
      <w:r w:rsidR="00AE3BFA">
        <w:rPr>
          <w:rFonts w:hint="eastAsia"/>
        </w:rPr>
        <w:t>。さて、</w:t>
      </w:r>
      <w:r w:rsidR="00AE3BFA">
        <w:t>画像データを読み込むには</w:t>
      </w:r>
      <w:r>
        <w:t>、</w:t>
      </w:r>
      <w:r w:rsidR="00AE3BFA">
        <w:t>読み込み先となる</w:t>
      </w:r>
      <w:r w:rsidR="00AE3BFA">
        <w:t>buf</w:t>
      </w:r>
      <w:r>
        <w:rPr>
          <w:rFonts w:hint="eastAsia"/>
        </w:rPr>
        <w:t>の大きさを</w:t>
      </w:r>
      <w:r w:rsidR="00AE3BFA">
        <w:rPr>
          <w:rFonts w:hint="eastAsia"/>
        </w:rPr>
        <w:t>、画像データのバイト数に合わせなければなりません</w:t>
      </w:r>
      <w:r>
        <w:rPr>
          <w:rFonts w:hint="eastAsia"/>
        </w:rPr>
        <w:t>。</w:t>
      </w:r>
      <w:r w:rsidR="00AE3BFA">
        <w:rPr>
          <w:rFonts w:hint="eastAsia"/>
        </w:rPr>
        <w:t>いくつか方法があるのですが、今回はコンストラクタに大きさを指定する方法を使いました</w:t>
      </w:r>
      <w:r>
        <w:rPr>
          <w:rFonts w:hint="eastAsia"/>
        </w:rPr>
        <w:t>。</w:t>
      </w:r>
      <w:r w:rsidR="00AE3BFA">
        <w:t>このコンストラクタ</w:t>
      </w:r>
      <w:r>
        <w:t>は</w:t>
      </w:r>
      <w:r w:rsidR="00AE3BFA">
        <w:t>、</w:t>
      </w:r>
      <w:r>
        <w:rPr>
          <w:rFonts w:hint="eastAsia"/>
        </w:rPr>
        <w:t>vector</w:t>
      </w:r>
      <w:r w:rsidR="00AE3BFA">
        <w:rPr>
          <w:rFonts w:hint="eastAsia"/>
        </w:rPr>
        <w:t>を</w:t>
      </w:r>
      <w:r>
        <w:rPr>
          <w:rFonts w:hint="eastAsia"/>
        </w:rPr>
        <w:t>引数で指定された大きさに変更します。</w:t>
      </w:r>
      <w:r>
        <w:br/>
      </w:r>
      <w:r w:rsidR="00AE3BFA">
        <w:t>buf</w:t>
      </w:r>
      <w:r w:rsidR="00AE3BFA">
        <w:t>変数を作っ</w:t>
      </w:r>
      <w:r w:rsidR="00CD2E46">
        <w:t>たら、</w:t>
      </w:r>
      <w:r>
        <w:rPr>
          <w:rFonts w:hint="eastAsia"/>
        </w:rPr>
        <w:t>read</w:t>
      </w:r>
      <w:r w:rsidR="00CD2E46">
        <w:rPr>
          <w:rFonts w:hint="eastAsia"/>
        </w:rPr>
        <w:t>メンバ関数を</w:t>
      </w:r>
      <w:r>
        <w:rPr>
          <w:rFonts w:hint="eastAsia"/>
        </w:rPr>
        <w:t>使って画像データを読み込みます。</w:t>
      </w:r>
    </w:p>
    <w:p w:rsidR="001B44EF" w:rsidRPr="00E56B64" w:rsidRDefault="00E56B64" w:rsidP="00CD2E46">
      <w:pPr>
        <w:pStyle w:val="af8"/>
      </w:pPr>
      <w:r w:rsidRPr="00E56B64">
        <w:rPr>
          <w:b/>
        </w:rPr>
        <w:t>[</w:t>
      </w:r>
      <w:r w:rsidRPr="00E56B64">
        <w:rPr>
          <w:b/>
        </w:rPr>
        <w:t>補足</w:t>
      </w:r>
      <w:r w:rsidRPr="00E56B64">
        <w:rPr>
          <w:b/>
        </w:rPr>
        <w:t>]</w:t>
      </w:r>
      <w:r>
        <w:t xml:space="preserve"> </w:t>
      </w:r>
      <w:r>
        <w:rPr>
          <w:rFonts w:hint="eastAsia"/>
        </w:rPr>
        <w:t>std::vector</w:t>
      </w:r>
      <w:r>
        <w:rPr>
          <w:rFonts w:hint="eastAsia"/>
        </w:rPr>
        <w:t>型は、</w:t>
      </w:r>
      <w:r>
        <w:rPr>
          <w:rFonts w:hint="eastAsia"/>
        </w:rPr>
        <w:t>new</w:t>
      </w:r>
      <w:r>
        <w:rPr>
          <w:rFonts w:hint="eastAsia"/>
        </w:rPr>
        <w:t>や</w:t>
      </w:r>
      <w:r>
        <w:rPr>
          <w:rFonts w:hint="eastAsia"/>
        </w:rPr>
        <w:t>delete</w:t>
      </w:r>
      <w:r>
        <w:rPr>
          <w:rFonts w:hint="eastAsia"/>
        </w:rPr>
        <w:t>を書かなくても自由な大きさの配列を扱えるので、とても便利です。積極的に使っていきましょう。</w:t>
      </w:r>
    </w:p>
    <w:p w:rsidR="00347438" w:rsidRDefault="00347438">
      <w:pPr>
        <w:spacing w:after="0" w:line="240" w:lineRule="auto"/>
        <w:rPr>
          <w:rFonts w:ascii="Calibri Light" w:hAnsi="Calibri Light" w:cs="Times New Roman"/>
          <w:b/>
          <w:bCs/>
          <w:color w:val="000000"/>
          <w:sz w:val="28"/>
          <w:szCs w:val="28"/>
        </w:rPr>
      </w:pPr>
      <w:r>
        <w:br w:type="page"/>
      </w:r>
    </w:p>
    <w:p w:rsidR="00472659" w:rsidRDefault="00CD2E46" w:rsidP="00472659">
      <w:pPr>
        <w:pStyle w:val="2"/>
      </w:pPr>
      <w:r>
        <w:lastRenderedPageBreak/>
        <w:t>画像データからテクスチャを作成する</w:t>
      </w:r>
    </w:p>
    <w:p w:rsidR="00CD2E46" w:rsidRPr="00CD2E46" w:rsidRDefault="00CD2E46" w:rsidP="00CD2E46">
      <w:r>
        <w:t>最後に、読み込んだデータからテクスチャを作成します。</w:t>
      </w:r>
      <w:r>
        <w:br/>
      </w:r>
      <w:r>
        <w:t>画像データを読み込むプログラムの下に、次のプログラムを追加してください。</w:t>
      </w:r>
    </w:p>
    <w:p w:rsidR="001B44EF" w:rsidRPr="00497EE4" w:rsidRDefault="00E56B64" w:rsidP="001B44EF">
      <w:pPr>
        <w:pStyle w:val="ac"/>
      </w:pPr>
      <w:r>
        <w:rPr>
          <w:color w:val="FF0000"/>
        </w:rPr>
        <w:t xml:space="preserve"> </w:t>
      </w:r>
      <w:r w:rsidR="001B44EF" w:rsidRPr="00497EE4">
        <w:t xml:space="preserve">  </w:t>
      </w:r>
      <w:r w:rsidR="001B44EF" w:rsidRPr="00497EE4">
        <w:rPr>
          <w:color w:val="008000"/>
        </w:rPr>
        <w:t xml:space="preserve">// </w:t>
      </w:r>
      <w:r w:rsidR="001B44EF" w:rsidRPr="00497EE4">
        <w:rPr>
          <w:rFonts w:hint="eastAsia"/>
          <w:color w:val="008000"/>
        </w:rPr>
        <w:t>画像データを読み込む</w:t>
      </w:r>
      <w:r w:rsidR="001B44EF" w:rsidRPr="00497EE4">
        <w:rPr>
          <w:color w:val="008000"/>
        </w:rPr>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width = tgaHea</w:t>
      </w:r>
      <w:r>
        <w:t>der[12] + tgaHeader[13]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height = tgaH</w:t>
      </w:r>
      <w:r>
        <w:t>eader[14] + tgaHeader[15] * 0x100</w:t>
      </w:r>
      <w:r w:rsidR="001B44EF" w:rsidRPr="00497EE4">
        <w:t>;</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pixelDepth = tgaHeader[16];</w:t>
      </w:r>
      <w:r w:rsidR="001B44EF" w:rsidRPr="00497EE4">
        <w:br/>
      </w:r>
      <w:r>
        <w:rPr>
          <w:color w:val="FF0000"/>
        </w:rPr>
        <w:t xml:space="preserve"> </w:t>
      </w:r>
      <w:r w:rsidR="001B44EF" w:rsidRPr="00497EE4">
        <w:t xml:space="preserve">  </w:t>
      </w:r>
      <w:r w:rsidR="001B44EF" w:rsidRPr="00497EE4">
        <w:rPr>
          <w:color w:val="0000FF"/>
        </w:rPr>
        <w:t>const</w:t>
      </w:r>
      <w:r w:rsidR="001B44EF" w:rsidRPr="00497EE4">
        <w:t xml:space="preserve"> </w:t>
      </w:r>
      <w:r w:rsidR="001B44EF" w:rsidRPr="00497EE4">
        <w:rPr>
          <w:color w:val="0000FF"/>
        </w:rPr>
        <w:t>int</w:t>
      </w:r>
      <w:r w:rsidR="001B44EF" w:rsidRPr="00497EE4">
        <w:t xml:space="preserve"> imageSize = width * height * pixelDepth / 8;</w:t>
      </w:r>
      <w:r w:rsidR="001B44EF" w:rsidRPr="00497EE4">
        <w:br/>
      </w:r>
      <w:r>
        <w:rPr>
          <w:color w:val="FF0000"/>
        </w:rPr>
        <w:t xml:space="preserve"> </w:t>
      </w:r>
      <w:r w:rsidR="001B44EF" w:rsidRPr="00497EE4">
        <w:t xml:space="preserve">  std::</w:t>
      </w:r>
      <w:r w:rsidR="001B44EF" w:rsidRPr="00497EE4">
        <w:rPr>
          <w:color w:val="2B91AF"/>
        </w:rPr>
        <w:t>vector</w:t>
      </w:r>
      <w:r w:rsidR="001B44EF" w:rsidRPr="00497EE4">
        <w:t>&lt;</w:t>
      </w:r>
      <w:r w:rsidR="001B44EF">
        <w:rPr>
          <w:rFonts w:hint="eastAsia"/>
          <w:color w:val="2B91AF"/>
        </w:rPr>
        <w:t>uint8_t</w:t>
      </w:r>
      <w:r w:rsidR="001B44EF" w:rsidRPr="00497EE4">
        <w:t>&gt; buf</w:t>
      </w:r>
      <w:r w:rsidR="006B0620" w:rsidRPr="00497EE4">
        <w:t>(imageSize)</w:t>
      </w:r>
      <w:r w:rsidR="001B44EF" w:rsidRPr="00497EE4">
        <w:t>;</w:t>
      </w:r>
      <w:r w:rsidR="001B44EF" w:rsidRPr="00497EE4">
        <w:br/>
      </w:r>
      <w:r>
        <w:rPr>
          <w:color w:val="FF0000"/>
        </w:rPr>
        <w:t xml:space="preserve"> </w:t>
      </w:r>
      <w:r w:rsidR="001B44EF" w:rsidRPr="00497EE4">
        <w:t xml:space="preserve">  ifs.read(buf.data(), imageSize);</w:t>
      </w:r>
      <w:r w:rsidR="001B44EF" w:rsidRPr="00497EE4">
        <w:br/>
      </w:r>
      <w:r w:rsidR="001B44EF" w:rsidRPr="00497EE4">
        <w:br/>
      </w:r>
      <w:r w:rsidR="001B44EF" w:rsidRPr="00497EE4">
        <w:rPr>
          <w:color w:val="FF0000"/>
        </w:rPr>
        <w:t>+</w:t>
      </w:r>
      <w:r w:rsidR="001B44EF" w:rsidRPr="00497EE4">
        <w:t xml:space="preserve">  </w:t>
      </w:r>
      <w:r w:rsidR="001B44EF" w:rsidRPr="00497EE4">
        <w:rPr>
          <w:color w:val="008000"/>
        </w:rPr>
        <w:t xml:space="preserve">// </w:t>
      </w:r>
      <w:r w:rsidR="001B44EF" w:rsidRPr="00497EE4">
        <w:rPr>
          <w:rFonts w:hint="eastAsia"/>
          <w:color w:val="008000"/>
        </w:rPr>
        <w:t>読み込んだ画像データからテクスチャを作成する</w:t>
      </w:r>
      <w:r w:rsidR="001B44EF" w:rsidRPr="00497EE4">
        <w:rPr>
          <w:color w:val="008000"/>
        </w:rPr>
        <w:t>.</w:t>
      </w:r>
      <w:r w:rsidR="001B44EF" w:rsidRPr="00497EE4">
        <w:br/>
      </w:r>
      <w:r w:rsidR="001B44EF" w:rsidRPr="00497EE4">
        <w:rPr>
          <w:color w:val="FF0000"/>
        </w:rPr>
        <w:t>+</w:t>
      </w:r>
      <w:r w:rsidR="001B44EF" w:rsidRPr="00497EE4">
        <w:t xml:space="preserve">  </w:t>
      </w:r>
      <w:r w:rsidR="001B44EF" w:rsidRPr="00497EE4">
        <w:rPr>
          <w:color w:val="0000FF"/>
        </w:rPr>
        <w:t>return</w:t>
      </w:r>
      <w:r w:rsidR="001B44EF" w:rsidRPr="00497EE4">
        <w:t xml:space="preserve"> CreateImage2D(width, height, buf.data());</w:t>
      </w:r>
      <w:r w:rsidR="001B44EF" w:rsidRPr="00497EE4">
        <w:br/>
      </w:r>
      <w:r>
        <w:rPr>
          <w:color w:val="FF0000"/>
        </w:rPr>
        <w:t xml:space="preserve"> </w:t>
      </w:r>
      <w:r w:rsidR="001B44EF" w:rsidRPr="00497EE4">
        <w:t>}</w:t>
      </w:r>
      <w:r w:rsidR="001B44EF" w:rsidRPr="00497EE4">
        <w:br/>
      </w:r>
      <w:r w:rsidR="001B44EF" w:rsidRPr="00497EE4">
        <w:br/>
        <w:t xml:space="preserve"> } </w:t>
      </w:r>
      <w:r w:rsidR="001B44EF" w:rsidRPr="00497EE4">
        <w:rPr>
          <w:color w:val="008000"/>
        </w:rPr>
        <w:t>// namespace Texture</w:t>
      </w:r>
    </w:p>
    <w:p w:rsidR="0048050B" w:rsidRDefault="00CD2E46" w:rsidP="00753E2E">
      <w:r>
        <w:rPr>
          <w:rFonts w:hint="eastAsia"/>
        </w:rPr>
        <w:t>テクスチャの作成は</w:t>
      </w:r>
      <w:r>
        <w:rPr>
          <w:rFonts w:hint="eastAsia"/>
        </w:rPr>
        <w:t>Create</w:t>
      </w:r>
      <w:r>
        <w:t>Image2D</w:t>
      </w:r>
      <w:r>
        <w:rPr>
          <w:rFonts w:hint="eastAsia"/>
        </w:rPr>
        <w:t>関数を呼び出すだけです。必要なデータは揃っている</w:t>
      </w:r>
      <w:r w:rsidR="00553A89">
        <w:rPr>
          <w:rFonts w:hint="eastAsia"/>
        </w:rPr>
        <w:t>ので、</w:t>
      </w:r>
      <w:r>
        <w:rPr>
          <w:rFonts w:hint="eastAsia"/>
        </w:rPr>
        <w:t>それらを引数に設定するだけの簡単なお仕事ですね。</w:t>
      </w:r>
    </w:p>
    <w:p w:rsidR="0048050B" w:rsidRDefault="0048050B" w:rsidP="00753E2E">
      <w:r>
        <w:t>ひとまずは、テクスチャ・ファイルを読み込むプログラムは完成とします。</w:t>
      </w:r>
    </w:p>
    <w:p w:rsidR="0048050B" w:rsidRDefault="0048050B">
      <w:pPr>
        <w:spacing w:after="0" w:line="240" w:lineRule="auto"/>
        <w:rPr>
          <w:rFonts w:ascii="Calibri Light" w:hAnsi="Calibri Light" w:cs="Times New Roman"/>
          <w:b/>
          <w:bCs/>
          <w:color w:val="000000"/>
          <w:sz w:val="36"/>
          <w:szCs w:val="36"/>
        </w:rPr>
      </w:pPr>
      <w:r>
        <w:br w:type="page"/>
      </w:r>
    </w:p>
    <w:p w:rsidR="0048050B" w:rsidRDefault="0048050B" w:rsidP="0048050B">
      <w:pPr>
        <w:pStyle w:val="1"/>
      </w:pPr>
      <w:r>
        <w:lastRenderedPageBreak/>
        <w:t>TGA</w:t>
      </w:r>
      <w:r>
        <w:t>テクスチャの作成</w:t>
      </w:r>
    </w:p>
    <w:p w:rsidR="0048050B" w:rsidRDefault="00B7137E" w:rsidP="00B7137E">
      <w:pPr>
        <w:pStyle w:val="2"/>
      </w:pPr>
      <w:r>
        <w:rPr>
          <w:rFonts w:hint="eastAsia"/>
        </w:rPr>
        <w:t>TGA</w:t>
      </w:r>
      <w:r>
        <w:rPr>
          <w:rFonts w:hint="eastAsia"/>
        </w:rPr>
        <w:t>テクスチャを作るには</w:t>
      </w:r>
    </w:p>
    <w:p w:rsidR="00B7137E" w:rsidRDefault="00B7137E" w:rsidP="00B7137E">
      <w:r>
        <w:rPr>
          <w:rFonts w:hint="eastAsia"/>
        </w:rPr>
        <w:t>前章では</w:t>
      </w:r>
      <w:r>
        <w:rPr>
          <w:rFonts w:hint="eastAsia"/>
        </w:rPr>
        <w:t>TGA</w:t>
      </w:r>
      <w:r>
        <w:rPr>
          <w:rFonts w:hint="eastAsia"/>
        </w:rPr>
        <w:t>ファイルを読み込めるようにしました。</w:t>
      </w:r>
      <w:r>
        <w:t>あとは関数を呼び出すだけですが、肝心の</w:t>
      </w:r>
      <w:r>
        <w:rPr>
          <w:rFonts w:hint="eastAsia"/>
        </w:rPr>
        <w:t>TGA</w:t>
      </w:r>
      <w:r>
        <w:rPr>
          <w:rFonts w:hint="eastAsia"/>
        </w:rPr>
        <w:t>ファイルがないと意味がありません。</w:t>
      </w:r>
      <w:r>
        <w:t>そこで、簡単な</w:t>
      </w:r>
      <w:r>
        <w:rPr>
          <w:rFonts w:hint="eastAsia"/>
        </w:rPr>
        <w:t>TGA</w:t>
      </w:r>
      <w:r>
        <w:rPr>
          <w:rFonts w:hint="eastAsia"/>
        </w:rPr>
        <w:t>ファイルを作ってみましょう。</w:t>
      </w:r>
    </w:p>
    <w:p w:rsidR="00B7137E" w:rsidRDefault="00B7137E" w:rsidP="00B7137E">
      <w:r>
        <w:rPr>
          <w:rFonts w:hint="eastAsia"/>
        </w:rPr>
        <w:t>画像を</w:t>
      </w:r>
      <w:r>
        <w:rPr>
          <w:rFonts w:hint="eastAsia"/>
        </w:rPr>
        <w:t>TGA</w:t>
      </w:r>
      <w:r>
        <w:rPr>
          <w:rFonts w:hint="eastAsia"/>
        </w:rPr>
        <w:t>ファイルとして保存する機能は、ほとんどの</w:t>
      </w:r>
      <w:r>
        <w:rPr>
          <w:rFonts w:hint="eastAsia"/>
        </w:rPr>
        <w:t>2D</w:t>
      </w:r>
      <w:r>
        <w:rPr>
          <w:rFonts w:hint="eastAsia"/>
        </w:rPr>
        <w:t>画像作成アプリケーションに備わっています。</w:t>
      </w:r>
      <w:r>
        <w:br/>
      </w:r>
      <w:r>
        <w:t>例えば</w:t>
      </w:r>
      <w:r>
        <w:rPr>
          <w:rFonts w:hint="eastAsia"/>
        </w:rPr>
        <w:t>GIMP</w:t>
      </w:r>
      <w:r>
        <w:rPr>
          <w:rFonts w:hint="eastAsia"/>
        </w:rPr>
        <w:t>の場合、画像にアルファ・チャンネルがある状態にして「エクスポート」を選択し、拡張子を「</w:t>
      </w:r>
      <w:r>
        <w:rPr>
          <w:rFonts w:hint="eastAsia"/>
        </w:rPr>
        <w:t>tga</w:t>
      </w:r>
      <w:r>
        <w:rPr>
          <w:rFonts w:hint="eastAsia"/>
        </w:rPr>
        <w:t>」に変えて「</w:t>
      </w:r>
      <w:r>
        <w:rPr>
          <w:rFonts w:hint="eastAsia"/>
        </w:rPr>
        <w:t>Export</w:t>
      </w:r>
      <w:r>
        <w:rPr>
          <w:rFonts w:hint="eastAsia"/>
        </w:rPr>
        <w:t>」ボタンを押します。エクスポート・オプションが開くので、「</w:t>
      </w:r>
      <w:r>
        <w:rPr>
          <w:rFonts w:hint="eastAsia"/>
        </w:rPr>
        <w:t>RLE</w:t>
      </w:r>
      <w:r>
        <w:t xml:space="preserve"> complession</w:t>
      </w:r>
      <w:r w:rsidR="00E87FE7">
        <w:rPr>
          <w:rFonts w:hint="eastAsia"/>
        </w:rPr>
        <w:t>」のチェックを外し、</w:t>
      </w:r>
      <w:r>
        <w:rPr>
          <w:rFonts w:hint="eastAsia"/>
        </w:rPr>
        <w:t>もう一度「</w:t>
      </w:r>
      <w:r>
        <w:rPr>
          <w:rFonts w:hint="eastAsia"/>
        </w:rPr>
        <w:t>Export</w:t>
      </w:r>
      <w:r>
        <w:rPr>
          <w:rFonts w:hint="eastAsia"/>
        </w:rPr>
        <w:t>」ボタンを押せば、</w:t>
      </w:r>
      <w:r w:rsidR="009259E2">
        <w:rPr>
          <w:rFonts w:hint="eastAsia"/>
        </w:rPr>
        <w:t>「</w:t>
      </w:r>
      <w:r>
        <w:rPr>
          <w:rFonts w:hint="eastAsia"/>
        </w:rPr>
        <w:t>圧縮なし</w:t>
      </w:r>
      <w:r>
        <w:rPr>
          <w:rFonts w:hint="eastAsia"/>
        </w:rPr>
        <w:t>32</w:t>
      </w:r>
      <w:r>
        <w:rPr>
          <w:rFonts w:hint="eastAsia"/>
        </w:rPr>
        <w:t>ビット形式</w:t>
      </w:r>
      <w:r w:rsidR="009259E2">
        <w:rPr>
          <w:rFonts w:hint="eastAsia"/>
        </w:rPr>
        <w:t>」</w:t>
      </w:r>
      <w:r>
        <w:rPr>
          <w:rFonts w:hint="eastAsia"/>
        </w:rPr>
        <w:t>の</w:t>
      </w:r>
      <w:r>
        <w:rPr>
          <w:rFonts w:hint="eastAsia"/>
        </w:rPr>
        <w:t>TGA</w:t>
      </w:r>
      <w:r>
        <w:rPr>
          <w:rFonts w:hint="eastAsia"/>
        </w:rPr>
        <w:t>ファイルとして保存されます。</w:t>
      </w:r>
    </w:p>
    <w:p w:rsidR="00606569" w:rsidRDefault="00606569" w:rsidP="00606569">
      <w:pPr>
        <w:pStyle w:val="2"/>
      </w:pPr>
      <w:r>
        <w:t>Visual Studio</w:t>
      </w:r>
      <w:r>
        <w:t>で</w:t>
      </w:r>
      <w:r>
        <w:rPr>
          <w:rFonts w:hint="eastAsia"/>
        </w:rPr>
        <w:t>TGA</w:t>
      </w:r>
      <w:r>
        <w:rPr>
          <w:rFonts w:hint="eastAsia"/>
        </w:rPr>
        <w:t>ファイルを作る</w:t>
      </w:r>
    </w:p>
    <w:p w:rsidR="0086583C" w:rsidRPr="00B7137E" w:rsidRDefault="0086583C" w:rsidP="00B7137E">
      <w:r>
        <w:rPr>
          <w:rFonts w:hint="eastAsia"/>
        </w:rPr>
        <w:t>GIMP</w:t>
      </w:r>
      <w:r>
        <w:rPr>
          <w:rFonts w:hint="eastAsia"/>
        </w:rPr>
        <w:t>以外で手っ取り早いのは、</w:t>
      </w:r>
      <w:r>
        <w:rPr>
          <w:rFonts w:hint="eastAsia"/>
        </w:rPr>
        <w:t>VIsual Studio</w:t>
      </w:r>
      <w:r>
        <w:rPr>
          <w:rFonts w:hint="eastAsia"/>
        </w:rPr>
        <w:t>の</w:t>
      </w:r>
      <w:r w:rsidR="00731889">
        <w:rPr>
          <w:rFonts w:hint="eastAsia"/>
        </w:rPr>
        <w:t>画像編集</w:t>
      </w:r>
      <w:r>
        <w:rPr>
          <w:rFonts w:hint="eastAsia"/>
        </w:rPr>
        <w:t>機能を使うことです。</w:t>
      </w:r>
      <w:r w:rsidR="00731889">
        <w:rPr>
          <w:rFonts w:hint="eastAsia"/>
        </w:rPr>
        <w:t>基本的な機能しか備えていないため、高度な画像編集をすることはできませんが、動作確認用のテクスチャを作成する程度ならば十分です。ちょっと作成してみましょう。</w:t>
      </w:r>
      <w:r>
        <w:br/>
      </w:r>
      <w:r>
        <w:t>ソリューション・エクスプローラーの「リソースファイル」フィルタの上で右クリック、「追加</w:t>
      </w:r>
      <w:r>
        <w:t>→</w:t>
      </w:r>
      <w:r>
        <w:t>新しい項目」を選択して「新しい項目の追加」</w:t>
      </w:r>
      <w:r w:rsidR="00731889">
        <w:t>ウィンドウを開いてください</w:t>
      </w:r>
      <w:r>
        <w:t>。</w:t>
      </w:r>
    </w:p>
    <w:p w:rsidR="00B7137E" w:rsidRPr="00B7137E" w:rsidRDefault="00215DA7" w:rsidP="0086583C">
      <w:pPr>
        <w:jc w:val="center"/>
      </w:pPr>
      <w:r>
        <w:rPr>
          <w:noProof/>
        </w:rPr>
        <w:drawing>
          <wp:inline distT="0" distB="0" distL="0" distR="0">
            <wp:extent cx="5182351" cy="3596640"/>
            <wp:effectExtent l="0" t="0" r="0" b="381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GAファイルの追加.png"/>
                    <pic:cNvPicPr/>
                  </pic:nvPicPr>
                  <pic:blipFill>
                    <a:blip r:embed="rId9">
                      <a:extLst>
                        <a:ext uri="{28A0092B-C50C-407E-A947-70E740481C1C}">
                          <a14:useLocalDpi xmlns:a14="http://schemas.microsoft.com/office/drawing/2010/main" val="0"/>
                        </a:ext>
                      </a:extLst>
                    </a:blip>
                    <a:stretch>
                      <a:fillRect/>
                    </a:stretch>
                  </pic:blipFill>
                  <pic:spPr>
                    <a:xfrm>
                      <a:off x="0" y="0"/>
                      <a:ext cx="5193837" cy="3604612"/>
                    </a:xfrm>
                    <a:prstGeom prst="rect">
                      <a:avLst/>
                    </a:prstGeom>
                  </pic:spPr>
                </pic:pic>
              </a:graphicData>
            </a:graphic>
          </wp:inline>
        </w:drawing>
      </w:r>
    </w:p>
    <w:p w:rsidR="00B7137E" w:rsidRDefault="00215DA7" w:rsidP="00B7137E">
      <w:r>
        <w:lastRenderedPageBreak/>
        <w:t>そうしたら、左側のリストから「グラフィックス」を選択して</w:t>
      </w:r>
      <w:r>
        <w:rPr>
          <w:rFonts w:hint="eastAsia"/>
        </w:rPr>
        <w:t>(</w:t>
      </w:r>
      <w:r>
        <w:rPr>
          <w:rFonts w:hint="eastAsia"/>
        </w:rPr>
        <w:t>①</w:t>
      </w:r>
      <w:r>
        <w:rPr>
          <w:rFonts w:hint="eastAsia"/>
        </w:rPr>
        <w:t>)</w:t>
      </w:r>
      <w:r>
        <w:rPr>
          <w:rFonts w:hint="eastAsia"/>
        </w:rPr>
        <w:t>、次に中央のリストの「</w:t>
      </w:r>
      <w:r>
        <w:rPr>
          <w:rFonts w:hint="eastAsia"/>
        </w:rPr>
        <w:t>TGA</w:t>
      </w:r>
      <w:r>
        <w:rPr>
          <w:rFonts w:hint="eastAsia"/>
        </w:rPr>
        <w:t>イメージ</w:t>
      </w:r>
      <w:r>
        <w:rPr>
          <w:rFonts w:hint="eastAsia"/>
        </w:rPr>
        <w:t>(.tga)</w:t>
      </w:r>
      <w:r>
        <w:rPr>
          <w:rFonts w:hint="eastAsia"/>
        </w:rPr>
        <w:t>」を選びます</w:t>
      </w:r>
      <w:r>
        <w:rPr>
          <w:rFonts w:hint="eastAsia"/>
        </w:rPr>
        <w:t>(</w:t>
      </w:r>
      <w:r>
        <w:rPr>
          <w:rFonts w:hint="eastAsia"/>
        </w:rPr>
        <w:t>②</w:t>
      </w:r>
      <w:r>
        <w:rPr>
          <w:rFonts w:hint="eastAsia"/>
        </w:rPr>
        <w:t>)</w:t>
      </w:r>
      <w:r>
        <w:rPr>
          <w:rFonts w:hint="eastAsia"/>
        </w:rPr>
        <w:t>。名前テキストボックスでファイル名を「</w:t>
      </w:r>
      <w:r>
        <w:rPr>
          <w:rFonts w:hint="eastAsia"/>
        </w:rPr>
        <w:t>House.tga</w:t>
      </w:r>
      <w:r>
        <w:rPr>
          <w:rFonts w:hint="eastAsia"/>
        </w:rPr>
        <w:t>」にします</w:t>
      </w:r>
      <w:r>
        <w:rPr>
          <w:rFonts w:hint="eastAsia"/>
        </w:rPr>
        <w:t>(</w:t>
      </w:r>
      <w:r>
        <w:rPr>
          <w:rFonts w:hint="eastAsia"/>
        </w:rPr>
        <w:t>③</w:t>
      </w:r>
      <w:r>
        <w:rPr>
          <w:rFonts w:hint="eastAsia"/>
        </w:rPr>
        <w:t>)</w:t>
      </w:r>
      <w:r>
        <w:rPr>
          <w:rFonts w:hint="eastAsia"/>
        </w:rPr>
        <w:t>。場所テキストボックスはプロジェクト・フォルダを指しているかプロジェクトの</w:t>
      </w:r>
      <w:r>
        <w:rPr>
          <w:rFonts w:hint="eastAsia"/>
        </w:rPr>
        <w:t>Src</w:t>
      </w:r>
      <w:r>
        <w:rPr>
          <w:rFonts w:hint="eastAsia"/>
        </w:rPr>
        <w:t>フォルダを指していると思いますので、これを「プロジェクト・フォルダ￥</w:t>
      </w:r>
      <w:r>
        <w:t>Res</w:t>
      </w:r>
      <w:r>
        <w:rPr>
          <w:rFonts w:hint="eastAsia"/>
        </w:rPr>
        <w:t>」となるように変更します。上図のプロジェクト・フォルダは</w:t>
      </w:r>
      <w:r>
        <w:t>「</w:t>
      </w:r>
      <w:r>
        <w:rPr>
          <w:rFonts w:hint="eastAsia"/>
        </w:rPr>
        <w:t>C:</w:t>
      </w:r>
      <w:r>
        <w:rPr>
          <w:rFonts w:hint="eastAsia"/>
        </w:rPr>
        <w:t>￥</w:t>
      </w:r>
      <w:r>
        <w:rPr>
          <w:rFonts w:hint="eastAsia"/>
        </w:rPr>
        <w:t>usr</w:t>
      </w:r>
      <w:r>
        <w:rPr>
          <w:rFonts w:hint="eastAsia"/>
        </w:rPr>
        <w:t>￥</w:t>
      </w:r>
      <w:r>
        <w:rPr>
          <w:rFonts w:hint="eastAsia"/>
        </w:rPr>
        <w:t>local</w:t>
      </w:r>
      <w:r>
        <w:rPr>
          <w:rFonts w:hint="eastAsia"/>
        </w:rPr>
        <w:t>￥</w:t>
      </w:r>
      <w:r>
        <w:rPr>
          <w:rFonts w:hint="eastAsia"/>
        </w:rPr>
        <w:t>projects</w:t>
      </w:r>
      <w:r>
        <w:rPr>
          <w:rFonts w:hint="eastAsia"/>
        </w:rPr>
        <w:t>￥</w:t>
      </w:r>
      <w:r>
        <w:rPr>
          <w:rFonts w:hint="eastAsia"/>
        </w:rPr>
        <w:t>OpenGL3D2018</w:t>
      </w:r>
      <w:r>
        <w:t>」となっていますが、これは筆者の環境がそうなっているだけですので、皆さん自身のプロジェクト・フォルダ名で置き換えてください。最後に、「追加」ボタンを押すと、</w:t>
      </w:r>
      <w:r>
        <w:rPr>
          <w:rFonts w:hint="eastAsia"/>
        </w:rPr>
        <w:t>TGA</w:t>
      </w:r>
      <w:r>
        <w:rPr>
          <w:rFonts w:hint="eastAsia"/>
        </w:rPr>
        <w:t>ファイルが追加されます。</w:t>
      </w:r>
    </w:p>
    <w:p w:rsidR="00215DA7" w:rsidRDefault="00215DA7" w:rsidP="00215DA7">
      <w:pPr>
        <w:pStyle w:val="2"/>
      </w:pPr>
      <w:r>
        <w:t>TGA</w:t>
      </w:r>
      <w:r>
        <w:t>ファイルを編集する</w:t>
      </w:r>
    </w:p>
    <w:p w:rsidR="00215DA7" w:rsidRDefault="00215DA7" w:rsidP="00215DA7">
      <w:r>
        <w:rPr>
          <w:rFonts w:hint="eastAsia"/>
        </w:rPr>
        <w:t>作成したばかりの</w:t>
      </w:r>
      <w:r>
        <w:rPr>
          <w:rFonts w:hint="eastAsia"/>
        </w:rPr>
        <w:t>TGA</w:t>
      </w:r>
      <w:r>
        <w:rPr>
          <w:rFonts w:hint="eastAsia"/>
        </w:rPr>
        <w:t>ファイルは</w:t>
      </w:r>
      <w:r>
        <w:rPr>
          <w:rFonts w:hint="eastAsia"/>
        </w:rPr>
        <w:t>800x600</w:t>
      </w:r>
      <w:r>
        <w:rPr>
          <w:rFonts w:hint="eastAsia"/>
        </w:rPr>
        <w:t>ピクセルの白い画像になっています。</w:t>
      </w:r>
      <w:r>
        <w:t>最初から大きな画像を編集するのは大変なので小さくしましょう。</w:t>
      </w:r>
      <w:r>
        <w:br/>
      </w:r>
      <w:r>
        <w:t>「表示」メニューをクリックし「その他のウィンドウ」にある「プロパティウィンドウ」を選択してください。</w:t>
      </w:r>
      <w:r>
        <w:br/>
      </w:r>
      <w:r>
        <w:t>すると、下図のようなウィンドウが開きます</w:t>
      </w:r>
      <w:r>
        <w:rPr>
          <w:rFonts w:hint="eastAsia"/>
        </w:rPr>
        <w:t>(</w:t>
      </w:r>
      <w:r>
        <w:rPr>
          <w:rFonts w:hint="eastAsia"/>
        </w:rPr>
        <w:t>既に開いている場合はこの操作は不要です</w:t>
      </w:r>
      <w:r>
        <w:rPr>
          <w:rFonts w:hint="eastAsia"/>
        </w:rPr>
        <w:t>)</w:t>
      </w:r>
      <w:r>
        <w:rPr>
          <w:rFonts w:hint="eastAsia"/>
        </w:rPr>
        <w:t>。</w:t>
      </w:r>
    </w:p>
    <w:p w:rsidR="007D07FC" w:rsidRDefault="00215DA7" w:rsidP="00215DA7">
      <w:r>
        <w:rPr>
          <w:rFonts w:hint="eastAsia"/>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37465</wp:posOffset>
            </wp:positionV>
            <wp:extent cx="2815590" cy="1804035"/>
            <wp:effectExtent l="0" t="0" r="3810" b="5715"/>
            <wp:wrapSquare wrapText="bothSides"/>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プロパティウィンドウ.png"/>
                    <pic:cNvPicPr/>
                  </pic:nvPicPr>
                  <pic:blipFill rotWithShape="1">
                    <a:blip r:embed="rId10">
                      <a:extLst>
                        <a:ext uri="{28A0092B-C50C-407E-A947-70E740481C1C}">
                          <a14:useLocalDpi xmlns:a14="http://schemas.microsoft.com/office/drawing/2010/main" val="0"/>
                        </a:ext>
                      </a:extLst>
                    </a:blip>
                    <a:srcRect t="886" b="55404"/>
                    <a:stretch/>
                  </pic:blipFill>
                  <pic:spPr bwMode="auto">
                    <a:xfrm>
                      <a:off x="0" y="0"/>
                      <a:ext cx="2815590" cy="18040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31889">
        <w:rPr>
          <w:rFonts w:hint="eastAsia"/>
        </w:rPr>
        <w:t>最初に</w:t>
      </w:r>
      <w:r w:rsidR="007D07FC">
        <w:rPr>
          <w:rFonts w:hint="eastAsia"/>
        </w:rPr>
        <w:t>、幅と高さの中間にある鎖の記号をクリックして、鎖が外れた状態にしてください。こうすることで、幅と高さを個別に変更できるようになります。</w:t>
      </w:r>
    </w:p>
    <w:p w:rsidR="007D07FC" w:rsidRPr="007D07FC" w:rsidRDefault="00731889" w:rsidP="00215DA7">
      <w:r>
        <w:rPr>
          <w:noProof/>
        </w:rPr>
        <mc:AlternateContent>
          <mc:Choice Requires="wps">
            <w:drawing>
              <wp:anchor distT="0" distB="0" distL="114300" distR="114300" simplePos="0" relativeHeight="251659264" behindDoc="0" locked="0" layoutInCell="1" allowOverlap="1">
                <wp:simplePos x="0" y="0"/>
                <wp:positionH relativeFrom="column">
                  <wp:posOffset>1511808</wp:posOffset>
                </wp:positionH>
                <wp:positionV relativeFrom="paragraph">
                  <wp:posOffset>69215</wp:posOffset>
                </wp:positionV>
                <wp:extent cx="225552" cy="231394"/>
                <wp:effectExtent l="19050" t="19050" r="22225" b="16510"/>
                <wp:wrapNone/>
                <wp:docPr id="14" name="円/楕円 14"/>
                <wp:cNvGraphicFramePr/>
                <a:graphic xmlns:a="http://schemas.openxmlformats.org/drawingml/2006/main">
                  <a:graphicData uri="http://schemas.microsoft.com/office/word/2010/wordprocessingShape">
                    <wps:wsp>
                      <wps:cNvSpPr/>
                      <wps:spPr>
                        <a:xfrm>
                          <a:off x="0" y="0"/>
                          <a:ext cx="225552" cy="231394"/>
                        </a:xfrm>
                        <a:prstGeom prst="ellipse">
                          <a:avLst/>
                        </a:prstGeom>
                        <a:noFill/>
                        <a:ln w="28575">
                          <a:solidFill>
                            <a:srgbClr val="FF0000"/>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207204" id="円/楕円 14" o:spid="_x0000_s1026" style="position:absolute;left:0;text-align:left;margin-left:119.05pt;margin-top:5.45pt;width:17.75pt;height:18.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" filled="f" strokecolor="red" strokeweight="2.25pt">
                <v:stroke joinstyle="miter"/>
              </v:oval>
            </w:pict>
          </mc:Fallback>
        </mc:AlternateContent>
      </w:r>
      <w:r w:rsidR="007D07FC">
        <w:t>次に幅を</w:t>
      </w:r>
      <w:r w:rsidR="007D07FC">
        <w:rPr>
          <w:rFonts w:hint="eastAsia"/>
        </w:rPr>
        <w:t>64</w:t>
      </w:r>
      <w:r w:rsidR="007D07FC">
        <w:rPr>
          <w:rFonts w:hint="eastAsia"/>
        </w:rPr>
        <w:t>、高さを</w:t>
      </w:r>
      <w:r w:rsidR="007D07FC">
        <w:rPr>
          <w:rFonts w:hint="eastAsia"/>
        </w:rPr>
        <w:t>16</w:t>
      </w:r>
      <w:r w:rsidR="007D07FC">
        <w:rPr>
          <w:rFonts w:hint="eastAsia"/>
        </w:rPr>
        <w:t>にします</w:t>
      </w:r>
      <w:r>
        <w:rPr>
          <w:rFonts w:hint="eastAsia"/>
        </w:rPr>
        <w:t>。変更を確定するには、テキストボックスとは別の場所をクリックするか、</w:t>
      </w:r>
      <w:r>
        <w:rPr>
          <w:rFonts w:hint="eastAsia"/>
        </w:rPr>
        <w:t>Enter</w:t>
      </w:r>
      <w:r>
        <w:rPr>
          <w:rFonts w:hint="eastAsia"/>
        </w:rPr>
        <w:t>キーを押してください。</w:t>
      </w:r>
    </w:p>
    <w:p w:rsidR="00B7137E" w:rsidRPr="00731889" w:rsidRDefault="00B7137E" w:rsidP="00B7137E"/>
    <w:p w:rsidR="00B7137E" w:rsidRDefault="00731889" w:rsidP="00B7137E">
      <w:r>
        <w:rPr>
          <w:rFonts w:hint="eastAsia"/>
        </w:rPr>
        <w:t>大きさを編集したら</w:t>
      </w:r>
      <w:r w:rsidR="00DB1E7E">
        <w:rPr>
          <w:rFonts w:hint="eastAsia"/>
        </w:rPr>
        <w:t>画像編集を始めましょう。編集のためのツールは画像ウィンドウの左上にあります。</w:t>
      </w:r>
    </w:p>
    <w:p w:rsidR="00DB1E7E" w:rsidRPr="00B7137E" w:rsidRDefault="00DB1E7E" w:rsidP="00B7137E">
      <w:r>
        <w:rPr>
          <w:rFonts w:hint="eastAsia"/>
        </w:rPr>
        <w:t>横一列に並んだアイコンの中央付近に、四方を壁で囲まれた虫眼鏡アイコンがありますので、まずはこれをクリックしてください。すると、画像がウィンドウいっぱいに拡大表示されます。</w:t>
      </w:r>
      <w:r>
        <w:rPr>
          <w:rFonts w:hint="eastAsia"/>
          <w:noProof/>
        </w:rPr>
        <w:drawing>
          <wp:anchor distT="0" distB="0" distL="114300" distR="114300" simplePos="0" relativeHeight="251660288" behindDoc="1" locked="0" layoutInCell="1" allowOverlap="1">
            <wp:simplePos x="0" y="0"/>
            <wp:positionH relativeFrom="column">
              <wp:posOffset>0</wp:posOffset>
            </wp:positionH>
            <wp:positionV relativeFrom="paragraph">
              <wp:posOffset>508</wp:posOffset>
            </wp:positionV>
            <wp:extent cx="3305852" cy="2737104"/>
            <wp:effectExtent l="0" t="0" r="8890" b="6350"/>
            <wp:wrapTight wrapText="bothSides">
              <wp:wrapPolygon edited="0">
                <wp:start x="0" y="0"/>
                <wp:lineTo x="0" y="21500"/>
                <wp:lineTo x="21534" y="21500"/>
                <wp:lineTo x="21534" y="0"/>
                <wp:lineTo x="0" y="0"/>
              </wp:wrapPolygon>
            </wp:wrapTight>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Sの画像編集メニュー.png"/>
                    <pic:cNvPicPr/>
                  </pic:nvPicPr>
                  <pic:blipFill>
                    <a:blip r:embed="rId11">
                      <a:extLst>
                        <a:ext uri="{28A0092B-C50C-407E-A947-70E740481C1C}">
                          <a14:useLocalDpi xmlns:a14="http://schemas.microsoft.com/office/drawing/2010/main" val="0"/>
                        </a:ext>
                      </a:extLst>
                    </a:blip>
                    <a:stretch>
                      <a:fillRect/>
                    </a:stretch>
                  </pic:blipFill>
                  <pic:spPr>
                    <a:xfrm>
                      <a:off x="0" y="0"/>
                      <a:ext cx="3305852" cy="2737104"/>
                    </a:xfrm>
                    <a:prstGeom prst="rect">
                      <a:avLst/>
                    </a:prstGeom>
                  </pic:spPr>
                </pic:pic>
              </a:graphicData>
            </a:graphic>
            <wp14:sizeRelH relativeFrom="margin">
              <wp14:pctWidth>0</wp14:pctWidth>
            </wp14:sizeRelH>
            <wp14:sizeRelV relativeFrom="margin">
              <wp14:pctHeight>0</wp14:pctHeight>
            </wp14:sizeRelV>
          </wp:anchor>
        </w:drawing>
      </w:r>
    </w:p>
    <w:p w:rsidR="0048050B" w:rsidRDefault="00DB1E7E" w:rsidP="0048050B">
      <w:r>
        <w:rPr>
          <w:rFonts w:hint="eastAsia"/>
        </w:rPr>
        <w:t>画像を編集するには縦一列に並んだアイコンを使います。</w:t>
      </w:r>
      <w:r w:rsidR="003316EB">
        <w:rPr>
          <w:rFonts w:hint="eastAsia"/>
        </w:rPr>
        <w:t>色やペンの太さはプロパティ・ウィンドウで変えることができます。</w:t>
      </w:r>
      <w:r w:rsidR="003316EB">
        <w:br/>
      </w:r>
      <w:r w:rsidR="003316EB">
        <w:rPr>
          <w:rFonts w:hint="eastAsia"/>
        </w:rPr>
        <w:t>なお、「四角形」ツールや「楕円」ツールは輪郭しか描けませんので、内側を塗りつぶしたいときは「塗りつぶし」ツールを併用してください。</w:t>
      </w:r>
    </w:p>
    <w:p w:rsidR="003316EB" w:rsidRDefault="003316EB" w:rsidP="0048050B"/>
    <w:p w:rsidR="003316EB" w:rsidRPr="00BA4EFC" w:rsidRDefault="00412589" w:rsidP="0048050B">
      <w:r>
        <w:lastRenderedPageBreak/>
        <w:t>それでは、ツールを使って以下のような画像を作成してください</w:t>
      </w:r>
      <w:r w:rsidR="00082E61">
        <w:rPr>
          <w:rFonts w:hint="eastAsia"/>
        </w:rPr>
        <w:t>。</w:t>
      </w:r>
      <w:r>
        <w:br/>
      </w:r>
      <w:r>
        <w:t>白い部分が壁、赤い部分が屋根と扉、灰色の部分が窓のつもりで描きました</w:t>
      </w:r>
      <w:r w:rsidR="00082E61">
        <w:t>が、まあ適当に描いてもらって構いません。</w:t>
      </w:r>
    </w:p>
    <w:p w:rsidR="00412589" w:rsidRDefault="00412589" w:rsidP="00412589">
      <w:pPr>
        <w:jc w:val="center"/>
      </w:pPr>
      <w:r>
        <w:rPr>
          <w:noProof/>
        </w:rPr>
        <w:drawing>
          <wp:inline distT="0" distB="0" distL="0" distR="0">
            <wp:extent cx="5943600" cy="2052320"/>
            <wp:effectExtent l="0" t="0" r="0" b="508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家テクスチャの構造.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052320"/>
                    </a:xfrm>
                    <a:prstGeom prst="rect">
                      <a:avLst/>
                    </a:prstGeom>
                  </pic:spPr>
                </pic:pic>
              </a:graphicData>
            </a:graphic>
          </wp:inline>
        </w:drawing>
      </w:r>
    </w:p>
    <w:p w:rsidR="00412589" w:rsidRDefault="00412589" w:rsidP="0048050B">
      <w:r>
        <w:t>カーソルの位置は</w:t>
      </w:r>
      <w:r>
        <w:rPr>
          <w:rFonts w:hint="eastAsia"/>
        </w:rPr>
        <w:t>Visual Studio</w:t>
      </w:r>
      <w:r>
        <w:rPr>
          <w:rFonts w:hint="eastAsia"/>
        </w:rPr>
        <w:t>の一番下にある</w:t>
      </w:r>
      <w:r w:rsidR="00C973E2">
        <w:rPr>
          <w:rFonts w:hint="eastAsia"/>
        </w:rPr>
        <w:t>「ステータス・</w:t>
      </w:r>
      <w:r>
        <w:rPr>
          <w:rFonts w:hint="eastAsia"/>
        </w:rPr>
        <w:t>バー</w:t>
      </w:r>
      <w:r w:rsidR="00C973E2">
        <w:rPr>
          <w:rFonts w:hint="eastAsia"/>
        </w:rPr>
        <w:t>」</w:t>
      </w:r>
      <w:r>
        <w:rPr>
          <w:rFonts w:hint="eastAsia"/>
        </w:rPr>
        <w:t>に</w:t>
      </w:r>
      <w:r w:rsidR="00C973E2">
        <w:rPr>
          <w:rFonts w:hint="eastAsia"/>
        </w:rPr>
        <w:t>表示</w:t>
      </w:r>
      <w:r w:rsidR="00BA4EFC">
        <w:rPr>
          <w:rFonts w:hint="eastAsia"/>
        </w:rPr>
        <w:t>されます。編集の際は</w:t>
      </w:r>
      <w:r w:rsidR="00C973E2">
        <w:rPr>
          <w:rFonts w:hint="eastAsia"/>
        </w:rPr>
        <w:t>参考にしてください。</w:t>
      </w:r>
      <w:r w:rsidR="00BA4EFC">
        <w:t>また、</w:t>
      </w:r>
      <w:r w:rsidR="00C973E2">
        <w:rPr>
          <w:rFonts w:hint="eastAsia"/>
        </w:rPr>
        <w:t>カーソル位置の右にある数値は、選択範囲の大きさです。範囲選択ツールの使用時に数値が変化します。</w:t>
      </w:r>
    </w:p>
    <w:p w:rsidR="00C973E2" w:rsidRDefault="00C973E2" w:rsidP="00C973E2">
      <w:pPr>
        <w:jc w:val="center"/>
      </w:pPr>
      <w:r>
        <w:rPr>
          <w:rFonts w:hint="eastAsia"/>
          <w:noProof/>
        </w:rPr>
        <w:drawing>
          <wp:inline distT="0" distB="0" distL="0" distR="0">
            <wp:extent cx="5943600" cy="1516380"/>
            <wp:effectExtent l="0" t="0" r="0" b="762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カーソルの座標.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16380"/>
                    </a:xfrm>
                    <a:prstGeom prst="rect">
                      <a:avLst/>
                    </a:prstGeom>
                  </pic:spPr>
                </pic:pic>
              </a:graphicData>
            </a:graphic>
          </wp:inline>
        </w:drawing>
      </w:r>
    </w:p>
    <w:p w:rsidR="00412589" w:rsidRDefault="000825C9" w:rsidP="0048050B">
      <w:r>
        <w:t>そうそう、画像を編集したら保存</w:t>
      </w:r>
      <w:r w:rsidR="00CC29D8">
        <w:t>を忘れないように</w:t>
      </w:r>
      <w:r>
        <w:t>。</w:t>
      </w:r>
    </w:p>
    <w:p w:rsidR="00606569" w:rsidRPr="00082E61" w:rsidRDefault="00307E42" w:rsidP="00307E42">
      <w:pPr>
        <w:pStyle w:val="af8"/>
      </w:pPr>
      <w:r w:rsidRPr="00307E42">
        <w:rPr>
          <w:b/>
        </w:rPr>
        <w:t>[</w:t>
      </w:r>
      <w:r w:rsidRPr="00307E42">
        <w:rPr>
          <w:b/>
        </w:rPr>
        <w:t>補足</w:t>
      </w:r>
      <w:r w:rsidRPr="00307E42">
        <w:rPr>
          <w:b/>
        </w:rPr>
        <w:t>]</w:t>
      </w:r>
      <w:r>
        <w:t xml:space="preserve"> </w:t>
      </w:r>
      <w:r w:rsidR="00606569">
        <w:rPr>
          <w:rFonts w:hint="eastAsia"/>
        </w:rPr>
        <w:t>GIMP</w:t>
      </w:r>
      <w:r w:rsidR="00606569">
        <w:rPr>
          <w:rFonts w:hint="eastAsia"/>
        </w:rPr>
        <w:t>や</w:t>
      </w:r>
      <w:r w:rsidR="00606569">
        <w:rPr>
          <w:rFonts w:hint="eastAsia"/>
        </w:rPr>
        <w:t>PhotoShop</w:t>
      </w:r>
      <w:r w:rsidR="00CE6089">
        <w:rPr>
          <w:rFonts w:hint="eastAsia"/>
        </w:rPr>
        <w:t>など</w:t>
      </w:r>
      <w:r w:rsidR="00606569">
        <w:rPr>
          <w:rFonts w:hint="eastAsia"/>
        </w:rPr>
        <w:t>を使って家のテクスチャ用の画像を作成する場合は、大きさも内容も</w:t>
      </w:r>
      <w:r w:rsidR="00603F7E">
        <w:rPr>
          <w:rFonts w:hint="eastAsia"/>
        </w:rPr>
        <w:t>自由</w:t>
      </w:r>
      <w:r w:rsidR="00606569">
        <w:rPr>
          <w:rFonts w:hint="eastAsia"/>
        </w:rPr>
        <w:t>に作ってもらって構いません。</w:t>
      </w:r>
    </w:p>
    <w:p w:rsidR="00553A89" w:rsidRDefault="00FB374D" w:rsidP="00470DA1">
      <w:pPr>
        <w:pStyle w:val="1"/>
      </w:pPr>
      <w:r>
        <w:br w:type="page"/>
      </w:r>
      <w:r w:rsidR="00606569">
        <w:lastRenderedPageBreak/>
        <w:t>TGA</w:t>
      </w:r>
      <w:r w:rsidR="00236C60">
        <w:t>ファイル</w:t>
      </w:r>
      <w:r>
        <w:t>を読み込む</w:t>
      </w:r>
    </w:p>
    <w:p w:rsidR="00236C60" w:rsidRDefault="00236C60" w:rsidP="00236C60">
      <w:pPr>
        <w:pStyle w:val="2"/>
      </w:pPr>
      <w:r>
        <w:t>用意した</w:t>
      </w:r>
      <w:r w:rsidR="00606569">
        <w:t>TGA</w:t>
      </w:r>
      <w:r>
        <w:t>ファイルを読み込む</w:t>
      </w:r>
    </w:p>
    <w:p w:rsidR="001A676B" w:rsidRDefault="00606569" w:rsidP="00470DA1">
      <w:r>
        <w:t>2</w:t>
      </w:r>
      <w:r>
        <w:t>章で用意した</w:t>
      </w:r>
      <w:r>
        <w:t>TGA</w:t>
      </w:r>
      <w:r>
        <w:t>ファイル</w:t>
      </w:r>
      <w:r w:rsidR="001A676B">
        <w:t>を読み込みます。</w:t>
      </w:r>
      <w:r w:rsidR="001A676B">
        <w:br/>
        <w:t>Main.cpp</w:t>
      </w:r>
      <w:r w:rsidR="001A676B">
        <w:t>を開き、テクスチャ作成</w:t>
      </w:r>
      <w:r>
        <w:t>プログラムの下に、次のプログラムを追加してください。</w:t>
      </w:r>
    </w:p>
    <w:p w:rsidR="00606569" w:rsidRDefault="001C700D" w:rsidP="001C700D">
      <w:pPr>
        <w:pStyle w:val="ac"/>
      </w:pPr>
      <w:r>
        <w:t xml:space="preserve">  </w:t>
      </w:r>
      <w:r>
        <w:rPr>
          <w:color w:val="0000FF"/>
        </w:rPr>
        <w:t>const</w:t>
      </w:r>
      <w:r>
        <w:t xml:space="preserve"> </w:t>
      </w:r>
      <w:r>
        <w:rPr>
          <w:color w:val="2B91AF"/>
        </w:rPr>
        <w:t>GLuint</w:t>
      </w:r>
      <w:r>
        <w:t xml:space="preserve"> imageData[tw * th] = {</w:t>
      </w:r>
      <w:r>
        <w:br/>
        <w:t xml:space="preserve">    W, W, B, W, W, W, W, W,</w:t>
      </w:r>
      <w:r>
        <w:br/>
        <w:t xml:space="preserve">    W, W, B, W, W, W, W, W,</w:t>
      </w:r>
      <w:r>
        <w:br/>
        <w:t xml:space="preserve">    W, W, B, W, W, W, W, W,</w:t>
      </w:r>
      <w:r>
        <w:br/>
        <w:t xml:space="preserve">    B, B, B, B, B, B, B, B,</w:t>
      </w:r>
      <w:r>
        <w:br/>
        <w:t xml:space="preserve">    W, W, W, W, W, W, B, W,</w:t>
      </w:r>
      <w:r>
        <w:br/>
        <w:t xml:space="preserve">    W, W, W, W, W, W, B, W,</w:t>
      </w:r>
      <w:r>
        <w:br/>
        <w:t xml:space="preserve">    W, W, W, W, W, W, B, W,</w:t>
      </w:r>
      <w:r>
        <w:br/>
        <w:t xml:space="preserve">    B, B, B, B, B, B, B, B,</w:t>
      </w:r>
      <w:r>
        <w:br/>
        <w:t xml:space="preserve">  };</w:t>
      </w:r>
      <w:r>
        <w:br/>
        <w:t xml:space="preserve">  </w:t>
      </w:r>
      <w:r>
        <w:rPr>
          <w:color w:val="2B91AF"/>
        </w:rPr>
        <w:t>GLuint</w:t>
      </w:r>
      <w:r>
        <w:t xml:space="preserve"> texId = Texture::CreateImage2D(tw, th, imageData);</w:t>
      </w:r>
      <w:r>
        <w:br/>
      </w:r>
      <w:r w:rsidRPr="00497EE4">
        <w:rPr>
          <w:color w:val="FF0000"/>
        </w:rPr>
        <w:t>+</w:t>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0C4DDC" w:rsidRDefault="000C4DDC" w:rsidP="00470DA1">
      <w:r>
        <w:t>うまくプログラムが動いてくれれば、</w:t>
      </w:r>
      <w:r>
        <w:rPr>
          <w:rFonts w:hint="eastAsia"/>
        </w:rPr>
        <w:t>texHouse</w:t>
      </w:r>
      <w:r>
        <w:rPr>
          <w:rFonts w:hint="eastAsia"/>
        </w:rPr>
        <w:t>に家のテクスチャ・オブジェクトの</w:t>
      </w:r>
      <w:r>
        <w:rPr>
          <w:rFonts w:hint="eastAsia"/>
        </w:rPr>
        <w:t>ID</w:t>
      </w:r>
      <w:r>
        <w:rPr>
          <w:rFonts w:hint="eastAsia"/>
        </w:rPr>
        <w:t>が格納されるはずです。</w:t>
      </w:r>
      <w:r>
        <w:br/>
      </w:r>
      <w:r>
        <w:t>続いて、テクスチャの切り替えを行います。家のモデルを表示するプログラムに、次のプログラムを追加してください。</w:t>
      </w:r>
    </w:p>
    <w:p w:rsidR="000C4DDC" w:rsidRDefault="000C4DDC" w:rsidP="000C4DDC">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(meshList[0].mode, meshList[0].count,</w:t>
      </w:r>
      <w:r>
        <w:br/>
        <w:t xml:space="preserve">     </w:t>
      </w:r>
      <w:r>
        <w:rPr>
          <w:color w:val="6F008A"/>
        </w:rPr>
        <w:t>GL_UNSIGNED_SHORT</w:t>
      </w:r>
      <w:r>
        <w:t>, meshList[0].indices, meshList[0].baseVertex);</w:t>
      </w:r>
      <w:r>
        <w:br/>
        <w:t xml:space="preserve"> }</w:t>
      </w:r>
      <w:r>
        <w:br/>
      </w:r>
      <w:r>
        <w:br/>
        <w:t xml:space="preserve"> {</w:t>
      </w:r>
      <w:r>
        <w:br/>
      </w:r>
      <w:r w:rsidRPr="00497EE4">
        <w:rPr>
          <w:color w:val="FF0000"/>
        </w:rPr>
        <w:t>+</w:t>
      </w:r>
      <w:r>
        <w:t xml:space="preserve">  </w:t>
      </w:r>
      <w:r>
        <w:rPr>
          <w:color w:val="6F008A"/>
        </w:rPr>
        <w:t>glActiveTexture</w:t>
      </w:r>
      <w:r>
        <w:t>(</w:t>
      </w:r>
      <w:r>
        <w:rPr>
          <w:color w:val="6F008A"/>
        </w:rPr>
        <w:t>GL_TEXTURE0</w:t>
      </w:r>
      <w:r>
        <w:t>);</w:t>
      </w:r>
      <w:r>
        <w:br/>
      </w:r>
      <w:r w:rsidRPr="00497EE4">
        <w:rPr>
          <w:color w:val="FF0000"/>
        </w:rPr>
        <w:t>+</w:t>
      </w:r>
      <w:r>
        <w:t xml:space="preserve">  glBindTexture(</w:t>
      </w:r>
      <w:r>
        <w:rPr>
          <w:color w:val="6F008A"/>
        </w:rPr>
        <w:t>GL_TEXTURE_2D</w:t>
      </w:r>
      <w:r>
        <w:t>, texHouse);</w:t>
      </w:r>
      <w:r>
        <w:br/>
      </w:r>
      <w:r w:rsidRPr="00497EE4">
        <w:rPr>
          <w:color w:val="FF0000"/>
        </w:rPr>
        <w:t>+</w:t>
      </w:r>
      <w:r>
        <w:br/>
        <w:t xml:space="preserve">   </w:t>
      </w:r>
      <w:r>
        <w:rPr>
          <w:color w:val="0000FF"/>
        </w:rPr>
        <w:t>const</w:t>
      </w:r>
      <w:r>
        <w:t xml:space="preserve"> glm::</w:t>
      </w:r>
      <w:r>
        <w:rPr>
          <w:color w:val="2B91AF"/>
        </w:rPr>
        <w:t>mat4x4</w:t>
      </w:r>
      <w:r>
        <w:t xml:space="preserve"> matModel = glm::translate(glm::</w:t>
      </w:r>
      <w:r>
        <w:rPr>
          <w:color w:val="2B91AF"/>
        </w:rPr>
        <w:t>mat4</w:t>
      </w:r>
      <w:r>
        <w:t>(1), glm::</w:t>
      </w:r>
      <w:r>
        <w:rPr>
          <w:color w:val="2B91AF"/>
        </w:rPr>
        <w:t>vec3</w:t>
      </w:r>
      <w:r>
        <w:t>(0, 0, 0));</w:t>
      </w:r>
      <w:r>
        <w:br/>
        <w:t xml:space="preserve">   </w:t>
      </w:r>
      <w:r>
        <w:rPr>
          <w:color w:val="0000FF"/>
        </w:rPr>
        <w:t>const</w:t>
      </w:r>
      <w:r>
        <w:t xml:space="preserve"> glm::</w:t>
      </w:r>
      <w:r>
        <w:rPr>
          <w:color w:val="2B91AF"/>
        </w:rPr>
        <w:t>mat4x4</w:t>
      </w:r>
      <w:r>
        <w:t xml:space="preserve"> matMVP = matProj </w:t>
      </w:r>
      <w:r>
        <w:rPr>
          <w:color w:val="008080"/>
        </w:rPr>
        <w:t>*</w:t>
      </w:r>
      <w:r>
        <w:t xml:space="preserve"> matView </w:t>
      </w:r>
      <w:r>
        <w:rPr>
          <w:color w:val="008080"/>
        </w:rPr>
        <w:t>*</w:t>
      </w:r>
      <w:r>
        <w:t xml:space="preserve"> matModel;</w:t>
      </w:r>
      <w:r>
        <w:b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(meshList[1].mode, meshList[1].count,</w:t>
      </w:r>
      <w:r>
        <w:br/>
        <w:t xml:space="preserve">     </w:t>
      </w:r>
      <w:r>
        <w:rPr>
          <w:color w:val="6F008A"/>
        </w:rPr>
        <w:t>GL_UNSIGNED_SHORT</w:t>
      </w:r>
      <w:r>
        <w:t>, meshList[1].indices, meshList[1].baseVertex);</w:t>
      </w:r>
      <w:r>
        <w:br/>
        <w:t xml:space="preserve"> }</w:t>
      </w:r>
    </w:p>
    <w:p w:rsidR="000C4DDC" w:rsidRDefault="00AD137B" w:rsidP="00470DA1">
      <w:r>
        <w:rPr>
          <w:rFonts w:hint="eastAsia"/>
        </w:rPr>
        <w:t>最後に、作成したテクスチャを破棄します。</w:t>
      </w:r>
      <w:r>
        <w:br/>
      </w:r>
      <w:r>
        <w:t>メインループの下に、次のプログラムを追加してください。</w:t>
      </w:r>
    </w:p>
    <w:p w:rsidR="00AD137B" w:rsidRDefault="00AD137B" w:rsidP="00AD137B">
      <w:pPr>
        <w:pStyle w:val="ac"/>
      </w:pPr>
      <w:r>
        <w:t xml:space="preserve">   window.SwapBuffers();</w:t>
      </w:r>
      <w:r>
        <w:br/>
        <w:t xml:space="preserve"> }</w:t>
      </w:r>
      <w:r>
        <w:br/>
      </w:r>
      <w:r>
        <w:br/>
      </w:r>
      <w:r w:rsidRPr="00497EE4">
        <w:rPr>
          <w:color w:val="FF0000"/>
        </w:rPr>
        <w:t>+</w:t>
      </w:r>
      <w:r>
        <w:t>glDeleteTextures(1, &amp;texHouse);</w:t>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0974E8" w:rsidRDefault="00AD137B" w:rsidP="00470DA1">
      <w:r>
        <w:rPr>
          <w:rFonts w:hint="eastAsia"/>
        </w:rPr>
        <w:lastRenderedPageBreak/>
        <w:t>プログラムが書けたら</w:t>
      </w:r>
      <w:r w:rsidR="000C4DDC" w:rsidRPr="00AD137B">
        <w:rPr>
          <w:b/>
        </w:rPr>
        <w:t>ビルドして実行して</w:t>
      </w:r>
      <w:r w:rsidR="000D1C6B" w:rsidRPr="00AD137B">
        <w:rPr>
          <w:b/>
        </w:rPr>
        <w:t>ください。</w:t>
      </w:r>
      <w:r>
        <w:br/>
      </w:r>
      <w:r>
        <w:rPr>
          <w:rFonts w:hint="eastAsia"/>
        </w:rPr>
        <w:t>TGA</w:t>
      </w:r>
      <w:r>
        <w:rPr>
          <w:rFonts w:hint="eastAsia"/>
        </w:rPr>
        <w:t>ファイルが家のテクスチャとして使われるはずです。</w:t>
      </w:r>
    </w:p>
    <w:p w:rsidR="00AD137B" w:rsidRPr="00AD137B" w:rsidRDefault="00AD137B" w:rsidP="00AD137B">
      <w:pPr>
        <w:pStyle w:val="2"/>
      </w:pPr>
      <w:r>
        <w:t>家のモデルを修正する</w:t>
      </w:r>
      <w:r w:rsidR="00695F3B">
        <w:rPr>
          <w:rFonts w:hint="eastAsia"/>
        </w:rPr>
        <w:t>(</w:t>
      </w:r>
      <w:r w:rsidR="00695F3B">
        <w:rPr>
          <w:rFonts w:hint="eastAsia"/>
        </w:rPr>
        <w:t>その</w:t>
      </w:r>
      <w:r w:rsidR="00695F3B">
        <w:rPr>
          <w:rFonts w:hint="eastAsia"/>
        </w:rPr>
        <w:t>1)</w:t>
      </w:r>
    </w:p>
    <w:p w:rsidR="00695F3B" w:rsidRPr="00695F3B" w:rsidRDefault="00184FC7" w:rsidP="00695F3B">
      <w:r>
        <w:rPr>
          <w:rFonts w:hint="eastAsia"/>
        </w:rPr>
        <w:t>テクスチャは表示されたものの、</w:t>
      </w:r>
      <w:r w:rsidR="00AD137B">
        <w:rPr>
          <w:rFonts w:hint="eastAsia"/>
        </w:rPr>
        <w:t>思ったような絵には</w:t>
      </w:r>
      <w:r w:rsidR="00695F3B">
        <w:rPr>
          <w:rFonts w:hint="eastAsia"/>
        </w:rPr>
        <w:t>なっていないと思います</w:t>
      </w:r>
      <w:r>
        <w:rPr>
          <w:rFonts w:hint="eastAsia"/>
        </w:rPr>
        <w:t>。</w:t>
      </w:r>
      <w:r w:rsidR="00AD137B">
        <w:rPr>
          <w:rFonts w:hint="eastAsia"/>
        </w:rPr>
        <w:t>なぜなら、新しいテクスチャを用意したのに、テクスチャ座標は何も変えていないからです。そこで、テクスチャ座標を修正しましょう。</w:t>
      </w:r>
      <w:r>
        <w:br/>
      </w:r>
      <w:r>
        <w:rPr>
          <w:rFonts w:hint="eastAsia"/>
        </w:rPr>
        <w:t>vertices</w:t>
      </w:r>
      <w:r w:rsidR="00695F3B">
        <w:rPr>
          <w:rFonts w:hint="eastAsia"/>
        </w:rPr>
        <w:t>配列にある家の頂点データ</w:t>
      </w:r>
      <w:r>
        <w:rPr>
          <w:rFonts w:hint="eastAsia"/>
        </w:rPr>
        <w:t>を</w:t>
      </w:r>
      <w:r w:rsidR="00695F3B">
        <w:rPr>
          <w:rFonts w:hint="eastAsia"/>
        </w:rPr>
        <w:t>、</w:t>
      </w:r>
      <w:r>
        <w:rPr>
          <w:rFonts w:hint="eastAsia"/>
        </w:rPr>
        <w:t>次のように変更してください</w:t>
      </w:r>
      <w:r w:rsidR="0096025C">
        <w:rPr>
          <w:rFonts w:hint="eastAsia"/>
        </w:rPr>
        <w:t>。なお、変更を行単位で示す都合で全て書き換えているように見えますが、実際に変更しているのはテクスチャ座標だけですので、そこだけ修正すれば大丈夫です</w:t>
      </w:r>
      <w:r>
        <w:rPr>
          <w:rFonts w:hint="eastAsia"/>
        </w:rPr>
        <w:t>。</w:t>
      </w:r>
      <w:r w:rsidR="00233654">
        <w:rPr>
          <w:rFonts w:hint="eastAsia"/>
        </w:rPr>
        <w:t>実際に変更した部分の背景は</w:t>
      </w:r>
      <w:r w:rsidR="0096025C">
        <w:rPr>
          <w:rFonts w:hint="eastAsia"/>
        </w:rPr>
        <w:t>黄色にして</w:t>
      </w:r>
      <w:r w:rsidR="00233654">
        <w:rPr>
          <w:rFonts w:hint="eastAsia"/>
        </w:rPr>
        <w:t>あります</w:t>
      </w:r>
      <w:r w:rsidR="0096025C">
        <w:rPr>
          <w:rFonts w:hint="eastAsia"/>
        </w:rPr>
        <w:t>。</w:t>
      </w:r>
    </w:p>
    <w:p w:rsidR="00695F3B" w:rsidRPr="00304E01" w:rsidRDefault="00695F3B" w:rsidP="00695F3B">
      <w:pPr>
        <w:pStyle w:val="ac"/>
      </w:pPr>
      <w:r>
        <w:t xml:space="preserve">  </w:t>
      </w:r>
      <w:r>
        <w:rPr>
          <w:color w:val="008000"/>
        </w:rPr>
        <w:t xml:space="preserve">// </w:t>
      </w:r>
      <w:r>
        <w:rPr>
          <w:rFonts w:hint="eastAsia"/>
          <w:color w:val="008000"/>
        </w:rPr>
        <w:t>家</w:t>
      </w:r>
      <w:r>
        <w:br/>
      </w:r>
      <w:r>
        <w:rPr>
          <w:rFonts w:hint="eastAsia"/>
          <w:color w:val="FF0000"/>
        </w:rPr>
        <w:t>-</w:t>
      </w:r>
      <w:r w:rsidRPr="00695F3B">
        <w:rPr>
          <w:color w:val="FF0000"/>
        </w:rPr>
        <w:t xml:space="preserve"> { { 2.8f, 0.0f, 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3.0f, 4.0f, 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{-2.8f, 0.0f, 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{-2.8f, 0.0f,-3.0f}, {0.4f, 0.3f, 0.2f,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{0.6f, 0.5f, 0.3f, 1.0f},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{0.5f, 0.4f,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{0.6f, 0.5f, 0.3f, 1.0f}, { </w:t>
      </w:r>
      <w:r w:rsidRPr="0096025C">
        <w:rPr>
          <w:color w:val="FF0000"/>
          <w:highlight w:val="yellow"/>
        </w:rPr>
        <w:t>2.0f, 0.8f</w:t>
      </w:r>
      <w:r w:rsidRPr="00695F3B">
        <w:rPr>
          <w:color w:val="FF0000"/>
        </w:rPr>
        <w:t xml:space="preserve"> } },</w:t>
      </w:r>
      <w:r w:rsidRPr="00695F3B">
        <w:rPr>
          <w:color w:val="FF0000"/>
        </w:rPr>
        <w:br/>
      </w:r>
      <w:r>
        <w:rPr>
          <w:rFonts w:hint="eastAsia"/>
          <w:color w:val="FF0000"/>
        </w:rPr>
        <w:t>-</w:t>
      </w:r>
      <w:r w:rsidRPr="00695F3B">
        <w:rPr>
          <w:color w:val="FF0000"/>
        </w:rPr>
        <w:t xml:space="preserve"> { { 2.8f, 0.0f,-3.0f}, {0.4f, 0.3f, 0.2f,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br/>
      </w:r>
      <w:r>
        <w:rPr>
          <w:rFonts w:hint="eastAsia"/>
          <w:color w:val="FF0000"/>
        </w:rPr>
        <w:t>-</w:t>
      </w:r>
      <w:r w:rsidRPr="00695F3B">
        <w:rPr>
          <w:color w:val="FF0000"/>
        </w:rPr>
        <w:t xml:space="preserve"> { { 3.0f, 4.0f, 3.0f}, {0.2f, 0.1f, 0.1f, 1.0f},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 0.0f, 6.0f, 3.0f}, {0.3f, 0.2f, 0.2f, 1.0f}, { </w:t>
      </w:r>
      <w:r w:rsidRPr="0096025C">
        <w:rPr>
          <w:color w:val="FF0000"/>
          <w:highlight w:val="yellow"/>
        </w:rPr>
        <w:t>0.0f,-2.0f</w:t>
      </w:r>
      <w:r w:rsidRPr="00695F3B">
        <w:rPr>
          <w:color w:val="FF0000"/>
        </w:rPr>
        <w:t xml:space="preserve"> } },</w:t>
      </w:r>
      <w:r w:rsidRPr="00695F3B">
        <w:rPr>
          <w:color w:val="FF0000"/>
        </w:rPr>
        <w:br/>
      </w:r>
      <w:r>
        <w:rPr>
          <w:rFonts w:hint="eastAsia"/>
          <w:color w:val="FF0000"/>
        </w:rPr>
        <w:t>-</w:t>
      </w:r>
      <w:r w:rsidRPr="00695F3B">
        <w:rPr>
          <w:color w:val="FF0000"/>
        </w:rPr>
        <w:t xml:space="preserve"> { {-3.0f, 4.0f, 3.0f}, {0.2f, 0.1f, 0.1f, 1.0f}, { </w:t>
      </w:r>
      <w:r w:rsidRPr="0096025C">
        <w:rPr>
          <w:color w:val="FF0000"/>
          <w:highlight w:val="yellow"/>
        </w:rPr>
        <w:t>2.0f,-2.0f</w:t>
      </w:r>
      <w:r w:rsidRPr="00695F3B">
        <w:rPr>
          <w:color w:val="FF0000"/>
        </w:rPr>
        <w:t xml:space="preserve"> } },</w:t>
      </w:r>
      <w:r w:rsidRPr="00695F3B">
        <w:rPr>
          <w:color w:val="FF0000"/>
        </w:rPr>
        <w:br/>
      </w:r>
      <w:r>
        <w:rPr>
          <w:rFonts w:hint="eastAsia"/>
          <w:color w:val="FF0000"/>
        </w:rPr>
        <w:t>-</w:t>
      </w:r>
      <w:r w:rsidRPr="00695F3B">
        <w:rPr>
          <w:color w:val="FF0000"/>
        </w:rPr>
        <w:t xml:space="preserve"> { {-3.0f, 4.0f,-3.0f}, {0.2f, 0.1f, 0.1f, 1.0f}, { </w:t>
      </w:r>
      <w:r w:rsidRPr="0096025C">
        <w:rPr>
          <w:color w:val="FF0000"/>
          <w:highlight w:val="yellow"/>
        </w:rPr>
        <w:t>2.0f, 2.0f</w:t>
      </w:r>
      <w:r w:rsidRPr="00695F3B">
        <w:rPr>
          <w:color w:val="FF0000"/>
        </w:rPr>
        <w:t xml:space="preserve"> } },</w:t>
      </w:r>
      <w:r w:rsidRPr="00695F3B">
        <w:rPr>
          <w:color w:val="FF0000"/>
        </w:rPr>
        <w:br/>
      </w:r>
      <w:r>
        <w:rPr>
          <w:rFonts w:hint="eastAsia"/>
          <w:color w:val="FF0000"/>
        </w:rPr>
        <w:t>-</w:t>
      </w:r>
      <w:r w:rsidRPr="00695F3B">
        <w:rPr>
          <w:color w:val="FF0000"/>
        </w:rPr>
        <w:t xml:space="preserve"> { { 0.0f, 6.0f,-3.0f}, {0.3f, 0.2f, 0.2f, 1.0f}, { </w:t>
      </w:r>
      <w:r w:rsidRPr="0096025C">
        <w:rPr>
          <w:color w:val="FF0000"/>
          <w:highlight w:val="yellow"/>
        </w:rPr>
        <w:t>0.0f, 2.0f</w:t>
      </w:r>
      <w:r w:rsidRPr="00695F3B">
        <w:rPr>
          <w:color w:val="FF0000"/>
        </w:rPr>
        <w:t xml:space="preserve"> } },</w:t>
      </w:r>
      <w:r w:rsidRPr="00695F3B">
        <w:rPr>
          <w:color w:val="FF0000"/>
        </w:rPr>
        <w:br/>
      </w:r>
      <w:r>
        <w:rPr>
          <w:rFonts w:hint="eastAsia"/>
          <w:color w:val="FF0000"/>
        </w:rPr>
        <w:t>-</w:t>
      </w:r>
      <w:r w:rsidRPr="00695F3B">
        <w:rPr>
          <w:color w:val="FF0000"/>
        </w:rPr>
        <w:t xml:space="preserve"> { { 3.0f, 4.0f,-3.0f}, {0.2f, 0.1f, 0.1f, 1.0f}, {</w:t>
      </w:r>
      <w:r w:rsidRPr="0096025C">
        <w:rPr>
          <w:color w:val="FF0000"/>
          <w:highlight w:val="yellow"/>
        </w:rPr>
        <w:t>-2.0f, 2.0f</w:t>
      </w:r>
      <w:r w:rsidRPr="00695F3B">
        <w:rPr>
          <w:color w:val="FF0000"/>
        </w:rPr>
        <w:t xml:space="preserve"> } },</w:t>
      </w:r>
      <w:r w:rsidRPr="00695F3B">
        <w:rPr>
          <w:color w:val="FF0000"/>
        </w:rPr>
        <w:br/>
      </w:r>
      <w:r>
        <w:rPr>
          <w:color w:val="008000"/>
        </w:rPr>
        <w:br/>
      </w:r>
      <w:r>
        <w:rPr>
          <w:color w:val="FF0000"/>
        </w:rPr>
        <w:t>+</w:t>
      </w:r>
      <w:r>
        <w:t xml:space="preserve"> { { 2.8f, 0.0f, 3.0f}, {0.4f, 0.3f, 0.2f, 1.0f}, { 0.0f, 1.0f } },</w:t>
      </w:r>
      <w:r>
        <w:br/>
      </w:r>
      <w:r>
        <w:rPr>
          <w:color w:val="FF0000"/>
        </w:rPr>
        <w:t>+</w:t>
      </w:r>
      <w:r>
        <w:t xml:space="preserve"> { { 3.0f, 4.0f, 3.0f}, {0.6f,</w:t>
      </w:r>
      <w:r w:rsidR="006B40E3">
        <w:t xml:space="preserve"> 0.5f, 0.3f, 1.0f}, { 0.0f, 0.31</w:t>
      </w:r>
      <w:r>
        <w:t>f } },</w:t>
      </w:r>
      <w:r>
        <w:br/>
      </w:r>
      <w:r>
        <w:rPr>
          <w:color w:val="FF0000"/>
        </w:rPr>
        <w:t>+</w:t>
      </w:r>
      <w:r>
        <w:t xml:space="preserve"> { { 0.0f, 6.0f, 3.0f}, {0.5f, 0.4f, 0.2f, 1.0f}, { 0.125f, 0.0f } },</w:t>
      </w:r>
      <w:r>
        <w:br/>
      </w:r>
      <w:r>
        <w:rPr>
          <w:color w:val="FF0000"/>
        </w:rPr>
        <w:t>+</w:t>
      </w:r>
      <w:r>
        <w:t xml:space="preserve"> { {-3.0f, 4.0f, 3.0f}, {0.6f, 0.5f, 0.3f, 1.0</w:t>
      </w:r>
      <w:r w:rsidR="006B40E3">
        <w:t>f}, { 0.25f, 0.31</w:t>
      </w:r>
      <w:r>
        <w:t>f } },</w:t>
      </w:r>
      <w:r>
        <w:br/>
      </w:r>
      <w:r>
        <w:rPr>
          <w:color w:val="FF0000"/>
        </w:rPr>
        <w:t>+</w:t>
      </w:r>
      <w:r>
        <w:t xml:space="preserve"> { {-2.8f, 0.0f, 3.0f}, {0.4f, 0.3f, 0.2f, 1.0f}, { 0.25f, 1.0f } },</w:t>
      </w:r>
      <w:r>
        <w:br/>
      </w:r>
      <w:r>
        <w:rPr>
          <w:color w:val="FF0000"/>
        </w:rPr>
        <w:t>+</w:t>
      </w:r>
      <w:r>
        <w:br/>
      </w:r>
      <w:r>
        <w:rPr>
          <w:color w:val="FF0000"/>
        </w:rPr>
        <w:t>+</w:t>
      </w:r>
      <w:r>
        <w:t xml:space="preserve"> { {-2.8f, 0.0f,-3.0f}, {0.4f, 0.3f, 0.2f, 1.0f}, { 0.5f, 1.0f } },</w:t>
      </w:r>
      <w:r>
        <w:br/>
      </w:r>
      <w:r>
        <w:rPr>
          <w:color w:val="FF0000"/>
        </w:rPr>
        <w:t>+</w:t>
      </w:r>
      <w:r>
        <w:t xml:space="preserve"> { {-3.0f, 4.0f,-3.0f}, {0.6f,</w:t>
      </w:r>
      <w:r w:rsidR="006B40E3">
        <w:t xml:space="preserve"> 0.5f, 0.3f, 1.0f}, { 0.5f, 0.31</w:t>
      </w:r>
      <w:r>
        <w:t>f } },</w:t>
      </w:r>
      <w:r>
        <w:br/>
      </w:r>
      <w:r>
        <w:rPr>
          <w:color w:val="FF0000"/>
        </w:rPr>
        <w:t>+</w:t>
      </w:r>
      <w:r>
        <w:t xml:space="preserve"> { { 0.0f, 6.0f,-3.0f}, {0.5f, 0.4f, 0.2f, 1.0f}, { 0.625f, 0.0f } },</w:t>
      </w:r>
      <w:r>
        <w:br/>
      </w:r>
      <w:r>
        <w:rPr>
          <w:color w:val="FF0000"/>
        </w:rPr>
        <w:t>+</w:t>
      </w:r>
      <w:r>
        <w:t xml:space="preserve"> { { 3.0f, 4.0f,-3.0f}, {0.6f, </w:t>
      </w:r>
      <w:r w:rsidR="006B40E3">
        <w:t>0.5f, 0.3f, 1.0f}, { 0.75f, 0.31</w:t>
      </w:r>
      <w:r>
        <w:t>f } },</w:t>
      </w:r>
      <w:r>
        <w:br/>
      </w:r>
      <w:r>
        <w:rPr>
          <w:color w:val="FF0000"/>
        </w:rPr>
        <w:t>+</w:t>
      </w:r>
      <w:r>
        <w:t xml:space="preserve"> { { 2.8f, 0.0f,-3.0f}, {0.4f, 0.3f, 0.2f, 1.0f}, { 0.75f, 1.0f } },</w:t>
      </w:r>
      <w:r>
        <w:br/>
      </w:r>
      <w:r>
        <w:rPr>
          <w:color w:val="FF0000"/>
        </w:rPr>
        <w:t>+</w:t>
      </w:r>
      <w:r>
        <w:br/>
      </w:r>
      <w:r>
        <w:rPr>
          <w:color w:val="FF0000"/>
        </w:rPr>
        <w:t>+</w:t>
      </w:r>
      <w:r>
        <w:t xml:space="preserve"> { { 3.0f, 4.0f, 3.0f}, {0.2f,</w:t>
      </w:r>
      <w:r w:rsidR="006B40E3">
        <w:t xml:space="preserve"> 0.1f, 0.1f, 1.0f}, { 0.25f, 0.69</w:t>
      </w:r>
      <w:r>
        <w:t>f } },</w:t>
      </w:r>
      <w:r>
        <w:br/>
      </w:r>
      <w:r>
        <w:rPr>
          <w:color w:val="FF0000"/>
        </w:rPr>
        <w:t>+</w:t>
      </w:r>
      <w:r>
        <w:t xml:space="preserve"> { { 0.0f, 6.0f, 3.0f}, {0.3f, 0.2f, 0.2f, 1.0f}, { 0.25f, 1.0f } },</w:t>
      </w:r>
      <w:r>
        <w:br/>
      </w:r>
      <w:r>
        <w:rPr>
          <w:color w:val="FF0000"/>
        </w:rPr>
        <w:t>+</w:t>
      </w:r>
      <w:r>
        <w:t xml:space="preserve"> { {-3.0f, 4.0f, 3.0f}, {0.2f, </w:t>
      </w:r>
      <w:r w:rsidR="006B40E3">
        <w:t>0.1f, 0.1f, 1.0f}, { 0.25f, 0.69</w:t>
      </w:r>
      <w:r>
        <w:t>f } },</w:t>
      </w:r>
      <w:r>
        <w:br/>
      </w:r>
      <w:r>
        <w:rPr>
          <w:color w:val="FF0000"/>
        </w:rPr>
        <w:t>+</w:t>
      </w:r>
      <w:r>
        <w:t xml:space="preserve"> { {-3.0f, 4.0f,-3.0f}, {0.2f, </w:t>
      </w:r>
      <w:r w:rsidR="006B40E3">
        <w:t>0.1f, 0.1f, 1.0f}, { 0.25f, 0.69</w:t>
      </w:r>
      <w:r>
        <w:t>f } },</w:t>
      </w:r>
      <w:r>
        <w:br/>
      </w:r>
      <w:r>
        <w:rPr>
          <w:color w:val="FF0000"/>
        </w:rPr>
        <w:t>+</w:t>
      </w:r>
      <w:r>
        <w:t xml:space="preserve"> { { 0.0f, 6.0f,-3.0f}, {0.3f, 0.2f, 0.2f, 1.0f}, { 0.25f, 1.0f } },</w:t>
      </w:r>
      <w:r>
        <w:br/>
      </w:r>
      <w:r>
        <w:rPr>
          <w:color w:val="FF0000"/>
        </w:rPr>
        <w:t>+</w:t>
      </w:r>
      <w:r>
        <w:t xml:space="preserve"> { { 3.0f, 4.0f,-3.0f}, {0.2f, </w:t>
      </w:r>
      <w:r w:rsidR="006B40E3">
        <w:t>0.1f, 0.1f, 1.0f}, { 0.25f, 0.69</w:t>
      </w:r>
      <w:r>
        <w:t>f } },</w:t>
      </w:r>
      <w:r w:rsidR="00304E01">
        <w:br/>
      </w:r>
      <w:r w:rsidR="00304E01">
        <w:br/>
        <w:t xml:space="preserve">  </w:t>
      </w:r>
      <w:r w:rsidR="00304E01">
        <w:rPr>
          <w:color w:val="008000"/>
        </w:rPr>
        <w:t xml:space="preserve">// </w:t>
      </w:r>
      <w:r w:rsidR="00304E01">
        <w:rPr>
          <w:rFonts w:hint="eastAsia"/>
          <w:color w:val="008000"/>
        </w:rPr>
        <w:t>岩</w:t>
      </w:r>
    </w:p>
    <w:p w:rsidR="00CD3534" w:rsidRDefault="00695F3B" w:rsidP="00CD3534">
      <w:r>
        <w:t>変更したら</w:t>
      </w:r>
      <w:r w:rsidR="00435E1E" w:rsidRPr="00695F3B">
        <w:rPr>
          <w:b/>
        </w:rPr>
        <w:t>ビルドして実行してください。</w:t>
      </w:r>
      <w:r w:rsidR="00CD3534">
        <w:br/>
      </w:r>
      <w:r w:rsidR="00FA1360">
        <w:t>前よりは見られるモデル</w:t>
      </w:r>
      <w:r>
        <w:t>にな</w:t>
      </w:r>
      <w:r w:rsidR="00FA1360">
        <w:t>ってい</w:t>
      </w:r>
      <w:r>
        <w:t>るはずです。</w:t>
      </w:r>
    </w:p>
    <w:p w:rsidR="00C802F8" w:rsidRDefault="00A253C0" w:rsidP="00CD3534">
      <w:r>
        <w:rPr>
          <w:rFonts w:hint="eastAsia"/>
          <w:noProof/>
        </w:rPr>
        <w:lastRenderedPageBreak/>
        <w:drawing>
          <wp:anchor distT="0" distB="0" distL="114300" distR="114300" simplePos="0" relativeHeight="251662336" behindDoc="1" locked="0" layoutInCell="1" allowOverlap="1">
            <wp:simplePos x="0" y="0"/>
            <wp:positionH relativeFrom="margin">
              <wp:align>left</wp:align>
            </wp:positionH>
            <wp:positionV relativeFrom="paragraph">
              <wp:posOffset>-1905</wp:posOffset>
            </wp:positionV>
            <wp:extent cx="2444115" cy="1963420"/>
            <wp:effectExtent l="0" t="0" r="0" b="0"/>
            <wp:wrapTight wrapText="bothSides">
              <wp:wrapPolygon edited="0">
                <wp:start x="0" y="0"/>
                <wp:lineTo x="0" y="21376"/>
                <wp:lineTo x="21381" y="21376"/>
                <wp:lineTo x="21381" y="0"/>
                <wp:lineTo x="0" y="0"/>
              </wp:wrapPolygon>
            </wp:wrapTight>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おかしなテクスチャ座標.png"/>
                    <pic:cNvPicPr/>
                  </pic:nvPicPr>
                  <pic:blipFill>
                    <a:blip r:embed="rId14">
                      <a:extLst>
                        <a:ext uri="{28A0092B-C50C-407E-A947-70E740481C1C}">
                          <a14:useLocalDpi xmlns:a14="http://schemas.microsoft.com/office/drawing/2010/main" val="0"/>
                        </a:ext>
                      </a:extLst>
                    </a:blip>
                    <a:stretch>
                      <a:fillRect/>
                    </a:stretch>
                  </pic:blipFill>
                  <pic:spPr>
                    <a:xfrm>
                      <a:off x="0" y="0"/>
                      <a:ext cx="2444115" cy="1963420"/>
                    </a:xfrm>
                    <a:prstGeom prst="rect">
                      <a:avLst/>
                    </a:prstGeom>
                  </pic:spPr>
                </pic:pic>
              </a:graphicData>
            </a:graphic>
            <wp14:sizeRelH relativeFrom="margin">
              <wp14:pctWidth>0</wp14:pctWidth>
            </wp14:sizeRelH>
            <wp14:sizeRelV relativeFrom="margin">
              <wp14:pctHeight>0</wp14:pctHeight>
            </wp14:sizeRelV>
          </wp:anchor>
        </w:drawing>
      </w:r>
      <w:r>
        <w:t>…</w:t>
      </w:r>
      <w:r>
        <w:t>オモッテタノト</w:t>
      </w:r>
      <w:r>
        <w:t xml:space="preserve"> </w:t>
      </w:r>
      <w:r>
        <w:t>チガウヨウナ？</w:t>
      </w:r>
      <w:r>
        <w:br/>
      </w:r>
      <w:r>
        <w:t>屋根や扉の色は赤色で、窓は灰色っぽかったはず</w:t>
      </w:r>
      <w:r>
        <w:t>…</w:t>
      </w:r>
      <w:r>
        <w:t>。それに、家の側面に扉らしきものが表示されています。、画像の左側面はこんな絵ではなかったはずです。どうやら、まだおかしい部分があるようですね</w:t>
      </w:r>
      <w:r>
        <w:t>…</w:t>
      </w:r>
      <w:r>
        <w:t>。</w:t>
      </w:r>
      <w:r>
        <w:br/>
      </w:r>
      <w:r>
        <w:br/>
      </w:r>
      <w:r>
        <w:br/>
      </w:r>
      <w:r>
        <w:br/>
      </w:r>
      <w:r>
        <w:br/>
      </w:r>
    </w:p>
    <w:p w:rsidR="00A253C0" w:rsidRDefault="00A253C0" w:rsidP="00A253C0">
      <w:pPr>
        <w:pStyle w:val="2"/>
      </w:pPr>
      <w:r>
        <w:t>テクスチャの</w:t>
      </w:r>
      <w:r>
        <w:rPr>
          <w:rFonts w:hint="eastAsia"/>
        </w:rPr>
        <w:t>format</w:t>
      </w:r>
      <w:r>
        <w:rPr>
          <w:rFonts w:hint="eastAsia"/>
        </w:rPr>
        <w:t>を指定する</w:t>
      </w:r>
    </w:p>
    <w:p w:rsidR="001E0204" w:rsidRDefault="00A253C0" w:rsidP="00A253C0">
      <w:r>
        <w:t>色がおかしいのは、</w:t>
      </w:r>
      <w:r>
        <w:rPr>
          <w:rFonts w:hint="eastAsia"/>
        </w:rPr>
        <w:t>glTexImage2D</w:t>
      </w:r>
      <w:r>
        <w:rPr>
          <w:rFonts w:hint="eastAsia"/>
        </w:rPr>
        <w:t>関数で</w:t>
      </w:r>
      <w:r>
        <w:t>テクスチャを作成するときに、適切な</w:t>
      </w:r>
      <w:r>
        <w:rPr>
          <w:rFonts w:hint="eastAsia"/>
        </w:rPr>
        <w:t>format</w:t>
      </w:r>
      <w:r>
        <w:rPr>
          <w:rFonts w:hint="eastAsia"/>
        </w:rPr>
        <w:t>引数を設定していないからです。</w:t>
      </w:r>
      <w:r w:rsidR="00707459">
        <w:rPr>
          <w:rFonts w:hint="eastAsia"/>
        </w:rPr>
        <w:t>実は</w:t>
      </w:r>
      <w:r w:rsidR="00707459">
        <w:rPr>
          <w:rFonts w:hint="eastAsia"/>
        </w:rPr>
        <w:t>TGA</w:t>
      </w:r>
      <w:r w:rsidR="00707459">
        <w:rPr>
          <w:rFonts w:hint="eastAsia"/>
        </w:rPr>
        <w:t>ファイルの画像データは「青、緑、赤、不透明」の順番で記録されているのです。ところが、今のテクスチャ作成関数は常に</w:t>
      </w:r>
      <w:r w:rsidR="00707459">
        <w:rPr>
          <w:rFonts w:hint="eastAsia"/>
        </w:rPr>
        <w:t>GL_RGBA</w:t>
      </w:r>
      <w:r w:rsidR="00707459">
        <w:rPr>
          <w:rFonts w:hint="eastAsia"/>
        </w:rPr>
        <w:t>を設定しています。</w:t>
      </w:r>
      <w:r w:rsidR="00707459">
        <w:rPr>
          <w:rFonts w:hint="eastAsia"/>
        </w:rPr>
        <w:t>GL_RGBA</w:t>
      </w:r>
      <w:r w:rsidR="00707459">
        <w:rPr>
          <w:rFonts w:hint="eastAsia"/>
        </w:rPr>
        <w:t>は「赤、緑、青、不透明」の順番を示します。つまり、</w:t>
      </w:r>
      <w:r w:rsidR="001E0204">
        <w:rPr>
          <w:rFonts w:hint="eastAsia"/>
        </w:rPr>
        <w:t>画像データの赤色の情報が</w:t>
      </w:r>
      <w:r w:rsidR="00707459">
        <w:rPr>
          <w:rFonts w:hint="eastAsia"/>
        </w:rPr>
        <w:t>青</w:t>
      </w:r>
      <w:r w:rsidR="001E0204">
        <w:rPr>
          <w:rFonts w:hint="eastAsia"/>
        </w:rPr>
        <w:t>色として、青色の情報が赤色として使われているわけです</w:t>
      </w:r>
      <w:r w:rsidR="00707459">
        <w:rPr>
          <w:rFonts w:hint="eastAsia"/>
        </w:rPr>
        <w:t>。</w:t>
      </w:r>
    </w:p>
    <w:p w:rsidR="001E0204" w:rsidRDefault="001E0204" w:rsidP="00A253C0">
      <w:r>
        <w:rPr>
          <w:rFonts w:hint="eastAsia"/>
        </w:rPr>
        <w:t>色の順番を解決するのは簡単です。</w:t>
      </w:r>
      <w:r>
        <w:rPr>
          <w:rFonts w:hint="eastAsia"/>
        </w:rPr>
        <w:t>GL_BGRA</w:t>
      </w:r>
      <w:r>
        <w:rPr>
          <w:rFonts w:hint="eastAsia"/>
        </w:rPr>
        <w:t>という定数に置き換えるだけです。とはいえ、単純に置き換えるてしまうと、今度は前回作成したテクスチャの赤と青が逆転してしまいます。そこで、</w:t>
      </w:r>
      <w:r>
        <w:rPr>
          <w:rFonts w:hint="eastAsia"/>
        </w:rPr>
        <w:t>CreateImage2D</w:t>
      </w:r>
      <w:r>
        <w:rPr>
          <w:rFonts w:hint="eastAsia"/>
        </w:rPr>
        <w:t>関数に</w:t>
      </w:r>
      <w:r>
        <w:rPr>
          <w:rFonts w:hint="eastAsia"/>
        </w:rPr>
        <w:t>form</w:t>
      </w:r>
      <w:r>
        <w:t>at</w:t>
      </w:r>
      <w:r>
        <w:t>引数を追加して、関数を呼び出す側が形式を</w:t>
      </w:r>
      <w:r w:rsidR="00596EE0">
        <w:t>選択できるようにしましょう</w:t>
      </w:r>
      <w:r>
        <w:t>。</w:t>
      </w:r>
    </w:p>
    <w:p w:rsidR="00A253C0" w:rsidRDefault="007314CB" w:rsidP="00A253C0">
      <w:r>
        <w:t>最初に行うのは、</w:t>
      </w:r>
      <w:r w:rsidR="00596EE0">
        <w:t>関数宣言に</w:t>
      </w:r>
      <w:r w:rsidR="00596EE0">
        <w:rPr>
          <w:rFonts w:hint="eastAsia"/>
        </w:rPr>
        <w:t>format</w:t>
      </w:r>
      <w:r>
        <w:rPr>
          <w:rFonts w:hint="eastAsia"/>
        </w:rPr>
        <w:t>引数を追加することです</w:t>
      </w:r>
      <w:r w:rsidR="00596EE0">
        <w:rPr>
          <w:rFonts w:hint="eastAsia"/>
        </w:rPr>
        <w:t>。</w:t>
      </w:r>
      <w:r w:rsidR="00596EE0">
        <w:rPr>
          <w:rFonts w:hint="eastAsia"/>
        </w:rPr>
        <w:t>Texture.h</w:t>
      </w:r>
      <w:r w:rsidR="00596EE0">
        <w:rPr>
          <w:rFonts w:hint="eastAsia"/>
        </w:rPr>
        <w:t>を開き、次のプログラムを追加してください。</w:t>
      </w:r>
    </w:p>
    <w:p w:rsidR="00A253C0" w:rsidRDefault="00596EE0" w:rsidP="00596EE0">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w:t>
      </w:r>
      <w:r w:rsidRPr="00596EE0">
        <w:rPr>
          <w:color w:val="FF0000"/>
        </w:rPr>
        <w:t>GLuint CreateImage2D(GLsizei width, GLsizei height, const GLvoid* data</w:t>
      </w:r>
      <w:r w:rsidRPr="00217596">
        <w:rPr>
          <w:color w:val="FF0000"/>
          <w:highlight w:val="yellow"/>
        </w:rPr>
        <w:t>);</w:t>
      </w:r>
      <w:r>
        <w:br/>
      </w:r>
      <w:r w:rsidRPr="00596EE0">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596EE0">
        <w:rPr>
          <w:color w:val="FF0000"/>
        </w:rPr>
        <w:t>+</w:t>
      </w:r>
      <w:r>
        <w:t xml:space="preserve">  </w:t>
      </w:r>
      <w:r>
        <w:rPr>
          <w:color w:val="2B91AF"/>
        </w:rPr>
        <w:t>GLenum</w:t>
      </w:r>
      <w:r>
        <w:t xml:space="preserve"> </w:t>
      </w:r>
      <w:r>
        <w:rPr>
          <w:color w:val="808080"/>
        </w:rPr>
        <w:t>format</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A253C0" w:rsidRDefault="007314CB" w:rsidP="00A253C0">
      <w:r>
        <w:t>同様にして、関数定義にも</w:t>
      </w:r>
      <w:r>
        <w:rPr>
          <w:rFonts w:hint="eastAsia"/>
        </w:rPr>
        <w:t>format</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347438" w:rsidRDefault="00347438">
      <w:pPr>
        <w:spacing w:after="0" w:line="240" w:lineRule="auto"/>
        <w:rPr>
          <w:rFonts w:ascii="Courier New" w:eastAsia="ＭＳ Ｐ明朝" w:hAnsi="Courier New"/>
          <w:b/>
          <w:color w:val="008000"/>
          <w:sz w:val="17"/>
        </w:rPr>
      </w:pPr>
      <w:r>
        <w:rPr>
          <w:color w:val="008000"/>
        </w:rPr>
        <w:br w:type="page"/>
      </w:r>
    </w:p>
    <w:p w:rsidR="00596EE0" w:rsidRDefault="007314CB" w:rsidP="007314CB">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sidRPr="007314CB">
        <w:rPr>
          <w:color w:val="FF0000"/>
        </w:rPr>
        <w:t>+</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Pr>
          <w:color w:val="FF0000"/>
        </w:rPr>
        <w:t>-</w:t>
      </w:r>
      <w:r w:rsidRPr="002673EB">
        <w:rPr>
          <w:color w:val="FF0000"/>
        </w:rPr>
        <w:t>GLuint CreateImage2D(GLsizei width, GLsizei height, const GLvoid* data</w:t>
      </w:r>
      <w:r w:rsidRPr="002673EB">
        <w:rPr>
          <w:color w:val="FF0000"/>
          <w:highlight w:val="yellow"/>
        </w:rPr>
        <w:t>)</w:t>
      </w:r>
      <w:r>
        <w:br/>
      </w:r>
      <w:r w:rsidRPr="007314CB">
        <w:rPr>
          <w:color w:val="FF0000"/>
        </w:rPr>
        <w:t>+</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7314CB">
        <w:rPr>
          <w:color w:val="FF0000"/>
        </w:rPr>
        <w:t>+</w:t>
      </w:r>
      <w:r>
        <w:t xml:space="preserve">  </w:t>
      </w:r>
      <w:r>
        <w:rPr>
          <w:color w:val="2B91AF"/>
        </w:rPr>
        <w:t>GLenum</w:t>
      </w:r>
      <w:r>
        <w:t xml:space="preserve"> </w:t>
      </w:r>
      <w:r>
        <w:rPr>
          <w:color w:val="808080"/>
        </w:rPr>
        <w:t>format</w:t>
      </w:r>
      <w:r>
        <w:t>)</w:t>
      </w:r>
      <w:r>
        <w:b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Pr>
          <w:color w:val="FF0000"/>
        </w:rPr>
        <w:t>-</w:t>
      </w:r>
      <w:r w:rsidRPr="007314CB">
        <w:rPr>
          <w:color w:val="FF0000"/>
        </w:rPr>
        <w:t xml:space="preserve">    0, GL_RGBA8, width, height, 0, </w:t>
      </w:r>
      <w:r w:rsidRPr="002673EB">
        <w:rPr>
          <w:color w:val="FF0000"/>
          <w:highlight w:val="yellow"/>
        </w:rPr>
        <w:t>GL_RGBA</w:t>
      </w:r>
      <w:r w:rsidRPr="007314CB">
        <w:rPr>
          <w:color w:val="FF0000"/>
        </w:rPr>
        <w:t>, GL_UNSIGNED_BYTE, data);</w:t>
      </w:r>
      <w:r>
        <w:br/>
      </w:r>
      <w:r w:rsidRPr="007314CB">
        <w:rPr>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6F008A"/>
        </w:rPr>
        <w:t>GL_UNSIGNED_BYTE</w:t>
      </w:r>
      <w:r>
        <w:t xml:space="preserve">, </w:t>
      </w:r>
      <w:r>
        <w:rPr>
          <w:color w:val="808080"/>
        </w:rPr>
        <w:t>data</w:t>
      </w:r>
      <w:r>
        <w:t>);</w:t>
      </w:r>
      <w:r>
        <w:b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596EE0" w:rsidRDefault="0092557F" w:rsidP="00A253C0">
      <w:r>
        <w:rPr>
          <w:rFonts w:hint="eastAsia"/>
        </w:rPr>
        <w:t>変更点は、</w:t>
      </w:r>
      <w:r>
        <w:rPr>
          <w:rFonts w:hint="eastAsia"/>
        </w:rPr>
        <w:t>format</w:t>
      </w:r>
      <w:r>
        <w:rPr>
          <w:rFonts w:hint="eastAsia"/>
        </w:rPr>
        <w:t>引数を追加していること、それから、追加した引数を</w:t>
      </w:r>
      <w:r>
        <w:rPr>
          <w:rFonts w:hint="eastAsia"/>
        </w:rPr>
        <w:t>glTexImage2D</w:t>
      </w:r>
      <w:r>
        <w:rPr>
          <w:rFonts w:hint="eastAsia"/>
        </w:rPr>
        <w:t>に設定しているところです。</w:t>
      </w:r>
    </w:p>
    <w:p w:rsidR="00AA4EE2" w:rsidRDefault="00AA4EE2" w:rsidP="00A253C0">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AA4EE2" w:rsidRDefault="001300AF" w:rsidP="00AA4EE2">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AA4EE2">
        <w:t xml:space="preserve">  ifs.read(buf.data(), imageSize);</w:t>
      </w:r>
      <w:r w:rsidR="00AA4EE2">
        <w:br/>
      </w:r>
      <w:r w:rsidR="00AA4EE2">
        <w:br/>
        <w:t xml:space="preserve">  </w:t>
      </w:r>
      <w:r w:rsidR="00AA4EE2">
        <w:rPr>
          <w:color w:val="008000"/>
        </w:rPr>
        <w:t xml:space="preserve">// </w:t>
      </w:r>
      <w:r w:rsidR="00AA4EE2">
        <w:rPr>
          <w:rFonts w:hint="eastAsia"/>
          <w:color w:val="008000"/>
        </w:rPr>
        <w:t>読み込んだ画像データからテクスチャを作成する</w:t>
      </w:r>
      <w:r w:rsidR="00AA4EE2">
        <w:rPr>
          <w:color w:val="008000"/>
        </w:rPr>
        <w:t>.</w:t>
      </w:r>
      <w:r w:rsidR="00AA4EE2">
        <w:br/>
      </w:r>
      <w:r w:rsidR="00AA4EE2">
        <w:rPr>
          <w:rFonts w:hint="eastAsia"/>
          <w:color w:val="FF0000"/>
        </w:rPr>
        <w:t>-</w:t>
      </w:r>
      <w:r w:rsidR="00AA4EE2" w:rsidRPr="00AA4EE2">
        <w:rPr>
          <w:color w:val="FF0000"/>
        </w:rPr>
        <w:t xml:space="preserve">  return CreateImage2D(width, height, buf.data())</w:t>
      </w:r>
      <w:r w:rsidR="00AA4EE2">
        <w:t>;</w:t>
      </w:r>
      <w:r w:rsidR="00AA4EE2">
        <w:br/>
      </w:r>
      <w:r w:rsidR="00AA4EE2" w:rsidRPr="007314CB">
        <w:rPr>
          <w:color w:val="FF0000"/>
        </w:rPr>
        <w:t>+</w:t>
      </w:r>
      <w:r w:rsidR="00AA4EE2">
        <w:t xml:space="preserve">  </w:t>
      </w:r>
      <w:r w:rsidR="00AA4EE2">
        <w:rPr>
          <w:color w:val="0000FF"/>
        </w:rPr>
        <w:t>return</w:t>
      </w:r>
      <w:r w:rsidR="00AA4EE2">
        <w:t xml:space="preserve"> CreateImage2D(width, height, buf.data(), </w:t>
      </w:r>
      <w:r w:rsidR="00AA4EE2">
        <w:rPr>
          <w:color w:val="6F008A"/>
        </w:rPr>
        <w:t>GL_BGRA</w:t>
      </w:r>
      <w:r w:rsidR="00AA4EE2">
        <w:t>);</w:t>
      </w:r>
      <w:r w:rsidR="00AA4EE2">
        <w:br/>
        <w:t>}</w:t>
      </w:r>
      <w:r w:rsidR="00AA4EE2">
        <w:br/>
      </w:r>
      <w:r w:rsidR="00AA4EE2">
        <w:br/>
        <w:t xml:space="preserve">} </w:t>
      </w:r>
      <w:r w:rsidR="00AA4EE2">
        <w:rPr>
          <w:color w:val="008000"/>
        </w:rPr>
        <w:t>// namespace Texture</w:t>
      </w:r>
      <w:r w:rsidR="00AA4EE2">
        <w:rPr>
          <w:rFonts w:hint="eastAsia"/>
        </w:rPr>
        <w:br/>
      </w:r>
    </w:p>
    <w:p w:rsidR="00AA4EE2" w:rsidRDefault="00AA4EE2" w:rsidP="00A253C0">
      <w:r>
        <w:rPr>
          <w:rFonts w:hint="eastAsia"/>
        </w:rPr>
        <w:t>CreateImage2D</w:t>
      </w:r>
      <w:r>
        <w:rPr>
          <w:rFonts w:hint="eastAsia"/>
        </w:rPr>
        <w:t>の最後の引数として</w:t>
      </w:r>
      <w:r>
        <w:rPr>
          <w:rFonts w:hint="eastAsia"/>
        </w:rPr>
        <w:t>GL_BGRA</w:t>
      </w:r>
      <w:r>
        <w:rPr>
          <w:rFonts w:hint="eastAsia"/>
        </w:rPr>
        <w:t>を設定するようにしただけです。</w:t>
      </w:r>
    </w:p>
    <w:p w:rsidR="00AA4EE2" w:rsidRDefault="00AA4EE2" w:rsidP="00A253C0">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AA4EE2" w:rsidRPr="00AA4EE2" w:rsidRDefault="00AA4EE2" w:rsidP="00AA4EE2">
      <w:pPr>
        <w:pStyle w:val="ac"/>
      </w:pPr>
      <w:r>
        <w:t xml:space="preserve">    W, W, W, W, W, W, B, W,</w:t>
      </w:r>
      <w:r>
        <w:br/>
        <w:t xml:space="preserve">    W, W, W, W, W, W, B, W,</w:t>
      </w:r>
      <w:r>
        <w:br/>
        <w:t xml:space="preserve">    B, B, B, B, B, B, B, B,</w:t>
      </w:r>
      <w:r>
        <w:br/>
        <w:t xml:space="preserve">  };</w:t>
      </w:r>
      <w:r>
        <w:br/>
      </w:r>
      <w:r w:rsidR="004A2DE6">
        <w:rPr>
          <w:color w:val="FF0000"/>
        </w:rPr>
        <w:t>-</w:t>
      </w:r>
      <w:r w:rsidRPr="004A2DE6">
        <w:rPr>
          <w:color w:val="FF0000"/>
        </w:rPr>
        <w:t xml:space="preserve"> GLuint texId = Texture::CreateImage2D(tw, th, imageData);</w:t>
      </w:r>
      <w:r>
        <w:br/>
      </w:r>
      <w:r w:rsidRPr="007314CB">
        <w:rPr>
          <w:color w:val="FF0000"/>
        </w:rPr>
        <w:t>+</w:t>
      </w:r>
      <w:r>
        <w:t xml:space="preserve"> </w:t>
      </w:r>
      <w:r>
        <w:rPr>
          <w:color w:val="2B91AF"/>
        </w:rPr>
        <w:t>GLuint</w:t>
      </w:r>
      <w:r>
        <w:t xml:space="preserve"> texId = Texture::CreateImage2D(tw, th, imageData, </w:t>
      </w:r>
      <w:r>
        <w:rPr>
          <w:color w:val="6F008A"/>
        </w:rPr>
        <w:t>GL_RGBA</w:t>
      </w:r>
      <w:r>
        <w:t>);</w:t>
      </w:r>
      <w:r>
        <w:b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FF28D6" w:rsidRDefault="00FF28D6" w:rsidP="00FF28D6">
      <w:r>
        <w:lastRenderedPageBreak/>
        <w:t>こちらも、</w:t>
      </w:r>
      <w:r>
        <w:rPr>
          <w:rFonts w:hint="eastAsia"/>
        </w:rPr>
        <w:t>CreateImage2D</w:t>
      </w:r>
      <w:r>
        <w:rPr>
          <w:rFonts w:hint="eastAsia"/>
        </w:rPr>
        <w:t>の最後の引数として</w:t>
      </w:r>
      <w:r>
        <w:rPr>
          <w:rFonts w:hint="eastAsia"/>
        </w:rPr>
        <w:t>GL_</w:t>
      </w:r>
      <w:r>
        <w:t>RGBA</w:t>
      </w:r>
      <w:r>
        <w:rPr>
          <w:rFonts w:hint="eastAsia"/>
        </w:rPr>
        <w:t>を設定するようにしただけです。</w:t>
      </w:r>
    </w:p>
    <w:p w:rsidR="00596EE0" w:rsidRPr="00596EE0" w:rsidRDefault="00E50456" w:rsidP="00A253C0">
      <w:r>
        <w:t>プログラムが書けたら、</w:t>
      </w:r>
      <w:r w:rsidRPr="006807D5">
        <w:rPr>
          <w:b/>
        </w:rPr>
        <w:t>ビルドして実行してください。</w:t>
      </w:r>
      <w:r w:rsidR="006807D5">
        <w:rPr>
          <w:b/>
        </w:rPr>
        <w:br/>
      </w:r>
      <w:r w:rsidR="006807D5">
        <w:t>家のテクスチャが正しい色で表示されていたら成功です。</w:t>
      </w:r>
    </w:p>
    <w:p w:rsidR="00695F3B" w:rsidRDefault="00695F3B" w:rsidP="00695F3B">
      <w:pPr>
        <w:pStyle w:val="2"/>
      </w:pPr>
      <w:r>
        <w:t>家のモデルを修正する</w:t>
      </w:r>
      <w:r>
        <w:rPr>
          <w:rFonts w:hint="eastAsia"/>
        </w:rPr>
        <w:t>(</w:t>
      </w:r>
      <w:r>
        <w:rPr>
          <w:rFonts w:hint="eastAsia"/>
        </w:rPr>
        <w:t>その</w:t>
      </w:r>
      <w:r>
        <w:rPr>
          <w:rFonts w:hint="eastAsia"/>
        </w:rPr>
        <w:t>2)</w:t>
      </w:r>
    </w:p>
    <w:p w:rsidR="00695F3B" w:rsidRDefault="000E1D5D" w:rsidP="00E474A3">
      <w:r>
        <w:t>色は直りましたが、</w:t>
      </w:r>
      <w:r w:rsidR="00970DEE">
        <w:t>まだ</w:t>
      </w:r>
      <w:r>
        <w:t>左側面は考えていたのとは違う画像が表示されています。こうなってしまう</w:t>
      </w:r>
      <w:r w:rsidR="00CD3534">
        <w:t>原因は</w:t>
      </w:r>
      <w:r w:rsidR="00C802F8">
        <w:t>「モデルの表面を二次元に展開すると、ひとつの頂点が複数のテクスチャ座標に現れることがある」からです。</w:t>
      </w:r>
      <w:r w:rsidR="001C6F1A">
        <w:t>例えば、サイコロモデル用のテクスチャを作るとします。それは</w:t>
      </w:r>
      <w:r w:rsidR="00970DEE">
        <w:t>以下のような画像</w:t>
      </w:r>
      <w:r w:rsidR="001C6F1A">
        <w:t>になるでしょう。</w:t>
      </w:r>
    </w:p>
    <w:p w:rsidR="00AF48AE" w:rsidRDefault="00B0349E" w:rsidP="001C6F1A">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1905</wp:posOffset>
            </wp:positionV>
            <wp:extent cx="2943860" cy="2279650"/>
            <wp:effectExtent l="0" t="0" r="8890" b="6350"/>
            <wp:wrapSquare wrapText="bothSides"/>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サイコロ展開図.png"/>
                    <pic:cNvPicPr/>
                  </pic:nvPicPr>
                  <pic:blipFill rotWithShape="1">
                    <a:blip r:embed="rId15">
                      <a:extLst>
                        <a:ext uri="{28A0092B-C50C-407E-A947-70E740481C1C}">
                          <a14:useLocalDpi xmlns:a14="http://schemas.microsoft.com/office/drawing/2010/main" val="0"/>
                        </a:ext>
                      </a:extLst>
                    </a:blip>
                    <a:srcRect r="5090" b="4966"/>
                    <a:stretch/>
                  </pic:blipFill>
                  <pic:spPr bwMode="auto">
                    <a:xfrm>
                      <a:off x="0" y="0"/>
                      <a:ext cx="2944696" cy="227990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F1A">
        <w:t>この図では、サイコロモデル上の同じ頂点に対応するテクスチャ座標に</w:t>
      </w:r>
      <w:r w:rsidR="001C6F1A">
        <w:rPr>
          <w:rFonts w:hint="eastAsia"/>
        </w:rPr>
        <w:t>A</w:t>
      </w:r>
      <w:r w:rsidR="001C6F1A">
        <w:rPr>
          <w:rFonts w:hint="eastAsia"/>
        </w:rPr>
        <w:t>～</w:t>
      </w:r>
      <w:r w:rsidR="001C6F1A">
        <w:rPr>
          <w:rFonts w:hint="eastAsia"/>
        </w:rPr>
        <w:t>D</w:t>
      </w:r>
      <w:r w:rsidR="001C6F1A">
        <w:rPr>
          <w:rFonts w:hint="eastAsia"/>
        </w:rPr>
        <w:t>の記号を当ててあります。</w:t>
      </w:r>
      <w:r w:rsidR="001C6F1A">
        <w:rPr>
          <w:rFonts w:hint="eastAsia"/>
        </w:rPr>
        <w:t>A</w:t>
      </w:r>
      <w:r w:rsidR="001C6F1A">
        <w:rPr>
          <w:rFonts w:hint="eastAsia"/>
        </w:rPr>
        <w:t>と</w:t>
      </w:r>
      <w:r w:rsidR="001C6F1A">
        <w:rPr>
          <w:rFonts w:hint="eastAsia"/>
        </w:rPr>
        <w:t>C</w:t>
      </w:r>
      <w:r w:rsidR="001C6F1A">
        <w:rPr>
          <w:rFonts w:hint="eastAsia"/>
        </w:rPr>
        <w:t>は</w:t>
      </w:r>
      <w:r w:rsidR="001C6F1A">
        <w:rPr>
          <w:rFonts w:hint="eastAsia"/>
        </w:rPr>
        <w:t>3</w:t>
      </w:r>
      <w:r w:rsidR="001C6F1A">
        <w:rPr>
          <w:rFonts w:hint="eastAsia"/>
        </w:rPr>
        <w:t>箇所、</w:t>
      </w:r>
      <w:r w:rsidR="001C6F1A">
        <w:rPr>
          <w:rFonts w:hint="eastAsia"/>
        </w:rPr>
        <w:t>B</w:t>
      </w:r>
      <w:r w:rsidR="001C6F1A">
        <w:rPr>
          <w:rFonts w:hint="eastAsia"/>
        </w:rPr>
        <w:t>と</w:t>
      </w:r>
      <w:r w:rsidR="001C6F1A">
        <w:rPr>
          <w:rFonts w:hint="eastAsia"/>
        </w:rPr>
        <w:t>D</w:t>
      </w:r>
      <w:r w:rsidR="001C6F1A">
        <w:rPr>
          <w:rFonts w:hint="eastAsia"/>
        </w:rPr>
        <w:t>は</w:t>
      </w:r>
      <w:r w:rsidR="001C6F1A">
        <w:rPr>
          <w:rFonts w:hint="eastAsia"/>
        </w:rPr>
        <w:t>2</w:t>
      </w:r>
      <w:r w:rsidR="001C6F1A">
        <w:rPr>
          <w:rFonts w:hint="eastAsia"/>
        </w:rPr>
        <w:t>箇所に現れていますね。</w:t>
      </w:r>
      <w:r w:rsidR="001C6F1A">
        <w:br/>
      </w:r>
      <w:r w:rsidR="00AF48AE">
        <w:rPr>
          <w:rFonts w:hint="eastAsia"/>
        </w:rPr>
        <w:t>問題は、ひとつの頂点データには、</w:t>
      </w:r>
      <w:r w:rsidR="008B7611">
        <w:rPr>
          <w:rFonts w:hint="eastAsia"/>
        </w:rPr>
        <w:t>ひとつ</w:t>
      </w:r>
      <w:r w:rsidR="00AF48AE">
        <w:rPr>
          <w:rFonts w:hint="eastAsia"/>
        </w:rPr>
        <w:t>のテクスチャ座標を割り当てるのが基本だということです。そのため、なにか工夫をしない限り、</w:t>
      </w:r>
      <w:r w:rsidR="00AF48AE">
        <w:rPr>
          <w:rFonts w:hint="eastAsia"/>
        </w:rPr>
        <w:t>A</w:t>
      </w:r>
      <w:r w:rsidR="00AF48AE">
        <w:rPr>
          <w:rFonts w:hint="eastAsia"/>
        </w:rPr>
        <w:t>～</w:t>
      </w:r>
      <w:r w:rsidR="00AF48AE">
        <w:rPr>
          <w:rFonts w:hint="eastAsia"/>
        </w:rPr>
        <w:t>D</w:t>
      </w:r>
      <w:r w:rsidR="00AF48AE">
        <w:rPr>
          <w:rFonts w:hint="eastAsia"/>
        </w:rPr>
        <w:t>のような頂点を表現することは</w:t>
      </w:r>
      <w:r w:rsidR="008B7611">
        <w:rPr>
          <w:rFonts w:hint="eastAsia"/>
        </w:rPr>
        <w:t>できません</w:t>
      </w:r>
      <w:r w:rsidR="00AF48AE">
        <w:rPr>
          <w:rFonts w:hint="eastAsia"/>
        </w:rPr>
        <w:t>。</w:t>
      </w:r>
    </w:p>
    <w:p w:rsidR="001C6F1A" w:rsidRDefault="00AF48AE" w:rsidP="00E474A3">
      <w:r>
        <w:rPr>
          <w:rFonts w:hint="eastAsia"/>
        </w:rPr>
        <w:t>この問題を解決する方法はいくつか考えられますが、最も簡単な方法は「テクスチャ座標の数だけ頂点をコピーする」ことです。</w:t>
      </w:r>
    </w:p>
    <w:p w:rsidR="00AF48AE" w:rsidRPr="00E15092" w:rsidRDefault="008B7611" w:rsidP="00E474A3">
      <w:r>
        <w:rPr>
          <w:rFonts w:hint="eastAsia"/>
        </w:rPr>
        <w:t>この方針に沿って</w:t>
      </w:r>
      <w:r w:rsidR="006B40E3">
        <w:rPr>
          <w:rFonts w:hint="eastAsia"/>
        </w:rPr>
        <w:t>、</w:t>
      </w:r>
      <w:r>
        <w:rPr>
          <w:rFonts w:hint="eastAsia"/>
        </w:rPr>
        <w:t>頂点データとインデックスデータを作り直してみましょう。</w:t>
      </w:r>
      <w:r w:rsidR="00B0349E">
        <w:br/>
      </w:r>
      <w:r w:rsidR="00B0349E">
        <w:t>まずは画像を元にして展開図を考えます。これは次の</w:t>
      </w:r>
      <w:r w:rsidR="00F00F6C">
        <w:t>画像のよう</w:t>
      </w:r>
      <w:r w:rsidR="00B0349E">
        <w:t>になるでしょう。</w:t>
      </w:r>
    </w:p>
    <w:p w:rsidR="00B0349E" w:rsidRPr="00AF48AE" w:rsidRDefault="006B40E3" w:rsidP="00B0349E">
      <w:pPr>
        <w:jc w:val="center"/>
      </w:pPr>
      <w:r>
        <w:rPr>
          <w:rFonts w:hint="eastAsia"/>
          <w:noProof/>
        </w:rPr>
        <w:drawing>
          <wp:inline distT="0" distB="0" distL="0" distR="0">
            <wp:extent cx="4692185" cy="1444752"/>
            <wp:effectExtent l="0" t="0" r="0" b="3175"/>
            <wp:docPr id="21" name="図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家展開図.png"/>
                    <pic:cNvPicPr/>
                  </pic:nvPicPr>
                  <pic:blipFill>
                    <a:blip r:embed="rId16">
                      <a:extLst>
                        <a:ext uri="{28A0092B-C50C-407E-A947-70E740481C1C}">
                          <a14:useLocalDpi xmlns:a14="http://schemas.microsoft.com/office/drawing/2010/main" val="0"/>
                        </a:ext>
                      </a:extLst>
                    </a:blip>
                    <a:stretch>
                      <a:fillRect/>
                    </a:stretch>
                  </pic:blipFill>
                  <pic:spPr>
                    <a:xfrm>
                      <a:off x="0" y="0"/>
                      <a:ext cx="4827514" cy="1486421"/>
                    </a:xfrm>
                    <a:prstGeom prst="rect">
                      <a:avLst/>
                    </a:prstGeom>
                  </pic:spPr>
                </pic:pic>
              </a:graphicData>
            </a:graphic>
          </wp:inline>
        </w:drawing>
      </w:r>
    </w:p>
    <w:p w:rsidR="00695F3B" w:rsidRDefault="006B40E3" w:rsidP="00E474A3">
      <w:r>
        <w:t>図の</w:t>
      </w:r>
      <w:r w:rsidR="00E15092">
        <w:t>各頂点には対応するインデックスを振ってあります。</w:t>
      </w:r>
      <w:r w:rsidR="00E15092">
        <w:br/>
      </w:r>
      <w:r>
        <w:t>それでは、</w:t>
      </w:r>
      <w:r w:rsidR="00E15092">
        <w:t>この図を元に</w:t>
      </w:r>
      <w:r w:rsidR="00B964AB">
        <w:t>頂点データを修正します。家の頂点データを次のように変更してください。</w:t>
      </w:r>
    </w:p>
    <w:p w:rsidR="00347438" w:rsidRDefault="00347438">
      <w:pPr>
        <w:spacing w:after="0" w:line="240" w:lineRule="auto"/>
        <w:rPr>
          <w:rFonts w:ascii="Courier New" w:eastAsia="ＭＳ Ｐ明朝" w:hAnsi="Courier New"/>
          <w:b/>
          <w:color w:val="000000"/>
          <w:sz w:val="17"/>
        </w:rPr>
      </w:pPr>
      <w:r>
        <w:br w:type="page"/>
      </w:r>
    </w:p>
    <w:p w:rsidR="00304E01" w:rsidRPr="00695F3B" w:rsidRDefault="00304E01" w:rsidP="00304E01">
      <w:pPr>
        <w:pStyle w:val="ac"/>
      </w:pPr>
      <w:r>
        <w:lastRenderedPageBreak/>
        <w:t xml:space="preserve">  </w:t>
      </w:r>
      <w:r>
        <w:rPr>
          <w:color w:val="008000"/>
        </w:rPr>
        <w:t xml:space="preserve">// </w:t>
      </w:r>
      <w:r>
        <w:rPr>
          <w:rFonts w:hint="eastAsia"/>
          <w:color w:val="008000"/>
        </w:rPr>
        <w:t>家</w:t>
      </w:r>
      <w:r>
        <w:rPr>
          <w:color w:val="008000"/>
        </w:rPr>
        <w:br/>
      </w:r>
      <w:r>
        <w:rPr>
          <w:color w:val="FF0000"/>
        </w:rPr>
        <w:t xml:space="preserve"> </w:t>
      </w:r>
      <w:r>
        <w:t xml:space="preserve"> { { 2.8f, 0.0f, 3.0f}, {0.4f, 0.3f, 0.2f, 1.0f}, { 0.0f, 1.0f } },</w:t>
      </w:r>
      <w:r>
        <w:br/>
      </w:r>
      <w:r>
        <w:rPr>
          <w:color w:val="FF0000"/>
        </w:rPr>
        <w:t xml:space="preserve"> </w:t>
      </w:r>
      <w:r>
        <w:t xml:space="preserve"> { { 3.0f, 4.0f, 3.0f}, {0.6f, 0.5f, 0.3f, 1.0f}, { 0.0f, 0.31f } },</w:t>
      </w:r>
      <w:r>
        <w:br/>
      </w:r>
      <w:r>
        <w:rPr>
          <w:color w:val="FF0000"/>
        </w:rPr>
        <w:t xml:space="preserve"> </w:t>
      </w:r>
      <w:r>
        <w:t xml:space="preserve"> { { 0.0f, 6.0f, 3.0f}, {0.5f, 0.4f, 0.2f, 1.0f}, { 0.125f, 0.0f } },</w:t>
      </w:r>
      <w:r>
        <w:br/>
      </w:r>
      <w:r>
        <w:rPr>
          <w:color w:val="FF0000"/>
        </w:rPr>
        <w:t xml:space="preserve"> </w:t>
      </w:r>
      <w:r>
        <w:t xml:space="preserve"> { {-3.0f, 4.0f, 3.0f}, {0.6f, 0.5f, 0.3f, 1.0f}, { 0.25f, 0.31f } },</w:t>
      </w:r>
      <w:r>
        <w:br/>
      </w:r>
      <w:r>
        <w:rPr>
          <w:color w:val="FF0000"/>
        </w:rPr>
        <w:t xml:space="preserve"> </w:t>
      </w:r>
      <w:r>
        <w:t xml:space="preserve"> { {-2.8f, 0.0f, 3.0f}, {0.4f, 0.3f, 0.2f, 1.0f}, { 0.25f, 1.0f } },</w:t>
      </w:r>
      <w:r>
        <w:br/>
      </w:r>
      <w:r>
        <w:br/>
      </w:r>
      <w:r>
        <w:rPr>
          <w:color w:val="FF0000"/>
        </w:rPr>
        <w:t xml:space="preserve"> </w:t>
      </w:r>
      <w:r>
        <w:t xml:space="preserve"> { {-2.8f, 0.0f,-3.0f}, {0.4f, 0.3f, 0.2f, 1.0f}, { 0.5f, 1.0f } },</w:t>
      </w:r>
      <w:r>
        <w:br/>
      </w:r>
      <w:r>
        <w:rPr>
          <w:color w:val="FF0000"/>
        </w:rPr>
        <w:t xml:space="preserve"> </w:t>
      </w:r>
      <w:r>
        <w:t xml:space="preserve"> { {-3.0f, 4.0f,-3.0f}, {0.6f, 0.5f, 0.3f, 1.0f}, { 0.5f, 0.31f } },</w:t>
      </w:r>
      <w:r>
        <w:br/>
      </w:r>
      <w:r>
        <w:rPr>
          <w:color w:val="FF0000"/>
        </w:rPr>
        <w:t xml:space="preserve"> </w:t>
      </w:r>
      <w:r>
        <w:t xml:space="preserve"> { { 0.0f, 6.0f,-3.0f}, {0.5f, 0.4f, 0.2f, 1.0f}, { 0.625f, 0.0f } },</w:t>
      </w:r>
      <w:r>
        <w:br/>
      </w:r>
      <w:r>
        <w:rPr>
          <w:color w:val="FF0000"/>
        </w:rPr>
        <w:t xml:space="preserve"> </w:t>
      </w:r>
      <w:r>
        <w:t xml:space="preserve"> { { 3.0f, 4.0f,-3.0f}, {0.6f, 0.5f, 0.3f, 1.0f}, { 0.75f, 0.31f } },</w:t>
      </w:r>
      <w:r>
        <w:br/>
      </w:r>
      <w:r>
        <w:rPr>
          <w:color w:val="FF0000"/>
        </w:rPr>
        <w:t xml:space="preserve"> </w:t>
      </w:r>
      <w:r>
        <w:t xml:space="preserve"> { { 2.8f, 0.0f,-3.0f}, {0.4f, 0.3f, 0.2f, 1.0f}, { 0.75f, 1.0f } },</w:t>
      </w:r>
      <w:r>
        <w:br/>
      </w:r>
      <w:r>
        <w:br/>
      </w:r>
      <w:r w:rsidRPr="00304E01">
        <w:rPr>
          <w:color w:val="FF0000"/>
        </w:rPr>
        <w:t>- { { 3.0f, 4.0f, 3.0f}, {0.2f, 0.1f, 0.1f, 1.0f}, { 0.25f, 0.69f } },</w:t>
      </w:r>
      <w:r w:rsidRPr="00304E01">
        <w:rPr>
          <w:color w:val="FF0000"/>
        </w:rPr>
        <w:br/>
        <w:t>- { { 0.0f, 6.0f, 3.0f}, {0.3f, 0.2f, 0.2f, 1.0f}, { 0.25f, 1.0f } },</w:t>
      </w:r>
      <w:r w:rsidRPr="00304E01">
        <w:rPr>
          <w:color w:val="FF0000"/>
        </w:rPr>
        <w:br/>
        <w:t>- { {-3.0f, 4.0f, 3.0f}, {0.2f, 0.1f, 0.1f, 1.0f}, { 0.25f, 0.69f } },</w:t>
      </w:r>
      <w:r w:rsidRPr="00304E01">
        <w:rPr>
          <w:color w:val="FF0000"/>
        </w:rPr>
        <w:br/>
        <w:t>- { {-3.0f, 4.0f,-3.0f}, {0.2f, 0.1f, 0.1f, 1.0f}, { 0.25f, 0.69f } },</w:t>
      </w:r>
      <w:r w:rsidRPr="00304E01">
        <w:rPr>
          <w:color w:val="FF0000"/>
        </w:rPr>
        <w:br/>
        <w:t>- { { 0.0f, 6.0f,-3.0f}, {0.3f, 0.2f, 0.2f, 1.0f}, { 0.25f, 1.0f } },</w:t>
      </w:r>
      <w:r w:rsidRPr="00304E01">
        <w:rPr>
          <w:color w:val="FF0000"/>
        </w:rPr>
        <w:br/>
        <w:t>- { { 3.0f, 4.0f,-3.0f}, {0.2f, 0.1f, 0.1f, 1.0f}, { 0.25f, 0.69f } },</w:t>
      </w:r>
      <w:r>
        <w:br/>
      </w:r>
      <w:r>
        <w:rPr>
          <w:color w:val="FF0000"/>
        </w:rPr>
        <w:t>+</w:t>
      </w:r>
      <w:r w:rsidR="002C430C">
        <w:t xml:space="preserve"> { { 2.8f, 0.0f, 3.0f}, {0.4</w:t>
      </w:r>
      <w:r>
        <w:t xml:space="preserve">f, </w:t>
      </w:r>
      <w:r w:rsidR="002C430C">
        <w:t>0.3f, 0.2f, 1.0f}, { 1.0f, 1.0</w:t>
      </w:r>
      <w:r>
        <w:t>f } },</w:t>
      </w:r>
      <w:r>
        <w:br/>
      </w:r>
      <w:r>
        <w:rPr>
          <w:color w:val="FF0000"/>
        </w:rPr>
        <w:t>+</w:t>
      </w:r>
      <w:r w:rsidR="002C430C">
        <w:t xml:space="preserve"> { { 3.0f, 4.0f, 3.0f}, {0.6f, 0.5f, 0.3f, 1.0f}, { 1.0f, 0.31</w:t>
      </w:r>
      <w:r>
        <w:t>f } },</w:t>
      </w:r>
      <w:r>
        <w:br/>
      </w:r>
      <w:r>
        <w:rPr>
          <w:color w:val="FF0000"/>
        </w:rPr>
        <w:t>+</w:t>
      </w:r>
      <w:r w:rsidR="002C430C">
        <w:t xml:space="preserve"> { { 0.0f, 6</w:t>
      </w:r>
      <w:r w:rsidR="00B5588A">
        <w:t>.0f, 3.0f}, {1</w:t>
      </w:r>
      <w:r w:rsidR="002C430C">
        <w:t>.</w:t>
      </w:r>
      <w:r w:rsidR="00B5588A">
        <w:t>0</w:t>
      </w:r>
      <w:r>
        <w:t xml:space="preserve">f, </w:t>
      </w:r>
      <w:r w:rsidR="00B5588A">
        <w:t>1.0f, 1.0</w:t>
      </w:r>
      <w:r w:rsidR="002C430C">
        <w:t>f, 1.0f}, { 0.25f, 0.0</w:t>
      </w:r>
      <w:r>
        <w:t>f } },</w:t>
      </w:r>
      <w:r>
        <w:br/>
      </w:r>
      <w:r>
        <w:rPr>
          <w:color w:val="FF0000"/>
        </w:rPr>
        <w:t>+</w:t>
      </w:r>
      <w:r w:rsidR="002C430C">
        <w:t xml:space="preserve"> { { 0.0f, 6</w:t>
      </w:r>
      <w:r w:rsidR="00B5588A">
        <w:t>.0f,-3.0f}, {1.0</w:t>
      </w:r>
      <w:r>
        <w:t xml:space="preserve">f, </w:t>
      </w:r>
      <w:r w:rsidR="00B5588A">
        <w:t>1.0f, 1.0</w:t>
      </w:r>
      <w:r w:rsidR="002C430C">
        <w:t>f, 1.0f}, { 0.5f, 0.0</w:t>
      </w:r>
      <w:r>
        <w:t>f } },</w:t>
      </w:r>
      <w:r>
        <w:br/>
      </w:r>
      <w:r>
        <w:rPr>
          <w:color w:val="FF0000"/>
        </w:rPr>
        <w:t>+</w:t>
      </w:r>
      <w:r w:rsidR="002C430C">
        <w:t xml:space="preserve"> { { 0.0f, 6.0f,-3.</w:t>
      </w:r>
      <w:r w:rsidR="00B5588A">
        <w:t>0f}, {1.0f, 1.0</w:t>
      </w:r>
      <w:r>
        <w:t>f</w:t>
      </w:r>
      <w:r w:rsidR="00B5588A">
        <w:t>, 1.0</w:t>
      </w:r>
      <w:r w:rsidR="002C430C">
        <w:t>f, 1.0f}, { 0.75f, 0</w:t>
      </w:r>
      <w:r>
        <w:t>.0f } },</w:t>
      </w:r>
      <w:r>
        <w:br/>
      </w:r>
      <w:r>
        <w:rPr>
          <w:color w:val="FF0000"/>
        </w:rPr>
        <w:t>+</w:t>
      </w:r>
      <w:r w:rsidR="002C430C">
        <w:t xml:space="preserve"> { { 0.0f, 6.0f, </w:t>
      </w:r>
      <w:r w:rsidR="00B5588A">
        <w:t>3.0f}, {1.0</w:t>
      </w:r>
      <w:r>
        <w:t xml:space="preserve">f, </w:t>
      </w:r>
      <w:r w:rsidR="00B5588A">
        <w:t>1.0f, 1.0</w:t>
      </w:r>
      <w:r w:rsidR="002C430C">
        <w:t>f, 1.0f}, { 1.0f, 0.0</w:t>
      </w:r>
      <w:r>
        <w:t>f } },</w:t>
      </w:r>
      <w:r>
        <w:br/>
      </w:r>
      <w:r>
        <w:br/>
        <w:t xml:space="preserve">  </w:t>
      </w:r>
      <w:r>
        <w:rPr>
          <w:color w:val="008000"/>
        </w:rPr>
        <w:t xml:space="preserve">// </w:t>
      </w:r>
      <w:r>
        <w:rPr>
          <w:rFonts w:hint="eastAsia"/>
          <w:color w:val="008000"/>
        </w:rPr>
        <w:t>岩</w:t>
      </w:r>
    </w:p>
    <w:p w:rsidR="00E15092" w:rsidRPr="00304E01" w:rsidRDefault="002C430C" w:rsidP="00E474A3">
      <w:r>
        <w:t>極力データを変更しないで済むようにしたので、変更するのは後半の</w:t>
      </w:r>
      <w:r>
        <w:rPr>
          <w:rFonts w:hint="eastAsia"/>
        </w:rPr>
        <w:t>6</w:t>
      </w:r>
      <w:r>
        <w:rPr>
          <w:rFonts w:hint="eastAsia"/>
        </w:rPr>
        <w:t>頂点だけです。</w:t>
      </w:r>
      <w:r w:rsidR="00544B73">
        <w:rPr>
          <w:rFonts w:hint="eastAsia"/>
        </w:rPr>
        <w:t>ここは</w:t>
      </w:r>
      <w:r>
        <w:rPr>
          <w:rFonts w:hint="eastAsia"/>
        </w:rPr>
        <w:t>屋根の</w:t>
      </w:r>
      <w:r w:rsidR="00544B73">
        <w:rPr>
          <w:rFonts w:hint="eastAsia"/>
        </w:rPr>
        <w:t>頂点データだったのですが、壁の頂点のコピーと屋根の頂点に</w:t>
      </w:r>
      <w:r w:rsidR="00B61BAC">
        <w:rPr>
          <w:rFonts w:hint="eastAsia"/>
        </w:rPr>
        <w:t>置き換えたため、ほぼ行全体が変更されています。</w:t>
      </w:r>
    </w:p>
    <w:p w:rsidR="00E15092" w:rsidRPr="000135A7" w:rsidRDefault="00552325" w:rsidP="00E474A3">
      <w:r>
        <w:t>変更が済んだら</w:t>
      </w:r>
      <w:r w:rsidRPr="00552325">
        <w:rPr>
          <w:b/>
        </w:rPr>
        <w:t>ビルドして実行してください。</w:t>
      </w:r>
      <w:r w:rsidR="000135A7">
        <w:br/>
      </w:r>
      <w:r w:rsidR="000135A7">
        <w:rPr>
          <w:rFonts w:hint="eastAsia"/>
        </w:rPr>
        <w:t>今度こそ</w:t>
      </w:r>
      <w:r w:rsidR="00627CD9">
        <w:rPr>
          <w:rFonts w:hint="eastAsia"/>
        </w:rPr>
        <w:t>、</w:t>
      </w:r>
      <w:r w:rsidR="000135A7">
        <w:rPr>
          <w:rFonts w:hint="eastAsia"/>
        </w:rPr>
        <w:t>どの面</w:t>
      </w:r>
      <w:r w:rsidR="00627CD9">
        <w:rPr>
          <w:rFonts w:hint="eastAsia"/>
        </w:rPr>
        <w:t>に</w:t>
      </w:r>
      <w:r w:rsidR="000135A7">
        <w:rPr>
          <w:rFonts w:hint="eastAsia"/>
        </w:rPr>
        <w:t>も</w:t>
      </w:r>
      <w:r w:rsidR="00DD642A">
        <w:rPr>
          <w:rFonts w:hint="eastAsia"/>
        </w:rPr>
        <w:t>考え</w:t>
      </w:r>
      <w:r w:rsidR="00627CD9">
        <w:rPr>
          <w:rFonts w:hint="eastAsia"/>
        </w:rPr>
        <w:t>たとおりのテクスチャが表示されること</w:t>
      </w:r>
      <w:r w:rsidR="000135A7">
        <w:rPr>
          <w:rFonts w:hint="eastAsia"/>
        </w:rPr>
        <w:t>でしょう。</w:t>
      </w:r>
    </w:p>
    <w:p w:rsidR="007F29F9" w:rsidRDefault="007F29F9">
      <w:pPr>
        <w:spacing w:after="0" w:line="240" w:lineRule="auto"/>
        <w:rPr>
          <w:rFonts w:ascii="Calibri Light" w:hAnsi="Calibri Light" w:cs="Times New Roman"/>
          <w:b/>
          <w:bCs/>
          <w:color w:val="000000"/>
          <w:sz w:val="36"/>
          <w:szCs w:val="36"/>
        </w:rPr>
      </w:pPr>
      <w:r>
        <w:br w:type="page"/>
      </w:r>
    </w:p>
    <w:p w:rsidR="00695F3B" w:rsidRPr="00627CD9" w:rsidRDefault="00A253C0" w:rsidP="007F29F9">
      <w:pPr>
        <w:pStyle w:val="1"/>
      </w:pPr>
      <w:r>
        <w:rPr>
          <w:rFonts w:hint="eastAsia"/>
        </w:rPr>
        <w:lastRenderedPageBreak/>
        <w:t>対応するテクスチャの形式を増やす</w:t>
      </w:r>
    </w:p>
    <w:p w:rsidR="000135A7" w:rsidRDefault="007F29F9" w:rsidP="007F29F9">
      <w:pPr>
        <w:pStyle w:val="2"/>
      </w:pPr>
      <w:r>
        <w:t>圧縮なし</w:t>
      </w:r>
      <w:r>
        <w:rPr>
          <w:rFonts w:hint="eastAsia"/>
        </w:rPr>
        <w:t>16</w:t>
      </w:r>
      <w:r>
        <w:rPr>
          <w:rFonts w:hint="eastAsia"/>
        </w:rPr>
        <w:t>ビット形式</w:t>
      </w:r>
    </w:p>
    <w:p w:rsidR="007F29F9" w:rsidRDefault="007F29F9" w:rsidP="007F29F9">
      <w:r>
        <w:t>Visual Studio</w:t>
      </w:r>
      <w:r>
        <w:t>で作成できる</w:t>
      </w:r>
      <w:r>
        <w:rPr>
          <w:rFonts w:hint="eastAsia"/>
        </w:rPr>
        <w:t>TGA</w:t>
      </w:r>
      <w:r>
        <w:rPr>
          <w:rFonts w:hint="eastAsia"/>
        </w:rPr>
        <w:t>ファイルには</w:t>
      </w:r>
      <w:r>
        <w:rPr>
          <w:rFonts w:hint="eastAsia"/>
        </w:rPr>
        <w:t>3</w:t>
      </w:r>
      <w:r>
        <w:rPr>
          <w:rFonts w:hint="eastAsia"/>
        </w:rPr>
        <w:t>種類の形式があります。ひとつは既に作成した「圧縮なし</w:t>
      </w:r>
      <w:r>
        <w:rPr>
          <w:rFonts w:hint="eastAsia"/>
        </w:rPr>
        <w:t>32</w:t>
      </w:r>
      <w:r>
        <w:rPr>
          <w:rFonts w:hint="eastAsia"/>
        </w:rPr>
        <w:t>ビット形式」で、</w:t>
      </w:r>
      <w:r>
        <w:rPr>
          <w:rFonts w:hint="eastAsia"/>
        </w:rPr>
        <w:t>V</w:t>
      </w:r>
      <w:r>
        <w:t xml:space="preserve">isual </w:t>
      </w:r>
      <w:r>
        <w:rPr>
          <w:rFonts w:hint="eastAsia"/>
        </w:rPr>
        <w:t>S</w:t>
      </w:r>
      <w:r>
        <w:t>tudio</w:t>
      </w:r>
      <w:r>
        <w:t>のプロパティウィンドウには「</w:t>
      </w:r>
      <w:r>
        <w:rPr>
          <w:rFonts w:hint="eastAsia"/>
        </w:rPr>
        <w:t>32bpp RGBA</w:t>
      </w:r>
      <w:r>
        <w:t>」と表示されま</w:t>
      </w:r>
      <w:r>
        <w:rPr>
          <w:rFonts w:hint="eastAsia"/>
        </w:rPr>
        <w:t>す。残る</w:t>
      </w:r>
      <w:r>
        <w:rPr>
          <w:rFonts w:hint="eastAsia"/>
        </w:rPr>
        <w:t>2</w:t>
      </w:r>
      <w:r>
        <w:rPr>
          <w:rFonts w:hint="eastAsia"/>
        </w:rPr>
        <w:t>つは「圧縮なし</w:t>
      </w:r>
      <w:r>
        <w:rPr>
          <w:rFonts w:hint="eastAsia"/>
        </w:rPr>
        <w:t>16</w:t>
      </w:r>
      <w:r>
        <w:rPr>
          <w:rFonts w:hint="eastAsia"/>
        </w:rPr>
        <w:t>ビット形式」と「圧縮なし</w:t>
      </w:r>
      <w:r>
        <w:rPr>
          <w:rFonts w:hint="eastAsia"/>
        </w:rPr>
        <w:t>8</w:t>
      </w:r>
      <w:r w:rsidR="00711ECF">
        <w:rPr>
          <w:rFonts w:hint="eastAsia"/>
        </w:rPr>
        <w:t>ビット</w:t>
      </w:r>
      <w:r w:rsidR="00711ECF">
        <w:rPr>
          <w:rFonts w:hint="eastAsia"/>
          <w:sz w:val="20"/>
          <w:szCs w:val="20"/>
        </w:rPr>
        <w:t>白黒</w:t>
      </w:r>
      <w:r>
        <w:rPr>
          <w:rFonts w:hint="eastAsia"/>
        </w:rPr>
        <w:t>形式」で、それぞれ「</w:t>
      </w:r>
      <w:r>
        <w:rPr>
          <w:rFonts w:hint="eastAsia"/>
        </w:rPr>
        <w:t>16bpp BGRA</w:t>
      </w:r>
      <w:r>
        <w:t>5551</w:t>
      </w:r>
      <w:r>
        <w:rPr>
          <w:rFonts w:hint="eastAsia"/>
        </w:rPr>
        <w:t>」と「</w:t>
      </w:r>
      <w:r>
        <w:rPr>
          <w:rFonts w:hint="eastAsia"/>
        </w:rPr>
        <w:t>8bpp Gray</w:t>
      </w:r>
      <w:r>
        <w:rPr>
          <w:rFonts w:hint="eastAsia"/>
        </w:rPr>
        <w:t>」と表示されます。</w:t>
      </w:r>
      <w:r>
        <w:t>この章では残りの</w:t>
      </w:r>
      <w:r>
        <w:rPr>
          <w:rFonts w:hint="eastAsia"/>
        </w:rPr>
        <w:t>2</w:t>
      </w:r>
      <w:r>
        <w:rPr>
          <w:rFonts w:hint="eastAsia"/>
        </w:rPr>
        <w:t>つを読み込めるようにしていきます。</w:t>
      </w:r>
    </w:p>
    <w:p w:rsidR="00AB4A09" w:rsidRDefault="00F601B0" w:rsidP="007F29F9">
      <w:r>
        <w:t>まずは「圧縮なし</w:t>
      </w:r>
      <w:r>
        <w:rPr>
          <w:rFonts w:hint="eastAsia"/>
        </w:rPr>
        <w:t>16</w:t>
      </w:r>
      <w:r>
        <w:rPr>
          <w:rFonts w:hint="eastAsia"/>
        </w:rPr>
        <w:t>ビット形式</w:t>
      </w:r>
      <w:r>
        <w:t>」からやっていきましょう。</w:t>
      </w:r>
      <w:r w:rsidR="000B4206">
        <w:br/>
        <w:t>Visual Studio</w:t>
      </w:r>
      <w:r w:rsidR="000B4206">
        <w:t>で</w:t>
      </w:r>
      <w:r w:rsidR="000B4206">
        <w:t>House.tga</w:t>
      </w:r>
      <w:r w:rsidR="000B4206">
        <w:t>を開き、プロパティウィンドウで形式を</w:t>
      </w:r>
      <w:r w:rsidR="000B4206">
        <w:rPr>
          <w:rFonts w:hint="eastAsia"/>
        </w:rPr>
        <w:t>「</w:t>
      </w:r>
      <w:r w:rsidR="000B4206">
        <w:rPr>
          <w:rFonts w:hint="eastAsia"/>
        </w:rPr>
        <w:t>16bpp BGRA 5551</w:t>
      </w:r>
      <w:r w:rsidR="000B4206">
        <w:rPr>
          <w:rFonts w:hint="eastAsia"/>
        </w:rPr>
        <w:t>」に変更して保存してください。</w:t>
      </w:r>
    </w:p>
    <w:p w:rsidR="00F601B0" w:rsidRPr="007F29F9" w:rsidRDefault="00AB4A09" w:rsidP="00AB4A09">
      <w:pPr>
        <w:pStyle w:val="af8"/>
      </w:pPr>
      <w:r w:rsidRPr="00AB4A09">
        <w:rPr>
          <w:b/>
        </w:rPr>
        <w:t>[</w:t>
      </w:r>
      <w:r w:rsidRPr="00AB4A09">
        <w:rPr>
          <w:b/>
        </w:rPr>
        <w:t>補足</w:t>
      </w:r>
      <w:r w:rsidRPr="00AB4A09">
        <w:rPr>
          <w:b/>
        </w:rPr>
        <w:t>]</w:t>
      </w:r>
      <w:r>
        <w:t xml:space="preserve"> </w:t>
      </w:r>
      <w:r>
        <w:rPr>
          <w:rFonts w:hint="eastAsia"/>
        </w:rPr>
        <w:t>GIMP</w:t>
      </w:r>
      <w:r>
        <w:rPr>
          <w:rFonts w:hint="eastAsia"/>
        </w:rPr>
        <w:t>や</w:t>
      </w:r>
      <w:r>
        <w:rPr>
          <w:rFonts w:hint="eastAsia"/>
        </w:rPr>
        <w:t>PhotoShop</w:t>
      </w:r>
      <w:r>
        <w:rPr>
          <w:rFonts w:hint="eastAsia"/>
        </w:rPr>
        <w:t>には</w:t>
      </w:r>
      <w:r>
        <w:rPr>
          <w:rFonts w:hint="eastAsia"/>
        </w:rPr>
        <w:t>16</w:t>
      </w:r>
      <w:r>
        <w:rPr>
          <w:rFonts w:hint="eastAsia"/>
        </w:rPr>
        <w:t>ビット形式で保存する機能はありません。</w:t>
      </w:r>
      <w:r w:rsidR="00EC160B">
        <w:rPr>
          <w:rFonts w:hint="eastAsia"/>
        </w:rPr>
        <w:t>しかし</w:t>
      </w:r>
      <w:r>
        <w:rPr>
          <w:rFonts w:hint="eastAsia"/>
        </w:rPr>
        <w:t>、</w:t>
      </w:r>
      <w:r w:rsidR="009B0285">
        <w:rPr>
          <w:rFonts w:hint="eastAsia"/>
        </w:rPr>
        <w:t>24</w:t>
      </w:r>
      <w:r w:rsidR="009B0285">
        <w:rPr>
          <w:rFonts w:hint="eastAsia"/>
        </w:rPr>
        <w:t>ビット形式やインデックス・カラー形式</w:t>
      </w:r>
      <w:r w:rsidR="00E35397">
        <w:rPr>
          <w:rFonts w:hint="eastAsia"/>
        </w:rPr>
        <w:t>が選べ</w:t>
      </w:r>
      <w:r w:rsidR="009B0285">
        <w:rPr>
          <w:rFonts w:hint="eastAsia"/>
        </w:rPr>
        <w:t>、</w:t>
      </w:r>
      <w:r w:rsidR="00E35397">
        <w:rPr>
          <w:rFonts w:hint="eastAsia"/>
        </w:rPr>
        <w:t>さらに</w:t>
      </w:r>
      <w:r w:rsidR="009B0285">
        <w:rPr>
          <w:rFonts w:hint="eastAsia"/>
        </w:rPr>
        <w:t>圧縮の有無を選択</w:t>
      </w:r>
      <w:r w:rsidR="00EC160B">
        <w:rPr>
          <w:rFonts w:hint="eastAsia"/>
        </w:rPr>
        <w:t>して保存す</w:t>
      </w:r>
      <w:r w:rsidR="009B0285">
        <w:rPr>
          <w:rFonts w:hint="eastAsia"/>
        </w:rPr>
        <w:t>ることができます。</w:t>
      </w:r>
      <w:r w:rsidR="009B0285">
        <w:rPr>
          <w:rFonts w:hint="eastAsia"/>
        </w:rPr>
        <w:t>Visual Studio</w:t>
      </w:r>
      <w:r w:rsidR="00E35397">
        <w:rPr>
          <w:rFonts w:hint="eastAsia"/>
        </w:rPr>
        <w:t>に、</w:t>
      </w:r>
      <w:r w:rsidR="009B0285">
        <w:rPr>
          <w:rFonts w:hint="eastAsia"/>
        </w:rPr>
        <w:t>これらの機能はありません。</w:t>
      </w:r>
    </w:p>
    <w:p w:rsidR="00DF5F9F" w:rsidRDefault="002C5D81" w:rsidP="00E474A3">
      <w:r>
        <w:t>ファイル形式を変更したら、</w:t>
      </w:r>
      <w:r w:rsidRPr="002C5D81">
        <w:rPr>
          <w:b/>
        </w:rPr>
        <w:t>プログラムを実行してください。</w:t>
      </w:r>
      <w:r>
        <w:rPr>
          <w:b/>
        </w:rPr>
        <w:br/>
      </w:r>
      <w:r>
        <w:rPr>
          <w:rFonts w:hint="eastAsia"/>
        </w:rPr>
        <w:t>多分、おかしな色の家が表示されると思います。プログラムにはなんの変更も加えていないので、間違った情報をもとにテクスチャが作られてしまうためです。</w:t>
      </w:r>
    </w:p>
    <w:p w:rsidR="00DF5F9F" w:rsidRDefault="00DF5F9F" w:rsidP="00DF5F9F">
      <w:pPr>
        <w:pStyle w:val="2"/>
      </w:pPr>
      <w:r>
        <w:t>テクスチャの</w:t>
      </w:r>
      <w:r>
        <w:rPr>
          <w:rFonts w:hint="eastAsia"/>
        </w:rPr>
        <w:t>type</w:t>
      </w:r>
      <w:r>
        <w:rPr>
          <w:rFonts w:hint="eastAsia"/>
        </w:rPr>
        <w:t>を指定する</w:t>
      </w:r>
    </w:p>
    <w:p w:rsidR="007F29F9" w:rsidRDefault="00DF5F9F" w:rsidP="00E474A3">
      <w:r>
        <w:t>正しい情報を設定するには、</w:t>
      </w:r>
      <w:r>
        <w:rPr>
          <w:rFonts w:hint="eastAsia"/>
        </w:rPr>
        <w:t>format</w:t>
      </w:r>
      <w:r>
        <w:rPr>
          <w:rFonts w:hint="eastAsia"/>
        </w:rPr>
        <w:t>に加えて</w:t>
      </w:r>
      <w:r>
        <w:rPr>
          <w:rFonts w:hint="eastAsia"/>
        </w:rPr>
        <w:t>type</w:t>
      </w:r>
      <w:r>
        <w:rPr>
          <w:rFonts w:hint="eastAsia"/>
        </w:rPr>
        <w:t>も指定できなければなりません。</w:t>
      </w:r>
      <w:r>
        <w:t>format</w:t>
      </w:r>
      <w:r>
        <w:t>のときと同様に、</w:t>
      </w:r>
      <w:r>
        <w:rPr>
          <w:rFonts w:hint="eastAsia"/>
        </w:rPr>
        <w:t>CreateImage2D</w:t>
      </w:r>
      <w:r>
        <w:rPr>
          <w:rFonts w:hint="eastAsia"/>
        </w:rPr>
        <w:t>関数に</w:t>
      </w:r>
      <w:r>
        <w:rPr>
          <w:rFonts w:hint="eastAsia"/>
        </w:rPr>
        <w:t>type</w:t>
      </w:r>
      <w:r>
        <w:rPr>
          <w:rFonts w:hint="eastAsia"/>
        </w:rPr>
        <w:t>引数を追加しましょう。</w:t>
      </w:r>
      <w:r>
        <w:rPr>
          <w:rFonts w:hint="eastAsia"/>
        </w:rPr>
        <w:t>Texture.h</w:t>
      </w:r>
      <w:r>
        <w:rPr>
          <w:rFonts w:hint="eastAsia"/>
        </w:rPr>
        <w:t>を開き、</w:t>
      </w:r>
      <w:r>
        <w:rPr>
          <w:rFonts w:hint="eastAsia"/>
        </w:rPr>
        <w:t>CreateImage2D</w:t>
      </w:r>
      <w:r>
        <w:rPr>
          <w:rFonts w:hint="eastAsia"/>
        </w:rPr>
        <w:t>関数の宣言を次のように変更してください。</w:t>
      </w:r>
    </w:p>
    <w:p w:rsidR="00DF5F9F" w:rsidRDefault="00DF5F9F" w:rsidP="00DF5F9F">
      <w:pPr>
        <w:pStyle w:val="ac"/>
      </w:pPr>
      <w:r>
        <w:rPr>
          <w:color w:val="808080"/>
        </w:rPr>
        <w:t xml:space="preserve"> #ifndef</w:t>
      </w:r>
      <w:r>
        <w:t xml:space="preserve"> TEXTURE_H_INCLUDED</w:t>
      </w:r>
      <w:r>
        <w:br/>
      </w:r>
      <w:r>
        <w:rPr>
          <w:color w:val="808080"/>
        </w:rPr>
        <w:t xml:space="preserve"> #define</w:t>
      </w:r>
      <w:r>
        <w:t xml:space="preserve"> </w:t>
      </w:r>
      <w:r>
        <w:rPr>
          <w:color w:val="6F008A"/>
        </w:rPr>
        <w:t>TEXTURE_H_INCLUDED</w:t>
      </w:r>
      <w:r>
        <w:br/>
      </w:r>
      <w:r>
        <w:rPr>
          <w:color w:val="808080"/>
        </w:rPr>
        <w:t xml:space="preserve"> #include</w:t>
      </w:r>
      <w:r>
        <w:t xml:space="preserve"> </w:t>
      </w:r>
      <w:r>
        <w:rPr>
          <w:color w:val="A31515"/>
        </w:rPr>
        <w:t>&lt;GL/glew.h&gt;</w:t>
      </w:r>
      <w:r>
        <w:br/>
      </w:r>
      <w:r>
        <w:br/>
      </w:r>
      <w:r>
        <w:rPr>
          <w:color w:val="808080"/>
        </w:rPr>
        <w:t xml:space="preserve"> </w:t>
      </w:r>
      <w:r>
        <w:rPr>
          <w:color w:val="0000FF"/>
        </w:rPr>
        <w:t>namespace</w:t>
      </w:r>
      <w:r>
        <w:t xml:space="preserve"> Texture {</w:t>
      </w:r>
      <w:r>
        <w:br/>
      </w:r>
      <w:r>
        <w:br/>
      </w:r>
      <w:r>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Pr="00DF5F9F">
        <w:rPr>
          <w:rFonts w:hint="eastAsia"/>
          <w:color w:val="FF0000"/>
        </w:rPr>
        <w:t>-</w:t>
      </w:r>
      <w:r w:rsidRPr="00DF5F9F">
        <w:rPr>
          <w:color w:val="FF0000"/>
        </w:rPr>
        <w:t xml:space="preserve">  GLenum format);</w:t>
      </w:r>
      <w:r>
        <w:br/>
      </w:r>
      <w:r w:rsidRPr="00596EE0">
        <w:rPr>
          <w:color w:val="FF0000"/>
        </w:rPr>
        <w:t>+</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rPr>
          <w:color w:val="808080"/>
        </w:rPr>
        <w:t xml:space="preserve"> </w:t>
      </w:r>
      <w:r>
        <w:rPr>
          <w:color w:val="2B91AF"/>
        </w:rPr>
        <w:t>GLuint</w:t>
      </w:r>
      <w:r>
        <w:t xml:space="preserve"> LoadImage2D(</w:t>
      </w:r>
      <w:r>
        <w:rPr>
          <w:color w:val="0000FF"/>
        </w:rPr>
        <w:t>const</w:t>
      </w:r>
      <w:r>
        <w:t xml:space="preserve"> </w:t>
      </w:r>
      <w:r>
        <w:rPr>
          <w:color w:val="0000FF"/>
        </w:rPr>
        <w:t>char</w:t>
      </w:r>
      <w:r>
        <w:t xml:space="preserve">* </w:t>
      </w:r>
      <w:r>
        <w:rPr>
          <w:color w:val="808080"/>
        </w:rPr>
        <w:t>path</w:t>
      </w:r>
      <w:r>
        <w:t>);</w:t>
      </w:r>
      <w:r>
        <w:br/>
      </w:r>
      <w:r>
        <w:br/>
        <w:t xml:space="preserve"> } </w:t>
      </w:r>
      <w:r>
        <w:rPr>
          <w:color w:val="008000"/>
        </w:rPr>
        <w:t>// namespace Texture</w:t>
      </w:r>
      <w:r>
        <w:br/>
      </w:r>
      <w:r>
        <w:br/>
      </w:r>
      <w:r>
        <w:rPr>
          <w:color w:val="808080"/>
        </w:rPr>
        <w:t xml:space="preserve"> #endif</w:t>
      </w:r>
      <w:r>
        <w:t xml:space="preserve"> </w:t>
      </w:r>
      <w:r>
        <w:rPr>
          <w:color w:val="008000"/>
        </w:rPr>
        <w:t>// TEXTURE_H_INCLUDED</w:t>
      </w:r>
    </w:p>
    <w:p w:rsidR="00207B74" w:rsidRDefault="00207B74" w:rsidP="00207B74">
      <w:r>
        <w:t>同様にして、関数定義にも</w:t>
      </w:r>
      <w:r>
        <w:t>type</w:t>
      </w:r>
      <w:r>
        <w:rPr>
          <w:rFonts w:hint="eastAsia"/>
        </w:rPr>
        <w:t>引数を追加します。</w:t>
      </w:r>
      <w:r>
        <w:rPr>
          <w:rFonts w:hint="eastAsia"/>
        </w:rPr>
        <w:t>Texture.cpp</w:t>
      </w:r>
      <w:r>
        <w:rPr>
          <w:rFonts w:hint="eastAsia"/>
        </w:rPr>
        <w:t>を開き、</w:t>
      </w:r>
      <w:r>
        <w:rPr>
          <w:rFonts w:hint="eastAsia"/>
        </w:rPr>
        <w:t>CreateImage2D</w:t>
      </w:r>
      <w:r>
        <w:rPr>
          <w:rFonts w:hint="eastAsia"/>
        </w:rPr>
        <w:t>関数を次のように変更してください。</w:t>
      </w:r>
    </w:p>
    <w:p w:rsidR="00207B74" w:rsidRDefault="00207B74" w:rsidP="00207B74">
      <w:pPr>
        <w:pStyle w:val="ac"/>
      </w:pPr>
      <w:r w:rsidRPr="007314CB">
        <w:rPr>
          <w:color w:val="008000"/>
        </w:rPr>
        <w:lastRenderedPageBreak/>
        <w:t xml:space="preserve"> /**</w:t>
      </w:r>
      <w:r w:rsidRPr="007314CB">
        <w:rPr>
          <w:color w:val="008000"/>
        </w:rPr>
        <w:br/>
        <w:t xml:space="preserve"> * 2D</w:t>
      </w:r>
      <w:r w:rsidRPr="007314CB">
        <w:rPr>
          <w:rFonts w:hint="eastAsia"/>
          <w:color w:val="008000"/>
        </w:rPr>
        <w:t>テクスチャを作成する</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xml:space="preserve">* @param width   </w:t>
      </w:r>
      <w:r w:rsidRPr="007314CB">
        <w:rPr>
          <w:rFonts w:hint="eastAsia"/>
          <w:color w:val="008000"/>
        </w:rPr>
        <w:t>テクスチャの幅</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height  </w:t>
      </w:r>
      <w:r w:rsidRPr="007314CB">
        <w:rPr>
          <w:rFonts w:hint="eastAsia"/>
          <w:color w:val="008000"/>
        </w:rPr>
        <w:t>テクスチャの高さ</w:t>
      </w:r>
      <w:r w:rsidRPr="007314CB">
        <w:rPr>
          <w:color w:val="008000"/>
        </w:rPr>
        <w:t>(</w:t>
      </w:r>
      <w:r w:rsidRPr="007314CB">
        <w:rPr>
          <w:rFonts w:hint="eastAsia"/>
          <w:color w:val="008000"/>
        </w:rPr>
        <w:t>ピクセル数</w:t>
      </w:r>
      <w:r w:rsidRPr="007314CB">
        <w:rPr>
          <w:color w:val="008000"/>
        </w:rPr>
        <w:t>).</w:t>
      </w:r>
      <w:r w:rsidRPr="007314CB">
        <w:rPr>
          <w:color w:val="008000"/>
        </w:rPr>
        <w:br/>
      </w:r>
      <w:r>
        <w:rPr>
          <w:color w:val="008000"/>
        </w:rPr>
        <w:t xml:space="preserve"> </w:t>
      </w:r>
      <w:r w:rsidRPr="007314CB">
        <w:rPr>
          <w:color w:val="008000"/>
        </w:rPr>
        <w:t xml:space="preserve">* @param data    </w:t>
      </w:r>
      <w:r w:rsidRPr="007314CB">
        <w:rPr>
          <w:rFonts w:hint="eastAsia"/>
          <w:color w:val="008000"/>
        </w:rPr>
        <w:t>テクスチャデータへのポインタ</w:t>
      </w:r>
      <w:r w:rsidRPr="007314CB">
        <w:rPr>
          <w:color w:val="008000"/>
        </w:rPr>
        <w:t>.</w:t>
      </w:r>
      <w:r w:rsidRPr="007314CB">
        <w:rPr>
          <w:color w:val="008000"/>
        </w:rPr>
        <w:br/>
      </w:r>
      <w:r>
        <w:rPr>
          <w:color w:val="FF0000"/>
        </w:rPr>
        <w:t xml:space="preserve"> </w:t>
      </w:r>
      <w:r w:rsidRPr="007314CB">
        <w:rPr>
          <w:color w:val="008000"/>
        </w:rPr>
        <w:t xml:space="preserve">* @param format  </w:t>
      </w:r>
      <w:r w:rsidRPr="007314CB">
        <w:rPr>
          <w:rFonts w:hint="eastAsia"/>
          <w:color w:val="008000"/>
        </w:rPr>
        <w:t>転送元画像のデータ形式</w:t>
      </w:r>
      <w:r w:rsidRPr="007314CB">
        <w:rPr>
          <w:color w:val="008000"/>
        </w:rPr>
        <w:t>.</w:t>
      </w:r>
      <w:r w:rsidRPr="007314CB">
        <w:rPr>
          <w:color w:val="008000"/>
        </w:rPr>
        <w:br/>
      </w:r>
      <w:r w:rsidRPr="007314CB">
        <w:rPr>
          <w:color w:val="FF0000"/>
        </w:rPr>
        <w:t>+</w:t>
      </w:r>
      <w:r w:rsidRPr="007314CB">
        <w:rPr>
          <w:color w:val="008000"/>
        </w:rPr>
        <w:t xml:space="preserve">* @param </w:t>
      </w:r>
      <w:r>
        <w:rPr>
          <w:color w:val="008000"/>
        </w:rPr>
        <w:t>type</w:t>
      </w:r>
      <w:r w:rsidRPr="007314CB">
        <w:rPr>
          <w:color w:val="008000"/>
        </w:rPr>
        <w:t xml:space="preserve">  </w:t>
      </w:r>
      <w:r>
        <w:rPr>
          <w:color w:val="008000"/>
        </w:rPr>
        <w:t xml:space="preserve">  </w:t>
      </w:r>
      <w:r w:rsidRPr="007314CB">
        <w:rPr>
          <w:rFonts w:hint="eastAsia"/>
          <w:color w:val="008000"/>
        </w:rPr>
        <w:t>転送元画像のデータ</w:t>
      </w:r>
      <w:r>
        <w:rPr>
          <w:rFonts w:hint="eastAsia"/>
          <w:color w:val="008000"/>
        </w:rPr>
        <w:t>格納</w:t>
      </w:r>
      <w:r w:rsidRPr="007314CB">
        <w:rPr>
          <w:rFonts w:hint="eastAsia"/>
          <w:color w:val="008000"/>
        </w:rPr>
        <w:t>形式</w:t>
      </w:r>
      <w:r w:rsidRPr="007314CB">
        <w:rPr>
          <w:color w:val="008000"/>
        </w:rPr>
        <w:t>.</w:t>
      </w:r>
      <w:r w:rsidRPr="007314CB">
        <w:rPr>
          <w:color w:val="008000"/>
        </w:rPr>
        <w:br/>
      </w:r>
      <w:r>
        <w:rPr>
          <w:color w:val="008000"/>
        </w:rPr>
        <w:t xml:space="preserve"> </w:t>
      </w:r>
      <w:r w:rsidRPr="007314CB">
        <w:rPr>
          <w:color w:val="008000"/>
        </w:rPr>
        <w:t>*</w:t>
      </w:r>
      <w:r w:rsidRPr="007314CB">
        <w:rPr>
          <w:color w:val="008000"/>
        </w:rPr>
        <w:br/>
      </w:r>
      <w:r>
        <w:rPr>
          <w:color w:val="008000"/>
        </w:rPr>
        <w:t xml:space="preserve"> </w:t>
      </w:r>
      <w:r w:rsidRPr="007314CB">
        <w:rPr>
          <w:color w:val="008000"/>
        </w:rPr>
        <w:t>* @retval 0</w:t>
      </w:r>
      <w:r w:rsidRPr="007314CB">
        <w:rPr>
          <w:rFonts w:hint="eastAsia"/>
          <w:color w:val="008000"/>
        </w:rPr>
        <w:t>以外</w:t>
      </w:r>
      <w:r w:rsidRPr="007314CB">
        <w:rPr>
          <w:color w:val="008000"/>
        </w:rPr>
        <w:t xml:space="preserve">  </w:t>
      </w:r>
      <w:r w:rsidRPr="007314CB">
        <w:rPr>
          <w:rFonts w:hint="eastAsia"/>
          <w:color w:val="008000"/>
        </w:rPr>
        <w:t>作成したテクスチャ・オブジェクトの</w:t>
      </w:r>
      <w:r w:rsidRPr="007314CB">
        <w:rPr>
          <w:color w:val="008000"/>
        </w:rPr>
        <w:t>ID.</w:t>
      </w:r>
      <w:r w:rsidRPr="007314CB">
        <w:rPr>
          <w:color w:val="008000"/>
        </w:rPr>
        <w:br/>
      </w:r>
      <w:r>
        <w:rPr>
          <w:color w:val="008000"/>
        </w:rPr>
        <w:t xml:space="preserve"> </w:t>
      </w:r>
      <w:r w:rsidRPr="007314CB">
        <w:rPr>
          <w:color w:val="008000"/>
        </w:rPr>
        <w:t xml:space="preserve">* @retval 0      </w:t>
      </w:r>
      <w:r w:rsidRPr="007314CB">
        <w:rPr>
          <w:rFonts w:hint="eastAsia"/>
          <w:color w:val="008000"/>
        </w:rPr>
        <w:t>テクスチャの作成に失敗</w:t>
      </w:r>
      <w:r w:rsidRPr="007314CB">
        <w:rPr>
          <w:color w:val="008000"/>
        </w:rPr>
        <w:t>.</w:t>
      </w:r>
      <w:r w:rsidRPr="007314CB">
        <w:rPr>
          <w:color w:val="008000"/>
        </w:rPr>
        <w:br/>
      </w:r>
      <w:r>
        <w:rPr>
          <w:color w:val="008000"/>
        </w:rPr>
        <w:t xml:space="preserve"> </w:t>
      </w:r>
      <w:r w:rsidRPr="007314CB">
        <w:rPr>
          <w:color w:val="008000"/>
        </w:rPr>
        <w:t>*/</w:t>
      </w:r>
      <w:r>
        <w:br/>
      </w:r>
      <w:r w:rsidR="0011308E">
        <w:rPr>
          <w:color w:val="FF0000"/>
        </w:rP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sidR="0011308E">
        <w:rPr>
          <w:color w:val="FF0000"/>
        </w:rPr>
        <w:t>-</w:t>
      </w:r>
      <w:r w:rsidRPr="0011308E">
        <w:rPr>
          <w:color w:val="FF0000"/>
        </w:rPr>
        <w:t xml:space="preserve">  GLenum format)</w:t>
      </w:r>
      <w:r>
        <w:br/>
      </w:r>
      <w:r w:rsidR="0011308E" w:rsidRPr="007314CB">
        <w:rPr>
          <w:color w:val="FF0000"/>
        </w:rPr>
        <w:t>+</w:t>
      </w:r>
      <w:r w:rsidR="0011308E">
        <w:t xml:space="preserve">  </w:t>
      </w:r>
      <w:r w:rsidR="0011308E">
        <w:rPr>
          <w:color w:val="2B91AF"/>
        </w:rPr>
        <w:t>GLenum</w:t>
      </w:r>
      <w:r w:rsidR="0011308E">
        <w:t xml:space="preserve"> </w:t>
      </w:r>
      <w:r w:rsidR="0011308E">
        <w:rPr>
          <w:color w:val="808080"/>
        </w:rPr>
        <w:t>format</w:t>
      </w:r>
      <w:r w:rsidR="0011308E">
        <w:t xml:space="preserve">, </w:t>
      </w:r>
      <w:r w:rsidR="0011308E">
        <w:rPr>
          <w:color w:val="2B91AF"/>
        </w:rPr>
        <w:t>GLenum</w:t>
      </w:r>
      <w:r w:rsidR="0011308E">
        <w:t xml:space="preserve"> </w:t>
      </w:r>
      <w:r w:rsidR="0011308E">
        <w:rPr>
          <w:color w:val="808080"/>
        </w:rPr>
        <w:t>type</w:t>
      </w:r>
      <w:r w:rsidR="0011308E">
        <w:t>)</w:t>
      </w:r>
      <w:r w:rsidR="0011308E">
        <w:br/>
      </w:r>
      <w:r>
        <w:t xml:space="preserve"> {</w:t>
      </w:r>
      <w:r>
        <w:br/>
        <w:t xml:space="preserve">   </w:t>
      </w:r>
      <w:r>
        <w:rPr>
          <w:color w:val="2B91AF"/>
        </w:rPr>
        <w:t>GLuint</w:t>
      </w:r>
      <w:r>
        <w:t xml:space="preserve"> id;</w:t>
      </w:r>
      <w:r>
        <w:br/>
        <w:t xml:space="preserve">   glGenTextures(1, &amp;id);</w:t>
      </w:r>
      <w:r>
        <w:br/>
        <w:t xml:space="preserve">   glBindTexture(</w:t>
      </w:r>
      <w:r>
        <w:rPr>
          <w:color w:val="6F008A"/>
        </w:rPr>
        <w:t>GL_TEXTURE_2D</w:t>
      </w:r>
      <w:r>
        <w:t>, id);</w:t>
      </w:r>
      <w:r>
        <w:br/>
      </w:r>
      <w:r>
        <w:rPr>
          <w:color w:val="FF0000"/>
        </w:rPr>
        <w:t xml:space="preserve"> </w:t>
      </w:r>
      <w:r>
        <w:t xml:space="preserve">  glTexImage2D(</w:t>
      </w:r>
      <w:r>
        <w:rPr>
          <w:color w:val="6F008A"/>
        </w:rPr>
        <w:t>GL_TEXTURE_2D</w:t>
      </w:r>
      <w:r>
        <w:t>,</w:t>
      </w:r>
      <w:r>
        <w:br/>
      </w:r>
      <w:r w:rsidR="0011308E">
        <w:rPr>
          <w:color w:val="FF0000"/>
        </w:rPr>
        <w:t>-</w:t>
      </w:r>
      <w:r w:rsidRPr="0011308E">
        <w:rPr>
          <w:color w:val="FF0000"/>
        </w:rPr>
        <w:t xml:space="preserve">    0, GL_RGBA8, width, height, 0, format, </w:t>
      </w:r>
      <w:r w:rsidRPr="0011308E">
        <w:rPr>
          <w:color w:val="FF0000"/>
          <w:highlight w:val="yellow"/>
        </w:rPr>
        <w:t>GL_UNSIGNED_BYTE</w:t>
      </w:r>
      <w:r w:rsidRPr="0011308E">
        <w:rPr>
          <w:color w:val="FF0000"/>
        </w:rPr>
        <w:t>, data);</w:t>
      </w:r>
      <w:r>
        <w:br/>
      </w:r>
      <w:r w:rsidR="0011308E" w:rsidRPr="007314CB">
        <w:rPr>
          <w:color w:val="FF0000"/>
        </w:rPr>
        <w:t>+</w:t>
      </w:r>
      <w:r w:rsidR="0011308E">
        <w:t xml:space="preserve">    0, </w:t>
      </w:r>
      <w:r w:rsidR="0011308E">
        <w:rPr>
          <w:color w:val="6F008A"/>
        </w:rPr>
        <w:t>GL_RGBA8</w:t>
      </w:r>
      <w:r w:rsidR="0011308E">
        <w:t xml:space="preserve">, </w:t>
      </w:r>
      <w:r w:rsidR="0011308E">
        <w:rPr>
          <w:color w:val="808080"/>
        </w:rPr>
        <w:t>width</w:t>
      </w:r>
      <w:r w:rsidR="0011308E">
        <w:t xml:space="preserve">, </w:t>
      </w:r>
      <w:r w:rsidR="0011308E">
        <w:rPr>
          <w:color w:val="808080"/>
        </w:rPr>
        <w:t>height</w:t>
      </w:r>
      <w:r w:rsidR="0011308E">
        <w:t xml:space="preserve">, 0, </w:t>
      </w:r>
      <w:r w:rsidR="0011308E">
        <w:rPr>
          <w:color w:val="808080"/>
        </w:rPr>
        <w:t>format</w:t>
      </w:r>
      <w:r w:rsidR="0011308E">
        <w:t xml:space="preserve">, </w:t>
      </w:r>
      <w:r w:rsidR="0011308E">
        <w:rPr>
          <w:color w:val="808080"/>
        </w:rPr>
        <w:t>type</w:t>
      </w:r>
      <w:r w:rsidR="0011308E">
        <w:t xml:space="preserve">, </w:t>
      </w:r>
      <w:r w:rsidR="0011308E">
        <w:rPr>
          <w:color w:val="808080"/>
        </w:rPr>
        <w:t>data</w:t>
      </w:r>
      <w:r w:rsidR="0011308E">
        <w:t>);</w:t>
      </w:r>
      <w:r w:rsidR="0011308E">
        <w:br/>
      </w:r>
      <w:r>
        <w:t xml:space="preserve">   </w:t>
      </w:r>
      <w:r>
        <w:rPr>
          <w:color w:val="0000FF"/>
        </w:rPr>
        <w:t>const</w:t>
      </w:r>
      <w:r>
        <w:t xml:space="preserve"> </w:t>
      </w:r>
      <w:r>
        <w:rPr>
          <w:color w:val="2B91AF"/>
        </w:rPr>
        <w:t>GLenum</w:t>
      </w:r>
      <w:r>
        <w:t xml:space="preserve"> result = glGetError();</w:t>
      </w:r>
      <w:r>
        <w:br/>
        <w:t xml:space="preserve">   </w:t>
      </w:r>
      <w:r>
        <w:rPr>
          <w:color w:val="0000FF"/>
        </w:rPr>
        <w:t>if</w:t>
      </w:r>
      <w:r>
        <w:t xml:space="preserve"> (result != </w:t>
      </w:r>
      <w:r>
        <w:rPr>
          <w:color w:val="6F008A"/>
        </w:rPr>
        <w:t>GL_NO_ERROR</w:t>
      </w:r>
      <w:r>
        <w:t>) {</w:t>
      </w:r>
      <w:r>
        <w:b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207B74" w:rsidRDefault="00207B74" w:rsidP="00207B74">
      <w:r>
        <w:t>続いて、</w:t>
      </w:r>
      <w:r>
        <w:rPr>
          <w:rFonts w:hint="eastAsia"/>
        </w:rPr>
        <w:t>LoadImage2D</w:t>
      </w:r>
      <w:r>
        <w:rPr>
          <w:rFonts w:hint="eastAsia"/>
        </w:rPr>
        <w:t>関数のなかで</w:t>
      </w:r>
      <w:r>
        <w:rPr>
          <w:rFonts w:hint="eastAsia"/>
        </w:rPr>
        <w:t>CreateImage2D</w:t>
      </w:r>
      <w:r>
        <w:rPr>
          <w:rFonts w:hint="eastAsia"/>
        </w:rPr>
        <w:t>を呼び出している部分を、次のように変更してください。</w:t>
      </w:r>
    </w:p>
    <w:p w:rsidR="00207B74" w:rsidRDefault="001300AF" w:rsidP="00207B74">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207B74">
        <w:t xml:space="preserve">  ifs.read(buf.data(), imageSize);</w:t>
      </w:r>
      <w:r w:rsidR="00207B74">
        <w:br/>
      </w:r>
      <w:r w:rsidR="00207B74">
        <w:br/>
        <w:t xml:space="preserve">  </w:t>
      </w:r>
      <w:r w:rsidR="00207B74">
        <w:rPr>
          <w:color w:val="008000"/>
        </w:rPr>
        <w:t xml:space="preserve">// </w:t>
      </w:r>
      <w:r w:rsidR="00207B74">
        <w:rPr>
          <w:rFonts w:hint="eastAsia"/>
          <w:color w:val="008000"/>
        </w:rPr>
        <w:t>読み込んだ画像データからテクスチャを作成する</w:t>
      </w:r>
      <w:r w:rsidR="00207B74">
        <w:rPr>
          <w:color w:val="008000"/>
        </w:rPr>
        <w:t>.</w:t>
      </w:r>
      <w:r w:rsidR="00207B74">
        <w:br/>
      </w:r>
      <w:r w:rsidR="00B97ABB">
        <w:rPr>
          <w:color w:val="FF0000"/>
        </w:rPr>
        <w:t>-</w:t>
      </w:r>
      <w:r w:rsidR="00207B74">
        <w:t xml:space="preserve">  </w:t>
      </w:r>
      <w:r w:rsidR="00207B74" w:rsidRPr="00B97ABB">
        <w:rPr>
          <w:color w:val="FF0000"/>
        </w:rPr>
        <w:t>return CreateImage2D(width, height, buf.data(), GL_BGRA);</w:t>
      </w:r>
      <w:r w:rsidR="00207B74">
        <w:br/>
      </w:r>
      <w:r w:rsidR="00B97ABB" w:rsidRPr="007314CB">
        <w:rPr>
          <w:color w:val="FF0000"/>
        </w:rPr>
        <w:t>+</w:t>
      </w:r>
      <w:r w:rsidR="00B97ABB">
        <w:rPr>
          <w:color w:val="FF0000"/>
        </w:rPr>
        <w:t xml:space="preserve">  </w:t>
      </w:r>
      <w:r w:rsidR="00B97ABB">
        <w:rPr>
          <w:color w:val="2B91AF"/>
        </w:rPr>
        <w:t>GLenum</w:t>
      </w:r>
      <w:r w:rsidR="00B97ABB">
        <w:t xml:space="preserve"> type = </w:t>
      </w:r>
      <w:r w:rsidR="00B97ABB">
        <w:rPr>
          <w:color w:val="6F008A"/>
        </w:rPr>
        <w:t>GL_UNSIGNED_BYTE</w:t>
      </w:r>
      <w:r w:rsidR="00B97ABB">
        <w:t>;</w:t>
      </w:r>
      <w:r w:rsidR="00B97ABB">
        <w:rPr>
          <w:color w:val="FF0000"/>
        </w:rPr>
        <w:br/>
      </w:r>
      <w:r w:rsidR="00B97ABB" w:rsidRPr="007314CB">
        <w:rPr>
          <w:color w:val="FF0000"/>
        </w:rPr>
        <w:t>+</w:t>
      </w:r>
      <w:r w:rsidR="00B97ABB">
        <w:rPr>
          <w:color w:val="FF0000"/>
        </w:rPr>
        <w:t xml:space="preserve">  </w:t>
      </w:r>
      <w:r w:rsidR="00B97ABB">
        <w:rPr>
          <w:color w:val="0000FF"/>
        </w:rPr>
        <w:t>if</w:t>
      </w:r>
      <w:r w:rsidR="00B97ABB">
        <w:t xml:space="preserve"> (tgaHeader[16] == 16) {</w:t>
      </w:r>
      <w:r w:rsidR="00B97ABB">
        <w:rPr>
          <w:color w:val="FF0000"/>
        </w:rPr>
        <w:br/>
      </w:r>
      <w:r w:rsidR="00B97ABB" w:rsidRPr="007314CB">
        <w:rPr>
          <w:color w:val="FF0000"/>
        </w:rPr>
        <w:t>+</w:t>
      </w:r>
      <w:r w:rsidR="00B97ABB">
        <w:rPr>
          <w:color w:val="FF0000"/>
        </w:rPr>
        <w:t xml:space="preserve">    </w:t>
      </w:r>
      <w:r w:rsidR="00B97ABB">
        <w:t xml:space="preserve">type = </w:t>
      </w:r>
      <w:r w:rsidR="00B97ABB">
        <w:rPr>
          <w:color w:val="6F008A"/>
        </w:rPr>
        <w:t>GL_UNSIGNED_SHORT_1_5_5_5_REV</w:t>
      </w:r>
      <w:r w:rsidR="00B97ABB">
        <w:t>;</w:t>
      </w:r>
      <w:r w:rsidR="00B97ABB">
        <w:rPr>
          <w:color w:val="FF0000"/>
        </w:rPr>
        <w:br/>
      </w:r>
      <w:r w:rsidR="00B97ABB" w:rsidRPr="007314CB">
        <w:rPr>
          <w:color w:val="FF0000"/>
        </w:rPr>
        <w:t>+</w:t>
      </w:r>
      <w:r w:rsidR="00B97ABB">
        <w:rPr>
          <w:color w:val="FF0000"/>
        </w:rPr>
        <w:t xml:space="preserve">  </w:t>
      </w:r>
      <w:r w:rsidR="00B97ABB">
        <w:t>}</w:t>
      </w:r>
      <w:r w:rsidR="00B97ABB">
        <w:rPr>
          <w:color w:val="FF0000"/>
        </w:rPr>
        <w:br/>
      </w:r>
      <w:r w:rsidR="00B97ABB" w:rsidRPr="007314CB">
        <w:rPr>
          <w:color w:val="FF0000"/>
        </w:rPr>
        <w:t>+</w:t>
      </w:r>
      <w:r w:rsidR="00B97ABB">
        <w:t xml:space="preserve">  </w:t>
      </w:r>
      <w:r w:rsidR="00B97ABB">
        <w:rPr>
          <w:color w:val="0000FF"/>
        </w:rPr>
        <w:t>return</w:t>
      </w:r>
      <w:r w:rsidR="00B97ABB">
        <w:t xml:space="preserve"> CreateImage2D(width, height, buf.data(), </w:t>
      </w:r>
      <w:r w:rsidR="00B97ABB">
        <w:rPr>
          <w:color w:val="6F008A"/>
        </w:rPr>
        <w:t>GL_BGRA</w:t>
      </w:r>
      <w:r w:rsidR="00A321E7">
        <w:t>, type)</w:t>
      </w:r>
      <w:r w:rsidR="00B97ABB">
        <w:t>;</w:t>
      </w:r>
      <w:r w:rsidR="00B97ABB">
        <w:rPr>
          <w:color w:val="FF0000"/>
        </w:rPr>
        <w:br/>
      </w:r>
      <w:r w:rsidR="00207B74">
        <w:t>}</w:t>
      </w:r>
      <w:r w:rsidR="00207B74">
        <w:br/>
      </w:r>
      <w:r w:rsidR="00207B74">
        <w:br/>
        <w:t xml:space="preserve">} </w:t>
      </w:r>
      <w:r w:rsidR="00207B74">
        <w:rPr>
          <w:color w:val="008000"/>
        </w:rPr>
        <w:t>// namespace Texture</w:t>
      </w:r>
    </w:p>
    <w:p w:rsidR="00B93878" w:rsidRDefault="00B93878" w:rsidP="00207B74">
      <w:r>
        <w:rPr>
          <w:rFonts w:hint="eastAsia"/>
        </w:rPr>
        <w:t>16</w:t>
      </w:r>
      <w:r>
        <w:rPr>
          <w:rFonts w:hint="eastAsia"/>
        </w:rPr>
        <w:t>ビット形式かどうかは</w:t>
      </w:r>
      <w:r>
        <w:rPr>
          <w:rFonts w:hint="eastAsia"/>
        </w:rPr>
        <w:t>TGA</w:t>
      </w:r>
      <w:r>
        <w:rPr>
          <w:rFonts w:hint="eastAsia"/>
        </w:rPr>
        <w:t>ヘッダのピクセル・デプスを調べれば分かります。ここには</w:t>
      </w:r>
      <w:r>
        <w:rPr>
          <w:rFonts w:hint="eastAsia"/>
        </w:rPr>
        <w:t>1</w:t>
      </w:r>
      <w:r>
        <w:rPr>
          <w:rFonts w:hint="eastAsia"/>
        </w:rPr>
        <w:t>ピクセルのビット数が記録されているので、記録されている値が</w:t>
      </w:r>
      <w:r>
        <w:rPr>
          <w:rFonts w:hint="eastAsia"/>
        </w:rPr>
        <w:t>1</w:t>
      </w:r>
      <w:r>
        <w:t>6</w:t>
      </w:r>
      <w:r>
        <w:t>だったら</w:t>
      </w:r>
      <w:r>
        <w:rPr>
          <w:rFonts w:hint="eastAsia"/>
        </w:rPr>
        <w:t>16</w:t>
      </w:r>
      <w:r>
        <w:rPr>
          <w:rFonts w:hint="eastAsia"/>
        </w:rPr>
        <w:t>ビット形式です。</w:t>
      </w:r>
      <w:r>
        <w:br/>
      </w:r>
      <w:r>
        <w:rPr>
          <w:rFonts w:hint="eastAsia"/>
        </w:rPr>
        <w:t>TGA</w:t>
      </w:r>
      <w:r>
        <w:rPr>
          <w:rFonts w:hint="eastAsia"/>
        </w:rPr>
        <w:t>ファイルの</w:t>
      </w:r>
      <w:r>
        <w:rPr>
          <w:rFonts w:hint="eastAsia"/>
        </w:rPr>
        <w:t>16</w:t>
      </w:r>
      <w:r>
        <w:rPr>
          <w:rFonts w:hint="eastAsia"/>
        </w:rPr>
        <w:t>ビット形式は次のようになっています。</w:t>
      </w:r>
    </w:p>
    <w:tbl>
      <w:tblPr>
        <w:tblStyle w:val="afe"/>
        <w:tblpPr w:leftFromText="142" w:rightFromText="142" w:vertAnchor="text" w:tblpXSpec="center" w:tblpY="1"/>
        <w:tblOverlap w:val="never"/>
        <w:tblW w:w="0" w:type="auto"/>
        <w:jc w:val="center"/>
        <w:tblLook w:val="04A0" w:firstRow="1" w:lastRow="0" w:firstColumn="1" w:lastColumn="0" w:noHBand="0" w:noVBand="1"/>
      </w:tblPr>
      <w:tblGrid>
        <w:gridCol w:w="344"/>
        <w:gridCol w:w="328"/>
        <w:gridCol w:w="328"/>
        <w:gridCol w:w="328"/>
        <w:gridCol w:w="328"/>
        <w:gridCol w:w="328"/>
        <w:gridCol w:w="328"/>
        <w:gridCol w:w="328"/>
        <w:gridCol w:w="328"/>
        <w:gridCol w:w="328"/>
        <w:gridCol w:w="440"/>
        <w:gridCol w:w="440"/>
        <w:gridCol w:w="440"/>
        <w:gridCol w:w="440"/>
        <w:gridCol w:w="440"/>
        <w:gridCol w:w="440"/>
      </w:tblGrid>
      <w:tr w:rsidR="00B93878" w:rsidTr="00B93878">
        <w:trPr>
          <w:jc w:val="center"/>
        </w:trPr>
        <w:tc>
          <w:tcPr>
            <w:tcW w:w="0" w:type="auto"/>
            <w:vAlign w:val="center"/>
          </w:tcPr>
          <w:p w:rsidR="00B93878" w:rsidRPr="00B93878" w:rsidRDefault="00B93878" w:rsidP="00B93878">
            <w:pPr>
              <w:jc w:val="center"/>
            </w:pPr>
            <w:r w:rsidRPr="00B93878">
              <w:rPr>
                <w:rFonts w:hint="eastAsia"/>
              </w:rPr>
              <w:t>0</w:t>
            </w:r>
          </w:p>
        </w:tc>
        <w:tc>
          <w:tcPr>
            <w:tcW w:w="0" w:type="auto"/>
            <w:vAlign w:val="center"/>
          </w:tcPr>
          <w:p w:rsidR="00B93878" w:rsidRPr="00B93878" w:rsidRDefault="00B93878" w:rsidP="00B93878">
            <w:pPr>
              <w:jc w:val="center"/>
            </w:pPr>
            <w:r w:rsidRPr="00B93878">
              <w:rPr>
                <w:rFonts w:hint="eastAsia"/>
              </w:rPr>
              <w:t>1</w:t>
            </w:r>
          </w:p>
        </w:tc>
        <w:tc>
          <w:tcPr>
            <w:tcW w:w="0" w:type="auto"/>
            <w:vAlign w:val="center"/>
          </w:tcPr>
          <w:p w:rsidR="00B93878" w:rsidRPr="00B93878" w:rsidRDefault="00B93878" w:rsidP="00B93878">
            <w:pPr>
              <w:jc w:val="center"/>
            </w:pPr>
            <w:r w:rsidRPr="00B93878">
              <w:rPr>
                <w:rFonts w:hint="eastAsia"/>
              </w:rPr>
              <w:t>2</w:t>
            </w:r>
          </w:p>
        </w:tc>
        <w:tc>
          <w:tcPr>
            <w:tcW w:w="0" w:type="auto"/>
            <w:vAlign w:val="center"/>
          </w:tcPr>
          <w:p w:rsidR="00B93878" w:rsidRPr="00B93878" w:rsidRDefault="00B93878" w:rsidP="00B93878">
            <w:pPr>
              <w:jc w:val="center"/>
            </w:pPr>
            <w:r w:rsidRPr="00B93878">
              <w:rPr>
                <w:rFonts w:hint="eastAsia"/>
              </w:rPr>
              <w:t>3</w:t>
            </w:r>
          </w:p>
        </w:tc>
        <w:tc>
          <w:tcPr>
            <w:tcW w:w="0" w:type="auto"/>
            <w:vAlign w:val="center"/>
          </w:tcPr>
          <w:p w:rsidR="00B93878" w:rsidRPr="00B93878" w:rsidRDefault="00B93878" w:rsidP="00B93878">
            <w:pPr>
              <w:jc w:val="center"/>
            </w:pPr>
            <w:r w:rsidRPr="00B93878">
              <w:rPr>
                <w:rFonts w:hint="eastAsia"/>
              </w:rPr>
              <w:t>4</w:t>
            </w:r>
          </w:p>
        </w:tc>
        <w:tc>
          <w:tcPr>
            <w:tcW w:w="0" w:type="auto"/>
            <w:vAlign w:val="center"/>
          </w:tcPr>
          <w:p w:rsidR="00B93878" w:rsidRPr="00B93878" w:rsidRDefault="00B93878" w:rsidP="00B93878">
            <w:pPr>
              <w:jc w:val="center"/>
            </w:pPr>
            <w:r w:rsidRPr="00B93878">
              <w:rPr>
                <w:rFonts w:hint="eastAsia"/>
              </w:rPr>
              <w:t>5</w:t>
            </w:r>
          </w:p>
        </w:tc>
        <w:tc>
          <w:tcPr>
            <w:tcW w:w="0" w:type="auto"/>
            <w:vAlign w:val="center"/>
          </w:tcPr>
          <w:p w:rsidR="00B93878" w:rsidRPr="00B93878" w:rsidRDefault="00B93878" w:rsidP="00B93878">
            <w:pPr>
              <w:jc w:val="center"/>
            </w:pPr>
            <w:r w:rsidRPr="00B93878">
              <w:rPr>
                <w:rFonts w:hint="eastAsia"/>
              </w:rPr>
              <w:t>6</w:t>
            </w:r>
          </w:p>
        </w:tc>
        <w:tc>
          <w:tcPr>
            <w:tcW w:w="0" w:type="auto"/>
            <w:vAlign w:val="center"/>
          </w:tcPr>
          <w:p w:rsidR="00B93878" w:rsidRPr="00B93878" w:rsidRDefault="00B93878" w:rsidP="00B93878">
            <w:pPr>
              <w:jc w:val="center"/>
            </w:pPr>
            <w:r w:rsidRPr="00B93878">
              <w:rPr>
                <w:rFonts w:hint="eastAsia"/>
              </w:rPr>
              <w:t>7</w:t>
            </w:r>
          </w:p>
        </w:tc>
        <w:tc>
          <w:tcPr>
            <w:tcW w:w="0" w:type="auto"/>
            <w:vAlign w:val="center"/>
          </w:tcPr>
          <w:p w:rsidR="00B93878" w:rsidRPr="00B93878" w:rsidRDefault="00B93878" w:rsidP="00B93878">
            <w:pPr>
              <w:jc w:val="center"/>
            </w:pPr>
            <w:r w:rsidRPr="00B93878">
              <w:rPr>
                <w:rFonts w:hint="eastAsia"/>
              </w:rPr>
              <w:t>8</w:t>
            </w:r>
          </w:p>
        </w:tc>
        <w:tc>
          <w:tcPr>
            <w:tcW w:w="0" w:type="auto"/>
            <w:vAlign w:val="center"/>
          </w:tcPr>
          <w:p w:rsidR="00B93878" w:rsidRPr="00B93878" w:rsidRDefault="00B93878" w:rsidP="00B93878">
            <w:pPr>
              <w:jc w:val="center"/>
            </w:pPr>
            <w:r w:rsidRPr="00B93878">
              <w:rPr>
                <w:rFonts w:hint="eastAsia"/>
              </w:rPr>
              <w:t>9</w:t>
            </w:r>
          </w:p>
        </w:tc>
        <w:tc>
          <w:tcPr>
            <w:tcW w:w="0" w:type="auto"/>
            <w:vAlign w:val="center"/>
          </w:tcPr>
          <w:p w:rsidR="00B93878" w:rsidRPr="00B93878" w:rsidRDefault="00B93878" w:rsidP="00B93878">
            <w:pPr>
              <w:jc w:val="center"/>
            </w:pPr>
            <w:r w:rsidRPr="00B93878">
              <w:rPr>
                <w:rFonts w:hint="eastAsia"/>
              </w:rPr>
              <w:t>10</w:t>
            </w:r>
          </w:p>
        </w:tc>
        <w:tc>
          <w:tcPr>
            <w:tcW w:w="0" w:type="auto"/>
            <w:vAlign w:val="center"/>
          </w:tcPr>
          <w:p w:rsidR="00B93878" w:rsidRPr="00B93878" w:rsidRDefault="00B93878" w:rsidP="00B93878">
            <w:pPr>
              <w:jc w:val="center"/>
            </w:pPr>
            <w:r w:rsidRPr="00B93878">
              <w:rPr>
                <w:rFonts w:hint="eastAsia"/>
              </w:rPr>
              <w:t>11</w:t>
            </w:r>
          </w:p>
        </w:tc>
        <w:tc>
          <w:tcPr>
            <w:tcW w:w="0" w:type="auto"/>
            <w:vAlign w:val="center"/>
          </w:tcPr>
          <w:p w:rsidR="00B93878" w:rsidRPr="00B93878" w:rsidRDefault="00B93878" w:rsidP="00B93878">
            <w:pPr>
              <w:jc w:val="center"/>
            </w:pPr>
            <w:r w:rsidRPr="00B93878">
              <w:rPr>
                <w:rFonts w:hint="eastAsia"/>
              </w:rPr>
              <w:t>12</w:t>
            </w:r>
          </w:p>
        </w:tc>
        <w:tc>
          <w:tcPr>
            <w:tcW w:w="0" w:type="auto"/>
            <w:vAlign w:val="center"/>
          </w:tcPr>
          <w:p w:rsidR="00B93878" w:rsidRPr="00B93878" w:rsidRDefault="00B93878" w:rsidP="00B93878">
            <w:pPr>
              <w:jc w:val="center"/>
            </w:pPr>
            <w:r w:rsidRPr="00B93878">
              <w:rPr>
                <w:rFonts w:hint="eastAsia"/>
              </w:rPr>
              <w:t>13</w:t>
            </w:r>
          </w:p>
        </w:tc>
        <w:tc>
          <w:tcPr>
            <w:tcW w:w="0" w:type="auto"/>
            <w:vAlign w:val="center"/>
          </w:tcPr>
          <w:p w:rsidR="00B93878" w:rsidRPr="00B93878" w:rsidRDefault="00B93878" w:rsidP="00B93878">
            <w:pPr>
              <w:jc w:val="center"/>
            </w:pPr>
            <w:r w:rsidRPr="00B93878">
              <w:rPr>
                <w:rFonts w:hint="eastAsia"/>
              </w:rPr>
              <w:t>14</w:t>
            </w:r>
          </w:p>
        </w:tc>
        <w:tc>
          <w:tcPr>
            <w:tcW w:w="0" w:type="auto"/>
            <w:vAlign w:val="center"/>
          </w:tcPr>
          <w:p w:rsidR="00B93878" w:rsidRPr="00B93878" w:rsidRDefault="00B93878" w:rsidP="00B93878">
            <w:pPr>
              <w:jc w:val="center"/>
            </w:pPr>
            <w:r w:rsidRPr="00B93878">
              <w:rPr>
                <w:rFonts w:hint="eastAsia"/>
              </w:rPr>
              <w:t>15</w:t>
            </w:r>
          </w:p>
        </w:tc>
      </w:tr>
      <w:tr w:rsidR="00B93878" w:rsidTr="00B93878">
        <w:trPr>
          <w:trHeight w:val="262"/>
          <w:jc w:val="center"/>
        </w:trPr>
        <w:tc>
          <w:tcPr>
            <w:tcW w:w="0" w:type="auto"/>
            <w:vAlign w:val="center"/>
          </w:tcPr>
          <w:p w:rsidR="00B93878" w:rsidRDefault="00B93878" w:rsidP="00B93878">
            <w:pPr>
              <w:jc w:val="center"/>
            </w:pPr>
            <w:r>
              <w:rPr>
                <w:rFonts w:hint="eastAsia"/>
              </w:rPr>
              <w:t>A</w:t>
            </w:r>
          </w:p>
        </w:tc>
        <w:tc>
          <w:tcPr>
            <w:tcW w:w="0" w:type="auto"/>
            <w:gridSpan w:val="5"/>
            <w:vAlign w:val="center"/>
          </w:tcPr>
          <w:p w:rsidR="00B93878" w:rsidRDefault="00B93878" w:rsidP="00B93878">
            <w:pPr>
              <w:jc w:val="center"/>
            </w:pPr>
            <w:r>
              <w:rPr>
                <w:rFonts w:hint="eastAsia"/>
              </w:rPr>
              <w:t>R</w:t>
            </w:r>
          </w:p>
        </w:tc>
        <w:tc>
          <w:tcPr>
            <w:tcW w:w="0" w:type="auto"/>
            <w:gridSpan w:val="5"/>
            <w:vAlign w:val="center"/>
          </w:tcPr>
          <w:p w:rsidR="00B93878" w:rsidRDefault="00B93878" w:rsidP="00B93878">
            <w:pPr>
              <w:jc w:val="center"/>
            </w:pPr>
            <w:r>
              <w:rPr>
                <w:rFonts w:hint="eastAsia"/>
              </w:rPr>
              <w:t>G</w:t>
            </w:r>
          </w:p>
        </w:tc>
        <w:tc>
          <w:tcPr>
            <w:tcW w:w="0" w:type="auto"/>
            <w:gridSpan w:val="5"/>
            <w:vAlign w:val="center"/>
          </w:tcPr>
          <w:p w:rsidR="00B93878" w:rsidRDefault="00B93878" w:rsidP="00B93878">
            <w:pPr>
              <w:jc w:val="center"/>
            </w:pPr>
            <w:r>
              <w:rPr>
                <w:rFonts w:hint="eastAsia"/>
              </w:rPr>
              <w:t>B</w:t>
            </w:r>
          </w:p>
        </w:tc>
      </w:tr>
    </w:tbl>
    <w:p w:rsidR="00B93878" w:rsidRPr="00B93878" w:rsidRDefault="00B93878" w:rsidP="00B93878">
      <w:pPr>
        <w:ind w:firstLineChars="550" w:firstLine="1210"/>
        <w:rPr>
          <w:b/>
        </w:rPr>
      </w:pPr>
      <w:r w:rsidRPr="00B93878">
        <w:rPr>
          <w:rFonts w:hint="eastAsia"/>
          <w:b/>
        </w:rPr>
        <w:t>Bit</w:t>
      </w:r>
    </w:p>
    <w:p w:rsidR="00B93878" w:rsidRPr="00B93878" w:rsidRDefault="00B93878" w:rsidP="00B93878">
      <w:pPr>
        <w:ind w:firstLineChars="450" w:firstLine="990"/>
        <w:rPr>
          <w:b/>
        </w:rPr>
      </w:pPr>
      <w:r w:rsidRPr="00B93878">
        <w:rPr>
          <w:rFonts w:hint="eastAsia"/>
          <w:b/>
        </w:rPr>
        <w:t>Color</w:t>
      </w:r>
    </w:p>
    <w:p w:rsidR="00B93878" w:rsidRDefault="00B93878" w:rsidP="00207B74"/>
    <w:p w:rsidR="00B93878" w:rsidRDefault="00B93878" w:rsidP="00207B74">
      <w:r>
        <w:rPr>
          <w:rFonts w:hint="eastAsia"/>
        </w:rPr>
        <w:t>この図の上段は、ビット単位の位置、下段はそのビットに割り当てられている色の種類です。</w:t>
      </w:r>
      <w:r>
        <w:br/>
      </w:r>
      <w:r>
        <w:rPr>
          <w:rFonts w:hint="eastAsia"/>
        </w:rPr>
        <w:t>このビット配置に対応する</w:t>
      </w:r>
      <w:r w:rsidR="00766D6D">
        <w:rPr>
          <w:rFonts w:hint="eastAsia"/>
        </w:rPr>
        <w:t>OpenGL</w:t>
      </w:r>
      <w:r w:rsidR="00766D6D">
        <w:rPr>
          <w:rFonts w:hint="eastAsia"/>
        </w:rPr>
        <w:t>の定数は「</w:t>
      </w:r>
      <w:r w:rsidR="00766D6D">
        <w:rPr>
          <w:rFonts w:hint="eastAsia"/>
        </w:rPr>
        <w:t>GL_UNSIGNED_SHORT_1_5_5_5_REV</w:t>
      </w:r>
      <w:r w:rsidR="00766D6D">
        <w:t>(</w:t>
      </w:r>
      <w:r w:rsidR="00766D6D">
        <w:t>じーえる・あんさいんど・しょーと・いち・ご・ご・ご・れぶ</w:t>
      </w:r>
      <w:r w:rsidR="00766D6D">
        <w:t>)</w:t>
      </w:r>
      <w:r w:rsidR="00766D6D">
        <w:rPr>
          <w:rFonts w:hint="eastAsia"/>
        </w:rPr>
        <w:t>」です</w:t>
      </w:r>
      <w:r w:rsidR="00766D6D">
        <w:rPr>
          <w:rFonts w:hint="eastAsia"/>
        </w:rPr>
        <w:t>(</w:t>
      </w:r>
      <w:r w:rsidR="00766D6D">
        <w:t>REV</w:t>
      </w:r>
      <w:r w:rsidR="00766D6D">
        <w:t>は</w:t>
      </w:r>
      <w:r w:rsidR="00766D6D">
        <w:rPr>
          <w:rFonts w:hint="eastAsia"/>
        </w:rPr>
        <w:t>reverse(</w:t>
      </w:r>
      <w:r w:rsidR="00766D6D">
        <w:rPr>
          <w:rFonts w:hint="eastAsia"/>
        </w:rPr>
        <w:t>りばーす</w:t>
      </w:r>
      <w:r w:rsidR="00766D6D">
        <w:rPr>
          <w:rFonts w:hint="eastAsia"/>
        </w:rPr>
        <w:t>)</w:t>
      </w:r>
      <w:r w:rsidR="00766D6D">
        <w:rPr>
          <w:rFonts w:hint="eastAsia"/>
        </w:rPr>
        <w:t>の略</w:t>
      </w:r>
      <w:r w:rsidR="00766D6D">
        <w:rPr>
          <w:rFonts w:hint="eastAsia"/>
        </w:rPr>
        <w:t>)</w:t>
      </w:r>
      <w:r w:rsidR="00766D6D">
        <w:rPr>
          <w:rFonts w:hint="eastAsia"/>
        </w:rPr>
        <w:t>。そこで、ピクセル・デプスが</w:t>
      </w:r>
      <w:r w:rsidR="00766D6D">
        <w:rPr>
          <w:rFonts w:hint="eastAsia"/>
        </w:rPr>
        <w:t>16</w:t>
      </w:r>
      <w:r w:rsidR="00766D6D">
        <w:rPr>
          <w:rFonts w:hint="eastAsia"/>
        </w:rPr>
        <w:t>の場合は</w:t>
      </w:r>
      <w:r w:rsidR="00766D6D">
        <w:rPr>
          <w:rFonts w:hint="eastAsia"/>
        </w:rPr>
        <w:lastRenderedPageBreak/>
        <w:t>type</w:t>
      </w:r>
      <w:r w:rsidR="00766D6D">
        <w:rPr>
          <w:rFonts w:hint="eastAsia"/>
        </w:rPr>
        <w:t>に</w:t>
      </w:r>
      <w:r w:rsidR="00766D6D">
        <w:rPr>
          <w:rFonts w:hint="eastAsia"/>
        </w:rPr>
        <w:t>GL_U</w:t>
      </w:r>
      <w:r w:rsidR="00766D6D">
        <w:t>NSIGNED_SHORT_1_5_5_5_REV</w:t>
      </w:r>
      <w:r w:rsidR="00766D6D">
        <w:t>を設定し、それ以外の場合は</w:t>
      </w:r>
      <w:r w:rsidR="00766D6D">
        <w:rPr>
          <w:rFonts w:hint="eastAsia"/>
        </w:rPr>
        <w:t>GL_UNSIGNED_BYTE</w:t>
      </w:r>
      <w:r w:rsidR="00766D6D">
        <w:rPr>
          <w:rFonts w:hint="eastAsia"/>
        </w:rPr>
        <w:t>を設定するようにしています。</w:t>
      </w:r>
    </w:p>
    <w:p w:rsidR="00207B74" w:rsidRDefault="00207B74" w:rsidP="00207B74">
      <w:r>
        <w:t>最後に、</w:t>
      </w:r>
      <w:r>
        <w:t>main</w:t>
      </w:r>
      <w:r>
        <w:t>関数の</w:t>
      </w:r>
      <w:r>
        <w:rPr>
          <w:rFonts w:hint="eastAsia"/>
        </w:rPr>
        <w:t>CreateImage2D</w:t>
      </w:r>
      <w:r>
        <w:rPr>
          <w:rFonts w:hint="eastAsia"/>
        </w:rPr>
        <w:t>呼び出しを修正します。</w:t>
      </w:r>
      <w:r>
        <w:br/>
      </w:r>
      <w:r>
        <w:rPr>
          <w:rFonts w:hint="eastAsia"/>
        </w:rPr>
        <w:t>Main.cpp</w:t>
      </w:r>
      <w:r>
        <w:rPr>
          <w:rFonts w:hint="eastAsia"/>
        </w:rPr>
        <w:t>を開き、テクスチャを作成しているプログラムを次のように変更してください。</w:t>
      </w:r>
    </w:p>
    <w:p w:rsidR="00207B74" w:rsidRPr="00AA4EE2" w:rsidRDefault="00207B74" w:rsidP="00207B74">
      <w:pPr>
        <w:pStyle w:val="ac"/>
      </w:pPr>
      <w:r>
        <w:t xml:space="preserve">    W, W, W, W, W, W, B, W,</w:t>
      </w:r>
      <w:r>
        <w:br/>
        <w:t xml:space="preserve">    W, W, W, W, W, W, B, W,</w:t>
      </w:r>
      <w:r>
        <w:br/>
        <w:t xml:space="preserve">    B, B, B, B, B, B, B, B,</w:t>
      </w:r>
      <w:r>
        <w:br/>
        <w:t xml:space="preserve">  };</w:t>
      </w:r>
      <w:r>
        <w:br/>
      </w:r>
      <w:r w:rsidR="00FF6D3F">
        <w:rPr>
          <w:color w:val="FF0000"/>
        </w:rPr>
        <w:t>-</w:t>
      </w:r>
      <w:r w:rsidRPr="00FF6D3F">
        <w:rPr>
          <w:color w:val="FF0000"/>
        </w:rPr>
        <w:t xml:space="preserve"> GLuint texId = Texture::CreateImage2D(tw, th, imageData, GL_RGBA);</w:t>
      </w:r>
      <w:r>
        <w:br/>
      </w:r>
      <w:r w:rsidR="00FF6D3F" w:rsidRPr="007314CB">
        <w:rPr>
          <w:color w:val="FF0000"/>
        </w:rPr>
        <w:t>+</w:t>
      </w:r>
      <w:r w:rsidR="00FF6D3F">
        <w:t xml:space="preserve"> </w:t>
      </w:r>
      <w:r w:rsidR="00FF6D3F">
        <w:rPr>
          <w:color w:val="2B91AF"/>
        </w:rPr>
        <w:t>GLuint</w:t>
      </w:r>
      <w:r w:rsidR="00FF6D3F">
        <w:t xml:space="preserve"> texId = Texture::CreateImage2D(tw, th, imageData, </w:t>
      </w:r>
      <w:r w:rsidR="00FF6D3F">
        <w:rPr>
          <w:color w:val="6F008A"/>
        </w:rPr>
        <w:t>GL_RGBA</w:t>
      </w:r>
      <w:r w:rsidR="00FF6D3F">
        <w:t xml:space="preserve">, </w:t>
      </w:r>
      <w:r w:rsidR="00FF6D3F">
        <w:rPr>
          <w:color w:val="6F008A"/>
        </w:rPr>
        <w:t>GL_UNSIGNED_BYTE</w:t>
      </w:r>
      <w:r w:rsidR="00FF6D3F">
        <w:t>);</w:t>
      </w:r>
      <w:r w:rsidR="00FF6D3F">
        <w:br/>
      </w:r>
      <w:r>
        <w:t xml:space="preserve">  </w:t>
      </w:r>
      <w:r>
        <w:rPr>
          <w:color w:val="2B91AF"/>
        </w:rPr>
        <w:t>GLuint</w:t>
      </w:r>
      <w:r>
        <w:t xml:space="preserve"> texHouse = Texture::LoadImage2D(</w:t>
      </w:r>
      <w:r>
        <w:rPr>
          <w:color w:val="A31515"/>
        </w:rPr>
        <w:t>"Res/House.tga"</w:t>
      </w:r>
      <w:r>
        <w:t>);</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07B74" w:rsidRDefault="00207B74" w:rsidP="00207B74">
      <w:r>
        <w:rPr>
          <w:rFonts w:hint="eastAsia"/>
        </w:rPr>
        <w:t>CreateImage2D</w:t>
      </w:r>
      <w:r>
        <w:rPr>
          <w:rFonts w:hint="eastAsia"/>
        </w:rPr>
        <w:t>の最後の引数として</w:t>
      </w:r>
      <w:r w:rsidR="0010400D">
        <w:rPr>
          <w:rFonts w:hint="eastAsia"/>
        </w:rPr>
        <w:t>GL_UNSIGNED_BYTE</w:t>
      </w:r>
      <w:r w:rsidR="00287F17">
        <w:rPr>
          <w:rFonts w:hint="eastAsia"/>
        </w:rPr>
        <w:t>を追加しただけです</w:t>
      </w:r>
      <w:r>
        <w:rPr>
          <w:rFonts w:hint="eastAsia"/>
        </w:rPr>
        <w:t>。</w:t>
      </w:r>
    </w:p>
    <w:p w:rsidR="00207B74" w:rsidRPr="00596EE0" w:rsidRDefault="00207B74" w:rsidP="00207B74">
      <w:r>
        <w:t>プログラムが書けたら、</w:t>
      </w:r>
      <w:r w:rsidRPr="006807D5">
        <w:rPr>
          <w:b/>
        </w:rPr>
        <w:t>ビルドして実行してください。</w:t>
      </w:r>
      <w:r>
        <w:rPr>
          <w:b/>
        </w:rPr>
        <w:br/>
      </w:r>
      <w:r>
        <w:t>家のテクスチャが正しい色で表示されていたら成功です。</w:t>
      </w:r>
    </w:p>
    <w:p w:rsidR="00DF5F9F" w:rsidRDefault="004D6CDA" w:rsidP="004D6CDA">
      <w:pPr>
        <w:pStyle w:val="2"/>
      </w:pPr>
      <w:r>
        <w:rPr>
          <w:rFonts w:hint="eastAsia"/>
        </w:rPr>
        <w:t>アラインメント</w:t>
      </w:r>
      <w:r w:rsidR="00DB04B2">
        <w:rPr>
          <w:rFonts w:hint="eastAsia"/>
        </w:rPr>
        <w:t>(Alignment)</w:t>
      </w:r>
    </w:p>
    <w:p w:rsidR="004D6CDA" w:rsidRDefault="004D6CDA" w:rsidP="00E474A3">
      <w:r>
        <w:t>これで</w:t>
      </w:r>
      <w:r>
        <w:rPr>
          <w:rFonts w:hint="eastAsia"/>
        </w:rPr>
        <w:t>16</w:t>
      </w:r>
      <w:r>
        <w:rPr>
          <w:rFonts w:hint="eastAsia"/>
        </w:rPr>
        <w:t>ビット形式も読み込めるようになった、と言いたいところですが、実はまだ完璧ではありません。</w:t>
      </w:r>
      <w:r>
        <w:br/>
      </w:r>
      <w:r>
        <w:rPr>
          <w:rFonts w:hint="eastAsia"/>
        </w:rPr>
        <w:t>再び</w:t>
      </w:r>
      <w:r>
        <w:rPr>
          <w:rFonts w:hint="eastAsia"/>
        </w:rPr>
        <w:t>Visual Studio</w:t>
      </w:r>
      <w:r>
        <w:rPr>
          <w:rFonts w:hint="eastAsia"/>
        </w:rPr>
        <w:t>で</w:t>
      </w:r>
      <w:r>
        <w:rPr>
          <w:rFonts w:hint="eastAsia"/>
        </w:rPr>
        <w:t>House.tga</w:t>
      </w:r>
      <w:r>
        <w:rPr>
          <w:rFonts w:hint="eastAsia"/>
        </w:rPr>
        <w:t>ファイルを開き、横幅を「</w:t>
      </w:r>
      <w:r>
        <w:rPr>
          <w:rFonts w:hint="eastAsia"/>
        </w:rPr>
        <w:t>65</w:t>
      </w:r>
      <w:r>
        <w:rPr>
          <w:rFonts w:hint="eastAsia"/>
        </w:rPr>
        <w:t>」にして保存してください。</w:t>
      </w:r>
      <w:r>
        <w:br/>
      </w:r>
      <w:r>
        <w:t>保存したら</w:t>
      </w:r>
      <w:r w:rsidRPr="004D6CDA">
        <w:rPr>
          <w:b/>
        </w:rPr>
        <w:t>プログラムを実行してください。</w:t>
      </w:r>
      <w:r>
        <w:rPr>
          <w:b/>
        </w:rPr>
        <w:br/>
      </w:r>
      <w:r>
        <w:t>テクスチャが「ななめ」にくずれていませんか？</w:t>
      </w:r>
    </w:p>
    <w:p w:rsidR="004D6CDA" w:rsidRDefault="004D6CDA" w:rsidP="00E474A3">
      <w:r>
        <w:rPr>
          <w:rFonts w:hint="eastAsia"/>
        </w:rPr>
        <w:t>こうなってしまう原因は、</w:t>
      </w:r>
      <w:r>
        <w:rPr>
          <w:rFonts w:hint="eastAsia"/>
        </w:rPr>
        <w:t>OpenGL</w:t>
      </w:r>
      <w:r>
        <w:rPr>
          <w:rFonts w:hint="eastAsia"/>
        </w:rPr>
        <w:t>が画像データを読み取るときに「あるルール」を使っているためです。</w:t>
      </w:r>
      <w:r>
        <w:t>そのルールとは「</w:t>
      </w:r>
      <w:r w:rsidRPr="004D6CDA">
        <w:rPr>
          <w:b/>
        </w:rPr>
        <w:t>データを</w:t>
      </w:r>
      <w:r w:rsidRPr="004D6CDA">
        <w:rPr>
          <w:rFonts w:hint="eastAsia"/>
          <w:b/>
        </w:rPr>
        <w:t>4</w:t>
      </w:r>
      <w:r w:rsidRPr="004D6CDA">
        <w:rPr>
          <w:rFonts w:hint="eastAsia"/>
          <w:b/>
        </w:rPr>
        <w:t>バイト単位で読み取る</w:t>
      </w:r>
      <w:r>
        <w:t>」というものです。この読み取り単位のことを「アラインメント</w:t>
      </w:r>
      <w:r>
        <w:rPr>
          <w:rFonts w:hint="eastAsia"/>
        </w:rPr>
        <w:t xml:space="preserve">(Alignment, </w:t>
      </w:r>
      <w:r>
        <w:rPr>
          <w:rFonts w:hint="eastAsia"/>
        </w:rPr>
        <w:t>整列</w:t>
      </w:r>
      <w:r>
        <w:rPr>
          <w:rFonts w:hint="eastAsia"/>
        </w:rPr>
        <w:t>)</w:t>
      </w:r>
      <w:r>
        <w:t>」といいます。</w:t>
      </w:r>
      <w:r>
        <w:rPr>
          <w:rFonts w:hint="eastAsia"/>
        </w:rPr>
        <w:t>OpenGL</w:t>
      </w:r>
      <w:r>
        <w:rPr>
          <w:rFonts w:hint="eastAsia"/>
        </w:rPr>
        <w:t>がこのようなルールを使っているのは、一般にコンピュータというものは、</w:t>
      </w:r>
    </w:p>
    <w:p w:rsidR="004D6CDA" w:rsidRPr="004D6CDA" w:rsidRDefault="004D6CDA" w:rsidP="004D6CDA">
      <w:pPr>
        <w:jc w:val="center"/>
        <w:rPr>
          <w:b/>
        </w:rPr>
      </w:pPr>
      <w:r>
        <w:rPr>
          <w:rFonts w:hint="eastAsia"/>
          <w:b/>
        </w:rPr>
        <w:t>「</w:t>
      </w:r>
      <w:r w:rsidRPr="004D6CDA">
        <w:rPr>
          <w:rFonts w:hint="eastAsia"/>
          <w:b/>
        </w:rPr>
        <w:t>一度に読み書きするバイト数が大きいほど速く読み書きができる</w:t>
      </w:r>
      <w:r>
        <w:rPr>
          <w:rFonts w:hint="eastAsia"/>
          <w:b/>
        </w:rPr>
        <w:t>」</w:t>
      </w:r>
    </w:p>
    <w:p w:rsidR="00BB2B92" w:rsidRDefault="004D6CDA" w:rsidP="00E474A3">
      <w:r>
        <w:rPr>
          <w:rFonts w:hint="eastAsia"/>
        </w:rPr>
        <w:t>ように作られているからです。</w:t>
      </w:r>
    </w:p>
    <w:p w:rsidR="00BB2B92" w:rsidRDefault="004D6CDA" w:rsidP="00E474A3">
      <w:r>
        <w:t>一般的な画像データは、横一列のピクセルを記録したら次の列のピクセルを記録する、というようになっています。横幅が</w:t>
      </w:r>
      <w:r>
        <w:rPr>
          <w:rFonts w:hint="eastAsia"/>
        </w:rPr>
        <w:t>4</w:t>
      </w:r>
      <w:r>
        <w:rPr>
          <w:rFonts w:hint="eastAsia"/>
        </w:rPr>
        <w:t>で割り切れるバイト数ならなんの問題もありません。例えば</w:t>
      </w:r>
      <w:r>
        <w:rPr>
          <w:rFonts w:hint="eastAsia"/>
        </w:rPr>
        <w:t>32</w:t>
      </w:r>
      <w:r>
        <w:rPr>
          <w:rFonts w:hint="eastAsia"/>
        </w:rPr>
        <w:t>ビット形式の場合、</w:t>
      </w:r>
      <w:r>
        <w:rPr>
          <w:rFonts w:hint="eastAsia"/>
        </w:rPr>
        <w:t>1</w:t>
      </w:r>
      <w:r>
        <w:rPr>
          <w:rFonts w:hint="eastAsia"/>
        </w:rPr>
        <w:t>ピクセルは</w:t>
      </w:r>
      <w:r>
        <w:rPr>
          <w:rFonts w:hint="eastAsia"/>
        </w:rPr>
        <w:t>4</w:t>
      </w:r>
      <w:r>
        <w:rPr>
          <w:rFonts w:hint="eastAsia"/>
        </w:rPr>
        <w:t>バイトなので必ず</w:t>
      </w:r>
      <w:r>
        <w:rPr>
          <w:rFonts w:hint="eastAsia"/>
        </w:rPr>
        <w:t>4</w:t>
      </w:r>
      <w:r>
        <w:rPr>
          <w:rFonts w:hint="eastAsia"/>
        </w:rPr>
        <w:t>で割り切れます。ところが</w:t>
      </w:r>
      <w:r>
        <w:rPr>
          <w:rFonts w:hint="eastAsia"/>
        </w:rPr>
        <w:t>16</w:t>
      </w:r>
      <w:r>
        <w:rPr>
          <w:rFonts w:hint="eastAsia"/>
        </w:rPr>
        <w:t>ビット形式では、横幅が奇数のときに余りができてしまいます。</w:t>
      </w:r>
      <w:r>
        <w:br/>
      </w:r>
      <w:r>
        <w:rPr>
          <w:rFonts w:hint="eastAsia"/>
        </w:rPr>
        <w:t>余りの部分は無視されるので、</w:t>
      </w:r>
      <w:r>
        <w:rPr>
          <w:rFonts w:hint="eastAsia"/>
        </w:rPr>
        <w:t>1</w:t>
      </w:r>
      <w:r>
        <w:rPr>
          <w:rFonts w:hint="eastAsia"/>
        </w:rPr>
        <w:t>列ごとに</w:t>
      </w:r>
      <w:r>
        <w:rPr>
          <w:rFonts w:hint="eastAsia"/>
        </w:rPr>
        <w:t>1</w:t>
      </w:r>
      <w:r>
        <w:rPr>
          <w:rFonts w:hint="eastAsia"/>
        </w:rPr>
        <w:t>ピクセルずれていってしまうのです。</w:t>
      </w:r>
    </w:p>
    <w:p w:rsidR="004D6CDA" w:rsidRDefault="004D6CDA" w:rsidP="00E474A3">
      <w:r>
        <w:t>この問題の対策方法は</w:t>
      </w:r>
      <w:r>
        <w:rPr>
          <w:rFonts w:hint="eastAsia"/>
        </w:rPr>
        <w:t>2</w:t>
      </w:r>
      <w:r>
        <w:rPr>
          <w:rFonts w:hint="eastAsia"/>
        </w:rPr>
        <w:t>つあります。ひとつは、</w:t>
      </w:r>
      <w:r>
        <w:rPr>
          <w:rFonts w:hint="eastAsia"/>
        </w:rPr>
        <w:t>4</w:t>
      </w:r>
      <w:r>
        <w:rPr>
          <w:rFonts w:hint="eastAsia"/>
        </w:rPr>
        <w:t>で割り切れないバイト数の画像を読み込まないことです。もうひとつは、アラインメントを変更することです。</w:t>
      </w:r>
      <w:r w:rsidR="00BB2B92">
        <w:br/>
      </w:r>
      <w:r>
        <w:lastRenderedPageBreak/>
        <w:t>実際の開発では、前者の方法を取ることが基本となります。読み書きが遅くなる</w:t>
      </w:r>
      <w:r w:rsidR="00BB2B92">
        <w:t>ことは、</w:t>
      </w:r>
      <w:r>
        <w:t>ユーザー</w:t>
      </w:r>
      <w:r w:rsidR="00B1088E">
        <w:t>に悪い</w:t>
      </w:r>
      <w:r>
        <w:t>印象</w:t>
      </w:r>
      <w:r w:rsidR="00B1088E">
        <w:t>を与える</w:t>
      </w:r>
      <w:r>
        <w:t>可能性が</w:t>
      </w:r>
      <w:r w:rsidR="00B1088E">
        <w:t>あるからです。対して、</w:t>
      </w:r>
      <w:r>
        <w:t>画像の横幅に制限を設けるのは、グラフィックス・デザイナーにちょっと気をつけてもらえば</w:t>
      </w:r>
      <w:r w:rsidR="00B1088E">
        <w:t>済みます</w:t>
      </w:r>
      <w:r w:rsidR="00B1088E">
        <w:rPr>
          <w:rFonts w:hint="eastAsia"/>
        </w:rPr>
        <w:t>(</w:t>
      </w:r>
      <w:r w:rsidR="00B1088E">
        <w:rPr>
          <w:rFonts w:hint="eastAsia"/>
        </w:rPr>
        <w:t>実際、経験を積んだデザイナーは常に横幅が</w:t>
      </w:r>
      <w:r w:rsidR="00B1088E">
        <w:rPr>
          <w:rFonts w:hint="eastAsia"/>
        </w:rPr>
        <w:t>4</w:t>
      </w:r>
      <w:r w:rsidR="00B1088E">
        <w:rPr>
          <w:rFonts w:hint="eastAsia"/>
        </w:rPr>
        <w:t>バイト単位</w:t>
      </w:r>
      <w:r w:rsidR="00BB2B92">
        <w:rPr>
          <w:rFonts w:hint="eastAsia"/>
        </w:rPr>
        <w:t>の</w:t>
      </w:r>
      <w:r w:rsidR="00B1088E">
        <w:rPr>
          <w:rFonts w:hint="eastAsia"/>
        </w:rPr>
        <w:t>画像を作ってくれます</w:t>
      </w:r>
      <w:r w:rsidR="00B1088E">
        <w:rPr>
          <w:rFonts w:hint="eastAsia"/>
        </w:rPr>
        <w:t>)</w:t>
      </w:r>
      <w:r>
        <w:t>。</w:t>
      </w:r>
    </w:p>
    <w:p w:rsidR="00BB2B92" w:rsidRDefault="00BB2B92" w:rsidP="00E474A3">
      <w:r>
        <w:rPr>
          <w:rFonts w:hint="eastAsia"/>
        </w:rPr>
        <w:t>とはいえ、今回はデザイナーに頼らずに、横幅が</w:t>
      </w:r>
      <w:r>
        <w:rPr>
          <w:rFonts w:hint="eastAsia"/>
        </w:rPr>
        <w:t>4</w:t>
      </w:r>
      <w:r>
        <w:rPr>
          <w:rFonts w:hint="eastAsia"/>
        </w:rPr>
        <w:t>バイトで割り切れない画像を読み込めるようにしてみましょう。</w:t>
      </w:r>
      <w:r>
        <w:t>CreateImage2D</w:t>
      </w:r>
      <w:r>
        <w:t>関数に、次のプログラムを追加してください。</w:t>
      </w:r>
    </w:p>
    <w:p w:rsidR="00BB2B92" w:rsidRPr="004D6CDA" w:rsidRDefault="00BB2B92" w:rsidP="00BB2B92">
      <w:pPr>
        <w:pStyle w:val="ac"/>
      </w:pPr>
      <w:r>
        <w:t xml:space="preserve"> </w:t>
      </w:r>
      <w:r>
        <w:rPr>
          <w:color w:val="2B91AF"/>
        </w:rPr>
        <w:t>GLuint</w:t>
      </w:r>
      <w:r>
        <w:t xml:space="preserve"> CreateImage2D(</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t xml:space="preserve"> </w:t>
      </w:r>
      <w:r>
        <w:t xml:space="preserve">　　</w:t>
      </w:r>
      <w:r>
        <w:rPr>
          <w:color w:val="2B91AF"/>
        </w:rPr>
        <w:t>GLenum</w:t>
      </w:r>
      <w:r>
        <w:t xml:space="preserve"> </w:t>
      </w:r>
      <w:r>
        <w:rPr>
          <w:color w:val="808080"/>
        </w:rPr>
        <w:t>format</w:t>
      </w:r>
      <w:r>
        <w:t xml:space="preserve">, </w:t>
      </w:r>
      <w:r>
        <w:rPr>
          <w:color w:val="2B91AF"/>
        </w:rPr>
        <w:t>GLenum</w:t>
      </w:r>
      <w:r>
        <w:t xml:space="preserve"> </w:t>
      </w:r>
      <w:r>
        <w:rPr>
          <w:color w:val="808080"/>
        </w:rPr>
        <w:t>type</w:t>
      </w:r>
      <w:r>
        <w:t>)</w:t>
      </w:r>
      <w:r>
        <w:br/>
      </w:r>
      <w:r>
        <w:t xml:space="preserve">　</w:t>
      </w:r>
      <w:r>
        <w:t>{</w:t>
      </w:r>
      <w:r>
        <w:br/>
        <w:t xml:space="preserve">  </w:t>
      </w:r>
      <w:r>
        <w:t xml:space="preserve">　</w:t>
      </w:r>
      <w:r>
        <w:rPr>
          <w:color w:val="2B91AF"/>
        </w:rPr>
        <w:t>GLuint</w:t>
      </w:r>
      <w:r>
        <w:t xml:space="preserve"> id;</w:t>
      </w:r>
      <w:r>
        <w:br/>
        <w:t xml:space="preserve">  </w:t>
      </w:r>
      <w:r>
        <w:t xml:space="preserve">　</w:t>
      </w:r>
      <w:r>
        <w:t>glGenTextures(1, &amp;id);</w:t>
      </w:r>
      <w:r>
        <w:br/>
        <w:t xml:space="preserve">  </w:t>
      </w:r>
      <w:r>
        <w:t xml:space="preserve">　</w:t>
      </w:r>
      <w:r>
        <w:t>glBindTexture(</w:t>
      </w:r>
      <w:r>
        <w:rPr>
          <w:color w:val="6F008A"/>
        </w:rPr>
        <w:t>GL_TEXTURE_2D</w:t>
      </w:r>
      <w:r>
        <w:t>, id);</w:t>
      </w:r>
      <w:r>
        <w:br/>
      </w:r>
      <w:r w:rsidRPr="007314CB">
        <w:rPr>
          <w:color w:val="FF0000"/>
        </w:rPr>
        <w:t>+</w:t>
      </w:r>
      <w:r>
        <w:t xml:space="preserve">  glPixelStorei(</w:t>
      </w:r>
      <w:r>
        <w:rPr>
          <w:color w:val="6F008A"/>
        </w:rPr>
        <w:t>GL_UNPACK_ALIGNMENT</w:t>
      </w:r>
      <w:r w:rsidR="00B22D15">
        <w:t xml:space="preserve">, </w:t>
      </w:r>
      <w:r w:rsidR="00B22D15">
        <w:rPr>
          <w:rFonts w:hint="eastAsia"/>
        </w:rPr>
        <w:t>1</w:t>
      </w:r>
      <w:r>
        <w:t>);</w:t>
      </w:r>
      <w:r>
        <w:br/>
        <w:t xml:space="preserve"> </w:t>
      </w:r>
      <w:r>
        <w:t xml:space="preserve">　</w:t>
      </w:r>
      <w:r>
        <w:t xml:space="preserve"> glTexImage2D(</w:t>
      </w:r>
      <w:r>
        <w:rPr>
          <w:color w:val="6F008A"/>
        </w:rPr>
        <w:t>GL_TEXTURE_2D</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808080"/>
        </w:rPr>
        <w:t>format</w:t>
      </w:r>
      <w:r>
        <w:t xml:space="preserve">, </w:t>
      </w:r>
      <w:r>
        <w:rPr>
          <w:color w:val="808080"/>
        </w:rPr>
        <w:t>type</w:t>
      </w:r>
      <w:r>
        <w:t xml:space="preserve">, </w:t>
      </w:r>
      <w:r>
        <w:rPr>
          <w:color w:val="808080"/>
        </w:rPr>
        <w:t>data</w:t>
      </w:r>
      <w:r>
        <w:t>);</w:t>
      </w:r>
      <w:r>
        <w:br/>
      </w:r>
      <w:r w:rsidRPr="007314CB">
        <w:rPr>
          <w:color w:val="FF0000"/>
        </w:rPr>
        <w:t>+</w:t>
      </w:r>
      <w:r>
        <w:t xml:space="preserve">  glPixelStorei(</w:t>
      </w:r>
      <w:r>
        <w:rPr>
          <w:color w:val="6F008A"/>
        </w:rPr>
        <w:t>GL_UNPACK_ALIGNMENT</w:t>
      </w:r>
      <w:r>
        <w:t>, 4);</w:t>
      </w:r>
      <w:r>
        <w:br/>
        <w:t xml:space="preserve"> </w:t>
      </w:r>
      <w:r>
        <w:t xml:space="preserve">　</w:t>
      </w:r>
      <w:r>
        <w:t xml:space="preserve"> </w:t>
      </w:r>
      <w:r>
        <w:rPr>
          <w:color w:val="0000FF"/>
        </w:rPr>
        <w:t>const</w:t>
      </w:r>
      <w:r>
        <w:t xml:space="preserve"> </w:t>
      </w:r>
      <w:r>
        <w:rPr>
          <w:color w:val="2B91AF"/>
        </w:rPr>
        <w:t>GLenum</w:t>
      </w:r>
      <w:r>
        <w:t xml:space="preserve"> result = glGetError();</w:t>
      </w:r>
      <w:r>
        <w:br/>
        <w:t xml:space="preserve">  </w:t>
      </w:r>
      <w:r>
        <w:t xml:space="preserve">　</w:t>
      </w:r>
      <w:r>
        <w:rPr>
          <w:color w:val="0000FF"/>
        </w:rPr>
        <w:t>if</w:t>
      </w:r>
      <w:r>
        <w:t xml:space="preserve"> (result != </w:t>
      </w:r>
      <w:r>
        <w:rPr>
          <w:color w:val="6F008A"/>
        </w:rPr>
        <w:t>GL_NO_ERROR</w:t>
      </w:r>
      <w:r>
        <w:t>) {</w:t>
      </w:r>
      <w:r>
        <w:br/>
        <w:t xml:space="preserve">   </w:t>
      </w:r>
      <w:r>
        <w:t xml:space="preserve">　</w:t>
      </w:r>
      <w:r>
        <w:t xml:space="preserve"> std::cerr </w:t>
      </w:r>
      <w:r>
        <w:rPr>
          <w:color w:val="008080"/>
        </w:rPr>
        <w:t>&lt;&lt;</w:t>
      </w:r>
      <w:r>
        <w:t xml:space="preserve"> </w:t>
      </w:r>
      <w:r>
        <w:rPr>
          <w:color w:val="A31515"/>
        </w:rPr>
        <w:t xml:space="preserve">"ERROR: </w:t>
      </w:r>
      <w:r>
        <w:rPr>
          <w:rFonts w:hint="eastAsia"/>
          <w:color w:val="A31515"/>
        </w:rPr>
        <w:t>テクスチャの作成に失敗</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p>
    <w:p w:rsidR="007F29F9" w:rsidRPr="00FB69B3" w:rsidRDefault="002754EE" w:rsidP="00E474A3">
      <w:r>
        <w:rPr>
          <w:rFonts w:hint="eastAsia"/>
        </w:rPr>
        <w:t>G</w:t>
      </w:r>
      <w:r>
        <w:t>PU</w:t>
      </w:r>
      <w:r>
        <w:t>メモリ</w:t>
      </w:r>
      <w:r>
        <w:rPr>
          <w:rFonts w:hint="eastAsia"/>
        </w:rPr>
        <w:t>に画像データを転送するとき、そのアラインメントの設定は</w:t>
      </w:r>
      <w:r>
        <w:rPr>
          <w:rFonts w:hint="eastAsia"/>
        </w:rPr>
        <w:t>glPixelStorei(</w:t>
      </w:r>
      <w:r>
        <w:rPr>
          <w:rFonts w:hint="eastAsia"/>
        </w:rPr>
        <w:t>じーえる・ぴくせる・すとあ・あい</w:t>
      </w:r>
      <w:r>
        <w:rPr>
          <w:rFonts w:hint="eastAsia"/>
        </w:rPr>
        <w:t>)</w:t>
      </w:r>
      <w:r>
        <w:t>関数で行います。この関数の最初の引数に</w:t>
      </w:r>
      <w:r>
        <w:rPr>
          <w:rFonts w:hint="eastAsia"/>
        </w:rPr>
        <w:t>GL_UNPACK_ALIGNMENT</w:t>
      </w:r>
      <w:r>
        <w:t>(</w:t>
      </w:r>
      <w:r>
        <w:t>じーえる・あんぱっく・あらいんめんと</w:t>
      </w:r>
      <w:r>
        <w:t>)</w:t>
      </w:r>
      <w:r>
        <w:t>という定数を</w:t>
      </w:r>
      <w:r w:rsidR="00561DD7">
        <w:t>設定すると、</w:t>
      </w:r>
      <w:r w:rsidR="00561DD7">
        <w:rPr>
          <w:rFonts w:hint="eastAsia"/>
        </w:rPr>
        <w:t>GPU</w:t>
      </w:r>
      <w:r w:rsidR="00561DD7">
        <w:rPr>
          <w:rFonts w:hint="eastAsia"/>
        </w:rPr>
        <w:t>メモリへデータを転送するときの、転送元データの</w:t>
      </w:r>
      <w:r w:rsidR="00561DD7">
        <w:t>アラインメントを指定できます。</w:t>
      </w:r>
      <w:r>
        <w:t>アラインメント</w:t>
      </w:r>
      <w:r w:rsidR="00561DD7">
        <w:t>はふたつめの引数で</w:t>
      </w:r>
      <w:r>
        <w:t>設定します。</w:t>
      </w:r>
      <w:r w:rsidR="00561DD7">
        <w:t>注意点として、アラインメントとして設定できるのは</w:t>
      </w:r>
      <w:r w:rsidR="00561DD7">
        <w:rPr>
          <w:rFonts w:hint="eastAsia"/>
        </w:rPr>
        <w:t>1, 2, 4, 8</w:t>
      </w:r>
      <w:r w:rsidR="00561DD7">
        <w:rPr>
          <w:rFonts w:hint="eastAsia"/>
        </w:rPr>
        <w:t>のいずれかだけです。それ以外の数値を設定しようとするとエラーになり無視されます。</w:t>
      </w:r>
      <w:r w:rsidR="00561DD7">
        <w:br/>
      </w:r>
      <w:r w:rsidR="00561DD7">
        <w:t>上記のプログラムでは、</w:t>
      </w:r>
      <w:r w:rsidR="00561DD7">
        <w:rPr>
          <w:rFonts w:hint="eastAsia"/>
        </w:rPr>
        <w:t>GPU</w:t>
      </w:r>
      <w:r w:rsidR="00561DD7">
        <w:rPr>
          <w:rFonts w:hint="eastAsia"/>
        </w:rPr>
        <w:t>メモリへ</w:t>
      </w:r>
      <w:r w:rsidR="00561DD7">
        <w:t>画像データを転送する前に</w:t>
      </w:r>
      <w:r w:rsidR="00561DD7">
        <w:rPr>
          <w:rFonts w:hint="eastAsia"/>
        </w:rPr>
        <w:t>アラインメントを</w:t>
      </w:r>
      <w:r w:rsidR="00561DD7">
        <w:rPr>
          <w:rFonts w:hint="eastAsia"/>
        </w:rPr>
        <w:t>1</w:t>
      </w:r>
      <w:r w:rsidR="00561DD7">
        <w:rPr>
          <w:rFonts w:hint="eastAsia"/>
        </w:rPr>
        <w:t>にし、どんな横幅の画像でも正しく転送されるようにしています。そして、</w:t>
      </w:r>
      <w:r w:rsidR="00FB69B3">
        <w:rPr>
          <w:rFonts w:hint="eastAsia"/>
        </w:rPr>
        <w:t>画像データの転送を終えた後は</w:t>
      </w:r>
      <w:r w:rsidR="00FB69B3">
        <w:rPr>
          <w:rFonts w:hint="eastAsia"/>
        </w:rPr>
        <w:t>4</w:t>
      </w:r>
      <w:r w:rsidR="00561DD7">
        <w:rPr>
          <w:rFonts w:hint="eastAsia"/>
        </w:rPr>
        <w:t>に戻し</w:t>
      </w:r>
      <w:r w:rsidR="00FB69B3">
        <w:rPr>
          <w:rFonts w:hint="eastAsia"/>
        </w:rPr>
        <w:t>ます。変更したままにしておくと、</w:t>
      </w:r>
      <w:r w:rsidR="00561DD7">
        <w:rPr>
          <w:rFonts w:hint="eastAsia"/>
        </w:rPr>
        <w:t>あとで別の</w:t>
      </w:r>
      <w:r w:rsidR="00785587">
        <w:rPr>
          <w:rFonts w:hint="eastAsia"/>
        </w:rPr>
        <w:t>関数</w:t>
      </w:r>
      <w:r w:rsidR="00561DD7">
        <w:rPr>
          <w:rFonts w:hint="eastAsia"/>
        </w:rPr>
        <w:t>が</w:t>
      </w:r>
      <w:r w:rsidR="00FB69B3">
        <w:rPr>
          <w:rFonts w:hint="eastAsia"/>
        </w:rPr>
        <w:t>GPU</w:t>
      </w:r>
      <w:r w:rsidR="00FB69B3">
        <w:rPr>
          <w:rFonts w:hint="eastAsia"/>
        </w:rPr>
        <w:t>メモリにデータを転送しようとしたときに、意図せずに速度が遅くなっ</w:t>
      </w:r>
      <w:r w:rsidR="00785587">
        <w:rPr>
          <w:rFonts w:hint="eastAsia"/>
        </w:rPr>
        <w:t>てしまうためです。そういう関数を使っていて「なんか転送が遅いですぅ」ってなったときに、実はその原因が「全然関係ない</w:t>
      </w:r>
      <w:r w:rsidR="00785587">
        <w:rPr>
          <w:rFonts w:hint="eastAsia"/>
        </w:rPr>
        <w:t>CreateImage2D</w:t>
      </w:r>
      <w:r w:rsidR="00785587">
        <w:rPr>
          <w:rFonts w:hint="eastAsia"/>
        </w:rPr>
        <w:t>関数」にあるなんて、普通は気づきませんよね。元に戻すのは、そういうことが起きないようにするためなんです。それから</w:t>
      </w:r>
      <w:r w:rsidR="00FB69B3">
        <w:rPr>
          <w:rFonts w:hint="eastAsia"/>
        </w:rPr>
        <w:t>、</w:t>
      </w:r>
      <w:r w:rsidR="00FB69B3">
        <w:rPr>
          <w:rFonts w:hint="eastAsia"/>
        </w:rPr>
        <w:t>4</w:t>
      </w:r>
      <w:r w:rsidR="00FB69B3">
        <w:rPr>
          <w:rFonts w:hint="eastAsia"/>
        </w:rPr>
        <w:t>という数値に</w:t>
      </w:r>
      <w:r w:rsidR="00785587">
        <w:rPr>
          <w:rFonts w:hint="eastAsia"/>
        </w:rPr>
        <w:t>ついて</w:t>
      </w:r>
      <w:r w:rsidR="00FB69B3">
        <w:rPr>
          <w:rFonts w:hint="eastAsia"/>
        </w:rPr>
        <w:t>は、</w:t>
      </w:r>
      <w:r w:rsidR="00FB69B3">
        <w:rPr>
          <w:rFonts w:hint="eastAsia"/>
        </w:rPr>
        <w:t>OpenGL</w:t>
      </w:r>
      <w:r w:rsidR="00FB69B3">
        <w:rPr>
          <w:rFonts w:hint="eastAsia"/>
        </w:rPr>
        <w:t>の</w:t>
      </w:r>
      <w:r w:rsidR="00561DD7">
        <w:rPr>
          <w:rFonts w:hint="eastAsia"/>
        </w:rPr>
        <w:t>初期値</w:t>
      </w:r>
      <w:r w:rsidR="00FB69B3">
        <w:rPr>
          <w:rFonts w:hint="eastAsia"/>
        </w:rPr>
        <w:t>が</w:t>
      </w:r>
      <w:r w:rsidR="00FB69B3">
        <w:rPr>
          <w:rFonts w:hint="eastAsia"/>
        </w:rPr>
        <w:t>4</w:t>
      </w:r>
      <w:r w:rsidR="00FB69B3">
        <w:rPr>
          <w:rFonts w:hint="eastAsia"/>
        </w:rPr>
        <w:t>だからです。</w:t>
      </w:r>
    </w:p>
    <w:p w:rsidR="000135A7" w:rsidRDefault="00FB69B3" w:rsidP="00E474A3">
      <w:r>
        <w:rPr>
          <w:rFonts w:hint="eastAsia"/>
        </w:rPr>
        <w:t>プログラムが書けたら、</w:t>
      </w:r>
      <w:r w:rsidRPr="00FB69B3">
        <w:rPr>
          <w:rFonts w:hint="eastAsia"/>
          <w:b/>
        </w:rPr>
        <w:t>ビルドして実行してください。</w:t>
      </w:r>
      <w:r>
        <w:br/>
      </w:r>
      <w:r>
        <w:t>もうテクスチャがななめに傾くことはないはずです。</w:t>
      </w:r>
    </w:p>
    <w:p w:rsidR="00FB69B3" w:rsidRDefault="00561DD7" w:rsidP="00561DD7">
      <w:pPr>
        <w:pStyle w:val="2"/>
      </w:pPr>
      <w:r>
        <w:t>圧縮なし</w:t>
      </w:r>
      <w:r>
        <w:rPr>
          <w:rFonts w:hint="eastAsia"/>
        </w:rPr>
        <w:t>8</w:t>
      </w:r>
      <w:r>
        <w:rPr>
          <w:rFonts w:hint="eastAsia"/>
        </w:rPr>
        <w:t>ビット</w:t>
      </w:r>
      <w:r w:rsidR="00BE3842">
        <w:rPr>
          <w:rFonts w:hint="eastAsia"/>
        </w:rPr>
        <w:t>白黒</w:t>
      </w:r>
      <w:r>
        <w:rPr>
          <w:rFonts w:hint="eastAsia"/>
        </w:rPr>
        <w:t>形式</w:t>
      </w:r>
    </w:p>
    <w:p w:rsidR="00777ED9" w:rsidRDefault="00422619" w:rsidP="00E474A3">
      <w:r>
        <w:t>続いて、</w:t>
      </w:r>
      <w:r>
        <w:rPr>
          <w:rFonts w:hint="eastAsia"/>
        </w:rPr>
        <w:t>Visual Studio</w:t>
      </w:r>
      <w:r>
        <w:rPr>
          <w:rFonts w:hint="eastAsia"/>
        </w:rPr>
        <w:t>で作成できる</w:t>
      </w:r>
      <w:r>
        <w:rPr>
          <w:rFonts w:hint="eastAsia"/>
        </w:rPr>
        <w:t>3</w:t>
      </w:r>
      <w:r>
        <w:rPr>
          <w:rFonts w:hint="eastAsia"/>
        </w:rPr>
        <w:t>つめの形式を読み込めるようにしていきます。</w:t>
      </w:r>
      <w:r w:rsidR="00777ED9">
        <w:br/>
      </w:r>
      <w:r w:rsidR="00777ED9">
        <w:rPr>
          <w:rFonts w:hint="eastAsia"/>
        </w:rPr>
        <w:t>Visual Studio</w:t>
      </w:r>
      <w:r w:rsidR="00777ED9">
        <w:rPr>
          <w:rFonts w:hint="eastAsia"/>
        </w:rPr>
        <w:t>で</w:t>
      </w:r>
      <w:r w:rsidR="00777ED9">
        <w:rPr>
          <w:rFonts w:hint="eastAsia"/>
        </w:rPr>
        <w:t>House.tga</w:t>
      </w:r>
      <w:r w:rsidR="00777ED9">
        <w:rPr>
          <w:rFonts w:hint="eastAsia"/>
        </w:rPr>
        <w:t>を開き、プロパティウィンドウで形式を「</w:t>
      </w:r>
      <w:r w:rsidR="00777ED9">
        <w:rPr>
          <w:rFonts w:hint="eastAsia"/>
        </w:rPr>
        <w:t>8bpp Gray</w:t>
      </w:r>
      <w:r w:rsidR="00777ED9">
        <w:rPr>
          <w:rFonts w:hint="eastAsia"/>
        </w:rPr>
        <w:t>」に変更して保存してください。</w:t>
      </w:r>
    </w:p>
    <w:p w:rsidR="00F8419E" w:rsidRDefault="00777ED9" w:rsidP="00E474A3">
      <w:r>
        <w:t>さて、圧縮なし</w:t>
      </w:r>
      <w:r>
        <w:rPr>
          <w:rFonts w:hint="eastAsia"/>
        </w:rPr>
        <w:t>8</w:t>
      </w:r>
      <w:r>
        <w:rPr>
          <w:rFonts w:hint="eastAsia"/>
        </w:rPr>
        <w:t>ビット白黒</w:t>
      </w:r>
      <w:r w:rsidR="00D232BA">
        <w:rPr>
          <w:rFonts w:hint="eastAsia"/>
        </w:rPr>
        <w:t>形式では、画像データとして</w:t>
      </w:r>
      <w:r w:rsidR="00422619">
        <w:rPr>
          <w:rFonts w:hint="eastAsia"/>
        </w:rPr>
        <w:t>白黒の濃度を示す数値だけが格納されます。</w:t>
      </w:r>
      <w:r w:rsidR="00BB1135">
        <w:rPr>
          <w:rFonts w:hint="eastAsia"/>
        </w:rPr>
        <w:t>各</w:t>
      </w:r>
      <w:r w:rsidR="00422619">
        <w:rPr>
          <w:rFonts w:hint="eastAsia"/>
        </w:rPr>
        <w:t>数値は</w:t>
      </w:r>
      <w:r w:rsidR="00422619">
        <w:rPr>
          <w:rFonts w:hint="eastAsia"/>
        </w:rPr>
        <w:t>8</w:t>
      </w:r>
      <w:r w:rsidR="00422619">
        <w:rPr>
          <w:rFonts w:hint="eastAsia"/>
        </w:rPr>
        <w:t>ビットで表されます</w:t>
      </w:r>
      <w:r w:rsidR="00F8419E">
        <w:rPr>
          <w:rFonts w:hint="eastAsia"/>
        </w:rPr>
        <w:t>。</w:t>
      </w:r>
    </w:p>
    <w:p w:rsidR="00FB69B3" w:rsidRDefault="00F8419E" w:rsidP="00F8419E">
      <w:pPr>
        <w:pStyle w:val="af8"/>
      </w:pPr>
      <w:r w:rsidRPr="00F8419E">
        <w:rPr>
          <w:rFonts w:hint="eastAsia"/>
          <w:b/>
        </w:rPr>
        <w:lastRenderedPageBreak/>
        <w:t>[</w:t>
      </w:r>
      <w:r w:rsidRPr="00F8419E">
        <w:rPr>
          <w:rFonts w:hint="eastAsia"/>
          <w:b/>
        </w:rPr>
        <w:t>補足</w:t>
      </w:r>
      <w:r w:rsidRPr="00F8419E">
        <w:rPr>
          <w:rFonts w:hint="eastAsia"/>
          <w:b/>
        </w:rPr>
        <w:t>]</w:t>
      </w:r>
      <w:r>
        <w:rPr>
          <w:rFonts w:hint="eastAsia"/>
        </w:rPr>
        <w:t xml:space="preserve"> </w:t>
      </w:r>
      <w:r w:rsidR="00422619">
        <w:rPr>
          <w:rFonts w:hint="eastAsia"/>
        </w:rPr>
        <w:t>TGA</w:t>
      </w:r>
      <w:r w:rsidR="00BE3842">
        <w:rPr>
          <w:rFonts w:hint="eastAsia"/>
        </w:rPr>
        <w:t>ファイル仕様</w:t>
      </w:r>
      <w:r w:rsidR="006E55B7">
        <w:rPr>
          <w:rFonts w:hint="eastAsia"/>
        </w:rPr>
        <w:t>に</w:t>
      </w:r>
      <w:r w:rsidR="000767CA">
        <w:rPr>
          <w:rFonts w:hint="eastAsia"/>
        </w:rPr>
        <w:t>白黒の場合の</w:t>
      </w:r>
      <w:r w:rsidR="00BE3842">
        <w:rPr>
          <w:rFonts w:hint="eastAsia"/>
        </w:rPr>
        <w:t>ビット数</w:t>
      </w:r>
      <w:r w:rsidR="00422619">
        <w:rPr>
          <w:rFonts w:hint="eastAsia"/>
        </w:rPr>
        <w:t>は</w:t>
      </w:r>
      <w:r w:rsidR="00BE3842">
        <w:rPr>
          <w:rFonts w:hint="eastAsia"/>
        </w:rPr>
        <w:t>明示されてい</w:t>
      </w:r>
      <w:r w:rsidR="00422619">
        <w:rPr>
          <w:rFonts w:hint="eastAsia"/>
        </w:rPr>
        <w:t>ないようです</w:t>
      </w:r>
      <w:r>
        <w:rPr>
          <w:rFonts w:hint="eastAsia"/>
        </w:rPr>
        <w:t>。もっとも、</w:t>
      </w:r>
      <w:r w:rsidR="00AB74EA">
        <w:rPr>
          <w:rFonts w:hint="eastAsia"/>
        </w:rPr>
        <w:t>最初の</w:t>
      </w:r>
      <w:r w:rsidR="00422619">
        <w:t>TGA</w:t>
      </w:r>
      <w:r w:rsidR="00422619">
        <w:t>ファイル仕様が決められたのは</w:t>
      </w:r>
      <w:r w:rsidR="00AB74EA">
        <w:rPr>
          <w:rFonts w:hint="eastAsia"/>
        </w:rPr>
        <w:t>1984</w:t>
      </w:r>
      <w:r w:rsidR="00AB74EA">
        <w:rPr>
          <w:rFonts w:hint="eastAsia"/>
        </w:rPr>
        <w:t>年</w:t>
      </w:r>
      <w:r w:rsidR="00BE3842">
        <w:rPr>
          <w:rFonts w:hint="eastAsia"/>
        </w:rPr>
        <w:t>のことです。当時</w:t>
      </w:r>
      <w:r>
        <w:rPr>
          <w:rFonts w:hint="eastAsia"/>
        </w:rPr>
        <w:t>のコンピューターの性能で</w:t>
      </w:r>
      <w:r w:rsidR="00BE3842">
        <w:rPr>
          <w:rFonts w:hint="eastAsia"/>
        </w:rPr>
        <w:t>は</w:t>
      </w:r>
      <w:r w:rsidR="00AB74EA">
        <w:rPr>
          <w:rFonts w:hint="eastAsia"/>
        </w:rPr>
        <w:t>、</w:t>
      </w:r>
      <w:r w:rsidR="00AB74EA">
        <w:rPr>
          <w:rFonts w:hint="eastAsia"/>
        </w:rPr>
        <w:t>16</w:t>
      </w:r>
      <w:r w:rsidR="00AB74EA">
        <w:rPr>
          <w:rFonts w:hint="eastAsia"/>
        </w:rPr>
        <w:t>ビット以上の</w:t>
      </w:r>
      <w:r w:rsidR="00BE3842">
        <w:rPr>
          <w:rFonts w:hint="eastAsia"/>
        </w:rPr>
        <w:t>白黒データの存在を考慮</w:t>
      </w:r>
      <w:r>
        <w:rPr>
          <w:rFonts w:hint="eastAsia"/>
        </w:rPr>
        <w:t>する意味</w:t>
      </w:r>
      <w:r w:rsidR="00BE3842">
        <w:rPr>
          <w:rFonts w:hint="eastAsia"/>
        </w:rPr>
        <w:t>はなかったでしょう</w:t>
      </w:r>
      <w:r w:rsidR="00422619">
        <w:rPr>
          <w:rFonts w:hint="eastAsia"/>
        </w:rPr>
        <w:t>。</w:t>
      </w:r>
    </w:p>
    <w:p w:rsidR="00422619" w:rsidRDefault="003044C6" w:rsidP="00E474A3">
      <w:r>
        <w:rPr>
          <w:rFonts w:hint="eastAsia"/>
        </w:rPr>
        <w:t>白黒画像</w:t>
      </w:r>
      <w:r w:rsidR="00715A19">
        <w:rPr>
          <w:rFonts w:hint="eastAsia"/>
        </w:rPr>
        <w:t>で</w:t>
      </w:r>
      <w:r>
        <w:rPr>
          <w:rFonts w:hint="eastAsia"/>
        </w:rPr>
        <w:t>は</w:t>
      </w:r>
      <w:r w:rsidR="00715A19">
        <w:t>1</w:t>
      </w:r>
      <w:r w:rsidR="00715A19">
        <w:t>ピクセルにひとつの</w:t>
      </w:r>
      <w:r>
        <w:rPr>
          <w:rFonts w:hint="eastAsia"/>
        </w:rPr>
        <w:t>要素</w:t>
      </w:r>
      <w:r w:rsidR="00715A19">
        <w:rPr>
          <w:rFonts w:hint="eastAsia"/>
        </w:rPr>
        <w:t>(</w:t>
      </w:r>
      <w:r w:rsidR="00715A19">
        <w:rPr>
          <w:rFonts w:hint="eastAsia"/>
        </w:rPr>
        <w:t>どの程度白いか、という情報</w:t>
      </w:r>
      <w:r w:rsidR="00715A19">
        <w:rPr>
          <w:rFonts w:hint="eastAsia"/>
        </w:rPr>
        <w:t>)</w:t>
      </w:r>
      <w:r w:rsidR="00715A19">
        <w:rPr>
          <w:rFonts w:hint="eastAsia"/>
        </w:rPr>
        <w:t>だけが格納されています</w:t>
      </w:r>
      <w:r>
        <w:rPr>
          <w:rFonts w:hint="eastAsia"/>
        </w:rPr>
        <w:t>。</w:t>
      </w:r>
      <w:r w:rsidR="00715A19">
        <w:rPr>
          <w:rFonts w:hint="eastAsia"/>
        </w:rPr>
        <w:t>O</w:t>
      </w:r>
      <w:r w:rsidR="00715A19">
        <w:t>penGL</w:t>
      </w:r>
      <w:r w:rsidR="00715A19">
        <w:t>において、</w:t>
      </w:r>
      <w:r w:rsidR="00715A19">
        <w:rPr>
          <w:rFonts w:hint="eastAsia"/>
        </w:rPr>
        <w:t>要素がひとつのデータ形式は</w:t>
      </w:r>
      <w:r w:rsidR="00715A19">
        <w:rPr>
          <w:rFonts w:hint="eastAsia"/>
        </w:rPr>
        <w:t>GL_RED(</w:t>
      </w:r>
      <w:r w:rsidR="00715A19">
        <w:rPr>
          <w:rFonts w:hint="eastAsia"/>
        </w:rPr>
        <w:t>じーえる・れっど</w:t>
      </w:r>
      <w:r w:rsidR="00715A19">
        <w:rPr>
          <w:rFonts w:hint="eastAsia"/>
        </w:rPr>
        <w:t>)</w:t>
      </w:r>
      <w:r w:rsidR="00715A19">
        <w:rPr>
          <w:rFonts w:hint="eastAsia"/>
        </w:rPr>
        <w:t>で表されます。また、各要素は</w:t>
      </w:r>
      <w:r w:rsidR="00715A19">
        <w:rPr>
          <w:rFonts w:hint="eastAsia"/>
        </w:rPr>
        <w:t>8</w:t>
      </w:r>
      <w:r w:rsidR="00715A19">
        <w:rPr>
          <w:rFonts w:hint="eastAsia"/>
        </w:rPr>
        <w:t>ビット、つまり</w:t>
      </w:r>
      <w:r w:rsidR="00715A19">
        <w:rPr>
          <w:rFonts w:hint="eastAsia"/>
        </w:rPr>
        <w:t>1</w:t>
      </w:r>
      <w:r w:rsidR="00715A19">
        <w:rPr>
          <w:rFonts w:hint="eastAsia"/>
        </w:rPr>
        <w:t>バイトですから、データの格納形式は</w:t>
      </w:r>
      <w:r w:rsidR="00715A19">
        <w:rPr>
          <w:rFonts w:hint="eastAsia"/>
        </w:rPr>
        <w:t>GL_UNSIGNED_BYTE</w:t>
      </w:r>
      <w:r w:rsidR="00715A19">
        <w:rPr>
          <w:rFonts w:hint="eastAsia"/>
        </w:rPr>
        <w:t>になります。</w:t>
      </w:r>
      <w:r w:rsidR="00715A19">
        <w:br/>
      </w:r>
      <w:r w:rsidR="00715A19">
        <w:t>これを踏まえてプログラムを書いていきましょう。</w:t>
      </w:r>
      <w:r w:rsidR="00715A19">
        <w:rPr>
          <w:rFonts w:hint="eastAsia"/>
        </w:rPr>
        <w:t>LoadImage2D</w:t>
      </w:r>
      <w:r w:rsidR="00715A19">
        <w:rPr>
          <w:rFonts w:hint="eastAsia"/>
        </w:rPr>
        <w:t>関数に次のプログラムを追加してください。</w:t>
      </w:r>
    </w:p>
    <w:p w:rsidR="00715A19" w:rsidRDefault="006E3A72" w:rsidP="00715A19">
      <w:pPr>
        <w:pStyle w:val="ac"/>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715A19">
        <w:t xml:space="preserve">  ifs.read(buf.data(), imageSize);</w:t>
      </w:r>
      <w:r w:rsidR="00715A19">
        <w:br/>
      </w:r>
      <w:r w:rsidR="00715A19">
        <w:br/>
        <w:t xml:space="preserve">  </w:t>
      </w:r>
      <w:r w:rsidR="00715A19">
        <w:rPr>
          <w:color w:val="008000"/>
        </w:rPr>
        <w:t xml:space="preserve">// </w:t>
      </w:r>
      <w:r w:rsidR="00715A19">
        <w:rPr>
          <w:rFonts w:hint="eastAsia"/>
          <w:color w:val="008000"/>
        </w:rPr>
        <w:t>読み込んだ画像データからテクスチャを作成する</w:t>
      </w:r>
      <w:r w:rsidR="00715A19">
        <w:rPr>
          <w:color w:val="008000"/>
        </w:rPr>
        <w:t>.</w:t>
      </w:r>
      <w:r w:rsidR="00715A19">
        <w:br/>
      </w:r>
      <w:r w:rsidR="00876378">
        <w:rPr>
          <w:color w:val="FF0000"/>
        </w:rPr>
        <w:t xml:space="preserve">   </w:t>
      </w:r>
      <w:r w:rsidR="00876378">
        <w:rPr>
          <w:color w:val="2B91AF"/>
        </w:rPr>
        <w:t>GLenum</w:t>
      </w:r>
      <w:r w:rsidR="00876378">
        <w:t xml:space="preserve"> type = </w:t>
      </w:r>
      <w:r w:rsidR="00876378">
        <w:rPr>
          <w:color w:val="6F008A"/>
        </w:rPr>
        <w:t>GL_UNSIGNED_BYTE</w:t>
      </w:r>
      <w:r w:rsidR="00876378">
        <w:t>;</w:t>
      </w:r>
      <w:r w:rsidR="00876378">
        <w:rPr>
          <w:color w:val="FF0000"/>
        </w:rPr>
        <w:br/>
      </w:r>
      <w:r w:rsidR="00715A19" w:rsidRPr="007314CB">
        <w:rPr>
          <w:color w:val="FF0000"/>
        </w:rPr>
        <w:t>+</w:t>
      </w:r>
      <w:r w:rsidR="00715A19">
        <w:rPr>
          <w:color w:val="FF0000"/>
        </w:rPr>
        <w:t xml:space="preserve">  </w:t>
      </w:r>
      <w:r w:rsidR="00715A19">
        <w:rPr>
          <w:color w:val="2B91AF"/>
        </w:rPr>
        <w:t>GLenum</w:t>
      </w:r>
      <w:r w:rsidR="00715A19">
        <w:t xml:space="preserve"> </w:t>
      </w:r>
      <w:r w:rsidR="00F76302">
        <w:t>format</w:t>
      </w:r>
      <w:r w:rsidR="00715A19">
        <w:t xml:space="preserve"> = </w:t>
      </w:r>
      <w:r w:rsidR="00715A19">
        <w:rPr>
          <w:color w:val="6F008A"/>
        </w:rPr>
        <w:t>GL_</w:t>
      </w:r>
      <w:r w:rsidR="00F76302">
        <w:rPr>
          <w:color w:val="6F008A"/>
        </w:rPr>
        <w:t>BGRA</w:t>
      </w:r>
      <w:r w:rsidR="00715A19">
        <w:t>;</w:t>
      </w:r>
      <w:r w:rsidR="00715A19">
        <w:rPr>
          <w:color w:val="FF0000"/>
        </w:rPr>
        <w:br/>
      </w:r>
      <w:r w:rsidR="00715A19" w:rsidRPr="007314CB">
        <w:rPr>
          <w:color w:val="FF0000"/>
        </w:rPr>
        <w:t>+</w:t>
      </w:r>
      <w:r w:rsidR="00715A19">
        <w:rPr>
          <w:color w:val="FF0000"/>
        </w:rPr>
        <w:t xml:space="preserve">  </w:t>
      </w:r>
      <w:r w:rsidR="00715A19">
        <w:rPr>
          <w:color w:val="0000FF"/>
        </w:rPr>
        <w:t>if</w:t>
      </w:r>
      <w:r w:rsidR="00F76302">
        <w:t xml:space="preserve"> (tgaHeader[2] == 3</w:t>
      </w:r>
      <w:r w:rsidR="00715A19">
        <w:t>) {</w:t>
      </w:r>
      <w:r w:rsidR="00715A19">
        <w:rPr>
          <w:color w:val="FF0000"/>
        </w:rPr>
        <w:br/>
      </w:r>
      <w:r w:rsidR="00715A19" w:rsidRPr="007314CB">
        <w:rPr>
          <w:color w:val="FF0000"/>
        </w:rPr>
        <w:t>+</w:t>
      </w:r>
      <w:r w:rsidR="00715A19">
        <w:rPr>
          <w:color w:val="FF0000"/>
        </w:rPr>
        <w:t xml:space="preserve">    </w:t>
      </w:r>
      <w:r w:rsidR="00F76302">
        <w:t>format</w:t>
      </w:r>
      <w:r w:rsidR="00715A19">
        <w:t xml:space="preserve"> = </w:t>
      </w:r>
      <w:r w:rsidR="00715A19">
        <w:rPr>
          <w:color w:val="6F008A"/>
        </w:rPr>
        <w:t>GL_</w:t>
      </w:r>
      <w:r w:rsidR="00F76302">
        <w:rPr>
          <w:color w:val="6F008A"/>
        </w:rPr>
        <w:t>RED</w:t>
      </w:r>
      <w:r w:rsidR="00715A19">
        <w:t>;</w:t>
      </w:r>
      <w:r w:rsidR="00715A19">
        <w:rPr>
          <w:color w:val="FF0000"/>
        </w:rPr>
        <w:br/>
      </w:r>
      <w:r w:rsidR="00715A19" w:rsidRPr="007314CB">
        <w:rPr>
          <w:color w:val="FF0000"/>
        </w:rPr>
        <w:t>+</w:t>
      </w:r>
      <w:r w:rsidR="00715A19">
        <w:rPr>
          <w:color w:val="FF0000"/>
        </w:rPr>
        <w:t xml:space="preserve">  </w:t>
      </w:r>
      <w:r w:rsidR="00715A19">
        <w:t>}</w:t>
      </w:r>
      <w:r w:rsidR="00715A19">
        <w:rPr>
          <w:color w:val="FF0000"/>
        </w:rPr>
        <w:br/>
        <w:t xml:space="preserve">   </w:t>
      </w:r>
      <w:r w:rsidR="00715A19">
        <w:rPr>
          <w:color w:val="0000FF"/>
        </w:rPr>
        <w:t>if</w:t>
      </w:r>
      <w:r w:rsidR="00715A19">
        <w:t xml:space="preserve"> (tgaHeader[16] == 16) {</w:t>
      </w:r>
      <w:r w:rsidR="00715A19">
        <w:rPr>
          <w:color w:val="FF0000"/>
        </w:rPr>
        <w:br/>
        <w:t xml:space="preserve">     </w:t>
      </w:r>
      <w:r w:rsidR="00715A19">
        <w:t xml:space="preserve">type = </w:t>
      </w:r>
      <w:r w:rsidR="00715A19">
        <w:rPr>
          <w:color w:val="6F008A"/>
        </w:rPr>
        <w:t>GL_UNSIGNED_SHORT_1_5_5_5_REV</w:t>
      </w:r>
      <w:r w:rsidR="00715A19">
        <w:t>;</w:t>
      </w:r>
      <w:r w:rsidR="00715A19">
        <w:rPr>
          <w:color w:val="FF0000"/>
        </w:rPr>
        <w:br/>
        <w:t xml:space="preserve">   </w:t>
      </w:r>
      <w:r w:rsidR="00715A19">
        <w:t>}</w:t>
      </w:r>
      <w:r w:rsidR="00715A19">
        <w:rPr>
          <w:color w:val="FF0000"/>
        </w:rPr>
        <w:br/>
        <w:t>-</w:t>
      </w:r>
      <w:r w:rsidR="00715A19" w:rsidRPr="00715A19">
        <w:rPr>
          <w:color w:val="FF0000"/>
        </w:rPr>
        <w:t xml:space="preserve">  return CreateImage2D(width, height, buf.data(), </w:t>
      </w:r>
      <w:r w:rsidR="00715A19" w:rsidRPr="00715A19">
        <w:rPr>
          <w:color w:val="FF0000"/>
          <w:highlight w:val="yellow"/>
        </w:rPr>
        <w:t>GL_BGRA</w:t>
      </w:r>
      <w:r w:rsidR="00715A19" w:rsidRPr="00715A19">
        <w:rPr>
          <w:color w:val="FF0000"/>
        </w:rPr>
        <w:t>, type);</w:t>
      </w:r>
      <w:r w:rsidR="00715A19">
        <w:rPr>
          <w:color w:val="FF0000"/>
        </w:rPr>
        <w:br/>
      </w:r>
      <w:r w:rsidR="00715A19" w:rsidRPr="007314CB">
        <w:rPr>
          <w:color w:val="FF0000"/>
        </w:rPr>
        <w:t>+</w:t>
      </w:r>
      <w:r w:rsidR="00715A19">
        <w:t xml:space="preserve">  </w:t>
      </w:r>
      <w:r w:rsidR="00715A19">
        <w:rPr>
          <w:color w:val="0000FF"/>
        </w:rPr>
        <w:t>return</w:t>
      </w:r>
      <w:r w:rsidR="00715A19">
        <w:t xml:space="preserve"> CreateImage2D(width, height, buf.data(), format, type);</w:t>
      </w:r>
      <w:r w:rsidR="00715A19">
        <w:rPr>
          <w:color w:val="FF0000"/>
        </w:rPr>
        <w:br/>
      </w:r>
      <w:r w:rsidR="00715A19">
        <w:t>}</w:t>
      </w:r>
      <w:r w:rsidR="00715A19">
        <w:br/>
      </w:r>
      <w:r w:rsidR="00715A19">
        <w:br/>
        <w:t xml:space="preserve">} </w:t>
      </w:r>
      <w:r w:rsidR="00715A19">
        <w:rPr>
          <w:color w:val="008000"/>
        </w:rPr>
        <w:t>// namespace Texture</w:t>
      </w:r>
    </w:p>
    <w:p w:rsidR="00715A19" w:rsidRPr="00715A19" w:rsidRDefault="00777ED9" w:rsidP="00E474A3">
      <w:r>
        <w:rPr>
          <w:rFonts w:hint="eastAsia"/>
        </w:rPr>
        <w:t>TGA</w:t>
      </w:r>
      <w:r>
        <w:rPr>
          <w:rFonts w:hint="eastAsia"/>
        </w:rPr>
        <w:t>ヘッダのイメージ・タイプが「</w:t>
      </w:r>
      <w:r>
        <w:rPr>
          <w:rFonts w:hint="eastAsia"/>
        </w:rPr>
        <w:t>3</w:t>
      </w:r>
      <w:r>
        <w:rPr>
          <w:rFonts w:hint="eastAsia"/>
        </w:rPr>
        <w:t>」ならば白黒画像なので、</w:t>
      </w:r>
      <w:r>
        <w:rPr>
          <w:rFonts w:hint="eastAsia"/>
        </w:rPr>
        <w:t>format</w:t>
      </w:r>
      <w:r>
        <w:rPr>
          <w:rFonts w:hint="eastAsia"/>
        </w:rPr>
        <w:t>を</w:t>
      </w:r>
      <w:r>
        <w:rPr>
          <w:rFonts w:hint="eastAsia"/>
        </w:rPr>
        <w:t>GL_RED</w:t>
      </w:r>
      <w:r>
        <w:rPr>
          <w:rFonts w:hint="eastAsia"/>
        </w:rPr>
        <w:t>にしています。それ以外は</w:t>
      </w:r>
      <w:r>
        <w:rPr>
          <w:rFonts w:hint="eastAsia"/>
        </w:rPr>
        <w:t>GL_BGRA</w:t>
      </w:r>
      <w:r>
        <w:rPr>
          <w:rFonts w:hint="eastAsia"/>
        </w:rPr>
        <w:t>のままです。</w:t>
      </w:r>
    </w:p>
    <w:p w:rsidR="00DB04B2" w:rsidRDefault="00777ED9" w:rsidP="00E474A3">
      <w:r>
        <w:rPr>
          <w:rFonts w:hint="eastAsia"/>
        </w:rPr>
        <w:t>これで</w:t>
      </w:r>
      <w:r w:rsidR="00BB1135">
        <w:rPr>
          <w:rFonts w:hint="eastAsia"/>
        </w:rPr>
        <w:t>圧縮なし</w:t>
      </w:r>
      <w:r w:rsidR="00BB1135">
        <w:rPr>
          <w:rFonts w:hint="eastAsia"/>
        </w:rPr>
        <w:t>8</w:t>
      </w:r>
      <w:r w:rsidR="00BB1135">
        <w:rPr>
          <w:rFonts w:hint="eastAsia"/>
        </w:rPr>
        <w:t>ビット白黒形式の画像を</w:t>
      </w:r>
      <w:r>
        <w:rPr>
          <w:rFonts w:hint="eastAsia"/>
        </w:rPr>
        <w:t>読み込めるように</w:t>
      </w:r>
      <w:r w:rsidR="00BB1135">
        <w:rPr>
          <w:rFonts w:hint="eastAsia"/>
        </w:rPr>
        <w:t>なりました。しかし、このまま実行すると家が真っ赤になってしまいます。理由は簡単で、データには赤の要素しかないのに、テクスチャの形式には</w:t>
      </w:r>
      <w:r w:rsidR="00BB1135">
        <w:rPr>
          <w:rFonts w:hint="eastAsia"/>
        </w:rPr>
        <w:t>GL_RGBA8</w:t>
      </w:r>
      <w:r w:rsidR="00BB1135">
        <w:rPr>
          <w:rFonts w:hint="eastAsia"/>
        </w:rPr>
        <w:t>を設定しているからです。ならば、</w:t>
      </w:r>
      <w:r w:rsidR="00AA10D1">
        <w:t>internalFormat</w:t>
      </w:r>
      <w:r w:rsidR="00BB1135">
        <w:rPr>
          <w:rFonts w:hint="eastAsia"/>
        </w:rPr>
        <w:t>を</w:t>
      </w:r>
      <w:r w:rsidR="00BB1135">
        <w:rPr>
          <w:rFonts w:hint="eastAsia"/>
        </w:rPr>
        <w:t>GL_R8</w:t>
      </w:r>
      <w:r w:rsidR="00BB1135">
        <w:t>(</w:t>
      </w:r>
      <w:r w:rsidR="00BB1135">
        <w:t>じーえる・あーる・はち</w:t>
      </w:r>
      <w:r w:rsidR="00BB1135">
        <w:t>)</w:t>
      </w:r>
      <w:r w:rsidR="00BB1135">
        <w:rPr>
          <w:rFonts w:hint="eastAsia"/>
        </w:rPr>
        <w:t>にすればいいのかというと、これも赤くなるのを止められません。</w:t>
      </w:r>
      <w:r w:rsidR="00BB1135">
        <w:rPr>
          <w:rFonts w:hint="eastAsia"/>
        </w:rPr>
        <w:t>OpenGL</w:t>
      </w:r>
      <w:r w:rsidR="00BB1135">
        <w:rPr>
          <w:rFonts w:hint="eastAsia"/>
        </w:rPr>
        <w:t>と</w:t>
      </w:r>
      <w:r w:rsidR="00BB1135">
        <w:rPr>
          <w:rFonts w:hint="eastAsia"/>
        </w:rPr>
        <w:t>GLSL</w:t>
      </w:r>
      <w:r w:rsidR="00BB1135">
        <w:rPr>
          <w:rFonts w:hint="eastAsia"/>
        </w:rPr>
        <w:t>の</w:t>
      </w:r>
      <w:r w:rsidR="00B94F7C">
        <w:rPr>
          <w:rFonts w:hint="eastAsia"/>
        </w:rPr>
        <w:t>初期設定が</w:t>
      </w:r>
      <w:r w:rsidR="00BB1135">
        <w:rPr>
          <w:rFonts w:hint="eastAsia"/>
        </w:rPr>
        <w:t>、</w:t>
      </w:r>
      <w:r w:rsidR="00B94F7C">
        <w:rPr>
          <w:rFonts w:hint="eastAsia"/>
        </w:rPr>
        <w:t>R</w:t>
      </w:r>
      <w:r w:rsidR="00BB1135">
        <w:rPr>
          <w:rFonts w:hint="eastAsia"/>
        </w:rPr>
        <w:t>要素しかないテクスチャをシェーダーで読み取ると</w:t>
      </w:r>
      <w:r w:rsidR="001732EB">
        <w:rPr>
          <w:rFonts w:hint="eastAsia"/>
        </w:rPr>
        <w:t>きは</w:t>
      </w:r>
      <w:r w:rsidR="00BB1135">
        <w:rPr>
          <w:rFonts w:hint="eastAsia"/>
        </w:rPr>
        <w:t>、</w:t>
      </w:r>
      <w:r w:rsidR="00B94F7C">
        <w:rPr>
          <w:rFonts w:hint="eastAsia"/>
        </w:rPr>
        <w:t>R</w:t>
      </w:r>
      <w:r w:rsidR="00BB1135">
        <w:rPr>
          <w:rFonts w:hint="eastAsia"/>
        </w:rPr>
        <w:t>要素</w:t>
      </w:r>
      <w:r w:rsidR="00B94F7C">
        <w:rPr>
          <w:rFonts w:hint="eastAsia"/>
        </w:rPr>
        <w:t>以外は</w:t>
      </w:r>
      <w:r w:rsidR="00B94F7C">
        <w:rPr>
          <w:rFonts w:hint="eastAsia"/>
        </w:rPr>
        <w:t>0</w:t>
      </w:r>
      <w:r w:rsidR="00B94F7C">
        <w:rPr>
          <w:rFonts w:hint="eastAsia"/>
        </w:rPr>
        <w:t>として読み取られる仕様</w:t>
      </w:r>
      <w:r w:rsidR="00BB1135">
        <w:rPr>
          <w:rFonts w:hint="eastAsia"/>
        </w:rPr>
        <w:t>になっているからです。ですから、「</w:t>
      </w:r>
      <w:r w:rsidR="00BB1135">
        <w:rPr>
          <w:rFonts w:hint="eastAsia"/>
        </w:rPr>
        <w:t>R</w:t>
      </w:r>
      <w:r w:rsidR="00BB1135">
        <w:rPr>
          <w:rFonts w:hint="eastAsia"/>
        </w:rPr>
        <w:t>要素だけを持ったテクスチャ」を作る</w:t>
      </w:r>
      <w:r w:rsidR="00B94F7C">
        <w:rPr>
          <w:rFonts w:hint="eastAsia"/>
        </w:rPr>
        <w:t>だけ</w:t>
      </w:r>
      <w:r w:rsidR="00BB1135">
        <w:rPr>
          <w:rFonts w:hint="eastAsia"/>
        </w:rPr>
        <w:t>ではうまくいかないのです。</w:t>
      </w:r>
    </w:p>
    <w:p w:rsidR="00347438" w:rsidRDefault="00347438">
      <w:pPr>
        <w:spacing w:after="0" w:line="240" w:lineRule="auto"/>
        <w:rPr>
          <w:rFonts w:ascii="Calibri Light" w:hAnsi="Calibri Light" w:cs="Times New Roman"/>
          <w:b/>
          <w:bCs/>
          <w:color w:val="000000"/>
          <w:sz w:val="28"/>
          <w:szCs w:val="28"/>
        </w:rPr>
      </w:pPr>
      <w:r>
        <w:br w:type="page"/>
      </w:r>
    </w:p>
    <w:p w:rsidR="00DB04B2" w:rsidRDefault="00DB04B2" w:rsidP="00DB04B2">
      <w:pPr>
        <w:pStyle w:val="2"/>
      </w:pPr>
      <w:r>
        <w:lastRenderedPageBreak/>
        <w:t>スウィズル</w:t>
      </w:r>
      <w:r>
        <w:rPr>
          <w:rFonts w:hint="eastAsia"/>
        </w:rPr>
        <w:t>(Swizzle)</w:t>
      </w:r>
    </w:p>
    <w:p w:rsidR="00347438" w:rsidRDefault="00B94F7C" w:rsidP="009E3CCE">
      <w:r>
        <w:rPr>
          <w:rFonts w:hint="eastAsia"/>
        </w:rPr>
        <w:t>こんなときに便利なのが「スウィズル</w:t>
      </w:r>
      <w:r>
        <w:rPr>
          <w:rFonts w:hint="eastAsia"/>
        </w:rPr>
        <w:t>(Swizzle</w:t>
      </w:r>
      <w:r>
        <w:rPr>
          <w:rFonts w:hint="eastAsia"/>
        </w:rPr>
        <w:t>、かきまぜる</w:t>
      </w:r>
      <w:r>
        <w:rPr>
          <w:rFonts w:hint="eastAsia"/>
        </w:rPr>
        <w:t>)</w:t>
      </w:r>
      <w:r>
        <w:rPr>
          <w:rFonts w:hint="eastAsia"/>
        </w:rPr>
        <w:t>」という機能です。</w:t>
      </w:r>
      <w:r w:rsidR="007A7E9F">
        <w:rPr>
          <w:rFonts w:hint="eastAsia"/>
        </w:rPr>
        <w:t>この機能を使うと、</w:t>
      </w:r>
      <w:r w:rsidR="00E359C0">
        <w:t>シェーダ</w:t>
      </w:r>
      <w:r>
        <w:t>ーでテクスチャを読み取る時、データの順序を入れ替えることができます</w:t>
      </w:r>
      <w:r w:rsidR="00DB04B2">
        <w:rPr>
          <w:rFonts w:hint="eastAsia"/>
        </w:rPr>
        <w:t>。</w:t>
      </w:r>
      <w:r>
        <w:rPr>
          <w:rFonts w:hint="eastAsia"/>
        </w:rPr>
        <w:t>RGBA</w:t>
      </w:r>
      <w:r>
        <w:rPr>
          <w:rFonts w:hint="eastAsia"/>
        </w:rPr>
        <w:t>の順序で読み取られるところを、</w:t>
      </w:r>
      <w:r>
        <w:rPr>
          <w:rFonts w:hint="eastAsia"/>
        </w:rPr>
        <w:t>RRRR</w:t>
      </w:r>
      <w:r>
        <w:rPr>
          <w:rFonts w:hint="eastAsia"/>
        </w:rPr>
        <w:t>のようにできるということです。</w:t>
      </w:r>
    </w:p>
    <w:p w:rsidR="00DB04B2" w:rsidRPr="009E3CCE" w:rsidRDefault="00B94F7C" w:rsidP="009E3CCE">
      <w:r>
        <w:t>それでは、</w:t>
      </w:r>
      <w:r w:rsidR="00DB04B2">
        <w:rPr>
          <w:rFonts w:hint="eastAsia"/>
        </w:rPr>
        <w:t>CreateImage2D</w:t>
      </w:r>
      <w:r w:rsidR="00DB04B2">
        <w:rPr>
          <w:rFonts w:hint="eastAsia"/>
        </w:rPr>
        <w:t>関数に次のプログラムを追加してください。</w:t>
      </w:r>
    </w:p>
    <w:p w:rsidR="00422619" w:rsidRPr="00DB04B2" w:rsidRDefault="00DB04B2" w:rsidP="00DB04B2">
      <w:pPr>
        <w:pStyle w:val="ac"/>
      </w:pPr>
      <w:r>
        <w:t xml:space="preserve">  </w:t>
      </w:r>
      <w:r w:rsidR="009E3CCE">
        <w:t xml:space="preserve"> </w:t>
      </w:r>
      <w:r>
        <w:rPr>
          <w:color w:val="008000"/>
        </w:rPr>
        <w:t xml:space="preserve">// </w:t>
      </w:r>
      <w:r>
        <w:rPr>
          <w:rFonts w:hint="eastAsia"/>
          <w:color w:val="008000"/>
        </w:rPr>
        <w:t>テクスチャのパラメータを設定する</w:t>
      </w:r>
      <w:r>
        <w:rPr>
          <w:color w:val="008000"/>
        </w:rPr>
        <w:t>.</w:t>
      </w:r>
      <w:r>
        <w:br/>
        <w:t xml:space="preserve">  </w:t>
      </w:r>
      <w:r w:rsidR="009E3CCE">
        <w:t xml:space="preserve"> </w:t>
      </w:r>
      <w:r>
        <w:t>glTexParameteri(</w:t>
      </w:r>
      <w:r w:rsidRPr="00DB04B2">
        <w:rPr>
          <w:color w:val="6F008A"/>
        </w:rPr>
        <w:t>GL_TEXTURE_2D</w:t>
      </w:r>
      <w:r>
        <w:t xml:space="preserve">, </w:t>
      </w:r>
      <w:r w:rsidRPr="00DB04B2">
        <w:rPr>
          <w:color w:val="6F008A"/>
        </w:rPr>
        <w:t>GL_TEXTURE_MAX_LEVEL</w:t>
      </w:r>
      <w:r>
        <w:t>, 0);</w:t>
      </w:r>
      <w:r>
        <w:br/>
        <w:t xml:space="preserve">  </w:t>
      </w:r>
      <w:r w:rsidR="009E3CCE">
        <w:t xml:space="preserve"> </w:t>
      </w:r>
      <w:r>
        <w:t>glTexParameteri(</w:t>
      </w:r>
      <w:r w:rsidRPr="00DB04B2">
        <w:rPr>
          <w:color w:val="6F008A"/>
        </w:rPr>
        <w:t>GL_TEXTURE_2D</w:t>
      </w:r>
      <w:r>
        <w:t>,</w:t>
      </w:r>
      <w:r w:rsidRPr="00DB04B2">
        <w:rPr>
          <w:color w:val="6F008A"/>
        </w:rPr>
        <w:t xml:space="preserve"> GL_TEXTURE_MIN_FILTER</w:t>
      </w:r>
      <w:r>
        <w:t>,</w:t>
      </w:r>
      <w:r w:rsidRPr="00DB04B2">
        <w:rPr>
          <w:color w:val="6F008A"/>
        </w:rPr>
        <w:t xml:space="preserve"> GL_NEAREST</w:t>
      </w:r>
      <w:r>
        <w:t>);</w:t>
      </w:r>
      <w:r>
        <w:br/>
        <w:t xml:space="preserve">  </w:t>
      </w:r>
      <w:r w:rsidR="009E3CCE">
        <w:t xml:space="preserve"> </w:t>
      </w:r>
      <w:r>
        <w:t>glTexParameteri(</w:t>
      </w:r>
      <w:r w:rsidRPr="00DB04B2">
        <w:rPr>
          <w:color w:val="6F008A"/>
        </w:rPr>
        <w:t>GL_TEXTURE_2D</w:t>
      </w:r>
      <w:r>
        <w:t>,</w:t>
      </w:r>
      <w:r w:rsidRPr="00DB04B2">
        <w:rPr>
          <w:color w:val="6F008A"/>
        </w:rPr>
        <w:t xml:space="preserve"> GL_TEXTURE_MAG_FILTER</w:t>
      </w:r>
      <w:r>
        <w:t>,</w:t>
      </w:r>
      <w:r w:rsidRPr="00DB04B2">
        <w:rPr>
          <w:color w:val="6F008A"/>
        </w:rPr>
        <w:t xml:space="preserve"> GL_NEAREST</w:t>
      </w:r>
      <w:r>
        <w:t>);</w:t>
      </w:r>
      <w:r>
        <w:br/>
        <w:t xml:space="preserve"> </w:t>
      </w:r>
      <w:r w:rsidR="009E3CCE">
        <w:t xml:space="preserve"> </w:t>
      </w:r>
      <w:r>
        <w:t xml:space="preserve"> glTexParameteri(</w:t>
      </w:r>
      <w:r w:rsidRPr="00DB04B2">
        <w:rPr>
          <w:color w:val="6F008A"/>
        </w:rPr>
        <w:t>GL_TEXTURE_2D</w:t>
      </w:r>
      <w:r>
        <w:t>,</w:t>
      </w:r>
      <w:r w:rsidRPr="00DB04B2">
        <w:rPr>
          <w:color w:val="6F008A"/>
        </w:rPr>
        <w:t xml:space="preserve"> GL_TEXTURE_WRAP_S</w:t>
      </w:r>
      <w:r>
        <w:t>,</w:t>
      </w:r>
      <w:r w:rsidRPr="00DB04B2">
        <w:rPr>
          <w:color w:val="6F008A"/>
        </w:rPr>
        <w:t xml:space="preserve"> GL_REPEAT</w:t>
      </w:r>
      <w:r>
        <w:t>);</w:t>
      </w:r>
      <w:r>
        <w:br/>
      </w:r>
      <w:r w:rsidR="009E3CCE">
        <w:t xml:space="preserve"> </w:t>
      </w:r>
      <w:r>
        <w:t xml:space="preserve">  glTexParameteri(</w:t>
      </w:r>
      <w:r w:rsidRPr="00DB04B2">
        <w:rPr>
          <w:color w:val="6F008A"/>
        </w:rPr>
        <w:t>GL_TEXTURE_2D</w:t>
      </w:r>
      <w:r>
        <w:t>,</w:t>
      </w:r>
      <w:r w:rsidRPr="00DB04B2">
        <w:rPr>
          <w:color w:val="6F008A"/>
        </w:rPr>
        <w:t xml:space="preserve"> GL_TEXTURE_WRAP_T</w:t>
      </w:r>
      <w:r>
        <w:t>,</w:t>
      </w:r>
      <w:r w:rsidRPr="00DB04B2">
        <w:rPr>
          <w:color w:val="6F008A"/>
        </w:rPr>
        <w:t xml:space="preserve"> GL_REPEAT</w:t>
      </w:r>
      <w:r>
        <w:t>);</w:t>
      </w:r>
      <w:r>
        <w:br/>
      </w:r>
      <w:r w:rsidR="00AA10D1" w:rsidRPr="007314CB">
        <w:rPr>
          <w:color w:val="FF0000"/>
        </w:rPr>
        <w:t>+</w:t>
      </w:r>
      <w:r w:rsidR="00AA10D1">
        <w:rPr>
          <w:color w:val="FF0000"/>
        </w:rPr>
        <w:t xml:space="preserve">　　</w:t>
      </w:r>
      <w:r w:rsidR="00AA10D1">
        <w:rPr>
          <w:color w:val="008000"/>
        </w:rPr>
        <w:t>/</w:t>
      </w:r>
      <w:r w:rsidR="00AA10D1">
        <w:rPr>
          <w:rFonts w:hint="eastAsia"/>
          <w:color w:val="008000"/>
        </w:rPr>
        <w:t>/ 1</w:t>
      </w:r>
      <w:r w:rsidR="00AA10D1">
        <w:rPr>
          <w:rFonts w:hint="eastAsia"/>
          <w:color w:val="008000"/>
        </w:rPr>
        <w:t>要素の画像データの場合、</w:t>
      </w:r>
      <w:r w:rsidR="00B94F7C">
        <w:rPr>
          <w:rFonts w:hint="eastAsia"/>
          <w:color w:val="008000"/>
        </w:rPr>
        <w:t>(R,R</w:t>
      </w:r>
      <w:r w:rsidR="00B94F7C">
        <w:rPr>
          <w:color w:val="008000"/>
        </w:rPr>
        <w:t>,</w:t>
      </w:r>
      <w:r w:rsidR="00B94F7C">
        <w:rPr>
          <w:rFonts w:hint="eastAsia"/>
          <w:color w:val="008000"/>
        </w:rPr>
        <w:t>R</w:t>
      </w:r>
      <w:r w:rsidR="00B94F7C">
        <w:rPr>
          <w:color w:val="008000"/>
        </w:rPr>
        <w:t>,</w:t>
      </w:r>
      <w:r w:rsidR="00B94F7C">
        <w:rPr>
          <w:rFonts w:hint="eastAsia"/>
          <w:color w:val="008000"/>
        </w:rPr>
        <w:t>1</w:t>
      </w:r>
      <w:r w:rsidR="00B94F7C">
        <w:rPr>
          <w:color w:val="008000"/>
        </w:rPr>
        <w:t>)</w:t>
      </w:r>
      <w:r w:rsidR="00B94F7C">
        <w:rPr>
          <w:rFonts w:hint="eastAsia"/>
          <w:color w:val="008000"/>
        </w:rPr>
        <w:t>として読み取られ</w:t>
      </w:r>
      <w:r w:rsidR="00AA10D1">
        <w:rPr>
          <w:rFonts w:hint="eastAsia"/>
          <w:color w:val="008000"/>
        </w:rPr>
        <w:t>るように設定する</w:t>
      </w:r>
      <w:r w:rsidR="00AA10D1">
        <w:rPr>
          <w:rFonts w:hint="eastAsia"/>
          <w:color w:val="008000"/>
        </w:rPr>
        <w:t>.</w:t>
      </w:r>
      <w:r w:rsidR="00AA10D1">
        <w:rPr>
          <w:color w:val="FF0000"/>
        </w:rPr>
        <w:br/>
      </w:r>
      <w:r w:rsidR="009E3CCE" w:rsidRPr="007314CB">
        <w:rPr>
          <w:color w:val="FF0000"/>
        </w:rPr>
        <w:t>+</w:t>
      </w:r>
      <w:r>
        <w:t xml:space="preserve">  </w:t>
      </w:r>
      <w:r>
        <w:rPr>
          <w:color w:val="0000FF"/>
        </w:rPr>
        <w:t>if</w:t>
      </w:r>
      <w:r>
        <w:t xml:space="preserve"> (</w:t>
      </w:r>
      <w:r>
        <w:rPr>
          <w:color w:val="808080"/>
        </w:rPr>
        <w:t>format</w:t>
      </w:r>
      <w:r>
        <w:t xml:space="preserve"> == GL_RED) {</w:t>
      </w:r>
      <w:r>
        <w:br/>
      </w:r>
      <w:r w:rsidR="009E3CCE" w:rsidRPr="007314CB">
        <w:rPr>
          <w:color w:val="FF0000"/>
        </w:rPr>
        <w:t>+</w:t>
      </w:r>
      <w:r>
        <w:t xml:space="preserve">    </w:t>
      </w:r>
      <w:r>
        <w:rPr>
          <w:color w:val="0000FF"/>
        </w:rPr>
        <w:t>const</w:t>
      </w:r>
      <w:r>
        <w:t xml:space="preserve"> </w:t>
      </w:r>
      <w:r>
        <w:rPr>
          <w:color w:val="2B91AF"/>
        </w:rPr>
        <w:t>GLint</w:t>
      </w:r>
      <w:r>
        <w:t xml:space="preserve"> swizzle[] = { </w:t>
      </w:r>
      <w:r w:rsidRPr="00DB04B2">
        <w:rPr>
          <w:color w:val="6F008A"/>
        </w:rPr>
        <w:t>GL_RED</w:t>
      </w:r>
      <w:r>
        <w:t>,</w:t>
      </w:r>
      <w:r w:rsidRPr="00DB04B2">
        <w:rPr>
          <w:color w:val="6F008A"/>
        </w:rPr>
        <w:t xml:space="preserve"> GL_RED</w:t>
      </w:r>
      <w:r>
        <w:t>,</w:t>
      </w:r>
      <w:r w:rsidRPr="00DB04B2">
        <w:rPr>
          <w:color w:val="6F008A"/>
        </w:rPr>
        <w:t xml:space="preserve"> GL_RED</w:t>
      </w:r>
      <w:r>
        <w:t>,</w:t>
      </w:r>
      <w:r w:rsidRPr="00DB04B2">
        <w:rPr>
          <w:color w:val="6F008A"/>
        </w:rPr>
        <w:t xml:space="preserve"> GL_ONE</w:t>
      </w:r>
      <w:r>
        <w:t xml:space="preserve"> };</w:t>
      </w:r>
      <w:r>
        <w:br/>
      </w:r>
      <w:r w:rsidR="009E3CCE" w:rsidRPr="007314CB">
        <w:rPr>
          <w:color w:val="FF0000"/>
        </w:rPr>
        <w:t>+</w:t>
      </w:r>
      <w:r>
        <w:t xml:space="preserve">    glTexParameteriv(</w:t>
      </w:r>
      <w:r w:rsidRPr="00DB04B2">
        <w:rPr>
          <w:color w:val="6F008A"/>
        </w:rPr>
        <w:t>GL_TEXTURE_2D</w:t>
      </w:r>
      <w:r>
        <w:t>,</w:t>
      </w:r>
      <w:r w:rsidRPr="00DB04B2">
        <w:rPr>
          <w:color w:val="6F008A"/>
        </w:rPr>
        <w:t xml:space="preserve"> GL_TEXTURE_SWIZZLE_RGBA</w:t>
      </w:r>
      <w:r>
        <w:t>, swizzle);</w:t>
      </w:r>
      <w:r>
        <w:br/>
      </w:r>
      <w:r w:rsidR="009E3CCE" w:rsidRPr="007314CB">
        <w:rPr>
          <w:color w:val="FF0000"/>
        </w:rPr>
        <w:t>+</w:t>
      </w:r>
      <w:r>
        <w:t xml:space="preserve">  }</w:t>
      </w:r>
      <w:r>
        <w:br/>
      </w:r>
      <w:r>
        <w:br/>
        <w:t xml:space="preserve">  </w:t>
      </w:r>
      <w:r w:rsidR="009E3CCE">
        <w:t xml:space="preserve"> </w:t>
      </w:r>
      <w:r>
        <w:t>glBindTexture(</w:t>
      </w:r>
      <w:r w:rsidRPr="00DB04B2">
        <w:rPr>
          <w:color w:val="6F008A"/>
        </w:rPr>
        <w:t>GL_TEXTURE_2D</w:t>
      </w:r>
      <w:r>
        <w:t>, 0);</w:t>
      </w:r>
      <w:r>
        <w:br/>
      </w:r>
      <w:r>
        <w:br/>
      </w:r>
      <w:r w:rsidR="009E3CCE">
        <w:t xml:space="preserve"> </w:t>
      </w:r>
      <w:r>
        <w:t xml:space="preserve">  </w:t>
      </w:r>
      <w:r>
        <w:rPr>
          <w:color w:val="0000FF"/>
        </w:rPr>
        <w:t>return</w:t>
      </w:r>
      <w:r>
        <w:t xml:space="preserve"> id;</w:t>
      </w:r>
      <w:r>
        <w:br/>
      </w:r>
      <w:r w:rsidR="009E3CCE">
        <w:t xml:space="preserve"> </w:t>
      </w:r>
      <w:r>
        <w:t>}</w:t>
      </w:r>
    </w:p>
    <w:p w:rsidR="00B94F7C" w:rsidRDefault="00B37D34" w:rsidP="00E474A3">
      <w:r>
        <w:t>スウィズルを設定するには</w:t>
      </w:r>
      <w:r>
        <w:rPr>
          <w:rFonts w:hint="eastAsia"/>
        </w:rPr>
        <w:t>glTexParameteriv(</w:t>
      </w:r>
      <w:r>
        <w:rPr>
          <w:rFonts w:hint="eastAsia"/>
        </w:rPr>
        <w:t>じーえる・てっくす・ぱらめーたー・あい・ぶい</w:t>
      </w:r>
      <w:r>
        <w:rPr>
          <w:rFonts w:hint="eastAsia"/>
        </w:rPr>
        <w:t>)</w:t>
      </w:r>
      <w:r>
        <w:rPr>
          <w:rFonts w:hint="eastAsia"/>
        </w:rPr>
        <w:t>関数を使います。この関数は</w:t>
      </w:r>
      <w:r>
        <w:rPr>
          <w:rFonts w:hint="eastAsia"/>
        </w:rPr>
        <w:t>glTexParameteri</w:t>
      </w:r>
      <w:r>
        <w:rPr>
          <w:rFonts w:hint="eastAsia"/>
        </w:rPr>
        <w:t>関数の最後の引数を、</w:t>
      </w:r>
      <w:r>
        <w:rPr>
          <w:rFonts w:hint="eastAsia"/>
        </w:rPr>
        <w:t>GLint</w:t>
      </w:r>
      <w:r>
        <w:rPr>
          <w:rFonts w:hint="eastAsia"/>
        </w:rPr>
        <w:t>型配列へのポインタを設定するように変えたバージョンです。</w:t>
      </w:r>
      <w:r w:rsidR="00AA10D1">
        <w:rPr>
          <w:rFonts w:hint="eastAsia"/>
        </w:rPr>
        <w:t>この関数の</w:t>
      </w:r>
      <w:r>
        <w:rPr>
          <w:rFonts w:hint="eastAsia"/>
        </w:rPr>
        <w:t>ふたつめの引数に</w:t>
      </w:r>
      <w:r>
        <w:rPr>
          <w:rFonts w:hint="eastAsia"/>
        </w:rPr>
        <w:t>GL_TEXTURE_SWIZZLE_RGBA</w:t>
      </w:r>
      <w:r>
        <w:rPr>
          <w:rFonts w:hint="eastAsia"/>
        </w:rPr>
        <w:t>という定数を設定し、みっつめの引数に</w:t>
      </w:r>
      <w:r w:rsidR="00E359C0">
        <w:rPr>
          <w:rFonts w:hint="eastAsia"/>
        </w:rPr>
        <w:t>順序</w:t>
      </w:r>
      <w:r>
        <w:rPr>
          <w:rFonts w:hint="eastAsia"/>
        </w:rPr>
        <w:t>を格納した配列へのポインタを設定</w:t>
      </w:r>
      <w:r w:rsidR="00AA10D1">
        <w:rPr>
          <w:rFonts w:hint="eastAsia"/>
        </w:rPr>
        <w:t>します。</w:t>
      </w:r>
      <w:r>
        <w:rPr>
          <w:rFonts w:hint="eastAsia"/>
        </w:rPr>
        <w:t>すると、</w:t>
      </w:r>
      <w:r w:rsidR="00AA10D1">
        <w:rPr>
          <w:rFonts w:hint="eastAsia"/>
        </w:rPr>
        <w:t>シェーダーで</w:t>
      </w:r>
      <w:r w:rsidR="00AA10D1">
        <w:rPr>
          <w:rFonts w:hint="eastAsia"/>
        </w:rPr>
        <w:t>texture</w:t>
      </w:r>
      <w:r w:rsidR="00AA10D1">
        <w:rPr>
          <w:rFonts w:hint="eastAsia"/>
        </w:rPr>
        <w:t>関数を使ってテクスチャを読み出すとき、この機能で設定した順番に従って</w:t>
      </w:r>
      <w:r w:rsidR="00AA10D1">
        <w:t>データが読み出される、という仕組みです。</w:t>
      </w:r>
      <w:r w:rsidR="00B94F7C">
        <w:br/>
      </w:r>
      <w:r w:rsidR="00172D89">
        <w:rPr>
          <w:rFonts w:hint="eastAsia"/>
        </w:rPr>
        <w:t>配列には</w:t>
      </w:r>
      <w:r w:rsidR="00172D89">
        <w:rPr>
          <w:rFonts w:hint="eastAsia"/>
        </w:rPr>
        <w:t>4</w:t>
      </w:r>
      <w:r w:rsidR="00172D89">
        <w:rPr>
          <w:rFonts w:hint="eastAsia"/>
        </w:rPr>
        <w:t>つの要素があり、</w:t>
      </w:r>
      <w:r w:rsidR="00B94F7C">
        <w:rPr>
          <w:rFonts w:hint="eastAsia"/>
        </w:rPr>
        <w:t>先頭から順番に</w:t>
      </w:r>
      <w:r w:rsidR="00B94F7C">
        <w:t>R</w:t>
      </w:r>
      <w:r w:rsidR="00B94F7C">
        <w:t>として読み取られるデータ、</w:t>
      </w:r>
      <w:r w:rsidR="00B94F7C">
        <w:rPr>
          <w:rFonts w:hint="eastAsia"/>
        </w:rPr>
        <w:t>R</w:t>
      </w:r>
      <w:r w:rsidR="00B94F7C">
        <w:rPr>
          <w:rFonts w:hint="eastAsia"/>
        </w:rPr>
        <w:t>として読み取られるデータ、</w:t>
      </w:r>
      <w:r w:rsidR="00B94F7C">
        <w:rPr>
          <w:rFonts w:hint="eastAsia"/>
        </w:rPr>
        <w:t>B</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w:t>
      </w:r>
      <w:r w:rsidR="00B94F7C">
        <w:rPr>
          <w:rFonts w:hint="eastAsia"/>
        </w:rPr>
        <w:t>A</w:t>
      </w:r>
      <w:r w:rsidR="00B94F7C">
        <w:rPr>
          <w:rFonts w:hint="eastAsia"/>
        </w:rPr>
        <w:t>として</w:t>
      </w:r>
      <w:r w:rsidR="00B94F7C">
        <w:rPr>
          <w:rFonts w:hint="eastAsia"/>
        </w:rPr>
        <w:t>(</w:t>
      </w:r>
      <w:r w:rsidR="00B94F7C">
        <w:rPr>
          <w:rFonts w:hint="eastAsia"/>
        </w:rPr>
        <w:t>略</w:t>
      </w:r>
      <w:r w:rsidR="00B94F7C">
        <w:rPr>
          <w:rFonts w:hint="eastAsia"/>
        </w:rPr>
        <w:t>)</w:t>
      </w:r>
      <w:r w:rsidR="00B94F7C">
        <w:rPr>
          <w:rFonts w:hint="eastAsia"/>
        </w:rPr>
        <w:t>、となっています。</w:t>
      </w:r>
      <w:r w:rsidR="00172D89">
        <w:t>ここで、</w:t>
      </w:r>
      <w:r w:rsidR="00B94F7C">
        <w:rPr>
          <w:rFonts w:hint="eastAsia"/>
        </w:rPr>
        <w:t>A</w:t>
      </w:r>
      <w:r w:rsidR="00B94F7C">
        <w:rPr>
          <w:rFonts w:hint="eastAsia"/>
        </w:rPr>
        <w:t>として読み取られるデータは「</w:t>
      </w:r>
      <w:r w:rsidR="00B94F7C">
        <w:rPr>
          <w:rFonts w:hint="eastAsia"/>
        </w:rPr>
        <w:t>GL_ONE(</w:t>
      </w:r>
      <w:r w:rsidR="00B94F7C">
        <w:rPr>
          <w:rFonts w:hint="eastAsia"/>
        </w:rPr>
        <w:t>じーえる・わん</w:t>
      </w:r>
      <w:r w:rsidR="00B94F7C">
        <w:rPr>
          <w:rFonts w:hint="eastAsia"/>
        </w:rPr>
        <w:t>)</w:t>
      </w:r>
      <w:r w:rsidR="00B94F7C">
        <w:rPr>
          <w:rFonts w:hint="eastAsia"/>
        </w:rPr>
        <w:t>」</w:t>
      </w:r>
      <w:r w:rsidR="00172D89">
        <w:rPr>
          <w:rFonts w:hint="eastAsia"/>
        </w:rPr>
        <w:t>になっていますね。</w:t>
      </w:r>
      <w:r w:rsidR="00B94F7C">
        <w:rPr>
          <w:rFonts w:hint="eastAsia"/>
        </w:rPr>
        <w:t>これは「常に</w:t>
      </w:r>
      <w:r w:rsidR="00B94F7C">
        <w:rPr>
          <w:rFonts w:hint="eastAsia"/>
        </w:rPr>
        <w:t>1</w:t>
      </w:r>
      <w:r w:rsidR="00B94F7C">
        <w:rPr>
          <w:rFonts w:hint="eastAsia"/>
        </w:rPr>
        <w:t>が読み取られる」という</w:t>
      </w:r>
      <w:r w:rsidR="00172D89">
        <w:rPr>
          <w:rFonts w:hint="eastAsia"/>
        </w:rPr>
        <w:t>意味になりま</w:t>
      </w:r>
      <w:r w:rsidR="00B94F7C">
        <w:rPr>
          <w:rFonts w:hint="eastAsia"/>
        </w:rPr>
        <w:t>す。同様に「</w:t>
      </w:r>
      <w:r w:rsidR="00B94F7C">
        <w:rPr>
          <w:rFonts w:hint="eastAsia"/>
        </w:rPr>
        <w:t>GL_ZERO(</w:t>
      </w:r>
      <w:r w:rsidR="00B94F7C">
        <w:rPr>
          <w:rFonts w:hint="eastAsia"/>
        </w:rPr>
        <w:t>じーえる・ぜろ</w:t>
      </w:r>
      <w:r w:rsidR="00B94F7C">
        <w:rPr>
          <w:rFonts w:hint="eastAsia"/>
        </w:rPr>
        <w:t>)</w:t>
      </w:r>
      <w:r w:rsidR="00B94F7C">
        <w:rPr>
          <w:rFonts w:hint="eastAsia"/>
        </w:rPr>
        <w:t>」を使うと「常に</w:t>
      </w:r>
      <w:r w:rsidR="00B94F7C">
        <w:rPr>
          <w:rFonts w:hint="eastAsia"/>
        </w:rPr>
        <w:t>0</w:t>
      </w:r>
      <w:r w:rsidR="00B94F7C">
        <w:rPr>
          <w:rFonts w:hint="eastAsia"/>
        </w:rPr>
        <w:t>が読み取られる」ように</w:t>
      </w:r>
      <w:r w:rsidR="00172D89">
        <w:rPr>
          <w:rFonts w:hint="eastAsia"/>
        </w:rPr>
        <w:t>設定でき</w:t>
      </w:r>
      <w:r w:rsidR="00B94F7C">
        <w:rPr>
          <w:rFonts w:hint="eastAsia"/>
        </w:rPr>
        <w:t>ます。白黒画像には不透明度は存在しないので、</w:t>
      </w:r>
      <w:r w:rsidR="00B94F7C">
        <w:rPr>
          <w:rFonts w:hint="eastAsia"/>
        </w:rPr>
        <w:t>A</w:t>
      </w:r>
      <w:r w:rsidR="00B94F7C">
        <w:rPr>
          <w:rFonts w:hint="eastAsia"/>
        </w:rPr>
        <w:t>要素</w:t>
      </w:r>
      <w:r w:rsidR="00172D89">
        <w:rPr>
          <w:rFonts w:hint="eastAsia"/>
        </w:rPr>
        <w:t>が常に「不透明」になるように</w:t>
      </w:r>
      <w:r w:rsidR="00B94F7C">
        <w:rPr>
          <w:rFonts w:hint="eastAsia"/>
        </w:rPr>
        <w:t>1</w:t>
      </w:r>
      <w:r w:rsidR="00172D89">
        <w:rPr>
          <w:rFonts w:hint="eastAsia"/>
        </w:rPr>
        <w:t>を設定</w:t>
      </w:r>
      <w:r w:rsidR="00B94F7C">
        <w:rPr>
          <w:rFonts w:hint="eastAsia"/>
        </w:rPr>
        <w:t>しているのです。</w:t>
      </w:r>
    </w:p>
    <w:p w:rsidR="009E3CCE" w:rsidRDefault="00172D89" w:rsidP="00E474A3">
      <w:r>
        <w:t>プログラムが書けたら、</w:t>
      </w:r>
      <w:r w:rsidRPr="00172D89">
        <w:rPr>
          <w:b/>
        </w:rPr>
        <w:t>ビルドして実行してください。</w:t>
      </w:r>
      <w:r>
        <w:t>頂点</w:t>
      </w:r>
      <w:r w:rsidR="009326FF">
        <w:t>データ</w:t>
      </w:r>
      <w:r>
        <w:t>に色が設定してあるので白黒にはなりませんが、濃淡だけが変化しているよう</w:t>
      </w:r>
      <w:r w:rsidR="003D024F">
        <w:t>に見えていれば</w:t>
      </w:r>
      <w:r>
        <w:t>成功です。</w:t>
      </w:r>
    </w:p>
    <w:p w:rsidR="006B6931" w:rsidRDefault="006B6931" w:rsidP="006B6931">
      <w:pPr>
        <w:pStyle w:val="2"/>
      </w:pPr>
      <w:r>
        <w:t>圧縮なし</w:t>
      </w:r>
      <w:r>
        <w:rPr>
          <w:rFonts w:hint="eastAsia"/>
        </w:rPr>
        <w:t>24</w:t>
      </w:r>
      <w:r>
        <w:rPr>
          <w:rFonts w:hint="eastAsia"/>
        </w:rPr>
        <w:t>ビット形式</w:t>
      </w:r>
    </w:p>
    <w:p w:rsidR="006B6931" w:rsidRDefault="006B6931" w:rsidP="00E474A3">
      <w:r>
        <w:rPr>
          <w:rFonts w:hint="eastAsia"/>
        </w:rPr>
        <w:t>Visual Studio</w:t>
      </w:r>
      <w:r>
        <w:rPr>
          <w:rFonts w:hint="eastAsia"/>
        </w:rPr>
        <w:t>では作成できませんが、</w:t>
      </w:r>
      <w:r>
        <w:rPr>
          <w:rFonts w:hint="eastAsia"/>
        </w:rPr>
        <w:t>PhotoShop</w:t>
      </w:r>
      <w:r>
        <w:rPr>
          <w:rFonts w:hint="eastAsia"/>
        </w:rPr>
        <w:t>や</w:t>
      </w:r>
      <w:r>
        <w:rPr>
          <w:rFonts w:hint="eastAsia"/>
        </w:rPr>
        <w:t>GIMP</w:t>
      </w:r>
      <w:r>
        <w:rPr>
          <w:rFonts w:hint="eastAsia"/>
        </w:rPr>
        <w:t>などでは作成されることの多い形式にも対応したほうが便利でしょう。</w:t>
      </w:r>
      <w:r w:rsidR="00AE46FE">
        <w:br/>
        <w:t>LoadImage2D</w:t>
      </w:r>
      <w:r w:rsidR="00AE46FE">
        <w:t>関数に、次のプログラムを追加してください。</w:t>
      </w:r>
    </w:p>
    <w:p w:rsidR="00AE46FE" w:rsidRDefault="00AE46FE" w:rsidP="00AE46FE">
      <w:pPr>
        <w:pStyle w:val="ac"/>
      </w:pPr>
      <w:r>
        <w:lastRenderedPageBreak/>
        <w:t xml:space="preserve">  </w:t>
      </w:r>
      <w:r>
        <w:rPr>
          <w:color w:val="0000FF"/>
        </w:rPr>
        <w:t>if</w:t>
      </w:r>
      <w:r>
        <w:t xml:space="preserve"> (tgaHeader[2] == 3) {</w:t>
      </w:r>
      <w:r>
        <w:br/>
      </w:r>
      <w:r>
        <w:t xml:space="preserve">    format = </w:t>
      </w:r>
      <w:r>
        <w:rPr>
          <w:color w:val="6F008A"/>
        </w:rPr>
        <w:t>GL_RED</w:t>
      </w:r>
      <w:r>
        <w:t>;</w:t>
      </w:r>
      <w:r>
        <w:br/>
      </w:r>
      <w:r>
        <w:t xml:space="preserve">  }</w:t>
      </w:r>
      <w:r>
        <w:br/>
      </w:r>
      <w:r>
        <w:rPr>
          <w:rFonts w:hint="eastAsia"/>
          <w:color w:val="FF0000"/>
        </w:rPr>
        <w:t>-</w:t>
      </w:r>
      <w:r w:rsidRPr="00AE46FE">
        <w:rPr>
          <w:color w:val="FF0000"/>
        </w:rPr>
        <w:t xml:space="preserve"> if (tgaHeader[16] == 16) {</w:t>
      </w:r>
      <w:r>
        <w:br/>
      </w:r>
      <w:r w:rsidRPr="007314CB">
        <w:rPr>
          <w:color w:val="FF0000"/>
        </w:rPr>
        <w:t>+</w:t>
      </w:r>
      <w:r>
        <w:t xml:space="preserve"> </w:t>
      </w:r>
      <w:r>
        <w:rPr>
          <w:color w:val="0000FF"/>
        </w:rPr>
        <w:t>if</w:t>
      </w:r>
      <w:r>
        <w:t xml:space="preserve"> (tgaHeader[16] == 24) {</w:t>
      </w:r>
      <w:r>
        <w:br/>
      </w:r>
      <w:r w:rsidRPr="007314CB">
        <w:rPr>
          <w:color w:val="FF0000"/>
        </w:rPr>
        <w:t>+</w:t>
      </w:r>
      <w:r>
        <w:t xml:space="preserve">   format = </w:t>
      </w:r>
      <w:r>
        <w:rPr>
          <w:color w:val="6F008A"/>
        </w:rPr>
        <w:t>GL_BGR</w:t>
      </w:r>
      <w:r>
        <w:t>;</w:t>
      </w:r>
      <w:r>
        <w:br/>
      </w:r>
      <w:r w:rsidRPr="007314CB">
        <w:rPr>
          <w:color w:val="FF0000"/>
        </w:rPr>
        <w:t>+</w:t>
      </w:r>
      <w:r>
        <w:t xml:space="preserve"> } </w:t>
      </w:r>
      <w:r>
        <w:rPr>
          <w:color w:val="0000FF"/>
        </w:rPr>
        <w:t>else</w:t>
      </w:r>
      <w:r>
        <w:t xml:space="preserve"> </w:t>
      </w:r>
      <w:r>
        <w:rPr>
          <w:color w:val="0000FF"/>
        </w:rPr>
        <w:t>if</w:t>
      </w:r>
      <w:r>
        <w:t xml:space="preserve"> (tgaHeader[16] == 16) {</w:t>
      </w:r>
      <w:r>
        <w:br/>
        <w:t xml:space="preserve">    type = </w:t>
      </w:r>
      <w:r>
        <w:rPr>
          <w:color w:val="6F008A"/>
        </w:rPr>
        <w:t>GL_UNSIGNED_SHORT_1_5_5_5_REV</w:t>
      </w:r>
      <w:r>
        <w:t>;</w:t>
      </w:r>
      <w:r>
        <w:br/>
      </w:r>
      <w:r>
        <w:t xml:space="preserve">  }</w:t>
      </w:r>
    </w:p>
    <w:p w:rsidR="00AE46FE" w:rsidRDefault="00AE46FE" w:rsidP="00E474A3">
      <w:r>
        <w:rPr>
          <w:rFonts w:hint="eastAsia"/>
        </w:rPr>
        <w:t>圧縮なし</w:t>
      </w:r>
      <w:r>
        <w:rPr>
          <w:rFonts w:hint="eastAsia"/>
        </w:rPr>
        <w:t>24</w:t>
      </w:r>
      <w:r>
        <w:rPr>
          <w:rFonts w:hint="eastAsia"/>
        </w:rPr>
        <w:t>ビット形式は、</w:t>
      </w:r>
      <w:r>
        <w:rPr>
          <w:rFonts w:hint="eastAsia"/>
        </w:rPr>
        <w:t>32</w:t>
      </w:r>
      <w:r>
        <w:rPr>
          <w:rFonts w:hint="eastAsia"/>
        </w:rPr>
        <w:t>ビット形式からアルファ要素をなくしただけです。ですから、</w:t>
      </w:r>
      <w:r>
        <w:rPr>
          <w:rFonts w:hint="eastAsia"/>
        </w:rPr>
        <w:t>format</w:t>
      </w:r>
      <w:r>
        <w:rPr>
          <w:rFonts w:hint="eastAsia"/>
        </w:rPr>
        <w:t>を</w:t>
      </w:r>
      <w:r>
        <w:rPr>
          <w:rFonts w:hint="eastAsia"/>
        </w:rPr>
        <w:t>GL_BGR</w:t>
      </w:r>
      <w:r>
        <w:rPr>
          <w:rFonts w:hint="eastAsia"/>
        </w:rPr>
        <w:t>に変更するだけで対応できます。</w:t>
      </w:r>
    </w:p>
    <w:p w:rsidR="00AE46FE" w:rsidRPr="00AE46FE" w:rsidRDefault="00AE46FE" w:rsidP="00AE46FE">
      <w:pPr>
        <w:pStyle w:val="af8"/>
        <w:rPr>
          <w:rFonts w:hint="eastAsia"/>
        </w:rPr>
      </w:pPr>
      <w:r w:rsidRPr="00AE46FE">
        <w:rPr>
          <w:rFonts w:hint="eastAsia"/>
          <w:b/>
        </w:rPr>
        <w:t>[</w:t>
      </w:r>
      <w:r w:rsidRPr="00AE46FE">
        <w:rPr>
          <w:rFonts w:hint="eastAsia"/>
          <w:b/>
        </w:rPr>
        <w:t>補足</w:t>
      </w:r>
      <w:r w:rsidRPr="00AE46FE">
        <w:rPr>
          <w:rFonts w:hint="eastAsia"/>
          <w:b/>
        </w:rPr>
        <w:t>]</w:t>
      </w:r>
      <w:r w:rsidRPr="00AE46FE">
        <w:rPr>
          <w:b/>
        </w:rPr>
        <w:t xml:space="preserve"> </w:t>
      </w:r>
      <w:r>
        <w:t>本当は</w:t>
      </w:r>
      <w:r w:rsidR="00E26D98">
        <w:t>、</w:t>
      </w:r>
      <w:r>
        <w:t>読み込む形式に合わせて</w:t>
      </w:r>
      <w:r>
        <w:rPr>
          <w:rFonts w:hint="eastAsia"/>
        </w:rPr>
        <w:t>internalFormat</w:t>
      </w:r>
      <w:r>
        <w:rPr>
          <w:rFonts w:hint="eastAsia"/>
        </w:rPr>
        <w:t>も調整</w:t>
      </w:r>
      <w:r w:rsidR="00005C08">
        <w:rPr>
          <w:rFonts w:hint="eastAsia"/>
        </w:rPr>
        <w:t>するべきな</w:t>
      </w:r>
      <w:r>
        <w:rPr>
          <w:rFonts w:hint="eastAsia"/>
        </w:rPr>
        <w:t>のですが</w:t>
      </w:r>
      <w:r w:rsidR="0000583F">
        <w:rPr>
          <w:rFonts w:hint="eastAsia"/>
        </w:rPr>
        <w:t>、</w:t>
      </w:r>
      <w:bookmarkStart w:id="0" w:name="_GoBack"/>
      <w:bookmarkEnd w:id="0"/>
      <w:r w:rsidR="00A81586">
        <w:rPr>
          <w:rFonts w:hint="eastAsia"/>
        </w:rPr>
        <w:t>当面は問題ないので、</w:t>
      </w:r>
      <w:r>
        <w:rPr>
          <w:rFonts w:hint="eastAsia"/>
        </w:rPr>
        <w:t>今回は対応しないことにしました。</w:t>
      </w:r>
    </w:p>
    <w:p w:rsidR="006B6931" w:rsidRDefault="006B6931" w:rsidP="00E474A3"/>
    <w:p w:rsidR="006B6931" w:rsidRPr="009326FF" w:rsidRDefault="006B6931" w:rsidP="00E474A3">
      <w:pPr>
        <w:rPr>
          <w:rFonts w:hint="eastAsia"/>
        </w:rPr>
      </w:pPr>
    </w:p>
    <w:p w:rsidR="008D1F07" w:rsidRDefault="008D1F07">
      <w:pPr>
        <w:spacing w:after="0" w:line="240" w:lineRule="auto"/>
        <w:rPr>
          <w:rFonts w:ascii="Calibri Light" w:hAnsi="Calibri Light" w:cs="Times New Roman"/>
          <w:b/>
          <w:bCs/>
          <w:color w:val="000000"/>
          <w:sz w:val="36"/>
          <w:szCs w:val="36"/>
        </w:rPr>
      </w:pPr>
      <w:r>
        <w:br w:type="page"/>
      </w:r>
    </w:p>
    <w:p w:rsidR="009E3CCE" w:rsidRDefault="008D1F07" w:rsidP="008D1F07">
      <w:pPr>
        <w:pStyle w:val="1"/>
      </w:pPr>
      <w:r>
        <w:lastRenderedPageBreak/>
        <w:t>画像の上下を反転する</w:t>
      </w:r>
    </w:p>
    <w:p w:rsidR="008D1F07" w:rsidRDefault="008D1F07" w:rsidP="004B5478">
      <w:pPr>
        <w:pStyle w:val="2"/>
      </w:pPr>
      <w:r>
        <w:rPr>
          <w:rFonts w:hint="eastAsia"/>
        </w:rPr>
        <w:t>イメージ・デスクリプタ</w:t>
      </w:r>
      <w:r>
        <w:rPr>
          <w:rFonts w:hint="eastAsia"/>
        </w:rPr>
        <w:t>(Image Descriptor</w:t>
      </w:r>
      <w:r>
        <w:t>)</w:t>
      </w:r>
      <w:r w:rsidR="004B5478">
        <w:t>のひみつ</w:t>
      </w:r>
    </w:p>
    <w:p w:rsidR="008D1F07" w:rsidRDefault="004B5478" w:rsidP="00E474A3">
      <w:r>
        <w:t>えー、ここでみなさんに大事なお知らせがあります</w:t>
      </w:r>
      <w:r>
        <w:t>…</w:t>
      </w:r>
      <w:r>
        <w:t>。</w:t>
      </w:r>
      <w:r>
        <w:br/>
      </w:r>
      <w:r w:rsidR="00790C68">
        <w:t>実は</w:t>
      </w:r>
      <w:r>
        <w:t>…</w:t>
      </w:r>
      <w:r>
        <w:br/>
      </w:r>
      <w:r>
        <w:rPr>
          <w:rFonts w:hint="eastAsia"/>
        </w:rPr>
        <w:t>Visual Studio</w:t>
      </w:r>
      <w:r>
        <w:rPr>
          <w:rFonts w:hint="eastAsia"/>
        </w:rPr>
        <w:t>で作った</w:t>
      </w:r>
      <w:r>
        <w:rPr>
          <w:rFonts w:hint="eastAsia"/>
        </w:rPr>
        <w:t>TGA</w:t>
      </w:r>
      <w:r>
        <w:rPr>
          <w:rFonts w:hint="eastAsia"/>
        </w:rPr>
        <w:t>ファイルは…</w:t>
      </w:r>
      <w:r>
        <w:br/>
      </w:r>
      <w:r>
        <w:t>「上下逆さま」になっているのです！</w:t>
      </w:r>
    </w:p>
    <w:p w:rsidR="004B5478" w:rsidRPr="008D1F07" w:rsidRDefault="004B5478" w:rsidP="004B5478">
      <w:r>
        <w:rPr>
          <w:rFonts w:hint="eastAsia"/>
        </w:rPr>
        <w:t>ナ、ナンダッテー！＞ΩΩΩ</w:t>
      </w:r>
    </w:p>
    <w:p w:rsidR="002A7184" w:rsidRDefault="00347438" w:rsidP="004D6CDA">
      <w:r>
        <w:t>残念ながら</w:t>
      </w:r>
      <w:r w:rsidR="00C50106">
        <w:t>本当</w:t>
      </w:r>
      <w:r>
        <w:t>です。</w:t>
      </w:r>
      <w:r w:rsidR="00790C68">
        <w:t>TGA</w:t>
      </w:r>
      <w:r w:rsidR="00790C68">
        <w:t>ファイルには、画像データがどの向きで格納されているかを示すデータが</w:t>
      </w:r>
      <w:r w:rsidR="001C7CA8">
        <w:t>あり、その値によって「上か</w:t>
      </w:r>
      <w:r w:rsidR="004F0DED">
        <w:t>ら下」に格納されているのか「下から上」なのかが決まります。そして</w:t>
      </w:r>
      <w:r w:rsidR="001C7CA8">
        <w:t>、「上から下」の場合は左上が原点、「下から</w:t>
      </w:r>
      <w:r w:rsidR="004F0DED">
        <w:t>上」の場合は左下が原点になります。</w:t>
      </w:r>
      <w:r w:rsidR="001C7CA8">
        <w:t>以前説明したように</w:t>
      </w:r>
      <w:r w:rsidR="001C7CA8">
        <w:rPr>
          <w:rFonts w:hint="eastAsia"/>
        </w:rPr>
        <w:t>OpenGL</w:t>
      </w:r>
      <w:r w:rsidR="001C7CA8">
        <w:rPr>
          <w:rFonts w:hint="eastAsia"/>
        </w:rPr>
        <w:t>のテクスチャ座標系は左下が原点</w:t>
      </w:r>
      <w:r w:rsidR="00FE1D9C">
        <w:rPr>
          <w:rFonts w:hint="eastAsia"/>
        </w:rPr>
        <w:t>です。そのため、</w:t>
      </w:r>
      <w:r w:rsidR="004F0DED">
        <w:rPr>
          <w:rFonts w:hint="eastAsia"/>
        </w:rPr>
        <w:t>TGA</w:t>
      </w:r>
      <w:r w:rsidR="00FE1D9C">
        <w:rPr>
          <w:rFonts w:hint="eastAsia"/>
        </w:rPr>
        <w:t>ファイルが「上から下」で画像を記録している場合、原点の位置が違うために</w:t>
      </w:r>
      <w:r w:rsidR="004F0DED">
        <w:rPr>
          <w:rFonts w:hint="eastAsia"/>
        </w:rPr>
        <w:t>画像が逆さまになるわけです。</w:t>
      </w:r>
    </w:p>
    <w:p w:rsidR="000D6C9D" w:rsidRDefault="00327929" w:rsidP="004D6CDA">
      <w:r>
        <w:t>「逆さま？家のテクスチャは普通に</w:t>
      </w:r>
      <w:r w:rsidR="00655093">
        <w:t>表示されてたよ？」</w:t>
      </w:r>
    </w:p>
    <w:p w:rsidR="004F0DED" w:rsidRDefault="000D6C9D" w:rsidP="004D6CDA">
      <w:r>
        <w:t>そう</w:t>
      </w:r>
      <w:r w:rsidR="001C639C">
        <w:t>思うのはもっともですが、ここで</w:t>
      </w:r>
      <w:r>
        <w:t>さらに</w:t>
      </w:r>
      <w:r w:rsidR="001C639C">
        <w:t>残念なお知らせがあります。実は、</w:t>
      </w:r>
      <w:r w:rsidR="00B52CD7">
        <w:t>家モデルのテクスチャ座標も逆さまになってい</w:t>
      </w:r>
      <w:r w:rsidR="008712D0">
        <w:t>た</w:t>
      </w:r>
      <w:r w:rsidR="00B52CD7">
        <w:t>のです</w:t>
      </w:r>
      <w:r w:rsidR="00155E80">
        <w:t>！</w:t>
      </w:r>
      <w:r w:rsidR="00652B00">
        <w:rPr>
          <w:rFonts w:hint="eastAsia"/>
        </w:rPr>
        <w:t xml:space="preserve">　</w:t>
      </w:r>
      <w:r w:rsidR="00BA354D">
        <w:t>どちらも逆さまなので</w:t>
      </w:r>
      <w:r w:rsidR="00652B00">
        <w:t>、問題がないように見えている</w:t>
      </w:r>
      <w:r w:rsidR="00BA354D">
        <w:t>わけですね。</w:t>
      </w:r>
      <w:r>
        <w:t>「これはこれであり」と</w:t>
      </w:r>
      <w:r w:rsidR="00155E80">
        <w:t>考えることもでき</w:t>
      </w:r>
      <w:r>
        <w:t>ますが、しかし</w:t>
      </w:r>
      <w:r w:rsidR="00BA354D">
        <w:t>、逆さま</w:t>
      </w:r>
      <w:r>
        <w:t>を正しいとしてしまうと、今度は「下から上」で作られたテクスチャを</w:t>
      </w:r>
      <w:r w:rsidR="00BA354D">
        <w:t>正しく表示できません。</w:t>
      </w:r>
      <w:r w:rsidR="004C05BE">
        <w:t>もちろん、</w:t>
      </w:r>
      <w:r w:rsidR="00BA354D">
        <w:t>全てのテクスチャを</w:t>
      </w:r>
      <w:r w:rsidR="00BA354D">
        <w:rPr>
          <w:rFonts w:hint="eastAsia"/>
        </w:rPr>
        <w:t>「上から下」で作り「逆さまこそ正しい状態だ」とするなら構いませんが、インターネットから画像を持ってきたり、他の人に絵を描いてもらうときに困りますよね。</w:t>
      </w:r>
    </w:p>
    <w:p w:rsidR="00BA354D" w:rsidRDefault="00BA354D" w:rsidP="004D6CDA">
      <w:r>
        <w:t>そこで、「上から下」だった場合は画像の上下を入れ替える処理を追加します。</w:t>
      </w:r>
      <w:r>
        <w:br/>
      </w:r>
      <w:r>
        <w:rPr>
          <w:rFonts w:hint="eastAsia"/>
        </w:rPr>
        <w:t>LoadImage2D</w:t>
      </w:r>
      <w:r>
        <w:rPr>
          <w:rFonts w:hint="eastAsia"/>
        </w:rPr>
        <w:t>関数に、次のプログラムを追加してください。</w:t>
      </w:r>
    </w:p>
    <w:p w:rsidR="00BA354D" w:rsidRDefault="00F80C42" w:rsidP="00BA354D">
      <w:pPr>
        <w:pStyle w:val="ac"/>
        <w:rPr>
          <w:rFonts w:hint="eastAsia"/>
        </w:rPr>
      </w:pPr>
      <w:r w:rsidRPr="00497EE4">
        <w:t xml:space="preserve">  std::</w:t>
      </w:r>
      <w:r w:rsidRPr="00497EE4">
        <w:rPr>
          <w:color w:val="2B91AF"/>
        </w:rPr>
        <w:t>vector</w:t>
      </w:r>
      <w:r w:rsidRPr="00497EE4">
        <w:t>&lt;</w:t>
      </w:r>
      <w:r>
        <w:rPr>
          <w:rFonts w:hint="eastAsia"/>
          <w:color w:val="2B91AF"/>
        </w:rPr>
        <w:t>uint8_t</w:t>
      </w:r>
      <w:r w:rsidRPr="00497EE4">
        <w:t>&gt; buf</w:t>
      </w:r>
      <w:r>
        <w:rPr>
          <w:rFonts w:hint="eastAsia"/>
        </w:rPr>
        <w:t>(</w:t>
      </w:r>
      <w:r w:rsidRPr="00497EE4">
        <w:t>imageSize</w:t>
      </w:r>
      <w:r>
        <w:rPr>
          <w:rFonts w:hint="eastAsia"/>
        </w:rPr>
        <w:t>)</w:t>
      </w:r>
      <w:r w:rsidRPr="00497EE4">
        <w:t>;</w:t>
      </w:r>
      <w:r w:rsidRPr="00497EE4">
        <w:br/>
      </w:r>
      <w:r w:rsidR="00BA354D">
        <w:t xml:space="preserve">  ifs.read(buf.data(), imageSize);</w:t>
      </w:r>
      <w:r w:rsidR="00BA354D">
        <w:br/>
      </w:r>
      <w:r w:rsidR="00BA354D">
        <w:br/>
      </w:r>
      <w:r w:rsidR="00BA354D" w:rsidRPr="00BA354D">
        <w:rPr>
          <w:color w:val="FF0000"/>
        </w:rPr>
        <w:t>+</w:t>
      </w:r>
      <w:r w:rsidR="00BA354D">
        <w:t xml:space="preserve"> </w:t>
      </w:r>
      <w:r w:rsidR="00BA354D">
        <w:rPr>
          <w:color w:val="008000"/>
        </w:rPr>
        <w:t xml:space="preserve">// </w:t>
      </w:r>
      <w:r w:rsidR="00BA354D">
        <w:rPr>
          <w:rFonts w:hint="eastAsia"/>
          <w:color w:val="008000"/>
        </w:rPr>
        <w:t>画像データが「上から下」で格納されている場合、上下を入れ替える</w:t>
      </w:r>
      <w:r w:rsidR="00BA354D">
        <w:rPr>
          <w:color w:val="008000"/>
        </w:rPr>
        <w:t>.</w:t>
      </w:r>
      <w:r w:rsidR="00BA354D">
        <w:br/>
      </w:r>
      <w:r w:rsidR="00BA354D" w:rsidRPr="00BA354D">
        <w:rPr>
          <w:color w:val="FF0000"/>
        </w:rPr>
        <w:t>+</w:t>
      </w:r>
      <w:r w:rsidR="00BA354D">
        <w:t xml:space="preserve"> </w:t>
      </w:r>
      <w:r w:rsidR="00BA354D">
        <w:rPr>
          <w:color w:val="0000FF"/>
        </w:rPr>
        <w:t>if</w:t>
      </w:r>
      <w:r w:rsidR="00BA354D">
        <w:t xml:space="preserve"> (tgaHeader[17] &amp; 0x20) {</w:t>
      </w:r>
      <w:r w:rsidR="00BA354D">
        <w:br/>
      </w:r>
      <w:r w:rsidR="00BA354D" w:rsidRPr="00BA354D">
        <w:rPr>
          <w:color w:val="FF0000"/>
        </w:rPr>
        <w:t>+</w:t>
      </w:r>
      <w:r w:rsidR="00BA354D">
        <w:t xml:space="preserve">   </w:t>
      </w:r>
      <w:r w:rsidR="00BA354D">
        <w:rPr>
          <w:color w:val="0000FF"/>
        </w:rPr>
        <w:t>const</w:t>
      </w:r>
      <w:r w:rsidR="00BA354D">
        <w:t xml:space="preserve"> </w:t>
      </w:r>
      <w:r w:rsidR="00BA354D">
        <w:rPr>
          <w:color w:val="0000FF"/>
        </w:rPr>
        <w:t>int</w:t>
      </w:r>
      <w:r w:rsidR="00BA354D">
        <w:t xml:space="preserve"> lineSize = width * pixelDepth / 8;</w:t>
      </w:r>
      <w:r w:rsidR="00BA354D">
        <w:br/>
      </w:r>
      <w:r w:rsidR="00BA354D" w:rsidRPr="00BA354D">
        <w:rPr>
          <w:color w:val="FF0000"/>
        </w:rPr>
        <w:t>+</w:t>
      </w:r>
      <w:r w:rsidR="00BA354D">
        <w:t xml:space="preserve">   std::</w:t>
      </w:r>
      <w:r w:rsidR="00BA354D">
        <w:rPr>
          <w:color w:val="2B91AF"/>
        </w:rPr>
        <w:t>vector</w:t>
      </w:r>
      <w:r w:rsidR="00BA354D">
        <w:t>&lt;</w:t>
      </w:r>
      <w:r w:rsidR="00BA354D">
        <w:rPr>
          <w:color w:val="2B91AF"/>
        </w:rPr>
        <w:t>uint8_t</w:t>
      </w:r>
      <w:r w:rsidR="00BA354D">
        <w:t>&gt; tmp(</w:t>
      </w:r>
      <w:r w:rsidR="00E21ADA" w:rsidRPr="00497EE4">
        <w:t>imageSize</w:t>
      </w:r>
      <w:r w:rsidR="00BA354D">
        <w:t>);</w:t>
      </w:r>
      <w:r w:rsidR="00BA354D">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source = buf.begin();</w:t>
      </w:r>
      <w:r w:rsidR="00F03CBE" w:rsidRPr="00F03CBE">
        <w:br/>
      </w:r>
      <w:r w:rsidR="00F03CBE" w:rsidRPr="00BA354D">
        <w:rPr>
          <w:color w:val="FF0000"/>
        </w:rPr>
        <w:t>+</w:t>
      </w:r>
      <w:r w:rsidR="00F20F8E" w:rsidRPr="00F03CBE">
        <w:t xml:space="preserve">   std::</w:t>
      </w:r>
      <w:r w:rsidR="00F03CBE">
        <w:rPr>
          <w:color w:val="2B91AF"/>
        </w:rPr>
        <w:t>vector</w:t>
      </w:r>
      <w:r w:rsidR="00F03CBE">
        <w:t>&lt;</w:t>
      </w:r>
      <w:r w:rsidR="00F03CBE">
        <w:rPr>
          <w:color w:val="2B91AF"/>
        </w:rPr>
        <w:t>uint8_t</w:t>
      </w:r>
      <w:r w:rsidR="00F03CBE">
        <w:t>&gt;</w:t>
      </w:r>
      <w:r w:rsidR="00F20F8E" w:rsidRPr="00F03CBE">
        <w:t>::</w:t>
      </w:r>
      <w:r w:rsidR="00F20F8E" w:rsidRPr="00F03CBE">
        <w:rPr>
          <w:color w:val="2B91AF"/>
        </w:rPr>
        <w:t>iterator</w:t>
      </w:r>
      <w:r w:rsidR="00F20F8E" w:rsidRPr="00F03CBE">
        <w:t xml:space="preserve"> destination = tmp.end();</w:t>
      </w:r>
      <w:r w:rsidR="00F03CBE" w:rsidRPr="00F03CBE">
        <w:br/>
      </w:r>
      <w:r w:rsidR="00F03CBE" w:rsidRPr="00BA354D">
        <w:rPr>
          <w:color w:val="FF0000"/>
        </w:rPr>
        <w:t>+</w:t>
      </w:r>
      <w:r w:rsidR="00F20F8E" w:rsidRPr="00F03CBE">
        <w:t xml:space="preserve">   </w:t>
      </w:r>
      <w:r w:rsidR="00F03CBE">
        <w:rPr>
          <w:rFonts w:hint="eastAsia"/>
          <w:color w:val="0000FF"/>
        </w:rPr>
        <w:t>for</w:t>
      </w:r>
      <w:r w:rsidR="00F20F8E" w:rsidRPr="00F03CBE">
        <w:t xml:space="preserve"> (</w:t>
      </w:r>
      <w:r w:rsidR="00F03CBE">
        <w:rPr>
          <w:color w:val="0000FF"/>
        </w:rPr>
        <w:t>int</w:t>
      </w:r>
      <w:r w:rsidR="00F20F8E" w:rsidRPr="00F03CBE">
        <w:t xml:space="preserve"> i = 0; i &lt; height; ++i) {</w:t>
      </w:r>
      <w:r w:rsidR="00F03CBE" w:rsidRPr="00F03CBE">
        <w:br/>
      </w:r>
      <w:r w:rsidR="00F03CBE" w:rsidRPr="00BA354D">
        <w:rPr>
          <w:color w:val="FF0000"/>
        </w:rPr>
        <w:t>+</w:t>
      </w:r>
      <w:r w:rsidR="00F20F8E" w:rsidRPr="00F03CBE">
        <w:t xml:space="preserve">     destination -= lineSize;</w:t>
      </w:r>
      <w:r w:rsidR="00F03CBE" w:rsidRPr="00F03CBE">
        <w:br/>
      </w:r>
      <w:r w:rsidR="00F03CBE" w:rsidRPr="00BA354D">
        <w:rPr>
          <w:color w:val="FF0000"/>
        </w:rPr>
        <w:t>+</w:t>
      </w:r>
      <w:r w:rsidR="00F20F8E" w:rsidRPr="00F03CBE">
        <w:t xml:space="preserve">     std::copy(source, source + lineSize, destination);</w:t>
      </w:r>
      <w:r w:rsidR="00F03CBE" w:rsidRPr="00F03CBE">
        <w:br/>
      </w:r>
      <w:r w:rsidR="00F03CBE" w:rsidRPr="00BA354D">
        <w:rPr>
          <w:color w:val="FF0000"/>
        </w:rPr>
        <w:t>+</w:t>
      </w:r>
      <w:r w:rsidR="00F20F8E" w:rsidRPr="00F03CBE">
        <w:t xml:space="preserve">     source += lineSize;</w:t>
      </w:r>
      <w:r w:rsidR="00F03CBE" w:rsidRPr="00F03CBE">
        <w:br/>
      </w:r>
      <w:r w:rsidR="00F03CBE" w:rsidRPr="00BA354D">
        <w:rPr>
          <w:color w:val="FF0000"/>
        </w:rPr>
        <w:t>+</w:t>
      </w:r>
      <w:r w:rsidR="00F20F8E" w:rsidRPr="00F03CBE">
        <w:t xml:space="preserve">   }</w:t>
      </w:r>
      <w:r w:rsidR="00F03CBE" w:rsidRPr="00F03CBE">
        <w:br/>
      </w:r>
      <w:r w:rsidR="00F03CBE" w:rsidRPr="00BA354D">
        <w:rPr>
          <w:color w:val="FF0000"/>
        </w:rPr>
        <w:t>+</w:t>
      </w:r>
      <w:r w:rsidR="00F20F8E" w:rsidRPr="00F03CBE">
        <w:t xml:space="preserve">   buf.swap(tmp);</w:t>
      </w:r>
      <w:r w:rsidR="00F03CBE" w:rsidRPr="00F03CBE">
        <w:br/>
      </w:r>
      <w:r w:rsidR="00BA354D" w:rsidRPr="00BA354D">
        <w:rPr>
          <w:color w:val="FF0000"/>
        </w:rPr>
        <w:t>+</w:t>
      </w:r>
      <w:r w:rsidR="00BA354D">
        <w:t xml:space="preserve">  }</w:t>
      </w:r>
      <w:r w:rsidR="00BA354D">
        <w:br/>
      </w:r>
      <w:r w:rsidR="00BA354D" w:rsidRPr="00BA354D">
        <w:rPr>
          <w:color w:val="FF0000"/>
        </w:rPr>
        <w:t>+</w:t>
      </w:r>
      <w:r w:rsidR="00BA354D">
        <w:br/>
        <w:t xml:space="preserve">  </w:t>
      </w:r>
      <w:r w:rsidR="00BA354D">
        <w:rPr>
          <w:color w:val="2B91AF"/>
        </w:rPr>
        <w:t>GLenum</w:t>
      </w:r>
      <w:r w:rsidR="00BA354D">
        <w:t xml:space="preserve"> type = </w:t>
      </w:r>
      <w:r w:rsidR="00BA354D">
        <w:rPr>
          <w:color w:val="6F008A"/>
        </w:rPr>
        <w:t>GL_UNSIGNED_BYTE</w:t>
      </w:r>
      <w:r w:rsidR="00BA354D">
        <w:t>;</w:t>
      </w:r>
      <w:r w:rsidR="00BA354D">
        <w:br/>
        <w:t xml:space="preserve">  </w:t>
      </w:r>
      <w:r w:rsidR="00BA354D">
        <w:rPr>
          <w:color w:val="2B91AF"/>
        </w:rPr>
        <w:t>GLenum</w:t>
      </w:r>
      <w:r w:rsidR="00BA354D">
        <w:t xml:space="preserve"> format = </w:t>
      </w:r>
      <w:r w:rsidR="00BA354D">
        <w:rPr>
          <w:color w:val="6F008A"/>
        </w:rPr>
        <w:t>GL_BGRA</w:t>
      </w:r>
      <w:r w:rsidR="00BA354D">
        <w:t>;</w:t>
      </w:r>
    </w:p>
    <w:p w:rsidR="00790C68" w:rsidRDefault="003A373F" w:rsidP="004D6CDA">
      <w:r>
        <w:lastRenderedPageBreak/>
        <w:t>画像データがどの方向で格納されているかは「イメージ・デスクリプタ」を見れば分かります。</w:t>
      </w:r>
      <w:r>
        <w:br/>
      </w:r>
      <w:r>
        <w:t>イメージ・デスクリプタをビット単位で見ると、次のような構造になっています。</w:t>
      </w:r>
    </w:p>
    <w:tbl>
      <w:tblPr>
        <w:tblStyle w:val="afe"/>
        <w:tblpPr w:leftFromText="142" w:rightFromText="142" w:vertAnchor="text" w:tblpXSpec="center" w:tblpY="1"/>
        <w:tblOverlap w:val="never"/>
        <w:tblW w:w="0" w:type="auto"/>
        <w:tblLook w:val="04A0" w:firstRow="1" w:lastRow="0" w:firstColumn="1" w:lastColumn="0" w:noHBand="0" w:noVBand="1"/>
      </w:tblPr>
      <w:tblGrid>
        <w:gridCol w:w="846"/>
        <w:gridCol w:w="850"/>
        <w:gridCol w:w="851"/>
        <w:gridCol w:w="850"/>
        <w:gridCol w:w="1418"/>
        <w:gridCol w:w="1417"/>
        <w:gridCol w:w="851"/>
        <w:gridCol w:w="850"/>
      </w:tblGrid>
      <w:tr w:rsidR="003A373F" w:rsidTr="00F4776F">
        <w:tc>
          <w:tcPr>
            <w:tcW w:w="846" w:type="dxa"/>
            <w:vAlign w:val="center"/>
          </w:tcPr>
          <w:p w:rsidR="003A373F" w:rsidRDefault="003A373F" w:rsidP="00F4776F">
            <w:pPr>
              <w:jc w:val="center"/>
              <w:rPr>
                <w:rFonts w:hint="eastAsia"/>
              </w:rPr>
            </w:pPr>
            <w:r>
              <w:rPr>
                <w:rFonts w:hint="eastAsia"/>
              </w:rPr>
              <w:t>0</w:t>
            </w:r>
          </w:p>
        </w:tc>
        <w:tc>
          <w:tcPr>
            <w:tcW w:w="850" w:type="dxa"/>
            <w:vAlign w:val="center"/>
          </w:tcPr>
          <w:p w:rsidR="003A373F" w:rsidRDefault="003A373F" w:rsidP="00F4776F">
            <w:pPr>
              <w:jc w:val="center"/>
              <w:rPr>
                <w:rFonts w:hint="eastAsia"/>
              </w:rPr>
            </w:pPr>
            <w:r>
              <w:rPr>
                <w:rFonts w:hint="eastAsia"/>
              </w:rPr>
              <w:t>1</w:t>
            </w:r>
          </w:p>
        </w:tc>
        <w:tc>
          <w:tcPr>
            <w:tcW w:w="851" w:type="dxa"/>
            <w:vAlign w:val="center"/>
          </w:tcPr>
          <w:p w:rsidR="003A373F" w:rsidRDefault="003A373F" w:rsidP="00F4776F">
            <w:pPr>
              <w:jc w:val="center"/>
              <w:rPr>
                <w:rFonts w:hint="eastAsia"/>
              </w:rPr>
            </w:pPr>
            <w:r>
              <w:rPr>
                <w:rFonts w:hint="eastAsia"/>
              </w:rPr>
              <w:t>2</w:t>
            </w:r>
          </w:p>
        </w:tc>
        <w:tc>
          <w:tcPr>
            <w:tcW w:w="850" w:type="dxa"/>
            <w:vAlign w:val="center"/>
          </w:tcPr>
          <w:p w:rsidR="003A373F" w:rsidRDefault="003A373F" w:rsidP="00F4776F">
            <w:pPr>
              <w:jc w:val="center"/>
              <w:rPr>
                <w:rFonts w:hint="eastAsia"/>
              </w:rPr>
            </w:pPr>
            <w:r>
              <w:rPr>
                <w:rFonts w:hint="eastAsia"/>
              </w:rPr>
              <w:t>3</w:t>
            </w:r>
          </w:p>
        </w:tc>
        <w:tc>
          <w:tcPr>
            <w:tcW w:w="1418" w:type="dxa"/>
            <w:vAlign w:val="center"/>
          </w:tcPr>
          <w:p w:rsidR="003A373F" w:rsidRDefault="003A373F" w:rsidP="00F4776F">
            <w:pPr>
              <w:jc w:val="center"/>
              <w:rPr>
                <w:rFonts w:hint="eastAsia"/>
              </w:rPr>
            </w:pPr>
            <w:r>
              <w:rPr>
                <w:rFonts w:hint="eastAsia"/>
              </w:rPr>
              <w:t>4</w:t>
            </w:r>
          </w:p>
        </w:tc>
        <w:tc>
          <w:tcPr>
            <w:tcW w:w="1417" w:type="dxa"/>
            <w:vAlign w:val="center"/>
          </w:tcPr>
          <w:p w:rsidR="003A373F" w:rsidRDefault="003A373F" w:rsidP="00F4776F">
            <w:pPr>
              <w:jc w:val="center"/>
              <w:rPr>
                <w:rFonts w:hint="eastAsia"/>
              </w:rPr>
            </w:pPr>
            <w:r>
              <w:rPr>
                <w:rFonts w:hint="eastAsia"/>
              </w:rPr>
              <w:t>5</w:t>
            </w:r>
          </w:p>
        </w:tc>
        <w:tc>
          <w:tcPr>
            <w:tcW w:w="851" w:type="dxa"/>
            <w:vAlign w:val="center"/>
          </w:tcPr>
          <w:p w:rsidR="003A373F" w:rsidRDefault="003A373F" w:rsidP="00F4776F">
            <w:pPr>
              <w:jc w:val="center"/>
              <w:rPr>
                <w:rFonts w:hint="eastAsia"/>
              </w:rPr>
            </w:pPr>
            <w:r>
              <w:rPr>
                <w:rFonts w:hint="eastAsia"/>
              </w:rPr>
              <w:t>6</w:t>
            </w:r>
          </w:p>
        </w:tc>
        <w:tc>
          <w:tcPr>
            <w:tcW w:w="850" w:type="dxa"/>
            <w:vAlign w:val="center"/>
          </w:tcPr>
          <w:p w:rsidR="003A373F" w:rsidRDefault="003A373F" w:rsidP="00F4776F">
            <w:pPr>
              <w:jc w:val="center"/>
              <w:rPr>
                <w:rFonts w:hint="eastAsia"/>
              </w:rPr>
            </w:pPr>
            <w:r>
              <w:rPr>
                <w:rFonts w:hint="eastAsia"/>
              </w:rPr>
              <w:t>7</w:t>
            </w:r>
          </w:p>
        </w:tc>
      </w:tr>
      <w:tr w:rsidR="00F4776F" w:rsidTr="00F4776F">
        <w:trPr>
          <w:trHeight w:val="647"/>
        </w:trPr>
        <w:tc>
          <w:tcPr>
            <w:tcW w:w="3397" w:type="dxa"/>
            <w:gridSpan w:val="4"/>
          </w:tcPr>
          <w:p w:rsidR="00F4776F" w:rsidRDefault="00F4776F" w:rsidP="00F4776F">
            <w:pPr>
              <w:rPr>
                <w:rFonts w:hint="eastAsia"/>
              </w:rPr>
            </w:pPr>
            <w:r>
              <w:rPr>
                <w:rFonts w:hint="eastAsia"/>
              </w:rPr>
              <w:t>ピクセルのアルファ要素のビット数</w:t>
            </w:r>
          </w:p>
        </w:tc>
        <w:tc>
          <w:tcPr>
            <w:tcW w:w="1418" w:type="dxa"/>
          </w:tcPr>
          <w:p w:rsidR="00F4776F" w:rsidRPr="003A373F" w:rsidRDefault="00F4776F" w:rsidP="00F4776F">
            <w:pPr>
              <w:rPr>
                <w:rFonts w:hint="eastAsia"/>
              </w:rPr>
            </w:pPr>
            <w:r>
              <w:t xml:space="preserve">0 = </w:t>
            </w:r>
            <w:r>
              <w:rPr>
                <w:rFonts w:hint="eastAsia"/>
              </w:rPr>
              <w:t>左</w:t>
            </w:r>
            <w:r>
              <w:t>から右</w:t>
            </w:r>
            <w:r>
              <w:br/>
            </w:r>
            <w:r>
              <w:rPr>
                <w:rFonts w:hint="eastAsia"/>
              </w:rPr>
              <w:t xml:space="preserve">1 = </w:t>
            </w:r>
            <w:r>
              <w:rPr>
                <w:rFonts w:hint="eastAsia"/>
              </w:rPr>
              <w:t>右から左</w:t>
            </w:r>
          </w:p>
        </w:tc>
        <w:tc>
          <w:tcPr>
            <w:tcW w:w="1417" w:type="dxa"/>
          </w:tcPr>
          <w:p w:rsidR="00F4776F" w:rsidRDefault="00F4776F" w:rsidP="00F4776F">
            <w:pPr>
              <w:rPr>
                <w:rFonts w:hint="eastAsia"/>
              </w:rPr>
            </w:pPr>
            <w:r>
              <w:t xml:space="preserve">0 = </w:t>
            </w:r>
            <w:r>
              <w:t>下から上</w:t>
            </w:r>
            <w:r>
              <w:br/>
            </w:r>
            <w:r>
              <w:rPr>
                <w:rFonts w:hint="eastAsia"/>
              </w:rPr>
              <w:t xml:space="preserve">1 = </w:t>
            </w:r>
            <w:r>
              <w:rPr>
                <w:rFonts w:hint="eastAsia"/>
              </w:rPr>
              <w:t>上から下</w:t>
            </w:r>
          </w:p>
        </w:tc>
        <w:tc>
          <w:tcPr>
            <w:tcW w:w="1701" w:type="dxa"/>
            <w:gridSpan w:val="2"/>
          </w:tcPr>
          <w:p w:rsidR="00F4776F" w:rsidRDefault="00F4776F" w:rsidP="00F4776F">
            <w:pPr>
              <w:rPr>
                <w:rFonts w:hint="eastAsia"/>
              </w:rPr>
            </w:pPr>
            <w:r>
              <w:rPr>
                <w:rFonts w:hint="eastAsia"/>
              </w:rPr>
              <w:t>未使用</w:t>
            </w:r>
            <w:r>
              <w:rPr>
                <w:rFonts w:hint="eastAsia"/>
              </w:rPr>
              <w:t>(</w:t>
            </w:r>
            <w:r>
              <w:rPr>
                <w:rFonts w:hint="eastAsia"/>
              </w:rPr>
              <w:t>常に</w:t>
            </w:r>
            <w:r>
              <w:rPr>
                <w:rFonts w:hint="eastAsia"/>
              </w:rPr>
              <w:t>0)</w:t>
            </w:r>
          </w:p>
        </w:tc>
      </w:tr>
    </w:tbl>
    <w:p w:rsidR="003A373F" w:rsidRPr="00F4776F" w:rsidRDefault="00F4776F" w:rsidP="00F4776F">
      <w:pPr>
        <w:ind w:firstLineChars="100" w:firstLine="220"/>
        <w:rPr>
          <w:rFonts w:hint="eastAsia"/>
          <w:b/>
        </w:rPr>
      </w:pPr>
      <w:r w:rsidRPr="00F4776F">
        <w:rPr>
          <w:rFonts w:hint="eastAsia"/>
          <w:b/>
        </w:rPr>
        <w:t>bit</w:t>
      </w:r>
    </w:p>
    <w:p w:rsidR="003A373F" w:rsidRPr="00BA354D" w:rsidRDefault="003A373F" w:rsidP="004D6CDA">
      <w:pPr>
        <w:rPr>
          <w:rFonts w:hint="eastAsia"/>
        </w:rPr>
      </w:pPr>
    </w:p>
    <w:p w:rsidR="00790C68" w:rsidRDefault="00790C68" w:rsidP="004D6CDA"/>
    <w:p w:rsidR="00790C68" w:rsidRDefault="00790C68" w:rsidP="004D6CDA"/>
    <w:p w:rsidR="00790C68" w:rsidRDefault="00F4776F" w:rsidP="004D6CDA">
      <w:r>
        <w:t>今回注目するのは第</w:t>
      </w:r>
      <w:r>
        <w:rPr>
          <w:rFonts w:hint="eastAsia"/>
        </w:rPr>
        <w:t>5</w:t>
      </w:r>
      <w:r>
        <w:rPr>
          <w:rFonts w:hint="eastAsia"/>
        </w:rPr>
        <w:t>ビットです。この部分に画像の上下方向が記録されているからです。</w:t>
      </w:r>
      <w:r>
        <w:t>あるビットが</w:t>
      </w:r>
      <w:r>
        <w:rPr>
          <w:rFonts w:hint="eastAsia"/>
        </w:rPr>
        <w:t>1</w:t>
      </w:r>
      <w:r>
        <w:rPr>
          <w:rFonts w:hint="eastAsia"/>
        </w:rPr>
        <w:t>かどうかを調べる最も簡単な方法は、「</w:t>
      </w:r>
      <w:r>
        <w:t>&amp;</w:t>
      </w:r>
      <w:r>
        <w:rPr>
          <w:rFonts w:hint="eastAsia"/>
        </w:rPr>
        <w:t>」でビット積</w:t>
      </w:r>
      <w:r>
        <w:rPr>
          <w:rFonts w:hint="eastAsia"/>
        </w:rPr>
        <w:t>(AND</w:t>
      </w:r>
      <w:r>
        <w:rPr>
          <w:rFonts w:hint="eastAsia"/>
        </w:rPr>
        <w:t>演算</w:t>
      </w:r>
      <w:r>
        <w:rPr>
          <w:rFonts w:hint="eastAsia"/>
        </w:rPr>
        <w:t>)</w:t>
      </w:r>
      <w:r>
        <w:rPr>
          <w:rFonts w:hint="eastAsia"/>
        </w:rPr>
        <w:t>を計算することです。</w:t>
      </w:r>
      <w:r>
        <w:t>AND</w:t>
      </w:r>
      <w:r>
        <w:t>演算は、</w:t>
      </w:r>
      <w:r>
        <w:rPr>
          <w:rFonts w:hint="eastAsia"/>
        </w:rPr>
        <w:t>2</w:t>
      </w:r>
      <w:r>
        <w:rPr>
          <w:rFonts w:hint="eastAsia"/>
        </w:rPr>
        <w:t>つの値の両方のビットが</w:t>
      </w:r>
      <w:r>
        <w:rPr>
          <w:rFonts w:hint="eastAsia"/>
        </w:rPr>
        <w:t>1</w:t>
      </w:r>
      <w:r>
        <w:rPr>
          <w:rFonts w:hint="eastAsia"/>
        </w:rPr>
        <w:t>のときだけ</w:t>
      </w:r>
      <w:r>
        <w:rPr>
          <w:rFonts w:hint="eastAsia"/>
        </w:rPr>
        <w:t>1</w:t>
      </w:r>
      <w:r>
        <w:rPr>
          <w:rFonts w:hint="eastAsia"/>
        </w:rPr>
        <w:t>、それ以外は</w:t>
      </w:r>
      <w:r>
        <w:rPr>
          <w:rFonts w:hint="eastAsia"/>
        </w:rPr>
        <w:t>0</w:t>
      </w:r>
      <w:r>
        <w:rPr>
          <w:rFonts w:hint="eastAsia"/>
        </w:rPr>
        <w:t>になる計算方法です。ですから、第</w:t>
      </w:r>
      <w:r>
        <w:rPr>
          <w:rFonts w:hint="eastAsia"/>
        </w:rPr>
        <w:t>5</w:t>
      </w:r>
      <w:r>
        <w:rPr>
          <w:rFonts w:hint="eastAsia"/>
        </w:rPr>
        <w:t>ビットだけ</w:t>
      </w:r>
      <w:r>
        <w:rPr>
          <w:rFonts w:hint="eastAsia"/>
        </w:rPr>
        <w:t>1</w:t>
      </w:r>
      <w:r>
        <w:rPr>
          <w:rFonts w:hint="eastAsia"/>
        </w:rPr>
        <w:t>になっている数値</w:t>
      </w:r>
      <w:r w:rsidR="008C0895">
        <w:rPr>
          <w:rFonts w:hint="eastAsia"/>
        </w:rPr>
        <w:t>(</w:t>
      </w:r>
      <w:r w:rsidR="008C0895">
        <w:t>0x20</w:t>
      </w:r>
      <w:r w:rsidR="008C0895">
        <w:rPr>
          <w:rFonts w:hint="eastAsia"/>
        </w:rPr>
        <w:t>)</w:t>
      </w:r>
      <w:r>
        <w:rPr>
          <w:rFonts w:hint="eastAsia"/>
        </w:rPr>
        <w:t>とイメージ・デスクリプタ</w:t>
      </w:r>
      <w:r w:rsidR="008C0895">
        <w:rPr>
          <w:rFonts w:hint="eastAsia"/>
        </w:rPr>
        <w:t>とを</w:t>
      </w:r>
      <w:r>
        <w:rPr>
          <w:rFonts w:hint="eastAsia"/>
        </w:rPr>
        <w:t>AND</w:t>
      </w:r>
      <w:r w:rsidR="008C0895">
        <w:rPr>
          <w:rFonts w:hint="eastAsia"/>
        </w:rPr>
        <w:t>演算すれば</w:t>
      </w:r>
      <w:r>
        <w:rPr>
          <w:rFonts w:hint="eastAsia"/>
        </w:rPr>
        <w:t>、イメージ・デスクリプタの第</w:t>
      </w:r>
      <w:r>
        <w:rPr>
          <w:rFonts w:hint="eastAsia"/>
        </w:rPr>
        <w:t>5</w:t>
      </w:r>
      <w:r>
        <w:rPr>
          <w:rFonts w:hint="eastAsia"/>
        </w:rPr>
        <w:t>ビットが</w:t>
      </w:r>
      <w:r>
        <w:rPr>
          <w:rFonts w:hint="eastAsia"/>
        </w:rPr>
        <w:t>1</w:t>
      </w:r>
      <w:r>
        <w:rPr>
          <w:rFonts w:hint="eastAsia"/>
        </w:rPr>
        <w:t>のときは</w:t>
      </w:r>
      <w:r>
        <w:rPr>
          <w:rFonts w:hint="eastAsia"/>
        </w:rPr>
        <w:t>0</w:t>
      </w:r>
      <w:r w:rsidR="008C0895">
        <w:rPr>
          <w:rFonts w:hint="eastAsia"/>
        </w:rPr>
        <w:t>x</w:t>
      </w:r>
      <w:r w:rsidR="008C0895">
        <w:t>20</w:t>
      </w:r>
      <w:r>
        <w:rPr>
          <w:rFonts w:hint="eastAsia"/>
        </w:rPr>
        <w:t>になり、そうでなければ</w:t>
      </w:r>
      <w:r>
        <w:rPr>
          <w:rFonts w:hint="eastAsia"/>
        </w:rPr>
        <w:t>0</w:t>
      </w:r>
      <w:r w:rsidR="008C0895">
        <w:t>x00</w:t>
      </w:r>
      <w:r w:rsidR="008C0895">
        <w:t>になる、という仕組みです</w:t>
      </w:r>
      <w:r>
        <w:rPr>
          <w:rFonts w:hint="eastAsia"/>
        </w:rPr>
        <w:t>。</w:t>
      </w:r>
    </w:p>
    <w:p w:rsidR="00CE79AD" w:rsidRDefault="008C0895" w:rsidP="004D6CDA">
      <w:r>
        <w:t>「上から下」だということが分かったら、画像の上下を反転させます。これは</w:t>
      </w:r>
      <w:r w:rsidR="00E21ADA">
        <w:t>、</w:t>
      </w:r>
      <w:r w:rsidR="00E21ADA">
        <w:rPr>
          <w:rFonts w:hint="eastAsia"/>
        </w:rPr>
        <w:t>vector</w:t>
      </w:r>
      <w:r w:rsidR="00E21ADA">
        <w:rPr>
          <w:rFonts w:hint="eastAsia"/>
        </w:rPr>
        <w:t>型の変数</w:t>
      </w:r>
      <w:r w:rsidR="00E21ADA">
        <w:rPr>
          <w:rFonts w:hint="eastAsia"/>
        </w:rPr>
        <w:t>tmp</w:t>
      </w:r>
      <w:r w:rsidR="00E21ADA">
        <w:t>(</w:t>
      </w:r>
      <w:r w:rsidR="00E21ADA">
        <w:t>てんぷ</w:t>
      </w:r>
      <w:r w:rsidR="00E21ADA">
        <w:t>)</w:t>
      </w:r>
      <w:r w:rsidR="00E21ADA">
        <w:rPr>
          <w:rFonts w:hint="eastAsia"/>
        </w:rPr>
        <w:t>に</w:t>
      </w:r>
      <w:r w:rsidR="00E21ADA">
        <w:t>上下反転させたデータを作り、最後に</w:t>
      </w:r>
      <w:r w:rsidR="00E21ADA">
        <w:rPr>
          <w:rFonts w:hint="eastAsia"/>
        </w:rPr>
        <w:t>buf</w:t>
      </w:r>
      <w:r w:rsidR="00E21ADA">
        <w:rPr>
          <w:rFonts w:hint="eastAsia"/>
        </w:rPr>
        <w:t>と</w:t>
      </w:r>
      <w:r w:rsidR="00E21ADA">
        <w:rPr>
          <w:rFonts w:hint="eastAsia"/>
        </w:rPr>
        <w:t>tmp</w:t>
      </w:r>
      <w:r w:rsidR="00E21ADA">
        <w:rPr>
          <w:rFonts w:hint="eastAsia"/>
        </w:rPr>
        <w:t>を入れ替えるという方法で実現しています。</w:t>
      </w:r>
      <w:r w:rsidR="00E21ADA">
        <w:br/>
      </w:r>
      <w:r w:rsidR="00E21ADA">
        <w:rPr>
          <w:rFonts w:hint="eastAsia"/>
        </w:rPr>
        <w:t>反転させる方法はとても単純です、</w:t>
      </w:r>
      <w:r w:rsidR="00E21ADA">
        <w:rPr>
          <w:rFonts w:hint="eastAsia"/>
        </w:rPr>
        <w:t>buf</w:t>
      </w:r>
      <w:r w:rsidR="00E21ADA">
        <w:rPr>
          <w:rFonts w:hint="eastAsia"/>
        </w:rPr>
        <w:t>の先頭から</w:t>
      </w:r>
      <w:r w:rsidR="00E21ADA">
        <w:rPr>
          <w:rFonts w:hint="eastAsia"/>
        </w:rPr>
        <w:t>1</w:t>
      </w:r>
      <w:r w:rsidR="00E21ADA">
        <w:rPr>
          <w:rFonts w:hint="eastAsia"/>
        </w:rPr>
        <w:t>列ずつ、</w:t>
      </w:r>
      <w:r w:rsidR="00E21ADA">
        <w:rPr>
          <w:rFonts w:hint="eastAsia"/>
        </w:rPr>
        <w:t>tmp</w:t>
      </w:r>
      <w:r w:rsidR="00E21ADA">
        <w:rPr>
          <w:rFonts w:hint="eastAsia"/>
        </w:rPr>
        <w:t>の末尾のほうへとコピーしていくだけです。</w:t>
      </w:r>
      <w:r w:rsidR="00E21ADA">
        <w:br/>
      </w:r>
      <w:r w:rsidR="00E21ADA">
        <w:rPr>
          <w:rFonts w:hint="eastAsia"/>
        </w:rPr>
        <w:t>まず、</w:t>
      </w:r>
      <w:r w:rsidR="00E21ADA">
        <w:rPr>
          <w:rFonts w:hint="eastAsia"/>
        </w:rPr>
        <w:t>1</w:t>
      </w:r>
      <w:r w:rsidR="00E21ADA">
        <w:rPr>
          <w:rFonts w:hint="eastAsia"/>
        </w:rPr>
        <w:t>列のバイト数を計算して</w:t>
      </w:r>
      <w:r w:rsidR="00E21ADA">
        <w:rPr>
          <w:rFonts w:hint="eastAsia"/>
        </w:rPr>
        <w:t>lineSize</w:t>
      </w:r>
      <w:r w:rsidR="00E21ADA">
        <w:t>(</w:t>
      </w:r>
      <w:r w:rsidR="00E21ADA">
        <w:t>らいん・さいず</w:t>
      </w:r>
      <w:r w:rsidR="00E21ADA">
        <w:t>)</w:t>
      </w:r>
      <w:r w:rsidR="00E21ADA">
        <w:t>という変数に格納します。</w:t>
      </w:r>
      <w:r w:rsidR="00E21ADA">
        <w:br/>
      </w:r>
      <w:r w:rsidR="00E21ADA">
        <w:t>次に、画像サイズと同じ大きさの</w:t>
      </w:r>
      <w:r w:rsidR="00E21ADA">
        <w:rPr>
          <w:rFonts w:hint="eastAsia"/>
        </w:rPr>
        <w:t>vector</w:t>
      </w:r>
      <w:r w:rsidR="00E21ADA">
        <w:rPr>
          <w:rFonts w:hint="eastAsia"/>
        </w:rPr>
        <w:t>型の変数</w:t>
      </w:r>
      <w:r w:rsidR="00E21ADA">
        <w:rPr>
          <w:rFonts w:hint="eastAsia"/>
        </w:rPr>
        <w:t>tmp(</w:t>
      </w:r>
      <w:r w:rsidR="00E21ADA">
        <w:rPr>
          <w:rFonts w:hint="eastAsia"/>
        </w:rPr>
        <w:t>てんぷ</w:t>
      </w:r>
      <w:r w:rsidR="00E21ADA">
        <w:rPr>
          <w:rFonts w:hint="eastAsia"/>
        </w:rPr>
        <w:t>)</w:t>
      </w:r>
      <w:r w:rsidR="00E21ADA">
        <w:rPr>
          <w:rFonts w:hint="eastAsia"/>
        </w:rPr>
        <w:t>を作成します。この変数に逆さまのデータを作っていきます。その次は、</w:t>
      </w:r>
      <w:r w:rsidR="00E21ADA">
        <w:rPr>
          <w:rFonts w:hint="eastAsia"/>
        </w:rPr>
        <w:t>buf</w:t>
      </w:r>
      <w:r w:rsidR="00E21ADA">
        <w:rPr>
          <w:rFonts w:hint="eastAsia"/>
        </w:rPr>
        <w:t>の先頭と</w:t>
      </w:r>
      <w:r w:rsidR="00E21ADA">
        <w:rPr>
          <w:rFonts w:hint="eastAsia"/>
        </w:rPr>
        <w:t>tmp</w:t>
      </w:r>
      <w:r w:rsidR="00E21ADA">
        <w:rPr>
          <w:rFonts w:hint="eastAsia"/>
        </w:rPr>
        <w:t>の終端を指す、「</w:t>
      </w:r>
      <w:r w:rsidR="00E21ADA">
        <w:rPr>
          <w:rFonts w:hint="eastAsia"/>
        </w:rPr>
        <w:t>iterator(</w:t>
      </w:r>
      <w:r w:rsidR="00E21ADA">
        <w:rPr>
          <w:rFonts w:hint="eastAsia"/>
        </w:rPr>
        <w:t>イテレータ</w:t>
      </w:r>
      <w:r w:rsidR="00E21ADA">
        <w:rPr>
          <w:rFonts w:hint="eastAsia"/>
        </w:rPr>
        <w:t>)</w:t>
      </w:r>
      <w:r w:rsidR="00E21ADA">
        <w:rPr>
          <w:rFonts w:hint="eastAsia"/>
        </w:rPr>
        <w:t>」という型の変数を作っています。</w:t>
      </w:r>
    </w:p>
    <w:p w:rsidR="0060457C" w:rsidRDefault="00E21ADA" w:rsidP="004D6CDA">
      <w:r>
        <w:rPr>
          <w:rFonts w:hint="eastAsia"/>
        </w:rPr>
        <w:t>イテレータという名前は「</w:t>
      </w:r>
      <w:r>
        <w:rPr>
          <w:rFonts w:hint="eastAsia"/>
        </w:rPr>
        <w:t>iterate(</w:t>
      </w:r>
      <w:r>
        <w:rPr>
          <w:rFonts w:hint="eastAsia"/>
        </w:rPr>
        <w:t>いてれーと、反復する</w:t>
      </w:r>
      <w:r>
        <w:rPr>
          <w:rFonts w:hint="eastAsia"/>
        </w:rPr>
        <w:t>)</w:t>
      </w:r>
      <w:r>
        <w:rPr>
          <w:rFonts w:hint="eastAsia"/>
        </w:rPr>
        <w:t>」という単語に</w:t>
      </w:r>
      <w:r>
        <w:rPr>
          <w:rFonts w:hint="eastAsia"/>
        </w:rPr>
        <w:t>er</w:t>
      </w:r>
      <w:r>
        <w:rPr>
          <w:rFonts w:hint="eastAsia"/>
        </w:rPr>
        <w:t>を付与したものです。</w:t>
      </w:r>
      <w:r>
        <w:rPr>
          <w:rFonts w:hint="eastAsia"/>
        </w:rPr>
        <w:t>C++</w:t>
      </w:r>
      <w:r w:rsidR="00CE79AD">
        <w:rPr>
          <w:rFonts w:hint="eastAsia"/>
        </w:rPr>
        <w:t>言語では、メモリや配列の中の</w:t>
      </w:r>
      <w:r>
        <w:rPr>
          <w:rFonts w:hint="eastAsia"/>
        </w:rPr>
        <w:t>位置を示すオブジェクトのことを「イテレータ」と呼びます。</w:t>
      </w:r>
      <w:r w:rsidR="00CE79AD">
        <w:rPr>
          <w:rFonts w:hint="eastAsia"/>
        </w:rPr>
        <w:t>ですから、ポインタもイテレータの一種です。</w:t>
      </w:r>
      <w:r w:rsidR="00CE79AD">
        <w:rPr>
          <w:rFonts w:hint="eastAsia"/>
        </w:rPr>
        <w:t>vector</w:t>
      </w:r>
      <w:r w:rsidR="00CE79AD">
        <w:rPr>
          <w:rFonts w:hint="eastAsia"/>
        </w:rPr>
        <w:t>型のイテレータを取得するには、</w:t>
      </w:r>
      <w:r w:rsidR="00CE79AD">
        <w:rPr>
          <w:rFonts w:hint="eastAsia"/>
        </w:rPr>
        <w:t>begin(</w:t>
      </w:r>
      <w:r w:rsidR="00CE79AD">
        <w:rPr>
          <w:rFonts w:hint="eastAsia"/>
        </w:rPr>
        <w:t>びぎん</w:t>
      </w:r>
      <w:r w:rsidR="00CE79AD">
        <w:rPr>
          <w:rFonts w:hint="eastAsia"/>
        </w:rPr>
        <w:t>)</w:t>
      </w:r>
      <w:r w:rsidR="00CE79AD">
        <w:rPr>
          <w:rFonts w:hint="eastAsia"/>
        </w:rPr>
        <w:t>メンバ関数か</w:t>
      </w:r>
      <w:r w:rsidR="00CE79AD">
        <w:rPr>
          <w:rFonts w:hint="eastAsia"/>
        </w:rPr>
        <w:t>end(</w:t>
      </w:r>
      <w:r w:rsidR="00CE79AD">
        <w:rPr>
          <w:rFonts w:hint="eastAsia"/>
        </w:rPr>
        <w:t>えんど</w:t>
      </w:r>
      <w:r w:rsidR="00CE79AD">
        <w:rPr>
          <w:rFonts w:hint="eastAsia"/>
        </w:rPr>
        <w:t>)</w:t>
      </w:r>
      <w:r w:rsidR="00CE79AD">
        <w:rPr>
          <w:rFonts w:hint="eastAsia"/>
        </w:rPr>
        <w:t>メンバ関数を使います。</w:t>
      </w:r>
      <w:r w:rsidR="00CE79AD">
        <w:rPr>
          <w:rFonts w:hint="eastAsia"/>
        </w:rPr>
        <w:t>begin</w:t>
      </w:r>
      <w:r w:rsidR="00CE79AD">
        <w:rPr>
          <w:rFonts w:hint="eastAsia"/>
        </w:rPr>
        <w:t>は「先頭の位置」を指すイテレータを返します。</w:t>
      </w:r>
      <w:r w:rsidR="00CE79AD">
        <w:rPr>
          <w:rFonts w:hint="eastAsia"/>
        </w:rPr>
        <w:t>end</w:t>
      </w:r>
      <w:r w:rsidR="00CE79AD">
        <w:rPr>
          <w:rFonts w:hint="eastAsia"/>
        </w:rPr>
        <w:t>は「終端</w:t>
      </w:r>
      <w:r w:rsidR="00653259">
        <w:rPr>
          <w:rFonts w:hint="eastAsia"/>
        </w:rPr>
        <w:t>の</w:t>
      </w:r>
      <w:r w:rsidR="00CE79AD">
        <w:rPr>
          <w:rFonts w:hint="eastAsia"/>
        </w:rPr>
        <w:t>位置」を指すイテレータを返します。</w:t>
      </w:r>
      <w:r w:rsidR="00CE79AD">
        <w:rPr>
          <w:rFonts w:hint="eastAsia"/>
        </w:rPr>
        <w:t>source(</w:t>
      </w:r>
      <w:r w:rsidR="00CE79AD">
        <w:rPr>
          <w:rFonts w:hint="eastAsia"/>
        </w:rPr>
        <w:t>ソース</w:t>
      </w:r>
      <w:r w:rsidR="00CE79AD">
        <w:rPr>
          <w:rFonts w:hint="eastAsia"/>
        </w:rPr>
        <w:t>)</w:t>
      </w:r>
      <w:r w:rsidR="00CE79AD">
        <w:rPr>
          <w:rFonts w:hint="eastAsia"/>
        </w:rPr>
        <w:t>イテレータの初期化には</w:t>
      </w:r>
      <w:r w:rsidR="00CE79AD">
        <w:rPr>
          <w:rFonts w:hint="eastAsia"/>
        </w:rPr>
        <w:t>buf</w:t>
      </w:r>
      <w:r w:rsidR="00CE79AD">
        <w:rPr>
          <w:rFonts w:hint="eastAsia"/>
        </w:rPr>
        <w:t>の</w:t>
      </w:r>
      <w:r w:rsidR="00CE79AD">
        <w:rPr>
          <w:rFonts w:hint="eastAsia"/>
        </w:rPr>
        <w:t>begin</w:t>
      </w:r>
      <w:r w:rsidR="00CE79AD">
        <w:rPr>
          <w:rFonts w:hint="eastAsia"/>
        </w:rPr>
        <w:t>メンバ関数を使っているので、</w:t>
      </w:r>
      <w:r w:rsidR="00CE79AD">
        <w:rPr>
          <w:rFonts w:hint="eastAsia"/>
        </w:rPr>
        <w:t>buf</w:t>
      </w:r>
      <w:r w:rsidR="00CE79AD">
        <w:rPr>
          <w:rFonts w:hint="eastAsia"/>
        </w:rPr>
        <w:t>の先頭を指すことになります。同様に</w:t>
      </w:r>
      <w:r w:rsidR="00CE79AD">
        <w:rPr>
          <w:rFonts w:hint="eastAsia"/>
        </w:rPr>
        <w:t>destination(</w:t>
      </w:r>
      <w:r w:rsidR="00CE79AD">
        <w:rPr>
          <w:rFonts w:hint="eastAsia"/>
        </w:rPr>
        <w:t>ですてぃねーしょん</w:t>
      </w:r>
      <w:r w:rsidR="00CE79AD">
        <w:rPr>
          <w:rFonts w:hint="eastAsia"/>
        </w:rPr>
        <w:t>)</w:t>
      </w:r>
      <w:r w:rsidR="00CE79AD">
        <w:rPr>
          <w:rFonts w:hint="eastAsia"/>
        </w:rPr>
        <w:t>イテレータは</w:t>
      </w:r>
      <w:r w:rsidR="00653259">
        <w:rPr>
          <w:rFonts w:hint="eastAsia"/>
        </w:rPr>
        <w:t>、</w:t>
      </w:r>
      <w:r w:rsidR="00CE79AD">
        <w:rPr>
          <w:rFonts w:hint="eastAsia"/>
        </w:rPr>
        <w:t>tmp</w:t>
      </w:r>
      <w:r w:rsidR="00CE79AD">
        <w:rPr>
          <w:rFonts w:hint="eastAsia"/>
        </w:rPr>
        <w:t>の終端を指し</w:t>
      </w:r>
      <w:r w:rsidR="00653259">
        <w:rPr>
          <w:rFonts w:hint="eastAsia"/>
        </w:rPr>
        <w:t>た</w:t>
      </w:r>
      <w:r w:rsidR="00CE79AD">
        <w:rPr>
          <w:rFonts w:hint="eastAsia"/>
        </w:rPr>
        <w:t>状態になります。</w:t>
      </w:r>
    </w:p>
    <w:p w:rsidR="0060457C" w:rsidRDefault="0060457C" w:rsidP="0060457C">
      <w:pPr>
        <w:pStyle w:val="af8"/>
        <w:rPr>
          <w:rFonts w:hint="eastAsia"/>
        </w:rPr>
      </w:pPr>
      <w:r w:rsidRPr="0060457C">
        <w:rPr>
          <w:rFonts w:hint="eastAsia"/>
          <w:b/>
        </w:rPr>
        <w:t>[</w:t>
      </w:r>
      <w:r w:rsidRPr="0060457C">
        <w:rPr>
          <w:rFonts w:hint="eastAsia"/>
          <w:b/>
        </w:rPr>
        <w:t>補足</w:t>
      </w:r>
      <w:r w:rsidRPr="0060457C">
        <w:rPr>
          <w:rFonts w:hint="eastAsia"/>
          <w:b/>
        </w:rPr>
        <w:t>]</w:t>
      </w:r>
      <w:r>
        <w:rPr>
          <w:rFonts w:hint="eastAsia"/>
        </w:rPr>
        <w:t xml:space="preserve"> s</w:t>
      </w:r>
      <w:r>
        <w:t>ource</w:t>
      </w:r>
      <w:r>
        <w:t>は「源泉、原因、出どころ」という意味です。</w:t>
      </w:r>
      <w:r>
        <w:rPr>
          <w:rFonts w:hint="eastAsia"/>
        </w:rPr>
        <w:t>destination</w:t>
      </w:r>
      <w:r>
        <w:rPr>
          <w:rFonts w:hint="eastAsia"/>
        </w:rPr>
        <w:t>は「目的地、あて先」という意味です。</w:t>
      </w:r>
    </w:p>
    <w:p w:rsidR="00653259" w:rsidRDefault="00CE79AD" w:rsidP="004D6CDA">
      <w:r>
        <w:t>イテレータを作ったら、</w:t>
      </w:r>
      <w:r>
        <w:rPr>
          <w:rFonts w:hint="eastAsia"/>
        </w:rPr>
        <w:t>for</w:t>
      </w:r>
      <w:r>
        <w:rPr>
          <w:rFonts w:hint="eastAsia"/>
        </w:rPr>
        <w:t>文を使って</w:t>
      </w:r>
      <w:r>
        <w:rPr>
          <w:rFonts w:hint="eastAsia"/>
        </w:rPr>
        <w:t>画像データ</w:t>
      </w:r>
      <w:r>
        <w:rPr>
          <w:rFonts w:hint="eastAsia"/>
        </w:rPr>
        <w:t>を</w:t>
      </w:r>
      <w:r>
        <w:rPr>
          <w:rFonts w:hint="eastAsia"/>
        </w:rPr>
        <w:t>1</w:t>
      </w:r>
      <w:r>
        <w:rPr>
          <w:rFonts w:hint="eastAsia"/>
        </w:rPr>
        <w:t>列ずつコピーしていきます。列の数は画像の高さと等しいので、ループ変数</w:t>
      </w:r>
      <w:r>
        <w:rPr>
          <w:rFonts w:hint="eastAsia"/>
        </w:rPr>
        <w:t>i</w:t>
      </w:r>
      <w:r>
        <w:rPr>
          <w:rFonts w:hint="eastAsia"/>
        </w:rPr>
        <w:t>は</w:t>
      </w:r>
      <w:r>
        <w:rPr>
          <w:rFonts w:hint="eastAsia"/>
        </w:rPr>
        <w:t>0</w:t>
      </w:r>
      <w:r>
        <w:rPr>
          <w:rFonts w:hint="eastAsia"/>
        </w:rPr>
        <w:t>からスタートして</w:t>
      </w:r>
      <w:r>
        <w:rPr>
          <w:rFonts w:hint="eastAsia"/>
        </w:rPr>
        <w:t>height</w:t>
      </w:r>
      <w:r>
        <w:rPr>
          <w:rFonts w:hint="eastAsia"/>
        </w:rPr>
        <w:t>未満なら</w:t>
      </w:r>
      <w:r>
        <w:rPr>
          <w:rFonts w:hint="eastAsia"/>
        </w:rPr>
        <w:t>1</w:t>
      </w:r>
      <w:r>
        <w:rPr>
          <w:rFonts w:hint="eastAsia"/>
        </w:rPr>
        <w:t>ずつ増えていく、というようにしています。</w:t>
      </w:r>
    </w:p>
    <w:p w:rsidR="00CE79AD" w:rsidRDefault="00CE79AD" w:rsidP="004D6CDA">
      <w:r>
        <w:rPr>
          <w:rFonts w:hint="eastAsia"/>
        </w:rPr>
        <w:t>では、</w:t>
      </w:r>
      <w:r>
        <w:rPr>
          <w:rFonts w:hint="eastAsia"/>
        </w:rPr>
        <w:t>for</w:t>
      </w:r>
      <w:r>
        <w:rPr>
          <w:rFonts w:hint="eastAsia"/>
        </w:rPr>
        <w:t>文の中を見ていきましょう。最初に</w:t>
      </w:r>
      <w:r>
        <w:rPr>
          <w:rFonts w:hint="eastAsia"/>
        </w:rPr>
        <w:t>destination</w:t>
      </w:r>
      <w:r>
        <w:rPr>
          <w:rFonts w:hint="eastAsia"/>
        </w:rPr>
        <w:t>から</w:t>
      </w:r>
      <w:r>
        <w:rPr>
          <w:rFonts w:hint="eastAsia"/>
        </w:rPr>
        <w:t>1</w:t>
      </w:r>
      <w:r>
        <w:rPr>
          <w:rFonts w:hint="eastAsia"/>
        </w:rPr>
        <w:t>列のバイト数を引いています。</w:t>
      </w:r>
      <w:r w:rsidR="00653259">
        <w:rPr>
          <w:rFonts w:hint="eastAsia"/>
        </w:rPr>
        <w:t>この時点では</w:t>
      </w:r>
      <w:r>
        <w:rPr>
          <w:rFonts w:hint="eastAsia"/>
        </w:rPr>
        <w:t>destination</w:t>
      </w:r>
      <w:r>
        <w:rPr>
          <w:rFonts w:hint="eastAsia"/>
        </w:rPr>
        <w:t>は</w:t>
      </w:r>
      <w:r w:rsidR="00653259">
        <w:rPr>
          <w:rFonts w:hint="eastAsia"/>
        </w:rPr>
        <w:t>コピー先となる列の終端を指しているからです。コピーするためには列の先頭が必要なので、先頭を指すように</w:t>
      </w:r>
      <w:r w:rsidR="00653259">
        <w:rPr>
          <w:rFonts w:hint="eastAsia"/>
        </w:rPr>
        <w:t>lineSize</w:t>
      </w:r>
      <w:r w:rsidR="00653259">
        <w:rPr>
          <w:rFonts w:hint="eastAsia"/>
        </w:rPr>
        <w:t>バイト手前に移動させています。</w:t>
      </w:r>
      <w:r w:rsidR="00653259">
        <w:br/>
      </w:r>
      <w:r w:rsidR="00653259">
        <w:rPr>
          <w:rFonts w:hint="eastAsia"/>
        </w:rPr>
        <w:t>destination</w:t>
      </w:r>
      <w:r w:rsidR="00653259">
        <w:rPr>
          <w:rFonts w:hint="eastAsia"/>
        </w:rPr>
        <w:t>の位置を更新したらデータをコピーします。データのコピーには</w:t>
      </w:r>
      <w:r w:rsidR="00653259">
        <w:rPr>
          <w:rFonts w:hint="eastAsia"/>
        </w:rPr>
        <w:t>std::copy(</w:t>
      </w:r>
      <w:r w:rsidR="00653259">
        <w:rPr>
          <w:rFonts w:hint="eastAsia"/>
        </w:rPr>
        <w:t>えすてぃーでぃー・こぴー</w:t>
      </w:r>
      <w:r w:rsidR="00653259">
        <w:rPr>
          <w:rFonts w:hint="eastAsia"/>
        </w:rPr>
        <w:t>)</w:t>
      </w:r>
      <w:r w:rsidR="00653259">
        <w:rPr>
          <w:rFonts w:hint="eastAsia"/>
        </w:rPr>
        <w:t>関数を使います。この関数の最初の</w:t>
      </w:r>
      <w:r w:rsidR="00653259">
        <w:rPr>
          <w:rFonts w:hint="eastAsia"/>
        </w:rPr>
        <w:t>2</w:t>
      </w:r>
      <w:r w:rsidR="00653259">
        <w:rPr>
          <w:rFonts w:hint="eastAsia"/>
        </w:rPr>
        <w:t>つの引数は、コピーしたい範囲の先頭と終端の位置で、これがコピー元に</w:t>
      </w:r>
      <w:r w:rsidR="00653259">
        <w:rPr>
          <w:rFonts w:hint="eastAsia"/>
        </w:rPr>
        <w:lastRenderedPageBreak/>
        <w:t>なります。そして</w:t>
      </w:r>
      <w:r w:rsidR="00653259">
        <w:rPr>
          <w:rFonts w:hint="eastAsia"/>
        </w:rPr>
        <w:t>3</w:t>
      </w:r>
      <w:r w:rsidR="00653259">
        <w:rPr>
          <w:rFonts w:hint="eastAsia"/>
        </w:rPr>
        <w:t>つめがコピー先の先頭の位置です。</w:t>
      </w:r>
      <w:r w:rsidR="0060457C">
        <w:rPr>
          <w:rFonts w:hint="eastAsia"/>
        </w:rPr>
        <w:t>一度にコピーするのは</w:t>
      </w:r>
      <w:r w:rsidR="0060457C">
        <w:rPr>
          <w:rFonts w:hint="eastAsia"/>
        </w:rPr>
        <w:t>1</w:t>
      </w:r>
      <w:r w:rsidR="0060457C">
        <w:rPr>
          <w:rFonts w:hint="eastAsia"/>
        </w:rPr>
        <w:t>列分なので、</w:t>
      </w:r>
      <w:r w:rsidR="00653259">
        <w:rPr>
          <w:rFonts w:hint="eastAsia"/>
        </w:rPr>
        <w:t>コピー元の先頭は</w:t>
      </w:r>
      <w:r w:rsidR="00653259">
        <w:rPr>
          <w:rFonts w:hint="eastAsia"/>
        </w:rPr>
        <w:t>source</w:t>
      </w:r>
      <w:r w:rsidR="00653259">
        <w:rPr>
          <w:rFonts w:hint="eastAsia"/>
        </w:rPr>
        <w:t>、終端は</w:t>
      </w:r>
      <w:r w:rsidR="00653259">
        <w:rPr>
          <w:rFonts w:hint="eastAsia"/>
        </w:rPr>
        <w:t>source + lineSize</w:t>
      </w:r>
      <w:r w:rsidR="0060457C">
        <w:rPr>
          <w:rFonts w:hint="eastAsia"/>
        </w:rPr>
        <w:t>になります</w:t>
      </w:r>
      <w:r w:rsidR="00653259">
        <w:rPr>
          <w:rFonts w:hint="eastAsia"/>
        </w:rPr>
        <w:t>。</w:t>
      </w:r>
      <w:r w:rsidR="0060457C">
        <w:rPr>
          <w:rFonts w:hint="eastAsia"/>
        </w:rPr>
        <w:t>そしてコピー先は</w:t>
      </w:r>
      <w:r w:rsidR="0060457C">
        <w:rPr>
          <w:rFonts w:hint="eastAsia"/>
        </w:rPr>
        <w:t>destination</w:t>
      </w:r>
      <w:r w:rsidR="0060457C">
        <w:rPr>
          <w:rFonts w:hint="eastAsia"/>
        </w:rPr>
        <w:t>です。</w:t>
      </w:r>
      <w:r w:rsidR="0060457C">
        <w:br/>
      </w:r>
      <w:r w:rsidR="0060457C">
        <w:rPr>
          <w:rFonts w:hint="eastAsia"/>
        </w:rPr>
        <w:t>1</w:t>
      </w:r>
      <w:r w:rsidR="0060457C">
        <w:rPr>
          <w:rFonts w:hint="eastAsia"/>
        </w:rPr>
        <w:t>列分のコピーが終わったら、</w:t>
      </w:r>
      <w:r w:rsidR="0060457C">
        <w:rPr>
          <w:rFonts w:hint="eastAsia"/>
        </w:rPr>
        <w:t>source</w:t>
      </w:r>
      <w:r w:rsidR="0060457C">
        <w:rPr>
          <w:rFonts w:hint="eastAsia"/>
        </w:rPr>
        <w:t>が次の列の先頭を指すように</w:t>
      </w:r>
      <w:r w:rsidR="0060457C">
        <w:rPr>
          <w:rFonts w:hint="eastAsia"/>
        </w:rPr>
        <w:t>lineSize</w:t>
      </w:r>
      <w:r w:rsidR="0060457C">
        <w:rPr>
          <w:rFonts w:hint="eastAsia"/>
        </w:rPr>
        <w:t>を足します。</w:t>
      </w:r>
      <w:r w:rsidR="0060457C">
        <w:br/>
      </w:r>
      <w:r w:rsidR="0060457C">
        <w:t>これを</w:t>
      </w:r>
      <w:r w:rsidR="0060457C">
        <w:rPr>
          <w:rFonts w:hint="eastAsia"/>
        </w:rPr>
        <w:t>height</w:t>
      </w:r>
      <w:r w:rsidR="0060457C">
        <w:rPr>
          <w:rFonts w:hint="eastAsia"/>
        </w:rPr>
        <w:t>回繰り返すと、</w:t>
      </w:r>
      <w:r w:rsidR="0060457C">
        <w:rPr>
          <w:rFonts w:hint="eastAsia"/>
        </w:rPr>
        <w:t>tmp</w:t>
      </w:r>
      <w:r w:rsidR="0060457C">
        <w:rPr>
          <w:rFonts w:hint="eastAsia"/>
        </w:rPr>
        <w:t>には逆さまになったデータが作られるわけですね。</w:t>
      </w:r>
    </w:p>
    <w:p w:rsidR="0060457C" w:rsidRDefault="0060457C" w:rsidP="004D6CDA">
      <w:r>
        <w:rPr>
          <w:rFonts w:hint="eastAsia"/>
        </w:rPr>
        <w:t>for</w:t>
      </w:r>
      <w:r>
        <w:rPr>
          <w:rFonts w:hint="eastAsia"/>
        </w:rPr>
        <w:t>文が終了し、逆さまデータが完成したら、それを</w:t>
      </w:r>
      <w:r>
        <w:rPr>
          <w:rFonts w:hint="eastAsia"/>
        </w:rPr>
        <w:t>buf</w:t>
      </w:r>
      <w:r>
        <w:rPr>
          <w:rFonts w:hint="eastAsia"/>
        </w:rPr>
        <w:t>に設定します</w:t>
      </w:r>
      <w:r>
        <w:rPr>
          <w:rFonts w:hint="eastAsia"/>
        </w:rPr>
        <w:t>(</w:t>
      </w:r>
      <w:r>
        <w:t>逆さまデータは</w:t>
      </w:r>
      <w:r>
        <w:rPr>
          <w:rFonts w:hint="eastAsia"/>
        </w:rPr>
        <w:t>tmp</w:t>
      </w:r>
      <w:r>
        <w:rPr>
          <w:rFonts w:hint="eastAsia"/>
        </w:rPr>
        <w:t>に作っていたのでしたね</w:t>
      </w:r>
      <w:r>
        <w:rPr>
          <w:rFonts w:hint="eastAsia"/>
        </w:rPr>
        <w:t>)</w:t>
      </w:r>
      <w:r>
        <w:rPr>
          <w:rFonts w:hint="eastAsia"/>
        </w:rPr>
        <w:t>。これには</w:t>
      </w:r>
      <w:r>
        <w:rPr>
          <w:rFonts w:hint="eastAsia"/>
        </w:rPr>
        <w:t>swap(</w:t>
      </w:r>
      <w:r>
        <w:rPr>
          <w:rFonts w:hint="eastAsia"/>
        </w:rPr>
        <w:t>すわっぷ</w:t>
      </w:r>
      <w:r>
        <w:rPr>
          <w:rFonts w:hint="eastAsia"/>
        </w:rPr>
        <w:t>)</w:t>
      </w:r>
      <w:r>
        <w:rPr>
          <w:rFonts w:hint="eastAsia"/>
        </w:rPr>
        <w:t>メンバ関数を使います。</w:t>
      </w:r>
      <w:r>
        <w:rPr>
          <w:rFonts w:hint="eastAsia"/>
        </w:rPr>
        <w:t>swap</w:t>
      </w:r>
      <w:r>
        <w:rPr>
          <w:rFonts w:hint="eastAsia"/>
        </w:rPr>
        <w:t>は、引数で指定したオブジェクトと中身を入れ替える関数です。この関数を実行した後は、</w:t>
      </w:r>
      <w:r>
        <w:rPr>
          <w:rFonts w:hint="eastAsia"/>
        </w:rPr>
        <w:t>buf</w:t>
      </w:r>
      <w:r>
        <w:rPr>
          <w:rFonts w:hint="eastAsia"/>
        </w:rPr>
        <w:t>に逆さまデータ、</w:t>
      </w:r>
      <w:r>
        <w:rPr>
          <w:rFonts w:hint="eastAsia"/>
        </w:rPr>
        <w:t>tmp</w:t>
      </w:r>
      <w:r>
        <w:rPr>
          <w:rFonts w:hint="eastAsia"/>
        </w:rPr>
        <w:t>に元のデータが入った状態になります。</w:t>
      </w:r>
    </w:p>
    <w:p w:rsidR="0060457C" w:rsidRDefault="0060457C" w:rsidP="004D6CDA">
      <w:r>
        <w:t>これで画像の上下は正しくなりました。</w:t>
      </w:r>
    </w:p>
    <w:p w:rsidR="00237711" w:rsidRDefault="00237711" w:rsidP="002553AA">
      <w:pPr>
        <w:pStyle w:val="af8"/>
        <w:rPr>
          <w:rFonts w:hint="eastAsia"/>
        </w:rPr>
      </w:pPr>
      <w:r w:rsidRPr="00237711">
        <w:rPr>
          <w:b/>
        </w:rPr>
        <w:t>[</w:t>
      </w:r>
      <w:r w:rsidRPr="00237711">
        <w:rPr>
          <w:b/>
        </w:rPr>
        <w:t>補足</w:t>
      </w:r>
      <w:r w:rsidRPr="00237711">
        <w:rPr>
          <w:b/>
        </w:rPr>
        <w:t>]</w:t>
      </w:r>
      <w:r>
        <w:t xml:space="preserve"> </w:t>
      </w:r>
      <w:r>
        <w:t>イメージ・デスクリプタには左右方向を指定するビットもあります。</w:t>
      </w:r>
      <w:r w:rsidR="002553AA">
        <w:t>過去のハードウェアではどちら向きで記録するかがバラバラだったためです。</w:t>
      </w:r>
      <w:r>
        <w:t>しかし、もはや「右から左」</w:t>
      </w:r>
      <w:r w:rsidR="002553AA">
        <w:t>以外で記録するハードウェアはまず見かけません。そのような</w:t>
      </w:r>
      <w:r>
        <w:t>画像を作成するツール</w:t>
      </w:r>
      <w:r w:rsidR="002553AA">
        <w:t>も</w:t>
      </w:r>
      <w:r>
        <w:t>見かけなくなりました。</w:t>
      </w:r>
      <w:r w:rsidR="002553AA">
        <w:t>ですから、対応する必要はないと思います</w:t>
      </w:r>
      <w:r w:rsidR="002553AA">
        <w:rPr>
          <w:rFonts w:hint="eastAsia"/>
        </w:rPr>
        <w:t>(</w:t>
      </w:r>
      <w:r w:rsidR="002553AA">
        <w:rPr>
          <w:rFonts w:hint="eastAsia"/>
        </w:rPr>
        <w:t>興味があれば挑戦してみてください</w:t>
      </w:r>
      <w:r w:rsidR="002553AA">
        <w:rPr>
          <w:rFonts w:hint="eastAsia"/>
        </w:rPr>
        <w:t>)</w:t>
      </w:r>
      <w:r w:rsidR="002553AA">
        <w:t>。</w:t>
      </w:r>
    </w:p>
    <w:p w:rsidR="0060457C" w:rsidRDefault="0060457C" w:rsidP="0060457C">
      <w:pPr>
        <w:pStyle w:val="2"/>
      </w:pPr>
      <w:r>
        <w:t>家のテクスチャ座標を逆転させる</w:t>
      </w:r>
    </w:p>
    <w:p w:rsidR="0060457C" w:rsidRPr="002124A6" w:rsidRDefault="0060457C" w:rsidP="004D6CDA">
      <w:r>
        <w:t>画像だけが正しくなっても、家モデルのテクスチャ座標がそのままでは表示がおかしくなっただけでおわってしまいます。そこで課題です。</w:t>
      </w:r>
      <w:r w:rsidR="002124A6">
        <w:rPr>
          <w:rFonts w:hint="eastAsia"/>
        </w:rPr>
        <w:t>課題</w:t>
      </w:r>
      <w:r w:rsidR="002124A6">
        <w:rPr>
          <w:rFonts w:hint="eastAsia"/>
        </w:rPr>
        <w:t>01</w:t>
      </w:r>
      <w:r w:rsidR="002124A6">
        <w:rPr>
          <w:rFonts w:hint="eastAsia"/>
        </w:rPr>
        <w:t>が完了したら、上下どちら向きの</w:t>
      </w:r>
      <w:r w:rsidR="002124A6">
        <w:rPr>
          <w:rFonts w:hint="eastAsia"/>
        </w:rPr>
        <w:t>TGA</w:t>
      </w:r>
      <w:r w:rsidR="002124A6">
        <w:rPr>
          <w:rFonts w:hint="eastAsia"/>
        </w:rPr>
        <w:t>ファイルであっても正しく表示できるようになるでしょう。</w:t>
      </w:r>
    </w:p>
    <w:p w:rsidR="0060457C" w:rsidRDefault="0060457C" w:rsidP="0060457C">
      <w:pPr>
        <w:pStyle w:val="af8"/>
        <w:rPr>
          <w:rFonts w:hint="eastAsia"/>
        </w:rPr>
      </w:pPr>
      <w:r w:rsidRPr="0060457C">
        <w:rPr>
          <w:rFonts w:hint="eastAsia"/>
          <w:b/>
        </w:rPr>
        <w:t>[</w:t>
      </w:r>
      <w:r w:rsidRPr="0060457C">
        <w:rPr>
          <w:rFonts w:hint="eastAsia"/>
          <w:b/>
        </w:rPr>
        <w:t>課題</w:t>
      </w:r>
      <w:r w:rsidRPr="0060457C">
        <w:rPr>
          <w:rFonts w:hint="eastAsia"/>
          <w:b/>
        </w:rPr>
        <w:t>01]</w:t>
      </w:r>
      <w:r>
        <w:t xml:space="preserve"> </w:t>
      </w:r>
      <w:r>
        <w:t>上下が正しいテクスチャを使って以前と同様の絵が表示されるように、家モデルのテクスチャ座標を修正してください。</w:t>
      </w:r>
    </w:p>
    <w:p w:rsidR="008C0895" w:rsidRPr="008C0895" w:rsidRDefault="002124A6" w:rsidP="002124A6">
      <w:pPr>
        <w:pStyle w:val="af8"/>
        <w:rPr>
          <w:rFonts w:hint="eastAsia"/>
        </w:rPr>
      </w:pPr>
      <w:r w:rsidRPr="002124A6">
        <w:rPr>
          <w:rFonts w:hint="eastAsia"/>
          <w:b/>
        </w:rPr>
        <w:t>[</w:t>
      </w:r>
      <w:r w:rsidRPr="002124A6">
        <w:rPr>
          <w:b/>
        </w:rPr>
        <w:t>課題</w:t>
      </w:r>
      <w:r w:rsidRPr="002124A6">
        <w:rPr>
          <w:rFonts w:hint="eastAsia"/>
          <w:b/>
        </w:rPr>
        <w:t>02]</w:t>
      </w:r>
      <w:r>
        <w:t xml:space="preserve"> </w:t>
      </w:r>
      <w:r>
        <w:t>岩のテクスチャを作成して、岩がそのテクスチャで表示されるようにしてください。</w:t>
      </w:r>
    </w:p>
    <w:sectPr w:rsidR="008C0895" w:rsidRPr="008C0895">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6083" w:rsidRDefault="00BB6083" w:rsidP="0016079E">
      <w:pPr>
        <w:spacing w:after="0" w:line="240" w:lineRule="auto"/>
      </w:pPr>
      <w:r>
        <w:separator/>
      </w:r>
    </w:p>
  </w:endnote>
  <w:endnote w:type="continuationSeparator" w:id="0">
    <w:p w:rsidR="00BB6083" w:rsidRDefault="00BB6083"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ADA" w:rsidRDefault="00E21ADA">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A81586">
      <w:rPr>
        <w:b/>
        <w:bCs/>
        <w:noProof/>
      </w:rPr>
      <w:t>26</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A81586">
      <w:rPr>
        <w:b/>
        <w:bCs/>
        <w:noProof/>
      </w:rPr>
      <w:t>27</w:t>
    </w:r>
    <w:r>
      <w:rPr>
        <w:b/>
        <w:bCs/>
        <w:sz w:val="24"/>
        <w:szCs w:val="24"/>
      </w:rPr>
      <w:fldChar w:fldCharType="end"/>
    </w:r>
  </w:p>
  <w:p w:rsidR="00E21ADA" w:rsidRDefault="00E21ADA">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6083" w:rsidRDefault="00BB6083" w:rsidP="0016079E">
      <w:pPr>
        <w:spacing w:after="0" w:line="240" w:lineRule="auto"/>
      </w:pPr>
      <w:r>
        <w:separator/>
      </w:r>
    </w:p>
  </w:footnote>
  <w:footnote w:type="continuationSeparator" w:id="0">
    <w:p w:rsidR="00BB6083" w:rsidRDefault="00BB6083"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F36E6"/>
    <w:multiLevelType w:val="multilevel"/>
    <w:tmpl w:val="8954FE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482775B"/>
    <w:multiLevelType w:val="multilevel"/>
    <w:tmpl w:val="76B2E96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0"/>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2"/>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83F"/>
    <w:rsid w:val="00005BB4"/>
    <w:rsid w:val="00005C08"/>
    <w:rsid w:val="00007488"/>
    <w:rsid w:val="0000796C"/>
    <w:rsid w:val="00010429"/>
    <w:rsid w:val="000135A7"/>
    <w:rsid w:val="00016357"/>
    <w:rsid w:val="00021759"/>
    <w:rsid w:val="00021816"/>
    <w:rsid w:val="0002564C"/>
    <w:rsid w:val="000307F7"/>
    <w:rsid w:val="00031A0F"/>
    <w:rsid w:val="0003240E"/>
    <w:rsid w:val="000346D9"/>
    <w:rsid w:val="00034F1A"/>
    <w:rsid w:val="00037D4F"/>
    <w:rsid w:val="00040DBA"/>
    <w:rsid w:val="00044820"/>
    <w:rsid w:val="000524E2"/>
    <w:rsid w:val="00052F4F"/>
    <w:rsid w:val="00057D3D"/>
    <w:rsid w:val="00060FF1"/>
    <w:rsid w:val="00064B8F"/>
    <w:rsid w:val="00065532"/>
    <w:rsid w:val="000700C4"/>
    <w:rsid w:val="00071413"/>
    <w:rsid w:val="00071B7F"/>
    <w:rsid w:val="0007269C"/>
    <w:rsid w:val="000767CA"/>
    <w:rsid w:val="00076B4B"/>
    <w:rsid w:val="000825C9"/>
    <w:rsid w:val="00082E61"/>
    <w:rsid w:val="00083495"/>
    <w:rsid w:val="000862CC"/>
    <w:rsid w:val="00086673"/>
    <w:rsid w:val="00090FF9"/>
    <w:rsid w:val="00092D57"/>
    <w:rsid w:val="000939C1"/>
    <w:rsid w:val="000974E8"/>
    <w:rsid w:val="00097B65"/>
    <w:rsid w:val="00097FF4"/>
    <w:rsid w:val="000A58CE"/>
    <w:rsid w:val="000A6EFA"/>
    <w:rsid w:val="000A7079"/>
    <w:rsid w:val="000B0529"/>
    <w:rsid w:val="000B1208"/>
    <w:rsid w:val="000B20B7"/>
    <w:rsid w:val="000B41A6"/>
    <w:rsid w:val="000B4206"/>
    <w:rsid w:val="000C4DDC"/>
    <w:rsid w:val="000C7185"/>
    <w:rsid w:val="000C7720"/>
    <w:rsid w:val="000D1C6B"/>
    <w:rsid w:val="000D6C9D"/>
    <w:rsid w:val="000D7137"/>
    <w:rsid w:val="000D7C13"/>
    <w:rsid w:val="000E1D5D"/>
    <w:rsid w:val="000E22F4"/>
    <w:rsid w:val="000E689A"/>
    <w:rsid w:val="000E7636"/>
    <w:rsid w:val="000F6B13"/>
    <w:rsid w:val="000F7AE8"/>
    <w:rsid w:val="00100B29"/>
    <w:rsid w:val="0010134D"/>
    <w:rsid w:val="0010400D"/>
    <w:rsid w:val="00106904"/>
    <w:rsid w:val="0010747F"/>
    <w:rsid w:val="00107A54"/>
    <w:rsid w:val="0011189D"/>
    <w:rsid w:val="0011308E"/>
    <w:rsid w:val="00120158"/>
    <w:rsid w:val="001300AF"/>
    <w:rsid w:val="00140A75"/>
    <w:rsid w:val="00141415"/>
    <w:rsid w:val="001452EE"/>
    <w:rsid w:val="00146501"/>
    <w:rsid w:val="0015173A"/>
    <w:rsid w:val="00155E80"/>
    <w:rsid w:val="0015669D"/>
    <w:rsid w:val="0016079E"/>
    <w:rsid w:val="0016409B"/>
    <w:rsid w:val="00167FE5"/>
    <w:rsid w:val="00172D06"/>
    <w:rsid w:val="00172D89"/>
    <w:rsid w:val="001732EB"/>
    <w:rsid w:val="001747D2"/>
    <w:rsid w:val="00183D85"/>
    <w:rsid w:val="00184FC7"/>
    <w:rsid w:val="0018507C"/>
    <w:rsid w:val="001913CA"/>
    <w:rsid w:val="001957DE"/>
    <w:rsid w:val="001A0865"/>
    <w:rsid w:val="001A13AA"/>
    <w:rsid w:val="001A61BB"/>
    <w:rsid w:val="001A676B"/>
    <w:rsid w:val="001B09DF"/>
    <w:rsid w:val="001B2885"/>
    <w:rsid w:val="001B44EF"/>
    <w:rsid w:val="001B76D7"/>
    <w:rsid w:val="001C4F97"/>
    <w:rsid w:val="001C58B7"/>
    <w:rsid w:val="001C5E01"/>
    <w:rsid w:val="001C639C"/>
    <w:rsid w:val="001C6F1A"/>
    <w:rsid w:val="001C700D"/>
    <w:rsid w:val="001C7CA8"/>
    <w:rsid w:val="001D16D9"/>
    <w:rsid w:val="001D2978"/>
    <w:rsid w:val="001D3A4E"/>
    <w:rsid w:val="001E0204"/>
    <w:rsid w:val="001E0362"/>
    <w:rsid w:val="001E356C"/>
    <w:rsid w:val="001E3E47"/>
    <w:rsid w:val="001F2FEC"/>
    <w:rsid w:val="00207B74"/>
    <w:rsid w:val="002124A6"/>
    <w:rsid w:val="00215DA7"/>
    <w:rsid w:val="00216D45"/>
    <w:rsid w:val="00217596"/>
    <w:rsid w:val="00225388"/>
    <w:rsid w:val="002255DE"/>
    <w:rsid w:val="00226930"/>
    <w:rsid w:val="00231D4B"/>
    <w:rsid w:val="00232CD2"/>
    <w:rsid w:val="00233654"/>
    <w:rsid w:val="00236379"/>
    <w:rsid w:val="002366C0"/>
    <w:rsid w:val="00236C60"/>
    <w:rsid w:val="002376FA"/>
    <w:rsid w:val="00237711"/>
    <w:rsid w:val="0024304E"/>
    <w:rsid w:val="00245122"/>
    <w:rsid w:val="0025093F"/>
    <w:rsid w:val="002513CB"/>
    <w:rsid w:val="00253EFD"/>
    <w:rsid w:val="00254A5C"/>
    <w:rsid w:val="00255030"/>
    <w:rsid w:val="002553AA"/>
    <w:rsid w:val="00260284"/>
    <w:rsid w:val="0026501E"/>
    <w:rsid w:val="0026530D"/>
    <w:rsid w:val="0026619B"/>
    <w:rsid w:val="00266E05"/>
    <w:rsid w:val="002673EB"/>
    <w:rsid w:val="0027332A"/>
    <w:rsid w:val="002754EE"/>
    <w:rsid w:val="0027556B"/>
    <w:rsid w:val="00276A75"/>
    <w:rsid w:val="002833DD"/>
    <w:rsid w:val="00285691"/>
    <w:rsid w:val="00287F17"/>
    <w:rsid w:val="0029013E"/>
    <w:rsid w:val="00290858"/>
    <w:rsid w:val="00290C98"/>
    <w:rsid w:val="00292F31"/>
    <w:rsid w:val="00293BAD"/>
    <w:rsid w:val="002A0AAA"/>
    <w:rsid w:val="002A0FD6"/>
    <w:rsid w:val="002A1C91"/>
    <w:rsid w:val="002A42D4"/>
    <w:rsid w:val="002A7184"/>
    <w:rsid w:val="002B269D"/>
    <w:rsid w:val="002B2A99"/>
    <w:rsid w:val="002B3E1A"/>
    <w:rsid w:val="002B60ED"/>
    <w:rsid w:val="002B66DD"/>
    <w:rsid w:val="002C2A8E"/>
    <w:rsid w:val="002C2FAB"/>
    <w:rsid w:val="002C3484"/>
    <w:rsid w:val="002C430C"/>
    <w:rsid w:val="002C5472"/>
    <w:rsid w:val="002C5D81"/>
    <w:rsid w:val="002D2321"/>
    <w:rsid w:val="002D555D"/>
    <w:rsid w:val="002D5FC7"/>
    <w:rsid w:val="002D6417"/>
    <w:rsid w:val="002E4576"/>
    <w:rsid w:val="002F07CF"/>
    <w:rsid w:val="002F2A25"/>
    <w:rsid w:val="00302753"/>
    <w:rsid w:val="003044C6"/>
    <w:rsid w:val="00304E01"/>
    <w:rsid w:val="003076CA"/>
    <w:rsid w:val="00307E42"/>
    <w:rsid w:val="0031483E"/>
    <w:rsid w:val="003205D9"/>
    <w:rsid w:val="00322CA2"/>
    <w:rsid w:val="003269A0"/>
    <w:rsid w:val="00327929"/>
    <w:rsid w:val="003316EB"/>
    <w:rsid w:val="003346C9"/>
    <w:rsid w:val="0033711F"/>
    <w:rsid w:val="00340178"/>
    <w:rsid w:val="003448CF"/>
    <w:rsid w:val="00347438"/>
    <w:rsid w:val="00352243"/>
    <w:rsid w:val="00355B19"/>
    <w:rsid w:val="003700EB"/>
    <w:rsid w:val="0037365A"/>
    <w:rsid w:val="00373C6C"/>
    <w:rsid w:val="003745C2"/>
    <w:rsid w:val="003804AA"/>
    <w:rsid w:val="00390353"/>
    <w:rsid w:val="003A04E5"/>
    <w:rsid w:val="003A12C9"/>
    <w:rsid w:val="003A2036"/>
    <w:rsid w:val="003A373F"/>
    <w:rsid w:val="003A466E"/>
    <w:rsid w:val="003A5DE4"/>
    <w:rsid w:val="003A73A9"/>
    <w:rsid w:val="003B3AF9"/>
    <w:rsid w:val="003B5E33"/>
    <w:rsid w:val="003B6AAC"/>
    <w:rsid w:val="003B6BF6"/>
    <w:rsid w:val="003C07B2"/>
    <w:rsid w:val="003C621B"/>
    <w:rsid w:val="003D024F"/>
    <w:rsid w:val="003D15D4"/>
    <w:rsid w:val="003D1E37"/>
    <w:rsid w:val="003D3663"/>
    <w:rsid w:val="003D74FA"/>
    <w:rsid w:val="003E798F"/>
    <w:rsid w:val="003F3190"/>
    <w:rsid w:val="00401910"/>
    <w:rsid w:val="00402171"/>
    <w:rsid w:val="004027A5"/>
    <w:rsid w:val="0041195A"/>
    <w:rsid w:val="00412589"/>
    <w:rsid w:val="00422619"/>
    <w:rsid w:val="00431642"/>
    <w:rsid w:val="00435E1E"/>
    <w:rsid w:val="00444517"/>
    <w:rsid w:val="004528AC"/>
    <w:rsid w:val="00452EC4"/>
    <w:rsid w:val="00456C37"/>
    <w:rsid w:val="00457858"/>
    <w:rsid w:val="0046141A"/>
    <w:rsid w:val="00465D18"/>
    <w:rsid w:val="00470DA1"/>
    <w:rsid w:val="00472659"/>
    <w:rsid w:val="00475A8E"/>
    <w:rsid w:val="0048050B"/>
    <w:rsid w:val="00487F8F"/>
    <w:rsid w:val="004916FE"/>
    <w:rsid w:val="00491E9C"/>
    <w:rsid w:val="00496F3F"/>
    <w:rsid w:val="00497EE4"/>
    <w:rsid w:val="004A1397"/>
    <w:rsid w:val="004A13DE"/>
    <w:rsid w:val="004A250E"/>
    <w:rsid w:val="004A2D17"/>
    <w:rsid w:val="004A2DE6"/>
    <w:rsid w:val="004A7AB8"/>
    <w:rsid w:val="004B0631"/>
    <w:rsid w:val="004B4A51"/>
    <w:rsid w:val="004B5478"/>
    <w:rsid w:val="004C05BE"/>
    <w:rsid w:val="004C17AA"/>
    <w:rsid w:val="004C1835"/>
    <w:rsid w:val="004D026B"/>
    <w:rsid w:val="004D6BF0"/>
    <w:rsid w:val="004D6CDA"/>
    <w:rsid w:val="004D6CF0"/>
    <w:rsid w:val="004E0381"/>
    <w:rsid w:val="004E077F"/>
    <w:rsid w:val="004E788A"/>
    <w:rsid w:val="004F0DED"/>
    <w:rsid w:val="004F1EFE"/>
    <w:rsid w:val="004F1FB6"/>
    <w:rsid w:val="004F4D65"/>
    <w:rsid w:val="004F6666"/>
    <w:rsid w:val="005036CA"/>
    <w:rsid w:val="0051308E"/>
    <w:rsid w:val="00514798"/>
    <w:rsid w:val="00515BE6"/>
    <w:rsid w:val="00516B5C"/>
    <w:rsid w:val="00517713"/>
    <w:rsid w:val="00527E6A"/>
    <w:rsid w:val="0053549A"/>
    <w:rsid w:val="00535DEC"/>
    <w:rsid w:val="00536363"/>
    <w:rsid w:val="00543CFB"/>
    <w:rsid w:val="00544B73"/>
    <w:rsid w:val="00547E46"/>
    <w:rsid w:val="00552325"/>
    <w:rsid w:val="00553A89"/>
    <w:rsid w:val="00561AD2"/>
    <w:rsid w:val="00561DD7"/>
    <w:rsid w:val="00563DCC"/>
    <w:rsid w:val="0056528B"/>
    <w:rsid w:val="005663DF"/>
    <w:rsid w:val="00567E4B"/>
    <w:rsid w:val="0057709E"/>
    <w:rsid w:val="0058130D"/>
    <w:rsid w:val="00581A1C"/>
    <w:rsid w:val="00587F3D"/>
    <w:rsid w:val="00590320"/>
    <w:rsid w:val="00594FD5"/>
    <w:rsid w:val="00596EE0"/>
    <w:rsid w:val="005A1A3C"/>
    <w:rsid w:val="005C1236"/>
    <w:rsid w:val="005C3560"/>
    <w:rsid w:val="005D05BE"/>
    <w:rsid w:val="005D1539"/>
    <w:rsid w:val="005D2583"/>
    <w:rsid w:val="005D71A9"/>
    <w:rsid w:val="005D7232"/>
    <w:rsid w:val="005E07A8"/>
    <w:rsid w:val="005E2B7B"/>
    <w:rsid w:val="005E7843"/>
    <w:rsid w:val="005F0996"/>
    <w:rsid w:val="005F19A8"/>
    <w:rsid w:val="005F2742"/>
    <w:rsid w:val="00600053"/>
    <w:rsid w:val="0060045E"/>
    <w:rsid w:val="00601F06"/>
    <w:rsid w:val="006038BB"/>
    <w:rsid w:val="00603F7E"/>
    <w:rsid w:val="0060457C"/>
    <w:rsid w:val="006050F1"/>
    <w:rsid w:val="00605559"/>
    <w:rsid w:val="006060D5"/>
    <w:rsid w:val="00606569"/>
    <w:rsid w:val="00612068"/>
    <w:rsid w:val="006132D4"/>
    <w:rsid w:val="00616A28"/>
    <w:rsid w:val="00623DC5"/>
    <w:rsid w:val="00627CD9"/>
    <w:rsid w:val="00632B71"/>
    <w:rsid w:val="00634E3A"/>
    <w:rsid w:val="0063746C"/>
    <w:rsid w:val="00640500"/>
    <w:rsid w:val="006436BC"/>
    <w:rsid w:val="00644294"/>
    <w:rsid w:val="00644694"/>
    <w:rsid w:val="006450EC"/>
    <w:rsid w:val="00645854"/>
    <w:rsid w:val="0064759F"/>
    <w:rsid w:val="00650BB7"/>
    <w:rsid w:val="00652B00"/>
    <w:rsid w:val="00653259"/>
    <w:rsid w:val="00654515"/>
    <w:rsid w:val="00655093"/>
    <w:rsid w:val="006568B8"/>
    <w:rsid w:val="006577A1"/>
    <w:rsid w:val="00661425"/>
    <w:rsid w:val="00661A7D"/>
    <w:rsid w:val="00674514"/>
    <w:rsid w:val="006807D5"/>
    <w:rsid w:val="00683B12"/>
    <w:rsid w:val="0068720B"/>
    <w:rsid w:val="00693672"/>
    <w:rsid w:val="00695F3B"/>
    <w:rsid w:val="006A0D17"/>
    <w:rsid w:val="006A1EB6"/>
    <w:rsid w:val="006A5FD5"/>
    <w:rsid w:val="006B0620"/>
    <w:rsid w:val="006B3BD7"/>
    <w:rsid w:val="006B40E3"/>
    <w:rsid w:val="006B6931"/>
    <w:rsid w:val="006B6D91"/>
    <w:rsid w:val="006B6FFB"/>
    <w:rsid w:val="006C3D8C"/>
    <w:rsid w:val="006C6DFB"/>
    <w:rsid w:val="006C7035"/>
    <w:rsid w:val="006D029D"/>
    <w:rsid w:val="006D1F23"/>
    <w:rsid w:val="006E0185"/>
    <w:rsid w:val="006E3A72"/>
    <w:rsid w:val="006E55B7"/>
    <w:rsid w:val="006E623F"/>
    <w:rsid w:val="006F1BE7"/>
    <w:rsid w:val="006F3FB4"/>
    <w:rsid w:val="006F679E"/>
    <w:rsid w:val="00702C40"/>
    <w:rsid w:val="00703249"/>
    <w:rsid w:val="0070468D"/>
    <w:rsid w:val="007059BB"/>
    <w:rsid w:val="00705D47"/>
    <w:rsid w:val="00707459"/>
    <w:rsid w:val="00711ECF"/>
    <w:rsid w:val="0071321B"/>
    <w:rsid w:val="0071463E"/>
    <w:rsid w:val="00715A19"/>
    <w:rsid w:val="007203E5"/>
    <w:rsid w:val="0072635E"/>
    <w:rsid w:val="007314CB"/>
    <w:rsid w:val="00731889"/>
    <w:rsid w:val="00731B65"/>
    <w:rsid w:val="00734565"/>
    <w:rsid w:val="0074663F"/>
    <w:rsid w:val="007503F5"/>
    <w:rsid w:val="00753E2E"/>
    <w:rsid w:val="00755521"/>
    <w:rsid w:val="0075776C"/>
    <w:rsid w:val="00766601"/>
    <w:rsid w:val="00766D6D"/>
    <w:rsid w:val="00767B1D"/>
    <w:rsid w:val="00771194"/>
    <w:rsid w:val="00771284"/>
    <w:rsid w:val="00771821"/>
    <w:rsid w:val="00771ADF"/>
    <w:rsid w:val="00775D56"/>
    <w:rsid w:val="00775D9D"/>
    <w:rsid w:val="00777ED9"/>
    <w:rsid w:val="00784960"/>
    <w:rsid w:val="00785587"/>
    <w:rsid w:val="00785739"/>
    <w:rsid w:val="00790C68"/>
    <w:rsid w:val="00790E2B"/>
    <w:rsid w:val="00791571"/>
    <w:rsid w:val="0079177B"/>
    <w:rsid w:val="00792BA5"/>
    <w:rsid w:val="007A2EFA"/>
    <w:rsid w:val="007A586D"/>
    <w:rsid w:val="007A5EEE"/>
    <w:rsid w:val="007A6033"/>
    <w:rsid w:val="007A7E9F"/>
    <w:rsid w:val="007B2B05"/>
    <w:rsid w:val="007B4427"/>
    <w:rsid w:val="007C21B5"/>
    <w:rsid w:val="007C3D0F"/>
    <w:rsid w:val="007C4D8B"/>
    <w:rsid w:val="007D06D4"/>
    <w:rsid w:val="007D07FC"/>
    <w:rsid w:val="007D1861"/>
    <w:rsid w:val="007D1ADB"/>
    <w:rsid w:val="007D49BD"/>
    <w:rsid w:val="007D5304"/>
    <w:rsid w:val="007D768E"/>
    <w:rsid w:val="007E066C"/>
    <w:rsid w:val="007E0F5E"/>
    <w:rsid w:val="007E1F56"/>
    <w:rsid w:val="007F29F9"/>
    <w:rsid w:val="008041FA"/>
    <w:rsid w:val="00811895"/>
    <w:rsid w:val="00816ABC"/>
    <w:rsid w:val="00822834"/>
    <w:rsid w:val="00831A0B"/>
    <w:rsid w:val="008411A1"/>
    <w:rsid w:val="008429E1"/>
    <w:rsid w:val="008461D4"/>
    <w:rsid w:val="00850F32"/>
    <w:rsid w:val="00852627"/>
    <w:rsid w:val="008555DE"/>
    <w:rsid w:val="008562CC"/>
    <w:rsid w:val="00857087"/>
    <w:rsid w:val="00862401"/>
    <w:rsid w:val="00864A5E"/>
    <w:rsid w:val="0086583C"/>
    <w:rsid w:val="008712D0"/>
    <w:rsid w:val="00876378"/>
    <w:rsid w:val="008950EE"/>
    <w:rsid w:val="00895B8D"/>
    <w:rsid w:val="00896D9F"/>
    <w:rsid w:val="00897891"/>
    <w:rsid w:val="008A0E8C"/>
    <w:rsid w:val="008A2736"/>
    <w:rsid w:val="008A2A71"/>
    <w:rsid w:val="008A770F"/>
    <w:rsid w:val="008B1AD1"/>
    <w:rsid w:val="008B4BDA"/>
    <w:rsid w:val="008B5FBA"/>
    <w:rsid w:val="008B7611"/>
    <w:rsid w:val="008C0895"/>
    <w:rsid w:val="008C0ABE"/>
    <w:rsid w:val="008C3C23"/>
    <w:rsid w:val="008D1F07"/>
    <w:rsid w:val="008D5C72"/>
    <w:rsid w:val="008E1D95"/>
    <w:rsid w:val="008E4778"/>
    <w:rsid w:val="008F07AF"/>
    <w:rsid w:val="008F28A2"/>
    <w:rsid w:val="008F307A"/>
    <w:rsid w:val="008F7B98"/>
    <w:rsid w:val="00911894"/>
    <w:rsid w:val="00913F48"/>
    <w:rsid w:val="009172FF"/>
    <w:rsid w:val="009220FD"/>
    <w:rsid w:val="0092557F"/>
    <w:rsid w:val="009259E2"/>
    <w:rsid w:val="00925D86"/>
    <w:rsid w:val="0092774B"/>
    <w:rsid w:val="00930CEF"/>
    <w:rsid w:val="009317C9"/>
    <w:rsid w:val="009326FF"/>
    <w:rsid w:val="00932B62"/>
    <w:rsid w:val="00941F89"/>
    <w:rsid w:val="00942739"/>
    <w:rsid w:val="00942EDF"/>
    <w:rsid w:val="00943DEC"/>
    <w:rsid w:val="00944660"/>
    <w:rsid w:val="0094712A"/>
    <w:rsid w:val="00953B6B"/>
    <w:rsid w:val="00954612"/>
    <w:rsid w:val="009600C7"/>
    <w:rsid w:val="0096025C"/>
    <w:rsid w:val="00960A71"/>
    <w:rsid w:val="00970DEE"/>
    <w:rsid w:val="00975EA2"/>
    <w:rsid w:val="0098002A"/>
    <w:rsid w:val="00981690"/>
    <w:rsid w:val="00985BBC"/>
    <w:rsid w:val="00986984"/>
    <w:rsid w:val="0099396A"/>
    <w:rsid w:val="009A084C"/>
    <w:rsid w:val="009A4B71"/>
    <w:rsid w:val="009A51A3"/>
    <w:rsid w:val="009A5C0B"/>
    <w:rsid w:val="009B0285"/>
    <w:rsid w:val="009C3DE4"/>
    <w:rsid w:val="009D382D"/>
    <w:rsid w:val="009D5F30"/>
    <w:rsid w:val="009E163F"/>
    <w:rsid w:val="009E2A0B"/>
    <w:rsid w:val="009E3CC6"/>
    <w:rsid w:val="009E3CCE"/>
    <w:rsid w:val="009F05AA"/>
    <w:rsid w:val="009F202E"/>
    <w:rsid w:val="009F3889"/>
    <w:rsid w:val="009F3B51"/>
    <w:rsid w:val="00A0030B"/>
    <w:rsid w:val="00A01A3D"/>
    <w:rsid w:val="00A036A1"/>
    <w:rsid w:val="00A15627"/>
    <w:rsid w:val="00A2158B"/>
    <w:rsid w:val="00A21AA0"/>
    <w:rsid w:val="00A21C72"/>
    <w:rsid w:val="00A251BF"/>
    <w:rsid w:val="00A253C0"/>
    <w:rsid w:val="00A25869"/>
    <w:rsid w:val="00A27750"/>
    <w:rsid w:val="00A277AA"/>
    <w:rsid w:val="00A30173"/>
    <w:rsid w:val="00A304F2"/>
    <w:rsid w:val="00A308C8"/>
    <w:rsid w:val="00A30D0E"/>
    <w:rsid w:val="00A321E7"/>
    <w:rsid w:val="00A353AD"/>
    <w:rsid w:val="00A35520"/>
    <w:rsid w:val="00A37269"/>
    <w:rsid w:val="00A42842"/>
    <w:rsid w:val="00A43B80"/>
    <w:rsid w:val="00A46E11"/>
    <w:rsid w:val="00A545B3"/>
    <w:rsid w:val="00A55462"/>
    <w:rsid w:val="00A56D51"/>
    <w:rsid w:val="00A56F63"/>
    <w:rsid w:val="00A61BC5"/>
    <w:rsid w:val="00A753B6"/>
    <w:rsid w:val="00A759B1"/>
    <w:rsid w:val="00A770C5"/>
    <w:rsid w:val="00A805CF"/>
    <w:rsid w:val="00A81586"/>
    <w:rsid w:val="00A822D0"/>
    <w:rsid w:val="00A82DB7"/>
    <w:rsid w:val="00A83D8B"/>
    <w:rsid w:val="00A97897"/>
    <w:rsid w:val="00AA0C5F"/>
    <w:rsid w:val="00AA0DF5"/>
    <w:rsid w:val="00AA10D1"/>
    <w:rsid w:val="00AA340A"/>
    <w:rsid w:val="00AA3C99"/>
    <w:rsid w:val="00AA4EE2"/>
    <w:rsid w:val="00AA5846"/>
    <w:rsid w:val="00AB0217"/>
    <w:rsid w:val="00AB4A09"/>
    <w:rsid w:val="00AB6F75"/>
    <w:rsid w:val="00AB74EA"/>
    <w:rsid w:val="00AC09E1"/>
    <w:rsid w:val="00AC4142"/>
    <w:rsid w:val="00AD137B"/>
    <w:rsid w:val="00AD28EC"/>
    <w:rsid w:val="00AD32F9"/>
    <w:rsid w:val="00AE3BFA"/>
    <w:rsid w:val="00AE46FE"/>
    <w:rsid w:val="00AE47F0"/>
    <w:rsid w:val="00AE6B4A"/>
    <w:rsid w:val="00AF427D"/>
    <w:rsid w:val="00AF48AE"/>
    <w:rsid w:val="00B00FB5"/>
    <w:rsid w:val="00B0157C"/>
    <w:rsid w:val="00B01C99"/>
    <w:rsid w:val="00B02856"/>
    <w:rsid w:val="00B0349E"/>
    <w:rsid w:val="00B07BB6"/>
    <w:rsid w:val="00B1088E"/>
    <w:rsid w:val="00B156AC"/>
    <w:rsid w:val="00B17017"/>
    <w:rsid w:val="00B218FE"/>
    <w:rsid w:val="00B22D15"/>
    <w:rsid w:val="00B30CA6"/>
    <w:rsid w:val="00B37D34"/>
    <w:rsid w:val="00B4101B"/>
    <w:rsid w:val="00B41938"/>
    <w:rsid w:val="00B47DCA"/>
    <w:rsid w:val="00B5274F"/>
    <w:rsid w:val="00B52CD7"/>
    <w:rsid w:val="00B542B2"/>
    <w:rsid w:val="00B55542"/>
    <w:rsid w:val="00B5588A"/>
    <w:rsid w:val="00B61BAC"/>
    <w:rsid w:val="00B61FC8"/>
    <w:rsid w:val="00B64D02"/>
    <w:rsid w:val="00B659A2"/>
    <w:rsid w:val="00B66563"/>
    <w:rsid w:val="00B7137E"/>
    <w:rsid w:val="00B71CAE"/>
    <w:rsid w:val="00B74365"/>
    <w:rsid w:val="00B748E8"/>
    <w:rsid w:val="00B768BE"/>
    <w:rsid w:val="00B8120D"/>
    <w:rsid w:val="00B93878"/>
    <w:rsid w:val="00B93DC9"/>
    <w:rsid w:val="00B94F7C"/>
    <w:rsid w:val="00B964AB"/>
    <w:rsid w:val="00B97670"/>
    <w:rsid w:val="00B97ABB"/>
    <w:rsid w:val="00BA0DDE"/>
    <w:rsid w:val="00BA2B34"/>
    <w:rsid w:val="00BA354D"/>
    <w:rsid w:val="00BA4EFC"/>
    <w:rsid w:val="00BA586A"/>
    <w:rsid w:val="00BA7C6D"/>
    <w:rsid w:val="00BB06B6"/>
    <w:rsid w:val="00BB1135"/>
    <w:rsid w:val="00BB2B92"/>
    <w:rsid w:val="00BB6083"/>
    <w:rsid w:val="00BB7F2D"/>
    <w:rsid w:val="00BC22D0"/>
    <w:rsid w:val="00BC295A"/>
    <w:rsid w:val="00BC6D26"/>
    <w:rsid w:val="00BD2F57"/>
    <w:rsid w:val="00BD306C"/>
    <w:rsid w:val="00BD77DB"/>
    <w:rsid w:val="00BE0597"/>
    <w:rsid w:val="00BE2AB0"/>
    <w:rsid w:val="00BE3842"/>
    <w:rsid w:val="00BE3A24"/>
    <w:rsid w:val="00BE7E61"/>
    <w:rsid w:val="00BE7EFB"/>
    <w:rsid w:val="00BF589F"/>
    <w:rsid w:val="00C0565F"/>
    <w:rsid w:val="00C07B65"/>
    <w:rsid w:val="00C122B9"/>
    <w:rsid w:val="00C12FBC"/>
    <w:rsid w:val="00C16BDD"/>
    <w:rsid w:val="00C217DA"/>
    <w:rsid w:val="00C270F0"/>
    <w:rsid w:val="00C3195F"/>
    <w:rsid w:val="00C40681"/>
    <w:rsid w:val="00C412C4"/>
    <w:rsid w:val="00C420DE"/>
    <w:rsid w:val="00C440F2"/>
    <w:rsid w:val="00C454DD"/>
    <w:rsid w:val="00C50106"/>
    <w:rsid w:val="00C50B44"/>
    <w:rsid w:val="00C5188D"/>
    <w:rsid w:val="00C5556A"/>
    <w:rsid w:val="00C63D6D"/>
    <w:rsid w:val="00C666A6"/>
    <w:rsid w:val="00C672F0"/>
    <w:rsid w:val="00C802F8"/>
    <w:rsid w:val="00C837FB"/>
    <w:rsid w:val="00C92172"/>
    <w:rsid w:val="00C9296D"/>
    <w:rsid w:val="00C92B6B"/>
    <w:rsid w:val="00C973E2"/>
    <w:rsid w:val="00CA109B"/>
    <w:rsid w:val="00CA1809"/>
    <w:rsid w:val="00CA2DCC"/>
    <w:rsid w:val="00CA4151"/>
    <w:rsid w:val="00CB2FD4"/>
    <w:rsid w:val="00CB55E9"/>
    <w:rsid w:val="00CB6042"/>
    <w:rsid w:val="00CC29D8"/>
    <w:rsid w:val="00CC30CE"/>
    <w:rsid w:val="00CD048C"/>
    <w:rsid w:val="00CD1BE8"/>
    <w:rsid w:val="00CD2E46"/>
    <w:rsid w:val="00CD3534"/>
    <w:rsid w:val="00CD645B"/>
    <w:rsid w:val="00CD7B69"/>
    <w:rsid w:val="00CE14AA"/>
    <w:rsid w:val="00CE6089"/>
    <w:rsid w:val="00CE654A"/>
    <w:rsid w:val="00CE79AD"/>
    <w:rsid w:val="00CF0099"/>
    <w:rsid w:val="00CF036A"/>
    <w:rsid w:val="00CF2B06"/>
    <w:rsid w:val="00CF57C0"/>
    <w:rsid w:val="00D035A9"/>
    <w:rsid w:val="00D06356"/>
    <w:rsid w:val="00D12CBF"/>
    <w:rsid w:val="00D213EC"/>
    <w:rsid w:val="00D22E64"/>
    <w:rsid w:val="00D232BA"/>
    <w:rsid w:val="00D24413"/>
    <w:rsid w:val="00D248C2"/>
    <w:rsid w:val="00D24C89"/>
    <w:rsid w:val="00D26208"/>
    <w:rsid w:val="00D31810"/>
    <w:rsid w:val="00D3503C"/>
    <w:rsid w:val="00D35107"/>
    <w:rsid w:val="00D41FF7"/>
    <w:rsid w:val="00D450DA"/>
    <w:rsid w:val="00D4538F"/>
    <w:rsid w:val="00D511D9"/>
    <w:rsid w:val="00D630A0"/>
    <w:rsid w:val="00D650AC"/>
    <w:rsid w:val="00D71C9C"/>
    <w:rsid w:val="00D807F6"/>
    <w:rsid w:val="00D854F9"/>
    <w:rsid w:val="00D8760E"/>
    <w:rsid w:val="00D91B5C"/>
    <w:rsid w:val="00D973C4"/>
    <w:rsid w:val="00DA1A10"/>
    <w:rsid w:val="00DA4581"/>
    <w:rsid w:val="00DA6568"/>
    <w:rsid w:val="00DA7C2A"/>
    <w:rsid w:val="00DB04B2"/>
    <w:rsid w:val="00DB1C98"/>
    <w:rsid w:val="00DB1E7E"/>
    <w:rsid w:val="00DB2068"/>
    <w:rsid w:val="00DB370F"/>
    <w:rsid w:val="00DB3F95"/>
    <w:rsid w:val="00DB70FD"/>
    <w:rsid w:val="00DB7210"/>
    <w:rsid w:val="00DC6806"/>
    <w:rsid w:val="00DD1317"/>
    <w:rsid w:val="00DD21D4"/>
    <w:rsid w:val="00DD584A"/>
    <w:rsid w:val="00DD642A"/>
    <w:rsid w:val="00DE60C7"/>
    <w:rsid w:val="00DE70F8"/>
    <w:rsid w:val="00DE731F"/>
    <w:rsid w:val="00DF108E"/>
    <w:rsid w:val="00DF1E04"/>
    <w:rsid w:val="00DF2E9D"/>
    <w:rsid w:val="00DF5DD7"/>
    <w:rsid w:val="00DF5F9F"/>
    <w:rsid w:val="00DF7C8B"/>
    <w:rsid w:val="00E00C73"/>
    <w:rsid w:val="00E01429"/>
    <w:rsid w:val="00E04A6F"/>
    <w:rsid w:val="00E079EF"/>
    <w:rsid w:val="00E10088"/>
    <w:rsid w:val="00E1032A"/>
    <w:rsid w:val="00E11D0F"/>
    <w:rsid w:val="00E13103"/>
    <w:rsid w:val="00E15092"/>
    <w:rsid w:val="00E16430"/>
    <w:rsid w:val="00E175D6"/>
    <w:rsid w:val="00E21ADA"/>
    <w:rsid w:val="00E26D98"/>
    <w:rsid w:val="00E35397"/>
    <w:rsid w:val="00E359C0"/>
    <w:rsid w:val="00E40384"/>
    <w:rsid w:val="00E42313"/>
    <w:rsid w:val="00E43C32"/>
    <w:rsid w:val="00E443E5"/>
    <w:rsid w:val="00E46BD8"/>
    <w:rsid w:val="00E46DB5"/>
    <w:rsid w:val="00E474A3"/>
    <w:rsid w:val="00E50456"/>
    <w:rsid w:val="00E5441F"/>
    <w:rsid w:val="00E54CF8"/>
    <w:rsid w:val="00E56B64"/>
    <w:rsid w:val="00E6606A"/>
    <w:rsid w:val="00E713D7"/>
    <w:rsid w:val="00E74AE8"/>
    <w:rsid w:val="00E751FD"/>
    <w:rsid w:val="00E81369"/>
    <w:rsid w:val="00E81A97"/>
    <w:rsid w:val="00E867FF"/>
    <w:rsid w:val="00E87FE7"/>
    <w:rsid w:val="00E924B5"/>
    <w:rsid w:val="00E979E0"/>
    <w:rsid w:val="00EA264F"/>
    <w:rsid w:val="00EA27E4"/>
    <w:rsid w:val="00EA36D9"/>
    <w:rsid w:val="00EA43A5"/>
    <w:rsid w:val="00EA4BAB"/>
    <w:rsid w:val="00EB4170"/>
    <w:rsid w:val="00EC160B"/>
    <w:rsid w:val="00EC560F"/>
    <w:rsid w:val="00EC7B10"/>
    <w:rsid w:val="00ED038F"/>
    <w:rsid w:val="00ED1065"/>
    <w:rsid w:val="00ED1571"/>
    <w:rsid w:val="00ED216E"/>
    <w:rsid w:val="00ED28C6"/>
    <w:rsid w:val="00ED512F"/>
    <w:rsid w:val="00ED61AC"/>
    <w:rsid w:val="00ED7791"/>
    <w:rsid w:val="00EE1474"/>
    <w:rsid w:val="00EE2FD0"/>
    <w:rsid w:val="00EF3412"/>
    <w:rsid w:val="00EF7674"/>
    <w:rsid w:val="00F00F6C"/>
    <w:rsid w:val="00F03448"/>
    <w:rsid w:val="00F03CBE"/>
    <w:rsid w:val="00F11F05"/>
    <w:rsid w:val="00F20CD6"/>
    <w:rsid w:val="00F20F8E"/>
    <w:rsid w:val="00F3268D"/>
    <w:rsid w:val="00F32F84"/>
    <w:rsid w:val="00F40FA9"/>
    <w:rsid w:val="00F43134"/>
    <w:rsid w:val="00F4776F"/>
    <w:rsid w:val="00F5040C"/>
    <w:rsid w:val="00F601B0"/>
    <w:rsid w:val="00F6066F"/>
    <w:rsid w:val="00F61303"/>
    <w:rsid w:val="00F75810"/>
    <w:rsid w:val="00F76302"/>
    <w:rsid w:val="00F77F45"/>
    <w:rsid w:val="00F80175"/>
    <w:rsid w:val="00F80C42"/>
    <w:rsid w:val="00F8183E"/>
    <w:rsid w:val="00F83D9F"/>
    <w:rsid w:val="00F8419E"/>
    <w:rsid w:val="00F86539"/>
    <w:rsid w:val="00F905D4"/>
    <w:rsid w:val="00F95E21"/>
    <w:rsid w:val="00FA1360"/>
    <w:rsid w:val="00FA56A1"/>
    <w:rsid w:val="00FA6AA8"/>
    <w:rsid w:val="00FB374D"/>
    <w:rsid w:val="00FB3951"/>
    <w:rsid w:val="00FB5632"/>
    <w:rsid w:val="00FB6399"/>
    <w:rsid w:val="00FB69B3"/>
    <w:rsid w:val="00FB6D30"/>
    <w:rsid w:val="00FB76A2"/>
    <w:rsid w:val="00FC263C"/>
    <w:rsid w:val="00FC31BF"/>
    <w:rsid w:val="00FC44B1"/>
    <w:rsid w:val="00FC4775"/>
    <w:rsid w:val="00FC6E77"/>
    <w:rsid w:val="00FD1AC2"/>
    <w:rsid w:val="00FD2BBD"/>
    <w:rsid w:val="00FD3F7F"/>
    <w:rsid w:val="00FE02B8"/>
    <w:rsid w:val="00FE054E"/>
    <w:rsid w:val="00FE1008"/>
    <w:rsid w:val="00FE13B0"/>
    <w:rsid w:val="00FE1D9C"/>
    <w:rsid w:val="00FE4BBC"/>
    <w:rsid w:val="00FF28D6"/>
    <w:rsid w:val="00FF29BD"/>
    <w:rsid w:val="00FF6D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052FA34-A24D-494B-97BF-2B8CF94E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8B7"/>
    <w:pPr>
      <w:spacing w:after="160" w:line="0" w:lineRule="atLeast"/>
    </w:pPr>
    <w:rPr>
      <w:rFonts w:eastAsia="Meiryo UI"/>
      <w:sz w:val="22"/>
      <w:szCs w:val="22"/>
    </w:rPr>
  </w:style>
  <w:style w:type="paragraph" w:styleId="1">
    <w:name w:val="heading 1"/>
    <w:basedOn w:val="a"/>
    <w:next w:val="a"/>
    <w:link w:val="10"/>
    <w:uiPriority w:val="9"/>
    <w:qFormat/>
    <w:rsid w:val="001C58B7"/>
    <w:pPr>
      <w:keepNext/>
      <w:keepLines/>
      <w:numPr>
        <w:numId w:val="3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C58B7"/>
    <w:pPr>
      <w:keepNext/>
      <w:keepLines/>
      <w:numPr>
        <w:ilvl w:val="1"/>
        <w:numId w:val="3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C58B7"/>
    <w:pPr>
      <w:keepNext/>
      <w:keepLines/>
      <w:numPr>
        <w:ilvl w:val="2"/>
        <w:numId w:val="3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C58B7"/>
    <w:pPr>
      <w:keepNext/>
      <w:keepLines/>
      <w:numPr>
        <w:ilvl w:val="3"/>
        <w:numId w:val="3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C58B7"/>
    <w:pPr>
      <w:keepNext/>
      <w:keepLines/>
      <w:numPr>
        <w:ilvl w:val="4"/>
        <w:numId w:val="3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C58B7"/>
    <w:pPr>
      <w:keepNext/>
      <w:keepLines/>
      <w:numPr>
        <w:ilvl w:val="5"/>
        <w:numId w:val="3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C58B7"/>
    <w:pPr>
      <w:keepNext/>
      <w:keepLines/>
      <w:numPr>
        <w:ilvl w:val="6"/>
        <w:numId w:val="3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C58B7"/>
    <w:pPr>
      <w:keepNext/>
      <w:keepLines/>
      <w:numPr>
        <w:ilvl w:val="7"/>
        <w:numId w:val="3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C58B7"/>
    <w:pPr>
      <w:keepNext/>
      <w:keepLines/>
      <w:numPr>
        <w:ilvl w:val="8"/>
        <w:numId w:val="3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C58B7"/>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C58B7"/>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C58B7"/>
    <w:pPr>
      <w:numPr>
        <w:ilvl w:val="1"/>
      </w:numPr>
    </w:pPr>
    <w:rPr>
      <w:rFonts w:eastAsia="SimSun"/>
      <w:color w:val="5A5A5A"/>
      <w:spacing w:val="10"/>
      <w:sz w:val="20"/>
      <w:szCs w:val="20"/>
    </w:rPr>
  </w:style>
  <w:style w:type="character" w:customStyle="1" w:styleId="a6">
    <w:name w:val="サブタイトルの文字"/>
    <w:link w:val="a5"/>
    <w:uiPriority w:val="11"/>
    <w:rsid w:val="001C58B7"/>
    <w:rPr>
      <w:color w:val="5A5A5A"/>
      <w:spacing w:val="10"/>
    </w:rPr>
  </w:style>
  <w:style w:type="character" w:customStyle="1" w:styleId="10">
    <w:name w:val="見出し 1 (文字)"/>
    <w:link w:val="1"/>
    <w:uiPriority w:val="9"/>
    <w:rsid w:val="001C58B7"/>
    <w:rPr>
      <w:rFonts w:ascii="Calibri Light" w:eastAsia="Meiryo UI" w:hAnsi="Calibri Light" w:cs="Times New Roman"/>
      <w:b/>
      <w:bCs/>
      <w:color w:val="000000"/>
      <w:sz w:val="36"/>
      <w:szCs w:val="36"/>
    </w:rPr>
  </w:style>
  <w:style w:type="character" w:customStyle="1" w:styleId="20">
    <w:name w:val="見出し 2 (文字)"/>
    <w:link w:val="2"/>
    <w:uiPriority w:val="9"/>
    <w:rsid w:val="001C58B7"/>
    <w:rPr>
      <w:rFonts w:ascii="Calibri Light" w:eastAsia="Meiryo UI" w:hAnsi="Calibri Light" w:cs="Times New Roman"/>
      <w:b/>
      <w:bCs/>
      <w:color w:val="000000"/>
      <w:sz w:val="28"/>
      <w:szCs w:val="28"/>
    </w:rPr>
  </w:style>
  <w:style w:type="character" w:customStyle="1" w:styleId="30">
    <w:name w:val="見出し 3 (文字)"/>
    <w:link w:val="3"/>
    <w:uiPriority w:val="9"/>
    <w:rsid w:val="001C58B7"/>
    <w:rPr>
      <w:rFonts w:ascii="Calibri Light" w:hAnsi="Calibri Light" w:cs="Times New Roman"/>
      <w:b/>
      <w:bCs/>
      <w:color w:val="000000"/>
    </w:rPr>
  </w:style>
  <w:style w:type="character" w:customStyle="1" w:styleId="40">
    <w:name w:val="見出し 4 (文字)"/>
    <w:link w:val="4"/>
    <w:uiPriority w:val="9"/>
    <w:semiHidden/>
    <w:rsid w:val="001C58B7"/>
    <w:rPr>
      <w:rFonts w:ascii="Calibri Light" w:hAnsi="Calibri Light" w:cs="Times New Roman"/>
      <w:b/>
      <w:bCs/>
      <w:i/>
      <w:iCs/>
      <w:color w:val="000000"/>
    </w:rPr>
  </w:style>
  <w:style w:type="character" w:customStyle="1" w:styleId="50">
    <w:name w:val="見出し 5 (文字)"/>
    <w:link w:val="5"/>
    <w:uiPriority w:val="9"/>
    <w:semiHidden/>
    <w:rsid w:val="001C58B7"/>
    <w:rPr>
      <w:rFonts w:ascii="Calibri Light" w:hAnsi="Calibri Light" w:cs="Times New Roman"/>
      <w:color w:val="252525"/>
    </w:rPr>
  </w:style>
  <w:style w:type="character" w:customStyle="1" w:styleId="60">
    <w:name w:val="見出し 6 (文字)"/>
    <w:link w:val="6"/>
    <w:uiPriority w:val="9"/>
    <w:semiHidden/>
    <w:rsid w:val="001C58B7"/>
    <w:rPr>
      <w:rFonts w:ascii="Calibri Light" w:hAnsi="Calibri Light" w:cs="Times New Roman"/>
      <w:i/>
      <w:iCs/>
      <w:color w:val="252525"/>
    </w:rPr>
  </w:style>
  <w:style w:type="character" w:customStyle="1" w:styleId="70">
    <w:name w:val="見出し 7 (文字)"/>
    <w:link w:val="7"/>
    <w:uiPriority w:val="9"/>
    <w:semiHidden/>
    <w:rsid w:val="001C58B7"/>
    <w:rPr>
      <w:rFonts w:ascii="Calibri Light" w:hAnsi="Calibri Light" w:cs="Times New Roman"/>
      <w:i/>
      <w:iCs/>
      <w:color w:val="404040"/>
    </w:rPr>
  </w:style>
  <w:style w:type="character" w:customStyle="1" w:styleId="80">
    <w:name w:val="見出し 8 (文字)"/>
    <w:link w:val="8"/>
    <w:uiPriority w:val="9"/>
    <w:semiHidden/>
    <w:rsid w:val="001C58B7"/>
    <w:rPr>
      <w:rFonts w:ascii="Calibri Light" w:hAnsi="Calibri Light" w:cs="Times New Roman"/>
      <w:color w:val="404040"/>
    </w:rPr>
  </w:style>
  <w:style w:type="character" w:customStyle="1" w:styleId="90">
    <w:name w:val="見出し 9 (文字)"/>
    <w:link w:val="9"/>
    <w:uiPriority w:val="9"/>
    <w:semiHidden/>
    <w:rsid w:val="001C58B7"/>
    <w:rPr>
      <w:rFonts w:ascii="Calibri Light" w:hAnsi="Calibri Light" w:cs="Times New Roman"/>
      <w:i/>
      <w:iCs/>
      <w:color w:val="404040"/>
    </w:rPr>
  </w:style>
  <w:style w:type="character" w:styleId="a7">
    <w:name w:val="Subtle Emphasis"/>
    <w:uiPriority w:val="19"/>
    <w:qFormat/>
    <w:rsid w:val="001C58B7"/>
    <w:rPr>
      <w:rFonts w:eastAsia="Meiryo UI"/>
      <w:i/>
      <w:iCs/>
      <w:color w:val="404040"/>
    </w:rPr>
  </w:style>
  <w:style w:type="character" w:styleId="a8">
    <w:name w:val="Emphasis"/>
    <w:uiPriority w:val="20"/>
    <w:qFormat/>
    <w:rsid w:val="001C58B7"/>
    <w:rPr>
      <w:rFonts w:eastAsia="Meiryo UI"/>
      <w:i/>
      <w:iCs/>
      <w:color w:val="auto"/>
    </w:rPr>
  </w:style>
  <w:style w:type="character" w:styleId="21">
    <w:name w:val="Intense Emphasis"/>
    <w:uiPriority w:val="21"/>
    <w:qFormat/>
    <w:rsid w:val="001C58B7"/>
    <w:rPr>
      <w:rFonts w:eastAsia="Meiryo UI"/>
      <w:b/>
      <w:bCs/>
      <w:i/>
      <w:iCs/>
      <w:caps/>
    </w:rPr>
  </w:style>
  <w:style w:type="character" w:styleId="a9">
    <w:name w:val="Strong"/>
    <w:uiPriority w:val="22"/>
    <w:qFormat/>
    <w:rsid w:val="001C58B7"/>
    <w:rPr>
      <w:rFonts w:eastAsia="Meiryo UI"/>
      <w:b/>
      <w:bCs/>
      <w:color w:val="000000"/>
    </w:rPr>
  </w:style>
  <w:style w:type="paragraph" w:customStyle="1" w:styleId="aa">
    <w:name w:val="引用"/>
    <w:basedOn w:val="a"/>
    <w:next w:val="a"/>
    <w:link w:val="ab"/>
    <w:uiPriority w:val="29"/>
    <w:qFormat/>
    <w:rsid w:val="001C58B7"/>
    <w:pPr>
      <w:spacing w:before="160"/>
      <w:ind w:left="720" w:right="720"/>
    </w:pPr>
    <w:rPr>
      <w:rFonts w:eastAsia="SimSun"/>
      <w:i/>
      <w:iCs/>
      <w:color w:val="000000"/>
      <w:sz w:val="20"/>
      <w:szCs w:val="20"/>
    </w:rPr>
  </w:style>
  <w:style w:type="character" w:customStyle="1" w:styleId="ab">
    <w:name w:val="引用の文字"/>
    <w:link w:val="aa"/>
    <w:uiPriority w:val="29"/>
    <w:rsid w:val="001C58B7"/>
    <w:rPr>
      <w:i/>
      <w:iCs/>
      <w:color w:val="000000"/>
    </w:rPr>
  </w:style>
  <w:style w:type="paragraph" w:styleId="ac">
    <w:name w:val="Quote"/>
    <w:basedOn w:val="a"/>
    <w:next w:val="a"/>
    <w:link w:val="ad"/>
    <w:uiPriority w:val="30"/>
    <w:qFormat/>
    <w:rsid w:val="00497EE4"/>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b/>
      <w:color w:val="000000"/>
      <w:sz w:val="17"/>
    </w:rPr>
  </w:style>
  <w:style w:type="character" w:customStyle="1" w:styleId="ad">
    <w:name w:val="引用文 (文字)"/>
    <w:link w:val="ac"/>
    <w:uiPriority w:val="30"/>
    <w:rsid w:val="00497EE4"/>
    <w:rPr>
      <w:rFonts w:ascii="Courier New" w:eastAsia="ＭＳ Ｐ明朝" w:hAnsi="Courier New"/>
      <w:b/>
      <w:color w:val="000000"/>
      <w:sz w:val="17"/>
      <w:szCs w:val="22"/>
      <w:shd w:val="clear" w:color="auto" w:fill="F2F2F2"/>
    </w:rPr>
  </w:style>
  <w:style w:type="character" w:styleId="ae">
    <w:name w:val="Subtle Reference"/>
    <w:uiPriority w:val="31"/>
    <w:qFormat/>
    <w:rsid w:val="001C58B7"/>
    <w:rPr>
      <w:rFonts w:eastAsia="Meiryo UI"/>
      <w:smallCaps/>
      <w:color w:val="404040"/>
      <w:u w:val="single" w:color="7F7F7F"/>
    </w:rPr>
  </w:style>
  <w:style w:type="character" w:styleId="22">
    <w:name w:val="Intense Reference"/>
    <w:uiPriority w:val="32"/>
    <w:qFormat/>
    <w:rsid w:val="001C58B7"/>
    <w:rPr>
      <w:rFonts w:eastAsia="Meiryo UI"/>
      <w:b/>
      <w:bCs/>
      <w:smallCaps/>
      <w:u w:val="single"/>
    </w:rPr>
  </w:style>
  <w:style w:type="character" w:styleId="af">
    <w:name w:val="Book Title"/>
    <w:uiPriority w:val="33"/>
    <w:qFormat/>
    <w:rsid w:val="001C58B7"/>
    <w:rPr>
      <w:rFonts w:eastAsia="Meiryo UI"/>
      <w:b w:val="0"/>
      <w:bCs w:val="0"/>
      <w:smallCaps/>
      <w:spacing w:val="5"/>
    </w:rPr>
  </w:style>
  <w:style w:type="paragraph" w:customStyle="1" w:styleId="af0">
    <w:name w:val="標題"/>
    <w:basedOn w:val="a"/>
    <w:next w:val="a"/>
    <w:uiPriority w:val="35"/>
    <w:semiHidden/>
    <w:unhideWhenUsed/>
    <w:qFormat/>
    <w:rsid w:val="001C58B7"/>
    <w:pPr>
      <w:spacing w:after="200" w:line="240" w:lineRule="auto"/>
    </w:pPr>
    <w:rPr>
      <w:i/>
      <w:iCs/>
      <w:color w:val="323232"/>
      <w:sz w:val="18"/>
      <w:szCs w:val="18"/>
    </w:rPr>
  </w:style>
  <w:style w:type="paragraph" w:styleId="af1">
    <w:name w:val="TOC Heading"/>
    <w:basedOn w:val="1"/>
    <w:next w:val="a"/>
    <w:uiPriority w:val="39"/>
    <w:semiHidden/>
    <w:unhideWhenUsed/>
    <w:qFormat/>
    <w:rsid w:val="001C58B7"/>
    <w:pPr>
      <w:outlineLvl w:val="9"/>
    </w:pPr>
  </w:style>
  <w:style w:type="paragraph" w:styleId="af2">
    <w:name w:val="No Spacing"/>
    <w:uiPriority w:val="1"/>
    <w:qFormat/>
    <w:rsid w:val="001C58B7"/>
    <w:rPr>
      <w:rFonts w:eastAsia="Meiryo UI"/>
      <w:sz w:val="22"/>
      <w:szCs w:val="22"/>
    </w:rPr>
  </w:style>
  <w:style w:type="paragraph" w:styleId="af3">
    <w:name w:val="List Paragraph"/>
    <w:basedOn w:val="a"/>
    <w:uiPriority w:val="34"/>
    <w:qFormat/>
    <w:rsid w:val="001C58B7"/>
    <w:pPr>
      <w:ind w:left="720"/>
      <w:contextualSpacing/>
    </w:pPr>
  </w:style>
  <w:style w:type="paragraph" w:styleId="af4">
    <w:name w:val="Title"/>
    <w:basedOn w:val="a"/>
    <w:next w:val="a"/>
    <w:link w:val="af5"/>
    <w:uiPriority w:val="10"/>
    <w:qFormat/>
    <w:rsid w:val="001C58B7"/>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C58B7"/>
    <w:rPr>
      <w:rFonts w:ascii="Calibri Light" w:eastAsia="Meiryo UI" w:hAnsi="Calibri Light" w:cs="Times New Roman"/>
      <w:sz w:val="32"/>
      <w:szCs w:val="32"/>
    </w:rPr>
  </w:style>
  <w:style w:type="paragraph" w:styleId="af6">
    <w:name w:val="Subtitle"/>
    <w:basedOn w:val="a"/>
    <w:next w:val="a"/>
    <w:link w:val="af7"/>
    <w:uiPriority w:val="11"/>
    <w:qFormat/>
    <w:rsid w:val="001C58B7"/>
    <w:pPr>
      <w:jc w:val="center"/>
      <w:outlineLvl w:val="1"/>
    </w:pPr>
    <w:rPr>
      <w:rFonts w:ascii="Calibri Light" w:hAnsi="Calibri Light"/>
      <w:sz w:val="24"/>
      <w:szCs w:val="24"/>
    </w:rPr>
  </w:style>
  <w:style w:type="character" w:customStyle="1" w:styleId="af7">
    <w:name w:val="副題 (文字)"/>
    <w:link w:val="af6"/>
    <w:uiPriority w:val="11"/>
    <w:rsid w:val="001C58B7"/>
    <w:rPr>
      <w:rFonts w:ascii="Calibri Light" w:eastAsia="Meiryo UI" w:hAnsi="Calibri Light"/>
      <w:sz w:val="24"/>
      <w:szCs w:val="24"/>
    </w:rPr>
  </w:style>
  <w:style w:type="paragraph" w:customStyle="1" w:styleId="af8">
    <w:name w:val="引用文(書かないコード用)"/>
    <w:basedOn w:val="ac"/>
    <w:next w:val="a"/>
    <w:link w:val="af9"/>
    <w:qFormat/>
    <w:rsid w:val="0098002A"/>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b w:val="0"/>
    </w:rPr>
  </w:style>
  <w:style w:type="character" w:customStyle="1" w:styleId="af9">
    <w:name w:val="引用文(書かないコード用) (文字)"/>
    <w:link w:val="af8"/>
    <w:rsid w:val="0098002A"/>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C58B7"/>
    <w:rPr>
      <w:b/>
      <w:bCs/>
      <w:sz w:val="21"/>
      <w:szCs w:val="21"/>
    </w:rPr>
  </w:style>
  <w:style w:type="paragraph" w:styleId="23">
    <w:name w:val="Intense Quote"/>
    <w:basedOn w:val="a"/>
    <w:next w:val="a"/>
    <w:link w:val="24"/>
    <w:uiPriority w:val="30"/>
    <w:qFormat/>
    <w:rsid w:val="001C58B7"/>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1C58B7"/>
    <w:rPr>
      <w:rFonts w:eastAsia="Meiryo UI"/>
      <w:i/>
      <w:iCs/>
      <w:color w:val="5B9BD5"/>
      <w:sz w:val="22"/>
      <w:szCs w:val="22"/>
    </w:rPr>
  </w:style>
  <w:style w:type="paragraph" w:styleId="aff0">
    <w:name w:val="Balloon Text"/>
    <w:basedOn w:val="a"/>
    <w:link w:val="aff1"/>
    <w:uiPriority w:val="99"/>
    <w:semiHidden/>
    <w:unhideWhenUsed/>
    <w:rsid w:val="009F202E"/>
    <w:pPr>
      <w:spacing w:after="0" w:line="240" w:lineRule="auto"/>
    </w:pPr>
    <w:rPr>
      <w:rFonts w:asciiTheme="majorHAnsi" w:eastAsiaTheme="majorEastAsia" w:hAnsiTheme="majorHAnsi" w:cstheme="majorBidi"/>
      <w:sz w:val="18"/>
      <w:szCs w:val="18"/>
    </w:rPr>
  </w:style>
  <w:style w:type="character" w:customStyle="1" w:styleId="aff1">
    <w:name w:val="吹き出し (文字)"/>
    <w:basedOn w:val="a0"/>
    <w:link w:val="aff0"/>
    <w:uiPriority w:val="99"/>
    <w:semiHidden/>
    <w:rsid w:val="009F202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4396</TotalTime>
  <Pages>27</Pages>
  <Words>4652</Words>
  <Characters>26517</Characters>
  <Application>Microsoft Office Word</Application>
  <DocSecurity>0</DocSecurity>
  <Lines>220</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199</cp:revision>
  <dcterms:created xsi:type="dcterms:W3CDTF">2018-10-10T07:54:00Z</dcterms:created>
  <dcterms:modified xsi:type="dcterms:W3CDTF">2018-10-15T09:22:00Z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