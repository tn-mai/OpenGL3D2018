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5B9" w:rsidRDefault="004E55B9" w:rsidP="004E55B9">
      <w:pPr>
        <w:rPr>
          <w:lang w:val="ja-JP"/>
        </w:rPr>
      </w:pPr>
      <w:r>
        <w:rPr>
          <w:rFonts w:hint="eastAsia"/>
          <w:lang w:val="ja-JP"/>
        </w:rPr>
        <w:t>[</w:t>
      </w:r>
      <w:r>
        <w:rPr>
          <w:lang w:val="ja-JP"/>
        </w:rPr>
        <w:t>OpenGL</w:t>
      </w:r>
      <w:r>
        <w:rPr>
          <w:lang w:val="ja-JP"/>
        </w:rPr>
        <w:t>講義</w:t>
      </w:r>
      <w:r>
        <w:rPr>
          <w:rFonts w:hint="eastAsia"/>
          <w:lang w:val="ja-JP"/>
        </w:rPr>
        <w:t xml:space="preserve"> </w:t>
      </w:r>
      <w:r>
        <w:rPr>
          <w:rFonts w:hint="eastAsia"/>
          <w:lang w:val="ja-JP"/>
        </w:rPr>
        <w:t>第</w:t>
      </w:r>
      <w:r w:rsidR="007207BD">
        <w:rPr>
          <w:rFonts w:hint="eastAsia"/>
          <w:lang w:val="ja-JP"/>
        </w:rPr>
        <w:t>07</w:t>
      </w:r>
      <w:r>
        <w:rPr>
          <w:rFonts w:hint="eastAsia"/>
          <w:lang w:val="ja-JP"/>
        </w:rPr>
        <w:t>回</w:t>
      </w:r>
      <w:r>
        <w:rPr>
          <w:rFonts w:hint="eastAsia"/>
          <w:lang w:val="ja-JP"/>
        </w:rPr>
        <w:t>]</w:t>
      </w:r>
    </w:p>
    <w:p w:rsidR="00D26208" w:rsidRDefault="00432717">
      <w:pPr>
        <w:pStyle w:val="a3"/>
        <w:rPr>
          <w:lang w:val="ja-JP"/>
        </w:rPr>
      </w:pPr>
      <w:r>
        <w:rPr>
          <w:lang w:val="ja-JP"/>
        </w:rPr>
        <w:t>フラグメントは光源の夢を見るか</w:t>
      </w:r>
    </w:p>
    <w:p w:rsidR="004E55B9" w:rsidRDefault="004E55B9" w:rsidP="004E55B9">
      <w:pPr>
        <w:rPr>
          <w:lang w:val="ja-JP"/>
        </w:rPr>
      </w:pPr>
    </w:p>
    <w:p w:rsidR="00432717" w:rsidRDefault="00432717" w:rsidP="00D21BAD">
      <w:pPr>
        <w:pStyle w:val="1"/>
        <w:rPr>
          <w:lang w:val="ja-JP"/>
        </w:rPr>
      </w:pPr>
      <w:r>
        <w:rPr>
          <w:lang w:val="ja-JP"/>
        </w:rPr>
        <w:t>ポイント</w:t>
      </w:r>
      <w:r w:rsidR="00C40E82">
        <w:rPr>
          <w:lang w:val="ja-JP"/>
        </w:rPr>
        <w:t>・</w:t>
      </w:r>
      <w:r>
        <w:rPr>
          <w:lang w:val="ja-JP"/>
        </w:rPr>
        <w:t>ライト</w:t>
      </w:r>
    </w:p>
    <w:p w:rsidR="001F3280" w:rsidRDefault="001F3280" w:rsidP="001F3280">
      <w:pPr>
        <w:pStyle w:val="2"/>
        <w:rPr>
          <w:lang w:val="ja-JP"/>
        </w:rPr>
      </w:pPr>
      <w:r>
        <w:rPr>
          <w:rFonts w:hint="eastAsia"/>
          <w:lang w:val="ja-JP"/>
        </w:rPr>
        <w:t>ポイント・ライト</w:t>
      </w:r>
      <w:r w:rsidR="00362C57">
        <w:rPr>
          <w:rFonts w:hint="eastAsia"/>
          <w:lang w:val="ja-JP"/>
        </w:rPr>
        <w:t>変数の</w:t>
      </w:r>
      <w:r>
        <w:rPr>
          <w:rFonts w:hint="eastAsia"/>
          <w:lang w:val="ja-JP"/>
        </w:rPr>
        <w:t>追加</w:t>
      </w:r>
    </w:p>
    <w:p w:rsidR="00432717" w:rsidRDefault="00D21BAD" w:rsidP="004E55B9">
      <w:pPr>
        <w:rPr>
          <w:lang w:val="ja-JP"/>
        </w:rPr>
      </w:pPr>
      <w:r>
        <w:rPr>
          <w:lang w:val="ja-JP"/>
        </w:rPr>
        <w:t>指向性ライトは</w:t>
      </w:r>
      <w:r w:rsidR="00C40E82">
        <w:rPr>
          <w:lang w:val="ja-JP"/>
        </w:rPr>
        <w:t>、太陽や月のように、非常に遠方にある光源を表現することには長けています。</w:t>
      </w:r>
      <w:r w:rsidR="00C40E82">
        <w:rPr>
          <w:lang w:val="ja-JP"/>
        </w:rPr>
        <w:br/>
      </w:r>
      <w:r w:rsidR="00C40E82">
        <w:rPr>
          <w:lang w:val="ja-JP"/>
        </w:rPr>
        <w:t>しかし現実世界には、たき火やろうそくや電灯など、さまざまな光源があふれています。指向性ライトでは、このような近距離にある光源を表現することが難しいです。</w:t>
      </w:r>
    </w:p>
    <w:p w:rsidR="00C40E82" w:rsidRDefault="00C40E82" w:rsidP="004E55B9">
      <w:pPr>
        <w:rPr>
          <w:lang w:val="ja-JP"/>
        </w:rPr>
      </w:pPr>
      <w:r>
        <w:rPr>
          <w:lang w:val="ja-JP"/>
        </w:rPr>
        <w:t>そこで、新しく「ポイント・ライト」というものを導入しようと思います。ポイント・ライトは、日本語では「点光源</w:t>
      </w:r>
      <w:r>
        <w:rPr>
          <w:rFonts w:hint="eastAsia"/>
          <w:lang w:val="ja-JP"/>
        </w:rPr>
        <w:t>(</w:t>
      </w:r>
      <w:r>
        <w:rPr>
          <w:rFonts w:hint="eastAsia"/>
          <w:lang w:val="ja-JP"/>
        </w:rPr>
        <w:t>てんこうげん</w:t>
      </w:r>
      <w:r>
        <w:rPr>
          <w:rFonts w:hint="eastAsia"/>
          <w:lang w:val="ja-JP"/>
        </w:rPr>
        <w:t>)</w:t>
      </w:r>
      <w:r>
        <w:rPr>
          <w:lang w:val="ja-JP"/>
        </w:rPr>
        <w:t>」と呼</w:t>
      </w:r>
      <w:r w:rsidR="00AA36EA">
        <w:rPr>
          <w:lang w:val="ja-JP"/>
        </w:rPr>
        <w:t>ばれ</w:t>
      </w:r>
      <w:r>
        <w:rPr>
          <w:lang w:val="ja-JP"/>
        </w:rPr>
        <w:t>、名前のとおり「</w:t>
      </w:r>
      <w:r w:rsidR="00F017D1">
        <w:rPr>
          <w:lang w:val="ja-JP"/>
        </w:rPr>
        <w:t>空間の</w:t>
      </w:r>
      <w:r w:rsidR="00F017D1">
        <w:rPr>
          <w:lang w:val="ja-JP"/>
        </w:rPr>
        <w:t>1</w:t>
      </w:r>
      <w:r>
        <w:rPr>
          <w:lang w:val="ja-JP"/>
        </w:rPr>
        <w:t>点</w:t>
      </w:r>
      <w:r w:rsidR="00F017D1">
        <w:rPr>
          <w:lang w:val="ja-JP"/>
        </w:rPr>
        <w:t>から全方位に光を放つ</w:t>
      </w:r>
      <w:r w:rsidR="00AA36EA">
        <w:rPr>
          <w:lang w:val="ja-JP"/>
        </w:rPr>
        <w:t>ライト</w:t>
      </w:r>
      <w:r>
        <w:rPr>
          <w:lang w:val="ja-JP"/>
        </w:rPr>
        <w:t>」</w:t>
      </w:r>
      <w:r w:rsidR="00AA36EA">
        <w:rPr>
          <w:lang w:val="ja-JP"/>
        </w:rPr>
        <w:t>です</w:t>
      </w:r>
      <w:r w:rsidR="00F017D1">
        <w:rPr>
          <w:lang w:val="ja-JP"/>
        </w:rPr>
        <w:t>。</w:t>
      </w:r>
      <w:r w:rsidR="00AA36EA">
        <w:rPr>
          <w:lang w:val="ja-JP"/>
        </w:rPr>
        <w:br/>
      </w:r>
      <w:r w:rsidR="00F86F68">
        <w:rPr>
          <w:lang w:val="ja-JP"/>
        </w:rPr>
        <w:t>VertexLighting.vert</w:t>
      </w:r>
      <w:r w:rsidR="00F86F68">
        <w:rPr>
          <w:lang w:val="ja-JP"/>
        </w:rPr>
        <w:t>に、次のプログラムを追加してください。</w:t>
      </w:r>
    </w:p>
    <w:p w:rsidR="00F86F68" w:rsidRPr="00F86F68" w:rsidRDefault="00F86F68" w:rsidP="00F86F68">
      <w:pPr>
        <w:pStyle w:val="ac"/>
      </w:pPr>
      <w:r w:rsidRPr="00F86F68">
        <w:rPr>
          <w:color w:val="008000"/>
        </w:rPr>
        <w:t xml:space="preserve"> // </w:t>
      </w:r>
      <w:r w:rsidRPr="00F86F68">
        <w:rPr>
          <w:rFonts w:hint="eastAsia"/>
          <w:color w:val="008000"/>
        </w:rPr>
        <w:t>指向性ライト</w:t>
      </w:r>
      <w:r w:rsidRPr="00F86F68">
        <w:rPr>
          <w:color w:val="008000"/>
        </w:rPr>
        <w:t>.</w:t>
      </w:r>
      <w:r>
        <w:rPr>
          <w:color w:val="008000"/>
        </w:rPr>
        <w:br/>
      </w:r>
      <w:r>
        <w:t xml:space="preserve"> </w:t>
      </w:r>
      <w:r w:rsidRPr="00F86F68">
        <w:rPr>
          <w:color w:val="0000FF"/>
        </w:rPr>
        <w:t>struct</w:t>
      </w:r>
      <w:r>
        <w:t xml:space="preserve"> DirectionalLight</w:t>
      </w:r>
      <w:r>
        <w:br/>
        <w:t xml:space="preserve"> {</w:t>
      </w:r>
      <w:r>
        <w:br/>
        <w:t xml:space="preserve">   </w:t>
      </w:r>
      <w:r w:rsidRPr="00F86F68">
        <w:rPr>
          <w:color w:val="0000FF"/>
        </w:rPr>
        <w:t>vec3</w:t>
      </w:r>
      <w:r>
        <w:t xml:space="preserve"> direction;</w:t>
      </w:r>
      <w:r>
        <w:br/>
        <w:t xml:space="preserve">   </w:t>
      </w:r>
      <w:r w:rsidRPr="00F86F68">
        <w:rPr>
          <w:color w:val="0000FF"/>
        </w:rPr>
        <w:t xml:space="preserve">vec3 </w:t>
      </w:r>
      <w:r>
        <w:t>color;</w:t>
      </w:r>
      <w:r>
        <w:br/>
        <w:t xml:space="preserve"> };</w:t>
      </w:r>
      <w:r>
        <w:br/>
      </w:r>
      <w:r>
        <w:br/>
      </w:r>
      <w:r w:rsidRPr="00F86F68">
        <w:rPr>
          <w:color w:val="FF0000"/>
        </w:rPr>
        <w:t>+</w:t>
      </w:r>
      <w:r w:rsidRPr="00F86F68">
        <w:rPr>
          <w:color w:val="008000"/>
        </w:rPr>
        <w:t xml:space="preserve">// </w:t>
      </w:r>
      <w:r w:rsidRPr="00F86F68">
        <w:rPr>
          <w:rFonts w:hint="eastAsia"/>
          <w:color w:val="008000"/>
        </w:rPr>
        <w:t>ポイント</w:t>
      </w:r>
      <w:r w:rsidR="00447CFB">
        <w:rPr>
          <w:rFonts w:hint="eastAsia"/>
          <w:color w:val="008000"/>
        </w:rPr>
        <w:t>・</w:t>
      </w:r>
      <w:r w:rsidRPr="00F86F68">
        <w:rPr>
          <w:rFonts w:hint="eastAsia"/>
          <w:color w:val="008000"/>
        </w:rPr>
        <w:t>ライト</w:t>
      </w:r>
      <w:r w:rsidRPr="00F86F68">
        <w:rPr>
          <w:color w:val="008000"/>
        </w:rPr>
        <w:t>.</w:t>
      </w:r>
      <w:r>
        <w:br/>
      </w:r>
      <w:r w:rsidRPr="00F86F68">
        <w:rPr>
          <w:color w:val="FF0000"/>
        </w:rPr>
        <w:t>+</w:t>
      </w:r>
      <w:r w:rsidRPr="00F86F68">
        <w:rPr>
          <w:color w:val="0000FF"/>
        </w:rPr>
        <w:t xml:space="preserve">struct </w:t>
      </w:r>
      <w:r>
        <w:t>PointLight</w:t>
      </w:r>
      <w:r>
        <w:br/>
      </w:r>
      <w:r w:rsidRPr="00F86F68">
        <w:rPr>
          <w:color w:val="FF0000"/>
        </w:rPr>
        <w:t>+</w:t>
      </w:r>
      <w:r>
        <w:t>{</w:t>
      </w:r>
      <w:r>
        <w:br/>
      </w:r>
      <w:r w:rsidRPr="00F86F68">
        <w:rPr>
          <w:color w:val="FF0000"/>
        </w:rPr>
        <w:t>+</w:t>
      </w:r>
      <w:r>
        <w:t xml:space="preserve">  </w:t>
      </w:r>
      <w:r w:rsidRPr="00F86F68">
        <w:rPr>
          <w:color w:val="0000FF"/>
        </w:rPr>
        <w:t xml:space="preserve">vec3 </w:t>
      </w:r>
      <w:r>
        <w:t>position[8];</w:t>
      </w:r>
      <w:r>
        <w:br/>
      </w:r>
      <w:r w:rsidRPr="00F86F68">
        <w:rPr>
          <w:color w:val="FF0000"/>
        </w:rPr>
        <w:t>+</w:t>
      </w:r>
      <w:r>
        <w:t xml:space="preserve">  </w:t>
      </w:r>
      <w:r w:rsidRPr="00F86F68">
        <w:rPr>
          <w:color w:val="0000FF"/>
        </w:rPr>
        <w:t xml:space="preserve">vec3 </w:t>
      </w:r>
      <w:r>
        <w:t>color[8];</w:t>
      </w:r>
      <w:r>
        <w:br/>
      </w:r>
      <w:r w:rsidRPr="00F86F68">
        <w:rPr>
          <w:color w:val="FF0000"/>
        </w:rPr>
        <w:t>+</w:t>
      </w:r>
      <w:r>
        <w:t>};</w:t>
      </w:r>
      <w:r>
        <w:br/>
      </w:r>
      <w:r w:rsidRPr="00F86F68">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sidRPr="00F86F68">
        <w:rPr>
          <w:color w:val="FF0000"/>
        </w:rPr>
        <w:t>+</w:t>
      </w:r>
      <w:r w:rsidRPr="00F86F68">
        <w:rPr>
          <w:color w:val="0000FF"/>
        </w:rPr>
        <w:t xml:space="preserve">uniform </w:t>
      </w:r>
      <w:r>
        <w:t>PointLight pointLight;</w:t>
      </w:r>
      <w:r>
        <w:br/>
      </w:r>
      <w:r>
        <w:rPr>
          <w:color w:val="0000FF"/>
        </w:rPr>
        <w:t xml:space="preserve"> </w:t>
      </w:r>
      <w:r w:rsidRPr="00F86F68">
        <w:rPr>
          <w:color w:val="0000FF"/>
        </w:rPr>
        <w:t xml:space="preserve">uniform </w:t>
      </w:r>
      <w:r>
        <w:rPr>
          <w:color w:val="0000FF"/>
        </w:rPr>
        <w:t xml:space="preserve">mat4x4 </w:t>
      </w:r>
      <w:r>
        <w:t>matMVP;</w:t>
      </w:r>
    </w:p>
    <w:p w:rsidR="002C7119" w:rsidRDefault="00D23728" w:rsidP="004E55B9">
      <w:r>
        <w:rPr>
          <w:rFonts w:hint="eastAsia"/>
        </w:rPr>
        <w:t>ポイント</w:t>
      </w:r>
      <w:r w:rsidR="00D846D5">
        <w:rPr>
          <w:rFonts w:hint="eastAsia"/>
        </w:rPr>
        <w:t>・</w:t>
      </w:r>
      <w:r>
        <w:rPr>
          <w:rFonts w:hint="eastAsia"/>
        </w:rPr>
        <w:t>ライトは最大</w:t>
      </w:r>
      <w:r>
        <w:rPr>
          <w:rFonts w:hint="eastAsia"/>
        </w:rPr>
        <w:t>8</w:t>
      </w:r>
      <w:r>
        <w:rPr>
          <w:rFonts w:hint="eastAsia"/>
        </w:rPr>
        <w:t>個まで配置できるように配列にしてみました。</w:t>
      </w:r>
      <w:r w:rsidR="00384705">
        <w:br/>
      </w:r>
      <w:r w:rsidR="00384705">
        <w:rPr>
          <w:rFonts w:hint="eastAsia"/>
        </w:rPr>
        <w:t>GLSL</w:t>
      </w:r>
      <w:r w:rsidR="00384705">
        <w:rPr>
          <w:rFonts w:hint="eastAsia"/>
        </w:rPr>
        <w:t>では</w:t>
      </w:r>
      <w:r w:rsidR="00384705">
        <w:rPr>
          <w:rFonts w:hint="eastAsia"/>
        </w:rPr>
        <w:t>C</w:t>
      </w:r>
      <w:r w:rsidR="00384705">
        <w:rPr>
          <w:rFonts w:hint="eastAsia"/>
        </w:rPr>
        <w:t>言語と同様に配列を定義することができます。ただし、構造体と配列の組み合わせには注意が必要です。というのも</w:t>
      </w:r>
      <w:r w:rsidR="00384705">
        <w:rPr>
          <w:rFonts w:hint="eastAsia"/>
        </w:rPr>
        <w:t>GLSL</w:t>
      </w:r>
      <w:r w:rsidR="00384705">
        <w:t>には、構造体の配列を</w:t>
      </w:r>
      <w:r w:rsidR="00384705">
        <w:rPr>
          <w:rFonts w:hint="eastAsia"/>
        </w:rPr>
        <w:t>uniform</w:t>
      </w:r>
      <w:r w:rsidR="00384705">
        <w:rPr>
          <w:rFonts w:hint="eastAsia"/>
        </w:rPr>
        <w:t>変数として使う場合</w:t>
      </w:r>
      <w:r w:rsidR="00384705">
        <w:t>、配列の要素ごとに</w:t>
      </w:r>
      <w:r w:rsidR="00384705">
        <w:rPr>
          <w:rFonts w:hint="eastAsia"/>
        </w:rPr>
        <w:t>unif</w:t>
      </w:r>
      <w:r w:rsidR="00384705">
        <w:t>orm</w:t>
      </w:r>
      <w:r w:rsidR="00384705">
        <w:t>変数の位置を取得しなければならない、という制限があるからです。これはプログラムが面倒なうえ、データをひとつひとつ転送しなければならないために処理速度も遅くなります。対処法は、上記のプログラムのように「配列を構造体に入れる」ことです。</w:t>
      </w:r>
    </w:p>
    <w:p w:rsidR="004A6C8B" w:rsidRPr="004A6C8B" w:rsidRDefault="004A6C8B" w:rsidP="004A6C8B">
      <w:pPr>
        <w:pStyle w:val="af8"/>
      </w:pPr>
      <w:r w:rsidRPr="004A6C8B">
        <w:rPr>
          <w:b/>
        </w:rPr>
        <w:t>[</w:t>
      </w:r>
      <w:r w:rsidR="005D1A6A">
        <w:rPr>
          <w:b/>
        </w:rPr>
        <w:t>補足</w:t>
      </w:r>
      <w:r w:rsidRPr="004A6C8B">
        <w:rPr>
          <w:b/>
        </w:rPr>
        <w:t>]</w:t>
      </w:r>
      <w:r>
        <w:t xml:space="preserve"> </w:t>
      </w:r>
      <w:r>
        <w:t>ライトの数の制限をなくすために考えられたのが、ディファード・ライティングやディファード・シェーディングといった技術です。これらの方法の登場により、理論上は無限個のライトを扱うことが可能になりました。</w:t>
      </w:r>
    </w:p>
    <w:p w:rsidR="001F3280" w:rsidRDefault="00362C57" w:rsidP="001F3280">
      <w:pPr>
        <w:pStyle w:val="2"/>
      </w:pPr>
      <w:r>
        <w:lastRenderedPageBreak/>
        <w:t>明るさを計算するプログラムの</w:t>
      </w:r>
      <w:r w:rsidR="001F3280">
        <w:t>追加</w:t>
      </w:r>
    </w:p>
    <w:p w:rsidR="00432717" w:rsidRDefault="002C7119" w:rsidP="004E55B9">
      <w:r>
        <w:t>データを定義したら、ポイント・ライトの明るさを計算します。</w:t>
      </w:r>
      <w:r>
        <w:br/>
        <w:t>VertexLighting.vert</w:t>
      </w:r>
      <w:r>
        <w:t>の</w:t>
      </w:r>
      <w:r>
        <w:rPr>
          <w:rFonts w:hint="eastAsia"/>
        </w:rPr>
        <w:t>main</w:t>
      </w:r>
      <w:r>
        <w:rPr>
          <w:rFonts w:hint="eastAsia"/>
        </w:rPr>
        <w:t>関数に、次のプログラムを追加してください。</w:t>
      </w:r>
    </w:p>
    <w:p w:rsidR="002C7119" w:rsidRDefault="00DF48AB" w:rsidP="00DF48AB">
      <w:pPr>
        <w:pStyle w:val="ac"/>
      </w:pPr>
      <w:r>
        <w:rPr>
          <w:color w:val="008000"/>
        </w:rPr>
        <w:t xml:space="preserve"> </w:t>
      </w:r>
      <w:r w:rsidR="002C7119">
        <w:rPr>
          <w:color w:val="008000"/>
        </w:rPr>
        <w:t>/**</w:t>
      </w:r>
      <w:r w:rsidR="002C7119">
        <w:br/>
      </w:r>
      <w:r>
        <w:rPr>
          <w:color w:val="008000"/>
        </w:rPr>
        <w:t xml:space="preserve"> </w:t>
      </w:r>
      <w:r w:rsidR="002C7119">
        <w:rPr>
          <w:color w:val="008000"/>
        </w:rPr>
        <w:t xml:space="preserve">* </w:t>
      </w:r>
      <w:r w:rsidR="002C7119">
        <w:rPr>
          <w:rFonts w:hint="eastAsia"/>
          <w:color w:val="008000"/>
        </w:rPr>
        <w:t>頂点シェーダー</w:t>
      </w:r>
      <w:r w:rsidR="002C7119">
        <w:rPr>
          <w:color w:val="008000"/>
        </w:rPr>
        <w:t>.</w:t>
      </w:r>
      <w:r w:rsidR="002C7119">
        <w:br/>
      </w:r>
      <w:r>
        <w:rPr>
          <w:color w:val="008000"/>
        </w:rPr>
        <w:t xml:space="preserve"> </w:t>
      </w:r>
      <w:r w:rsidR="002C7119">
        <w:rPr>
          <w:color w:val="008000"/>
        </w:rPr>
        <w:t>*/</w:t>
      </w:r>
      <w:r w:rsidR="002C7119">
        <w:br/>
      </w:r>
      <w:r>
        <w:rPr>
          <w:color w:val="0000FF"/>
        </w:rPr>
        <w:t xml:space="preserve"> </w:t>
      </w:r>
      <w:r w:rsidR="002C7119" w:rsidRPr="002C7119">
        <w:rPr>
          <w:color w:val="0000FF"/>
        </w:rPr>
        <w:t xml:space="preserve">void </w:t>
      </w:r>
      <w:r w:rsidR="002C7119">
        <w:t>main()</w:t>
      </w:r>
      <w:r w:rsidR="002C7119">
        <w:br/>
      </w:r>
      <w:r>
        <w:t xml:space="preserve"> </w:t>
      </w:r>
      <w:r w:rsidR="002C7119">
        <w:t>{</w:t>
      </w:r>
      <w:r w:rsidR="002C7119">
        <w:br/>
      </w:r>
      <w:r w:rsidR="00DE5648" w:rsidRPr="00DE5648">
        <w:rPr>
          <w:color w:val="FF0000"/>
        </w:rPr>
        <w:t xml:space="preserve">-  </w:t>
      </w:r>
      <w:r w:rsidR="00DE5648" w:rsidRPr="00DE5648">
        <w:rPr>
          <w:b/>
          <w:color w:val="FF0000"/>
        </w:rPr>
        <w:t xml:space="preserve">// </w:t>
      </w:r>
      <w:r w:rsidR="00DE5648" w:rsidRPr="00DE5648">
        <w:rPr>
          <w:b/>
          <w:color w:val="FF0000"/>
        </w:rPr>
        <w:t>ランバート反射による拡散反射光の計算</w:t>
      </w:r>
      <w:r w:rsidR="00DE5648" w:rsidRPr="00DE5648">
        <w:rPr>
          <w:rFonts w:hint="eastAsia"/>
          <w:b/>
          <w:color w:val="FF0000"/>
        </w:rPr>
        <w:t>.</w:t>
      </w:r>
      <w:r w:rsidR="00DE5648" w:rsidRPr="00DE5648">
        <w:rPr>
          <w:color w:val="FF0000"/>
        </w:rPr>
        <w:br/>
        <w:t>+</w:t>
      </w:r>
      <w:r w:rsidR="00DE5648">
        <w:rPr>
          <w:color w:val="008000"/>
        </w:rPr>
        <w:t xml:space="preserve">  // </w:t>
      </w:r>
      <w:r w:rsidR="006B7747">
        <w:rPr>
          <w:rFonts w:hint="eastAsia"/>
          <w:color w:val="008000"/>
        </w:rPr>
        <w:t>指向性</w:t>
      </w:r>
      <w:r w:rsidR="00DE5648">
        <w:rPr>
          <w:color w:val="008000"/>
        </w:rPr>
        <w:t>ライトの明るさ</w:t>
      </w:r>
      <w:r w:rsidR="00321A40">
        <w:rPr>
          <w:color w:val="008000"/>
        </w:rPr>
        <w:t>を</w:t>
      </w:r>
      <w:r w:rsidR="00DE5648">
        <w:rPr>
          <w:color w:val="008000"/>
        </w:rPr>
        <w:t>計算</w:t>
      </w:r>
      <w:r w:rsidR="00DE5648">
        <w:rPr>
          <w:rFonts w:hint="eastAsia"/>
          <w:color w:val="008000"/>
        </w:rPr>
        <w:t>.</w:t>
      </w:r>
      <w:r w:rsidR="002C7119">
        <w:br/>
        <w:t xml:space="preserve"> </w:t>
      </w:r>
      <w:r w:rsidR="00DE5648">
        <w:t xml:space="preserve"> </w:t>
      </w:r>
      <w:r w:rsidR="002C7119">
        <w:t xml:space="preserve"> </w:t>
      </w:r>
      <w:r w:rsidR="002C7119" w:rsidRPr="002C7119">
        <w:rPr>
          <w:color w:val="0000FF"/>
        </w:rPr>
        <w:t xml:space="preserve">float </w:t>
      </w:r>
      <w:r w:rsidR="002C7119">
        <w:t xml:space="preserve">cosTheta = </w:t>
      </w:r>
      <w:r w:rsidR="002C7119" w:rsidRPr="002C7119">
        <w:rPr>
          <w:color w:val="C45911" w:themeColor="accent2" w:themeShade="BF"/>
        </w:rPr>
        <w:t>clamp</w:t>
      </w:r>
      <w:r w:rsidR="002C7119">
        <w:t>(</w:t>
      </w:r>
      <w:r w:rsidR="002C7119" w:rsidRPr="002C7119">
        <w:rPr>
          <w:color w:val="C45911" w:themeColor="accent2" w:themeShade="BF"/>
        </w:rPr>
        <w:t>dot</w:t>
      </w:r>
      <w:r w:rsidR="002C7119">
        <w:t>(vNormal, -directionalLight.direction), 0</w:t>
      </w:r>
      <w:r w:rsidR="00D66DB3">
        <w:rPr>
          <w:rFonts w:hint="eastAsia"/>
        </w:rPr>
        <w:t>.0</w:t>
      </w:r>
      <w:r w:rsidR="002C7119">
        <w:t>, 1</w:t>
      </w:r>
      <w:r w:rsidR="00D66DB3">
        <w:t>.0</w:t>
      </w:r>
      <w:r w:rsidR="002C7119">
        <w:t>);</w:t>
      </w:r>
      <w:r w:rsidR="00D66DB3">
        <w:br/>
      </w:r>
      <w:r w:rsidR="00D66DB3" w:rsidRPr="00D66DB3">
        <w:rPr>
          <w:color w:val="FF0000"/>
        </w:rPr>
        <w:t>-</w:t>
      </w:r>
      <w:r w:rsidR="00D66DB3" w:rsidRPr="00D66DB3">
        <w:rPr>
          <w:b/>
          <w:color w:val="FF0000"/>
        </w:rPr>
        <w:t xml:space="preserve">  </w:t>
      </w:r>
      <w:r w:rsidR="00D66DB3" w:rsidRPr="003B0290">
        <w:rPr>
          <w:b/>
          <w:color w:val="FF0000"/>
          <w:highlight w:val="yellow"/>
        </w:rPr>
        <w:t>outColor.rgb = (</w:t>
      </w:r>
      <w:r w:rsidR="00D66DB3" w:rsidRPr="003B0290">
        <w:rPr>
          <w:rFonts w:hint="eastAsia"/>
          <w:b/>
          <w:color w:val="FF0000"/>
          <w:highlight w:val="yellow"/>
        </w:rPr>
        <w:t>vColor.rgb *</w:t>
      </w:r>
      <w:r w:rsidR="00D66DB3" w:rsidRPr="00D66DB3">
        <w:rPr>
          <w:rFonts w:hint="eastAsia"/>
          <w:b/>
          <w:color w:val="FF0000"/>
        </w:rPr>
        <w:t xml:space="preserve"> </w:t>
      </w:r>
      <w:r w:rsidR="00D66DB3" w:rsidRPr="00D66DB3">
        <w:rPr>
          <w:b/>
          <w:color w:val="FF0000"/>
        </w:rPr>
        <w:t>directionalLight.color * cosTheta</w:t>
      </w:r>
      <w:r w:rsidR="00D66DB3" w:rsidRPr="003B0290">
        <w:rPr>
          <w:b/>
          <w:color w:val="FF0000"/>
          <w:highlight w:val="yellow"/>
        </w:rPr>
        <w:t>)</w:t>
      </w:r>
      <w:r w:rsidR="00D66DB3" w:rsidRPr="00D66DB3">
        <w:rPr>
          <w:b/>
          <w:color w:val="FF0000"/>
        </w:rPr>
        <w:t>;</w:t>
      </w:r>
      <w:r w:rsidR="002C7119">
        <w:br/>
      </w:r>
      <w:r w:rsidR="003D2FDC" w:rsidRPr="00DE5648">
        <w:rPr>
          <w:color w:val="FF0000"/>
        </w:rPr>
        <w:t>+</w:t>
      </w:r>
      <w:r w:rsidR="002C7119">
        <w:t xml:space="preserve"> </w:t>
      </w:r>
      <w:r w:rsidR="00DE5648">
        <w:t xml:space="preserve"> </w:t>
      </w:r>
      <w:r w:rsidR="002C7119" w:rsidRPr="002C7119">
        <w:rPr>
          <w:color w:val="0000FF"/>
        </w:rPr>
        <w:t xml:space="preserve">vec3 </w:t>
      </w:r>
      <w:r w:rsidR="002C7119">
        <w:t>lightColor = directionalLight.color * cosTheta;</w:t>
      </w:r>
      <w:r w:rsidR="002C7119">
        <w:br/>
      </w:r>
      <w:r w:rsidR="00DE5648" w:rsidRPr="00DE5648">
        <w:rPr>
          <w:color w:val="FF0000"/>
        </w:rPr>
        <w:t>+</w:t>
      </w:r>
      <w:r w:rsidR="002C7119">
        <w:br/>
      </w:r>
      <w:r w:rsidR="00DE5648" w:rsidRPr="00DE5648">
        <w:rPr>
          <w:color w:val="FF0000"/>
        </w:rPr>
        <w:t>+</w:t>
      </w:r>
      <w:r w:rsidR="002C7119">
        <w:t xml:space="preserve">  </w:t>
      </w:r>
      <w:r w:rsidR="002C7119">
        <w:rPr>
          <w:color w:val="008000"/>
        </w:rPr>
        <w:t xml:space="preserve">// </w:t>
      </w:r>
      <w:r w:rsidR="002C7119">
        <w:rPr>
          <w:rFonts w:hint="eastAsia"/>
          <w:color w:val="008000"/>
        </w:rPr>
        <w:t>ポイント</w:t>
      </w:r>
      <w:r w:rsidR="00D846D5">
        <w:rPr>
          <w:rFonts w:hint="eastAsia"/>
          <w:color w:val="008000"/>
        </w:rPr>
        <w:t>・</w:t>
      </w:r>
      <w:r w:rsidR="002C7119">
        <w:rPr>
          <w:color w:val="008000"/>
        </w:rPr>
        <w:t>ライトの明るさ</w:t>
      </w:r>
      <w:r w:rsidR="00321A40">
        <w:rPr>
          <w:color w:val="008000"/>
        </w:rPr>
        <w:t>を</w:t>
      </w:r>
      <w:r w:rsidR="00DE5648">
        <w:rPr>
          <w:color w:val="008000"/>
        </w:rPr>
        <w:t>計算</w:t>
      </w:r>
      <w:r w:rsidR="002C7119">
        <w:rPr>
          <w:rFonts w:hint="eastAsia"/>
          <w:color w:val="008000"/>
        </w:rPr>
        <w:t>.</w:t>
      </w:r>
      <w:r w:rsidR="002C7119">
        <w:br/>
      </w:r>
      <w:r w:rsidR="00DE5648" w:rsidRPr="00DE5648">
        <w:rPr>
          <w:color w:val="FF0000"/>
        </w:rPr>
        <w:t>+</w:t>
      </w:r>
      <w:r w:rsidR="002C7119">
        <w:t xml:space="preserve">  </w:t>
      </w:r>
      <w:r w:rsidR="002C7119" w:rsidRPr="002C7119">
        <w:rPr>
          <w:color w:val="0000FF"/>
        </w:rPr>
        <w:t xml:space="preserve">for </w:t>
      </w:r>
      <w:r w:rsidR="002C7119">
        <w:t>(</w:t>
      </w:r>
      <w:r w:rsidR="002C7119" w:rsidRPr="002C7119">
        <w:rPr>
          <w:color w:val="0000FF"/>
        </w:rPr>
        <w:t xml:space="preserve">int </w:t>
      </w:r>
      <w:r w:rsidR="002C7119">
        <w:t>i = 0; i &lt; 8; ++i) {</w:t>
      </w:r>
      <w:r w:rsidR="002C7119">
        <w:br/>
      </w:r>
      <w:r w:rsidR="00DE5648" w:rsidRPr="00DE5648">
        <w:rPr>
          <w:color w:val="FF0000"/>
        </w:rPr>
        <w:t>+</w:t>
      </w:r>
      <w:r w:rsidR="002C7119">
        <w:t xml:space="preserve">    </w:t>
      </w:r>
      <w:r w:rsidR="002C7119" w:rsidRPr="002C7119">
        <w:rPr>
          <w:color w:val="0000FF"/>
        </w:rPr>
        <w:t xml:space="preserve">if </w:t>
      </w:r>
      <w:r w:rsidR="002C7119">
        <w:t>(</w:t>
      </w:r>
      <w:r w:rsidR="002C7119" w:rsidRPr="002C7119">
        <w:rPr>
          <w:color w:val="C45911" w:themeColor="accent2" w:themeShade="BF"/>
        </w:rPr>
        <w:t>dot</w:t>
      </w:r>
      <w:r w:rsidR="002C7119">
        <w:t>(pointLight.color[i], pointLight.color[i]) != 0) {</w:t>
      </w:r>
      <w:r w:rsidR="002C7119">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w:t>
      </w:r>
      <w:r w:rsidR="00A325EB">
        <w:t>or = pointLight.position[i] - v</w:t>
      </w:r>
      <w:r w:rsidR="00244AA6">
        <w:t>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DE5648" w:rsidRPr="00DE5648">
        <w:rPr>
          <w:color w:val="FF0000"/>
        </w:rPr>
        <w:t>+</w:t>
      </w:r>
      <w:r w:rsidR="002C7119">
        <w:t xml:space="preserve">      lightColor += pointLight.color[i] * cosTheta * </w:t>
      </w:r>
      <w:r w:rsidR="004E4AA4">
        <w:t>intensity</w:t>
      </w:r>
      <w:r w:rsidR="002C7119">
        <w:t>;</w:t>
      </w:r>
      <w:r w:rsidR="002C7119">
        <w:br/>
      </w:r>
      <w:r w:rsidR="00DE5648" w:rsidRPr="00DE5648">
        <w:rPr>
          <w:color w:val="FF0000"/>
        </w:rPr>
        <w:t>+</w:t>
      </w:r>
      <w:r w:rsidR="002C7119">
        <w:tab/>
        <w:t>}</w:t>
      </w:r>
      <w:r w:rsidR="002C7119">
        <w:br/>
      </w:r>
      <w:r w:rsidR="00DE5648" w:rsidRPr="00DE5648">
        <w:rPr>
          <w:color w:val="FF0000"/>
        </w:rPr>
        <w:t>+</w:t>
      </w:r>
      <w:r w:rsidR="002C7119">
        <w:t xml:space="preserve">  }</w:t>
      </w:r>
      <w:r w:rsidR="00DE5648">
        <w:br/>
      </w:r>
      <w:r w:rsidR="00DE5648" w:rsidRPr="00DE5648">
        <w:rPr>
          <w:color w:val="FF0000"/>
        </w:rPr>
        <w:t>+</w:t>
      </w:r>
      <w:r w:rsidR="002C7119">
        <w:br/>
      </w:r>
      <w:r w:rsidR="000614D1" w:rsidRPr="00DE5648">
        <w:rPr>
          <w:color w:val="FF0000"/>
        </w:rPr>
        <w:t>+</w:t>
      </w:r>
      <w:r w:rsidR="002C7119">
        <w:t xml:space="preserve"> outColor.rgb = vColor.rgb * lightColor;</w:t>
      </w:r>
      <w:r w:rsidR="002C7119">
        <w:br/>
      </w:r>
      <w:r w:rsidR="00DE5648">
        <w:rPr>
          <w:color w:val="008000"/>
        </w:rPr>
        <w:br/>
        <w:t xml:space="preserve">  </w:t>
      </w:r>
      <w:r w:rsidR="00DE5648" w:rsidRPr="00E10B6F">
        <w:rPr>
          <w:b/>
          <w:color w:val="008000"/>
        </w:rPr>
        <w:t>/</w:t>
      </w:r>
      <w:r w:rsidR="00DE5648">
        <w:rPr>
          <w:b/>
          <w:color w:val="008000"/>
        </w:rPr>
        <w:t xml:space="preserve">/ </w:t>
      </w:r>
      <w:r w:rsidR="00DE5648">
        <w:rPr>
          <w:b/>
          <w:color w:val="008000"/>
        </w:rPr>
        <w:t>環境光の計算</w:t>
      </w:r>
      <w:r w:rsidR="00DE5648">
        <w:rPr>
          <w:rFonts w:hint="eastAsia"/>
          <w:b/>
          <w:color w:val="008000"/>
        </w:rPr>
        <w:t>.</w:t>
      </w:r>
      <w:r w:rsidR="00DE5648">
        <w:br/>
      </w:r>
      <w:r w:rsidR="002C7119">
        <w:t xml:space="preserve">  outColor.rgb += ambientLight.color;</w:t>
      </w:r>
      <w:r w:rsidR="002C7119">
        <w:br/>
        <w:t xml:space="preserve">  outColor.a = vColor.a;</w:t>
      </w:r>
      <w:r w:rsidR="002C7119">
        <w:br/>
      </w:r>
      <w:r w:rsidR="00DE5648">
        <w:br/>
      </w:r>
      <w:r w:rsidR="002C7119">
        <w:t xml:space="preserve">  outTexCoord = vTexCoord;</w:t>
      </w:r>
      <w:r w:rsidR="002C7119">
        <w:br/>
        <w:t xml:space="preserve">  </w:t>
      </w:r>
      <w:r w:rsidR="002C7119" w:rsidRPr="002C7119">
        <w:rPr>
          <w:color w:val="auto"/>
        </w:rPr>
        <w:t>gl_Position</w:t>
      </w:r>
      <w:r w:rsidR="002C7119">
        <w:t xml:space="preserve"> = matMVP * </w:t>
      </w:r>
      <w:r w:rsidR="002C7119" w:rsidRPr="002C7119">
        <w:rPr>
          <w:color w:val="0000FF"/>
        </w:rPr>
        <w:t>vec4</w:t>
      </w:r>
      <w:r w:rsidR="002C7119">
        <w:t>(vPosition, 1.0);</w:t>
      </w:r>
      <w:r w:rsidR="00DE5648">
        <w:br/>
        <w:t>}</w:t>
      </w:r>
    </w:p>
    <w:p w:rsidR="00A21D9C" w:rsidRDefault="00A21D9C" w:rsidP="004E55B9">
      <w:r>
        <w:t>ライトの数が増えたので、</w:t>
      </w:r>
      <w:r w:rsidR="002653F2">
        <w:rPr>
          <w:rFonts w:hint="eastAsia"/>
        </w:rPr>
        <w:t>全てのライトの明るさを合計する</w:t>
      </w:r>
      <w:r>
        <w:rPr>
          <w:rFonts w:hint="eastAsia"/>
        </w:rPr>
        <w:t>lightColor(</w:t>
      </w:r>
      <w:r>
        <w:rPr>
          <w:rFonts w:hint="eastAsia"/>
        </w:rPr>
        <w:t>らいと・からー</w:t>
      </w:r>
      <w:r>
        <w:rPr>
          <w:rFonts w:hint="eastAsia"/>
        </w:rPr>
        <w:t>)</w:t>
      </w:r>
      <w:r w:rsidR="002653F2">
        <w:rPr>
          <w:rFonts w:hint="eastAsia"/>
        </w:rPr>
        <w:t>という変数を用意しました。今後は、ある</w:t>
      </w:r>
      <w:r w:rsidR="002653F2">
        <w:t>ライトの明るさを計算するたびに、この変数に加算していくことにします。全てのライトから受ける光の量を合計したら</w:t>
      </w:r>
      <w:r>
        <w:t>、頂点カラーと掛け合わせます。</w:t>
      </w:r>
    </w:p>
    <w:p w:rsidR="003E51F6" w:rsidRPr="003E51F6" w:rsidRDefault="003E51F6" w:rsidP="004E55B9">
      <w:r>
        <w:t>ポイント・ライトは</w:t>
      </w:r>
      <w:r>
        <w:rPr>
          <w:rFonts w:hint="eastAsia"/>
        </w:rPr>
        <w:t>8</w:t>
      </w:r>
      <w:r>
        <w:rPr>
          <w:rFonts w:hint="eastAsia"/>
        </w:rPr>
        <w:t>個あるので</w:t>
      </w:r>
      <w:r>
        <w:rPr>
          <w:rFonts w:hint="eastAsia"/>
        </w:rPr>
        <w:t>for</w:t>
      </w:r>
      <w:r>
        <w:rPr>
          <w:rFonts w:hint="eastAsia"/>
        </w:rPr>
        <w:t>文で処理します。</w:t>
      </w:r>
      <w:r>
        <w:br/>
      </w:r>
      <w:r>
        <w:t>最初にあるのは「ライトの色が</w:t>
      </w:r>
      <w:r>
        <w:rPr>
          <w:rFonts w:hint="eastAsia"/>
        </w:rPr>
        <w:t>真っ黒</w:t>
      </w:r>
      <w:r>
        <w:rPr>
          <w:rFonts w:hint="eastAsia"/>
        </w:rPr>
        <w:t>(=</w:t>
      </w:r>
      <w:r>
        <w:rPr>
          <w:rFonts w:hint="eastAsia"/>
        </w:rPr>
        <w:t>すべての成分が</w:t>
      </w:r>
      <w:r>
        <w:rPr>
          <w:rFonts w:hint="eastAsia"/>
        </w:rPr>
        <w:t>0</w:t>
      </w:r>
      <w:r>
        <w:t>)</w:t>
      </w:r>
      <w:r>
        <w:rPr>
          <w:rFonts w:hint="eastAsia"/>
        </w:rPr>
        <w:t>なら無視する」という</w:t>
      </w:r>
      <w:r>
        <w:rPr>
          <w:rFonts w:hint="eastAsia"/>
        </w:rPr>
        <w:t>i</w:t>
      </w:r>
      <w:r>
        <w:t>f</w:t>
      </w:r>
      <w:r>
        <w:t>文です。これは</w:t>
      </w:r>
      <w:r w:rsidR="00A007F1">
        <w:t>内積</w:t>
      </w:r>
      <w:r>
        <w:t>を計算する</w:t>
      </w:r>
      <w:r>
        <w:rPr>
          <w:rFonts w:hint="eastAsia"/>
        </w:rPr>
        <w:t>dot(</w:t>
      </w:r>
      <w:r>
        <w:rPr>
          <w:rFonts w:hint="eastAsia"/>
        </w:rPr>
        <w:t>どっと</w:t>
      </w:r>
      <w:r>
        <w:rPr>
          <w:rFonts w:hint="eastAsia"/>
        </w:rPr>
        <w:t>)</w:t>
      </w:r>
      <w:r>
        <w:rPr>
          <w:rFonts w:hint="eastAsia"/>
        </w:rPr>
        <w:t>関数を使えば簡単に調べられます。内積</w:t>
      </w:r>
      <w:r w:rsidR="00A007F1">
        <w:rPr>
          <w:rFonts w:hint="eastAsia"/>
        </w:rPr>
        <w:t>と</w:t>
      </w:r>
      <w:r>
        <w:rPr>
          <w:rFonts w:hint="eastAsia"/>
        </w:rPr>
        <w:t>は「</w:t>
      </w:r>
      <w:r>
        <w:rPr>
          <w:rFonts w:hint="eastAsia"/>
        </w:rPr>
        <w:t>2</w:t>
      </w:r>
      <w:r>
        <w:rPr>
          <w:rFonts w:hint="eastAsia"/>
        </w:rPr>
        <w:t>つのベクトル</w:t>
      </w:r>
      <w:r>
        <w:rPr>
          <w:rFonts w:hint="eastAsia"/>
        </w:rPr>
        <w:t>A,B</w:t>
      </w:r>
      <w:r>
        <w:rPr>
          <w:rFonts w:hint="eastAsia"/>
        </w:rPr>
        <w:t>の各要素を乗じて合計する」ことです。つまり計算結果が</w:t>
      </w:r>
      <w:r>
        <w:rPr>
          <w:rFonts w:hint="eastAsia"/>
        </w:rPr>
        <w:t>0</w:t>
      </w:r>
      <w:r>
        <w:rPr>
          <w:rFonts w:hint="eastAsia"/>
        </w:rPr>
        <w:t>ならば「すべての成分が</w:t>
      </w:r>
      <w:r>
        <w:rPr>
          <w:rFonts w:hint="eastAsia"/>
        </w:rPr>
        <w:t>0</w:t>
      </w:r>
      <w:r>
        <w:rPr>
          <w:rFonts w:hint="eastAsia"/>
        </w:rPr>
        <w:t>」だということが分かるわけです。</w:t>
      </w:r>
      <w:r>
        <w:br/>
      </w:r>
      <w:r>
        <w:t>なお、</w:t>
      </w:r>
      <w:r>
        <w:rPr>
          <w:rFonts w:hint="eastAsia"/>
        </w:rPr>
        <w:t>C/C++</w:t>
      </w:r>
      <w:r>
        <w:rPr>
          <w:rFonts w:hint="eastAsia"/>
        </w:rPr>
        <w:t>言語では、数値型から</w:t>
      </w:r>
      <w:r>
        <w:rPr>
          <w:rFonts w:hint="eastAsia"/>
        </w:rPr>
        <w:t>bool</w:t>
      </w:r>
      <w:r>
        <w:rPr>
          <w:rFonts w:hint="eastAsia"/>
        </w:rPr>
        <w:t>型への変換は自動的に行われますが、</w:t>
      </w:r>
      <w:r>
        <w:rPr>
          <w:rFonts w:hint="eastAsia"/>
        </w:rPr>
        <w:t>G</w:t>
      </w:r>
      <w:r>
        <w:t>LSL</w:t>
      </w:r>
      <w:r>
        <w:t>にそのような機能はありません。そのため、</w:t>
      </w:r>
      <w:r w:rsidR="00A007F1">
        <w:t>上記のプログラムのように</w:t>
      </w:r>
      <w:r>
        <w:t>明示的な比較が必要です。</w:t>
      </w:r>
    </w:p>
    <w:p w:rsidR="002C7119" w:rsidRDefault="006722D2" w:rsidP="004E55B9">
      <w:r>
        <w:rPr>
          <w:rFonts w:hint="eastAsia"/>
        </w:rPr>
        <w:t>色が</w:t>
      </w:r>
      <w:r>
        <w:rPr>
          <w:rFonts w:hint="eastAsia"/>
        </w:rPr>
        <w:t>0</w:t>
      </w:r>
      <w:r>
        <w:rPr>
          <w:rFonts w:hint="eastAsia"/>
        </w:rPr>
        <w:t>でなければ、明るさを計算します。</w:t>
      </w:r>
      <w:r w:rsidR="00F76810">
        <w:rPr>
          <w:rFonts w:hint="eastAsia"/>
        </w:rPr>
        <w:t>指向性ライトと同様に、ポイント・ライトの明るさも</w:t>
      </w:r>
      <w:r w:rsidR="00241BC6">
        <w:rPr>
          <w:rFonts w:hint="eastAsia"/>
        </w:rPr>
        <w:t>、</w:t>
      </w:r>
      <w:r w:rsidR="00F76810">
        <w:rPr>
          <w:rFonts w:hint="eastAsia"/>
        </w:rPr>
        <w:t>光の向きと法線のなす角によって変化します。違いは、光の向きを計算で求めるところです。向きを求めるには、ライトの位置から頂点の位置を引いて「ライト</w:t>
      </w:r>
      <w:r w:rsidR="00F76810">
        <w:rPr>
          <w:rFonts w:hint="eastAsia"/>
        </w:rPr>
        <w:t>-</w:t>
      </w:r>
      <w:r w:rsidR="00F76810">
        <w:rPr>
          <w:rFonts w:hint="eastAsia"/>
        </w:rPr>
        <w:t>頂点」</w:t>
      </w:r>
      <w:r w:rsidR="00F76810">
        <w:t>ベクトルを求め、そのベクトルを単位</w:t>
      </w:r>
      <w:r w:rsidR="00F76810">
        <w:rPr>
          <w:rFonts w:hint="eastAsia"/>
        </w:rPr>
        <w:t>ベクトルに正規化</w:t>
      </w:r>
      <w:r w:rsidR="00F76810">
        <w:rPr>
          <w:rFonts w:hint="eastAsia"/>
        </w:rPr>
        <w:t>(</w:t>
      </w:r>
      <w:r w:rsidR="00F76810">
        <w:rPr>
          <w:rFonts w:hint="eastAsia"/>
        </w:rPr>
        <w:t>せいきか</w:t>
      </w:r>
      <w:r w:rsidR="00F76810">
        <w:rPr>
          <w:rFonts w:hint="eastAsia"/>
        </w:rPr>
        <w:t>)</w:t>
      </w:r>
      <w:r w:rsidR="00F76810">
        <w:t>します。正</w:t>
      </w:r>
      <w:r w:rsidR="00F76810">
        <w:lastRenderedPageBreak/>
        <w:t>規化を行うには</w:t>
      </w:r>
      <w:r w:rsidR="00F76810">
        <w:rPr>
          <w:rFonts w:hint="eastAsia"/>
        </w:rPr>
        <w:t>normalize</w:t>
      </w:r>
      <w:r w:rsidR="00A21D9C">
        <w:t>(</w:t>
      </w:r>
      <w:r w:rsidR="00A21D9C">
        <w:t>のーまらいず</w:t>
      </w:r>
      <w:r w:rsidR="00A21D9C">
        <w:t>)</w:t>
      </w:r>
      <w:r w:rsidR="00F76810">
        <w:rPr>
          <w:rFonts w:hint="eastAsia"/>
        </w:rPr>
        <w:t>関数を使います。</w:t>
      </w:r>
      <w:r w:rsidR="00F76810">
        <w:rPr>
          <w:rFonts w:hint="eastAsia"/>
        </w:rPr>
        <w:t>normalize</w:t>
      </w:r>
      <w:r w:rsidR="007277BB">
        <w:rPr>
          <w:rFonts w:hint="eastAsia"/>
        </w:rPr>
        <w:t>関数は、引数に設定されたベクトルの単位ベクトルを計算して</w:t>
      </w:r>
      <w:r w:rsidR="00F76810">
        <w:rPr>
          <w:rFonts w:hint="eastAsia"/>
        </w:rPr>
        <w:t>返し</w:t>
      </w:r>
      <w:r w:rsidR="00755745">
        <w:rPr>
          <w:rFonts w:hint="eastAsia"/>
        </w:rPr>
        <w:t>てくれ</w:t>
      </w:r>
      <w:r w:rsidR="00F76810">
        <w:rPr>
          <w:rFonts w:hint="eastAsia"/>
        </w:rPr>
        <w:t>ます。</w:t>
      </w:r>
    </w:p>
    <w:p w:rsidR="00F76810" w:rsidRPr="00F76810" w:rsidRDefault="00BD37E7" w:rsidP="004E55B9">
      <w:r>
        <w:t>ろうそくや電球の明かりが遠くまでは届かないのと同様に、</w:t>
      </w:r>
      <w:r w:rsidR="00F76810">
        <w:t>ポイント・ライトではライトと頂点の距離が遠いほど明るさが弱くなります。</w:t>
      </w:r>
      <w:r w:rsidR="00A21D9C">
        <w:t>明るさは「距離の</w:t>
      </w:r>
      <w:r w:rsidR="00A21D9C">
        <w:rPr>
          <w:rFonts w:hint="eastAsia"/>
        </w:rPr>
        <w:t>2</w:t>
      </w:r>
      <w:r w:rsidR="00A21D9C">
        <w:rPr>
          <w:rFonts w:hint="eastAsia"/>
        </w:rPr>
        <w:t>乗に反比例する」ことが知られている</w:t>
      </w:r>
      <w:r w:rsidR="00A007F1">
        <w:rPr>
          <w:rFonts w:hint="eastAsia"/>
        </w:rPr>
        <w:t>(</w:t>
      </w:r>
      <w:r w:rsidR="00A007F1">
        <w:rPr>
          <w:rFonts w:hint="eastAsia"/>
        </w:rPr>
        <w:t>「逆２乗の法則</w:t>
      </w:r>
      <w:r w:rsidR="00A007F1">
        <w:rPr>
          <w:rFonts w:hint="eastAsia"/>
        </w:rPr>
        <w:t>)</w:t>
      </w:r>
      <w:r w:rsidR="00A007F1">
        <w:rPr>
          <w:rFonts w:hint="eastAsia"/>
        </w:rPr>
        <w:t>といいます</w:t>
      </w:r>
      <w:r w:rsidR="00A007F1">
        <w:rPr>
          <w:rFonts w:hint="eastAsia"/>
        </w:rPr>
        <w:t>)</w:t>
      </w:r>
      <w:r w:rsidR="00A21D9C">
        <w:rPr>
          <w:rFonts w:hint="eastAsia"/>
        </w:rPr>
        <w:t>ので、上記のプログラムでもこの式を使っています。距離の</w:t>
      </w:r>
      <w:r w:rsidR="00A21D9C">
        <w:rPr>
          <w:rFonts w:hint="eastAsia"/>
        </w:rPr>
        <w:t>2</w:t>
      </w:r>
      <w:r w:rsidR="00A21D9C">
        <w:rPr>
          <w:rFonts w:hint="eastAsia"/>
        </w:rPr>
        <w:t>乗を求めるには</w:t>
      </w:r>
      <w:r w:rsidR="00A21D9C">
        <w:rPr>
          <w:rFonts w:hint="eastAsia"/>
        </w:rPr>
        <w:t>dot</w:t>
      </w:r>
      <w:r w:rsidR="00A21D9C">
        <w:t>(</w:t>
      </w:r>
      <w:r w:rsidR="00A21D9C">
        <w:t>どっと</w:t>
      </w:r>
      <w:r w:rsidR="00A21D9C">
        <w:t>)</w:t>
      </w:r>
      <w:r w:rsidR="00A21D9C">
        <w:t>関数を使います。</w:t>
      </w:r>
      <w:r w:rsidR="00241BC6">
        <w:rPr>
          <w:rFonts w:hint="eastAsia"/>
        </w:rPr>
        <w:t>d</w:t>
      </w:r>
      <w:r w:rsidR="00A21D9C">
        <w:rPr>
          <w:rFonts w:hint="eastAsia"/>
        </w:rPr>
        <w:t>ot</w:t>
      </w:r>
      <w:r w:rsidR="00A21D9C">
        <w:rPr>
          <w:rFonts w:hint="eastAsia"/>
        </w:rPr>
        <w:t>は</w:t>
      </w:r>
      <w:r w:rsidR="00241BC6">
        <w:rPr>
          <w:rFonts w:hint="eastAsia"/>
        </w:rPr>
        <w:t>「</w:t>
      </w:r>
      <w:r w:rsidR="00241BC6">
        <w:rPr>
          <w:rFonts w:hint="eastAsia"/>
        </w:rPr>
        <w:t>2</w:t>
      </w:r>
      <w:r w:rsidR="00241BC6">
        <w:rPr>
          <w:rFonts w:hint="eastAsia"/>
        </w:rPr>
        <w:t>つのベクトル</w:t>
      </w:r>
      <w:r w:rsidR="00241BC6">
        <w:rPr>
          <w:rFonts w:hint="eastAsia"/>
        </w:rPr>
        <w:t>A,B</w:t>
      </w:r>
      <w:r w:rsidR="00241BC6">
        <w:rPr>
          <w:rFonts w:hint="eastAsia"/>
        </w:rPr>
        <w:t>の各要素を乗じて合計する」ことで</w:t>
      </w:r>
      <w:r w:rsidR="00A21D9C">
        <w:rPr>
          <w:rFonts w:hint="eastAsia"/>
        </w:rPr>
        <w:t>内積を計算する関数なのですが、</w:t>
      </w:r>
      <w:r w:rsidR="00241BC6">
        <w:rPr>
          <w:rFonts w:hint="eastAsia"/>
        </w:rPr>
        <w:t>A</w:t>
      </w:r>
      <w:r w:rsidR="00241BC6">
        <w:rPr>
          <w:rFonts w:hint="eastAsia"/>
        </w:rPr>
        <w:t>と</w:t>
      </w:r>
      <w:r w:rsidR="00241BC6">
        <w:rPr>
          <w:rFonts w:hint="eastAsia"/>
        </w:rPr>
        <w:t>B</w:t>
      </w:r>
      <w:r w:rsidR="00241BC6">
        <w:rPr>
          <w:rFonts w:hint="eastAsia"/>
        </w:rPr>
        <w:t>が同じベクトルだった場合、</w:t>
      </w:r>
      <w:r w:rsidR="00F315CF">
        <w:rPr>
          <w:rFonts w:hint="eastAsia"/>
        </w:rPr>
        <w:t>この計算は</w:t>
      </w:r>
      <w:r w:rsidR="00241BC6">
        <w:rPr>
          <w:rFonts w:hint="eastAsia"/>
        </w:rPr>
        <w:t>ベクトルの長さ</w:t>
      </w:r>
      <w:r w:rsidR="00A21D9C">
        <w:rPr>
          <w:rFonts w:hint="eastAsia"/>
        </w:rPr>
        <w:t>の</w:t>
      </w:r>
      <w:r w:rsidR="00A21D9C">
        <w:rPr>
          <w:rFonts w:hint="eastAsia"/>
        </w:rPr>
        <w:t>2</w:t>
      </w:r>
      <w:r w:rsidR="00A21D9C">
        <w:rPr>
          <w:rFonts w:hint="eastAsia"/>
        </w:rPr>
        <w:t>乗</w:t>
      </w:r>
      <w:r w:rsidR="00241BC6">
        <w:rPr>
          <w:rFonts w:hint="eastAsia"/>
        </w:rPr>
        <w:t>を計算する</w:t>
      </w:r>
      <w:r w:rsidR="00F315CF">
        <w:rPr>
          <w:rFonts w:hint="eastAsia"/>
        </w:rPr>
        <w:t>ことと同じ</w:t>
      </w:r>
      <w:r w:rsidR="00AD6D0C">
        <w:rPr>
          <w:rFonts w:hint="eastAsia"/>
        </w:rPr>
        <w:t>です。</w:t>
      </w:r>
      <w:r w:rsidR="000614D1">
        <w:rPr>
          <w:rFonts w:hint="eastAsia"/>
        </w:rPr>
        <w:t>距離による明るさの変化量は</w:t>
      </w:r>
      <w:r w:rsidR="000614D1">
        <w:rPr>
          <w:rFonts w:hint="eastAsia"/>
        </w:rPr>
        <w:t>intensity(</w:t>
      </w:r>
      <w:r w:rsidR="000614D1">
        <w:rPr>
          <w:rFonts w:hint="eastAsia"/>
        </w:rPr>
        <w:t>いんてんしてぃ、強度</w:t>
      </w:r>
      <w:r w:rsidR="000614D1">
        <w:rPr>
          <w:rFonts w:hint="eastAsia"/>
        </w:rPr>
        <w:t>)</w:t>
      </w:r>
      <w:r w:rsidR="000614D1">
        <w:rPr>
          <w:rFonts w:hint="eastAsia"/>
        </w:rPr>
        <w:t>という変数に代入します。</w:t>
      </w:r>
      <w:r w:rsidR="00F25E01">
        <w:rPr>
          <w:rFonts w:hint="eastAsia"/>
        </w:rPr>
        <w:t>なお、除数に</w:t>
      </w:r>
      <w:r w:rsidR="00F25E01">
        <w:rPr>
          <w:rFonts w:hint="eastAsia"/>
        </w:rPr>
        <w:t>1.0</w:t>
      </w:r>
      <w:r w:rsidR="00F25E01">
        <w:rPr>
          <w:rFonts w:hint="eastAsia"/>
        </w:rPr>
        <w:t>を足しているのは、</w:t>
      </w:r>
      <w:r w:rsidR="00C72032">
        <w:rPr>
          <w:rFonts w:hint="eastAsia"/>
        </w:rPr>
        <w:t>距離</w:t>
      </w:r>
      <w:r w:rsidR="00C72032">
        <w:rPr>
          <w:rFonts w:hint="eastAsia"/>
        </w:rPr>
        <w:t>0</w:t>
      </w:r>
      <w:r w:rsidR="00C72032">
        <w:rPr>
          <w:rFonts w:hint="eastAsia"/>
        </w:rPr>
        <w:t>のときの</w:t>
      </w:r>
      <w:r w:rsidR="00F25E01">
        <w:rPr>
          <w:rFonts w:hint="eastAsia"/>
        </w:rPr>
        <w:t>明るさの変化量が</w:t>
      </w:r>
      <w:r w:rsidR="00F25E01">
        <w:rPr>
          <w:rFonts w:hint="eastAsia"/>
        </w:rPr>
        <w:t>1</w:t>
      </w:r>
      <w:r w:rsidR="00C72032">
        <w:rPr>
          <w:rFonts w:hint="eastAsia"/>
        </w:rPr>
        <w:t>になるようにするためです</w:t>
      </w:r>
      <w:r w:rsidR="00F25E01">
        <w:rPr>
          <w:rFonts w:hint="eastAsia"/>
        </w:rPr>
        <w:t>。</w:t>
      </w:r>
    </w:p>
    <w:p w:rsidR="00432717" w:rsidRPr="00BD37E7" w:rsidRDefault="00A007F1" w:rsidP="004E55B9">
      <w:r>
        <w:t>角度による明るさ</w:t>
      </w:r>
      <w:r>
        <w:rPr>
          <w:rFonts w:hint="eastAsia"/>
        </w:rPr>
        <w:t>(cosTheta)</w:t>
      </w:r>
      <w:r>
        <w:rPr>
          <w:rFonts w:hint="eastAsia"/>
        </w:rPr>
        <w:t>と距離による明るさ</w:t>
      </w:r>
      <w:r w:rsidR="000614D1">
        <w:rPr>
          <w:rFonts w:hint="eastAsia"/>
        </w:rPr>
        <w:t>(intensity)</w:t>
      </w:r>
      <w:r w:rsidR="000614D1">
        <w:rPr>
          <w:rFonts w:hint="eastAsia"/>
        </w:rPr>
        <w:t>が求まれば、あとはその</w:t>
      </w:r>
      <w:r w:rsidR="000614D1">
        <w:rPr>
          <w:rFonts w:hint="eastAsia"/>
        </w:rPr>
        <w:t>2</w:t>
      </w:r>
      <w:r w:rsidR="000614D1">
        <w:rPr>
          <w:rFonts w:hint="eastAsia"/>
        </w:rPr>
        <w:t>つを</w:t>
      </w:r>
      <w:r w:rsidR="00E5677D">
        <w:rPr>
          <w:rFonts w:hint="eastAsia"/>
        </w:rPr>
        <w:t>掛け合わせて</w:t>
      </w:r>
      <w:r w:rsidR="000614D1">
        <w:rPr>
          <w:rFonts w:hint="eastAsia"/>
        </w:rPr>
        <w:t>lightColor(</w:t>
      </w:r>
      <w:r w:rsidR="000614D1">
        <w:rPr>
          <w:rFonts w:hint="eastAsia"/>
        </w:rPr>
        <w:t>らいと・からー</w:t>
      </w:r>
      <w:r w:rsidR="000614D1">
        <w:rPr>
          <w:rFonts w:hint="eastAsia"/>
        </w:rPr>
        <w:t>)</w:t>
      </w:r>
      <w:r w:rsidR="000614D1">
        <w:rPr>
          <w:rFonts w:hint="eastAsia"/>
        </w:rPr>
        <w:t>変数に積算していくだけです。</w:t>
      </w:r>
    </w:p>
    <w:p w:rsidR="00432717" w:rsidRDefault="00E5677D" w:rsidP="004E55B9">
      <w:r>
        <w:t>全てのライトからの明るさを合計できたら、</w:t>
      </w:r>
      <w:r w:rsidR="00032DF0">
        <w:t>それを</w:t>
      </w:r>
      <w:r w:rsidR="00032DF0">
        <w:rPr>
          <w:rFonts w:hint="eastAsia"/>
        </w:rPr>
        <w:t>物体の色に掛けたものが最終的な色になります。</w:t>
      </w:r>
    </w:p>
    <w:p w:rsidR="00346D65" w:rsidRDefault="00362C57" w:rsidP="00362C57">
      <w:pPr>
        <w:pStyle w:val="2"/>
      </w:pPr>
      <w:r>
        <w:t>ポイント・ライト変数の位置を取得する</w:t>
      </w:r>
    </w:p>
    <w:p w:rsidR="00362C57" w:rsidRDefault="00362C57" w:rsidP="004E55B9">
      <w:r>
        <w:rPr>
          <w:rFonts w:hint="eastAsia"/>
        </w:rPr>
        <w:t>次に、ポイント・ライト変数の位置を取得します。</w:t>
      </w:r>
      <w:r>
        <w:br/>
      </w:r>
      <w:r>
        <w:rPr>
          <w:rFonts w:hint="eastAsia"/>
        </w:rPr>
        <w:t>Main.cpp</w:t>
      </w:r>
      <w:r w:rsidR="00FC7B99">
        <w:rPr>
          <w:rFonts w:hint="eastAsia"/>
        </w:rPr>
        <w:t>を開き、指向性ライトの位置を取得しているプログラムの下</w:t>
      </w:r>
      <w:r>
        <w:rPr>
          <w:rFonts w:hint="eastAsia"/>
        </w:rPr>
        <w:t>に、次のプログラムを追加してください。</w:t>
      </w:r>
    </w:p>
    <w:p w:rsidR="00362C57" w:rsidRPr="003856B5" w:rsidRDefault="001D4797" w:rsidP="00362C57">
      <w:pPr>
        <w:pStyle w:val="ac"/>
      </w:pPr>
      <w:r w:rsidRPr="003856B5">
        <w:t xml:space="preserve"> </w:t>
      </w:r>
      <w:r w:rsidR="00362C57" w:rsidRPr="003856B5">
        <w:rPr>
          <w:color w:val="0000FF"/>
        </w:rPr>
        <w:t>if</w:t>
      </w:r>
      <w:r w:rsidR="00362C57" w:rsidRPr="003856B5">
        <w:t xml:space="preserve"> (texColorLoc &gt;= 0) {</w:t>
      </w:r>
      <w:r w:rsidR="00362C57" w:rsidRPr="003856B5">
        <w:br/>
        <w:t xml:space="preserve">   </w:t>
      </w:r>
      <w:r w:rsidR="00362C57" w:rsidRPr="003856B5">
        <w:rPr>
          <w:color w:val="6F008A"/>
        </w:rPr>
        <w:t>glUniform1i</w:t>
      </w:r>
      <w:r w:rsidR="00362C57" w:rsidRPr="003856B5">
        <w:t>(texColorLoc, 0);</w:t>
      </w:r>
      <w:r w:rsidR="00362C57" w:rsidRPr="003856B5">
        <w:br/>
        <w:t xml:space="preserve"> }</w:t>
      </w:r>
      <w:r w:rsidR="00362C57" w:rsidRPr="003856B5">
        <w:br/>
      </w:r>
      <w:r w:rsidR="00362C57" w:rsidRPr="003856B5">
        <w:br/>
        <w:t xml:space="preserve"> </w:t>
      </w:r>
      <w:r w:rsidR="00362C57" w:rsidRPr="003856B5">
        <w:rPr>
          <w:color w:val="0000FF"/>
        </w:rPr>
        <w:t>const</w:t>
      </w:r>
      <w:r w:rsidR="00362C57" w:rsidRPr="003856B5">
        <w:t xml:space="preserve"> </w:t>
      </w:r>
      <w:r w:rsidR="00362C57" w:rsidRPr="003856B5">
        <w:rPr>
          <w:color w:val="2B91AF"/>
        </w:rPr>
        <w:t xml:space="preserve">GLint </w:t>
      </w:r>
      <w:r w:rsidR="00362C57" w:rsidRPr="003856B5">
        <w:t xml:space="preserve">locMatMVP = </w:t>
      </w:r>
      <w:r w:rsidR="00362C57" w:rsidRPr="003856B5">
        <w:rPr>
          <w:color w:val="6F008A"/>
        </w:rPr>
        <w:t>glGetUniformLocation</w:t>
      </w:r>
      <w:r w:rsidR="00362C57" w:rsidRPr="003856B5">
        <w:t xml:space="preserve">(progLighting, </w:t>
      </w:r>
      <w:r w:rsidR="00362C57" w:rsidRPr="003856B5">
        <w:rPr>
          <w:color w:val="A31515"/>
        </w:rPr>
        <w:t>"matMVP"</w:t>
      </w:r>
      <w:r w:rsidR="00362C57" w:rsidRPr="003856B5">
        <w:t>);</w:t>
      </w:r>
      <w:r w:rsidR="00362C57"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locPointLightPos =</w:t>
      </w:r>
      <w:r w:rsidRPr="003856B5">
        <w:br/>
      </w:r>
      <w:r w:rsidRPr="003856B5">
        <w:rPr>
          <w:color w:val="FF0000"/>
        </w:rPr>
        <w:t>+</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"pointLight.position"</w:t>
      </w:r>
      <w:r w:rsidR="00362C57" w:rsidRPr="003856B5">
        <w:t>);</w:t>
      </w:r>
      <w:r w:rsidR="00362C57" w:rsidRPr="003856B5">
        <w:br/>
      </w:r>
      <w:r w:rsidRPr="003856B5">
        <w:rPr>
          <w:color w:val="FF0000"/>
        </w:rPr>
        <w:t>+</w:t>
      </w:r>
      <w:r w:rsidR="00362C57" w:rsidRPr="003856B5">
        <w:rPr>
          <w:color w:val="0000FF"/>
        </w:rPr>
        <w:t>const</w:t>
      </w:r>
      <w:r w:rsidR="00362C57" w:rsidRPr="003856B5">
        <w:t xml:space="preserve"> </w:t>
      </w:r>
      <w:r w:rsidR="00362C57" w:rsidRPr="003856B5">
        <w:rPr>
          <w:color w:val="2B91AF"/>
        </w:rPr>
        <w:t xml:space="preserve">GLint </w:t>
      </w:r>
      <w:r w:rsidR="00362C57" w:rsidRPr="003856B5">
        <w:t>locPointLightCol =</w:t>
      </w:r>
      <w:r w:rsidRPr="003856B5">
        <w:br/>
      </w:r>
      <w:r w:rsidRPr="003856B5">
        <w:rPr>
          <w:color w:val="FF0000"/>
        </w:rPr>
        <w:t>+</w:t>
      </w:r>
      <w:r w:rsidR="00362C57" w:rsidRPr="003856B5">
        <w:t xml:space="preserve"> </w:t>
      </w:r>
      <w:r w:rsidRPr="003856B5">
        <w:t xml:space="preserve"> </w:t>
      </w:r>
      <w:r w:rsidR="00362C57" w:rsidRPr="003856B5">
        <w:rPr>
          <w:color w:val="6F008A"/>
        </w:rPr>
        <w:t>glGetUniformLocation</w:t>
      </w:r>
      <w:r w:rsidR="00362C57" w:rsidRPr="003856B5">
        <w:t xml:space="preserve">(progLighting, </w:t>
      </w:r>
      <w:r w:rsidR="00362C57" w:rsidRPr="003856B5">
        <w:rPr>
          <w:color w:val="A31515"/>
        </w:rPr>
        <w:t>"pointLight.color"</w:t>
      </w:r>
      <w:r w:rsidR="00362C57" w:rsidRPr="003856B5">
        <w:t>);</w:t>
      </w:r>
      <w:r w:rsidRPr="003856B5">
        <w:br/>
      </w:r>
      <w:r w:rsidRPr="003856B5">
        <w:rPr>
          <w:color w:val="FF0000"/>
        </w:rPr>
        <w:t>-if (locDirLightDir &lt; 0 || locDirLightCol &lt; 0 || locAmbLightCol &lt; 0</w:t>
      </w:r>
      <w:r w:rsidRPr="003B0290">
        <w:rPr>
          <w:color w:val="FF0000"/>
          <w:highlight w:val="yellow"/>
        </w:rPr>
        <w:t>) {</w:t>
      </w:r>
      <w:r w:rsidRPr="003856B5">
        <w:br/>
      </w:r>
      <w:r w:rsidRPr="003856B5">
        <w:rPr>
          <w:color w:val="FF0000"/>
        </w:rPr>
        <w:t>+</w:t>
      </w:r>
      <w:r w:rsidRPr="003856B5">
        <w:rPr>
          <w:color w:val="0000FF"/>
        </w:rPr>
        <w:t>if</w:t>
      </w:r>
      <w:r w:rsidRPr="003856B5">
        <w:t xml:space="preserve"> (locDirLightDir &lt; 0 || locDirLightCol &lt; 0 || locAmbLightCol &lt; 0 ||</w:t>
      </w:r>
      <w:r w:rsidRPr="003856B5">
        <w:br/>
      </w:r>
      <w:r w:rsidRPr="003856B5">
        <w:rPr>
          <w:color w:val="FF0000"/>
        </w:rPr>
        <w:t>+</w:t>
      </w:r>
      <w:r w:rsidRPr="003856B5">
        <w:t xml:space="preserve">  locPointLightPos &lt; 0 || locPointLightCol &lt; 0) {</w:t>
      </w:r>
      <w:r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F334F0" w:rsidRDefault="00F334F0">
      <w:pPr>
        <w:spacing w:after="0" w:line="240" w:lineRule="auto"/>
        <w:rPr>
          <w:rFonts w:ascii="Calibri Light" w:hAnsi="Calibri Light"/>
          <w:b/>
          <w:bCs/>
          <w:color w:val="000000"/>
          <w:sz w:val="28"/>
          <w:szCs w:val="28"/>
        </w:rPr>
      </w:pPr>
      <w:r>
        <w:br w:type="page"/>
      </w:r>
    </w:p>
    <w:p w:rsidR="0067627A" w:rsidRDefault="0067627A" w:rsidP="0067627A">
      <w:pPr>
        <w:pStyle w:val="2"/>
      </w:pPr>
      <w:r>
        <w:lastRenderedPageBreak/>
        <w:t>ライトデータを作成する</w:t>
      </w:r>
    </w:p>
    <w:p w:rsidR="00362C57" w:rsidRDefault="0067627A" w:rsidP="004E55B9">
      <w:r>
        <w:rPr>
          <w:rFonts w:hint="eastAsia"/>
        </w:rPr>
        <w:t>次に、転送するライトを準備します。</w:t>
      </w:r>
      <w:r>
        <w:br/>
      </w:r>
      <w:r w:rsidR="00AE742F">
        <w:t>ライトを設定しているプログラムに</w:t>
      </w:r>
      <w:r>
        <w:t>、次のプログラムを追加してください。</w:t>
      </w:r>
    </w:p>
    <w:p w:rsidR="0067627A" w:rsidRPr="00362C57" w:rsidRDefault="00AE742F" w:rsidP="0067627A">
      <w:pPr>
        <w:pStyle w:val="ac"/>
      </w:pPr>
      <w:r>
        <w:rPr>
          <w:color w:val="FF0000"/>
        </w:rPr>
        <w:t xml:space="preserve"> </w:t>
      </w:r>
      <w:r w:rsidR="0067627A">
        <w:rPr>
          <w:color w:val="008000"/>
        </w:rPr>
        <w:t>//</w:t>
      </w:r>
      <w:r w:rsidR="0067627A">
        <w:rPr>
          <w:rFonts w:hint="eastAsia"/>
          <w:color w:val="008000"/>
        </w:rPr>
        <w:t>ライトの設定</w:t>
      </w:r>
      <w:r w:rsidR="0067627A">
        <w:rPr>
          <w:color w:val="008000"/>
        </w:rPr>
        <w:t>.</w:t>
      </w:r>
      <w:r w:rsidR="0067627A">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67627A" w:rsidRPr="0067627A">
        <w:rPr>
          <w:rFonts w:hint="eastAsia"/>
          <w:color w:val="FF0000"/>
        </w:rPr>
        <w:t>+</w:t>
      </w:r>
      <w:r w:rsidR="0067627A">
        <w:t>glm::</w:t>
      </w:r>
      <w:r w:rsidR="0067627A" w:rsidRPr="0067627A">
        <w:rPr>
          <w:color w:val="2B91AF"/>
        </w:rPr>
        <w:t xml:space="preserve">vec3 </w:t>
      </w:r>
      <w:r w:rsidR="0067627A">
        <w:t>pointLightPos[8] = {};</w:t>
      </w:r>
      <w:r w:rsidR="0067627A">
        <w:br/>
      </w:r>
      <w:r w:rsidR="0067627A" w:rsidRPr="0067627A">
        <w:rPr>
          <w:rFonts w:hint="eastAsia"/>
          <w:color w:val="FF0000"/>
        </w:rPr>
        <w:t>+</w:t>
      </w:r>
      <w:r w:rsidR="0067627A">
        <w:t>glm::</w:t>
      </w:r>
      <w:r w:rsidR="0067627A" w:rsidRPr="0067627A">
        <w:rPr>
          <w:color w:val="2B91AF"/>
        </w:rPr>
        <w:t xml:space="preserve">vec3 </w:t>
      </w:r>
      <w:r w:rsidR="0067627A">
        <w:t>pointLightCol[8] = {};</w:t>
      </w:r>
      <w:r w:rsidR="0067627A">
        <w:br/>
      </w:r>
      <w:r w:rsidR="0067627A" w:rsidRPr="0067627A">
        <w:rPr>
          <w:rFonts w:hint="eastAsia"/>
          <w:color w:val="FF0000"/>
        </w:rPr>
        <w:t>+</w:t>
      </w:r>
      <w:r w:rsidR="0067627A">
        <w:t>pointLightPos[0] = glm::</w:t>
      </w:r>
      <w:r w:rsidR="0067627A" w:rsidRPr="0067627A">
        <w:rPr>
          <w:color w:val="2B91AF"/>
        </w:rPr>
        <w:t>vec3</w:t>
      </w:r>
      <w:r w:rsidR="0067627A">
        <w:t>(5, 4, 0);</w:t>
      </w:r>
      <w:r w:rsidR="0067627A">
        <w:br/>
      </w:r>
      <w:r w:rsidR="0067627A" w:rsidRPr="0067627A">
        <w:rPr>
          <w:rFonts w:hint="eastAsia"/>
          <w:color w:val="FF0000"/>
        </w:rPr>
        <w:t>+</w:t>
      </w:r>
      <w:r w:rsidR="0067627A">
        <w:t>pointLightCol[0] = glm::</w:t>
      </w:r>
      <w:r w:rsidR="0067627A" w:rsidRPr="0067627A">
        <w:rPr>
          <w:color w:val="2B91AF"/>
        </w:rPr>
        <w:t>vec3</w:t>
      </w:r>
      <w:r w:rsidR="0067627A">
        <w:t>(1.0f, 0.8f, 0.4f) * 100.0f;</w:t>
      </w:r>
      <w:r w:rsidR="0067627A">
        <w:br/>
      </w:r>
      <w:r w:rsidR="00C27035" w:rsidRPr="0067627A">
        <w:rPr>
          <w:rFonts w:hint="eastAsia"/>
          <w:color w:val="FF0000"/>
        </w:rPr>
        <w:t>+</w:t>
      </w:r>
      <w:r w:rsidR="0067627A">
        <w:br/>
        <w:t xml:space="preserve">  </w:t>
      </w:r>
      <w:r w:rsidR="0067627A">
        <w:rPr>
          <w:color w:val="008000"/>
        </w:rPr>
        <w:t xml:space="preserve">// </w:t>
      </w:r>
      <w:r w:rsidR="0067627A">
        <w:rPr>
          <w:rFonts w:hint="eastAsia"/>
          <w:color w:val="008000"/>
        </w:rPr>
        <w:t>メインループ</w:t>
      </w:r>
      <w:r w:rsidR="0067627A">
        <w:rPr>
          <w:color w:val="008000"/>
        </w:rPr>
        <w:t>.</w:t>
      </w:r>
      <w:r w:rsidR="0067627A">
        <w:br/>
        <w:t xml:space="preserve">  </w:t>
      </w:r>
      <w:r w:rsidR="0067627A">
        <w:rPr>
          <w:color w:val="0000FF"/>
        </w:rPr>
        <w:t>while</w:t>
      </w:r>
      <w:r w:rsidR="0067627A">
        <w:t xml:space="preserve"> (!window.ShouldClose()) {</w:t>
      </w:r>
      <w:r w:rsidR="0067627A">
        <w:br/>
        <w:t xml:space="preserve">    glEnable(GL_DEPTH_TEST);</w:t>
      </w:r>
      <w:r w:rsidR="0067627A">
        <w:br/>
        <w:t xml:space="preserve">    glEnable(GL_CULL_FACE);</w:t>
      </w:r>
    </w:p>
    <w:p w:rsidR="00032DF0" w:rsidRDefault="00AE742F" w:rsidP="004E55B9">
      <w:r>
        <w:t>ポイント・ライトは</w:t>
      </w:r>
      <w:r>
        <w:rPr>
          <w:rFonts w:hint="eastAsia"/>
        </w:rPr>
        <w:t>8</w:t>
      </w:r>
      <w:r>
        <w:rPr>
          <w:rFonts w:hint="eastAsia"/>
        </w:rPr>
        <w:t>個まで設定できますが、とりあえず</w:t>
      </w:r>
      <w:r>
        <w:rPr>
          <w:rFonts w:hint="eastAsia"/>
        </w:rPr>
        <w:t>1</w:t>
      </w:r>
      <w:r>
        <w:rPr>
          <w:rFonts w:hint="eastAsia"/>
        </w:rPr>
        <w:t>個だけ</w:t>
      </w:r>
      <w:r w:rsidR="00180EB2">
        <w:rPr>
          <w:rFonts w:hint="eastAsia"/>
        </w:rPr>
        <w:t>値を設定してみました</w:t>
      </w:r>
      <w:r>
        <w:rPr>
          <w:rFonts w:hint="eastAsia"/>
        </w:rPr>
        <w:t>。</w:t>
      </w:r>
    </w:p>
    <w:p w:rsidR="00180EB2" w:rsidRDefault="00180EB2" w:rsidP="00180EB2">
      <w:r>
        <w:t>続いて、指向性ライトのデータを転送している部分に、次のプログラムを追加してください。</w:t>
      </w:r>
    </w:p>
    <w:p w:rsidR="00180EB2" w:rsidRPr="00362C57" w:rsidRDefault="00180EB2" w:rsidP="00180EB2">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Pr="00A8025E">
        <w:rPr>
          <w:color w:val="FF0000"/>
        </w:rPr>
        <w:t>+</w:t>
      </w:r>
      <w:r w:rsidRPr="00A8025E">
        <w:rPr>
          <w:color w:val="6F008A"/>
        </w:rPr>
        <w:t>glUniform3fv</w:t>
      </w:r>
      <w:r>
        <w:t>(locPointLightCol, 8</w:t>
      </w:r>
      <w:r w:rsidRPr="00A8025E">
        <w:t>, &amp;</w:t>
      </w:r>
      <w:r>
        <w:t>point</w:t>
      </w:r>
      <w:r w:rsidRPr="00A8025E">
        <w:t>LightCol</w:t>
      </w:r>
      <w:r>
        <w:t>[0]</w:t>
      </w:r>
      <w:r w:rsidRPr="00A8025E">
        <w:t>.x);</w:t>
      </w:r>
      <w:r w:rsidRPr="00A8025E">
        <w:br/>
      </w:r>
      <w:r w:rsidR="00B95467">
        <w:rPr>
          <w:color w:val="6F008A"/>
        </w:rPr>
        <w:br/>
        <w:t xml:space="preserve"> </w:t>
      </w:r>
      <w:r w:rsidR="00B95467" w:rsidRPr="00A8025E">
        <w:rPr>
          <w:color w:val="6F008A"/>
        </w:rPr>
        <w:t>glBindVertexArray</w:t>
      </w:r>
      <w:r w:rsidR="00B95467" w:rsidRPr="00A8025E">
        <w:t>(vao);</w:t>
      </w:r>
      <w:r w:rsidR="00B95467" w:rsidRPr="00A8025E">
        <w:br/>
      </w:r>
      <w:r w:rsidR="00B95467" w:rsidRPr="00A8025E">
        <w:br/>
        <w:t xml:space="preserve"> </w:t>
      </w:r>
      <w:r w:rsidR="00B95467" w:rsidRPr="00A8025E">
        <w:rPr>
          <w:color w:val="6F008A"/>
        </w:rPr>
        <w:t>glActiveTexture</w:t>
      </w:r>
      <w:r w:rsidR="00B95467" w:rsidRPr="00A8025E">
        <w:t>(</w:t>
      </w:r>
      <w:r w:rsidR="00B95467" w:rsidRPr="00A8025E">
        <w:rPr>
          <w:color w:val="6F008A"/>
        </w:rPr>
        <w:t>GL_TEXTURE0</w:t>
      </w:r>
      <w:r w:rsidR="00B95467" w:rsidRPr="00A8025E">
        <w:t>);</w:t>
      </w:r>
      <w:r w:rsidR="00B95467" w:rsidRPr="00A8025E">
        <w:br/>
        <w:t xml:space="preserve"> glBindTexture(</w:t>
      </w:r>
      <w:r w:rsidR="00B95467" w:rsidRPr="00A8025E">
        <w:rPr>
          <w:color w:val="6F008A"/>
        </w:rPr>
        <w:t>GL_TEXTURE_2D</w:t>
      </w:r>
      <w:r w:rsidR="00B95467" w:rsidRPr="00A8025E">
        <w:t>, texId);</w:t>
      </w:r>
    </w:p>
    <w:p w:rsidR="00032DF0" w:rsidRDefault="00DD4F5C" w:rsidP="004E55B9">
      <w:r>
        <w:rPr>
          <w:rFonts w:hint="eastAsia"/>
        </w:rPr>
        <w:t>ポイント・ライトは</w:t>
      </w:r>
      <w:r>
        <w:rPr>
          <w:rFonts w:hint="eastAsia"/>
        </w:rPr>
        <w:t>8</w:t>
      </w:r>
      <w:r>
        <w:rPr>
          <w:rFonts w:hint="eastAsia"/>
        </w:rPr>
        <w:t>個あるので、転送するデータの数も</w:t>
      </w:r>
      <w:r>
        <w:rPr>
          <w:rFonts w:hint="eastAsia"/>
        </w:rPr>
        <w:t>8</w:t>
      </w:r>
      <w:r>
        <w:rPr>
          <w:rFonts w:hint="eastAsia"/>
        </w:rPr>
        <w:t>個になっている点に注意してください。また、</w:t>
      </w:r>
      <w:r w:rsidR="00B95467">
        <w:rPr>
          <w:rFonts w:hint="eastAsia"/>
        </w:rPr>
        <w:t>指向性ライトと同様に、ポイント・ライトの位置はモデル座標系に変換してから転送しなければならないため、ここでは色だけを転送しています。</w:t>
      </w:r>
    </w:p>
    <w:p w:rsidR="00F334F0" w:rsidRDefault="00F334F0">
      <w:pPr>
        <w:spacing w:after="0" w:line="240" w:lineRule="auto"/>
        <w:rPr>
          <w:rFonts w:ascii="Calibri Light" w:hAnsi="Calibri Light"/>
          <w:b/>
          <w:bCs/>
          <w:color w:val="000000"/>
          <w:sz w:val="28"/>
          <w:szCs w:val="28"/>
        </w:rPr>
      </w:pPr>
      <w:r>
        <w:br w:type="page"/>
      </w:r>
    </w:p>
    <w:p w:rsidR="00A44408" w:rsidRDefault="00A44408" w:rsidP="00A44408">
      <w:pPr>
        <w:pStyle w:val="2"/>
      </w:pPr>
      <w:r>
        <w:lastRenderedPageBreak/>
        <w:t>ポイント・ライトの座標をモデル座標系に変換する</w:t>
      </w:r>
    </w:p>
    <w:p w:rsidR="00A44408" w:rsidRPr="00A44408" w:rsidRDefault="00A44408" w:rsidP="004E55B9">
      <w:r>
        <w:rPr>
          <w:rFonts w:hint="eastAsia"/>
        </w:rPr>
        <w:t>それでは、ポイント・ライトの位置を</w:t>
      </w:r>
      <w:r>
        <w:rPr>
          <w:rFonts w:hint="eastAsia"/>
        </w:rPr>
        <w:t>GPU</w:t>
      </w:r>
      <w:r>
        <w:rPr>
          <w:rFonts w:hint="eastAsia"/>
        </w:rPr>
        <w:t>メモリに転送していきましょう。</w:t>
      </w:r>
      <w:r>
        <w:br/>
      </w:r>
      <w:r>
        <w:t>木を植えるプログラムに、次のプログラムを追加してください。</w:t>
      </w:r>
    </w:p>
    <w:p w:rsidR="00346D65" w:rsidRPr="00A44408" w:rsidRDefault="00A44408" w:rsidP="00A44408">
      <w:pPr>
        <w:pStyle w:val="ac"/>
      </w:pPr>
      <w:r w:rsidRPr="00A8025E">
        <w:rPr>
          <w:color w:val="0000FF"/>
        </w:rPr>
        <w:t>for</w:t>
      </w:r>
      <w:r w:rsidRPr="00A8025E">
        <w:t xml:space="preserve"> (</w:t>
      </w:r>
      <w:r w:rsidRPr="00A8025E">
        <w:rPr>
          <w:color w:val="0000FF"/>
        </w:rPr>
        <w:t>float</w:t>
      </w:r>
      <w:r w:rsidRPr="00A8025E">
        <w:t xml:space="preserve"> i = 0; i &lt; treeCount; ++i) {</w:t>
      </w:r>
      <w:r w:rsidRPr="00A8025E">
        <w:br/>
        <w:t xml:space="preserve">   </w:t>
      </w:r>
      <w:r w:rsidRPr="00A8025E">
        <w:rPr>
          <w:color w:val="0000FF"/>
        </w:rPr>
        <w:t>const</w:t>
      </w:r>
      <w:r w:rsidRPr="00A8025E">
        <w:t xml:space="preserve"> </w:t>
      </w:r>
      <w:r w:rsidRPr="00A8025E">
        <w:rPr>
          <w:color w:val="0000FF"/>
        </w:rPr>
        <w:t>float</w:t>
      </w:r>
      <w:r w:rsidRPr="00A8025E">
        <w:t xml:space="preserve"> theta = 3.14f * 2 / treeCount * i;</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x = std::cos(theta)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w:t>
      </w:r>
      <w:r w:rsidRPr="00A8025E">
        <w:rPr>
          <w:color w:val="0000FF"/>
        </w:rPr>
        <w:t>float</w:t>
      </w:r>
      <w:r w:rsidRPr="00A8025E">
        <w:t xml:space="preserve"> z = std::sin(theta) * </w:t>
      </w:r>
      <w:r w:rsidRPr="00A8025E">
        <w:rPr>
          <w:rFonts w:hint="eastAsia"/>
        </w:rPr>
        <w:t>radius</w:t>
      </w:r>
      <w:r w:rsidRPr="00A8025E">
        <w:t>;</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Pr>
          <w:color w:val="FF0000"/>
        </w:rPr>
        <w:t xml:space="preserve"> </w:t>
      </w:r>
      <w:r w:rsidRPr="00A8025E">
        <w:t xml:space="preserve">  </w:t>
      </w:r>
      <w:r w:rsidRPr="00A8025E">
        <w:rPr>
          <w:color w:val="0000FF"/>
        </w:rPr>
        <w:t>const</w:t>
      </w:r>
      <w:r w:rsidRPr="00A8025E">
        <w:t xml:space="preserve"> glm::</w:t>
      </w:r>
      <w:r w:rsidRPr="00A8025E">
        <w:rPr>
          <w:color w:val="2B91AF"/>
        </w:rPr>
        <w:t>vec3</w:t>
      </w:r>
      <w:r w:rsidRPr="00A8025E">
        <w:t xml:space="preserve"> dirLightDirOnModel =</w:t>
      </w:r>
      <w:r w:rsidRPr="00A8025E">
        <w:br/>
      </w:r>
      <w:r>
        <w:rPr>
          <w:color w:val="FF0000"/>
        </w:rPr>
        <w:t xml:space="preserve"> </w:t>
      </w:r>
      <w:r w:rsidRPr="00A8025E">
        <w:t xml:space="preserve">    glm::inverse(glm::</w:t>
      </w:r>
      <w:r w:rsidRPr="00A8025E">
        <w:rPr>
          <w:color w:val="2B91AF"/>
        </w:rPr>
        <w:t>mat3</w:t>
      </w:r>
      <w:r w:rsidRPr="00A8025E">
        <w:t>(matModelR)) *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Pr="00A8025E">
        <w:rPr>
          <w:color w:val="FF0000"/>
        </w:rPr>
        <w:br/>
        <w:t>+</w:t>
      </w:r>
      <w:r w:rsidRPr="00A8025E">
        <w:t xml:space="preserve">  </w:t>
      </w:r>
      <w:r w:rsidRPr="00A8025E">
        <w:rPr>
          <w:color w:val="008000"/>
        </w:rPr>
        <w:t xml:space="preserve">// </w:t>
      </w:r>
      <w:r>
        <w:rPr>
          <w:color w:val="008000"/>
        </w:rPr>
        <w:t>ポイント・ライトの位置</w:t>
      </w:r>
      <w:r w:rsidRPr="00A8025E">
        <w:rPr>
          <w:color w:val="008000"/>
        </w:rPr>
        <w:t>を</w:t>
      </w:r>
      <w:r w:rsidR="00A475E3">
        <w:rPr>
          <w:color w:val="008000"/>
        </w:rPr>
        <w:t>モデル</w:t>
      </w:r>
      <w:r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t>+</w:t>
      </w:r>
      <w:r>
        <w:t xml:space="preserve">  </w:t>
      </w:r>
      <w:r>
        <w:rPr>
          <w:color w:val="0000FF"/>
        </w:rPr>
        <w:t>const</w:t>
      </w:r>
      <w:r>
        <w:t xml:space="preserve"> glm::</w:t>
      </w:r>
      <w:r w:rsidRPr="00A44408">
        <w:rPr>
          <w:color w:val="2B91AF"/>
        </w:rPr>
        <w:t xml:space="preserve">mat4 </w:t>
      </w:r>
      <w:r>
        <w:t>matInvModel = glm::inverse(matModelT * matModelR);</w:t>
      </w:r>
      <w:r>
        <w:br/>
      </w:r>
      <w:r w:rsidRPr="00A8025E">
        <w:rPr>
          <w:color w:val="FF0000"/>
        </w:rPr>
        <w:t>+</w:t>
      </w:r>
      <w:r>
        <w:t xml:space="preserve">  glm::</w:t>
      </w:r>
      <w:r w:rsidRPr="00A44408">
        <w:rPr>
          <w:color w:val="2B91AF"/>
        </w:rPr>
        <w:t xml:space="preserve">vec3 </w:t>
      </w:r>
      <w:r>
        <w:t>pointLightPosOnModel[8];</w:t>
      </w:r>
      <w:r>
        <w:br/>
      </w:r>
      <w:r w:rsidRPr="00A8025E">
        <w:rPr>
          <w:color w:val="FF0000"/>
        </w:rPr>
        <w:t>+</w:t>
      </w:r>
      <w:r>
        <w:t xml:space="preserve">  </w:t>
      </w:r>
      <w:r>
        <w:rPr>
          <w:color w:val="0000FF"/>
        </w:rPr>
        <w:t>for</w:t>
      </w:r>
      <w:r>
        <w:t xml:space="preserve"> (</w:t>
      </w:r>
      <w:r>
        <w:rPr>
          <w:color w:val="0000FF"/>
        </w:rPr>
        <w:t>int</w:t>
      </w:r>
      <w:r>
        <w:t xml:space="preserve"> i = 0; i &lt; 8; ++i) {</w:t>
      </w:r>
      <w:r>
        <w:br/>
      </w:r>
      <w:r w:rsidRPr="00A8025E">
        <w:rPr>
          <w:color w:val="FF0000"/>
        </w:rPr>
        <w:t>+</w:t>
      </w:r>
      <w:r>
        <w:t xml:space="preserve">    pointLightPosOnModel[i] = matInvModel * glm::</w:t>
      </w:r>
      <w:r w:rsidRPr="00A44408">
        <w:rPr>
          <w:color w:val="2B91AF"/>
        </w:rPr>
        <w:t>vec4</w:t>
      </w:r>
      <w:r>
        <w:t>(pointLightPos[i], 1);</w:t>
      </w:r>
      <w:r>
        <w:br/>
      </w:r>
      <w:r w:rsidRPr="00A8025E">
        <w:rPr>
          <w:color w:val="FF0000"/>
        </w:rPr>
        <w:t>+</w:t>
      </w:r>
      <w:r>
        <w:t xml:space="preserve">  }</w:t>
      </w:r>
      <w:r>
        <w:br/>
      </w:r>
      <w:r w:rsidRPr="00A8025E">
        <w:rPr>
          <w:color w:val="FF0000"/>
        </w:rPr>
        <w:t>+</w:t>
      </w:r>
      <w:r>
        <w:t xml:space="preserve">  </w:t>
      </w:r>
      <w:r w:rsidRPr="00A44408">
        <w:rPr>
          <w:color w:val="6F008A"/>
        </w:rPr>
        <w:t>glUniform3fv</w:t>
      </w:r>
      <w:r>
        <w:t>(locPointLightPos, 8, &amp;pointLightPosOnModel[0].x);</w:t>
      </w:r>
      <w:r>
        <w:br/>
      </w:r>
      <w:r w:rsidRPr="00A8025E">
        <w:rPr>
          <w:color w:val="FF0000"/>
        </w:rPr>
        <w:t>+</w:t>
      </w:r>
      <w:r>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A44408" w:rsidRDefault="001245E3" w:rsidP="004E55B9">
      <w:r>
        <w:t>基本的な方法は、指向性ライトの向きの計算と同じです。ただし、今回の計算対象は「向き」ではなく「位置」なので、モデルの回転に加えて移動も逆行列の対象としています。</w:t>
      </w:r>
      <w:r w:rsidR="00061CB1">
        <w:t>逆行列であることを示すため、変数名は</w:t>
      </w:r>
      <w:r w:rsidR="00061CB1">
        <w:rPr>
          <w:rFonts w:hint="eastAsia"/>
        </w:rPr>
        <w:t>matInvModel(</w:t>
      </w:r>
      <w:r w:rsidR="00061CB1">
        <w:rPr>
          <w:rFonts w:hint="eastAsia"/>
        </w:rPr>
        <w:t>まっと・いんぶ・もでる</w:t>
      </w:r>
      <w:r w:rsidR="00061CB1">
        <w:rPr>
          <w:rFonts w:hint="eastAsia"/>
        </w:rPr>
        <w:t>)</w:t>
      </w:r>
      <w:r w:rsidR="00061CB1">
        <w:rPr>
          <w:rFonts w:hint="eastAsia"/>
        </w:rPr>
        <w:t>としました。</w:t>
      </w:r>
      <w:r w:rsidR="00061CB1">
        <w:t>Inv</w:t>
      </w:r>
      <w:r w:rsidR="00061CB1">
        <w:t>は</w:t>
      </w:r>
      <w:r w:rsidR="00061CB1">
        <w:rPr>
          <w:rFonts w:hint="eastAsia"/>
        </w:rPr>
        <w:t>inver</w:t>
      </w:r>
      <w:r w:rsidR="00061CB1">
        <w:t>se</w:t>
      </w:r>
      <w:r w:rsidR="00061CB1">
        <w:rPr>
          <w:rFonts w:hint="eastAsia"/>
        </w:rPr>
        <w:t>(</w:t>
      </w:r>
      <w:r w:rsidR="00061CB1">
        <w:rPr>
          <w:rFonts w:hint="eastAsia"/>
        </w:rPr>
        <w:t>いんばーす</w:t>
      </w:r>
      <w:r w:rsidR="00061CB1">
        <w:rPr>
          <w:rFonts w:hint="eastAsia"/>
        </w:rPr>
        <w:t>)</w:t>
      </w:r>
      <w:r w:rsidR="00061CB1">
        <w:rPr>
          <w:rFonts w:hint="eastAsia"/>
        </w:rPr>
        <w:t>の略記です。</w:t>
      </w:r>
    </w:p>
    <w:p w:rsidR="00715D06" w:rsidRPr="00715D06" w:rsidRDefault="00E42558" w:rsidP="00715D06">
      <w:pPr>
        <w:rPr>
          <w:b/>
        </w:rPr>
      </w:pPr>
      <w:r>
        <w:t>これでポイント・ライトを追加することができました。</w:t>
      </w:r>
      <w:r w:rsidRPr="00E42558">
        <w:rPr>
          <w:b/>
        </w:rPr>
        <w:t>ビルドして実行してください。</w:t>
      </w:r>
    </w:p>
    <w:p w:rsidR="00A44408" w:rsidRPr="00E42558" w:rsidRDefault="00E42558" w:rsidP="00E42558">
      <w:pPr>
        <w:pStyle w:val="af8"/>
        <w:rPr>
          <w:b/>
        </w:rPr>
      </w:pPr>
      <w:r>
        <w:rPr>
          <w:rFonts w:hint="eastAsia"/>
          <w:b/>
        </w:rPr>
        <w:t>[</w:t>
      </w:r>
      <w:r>
        <w:rPr>
          <w:rFonts w:hint="eastAsia"/>
          <w:b/>
        </w:rPr>
        <w:t>課題</w:t>
      </w:r>
      <w:r>
        <w:rPr>
          <w:rFonts w:hint="eastAsia"/>
          <w:b/>
        </w:rPr>
        <w:t>01]</w:t>
      </w:r>
      <w:r>
        <w:rPr>
          <w:rFonts w:hint="eastAsia"/>
        </w:rPr>
        <w:t xml:space="preserve"> </w:t>
      </w:r>
      <w:r w:rsidR="00B60152">
        <w:t>地面モデルを</w:t>
      </w:r>
      <w:r w:rsidRPr="00E42558">
        <w:t>表示</w:t>
      </w:r>
      <w:r w:rsidR="00B60152">
        <w:t>する</w:t>
      </w:r>
      <w:r w:rsidR="00A475E3">
        <w:t>プログラムに、ポイント・ライトの位置をモデル</w:t>
      </w:r>
      <w:r w:rsidRPr="00E42558">
        <w:t>座標系に変換して</w:t>
      </w:r>
      <w:r w:rsidR="00B60152">
        <w:rPr>
          <w:rFonts w:hint="eastAsia"/>
        </w:rPr>
        <w:t>GPU</w:t>
      </w:r>
      <w:r w:rsidR="00C6306A">
        <w:rPr>
          <w:rFonts w:hint="eastAsia"/>
        </w:rPr>
        <w:t>メモリに</w:t>
      </w:r>
      <w:r w:rsidRPr="00E42558">
        <w:t>転送するプログラムを追加してください。</w:t>
      </w:r>
    </w:p>
    <w:p w:rsidR="000D63CA" w:rsidRDefault="000D63CA">
      <w:pPr>
        <w:spacing w:after="0" w:line="240" w:lineRule="auto"/>
        <w:rPr>
          <w:rFonts w:ascii="Calibri Light" w:hAnsi="Calibri Light"/>
          <w:b/>
          <w:bCs/>
          <w:color w:val="000000"/>
          <w:sz w:val="36"/>
          <w:szCs w:val="36"/>
          <w:lang w:val="ja-JP"/>
        </w:rPr>
      </w:pPr>
      <w:r>
        <w:rPr>
          <w:lang w:val="ja-JP"/>
        </w:rPr>
        <w:br w:type="page"/>
      </w:r>
    </w:p>
    <w:p w:rsidR="00C13FDC" w:rsidRDefault="00C13FDC" w:rsidP="000D63CA">
      <w:pPr>
        <w:pStyle w:val="1"/>
      </w:pPr>
      <w:r>
        <w:rPr>
          <w:rFonts w:hint="eastAsia"/>
        </w:rPr>
        <w:lastRenderedPageBreak/>
        <w:t>キー入力</w:t>
      </w:r>
    </w:p>
    <w:p w:rsidR="00C13FDC" w:rsidRDefault="00C96EC9" w:rsidP="00C13FDC">
      <w:pPr>
        <w:pStyle w:val="2"/>
      </w:pPr>
      <w:r>
        <w:rPr>
          <w:rFonts w:hint="eastAsia"/>
        </w:rPr>
        <w:t>ライトの位置を表示する</w:t>
      </w:r>
    </w:p>
    <w:p w:rsidR="00C96EC9" w:rsidRDefault="00715D06" w:rsidP="00C96EC9">
      <w:r>
        <w:t>課題</w:t>
      </w:r>
      <w:r>
        <w:rPr>
          <w:rFonts w:hint="eastAsia"/>
        </w:rPr>
        <w:t>01</w:t>
      </w:r>
      <w:r>
        <w:rPr>
          <w:rFonts w:hint="eastAsia"/>
        </w:rPr>
        <w:t>が完了していれば、</w:t>
      </w:r>
      <w:r>
        <w:t>地面はポイント・ライトで照らされているはずです。しかし、ほとんど、あるいはまったくそうは見えないと思います。</w:t>
      </w:r>
      <w:r w:rsidR="00116A99">
        <w:t>その</w:t>
      </w:r>
      <w:r>
        <w:t>理由は、頂点ライティングでは、頂点がライトの照らす範囲になければライティングされないからです。</w:t>
      </w:r>
      <w:r w:rsidR="005E0378">
        <w:br/>
      </w:r>
      <w:r>
        <w:t>このことを</w:t>
      </w:r>
      <w:r w:rsidR="000545B7">
        <w:t>調べる</w:t>
      </w:r>
      <w:r>
        <w:t>には、ポイント・ライトを移動させてみるのが簡単です。ただ、ポイント・ライトは直接目にすることはできませんので、一体どこから照らしているかが分かりにくいですよね。実際のゲーム制作でも</w:t>
      </w:r>
      <w:r w:rsidR="00C96EC9">
        <w:t>、ライトの位置が分かるほうが便利です。そこで、ライトの位置に適当なモデルを表示してみましょう。</w:t>
      </w:r>
      <w:r w:rsidR="00C96EC9">
        <w:br/>
        <w:t>M</w:t>
      </w:r>
      <w:r w:rsidR="00C96EC9">
        <w:rPr>
          <w:rFonts w:hint="eastAsia"/>
        </w:rPr>
        <w:t>ain.cpp</w:t>
      </w:r>
      <w:r w:rsidR="00812205">
        <w:rPr>
          <w:rFonts w:hint="eastAsia"/>
        </w:rPr>
        <w:t>のメインループの末尾に、</w:t>
      </w:r>
      <w:r w:rsidR="00C96EC9">
        <w:rPr>
          <w:rFonts w:hint="eastAsia"/>
        </w:rPr>
        <w:t>次のプログラムを追加してください。</w:t>
      </w:r>
    </w:p>
    <w:p w:rsidR="00C96EC9" w:rsidRPr="00C96EC9" w:rsidRDefault="0031367A" w:rsidP="00C96EC9">
      <w:pPr>
        <w:pStyle w:val="ac"/>
      </w:pPr>
      <w:r>
        <w:t xml:space="preserve">     </w:t>
      </w:r>
      <w:r w:rsidR="00C96EC9" w:rsidRPr="00C96EC9">
        <w:rPr>
          <w:color w:val="6F008A"/>
        </w:rPr>
        <w:t>glUniformMatrix4fv</w:t>
      </w:r>
      <w:r w:rsidR="00C96EC9">
        <w:t xml:space="preserve">(matMVPLoc, 1, </w:t>
      </w:r>
      <w:r w:rsidR="00C96EC9" w:rsidRPr="00C96EC9">
        <w:rPr>
          <w:color w:val="6F008A"/>
        </w:rPr>
        <w:t>GL_FALSE</w:t>
      </w:r>
      <w:r>
        <w:t>, &amp;matMVP[0][0]);</w:t>
      </w:r>
      <w:r>
        <w:br/>
        <w:t xml:space="preserve">     </w:t>
      </w:r>
      <w:r w:rsidR="00C96EC9" w:rsidRPr="00C96EC9">
        <w:rPr>
          <w:color w:val="6F008A"/>
        </w:rPr>
        <w:t>glDrawElementsBaseVertex</w:t>
      </w:r>
      <w:r w:rsidR="00C96EC9">
        <w:t>(meshList[2].mode, meshList[2].count,</w:t>
      </w:r>
      <w:r w:rsidR="00861DD4">
        <w:br/>
      </w:r>
      <w:r w:rsidR="00C96EC9">
        <w:t xml:space="preserve"> </w:t>
      </w:r>
      <w:r>
        <w:t xml:space="preserve">      </w:t>
      </w:r>
      <w:r w:rsidR="00C96EC9" w:rsidRPr="00861DD4">
        <w:rPr>
          <w:color w:val="6F008A"/>
        </w:rPr>
        <w:t>GL_UNSIGNED_SHORT</w:t>
      </w:r>
      <w:r w:rsidR="00C96EC9">
        <w:t>, meshList[2].indices, meshList[2].</w:t>
      </w:r>
      <w:r>
        <w:t>baseVertex);</w:t>
      </w:r>
      <w:r>
        <w:br/>
        <w:t xml:space="preserve">   </w:t>
      </w:r>
      <w:r w:rsidR="000F1B83">
        <w:t>}</w:t>
      </w:r>
      <w:r w:rsidR="000F1B83">
        <w:br/>
      </w:r>
      <w:r w:rsidR="000F1B83">
        <w:br/>
      </w:r>
      <w:r w:rsidR="000F1B83" w:rsidRPr="00861DD4">
        <w:rPr>
          <w:color w:val="FF0000"/>
        </w:rPr>
        <w:t>+</w:t>
      </w:r>
      <w:r w:rsidR="000F1B83">
        <w:t xml:space="preserve">  </w:t>
      </w:r>
      <w:r w:rsidR="00C96EC9">
        <w:rPr>
          <w:color w:val="008000"/>
        </w:rPr>
        <w:t xml:space="preserve">// </w:t>
      </w:r>
      <w:r w:rsidR="00C96EC9">
        <w:rPr>
          <w:rFonts w:hint="eastAsia"/>
          <w:color w:val="008000"/>
        </w:rPr>
        <w:t>ポイント・ライトの位置が分かるように適当なモデルを表示</w:t>
      </w:r>
      <w:r w:rsidR="00C96EC9">
        <w:rPr>
          <w:color w:val="008000"/>
        </w:rPr>
        <w:t>.</w:t>
      </w:r>
      <w:r w:rsidR="00861DD4">
        <w:rPr>
          <w:color w:val="008000"/>
        </w:rPr>
        <w:br/>
      </w:r>
      <w:r w:rsidR="00861DD4" w:rsidRPr="00861DD4">
        <w:rPr>
          <w:color w:val="FF0000"/>
        </w:rPr>
        <w:t>+</w:t>
      </w:r>
      <w:r w:rsidR="000F1B83">
        <w:rPr>
          <w:color w:val="FF0000"/>
        </w:rPr>
        <w:t xml:space="preserve">  </w:t>
      </w:r>
      <w:r w:rsidR="00861DD4">
        <w:t>{</w:t>
      </w:r>
      <w:r w:rsidR="009802A8">
        <w:br/>
      </w:r>
      <w:r w:rsidR="000F1B83" w:rsidRPr="00861DD4">
        <w:rPr>
          <w:color w:val="FF0000"/>
        </w:rPr>
        <w:t>+</w:t>
      </w:r>
      <w:r w:rsidR="000F1B83">
        <w:rPr>
          <w:color w:val="FF0000"/>
        </w:rPr>
        <w:t xml:space="preserve">    </w:t>
      </w:r>
      <w:r w:rsidR="000F1B83">
        <w:rPr>
          <w:color w:val="008000"/>
        </w:rPr>
        <w:t xml:space="preserve">// </w:t>
      </w:r>
      <w:r w:rsidR="006C47F9">
        <w:rPr>
          <w:color w:val="008000"/>
        </w:rPr>
        <w:t>モデルの</w:t>
      </w:r>
      <w:r w:rsidR="00923411">
        <w:rPr>
          <w:color w:val="008000"/>
        </w:rPr>
        <w:t>Y</w:t>
      </w:r>
      <w:r w:rsidR="006C47F9">
        <w:rPr>
          <w:rFonts w:hint="eastAsia"/>
          <w:color w:val="008000"/>
        </w:rPr>
        <w:t>軸回転角を更新</w:t>
      </w:r>
      <w:r w:rsidR="006C47F9">
        <w:rPr>
          <w:rFonts w:hint="eastAsia"/>
          <w:color w:val="008000"/>
        </w:rPr>
        <w:t>.</w:t>
      </w:r>
      <w:r w:rsidR="000F1B83">
        <w:rPr>
          <w:color w:val="FF0000"/>
        </w:rPr>
        <w:br/>
      </w:r>
      <w:r w:rsidR="000F1B83" w:rsidRPr="00861DD4">
        <w:rPr>
          <w:color w:val="FF0000"/>
        </w:rPr>
        <w:t>+</w:t>
      </w:r>
      <w:r w:rsidR="000F1B83">
        <w:t xml:space="preserve">    </w:t>
      </w:r>
      <w:r w:rsidR="000F1B83">
        <w:rPr>
          <w:color w:val="0000FF"/>
        </w:rPr>
        <w:t>static</w:t>
      </w:r>
      <w:r w:rsidR="000F1B83">
        <w:t xml:space="preserve"> </w:t>
      </w:r>
      <w:r w:rsidR="000F1B83">
        <w:rPr>
          <w:color w:val="0000FF"/>
        </w:rPr>
        <w:t>float</w:t>
      </w:r>
      <w:r w:rsidR="000F1B83">
        <w:t xml:space="preserve"> </w:t>
      </w:r>
      <w:r w:rsidR="00755559">
        <w:t>a</w:t>
      </w:r>
      <w:r w:rsidR="000F1B83">
        <w:t>ngle</w:t>
      </w:r>
      <w:r w:rsidR="00755559">
        <w:t xml:space="preserve">Y </w:t>
      </w:r>
      <w:r w:rsidR="000F1B83">
        <w:t>= 0;</w:t>
      </w:r>
      <w:r w:rsidR="000F1B83">
        <w:br/>
      </w:r>
      <w:r w:rsidR="000F1B83" w:rsidRPr="00861DD4">
        <w:rPr>
          <w:color w:val="FF0000"/>
        </w:rPr>
        <w:t>+</w:t>
      </w:r>
      <w:r w:rsidR="000F1B83">
        <w:t xml:space="preserve">    </w:t>
      </w:r>
      <w:r w:rsidR="00755559">
        <w:t>angleY</w:t>
      </w:r>
      <w:r w:rsidR="000F1B83">
        <w:t xml:space="preserve"> += glm::radians(1.0f);</w:t>
      </w:r>
      <w:r w:rsidR="000F1B83">
        <w:br/>
      </w:r>
      <w:r w:rsidR="000F1B83" w:rsidRPr="00861DD4">
        <w:rPr>
          <w:color w:val="FF0000"/>
        </w:rPr>
        <w:t>+</w:t>
      </w:r>
      <w:r w:rsidR="000F1B83">
        <w:t xml:space="preserve">    </w:t>
      </w:r>
      <w:r w:rsidR="000F1B83">
        <w:rPr>
          <w:color w:val="0000FF"/>
        </w:rPr>
        <w:t>if</w:t>
      </w:r>
      <w:r w:rsidR="000F1B83">
        <w:t xml:space="preserve"> (</w:t>
      </w:r>
      <w:r w:rsidR="00755559">
        <w:t>angleY</w:t>
      </w:r>
      <w:r w:rsidR="000F1B83">
        <w:t xml:space="preserve"> &gt; glm::radians(360.0f)) {</w:t>
      </w:r>
      <w:r w:rsidR="000F1B83">
        <w:br/>
      </w:r>
      <w:r w:rsidR="000F1B83" w:rsidRPr="00861DD4">
        <w:rPr>
          <w:color w:val="FF0000"/>
        </w:rPr>
        <w:t>+</w:t>
      </w:r>
      <w:r w:rsidR="000F1B83">
        <w:t xml:space="preserve">      </w:t>
      </w:r>
      <w:r w:rsidR="00755559">
        <w:t>angleY</w:t>
      </w:r>
      <w:r w:rsidR="000F1B83">
        <w:t xml:space="preserve"> -= glm::radians(360.0f);</w:t>
      </w:r>
      <w:r w:rsidR="000F1B83">
        <w:br/>
      </w:r>
      <w:r w:rsidR="000F1B83" w:rsidRPr="00861DD4">
        <w:rPr>
          <w:color w:val="FF0000"/>
        </w:rPr>
        <w:t>+</w:t>
      </w:r>
      <w:r w:rsidR="000F1B83">
        <w:t xml:space="preserve">    }</w:t>
      </w:r>
      <w:r w:rsidR="000F1B83">
        <w:br/>
      </w:r>
      <w:r w:rsidR="000F1B83" w:rsidRPr="00861DD4">
        <w:rPr>
          <w:color w:val="FF0000"/>
        </w:rPr>
        <w:t>+</w:t>
      </w:r>
      <w:r w:rsidR="00E40A29">
        <w:rPr>
          <w:color w:val="FF0000"/>
        </w:rPr>
        <w:br/>
        <w:t xml:space="preserve">+    </w:t>
      </w:r>
      <w:r w:rsidR="00E40A29">
        <w:rPr>
          <w:color w:val="008000"/>
        </w:rPr>
        <w:t>//</w:t>
      </w:r>
      <w:r w:rsidR="00A8536D">
        <w:rPr>
          <w:rFonts w:hint="eastAsia"/>
          <w:color w:val="008000"/>
        </w:rPr>
        <w:t xml:space="preserve"> </w:t>
      </w:r>
      <w:r w:rsidR="00A8536D">
        <w:rPr>
          <w:rFonts w:hint="eastAsia"/>
          <w:color w:val="008000"/>
        </w:rPr>
        <w:t>ライトの位置に木の</w:t>
      </w:r>
      <w:r w:rsidR="00E40A29">
        <w:rPr>
          <w:rFonts w:hint="eastAsia"/>
          <w:color w:val="008000"/>
        </w:rPr>
        <w:t>モデルを表示</w:t>
      </w:r>
      <w:r w:rsidR="00E40A29">
        <w:rPr>
          <w:color w:val="008000"/>
        </w:rPr>
        <w:t>.</w:t>
      </w:r>
      <w:r w:rsidR="000F1B83">
        <w:rPr>
          <w:color w:val="FF0000"/>
        </w:rPr>
        <w:br/>
      </w:r>
      <w:r w:rsidR="009802A8" w:rsidRPr="00861DD4">
        <w:rPr>
          <w:color w:val="FF0000"/>
        </w:rPr>
        <w:t>+</w:t>
      </w:r>
      <w:r w:rsidR="009802A8">
        <w:t xml:space="preserve">    </w:t>
      </w:r>
      <w:r w:rsidR="009802A8">
        <w:rPr>
          <w:color w:val="6F008A"/>
        </w:rPr>
        <w:t>glUseProgram</w:t>
      </w:r>
      <w:r w:rsidR="009802A8">
        <w:t>(shaderProgram);</w:t>
      </w:r>
      <w:r w:rsidR="00C96EC9">
        <w:br/>
      </w:r>
      <w:r w:rsidR="00861DD4" w:rsidRPr="00861DD4">
        <w:rPr>
          <w:color w:val="FF0000"/>
        </w:rPr>
        <w:t>+</w:t>
      </w:r>
      <w:r w:rsidR="00C96EC9">
        <w:t xml:space="preserve">    </w:t>
      </w:r>
      <w:r w:rsidR="00C96EC9" w:rsidRPr="00C96EC9">
        <w:rPr>
          <w:color w:val="6F008A"/>
        </w:rPr>
        <w:t>glActiveTexture</w:t>
      </w:r>
      <w:r w:rsidR="00C96EC9">
        <w:t>(</w:t>
      </w:r>
      <w:r w:rsidR="00C96EC9" w:rsidRPr="00C96EC9">
        <w:rPr>
          <w:color w:val="6F008A"/>
        </w:rPr>
        <w:t>GL_TEXTURE0</w:t>
      </w:r>
      <w:r w:rsidR="00C96EC9">
        <w:t>);</w:t>
      </w:r>
      <w:r w:rsidR="00C96EC9">
        <w:br/>
      </w:r>
      <w:r w:rsidR="00861DD4" w:rsidRPr="00861DD4">
        <w:rPr>
          <w:color w:val="FF0000"/>
        </w:rPr>
        <w:t>+</w:t>
      </w:r>
      <w:r w:rsidR="00C96EC9">
        <w:t xml:space="preserve">    </w:t>
      </w:r>
      <w:r w:rsidR="00C96EC9" w:rsidRPr="00C96EC9">
        <w:rPr>
          <w:color w:val="auto"/>
        </w:rPr>
        <w:t>glBindTexture</w:t>
      </w:r>
      <w:r w:rsidR="00C96EC9">
        <w:t>(</w:t>
      </w:r>
      <w:r w:rsidR="00C96EC9" w:rsidRPr="00C96EC9">
        <w:rPr>
          <w:color w:val="6F008A"/>
        </w:rPr>
        <w:t>GL_TEXTURE_2D</w:t>
      </w:r>
      <w:r w:rsidR="00C96EC9">
        <w:t>, texId);</w:t>
      </w:r>
      <w:r w:rsidR="00C96EC9">
        <w:br/>
      </w:r>
      <w:r w:rsidR="00861DD4" w:rsidRPr="00861DD4">
        <w:rPr>
          <w:color w:val="FF0000"/>
        </w:rPr>
        <w:t>+</w:t>
      </w:r>
      <w:r w:rsidR="00C96EC9">
        <w:t xml:space="preserve">    </w:t>
      </w:r>
      <w:r w:rsidR="00C96EC9">
        <w:rPr>
          <w:color w:val="0000FF"/>
        </w:rPr>
        <w:t>for</w:t>
      </w:r>
      <w:r w:rsidR="00C96EC9">
        <w:t xml:space="preserve"> (</w:t>
      </w:r>
      <w:r w:rsidR="00C96EC9">
        <w:rPr>
          <w:color w:val="0000FF"/>
        </w:rPr>
        <w:t>int</w:t>
      </w:r>
      <w:r w:rsidR="00C96EC9">
        <w:t xml:space="preserve"> i = 0; i &lt; 8; ++i) {</w:t>
      </w:r>
      <w:r w:rsidR="00C96EC9">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matModel</w:t>
      </w:r>
      <w:r w:rsidR="00E40A29">
        <w:t>T</w:t>
      </w:r>
      <w:r w:rsidR="00996013">
        <w:t xml:space="preserve"> = glm::translate(glm::</w:t>
      </w:r>
      <w:r w:rsidR="00996013" w:rsidRPr="00996013">
        <w:rPr>
          <w:color w:val="2B91AF"/>
        </w:rPr>
        <w:t>mat4</w:t>
      </w:r>
      <w:r w:rsidR="00B41089">
        <w:t>(1), pointLightPos[i]);</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matModelR = glm::rotate(</w:t>
      </w:r>
      <w:r w:rsidR="00B41089">
        <w:t>g</w:t>
      </w:r>
      <w:r w:rsidR="00996013">
        <w:t>lm::</w:t>
      </w:r>
      <w:r w:rsidR="00996013" w:rsidRPr="00996013">
        <w:rPr>
          <w:color w:val="2B91AF"/>
        </w:rPr>
        <w:t>mat4</w:t>
      </w:r>
      <w:r w:rsidR="00996013">
        <w:t>(1),angleY,</w:t>
      </w:r>
      <w:r w:rsidR="00B41089">
        <w:t xml:space="preserve"> </w:t>
      </w:r>
      <w:r w:rsidR="00996013">
        <w:t>glm::</w:t>
      </w:r>
      <w:r w:rsidR="00996013" w:rsidRPr="00DA1E90">
        <w:rPr>
          <w:color w:val="2B91AF"/>
        </w:rPr>
        <w:t>vec3</w:t>
      </w:r>
      <w:r w:rsidR="00B41089">
        <w:t>(0,1,</w:t>
      </w:r>
      <w:r w:rsidR="00996013">
        <w:t>0));</w:t>
      </w:r>
      <w:r w:rsidR="00996013">
        <w:br/>
      </w:r>
      <w:r w:rsidR="00996013" w:rsidRPr="00861DD4">
        <w:rPr>
          <w:color w:val="FF0000"/>
        </w:rPr>
        <w:t>+</w:t>
      </w:r>
      <w:r w:rsidR="00996013">
        <w:t xml:space="preserve">      </w:t>
      </w:r>
      <w:r w:rsidR="00996013">
        <w:rPr>
          <w:color w:val="0000FF"/>
        </w:rPr>
        <w:t>const</w:t>
      </w:r>
      <w:r w:rsidR="00996013">
        <w:t xml:space="preserve"> glm::</w:t>
      </w:r>
      <w:r w:rsidR="00996013">
        <w:rPr>
          <w:color w:val="2B91AF"/>
        </w:rPr>
        <w:t>mat4</w:t>
      </w:r>
      <w:r w:rsidR="00996013" w:rsidRPr="00DA1E90">
        <w:rPr>
          <w:color w:val="2B91AF"/>
        </w:rPr>
        <w:t xml:space="preserve"> </w:t>
      </w:r>
      <w:r w:rsidR="00996013">
        <w:t>matModel</w:t>
      </w:r>
      <w:r w:rsidR="00B41089">
        <w:t>S</w:t>
      </w:r>
      <w:r w:rsidR="00996013">
        <w:t xml:space="preserve"> = </w:t>
      </w:r>
      <w:r w:rsidR="00B41089">
        <w:t>glm::scale(glm::</w:t>
      </w:r>
      <w:r w:rsidR="00B41089" w:rsidRPr="00996013">
        <w:rPr>
          <w:color w:val="2B91AF"/>
        </w:rPr>
        <w:t>mat4</w:t>
      </w:r>
      <w:r w:rsidR="00B41089">
        <w:t>(1),</w:t>
      </w:r>
      <w:r w:rsidR="00C96EC9">
        <w:t>glm::</w:t>
      </w:r>
      <w:r w:rsidR="00C96EC9" w:rsidRPr="00DA1E90">
        <w:rPr>
          <w:color w:val="2B91AF"/>
        </w:rPr>
        <w:t>vec3</w:t>
      </w:r>
      <w:r w:rsidR="00B41089">
        <w:t xml:space="preserve">(1, </w:t>
      </w:r>
      <w:r w:rsidR="00861DD4">
        <w:t xml:space="preserve">-0.25f, </w:t>
      </w:r>
      <w:r w:rsidR="00B41089">
        <w:t>1));</w:t>
      </w:r>
      <w:r w:rsidR="00861DD4">
        <w:br/>
      </w:r>
      <w:r w:rsidR="00861DD4" w:rsidRPr="00861DD4">
        <w:rPr>
          <w:color w:val="FF0000"/>
        </w:rPr>
        <w:t>+</w:t>
      </w:r>
      <w:r w:rsidR="00C96EC9">
        <w:t xml:space="preserve">      </w:t>
      </w:r>
      <w:r w:rsidR="00C96EC9">
        <w:rPr>
          <w:color w:val="0000FF"/>
        </w:rPr>
        <w:t>const</w:t>
      </w:r>
      <w:r w:rsidR="00C96EC9">
        <w:t xml:space="preserve"> glm::</w:t>
      </w:r>
      <w:r w:rsidR="00E16811">
        <w:rPr>
          <w:color w:val="2B91AF"/>
        </w:rPr>
        <w:t>mat4</w:t>
      </w:r>
      <w:r w:rsidR="00C96EC9" w:rsidRPr="00DA1E90">
        <w:rPr>
          <w:color w:val="2B91AF"/>
        </w:rPr>
        <w:t xml:space="preserve"> </w:t>
      </w:r>
      <w:r w:rsidR="00C96EC9">
        <w:t>matMVP = matProj * matView * matModel</w:t>
      </w:r>
      <w:r w:rsidR="00B41089">
        <w:t>T * matModelR * matModelS</w:t>
      </w:r>
      <w:r w:rsidR="00C96EC9">
        <w:t>;</w:t>
      </w:r>
      <w:r w:rsidR="00C96EC9">
        <w:br/>
      </w:r>
      <w:r w:rsidR="00861DD4" w:rsidRPr="00861DD4">
        <w:rPr>
          <w:color w:val="FF0000"/>
        </w:rPr>
        <w:t>+</w:t>
      </w:r>
      <w:r w:rsidR="00C96EC9">
        <w:t xml:space="preserve">      </w:t>
      </w:r>
      <w:r w:rsidR="00C96EC9" w:rsidRPr="00DA1E90">
        <w:rPr>
          <w:color w:val="6F008A"/>
        </w:rPr>
        <w:t>glUniformMatrix4fv</w:t>
      </w:r>
      <w:r w:rsidR="00C96EC9">
        <w:t xml:space="preserve">(matMVPLoc, 1, </w:t>
      </w:r>
      <w:r w:rsidR="00C96EC9" w:rsidRPr="00DA1E90">
        <w:rPr>
          <w:color w:val="6F008A"/>
        </w:rPr>
        <w:t>GL_FALSE</w:t>
      </w:r>
      <w:r w:rsidR="00C96EC9">
        <w:t>, &amp;matMVP[0][0]);</w:t>
      </w:r>
      <w:r w:rsidR="00C96EC9">
        <w:br/>
      </w:r>
      <w:r w:rsidR="00861DD4" w:rsidRPr="00861DD4">
        <w:rPr>
          <w:color w:val="FF0000"/>
        </w:rPr>
        <w:t>+</w:t>
      </w:r>
      <w:r w:rsidR="00C96EC9">
        <w:t xml:space="preserve">      </w:t>
      </w:r>
      <w:r w:rsidR="00C96EC9" w:rsidRPr="00DA1E90">
        <w:rPr>
          <w:color w:val="6F008A"/>
        </w:rPr>
        <w:t>glDrawElementsBaseVertex</w:t>
      </w:r>
      <w:r w:rsidR="00B41089">
        <w:t>(meshList[0</w:t>
      </w:r>
      <w:r w:rsidR="00C96EC9">
        <w:t>].mode, meshList[0].count,</w:t>
      </w:r>
      <w:r w:rsidR="00861DD4">
        <w:br/>
      </w:r>
      <w:r w:rsidR="00861DD4" w:rsidRPr="00861DD4">
        <w:rPr>
          <w:color w:val="FF0000"/>
        </w:rPr>
        <w:t>+</w:t>
      </w:r>
      <w:r w:rsidR="00C96EC9">
        <w:t xml:space="preserve"> </w:t>
      </w:r>
      <w:r w:rsidR="00861DD4">
        <w:t xml:space="preserve">       </w:t>
      </w:r>
      <w:r w:rsidR="00C96EC9" w:rsidRPr="00DA1E90">
        <w:rPr>
          <w:color w:val="6F008A"/>
        </w:rPr>
        <w:t>GL_UNSIGNED_SHORT</w:t>
      </w:r>
      <w:r w:rsidR="00C96EC9">
        <w:t>, meshList[0].indices, meshList[0].baseVertex);</w:t>
      </w:r>
      <w:r w:rsidR="00C96EC9">
        <w:br/>
      </w:r>
      <w:r w:rsidR="00861DD4" w:rsidRPr="00861DD4">
        <w:rPr>
          <w:color w:val="FF0000"/>
        </w:rPr>
        <w:t>+</w:t>
      </w:r>
      <w:r w:rsidR="00C96EC9">
        <w:t xml:space="preserve">    }</w:t>
      </w:r>
      <w:r w:rsidR="00C96EC9">
        <w:br/>
      </w:r>
      <w:r w:rsidR="00861DD4" w:rsidRPr="00861DD4">
        <w:rPr>
          <w:color w:val="FF0000"/>
        </w:rPr>
        <w:t>+</w:t>
      </w:r>
      <w:r w:rsidR="00861DD4">
        <w:rPr>
          <w:color w:val="FF0000"/>
        </w:rPr>
        <w:t xml:space="preserve">  </w:t>
      </w:r>
      <w:r w:rsidR="00861DD4">
        <w:t>}</w:t>
      </w:r>
      <w:r w:rsidR="00861DD4">
        <w:br/>
      </w:r>
      <w:r w:rsidR="00861DD4" w:rsidRPr="00861DD4">
        <w:rPr>
          <w:color w:val="FF0000"/>
        </w:rPr>
        <w:t>+</w:t>
      </w:r>
      <w:r w:rsidR="00861DD4">
        <w:br/>
        <w:t xml:space="preserve">   </w:t>
      </w:r>
      <w:r w:rsidR="00C96EC9" w:rsidRPr="00C96EC9">
        <w:rPr>
          <w:color w:val="6F008A"/>
        </w:rPr>
        <w:t>glActiveTexture</w:t>
      </w:r>
      <w:r w:rsidR="00C96EC9">
        <w:t>(</w:t>
      </w:r>
      <w:r w:rsidR="00C96EC9" w:rsidRPr="00C96EC9">
        <w:rPr>
          <w:color w:val="6F008A"/>
        </w:rPr>
        <w:t>GL_TEXTURE0</w:t>
      </w:r>
      <w:r w:rsidR="00861DD4">
        <w:t>);</w:t>
      </w:r>
      <w:r w:rsidR="00861DD4">
        <w:br/>
        <w:t xml:space="preserve">   </w:t>
      </w:r>
      <w:r w:rsidR="00C96EC9">
        <w:t>glBindTexture(</w:t>
      </w:r>
      <w:r w:rsidR="00C96EC9" w:rsidRPr="00C96EC9">
        <w:rPr>
          <w:color w:val="6F008A"/>
        </w:rPr>
        <w:t>GL_TEXTURE_2D</w:t>
      </w:r>
      <w:r w:rsidR="00C96EC9">
        <w:t>, 0</w:t>
      </w:r>
      <w:r w:rsidR="00861DD4">
        <w:t>);</w:t>
      </w:r>
      <w:r w:rsidR="00861DD4">
        <w:br/>
      </w:r>
      <w:r w:rsidR="00861DD4">
        <w:br/>
        <w:t xml:space="preserve">   window.SwapBuffers();</w:t>
      </w:r>
      <w:r w:rsidR="00861DD4">
        <w:br/>
        <w:t xml:space="preserve"> </w:t>
      </w:r>
      <w:r w:rsidR="00C96EC9">
        <w:t>}</w:t>
      </w:r>
    </w:p>
    <w:p w:rsidR="00C13FDC" w:rsidRDefault="00ED5C04" w:rsidP="00C13FDC">
      <w:r>
        <w:t>プログラムが書けたら、</w:t>
      </w:r>
      <w:r w:rsidRPr="00ED5C04">
        <w:rPr>
          <w:b/>
        </w:rPr>
        <w:t>ビルドして実行してください。</w:t>
      </w:r>
      <w:r>
        <w:br/>
      </w:r>
      <w:r>
        <w:t>ポイント・ライトの位置に、逆さまになった小さな木が表示されていたら成功です。</w:t>
      </w:r>
    </w:p>
    <w:p w:rsidR="00A30382" w:rsidRPr="00C96EC9" w:rsidRDefault="00A30382" w:rsidP="00A30382">
      <w:pPr>
        <w:jc w:val="center"/>
      </w:pPr>
      <w:r>
        <w:rPr>
          <w:rFonts w:hint="eastAsia"/>
          <w:noProof/>
        </w:rPr>
        <w:lastRenderedPageBreak/>
        <w:drawing>
          <wp:inline distT="0" distB="0" distL="0" distR="0">
            <wp:extent cx="2956241" cy="1956547"/>
            <wp:effectExtent l="0" t="0" r="0" b="57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ポイントライト位置表示.png"/>
                    <pic:cNvPicPr/>
                  </pic:nvPicPr>
                  <pic:blipFill rotWithShape="1">
                    <a:blip r:embed="rId8">
                      <a:extLst>
                        <a:ext uri="{28A0092B-C50C-407E-A947-70E740481C1C}">
                          <a14:useLocalDpi xmlns:a14="http://schemas.microsoft.com/office/drawing/2010/main" val="0"/>
                        </a:ext>
                      </a:extLst>
                    </a:blip>
                    <a:srcRect t="-780" b="-211"/>
                    <a:stretch/>
                  </pic:blipFill>
                  <pic:spPr bwMode="auto">
                    <a:xfrm>
                      <a:off x="0" y="0"/>
                      <a:ext cx="3060964" cy="2025857"/>
                    </a:xfrm>
                    <a:prstGeom prst="rect">
                      <a:avLst/>
                    </a:prstGeom>
                    <a:ln>
                      <a:noFill/>
                    </a:ln>
                    <a:extLst>
                      <a:ext uri="{53640926-AAD7-44D8-BBD7-CCE9431645EC}">
                        <a14:shadowObscured xmlns:a14="http://schemas.microsoft.com/office/drawing/2010/main"/>
                      </a:ext>
                    </a:extLst>
                  </pic:spPr>
                </pic:pic>
              </a:graphicData>
            </a:graphic>
          </wp:inline>
        </w:drawing>
      </w:r>
    </w:p>
    <w:p w:rsidR="00C13FDC" w:rsidRDefault="005E6CB9" w:rsidP="005E6CB9">
      <w:pPr>
        <w:pStyle w:val="2"/>
      </w:pPr>
      <w:r>
        <w:rPr>
          <w:rFonts w:hint="eastAsia"/>
        </w:rPr>
        <w:t>GLFW</w:t>
      </w:r>
      <w:r>
        <w:rPr>
          <w:rFonts w:hint="eastAsia"/>
        </w:rPr>
        <w:t>を使って</w:t>
      </w:r>
      <w:r>
        <w:t>キー入力を調べる</w:t>
      </w:r>
    </w:p>
    <w:p w:rsidR="00A30382" w:rsidRPr="00A30382" w:rsidRDefault="000545B7" w:rsidP="00A30382">
      <w:r>
        <w:rPr>
          <w:rFonts w:hint="eastAsia"/>
        </w:rPr>
        <w:t>続いて</w:t>
      </w:r>
      <w:r w:rsidR="005E6CB9">
        <w:rPr>
          <w:rFonts w:hint="eastAsia"/>
        </w:rPr>
        <w:t>、ライトの位置をキー</w:t>
      </w:r>
      <w:r w:rsidR="00192FE4">
        <w:rPr>
          <w:rFonts w:hint="eastAsia"/>
        </w:rPr>
        <w:t>ボード</w:t>
      </w:r>
      <w:r w:rsidR="005E6CB9">
        <w:rPr>
          <w:rFonts w:hint="eastAsia"/>
        </w:rPr>
        <w:t>で動かせるようにしてみましょう。</w:t>
      </w:r>
      <w:r w:rsidR="00192FE4">
        <w:t>GLFW</w:t>
      </w:r>
      <w:r w:rsidR="00192FE4">
        <w:t>ライブラリには、どのキーが押されているかを簡単に調べられる関数が用意されています。まずは、この関数を</w:t>
      </w:r>
      <w:r w:rsidR="00192FE4">
        <w:rPr>
          <w:rFonts w:hint="eastAsia"/>
        </w:rPr>
        <w:t>GLFWEW::Window</w:t>
      </w:r>
      <w:r w:rsidR="00192FE4">
        <w:rPr>
          <w:rFonts w:hint="eastAsia"/>
        </w:rPr>
        <w:t>から使えるようにします。</w:t>
      </w:r>
      <w:r w:rsidR="00192FE4">
        <w:t>GLFWEW.h</w:t>
      </w:r>
      <w:r w:rsidR="00192FE4">
        <w:t>を開き、</w:t>
      </w:r>
      <w:r w:rsidR="00192FE4">
        <w:rPr>
          <w:rFonts w:hint="eastAsia"/>
        </w:rPr>
        <w:t>Window</w:t>
      </w:r>
      <w:r w:rsidR="00192FE4">
        <w:rPr>
          <w:rFonts w:hint="eastAsia"/>
        </w:rPr>
        <w:t>クラスに</w:t>
      </w:r>
      <w:r w:rsidR="00FF2DB9">
        <w:rPr>
          <w:rFonts w:hint="eastAsia"/>
        </w:rPr>
        <w:t>、</w:t>
      </w:r>
      <w:r w:rsidR="00192FE4">
        <w:rPr>
          <w:rFonts w:hint="eastAsia"/>
        </w:rPr>
        <w:t>次のプログラムを追加してください。</w:t>
      </w:r>
    </w:p>
    <w:p w:rsidR="00192FE4" w:rsidRPr="005E6CB9" w:rsidRDefault="00192FE4" w:rsidP="00192FE4">
      <w:pPr>
        <w:pStyle w:val="ac"/>
      </w:pPr>
      <w: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00955B4A" w:rsidRPr="00955B4A">
        <w:rPr>
          <w:color w:val="FF0000"/>
        </w:rPr>
        <w:t>+</w:t>
      </w:r>
      <w:r w:rsidR="00955B4A">
        <w:t xml:space="preserve">  </w:t>
      </w:r>
      <w:r w:rsidR="00AE30E6">
        <w:rPr>
          <w:rFonts w:hint="eastAsia"/>
          <w:color w:val="0000FF"/>
        </w:rPr>
        <w:t>bool</w:t>
      </w:r>
      <w:r w:rsidR="00AE30E6">
        <w:t xml:space="preserve"> Is</w:t>
      </w:r>
      <w:r>
        <w:t>Key</w:t>
      </w:r>
      <w:r w:rsidR="00AE30E6">
        <w:t>Pressed</w:t>
      </w:r>
      <w:r>
        <w:t>(</w:t>
      </w:r>
      <w:r>
        <w:rPr>
          <w:color w:val="0000FF"/>
        </w:rPr>
        <w:t>int</w:t>
      </w:r>
      <w:r>
        <w:t xml:space="preserve"> </w:t>
      </w:r>
      <w:r>
        <w:rPr>
          <w:color w:val="808080"/>
        </w:rPr>
        <w:t>key</w:t>
      </w:r>
      <w:r>
        <w:t xml:space="preserve">) </w:t>
      </w:r>
      <w:r>
        <w:rPr>
          <w:color w:val="0000FF"/>
        </w:rPr>
        <w:t>const</w:t>
      </w:r>
      <w:r>
        <w:t>;</w:t>
      </w:r>
      <w:r>
        <w:br/>
      </w:r>
      <w:r>
        <w:br/>
      </w:r>
      <w:r w:rsidR="00955B4A">
        <w:t xml:space="preserve"> </w:t>
      </w:r>
      <w:r>
        <w:rPr>
          <w:color w:val="0000FF"/>
        </w:rPr>
        <w:t>private</w:t>
      </w:r>
      <w:r>
        <w:t>:</w:t>
      </w:r>
      <w:r>
        <w:br/>
      </w:r>
      <w:r w:rsidR="00955B4A">
        <w:t xml:space="preserve">   </w:t>
      </w:r>
      <w:r>
        <w:t>Window();</w:t>
      </w:r>
      <w:r>
        <w:br/>
      </w:r>
      <w:r w:rsidR="00955B4A">
        <w:t xml:space="preserve">   </w:t>
      </w:r>
      <w:r>
        <w:t>~Window();</w:t>
      </w:r>
    </w:p>
    <w:p w:rsidR="000545B7" w:rsidRDefault="00AE30E6" w:rsidP="000545B7">
      <w:r>
        <w:rPr>
          <w:rFonts w:hint="eastAsia"/>
        </w:rPr>
        <w:t>関数名は</w:t>
      </w:r>
      <w:r>
        <w:rPr>
          <w:rFonts w:hint="eastAsia"/>
        </w:rPr>
        <w:t>I</w:t>
      </w:r>
      <w:r>
        <w:t>sKeyPressed(</w:t>
      </w:r>
      <w:r>
        <w:t>いず・きー・ぷれすど</w:t>
      </w:r>
      <w:r>
        <w:rPr>
          <w:rFonts w:hint="eastAsia"/>
        </w:rPr>
        <w:t>=</w:t>
      </w:r>
      <w:r w:rsidR="000545B7">
        <w:rPr>
          <w:rFonts w:hint="eastAsia"/>
        </w:rPr>
        <w:t>「キーは押されていますか</w:t>
      </w:r>
      <w:r>
        <w:rPr>
          <w:rFonts w:hint="eastAsia"/>
        </w:rPr>
        <w:t>？」</w:t>
      </w:r>
      <w:r>
        <w:rPr>
          <w:rFonts w:hint="eastAsia"/>
        </w:rPr>
        <w:t>)</w:t>
      </w:r>
      <w:r>
        <w:rPr>
          <w:rFonts w:hint="eastAsia"/>
        </w:rPr>
        <w:t>としました。</w:t>
      </w:r>
    </w:p>
    <w:p w:rsidR="000545B7" w:rsidRPr="000545B7" w:rsidRDefault="00AE30E6" w:rsidP="000545B7">
      <w:r>
        <w:t>次に、関数の定義を追加します。</w:t>
      </w:r>
      <w:r>
        <w:rPr>
          <w:rFonts w:hint="eastAsia"/>
        </w:rPr>
        <w:t>GLFWEW.cpp</w:t>
      </w:r>
      <w:r>
        <w:rPr>
          <w:rFonts w:hint="eastAsia"/>
        </w:rPr>
        <w:t>を開き、</w:t>
      </w:r>
      <w:r>
        <w:rPr>
          <w:rFonts w:hint="eastAsia"/>
        </w:rPr>
        <w:t>SwapBuffers</w:t>
      </w:r>
      <w:r>
        <w:rPr>
          <w:rFonts w:hint="eastAsia"/>
        </w:rPr>
        <w:t>関数の定義の下に、次のプログラムを追加してください。</w:t>
      </w:r>
    </w:p>
    <w:p w:rsidR="00AE30E6" w:rsidRDefault="00AE30E6" w:rsidP="00AE30E6">
      <w:pPr>
        <w:pStyle w:val="ac"/>
      </w:pPr>
      <w:r>
        <w:rPr>
          <w:color w:val="0000FF"/>
        </w:rPr>
        <w:t xml:space="preserve"> void</w:t>
      </w:r>
      <w:r>
        <w:t xml:space="preserve"> </w:t>
      </w:r>
      <w:r>
        <w:rPr>
          <w:color w:val="2B91AF"/>
        </w:rPr>
        <w:t>Window</w:t>
      </w:r>
      <w:r>
        <w:t xml:space="preserve">::SwapBuffers() </w:t>
      </w:r>
      <w:r>
        <w:rPr>
          <w:color w:val="0000FF"/>
        </w:rPr>
        <w:t>const</w:t>
      </w:r>
      <w:r>
        <w:br/>
        <w:t xml:space="preserve"> {</w:t>
      </w:r>
      <w:r>
        <w:br/>
        <w:t xml:space="preserve">   glfwPollEvents();</w:t>
      </w:r>
      <w:r>
        <w:br/>
        <w:t xml:space="preserve">   glfwSwapBuffers(window);</w:t>
      </w:r>
      <w:r>
        <w:br/>
        <w:t xml:space="preserve"> }</w:t>
      </w:r>
      <w:r>
        <w:br/>
      </w:r>
      <w: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w:t>
      </w:r>
      <w:r w:rsidRPr="00AE30E6">
        <w:rPr>
          <w:rFonts w:hint="eastAsia"/>
          <w:color w:val="008000"/>
        </w:rPr>
        <w:t>キーが押されているか調べる</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@param key </w:t>
      </w:r>
      <w:r w:rsidR="009D270A">
        <w:rPr>
          <w:rFonts w:hint="eastAsia"/>
          <w:color w:val="008000"/>
        </w:rPr>
        <w:t>調べたいキー</w:t>
      </w:r>
      <w:r w:rsidR="00314F52">
        <w:rPr>
          <w:rFonts w:hint="eastAsia"/>
          <w:color w:val="008000"/>
        </w:rPr>
        <w:t>・コード</w:t>
      </w:r>
      <w:r w:rsidRPr="00AE30E6">
        <w:rPr>
          <w:color w:val="008000"/>
        </w:rPr>
        <w:t>(GLFW_KEY_A</w:t>
      </w:r>
      <w:r w:rsidRPr="00AE30E6">
        <w:rPr>
          <w:rFonts w:hint="eastAsia"/>
          <w:color w:val="008000"/>
        </w:rPr>
        <w:t>など</w:t>
      </w:r>
      <w:r w:rsidRPr="00AE30E6">
        <w:rPr>
          <w:color w:val="008000"/>
        </w:rPr>
        <w:t>).</w:t>
      </w:r>
      <w:r w:rsidRPr="00AE30E6">
        <w:rPr>
          <w:color w:val="008000"/>
        </w:rPr>
        <w:br/>
      </w:r>
      <w:r w:rsidRPr="00955B4A">
        <w:rPr>
          <w:color w:val="FF0000"/>
        </w:rPr>
        <w:t>+</w:t>
      </w:r>
      <w:r w:rsidRPr="00AE30E6">
        <w:rPr>
          <w:color w:val="008000"/>
        </w:rPr>
        <w:t>*</w:t>
      </w:r>
      <w:r w:rsidRPr="00AE30E6">
        <w:rPr>
          <w:color w:val="008000"/>
        </w:rPr>
        <w:br/>
      </w:r>
      <w:r w:rsidRPr="00955B4A">
        <w:rPr>
          <w:color w:val="FF0000"/>
        </w:rPr>
        <w:t>+</w:t>
      </w:r>
      <w:r w:rsidRPr="00AE30E6">
        <w:rPr>
          <w:color w:val="008000"/>
        </w:rPr>
        <w:t xml:space="preserve">* @retval true  </w:t>
      </w:r>
      <w:r w:rsidRPr="00AE30E6">
        <w:rPr>
          <w:rFonts w:hint="eastAsia"/>
          <w:color w:val="008000"/>
        </w:rPr>
        <w:t>キーが押されている</w:t>
      </w:r>
      <w:r w:rsidRPr="00AE30E6">
        <w:rPr>
          <w:color w:val="008000"/>
        </w:rPr>
        <w:t>.</w:t>
      </w:r>
      <w:r w:rsidRPr="00AE30E6">
        <w:rPr>
          <w:color w:val="008000"/>
        </w:rPr>
        <w:br/>
      </w:r>
      <w:r w:rsidRPr="00955B4A">
        <w:rPr>
          <w:color w:val="FF0000"/>
        </w:rPr>
        <w:t>+</w:t>
      </w:r>
      <w:r w:rsidRPr="00AE30E6">
        <w:rPr>
          <w:color w:val="008000"/>
        </w:rPr>
        <w:t xml:space="preserve">* @retval false </w:t>
      </w:r>
      <w:r w:rsidRPr="00AE30E6">
        <w:rPr>
          <w:rFonts w:hint="eastAsia"/>
          <w:color w:val="008000"/>
        </w:rPr>
        <w:t>キーが押されていない</w:t>
      </w:r>
      <w:r w:rsidRPr="00AE30E6">
        <w:rPr>
          <w:color w:val="008000"/>
        </w:rPr>
        <w:t>.</w:t>
      </w:r>
      <w:r w:rsidR="00314F52">
        <w:rPr>
          <w:color w:val="008000"/>
        </w:rPr>
        <w:br/>
      </w:r>
      <w:r w:rsidR="00314F52" w:rsidRPr="00955B4A">
        <w:rPr>
          <w:color w:val="FF0000"/>
        </w:rPr>
        <w:t>+</w:t>
      </w:r>
      <w:r w:rsidR="00314F52">
        <w:rPr>
          <w:rFonts w:hint="eastAsia"/>
          <w:color w:val="008000"/>
        </w:rPr>
        <w:t xml:space="preserve">* </w:t>
      </w:r>
      <w:r w:rsidRPr="00AE30E6">
        <w:rPr>
          <w:color w:val="008000"/>
        </w:rPr>
        <w:br/>
      </w:r>
      <w:r w:rsidR="00314F52" w:rsidRPr="00955B4A">
        <w:rPr>
          <w:color w:val="FF0000"/>
        </w:rPr>
        <w:t>+</w:t>
      </w:r>
      <w:r w:rsidR="00314F52">
        <w:rPr>
          <w:rFonts w:hint="eastAsia"/>
          <w:color w:val="008000"/>
        </w:rPr>
        <w:t xml:space="preserve">* </w:t>
      </w:r>
      <w:r w:rsidR="00314F52">
        <w:rPr>
          <w:rFonts w:hint="eastAsia"/>
          <w:color w:val="008000"/>
        </w:rPr>
        <w:t>使用できるキー・コードの一覧は</w:t>
      </w:r>
      <w:r w:rsidR="00314F52">
        <w:rPr>
          <w:rFonts w:hint="eastAsia"/>
          <w:color w:val="008000"/>
        </w:rPr>
        <w:t>glfw3.h</w:t>
      </w:r>
      <w:r w:rsidR="001B7C76">
        <w:rPr>
          <w:rFonts w:hint="eastAsia"/>
          <w:color w:val="008000"/>
        </w:rPr>
        <w:t>にあります</w:t>
      </w:r>
      <w:r w:rsidR="008420F4">
        <w:rPr>
          <w:rFonts w:hint="eastAsia"/>
          <w:color w:val="008000"/>
        </w:rPr>
        <w:t>(</w:t>
      </w:r>
      <w:r w:rsidR="00DF580A">
        <w:rPr>
          <w:rFonts w:hint="eastAsia"/>
          <w:color w:val="008000"/>
        </w:rPr>
        <w:t>「</w:t>
      </w:r>
      <w:r w:rsidR="008420F4">
        <w:rPr>
          <w:color w:val="008000"/>
        </w:rPr>
        <w:t>keyboard</w:t>
      </w:r>
      <w:r w:rsidR="00DF580A">
        <w:rPr>
          <w:color w:val="008000"/>
        </w:rPr>
        <w:t>」</w:t>
      </w:r>
      <w:r w:rsidR="008420F4">
        <w:rPr>
          <w:color w:val="008000"/>
        </w:rPr>
        <w:t>で検索</w:t>
      </w:r>
      <w:r w:rsidR="008420F4">
        <w:rPr>
          <w:rFonts w:hint="eastAsia"/>
          <w:color w:val="008000"/>
        </w:rPr>
        <w:t>)</w:t>
      </w:r>
      <w:r w:rsidR="00314F52">
        <w:rPr>
          <w:rFonts w:hint="eastAsia"/>
          <w:color w:val="008000"/>
        </w:rPr>
        <w:t>.</w:t>
      </w:r>
      <w:r w:rsidR="00314F52" w:rsidRPr="00AE30E6">
        <w:rPr>
          <w:color w:val="008000"/>
        </w:rPr>
        <w:br/>
      </w:r>
      <w:r w:rsidRPr="00955B4A">
        <w:rPr>
          <w:color w:val="FF0000"/>
        </w:rPr>
        <w:t>+</w:t>
      </w:r>
      <w:r w:rsidRPr="00AE30E6">
        <w:rPr>
          <w:color w:val="008000"/>
        </w:rPr>
        <w:t>*/</w:t>
      </w:r>
      <w:r>
        <w:br/>
      </w:r>
      <w:r w:rsidRPr="00955B4A">
        <w:rPr>
          <w:color w:val="FF0000"/>
        </w:rPr>
        <w:t>+</w:t>
      </w:r>
      <w:r>
        <w:rPr>
          <w:color w:val="0000FF"/>
        </w:rPr>
        <w:t>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r>
      <w:r w:rsidRPr="00955B4A">
        <w:rPr>
          <w:color w:val="FF0000"/>
        </w:rPr>
        <w:t>+</w:t>
      </w:r>
      <w:r>
        <w:t>{</w:t>
      </w:r>
      <w:r>
        <w:br/>
      </w:r>
      <w:r w:rsidRPr="00955B4A">
        <w:rPr>
          <w:color w:val="FF0000"/>
        </w:rPr>
        <w:t>+</w:t>
      </w:r>
      <w:r>
        <w:t xml:space="preserve">  </w:t>
      </w:r>
      <w:r>
        <w:rPr>
          <w:color w:val="0000FF"/>
        </w:rPr>
        <w:t>return</w:t>
      </w:r>
      <w:r>
        <w:t xml:space="preserve"> glfwGetKey(window, </w:t>
      </w:r>
      <w:r>
        <w:rPr>
          <w:color w:val="808080"/>
        </w:rPr>
        <w:t>key</w:t>
      </w:r>
      <w:r>
        <w:t xml:space="preserve">) == </w:t>
      </w:r>
      <w:r>
        <w:rPr>
          <w:color w:val="6F008A"/>
        </w:rPr>
        <w:t>GLFW_PRESS</w:t>
      </w:r>
      <w:r>
        <w:t>;</w:t>
      </w:r>
      <w:r>
        <w:br/>
      </w:r>
      <w:r w:rsidRPr="00955B4A">
        <w:rPr>
          <w:color w:val="FF0000"/>
        </w:rPr>
        <w:t>+</w:t>
      </w:r>
      <w:r>
        <w:t>}</w:t>
      </w:r>
      <w:r>
        <w:br/>
      </w:r>
      <w:r w:rsidRPr="00955B4A">
        <w:rPr>
          <w:color w:val="FF0000"/>
        </w:rPr>
        <w:t>+</w:t>
      </w:r>
      <w:r>
        <w:br/>
        <w:t xml:space="preserve">} </w:t>
      </w:r>
      <w:r w:rsidRPr="00AE30E6">
        <w:rPr>
          <w:color w:val="008000"/>
        </w:rPr>
        <w:t>// namespace GLFWEW</w:t>
      </w:r>
    </w:p>
    <w:p w:rsidR="000339ED" w:rsidRDefault="00AE30E6" w:rsidP="00C13FDC">
      <w:r>
        <w:rPr>
          <w:rFonts w:hint="eastAsia"/>
        </w:rPr>
        <w:lastRenderedPageBreak/>
        <w:t>キーが押されているかを調べるには</w:t>
      </w:r>
      <w:r>
        <w:rPr>
          <w:rFonts w:hint="eastAsia"/>
        </w:rPr>
        <w:t>glfwGetKey(</w:t>
      </w:r>
      <w:r>
        <w:rPr>
          <w:rFonts w:hint="eastAsia"/>
        </w:rPr>
        <w:t>じーえる・えふ・だぶりゅー・げっと・きー</w:t>
      </w:r>
      <w:r>
        <w:rPr>
          <w:rFonts w:hint="eastAsia"/>
        </w:rPr>
        <w:t>)</w:t>
      </w:r>
      <w:r>
        <w:rPr>
          <w:rFonts w:hint="eastAsia"/>
        </w:rPr>
        <w:t>関数を使います。</w:t>
      </w:r>
      <w:r>
        <w:br/>
      </w:r>
      <w:r>
        <w:rPr>
          <w:rFonts w:hint="eastAsia"/>
        </w:rPr>
        <w:t>glfwGetKey</w:t>
      </w:r>
      <w:r w:rsidR="009D270A">
        <w:rPr>
          <w:rFonts w:hint="eastAsia"/>
        </w:rPr>
        <w:t>は、引数にキー・コードと呼ばれる</w:t>
      </w:r>
      <w:r>
        <w:rPr>
          <w:rFonts w:hint="eastAsia"/>
        </w:rPr>
        <w:t>キーの</w:t>
      </w:r>
      <w:r w:rsidR="009D270A">
        <w:rPr>
          <w:rFonts w:hint="eastAsia"/>
        </w:rPr>
        <w:t>種類を設定すると、そのキーが押されているかどうかを返してくれる関数です。キーが押されていれば</w:t>
      </w:r>
      <w:r w:rsidR="009D270A">
        <w:rPr>
          <w:rFonts w:hint="eastAsia"/>
        </w:rPr>
        <w:t>GLFW_PRESS(</w:t>
      </w:r>
      <w:r w:rsidR="009D270A">
        <w:rPr>
          <w:rFonts w:hint="eastAsia"/>
        </w:rPr>
        <w:t>じーえる・えふ・だぶりゅー・ぷれす</w:t>
      </w:r>
      <w:r w:rsidR="009D270A">
        <w:rPr>
          <w:rFonts w:hint="eastAsia"/>
        </w:rPr>
        <w:t>)</w:t>
      </w:r>
      <w:r w:rsidR="009D270A">
        <w:rPr>
          <w:rFonts w:hint="eastAsia"/>
        </w:rPr>
        <w:t>、押されていなければ</w:t>
      </w:r>
      <w:r w:rsidR="009D270A">
        <w:rPr>
          <w:rFonts w:hint="eastAsia"/>
        </w:rPr>
        <w:t>GLFW_RELEASE</w:t>
      </w:r>
      <w:r w:rsidR="009D270A">
        <w:t>(</w:t>
      </w:r>
      <w:r w:rsidR="009D270A">
        <w:t>じーえる・えふ・だぶりゅー・りりーす</w:t>
      </w:r>
      <w:r w:rsidR="009D270A">
        <w:rPr>
          <w:rFonts w:hint="eastAsia"/>
        </w:rPr>
        <w:t>)</w:t>
      </w:r>
      <w:r w:rsidR="009D270A">
        <w:rPr>
          <w:rFonts w:hint="eastAsia"/>
        </w:rPr>
        <w:t>が返されます。</w:t>
      </w:r>
    </w:p>
    <w:p w:rsidR="00071FD2" w:rsidRDefault="009D270A" w:rsidP="00C13FDC">
      <w:r>
        <w:t>今回作成する関数は、</w:t>
      </w:r>
      <w:r>
        <w:rPr>
          <w:rFonts w:hint="eastAsia"/>
        </w:rPr>
        <w:t>glfwGetKey</w:t>
      </w:r>
      <w:r>
        <w:rPr>
          <w:rFonts w:hint="eastAsia"/>
        </w:rPr>
        <w:t>関数から返された値をそのまま返すのではなく、</w:t>
      </w:r>
      <w:r>
        <w:rPr>
          <w:rFonts w:hint="eastAsia"/>
        </w:rPr>
        <w:t>boo</w:t>
      </w:r>
      <w:r>
        <w:t>l</w:t>
      </w:r>
      <w:r>
        <w:t>型に変換してから返すようにしました。「押されていれば</w:t>
      </w:r>
      <w:r>
        <w:rPr>
          <w:rFonts w:hint="eastAsia"/>
        </w:rPr>
        <w:t>true</w:t>
      </w:r>
      <w:r>
        <w:rPr>
          <w:rFonts w:hint="eastAsia"/>
        </w:rPr>
        <w:t>を返す</w:t>
      </w:r>
      <w:r w:rsidR="00C43538">
        <w:rPr>
          <w:rFonts w:hint="eastAsia"/>
        </w:rPr>
        <w:t>」</w:t>
      </w:r>
      <w:r w:rsidR="00C43538">
        <w:t>ようにしたいので、戻り値を</w:t>
      </w:r>
      <w:r w:rsidR="00C43538">
        <w:rPr>
          <w:rFonts w:hint="eastAsia"/>
        </w:rPr>
        <w:t>GLFW_PRESS</w:t>
      </w:r>
      <w:r w:rsidR="00C43538">
        <w:rPr>
          <w:rFonts w:hint="eastAsia"/>
        </w:rPr>
        <w:t>と比較し、その結果を返しています。</w:t>
      </w:r>
    </w:p>
    <w:p w:rsidR="00FB00DA" w:rsidRDefault="00FB00DA" w:rsidP="00FB00DA">
      <w:pPr>
        <w:pStyle w:val="2"/>
      </w:pPr>
      <w:r>
        <w:t>ライトを動かす</w:t>
      </w:r>
    </w:p>
    <w:p w:rsidR="000339ED" w:rsidRPr="00AE30E6" w:rsidRDefault="000339ED" w:rsidP="00C13FDC">
      <w:r>
        <w:rPr>
          <w:rFonts w:hint="eastAsia"/>
        </w:rPr>
        <w:t>これで</w:t>
      </w:r>
      <w:r w:rsidR="000545B7">
        <w:rPr>
          <w:rFonts w:hint="eastAsia"/>
        </w:rPr>
        <w:t>、</w:t>
      </w:r>
      <w:r>
        <w:rPr>
          <w:rFonts w:hint="eastAsia"/>
        </w:rPr>
        <w:t>押されているキーを調べられるようになりました。</w:t>
      </w:r>
      <w:r>
        <w:t>それでは、ライトを動かすプログラムを書きましょう。</w:t>
      </w:r>
      <w:r>
        <w:br/>
      </w:r>
      <w:r>
        <w:rPr>
          <w:rFonts w:hint="eastAsia"/>
        </w:rPr>
        <w:t>Main.cpp</w:t>
      </w:r>
      <w:r>
        <w:rPr>
          <w:rFonts w:hint="eastAsia"/>
        </w:rPr>
        <w:t>を開き、ポイント・ライトの位置にモデルを表示するプログラムに、次のプログラムを追加してください。</w:t>
      </w:r>
    </w:p>
    <w:p w:rsidR="00C13FDC" w:rsidRDefault="00071FD2" w:rsidP="00071FD2">
      <w:pPr>
        <w:pStyle w:val="ac"/>
      </w:pPr>
      <w:r>
        <w:t xml:space="preserve"> </w:t>
      </w:r>
      <w:r>
        <w:rPr>
          <w:color w:val="008000"/>
        </w:rPr>
        <w:t xml:space="preserve">// </w:t>
      </w:r>
      <w:r>
        <w:rPr>
          <w:rFonts w:hint="eastAsia"/>
          <w:color w:val="008000"/>
        </w:rPr>
        <w:t>ポイント・ライトの位置が分かるように適当なモデルを表示</w:t>
      </w:r>
      <w:r>
        <w:rPr>
          <w:color w:val="008000"/>
        </w:rPr>
        <w:t>.</w:t>
      </w:r>
      <w:r>
        <w:rPr>
          <w:color w:val="008000"/>
        </w:rPr>
        <w:br/>
      </w:r>
      <w:r>
        <w:t xml:space="preserve"> {</w:t>
      </w:r>
      <w:r>
        <w:br/>
      </w:r>
      <w:r w:rsidRPr="00861DD4">
        <w:rPr>
          <w:color w:val="FF0000"/>
        </w:rPr>
        <w:t>+</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speed = 0.05f;</w:t>
      </w:r>
      <w:r>
        <w:br/>
      </w:r>
      <w:r w:rsidRPr="00861DD4">
        <w:rPr>
          <w:color w:val="FF0000"/>
        </w:rPr>
        <w:t>+</w:t>
      </w:r>
      <w:r>
        <w:t xml:space="preserve">  </w:t>
      </w:r>
      <w:r>
        <w:rPr>
          <w:color w:val="0000FF"/>
        </w:rPr>
        <w:t>if</w:t>
      </w:r>
      <w:r>
        <w:t xml:space="preserve"> (window.IsKeyPressed(</w:t>
      </w:r>
      <w:r>
        <w:rPr>
          <w:color w:val="6F008A"/>
        </w:rPr>
        <w:t>GLFW_KEY_</w:t>
      </w:r>
      <w:r w:rsidR="002422C9">
        <w:rPr>
          <w:color w:val="6F008A"/>
        </w:rPr>
        <w:t>A</w:t>
      </w:r>
      <w:r>
        <w:t>)) {</w:t>
      </w:r>
      <w:r>
        <w:br/>
      </w:r>
      <w:r w:rsidRPr="00861DD4">
        <w:rPr>
          <w:color w:val="FF0000"/>
        </w:rPr>
        <w:t>+</w:t>
      </w:r>
      <w:r>
        <w:t xml:space="preserve">    pointLightPos[0].x -= speed;</w:t>
      </w:r>
      <w:r>
        <w:br/>
      </w:r>
      <w:r w:rsidRPr="00861DD4">
        <w:rPr>
          <w:color w:val="FF0000"/>
        </w:rPr>
        <w:t>+</w:t>
      </w:r>
      <w:r>
        <w:t xml:space="preserve">  } </w:t>
      </w:r>
      <w:r>
        <w:rPr>
          <w:color w:val="0000FF"/>
        </w:rPr>
        <w:t>else</w:t>
      </w:r>
      <w:r>
        <w:t xml:space="preserve"> </w:t>
      </w:r>
      <w:r>
        <w:rPr>
          <w:color w:val="0000FF"/>
        </w:rPr>
        <w:t>if</w:t>
      </w:r>
      <w:r>
        <w:t xml:space="preserve"> (window.IsKeyPressed(</w:t>
      </w:r>
      <w:r>
        <w:rPr>
          <w:color w:val="6F008A"/>
        </w:rPr>
        <w:t>GLFW_KEY_</w:t>
      </w:r>
      <w:r w:rsidR="002422C9">
        <w:rPr>
          <w:color w:val="6F008A"/>
        </w:rPr>
        <w:t>D</w:t>
      </w:r>
      <w:r>
        <w:t>)) {</w:t>
      </w:r>
      <w:r>
        <w:br/>
      </w:r>
      <w:r w:rsidRPr="00861DD4">
        <w:rPr>
          <w:color w:val="FF0000"/>
        </w:rPr>
        <w:t>+</w:t>
      </w:r>
      <w:r>
        <w:t xml:space="preserve">    pointLightPos[0].x += speed;</w:t>
      </w:r>
      <w:r>
        <w:br/>
      </w:r>
      <w:r w:rsidRPr="00861DD4">
        <w:rPr>
          <w:color w:val="FF0000"/>
        </w:rPr>
        <w:t>+</w:t>
      </w:r>
      <w:r>
        <w:t xml:space="preserve">  }</w:t>
      </w:r>
      <w:r>
        <w:br/>
      </w:r>
      <w:r w:rsidR="00087C8F" w:rsidRPr="00861DD4">
        <w:rPr>
          <w:color w:val="FF0000"/>
        </w:rPr>
        <w:t>+</w:t>
      </w:r>
      <w:r w:rsidR="00087C8F">
        <w:t xml:space="preserve">  </w:t>
      </w:r>
      <w:r w:rsidR="00087C8F">
        <w:rPr>
          <w:color w:val="0000FF"/>
        </w:rPr>
        <w:t>if</w:t>
      </w:r>
      <w:r w:rsidR="00087C8F">
        <w:t xml:space="preserve"> (window.IsKeyPressed(</w:t>
      </w:r>
      <w:r w:rsidR="00087C8F">
        <w:rPr>
          <w:color w:val="6F008A"/>
        </w:rPr>
        <w:t>GLFW_KEY_LEFT_SHIFT</w:t>
      </w:r>
      <w:r w:rsidR="00087C8F">
        <w:t>)) {</w:t>
      </w:r>
      <w:r w:rsidR="00087C8F">
        <w:br/>
      </w:r>
      <w:r w:rsidRPr="00861DD4">
        <w:rPr>
          <w:color w:val="FF0000"/>
        </w:rPr>
        <w:t>+</w:t>
      </w:r>
      <w:r w:rsidR="00087C8F">
        <w:rPr>
          <w:color w:val="FF0000"/>
        </w:rPr>
        <w:t xml:space="preserve">  </w:t>
      </w:r>
      <w:r>
        <w:t xml:space="preserve">  </w:t>
      </w:r>
      <w:r>
        <w:rPr>
          <w:color w:val="0000FF"/>
        </w:rPr>
        <w:t>if</w:t>
      </w:r>
      <w:r>
        <w:t xml:space="preserve"> (window.IsKeyPressed(</w:t>
      </w:r>
      <w:r w:rsidR="002422C9">
        <w:rPr>
          <w:color w:val="6F008A"/>
        </w:rPr>
        <w:t>GLFW_KEY_W</w:t>
      </w:r>
      <w:r>
        <w:t>)) {</w:t>
      </w:r>
      <w:r>
        <w:br/>
      </w:r>
      <w:r w:rsidRPr="00861DD4">
        <w:rPr>
          <w:color w:val="FF0000"/>
        </w:rPr>
        <w:t>+</w:t>
      </w:r>
      <w:r>
        <w:t xml:space="preserve">  </w:t>
      </w:r>
      <w:r w:rsidR="00087C8F">
        <w:t xml:space="preserve">  </w:t>
      </w:r>
      <w:r>
        <w:t xml:space="preserve">  pointLightPos</w:t>
      </w:r>
      <w:r w:rsidR="00087C8F">
        <w:t>[0].y +</w:t>
      </w:r>
      <w:r>
        <w:t>= speed;</w:t>
      </w:r>
      <w:r>
        <w:br/>
      </w:r>
      <w:r w:rsidRPr="00861DD4">
        <w:rPr>
          <w:color w:val="FF0000"/>
        </w:rPr>
        <w:t>+</w:t>
      </w:r>
      <w:r>
        <w:t xml:space="preserve">  </w:t>
      </w:r>
      <w:r w:rsidR="00087C8F">
        <w:t xml:space="preserve">  </w:t>
      </w:r>
      <w:r>
        <w:t xml:space="preserve">} </w:t>
      </w:r>
      <w:r>
        <w:rPr>
          <w:color w:val="0000FF"/>
        </w:rPr>
        <w:t>else</w:t>
      </w:r>
      <w:r>
        <w:t xml:space="preserve"> </w:t>
      </w:r>
      <w:r>
        <w:rPr>
          <w:color w:val="0000FF"/>
        </w:rPr>
        <w:t>if</w:t>
      </w:r>
      <w:r>
        <w:t xml:space="preserve"> (window.IsKeyPressed(</w:t>
      </w:r>
      <w:r>
        <w:rPr>
          <w:color w:val="6F008A"/>
        </w:rPr>
        <w:t>GLFW_KEY_</w:t>
      </w:r>
      <w:r w:rsidR="002422C9">
        <w:rPr>
          <w:color w:val="6F008A"/>
        </w:rPr>
        <w:t>S</w:t>
      </w:r>
      <w:r>
        <w:t>)) {</w:t>
      </w:r>
      <w:r>
        <w:br/>
      </w:r>
      <w:r w:rsidRPr="00861DD4">
        <w:rPr>
          <w:color w:val="FF0000"/>
        </w:rPr>
        <w:t>+</w:t>
      </w:r>
      <w:r>
        <w:t xml:space="preserve">    </w:t>
      </w:r>
      <w:r w:rsidR="00087C8F">
        <w:t xml:space="preserve">  </w:t>
      </w:r>
      <w:r>
        <w:t>pointLightPos</w:t>
      </w:r>
      <w:r w:rsidR="00087C8F">
        <w:t>[0].y -</w:t>
      </w:r>
      <w:r>
        <w:t>= speed;</w:t>
      </w:r>
      <w:r>
        <w:br/>
      </w:r>
      <w:r w:rsidRPr="00861DD4">
        <w:rPr>
          <w:color w:val="FF0000"/>
        </w:rPr>
        <w:t>+</w:t>
      </w:r>
      <w:r>
        <w:t xml:space="preserve">  </w:t>
      </w:r>
      <w:r w:rsidR="00087C8F">
        <w:t xml:space="preserve">  </w:t>
      </w:r>
      <w:r>
        <w:t>}</w:t>
      </w:r>
      <w:r>
        <w:br/>
      </w:r>
      <w:r w:rsidR="00087C8F" w:rsidRPr="00861DD4">
        <w:rPr>
          <w:color w:val="FF0000"/>
        </w:rPr>
        <w:t>+</w:t>
      </w:r>
      <w:r w:rsidR="00087C8F">
        <w:t xml:space="preserve">  } </w:t>
      </w:r>
      <w:r w:rsidR="00087C8F">
        <w:rPr>
          <w:color w:val="0000FF"/>
        </w:rPr>
        <w:t>else</w:t>
      </w:r>
      <w:r w:rsidR="00087C8F">
        <w:t xml:space="preserve"> {</w:t>
      </w:r>
      <w:r w:rsidR="00087C8F">
        <w:br/>
      </w:r>
      <w:r w:rsidR="00087C8F" w:rsidRPr="00861DD4">
        <w:rPr>
          <w:color w:val="FF0000"/>
        </w:rPr>
        <w:t>+</w:t>
      </w:r>
      <w:r w:rsidR="00087C8F">
        <w:rPr>
          <w:color w:val="FF0000"/>
        </w:rPr>
        <w:t xml:space="preserve">  </w:t>
      </w:r>
      <w:r w:rsidR="00087C8F">
        <w:t xml:space="preserve">  </w:t>
      </w:r>
      <w:r w:rsidR="00087C8F">
        <w:rPr>
          <w:color w:val="0000FF"/>
        </w:rPr>
        <w:t>if</w:t>
      </w:r>
      <w:r w:rsidR="00087C8F">
        <w:t xml:space="preserve"> (window.IsKeyPressed(</w:t>
      </w:r>
      <w:r w:rsidR="002422C9">
        <w:rPr>
          <w:color w:val="6F008A"/>
        </w:rPr>
        <w:t>GLFW_KEY_W</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 </w:t>
      </w:r>
      <w:r w:rsidR="00087C8F">
        <w:rPr>
          <w:color w:val="0000FF"/>
        </w:rPr>
        <w:t>else</w:t>
      </w:r>
      <w:r w:rsidR="00087C8F">
        <w:t xml:space="preserve"> </w:t>
      </w:r>
      <w:r w:rsidR="00087C8F">
        <w:rPr>
          <w:color w:val="0000FF"/>
        </w:rPr>
        <w:t>if</w:t>
      </w:r>
      <w:r w:rsidR="00087C8F">
        <w:t xml:space="preserve"> (window.IsKeyPressed(</w:t>
      </w:r>
      <w:r w:rsidR="00087C8F">
        <w:rPr>
          <w:color w:val="6F008A"/>
        </w:rPr>
        <w:t>GLFW_KEY_</w:t>
      </w:r>
      <w:r w:rsidR="002422C9">
        <w:rPr>
          <w:color w:val="6F008A"/>
        </w:rPr>
        <w:t>S</w:t>
      </w:r>
      <w:r w:rsidR="00087C8F">
        <w:t>)) {</w:t>
      </w:r>
      <w:r w:rsidR="00087C8F">
        <w:br/>
      </w:r>
      <w:r w:rsidR="00087C8F" w:rsidRPr="00861DD4">
        <w:rPr>
          <w:color w:val="FF0000"/>
        </w:rPr>
        <w:t>+</w:t>
      </w:r>
      <w:r w:rsidR="00087C8F">
        <w:t xml:space="preserve">      pointLightPos[0].z += speed;</w:t>
      </w:r>
      <w:r w:rsidR="00087C8F">
        <w:br/>
      </w:r>
      <w:r w:rsidR="00087C8F" w:rsidRPr="00861DD4">
        <w:rPr>
          <w:color w:val="FF0000"/>
        </w:rPr>
        <w:t>+</w:t>
      </w:r>
      <w:r w:rsidR="00087C8F">
        <w:t xml:space="preserve">    }</w:t>
      </w:r>
      <w:r w:rsidR="00087C8F">
        <w:br/>
      </w:r>
      <w:r w:rsidR="00087C8F" w:rsidRPr="00861DD4">
        <w:rPr>
          <w:color w:val="FF0000"/>
        </w:rPr>
        <w:t>+</w:t>
      </w:r>
      <w:r w:rsidR="00087C8F">
        <w:t xml:space="preserve">  }</w:t>
      </w:r>
      <w:r w:rsidR="00087C8F">
        <w:br/>
      </w:r>
      <w:r w:rsidRPr="00861DD4">
        <w:rPr>
          <w:color w:val="FF0000"/>
        </w:rPr>
        <w:t>+</w:t>
      </w:r>
      <w:r>
        <w:rPr>
          <w:color w:val="FF0000"/>
        </w:rPr>
        <w:br/>
        <w:t xml:space="preserve">   </w:t>
      </w:r>
      <w:r>
        <w:rPr>
          <w:color w:val="008000"/>
        </w:rPr>
        <w:t xml:space="preserve">// </w:t>
      </w:r>
      <w:r>
        <w:rPr>
          <w:color w:val="008000"/>
        </w:rPr>
        <w:t>モデルの</w:t>
      </w:r>
      <w:r>
        <w:rPr>
          <w:color w:val="008000"/>
        </w:rPr>
        <w:t>Y</w:t>
      </w:r>
      <w:r>
        <w:rPr>
          <w:rFonts w:hint="eastAsia"/>
          <w:color w:val="008000"/>
        </w:rPr>
        <w:t>軸回転角を更新</w:t>
      </w:r>
      <w:r>
        <w:rPr>
          <w:rFonts w:hint="eastAsia"/>
          <w:color w:val="008000"/>
        </w:rPr>
        <w:t>.</w:t>
      </w:r>
      <w:r>
        <w:rPr>
          <w:color w:val="FF0000"/>
        </w:rPr>
        <w:br/>
      </w:r>
      <w:r>
        <w:t xml:space="preserve">   </w:t>
      </w:r>
      <w:r>
        <w:rPr>
          <w:color w:val="0000FF"/>
        </w:rPr>
        <w:t>static</w:t>
      </w:r>
      <w:r>
        <w:t xml:space="preserve"> </w:t>
      </w:r>
      <w:r>
        <w:rPr>
          <w:color w:val="0000FF"/>
        </w:rPr>
        <w:t>float</w:t>
      </w:r>
      <w:r>
        <w:t xml:space="preserve"> angleY = 0;</w:t>
      </w:r>
      <w:r>
        <w:br/>
        <w:t xml:space="preserve">   angleY += glm::radians(1.0f);</w:t>
      </w:r>
      <w:r>
        <w:br/>
        <w:t xml:space="preserve">   </w:t>
      </w:r>
      <w:r>
        <w:rPr>
          <w:color w:val="0000FF"/>
        </w:rPr>
        <w:t>if</w:t>
      </w:r>
      <w:r>
        <w:t xml:space="preserve"> (angleY &gt; glm::radians(360.0f)) {</w:t>
      </w:r>
      <w:r>
        <w:br/>
        <w:t xml:space="preserve">     angleY -= glm::radians(360.0f);</w:t>
      </w:r>
      <w:r>
        <w:br/>
        <w:t xml:space="preserve">   }</w:t>
      </w:r>
    </w:p>
    <w:p w:rsidR="00FB00DA" w:rsidRPr="00FB00DA" w:rsidRDefault="00032D20" w:rsidP="00FB00DA">
      <w:r>
        <w:rPr>
          <w:rFonts w:hint="eastAsia"/>
        </w:rPr>
        <w:t>Window::IsKeyPressed</w:t>
      </w:r>
      <w:r>
        <w:rPr>
          <w:rFonts w:hint="eastAsia"/>
        </w:rPr>
        <w:t>関数で</w:t>
      </w:r>
      <w:r w:rsidR="002F49F3">
        <w:t>W/A/S/D</w:t>
      </w:r>
      <w:r>
        <w:rPr>
          <w:rFonts w:hint="eastAsia"/>
        </w:rPr>
        <w:t>キーの状態を調べ、押されているキーに応じて</w:t>
      </w:r>
      <w:r>
        <w:rPr>
          <w:rFonts w:hint="eastAsia"/>
        </w:rPr>
        <w:t>0</w:t>
      </w:r>
      <w:r>
        <w:rPr>
          <w:rFonts w:hint="eastAsia"/>
        </w:rPr>
        <w:t>番目のポイント・ライトの位置を変えています。さらに、</w:t>
      </w:r>
      <w:r w:rsidR="00B02D8D">
        <w:rPr>
          <w:rFonts w:hint="eastAsia"/>
        </w:rPr>
        <w:t>左</w:t>
      </w:r>
      <w:r>
        <w:rPr>
          <w:rFonts w:hint="eastAsia"/>
        </w:rPr>
        <w:t>シフトキーが押されている</w:t>
      </w:r>
      <w:r w:rsidR="0084243E">
        <w:rPr>
          <w:rFonts w:hint="eastAsia"/>
        </w:rPr>
        <w:t>場合は</w:t>
      </w:r>
      <w:r w:rsidR="00A52835">
        <w:t>W/S</w:t>
      </w:r>
      <w:r w:rsidR="00A52835">
        <w:t>キーの</w:t>
      </w:r>
      <w:r>
        <w:rPr>
          <w:rFonts w:hint="eastAsia"/>
        </w:rPr>
        <w:t>移動方向を切替えています。</w:t>
      </w:r>
    </w:p>
    <w:p w:rsidR="00071FD2" w:rsidRDefault="00A81962" w:rsidP="00A81962">
      <w:pPr>
        <w:pStyle w:val="2"/>
      </w:pPr>
      <w:r>
        <w:t>視点を固定する</w:t>
      </w:r>
    </w:p>
    <w:p w:rsidR="00071FD2" w:rsidRDefault="00A81962" w:rsidP="00C13FDC">
      <w:r>
        <w:rPr>
          <w:rFonts w:hint="eastAsia"/>
        </w:rPr>
        <w:t>現在のプログラムでは、視点の位置を移動させています。しかし、何かを動かそうとする時に、視点が固定されていないと、操作がとても難しくなります。</w:t>
      </w:r>
      <w:r w:rsidR="003E6B5D">
        <w:rPr>
          <w:rFonts w:hint="eastAsia"/>
        </w:rPr>
        <w:t>いい加減、画面が回り続けるのにも飽きてきたことでしょうし</w:t>
      </w:r>
      <w:r>
        <w:rPr>
          <w:rFonts w:hint="eastAsia"/>
        </w:rPr>
        <w:t>、</w:t>
      </w:r>
      <w:r w:rsidR="003E6B5D">
        <w:rPr>
          <w:rFonts w:hint="eastAsia"/>
        </w:rPr>
        <w:t>とりあえず</w:t>
      </w:r>
      <w:r>
        <w:rPr>
          <w:rFonts w:hint="eastAsia"/>
        </w:rPr>
        <w:lastRenderedPageBreak/>
        <w:t>視点を固定し</w:t>
      </w:r>
      <w:r w:rsidR="00FB00DA">
        <w:rPr>
          <w:rFonts w:hint="eastAsia"/>
        </w:rPr>
        <w:t>てしまい</w:t>
      </w:r>
      <w:r>
        <w:rPr>
          <w:rFonts w:hint="eastAsia"/>
        </w:rPr>
        <w:t>ましょう。</w:t>
      </w:r>
      <w:r>
        <w:br/>
      </w:r>
      <w:r>
        <w:t>メインループにある視点を移動させるプログラムを、次のように変更してください。</w:t>
      </w:r>
    </w:p>
    <w:p w:rsidR="00A81962" w:rsidRPr="00C43538" w:rsidRDefault="00A81962" w:rsidP="00A81962">
      <w:pPr>
        <w:pStyle w:val="ac"/>
      </w:pPr>
      <w:r>
        <w:t xml:space="preserve"> glClearColor(0.1f, 0.3f, 0.5f, 1.0f);</w:t>
      </w:r>
      <w:r>
        <w:br/>
        <w:t xml:space="preserve"> glClear(</w:t>
      </w:r>
      <w:r>
        <w:rPr>
          <w:color w:val="6F008A"/>
        </w:rPr>
        <w:t>GL_COLOR_BUFFER_BIT</w:t>
      </w:r>
      <w:r>
        <w:t xml:space="preserve"> | </w:t>
      </w:r>
      <w:r>
        <w:rPr>
          <w:color w:val="6F008A"/>
        </w:rPr>
        <w:t>GL_DEPTH_BUFFER_BIT</w:t>
      </w:r>
      <w:r>
        <w:t>);</w:t>
      </w:r>
      <w:r>
        <w:br/>
      </w:r>
      <w:r>
        <w:br/>
      </w:r>
      <w:r w:rsidRPr="00A81962">
        <w:rPr>
          <w:color w:val="FF0000"/>
        </w:rPr>
        <w:t xml:space="preserve">-// </w:t>
      </w:r>
      <w:r w:rsidRPr="00A81962">
        <w:rPr>
          <w:rFonts w:hint="eastAsia"/>
          <w:color w:val="FF0000"/>
        </w:rPr>
        <w:t>視点を回転移動させる</w:t>
      </w:r>
      <w:r w:rsidRPr="00A81962">
        <w:rPr>
          <w:color w:val="FF0000"/>
        </w:rPr>
        <w:t>.</w:t>
      </w:r>
      <w:r w:rsidRPr="00A81962">
        <w:rPr>
          <w:color w:val="FF0000"/>
        </w:rPr>
        <w:br/>
        <w:t>-static float degree = 0.0f;</w:t>
      </w:r>
      <w:r w:rsidRPr="00A81962">
        <w:rPr>
          <w:color w:val="FF0000"/>
        </w:rPr>
        <w:br/>
        <w:t>-degree += 0.01f;</w:t>
      </w:r>
      <w:r w:rsidRPr="00A81962">
        <w:rPr>
          <w:color w:val="FF0000"/>
        </w:rPr>
        <w:br/>
        <w:t>-if (degree &gt;= 360.0f) { degree -= 360.0f; }</w:t>
      </w:r>
      <w:r w:rsidRPr="00A81962">
        <w:rPr>
          <w:color w:val="FF0000"/>
        </w:rPr>
        <w:br/>
        <w:t>-const glm::vec3 viewPos = glm::rotate(glm::mat4(1),</w:t>
      </w:r>
      <w:r w:rsidRPr="00A81962">
        <w:rPr>
          <w:color w:val="FF0000"/>
        </w:rPr>
        <w:br/>
        <w:t>-  glm::radians(degree), glm::vec3(0, 1, 0)) * glm::vec4(-20, 30, -30, 1);</w:t>
      </w:r>
      <w:r>
        <w:br/>
      </w:r>
      <w:r w:rsidRPr="00861DD4">
        <w:rPr>
          <w:color w:val="FF0000"/>
        </w:rPr>
        <w:t>+</w:t>
      </w:r>
      <w:r>
        <w:rPr>
          <w:color w:val="008000"/>
        </w:rPr>
        <w:t xml:space="preserve">// </w:t>
      </w:r>
      <w:r>
        <w:rPr>
          <w:rFonts w:hint="eastAsia"/>
          <w:color w:val="008000"/>
        </w:rPr>
        <w:t>視点を設定する</w:t>
      </w:r>
      <w:r>
        <w:rPr>
          <w:color w:val="008000"/>
        </w:rPr>
        <w:t>.</w:t>
      </w:r>
      <w:r>
        <w:br/>
      </w:r>
      <w:r w:rsidRPr="00861DD4">
        <w:rPr>
          <w:color w:val="FF0000"/>
        </w:rPr>
        <w:t>+</w:t>
      </w:r>
      <w:r>
        <w:rPr>
          <w:color w:val="0000FF"/>
        </w:rPr>
        <w:t>const</w:t>
      </w:r>
      <w:r>
        <w:t xml:space="preserve"> glm::</w:t>
      </w:r>
      <w:r>
        <w:rPr>
          <w:color w:val="2B91AF"/>
        </w:rPr>
        <w:t>vec3</w:t>
      </w:r>
      <w:r>
        <w:t xml:space="preserve"> viewPos(20, 30, 30);</w:t>
      </w:r>
      <w:r>
        <w:br/>
      </w:r>
      <w:r>
        <w:br/>
        <w:t xml:space="preserve"> </w:t>
      </w:r>
      <w:r>
        <w:rPr>
          <w:color w:val="6F008A"/>
        </w:rPr>
        <w:t>glUseProgram</w:t>
      </w:r>
      <w:r>
        <w:t>(progLighting);</w:t>
      </w:r>
    </w:p>
    <w:p w:rsidR="000545B7" w:rsidRDefault="002422C9" w:rsidP="007677A9">
      <w:r>
        <w:rPr>
          <w:rFonts w:hint="eastAsia"/>
        </w:rPr>
        <w:t>プログラムが書けたら、</w:t>
      </w:r>
      <w:r w:rsidRPr="002422C9">
        <w:rPr>
          <w:rFonts w:hint="eastAsia"/>
          <w:b/>
        </w:rPr>
        <w:t>ビルドして実行してください。</w:t>
      </w:r>
      <w:r>
        <w:br/>
      </w:r>
      <w:r>
        <w:rPr>
          <w:rFonts w:hint="eastAsia"/>
        </w:rPr>
        <w:t>W</w:t>
      </w:r>
      <w:r>
        <w:t>/</w:t>
      </w:r>
      <w:r>
        <w:rPr>
          <w:rFonts w:hint="eastAsia"/>
        </w:rPr>
        <w:t>A</w:t>
      </w:r>
      <w:r>
        <w:t>/</w:t>
      </w:r>
      <w:r>
        <w:rPr>
          <w:rFonts w:hint="eastAsia"/>
        </w:rPr>
        <w:t>S</w:t>
      </w:r>
      <w:r>
        <w:t>/</w:t>
      </w:r>
      <w:r>
        <w:rPr>
          <w:rFonts w:hint="eastAsia"/>
        </w:rPr>
        <w:t>D</w:t>
      </w:r>
      <w:r>
        <w:rPr>
          <w:rFonts w:hint="eastAsia"/>
        </w:rPr>
        <w:t>キーを押したとき、ポイント・ライトが移動していたら成功です。</w:t>
      </w:r>
      <w:r>
        <w:br/>
      </w:r>
      <w:r>
        <w:rPr>
          <w:rFonts w:hint="eastAsia"/>
        </w:rPr>
        <w:t>また、左のシフトキーを押しながら</w:t>
      </w:r>
      <w:r>
        <w:rPr>
          <w:rFonts w:hint="eastAsia"/>
        </w:rPr>
        <w:t>W/S</w:t>
      </w:r>
      <w:r>
        <w:rPr>
          <w:rFonts w:hint="eastAsia"/>
        </w:rPr>
        <w:t>キーを押すと、ライトを垂直方向に移動させることができます。</w:t>
      </w:r>
    </w:p>
    <w:p w:rsidR="00D543F4" w:rsidRDefault="000545B7" w:rsidP="00D543F4">
      <w:pPr>
        <w:pStyle w:val="af8"/>
      </w:pPr>
      <w:r w:rsidRPr="000545B7">
        <w:rPr>
          <w:b/>
        </w:rPr>
        <w:t>[</w:t>
      </w:r>
      <w:r w:rsidRPr="000545B7">
        <w:rPr>
          <w:b/>
        </w:rPr>
        <w:t>課題</w:t>
      </w:r>
      <w:r w:rsidR="00D543F4">
        <w:rPr>
          <w:rFonts w:hint="eastAsia"/>
          <w:b/>
        </w:rPr>
        <w:t>02</w:t>
      </w:r>
      <w:r w:rsidRPr="000545B7">
        <w:rPr>
          <w:b/>
        </w:rPr>
        <w:t>]</w:t>
      </w:r>
      <w:r>
        <w:t xml:space="preserve"> </w:t>
      </w:r>
      <w:r>
        <w:t>ポイント・ライトを動かして、地面</w:t>
      </w:r>
      <w:r w:rsidR="00B6708B">
        <w:t>の明るさが変化する</w:t>
      </w:r>
      <w:r>
        <w:t>位置を見つけてください。</w:t>
      </w:r>
    </w:p>
    <w:p w:rsidR="004F5205" w:rsidRDefault="004F5205" w:rsidP="004A0786">
      <w:pPr>
        <w:pStyle w:val="2"/>
      </w:pPr>
      <w:r>
        <w:rPr>
          <w:rFonts w:hint="eastAsia"/>
        </w:rPr>
        <w:t>頂点の数を</w:t>
      </w:r>
      <w:r w:rsidR="004A0786">
        <w:rPr>
          <w:rFonts w:hint="eastAsia"/>
        </w:rPr>
        <w:t>増やす</w:t>
      </w:r>
    </w:p>
    <w:p w:rsidR="009C4C55" w:rsidRDefault="005E0378" w:rsidP="004F5205">
      <w:r>
        <w:t>ライトを</w:t>
      </w:r>
      <w:r w:rsidR="00632C97">
        <w:t>地面の端のほうに</w:t>
      </w:r>
      <w:r w:rsidR="009C3A65">
        <w:t>移動させると、ようやく地面に光があたるようになります。</w:t>
      </w:r>
      <w:r w:rsidR="009C3A65">
        <w:rPr>
          <w:rFonts w:hint="eastAsia"/>
        </w:rPr>
        <w:t>2.1</w:t>
      </w:r>
      <w:r w:rsidR="0048797F">
        <w:rPr>
          <w:rFonts w:hint="eastAsia"/>
        </w:rPr>
        <w:t>節</w:t>
      </w:r>
      <w:r w:rsidR="009C3A65">
        <w:rPr>
          <w:rFonts w:hint="eastAsia"/>
        </w:rPr>
        <w:t>で説明したように、頂点ライティングでは、文字どおり</w:t>
      </w:r>
      <w:r w:rsidR="009C3A65">
        <w:t>頂点だけがライティングの対象になっているからです。</w:t>
      </w:r>
      <w:r w:rsidR="00534873">
        <w:t>つまり、</w:t>
      </w:r>
      <w:r w:rsidR="009C3A65">
        <w:t>頂点ライティングは現実の光を非常に荒く近似したもの</w:t>
      </w:r>
      <w:r w:rsidR="00534873">
        <w:t>なのです</w:t>
      </w:r>
      <w:r w:rsidR="00276C9B">
        <w:t>。</w:t>
      </w:r>
    </w:p>
    <w:p w:rsidR="00B6708B" w:rsidRDefault="00276C9B" w:rsidP="004F5205">
      <w:r>
        <w:t>これは例えば、一日の気温の変化を知りたいとき、</w:t>
      </w:r>
      <w:r>
        <w:rPr>
          <w:rFonts w:hint="eastAsia"/>
        </w:rPr>
        <w:t>0</w:t>
      </w:r>
      <w:r>
        <w:rPr>
          <w:rFonts w:hint="eastAsia"/>
        </w:rPr>
        <w:t>時と</w:t>
      </w:r>
      <w:r>
        <w:rPr>
          <w:rFonts w:hint="eastAsia"/>
        </w:rPr>
        <w:t>12</w:t>
      </w:r>
      <w:r>
        <w:rPr>
          <w:rFonts w:hint="eastAsia"/>
        </w:rPr>
        <w:t>時と</w:t>
      </w:r>
      <w:r>
        <w:rPr>
          <w:rFonts w:hint="eastAsia"/>
        </w:rPr>
        <w:t>24</w:t>
      </w:r>
      <w:r>
        <w:rPr>
          <w:rFonts w:hint="eastAsia"/>
        </w:rPr>
        <w:t>時の気温を直線で結ぶようなものです。大まかな変化は分かりますが、気温が最も下がる早朝や、最も上がる</w:t>
      </w:r>
      <w:r w:rsidR="00B6708B">
        <w:t>14</w:t>
      </w:r>
      <w:r w:rsidR="00B6708B">
        <w:rPr>
          <w:rFonts w:hint="eastAsia"/>
        </w:rPr>
        <w:t>時～</w:t>
      </w:r>
      <w:r w:rsidR="00B6708B">
        <w:rPr>
          <w:rFonts w:hint="eastAsia"/>
        </w:rPr>
        <w:t>15</w:t>
      </w:r>
      <w:r w:rsidR="00B6708B">
        <w:rPr>
          <w:rFonts w:hint="eastAsia"/>
        </w:rPr>
        <w:t>時の情報は得られません。より正確な変化を知りたければ、</w:t>
      </w:r>
      <w:r w:rsidR="00B6708B">
        <w:rPr>
          <w:rFonts w:hint="eastAsia"/>
        </w:rPr>
        <w:t>3</w:t>
      </w:r>
      <w:r w:rsidR="00B6708B">
        <w:rPr>
          <w:rFonts w:hint="eastAsia"/>
        </w:rPr>
        <w:t>時間ごとや</w:t>
      </w:r>
      <w:r w:rsidR="00B6708B">
        <w:rPr>
          <w:rFonts w:hint="eastAsia"/>
        </w:rPr>
        <w:t>1</w:t>
      </w:r>
      <w:r w:rsidR="00B6708B">
        <w:rPr>
          <w:rFonts w:hint="eastAsia"/>
        </w:rPr>
        <w:t>時間ごとの気温を調べなければなりません。</w:t>
      </w:r>
    </w:p>
    <w:p w:rsidR="00F94CD8" w:rsidRPr="009C3A65" w:rsidRDefault="00B6708B" w:rsidP="004F5205">
      <w:r>
        <w:rPr>
          <w:rFonts w:hint="eastAsia"/>
        </w:rPr>
        <w:t>同じことが頂点ライティングにも言えます。ですから、面積あたりの</w:t>
      </w:r>
      <w:r>
        <w:t>頂点の数を増やせば増やすほど、正しいライティングに近づいていくわけです。</w:t>
      </w:r>
    </w:p>
    <w:p w:rsidR="009C4C55" w:rsidRDefault="009C4C55">
      <w:pPr>
        <w:spacing w:after="0" w:line="240" w:lineRule="auto"/>
        <w:rPr>
          <w:rFonts w:ascii="Courier New" w:hAnsi="Courier New"/>
          <w:b/>
          <w:color w:val="000000"/>
          <w:sz w:val="17"/>
        </w:rPr>
      </w:pPr>
      <w:r>
        <w:rPr>
          <w:b/>
        </w:rPr>
        <w:br w:type="page"/>
      </w:r>
    </w:p>
    <w:p w:rsidR="004A4C45" w:rsidRDefault="004A4C45" w:rsidP="004A4C45">
      <w:pPr>
        <w:pStyle w:val="af8"/>
      </w:pPr>
      <w:r w:rsidRPr="00163DB7">
        <w:rPr>
          <w:rFonts w:hint="eastAsia"/>
          <w:b/>
        </w:rPr>
        <w:lastRenderedPageBreak/>
        <w:t>[</w:t>
      </w:r>
      <w:r w:rsidRPr="00163DB7">
        <w:rPr>
          <w:rFonts w:hint="eastAsia"/>
          <w:b/>
        </w:rPr>
        <w:t>課題</w:t>
      </w:r>
      <w:r w:rsidRPr="00163DB7">
        <w:rPr>
          <w:rFonts w:hint="eastAsia"/>
          <w:b/>
        </w:rPr>
        <w:t>03</w:t>
      </w:r>
      <w:r w:rsidRPr="00163DB7">
        <w:rPr>
          <w:b/>
        </w:rPr>
        <w:t>]</w:t>
      </w:r>
      <w:r>
        <w:t xml:space="preserve"> </w:t>
      </w:r>
      <w:r>
        <w:t>地面のモデルを次の図のように変更し</w:t>
      </w:r>
      <w:r w:rsidR="002E1D25">
        <w:t>、ライトを動かして、変更した地面がどのように照らされるかを確認してください。</w:t>
      </w:r>
    </w:p>
    <w:p w:rsidR="004A4C45" w:rsidRDefault="002E1D25" w:rsidP="002E1D25">
      <w:pPr>
        <w:pStyle w:val="af8"/>
        <w:jc w:val="center"/>
      </w:pPr>
      <w:r>
        <w:rPr>
          <w:rFonts w:hint="eastAsia"/>
          <w:noProof/>
        </w:rPr>
        <w:drawing>
          <wp:inline distT="0" distB="0" distL="0" distR="0">
            <wp:extent cx="2943616" cy="2662315"/>
            <wp:effectExtent l="0" t="0" r="0" b="508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地面4x4.png"/>
                    <pic:cNvPicPr/>
                  </pic:nvPicPr>
                  <pic:blipFill>
                    <a:blip r:embed="rId9">
                      <a:extLst>
                        <a:ext uri="{28A0092B-C50C-407E-A947-70E740481C1C}">
                          <a14:useLocalDpi xmlns:a14="http://schemas.microsoft.com/office/drawing/2010/main" val="0"/>
                        </a:ext>
                      </a:extLst>
                    </a:blip>
                    <a:stretch>
                      <a:fillRect/>
                    </a:stretch>
                  </pic:blipFill>
                  <pic:spPr>
                    <a:xfrm>
                      <a:off x="0" y="0"/>
                      <a:ext cx="2967423" cy="2683847"/>
                    </a:xfrm>
                    <a:prstGeom prst="rect">
                      <a:avLst/>
                    </a:prstGeom>
                  </pic:spPr>
                </pic:pic>
              </a:graphicData>
            </a:graphic>
          </wp:inline>
        </w:drawing>
      </w:r>
    </w:p>
    <w:p w:rsidR="00A23E25" w:rsidRDefault="003B17AE" w:rsidP="003B17AE">
      <w:r>
        <w:t>課題</w:t>
      </w:r>
      <w:r>
        <w:rPr>
          <w:rFonts w:hint="eastAsia"/>
        </w:rPr>
        <w:t>03</w:t>
      </w:r>
      <w:r>
        <w:rPr>
          <w:rFonts w:hint="eastAsia"/>
        </w:rPr>
        <w:t>を完了すると、わずか</w:t>
      </w:r>
      <w:r>
        <w:rPr>
          <w:rFonts w:hint="eastAsia"/>
        </w:rPr>
        <w:t>4</w:t>
      </w:r>
      <w:r>
        <w:rPr>
          <w:rFonts w:hint="eastAsia"/>
        </w:rPr>
        <w:t>頂点の地面では見られなかった明るい地面が</w:t>
      </w:r>
      <w:r w:rsidR="00AE43EE">
        <w:rPr>
          <w:rFonts w:hint="eastAsia"/>
        </w:rPr>
        <w:t>見られると思います</w:t>
      </w:r>
      <w:r>
        <w:rPr>
          <w:rFonts w:hint="eastAsia"/>
        </w:rPr>
        <w:t>。もっと</w:t>
      </w:r>
      <w:r w:rsidR="001F7356">
        <w:rPr>
          <w:rFonts w:hint="eastAsia"/>
        </w:rPr>
        <w:t>せまい間隔で</w:t>
      </w:r>
      <w:r>
        <w:rPr>
          <w:rFonts w:hint="eastAsia"/>
        </w:rPr>
        <w:t>頂点を追加していけば、より正確なライティングが行える</w:t>
      </w:r>
      <w:r w:rsidR="00AE43EE">
        <w:rPr>
          <w:rFonts w:hint="eastAsia"/>
        </w:rPr>
        <w:t>ようになるでしょう</w:t>
      </w:r>
      <w:r>
        <w:rPr>
          <w:rFonts w:hint="eastAsia"/>
        </w:rPr>
        <w:t>。</w:t>
      </w:r>
    </w:p>
    <w:p w:rsidR="00A23E25" w:rsidRDefault="00A23E25" w:rsidP="00A23E25">
      <w:pPr>
        <w:jc w:val="center"/>
      </w:pPr>
      <w:r>
        <w:rPr>
          <w:noProof/>
        </w:rPr>
        <w:drawing>
          <wp:inline distT="0" distB="0" distL="0" distR="0">
            <wp:extent cx="2943636" cy="2086266"/>
            <wp:effectExtent l="0" t="0" r="9525" b="9525"/>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頂点ライティング4x4.png"/>
                    <pic:cNvPicPr/>
                  </pic:nvPicPr>
                  <pic:blipFill>
                    <a:blip r:embed="rId10">
                      <a:extLst>
                        <a:ext uri="{28A0092B-C50C-407E-A947-70E740481C1C}">
                          <a14:useLocalDpi xmlns:a14="http://schemas.microsoft.com/office/drawing/2010/main" val="0"/>
                        </a:ext>
                      </a:extLst>
                    </a:blip>
                    <a:stretch>
                      <a:fillRect/>
                    </a:stretch>
                  </pic:blipFill>
                  <pic:spPr>
                    <a:xfrm>
                      <a:off x="0" y="0"/>
                      <a:ext cx="2943636" cy="2086266"/>
                    </a:xfrm>
                    <a:prstGeom prst="rect">
                      <a:avLst/>
                    </a:prstGeom>
                  </pic:spPr>
                </pic:pic>
              </a:graphicData>
            </a:graphic>
          </wp:inline>
        </w:drawing>
      </w:r>
    </w:p>
    <w:p w:rsidR="003B17AE" w:rsidRDefault="003B17AE" w:rsidP="003B17AE">
      <w:r>
        <w:rPr>
          <w:rFonts w:hint="eastAsia"/>
        </w:rPr>
        <w:t>しかし、コンピューターの計算能力は有限です。頂点シェーダーでライティングをするだけのために、平らな面の頂点を増やし続けるわけにはいきません。かといって頂点を減らすと、ライティングは不正確で不自然なものになってしまいます。</w:t>
      </w:r>
    </w:p>
    <w:p w:rsidR="003B17AE" w:rsidRDefault="003B17AE" w:rsidP="003B17AE">
      <w:r>
        <w:rPr>
          <w:rFonts w:hint="eastAsia"/>
        </w:rPr>
        <w:t>残念な</w:t>
      </w:r>
      <w:r w:rsidR="00A23E25">
        <w:rPr>
          <w:rFonts w:hint="eastAsia"/>
        </w:rPr>
        <w:t>ことですが</w:t>
      </w:r>
      <w:r>
        <w:rPr>
          <w:rFonts w:hint="eastAsia"/>
        </w:rPr>
        <w:t>、頂点シェーダーでライティングを行う限り、正確で自然なライティングを実現する</w:t>
      </w:r>
      <w:r w:rsidR="00526C5F">
        <w:rPr>
          <w:rFonts w:hint="eastAsia"/>
        </w:rPr>
        <w:t>ことは困難です</w:t>
      </w:r>
      <w:r>
        <w:rPr>
          <w:rFonts w:hint="eastAsia"/>
        </w:rPr>
        <w:t>。</w:t>
      </w:r>
    </w:p>
    <w:p w:rsidR="00F42CFA" w:rsidRDefault="00F42CFA" w:rsidP="00F42CFA">
      <w:pPr>
        <w:pStyle w:val="1"/>
        <w:rPr>
          <w:lang w:val="ja-JP"/>
        </w:rPr>
      </w:pPr>
      <w:r>
        <w:lastRenderedPageBreak/>
        <w:t>経過時間を計る</w:t>
      </w:r>
    </w:p>
    <w:p w:rsidR="00F42CFA" w:rsidRDefault="00F42CFA" w:rsidP="00F42CFA">
      <w:pPr>
        <w:pStyle w:val="2"/>
      </w:pPr>
      <w:r>
        <w:t>移動速度を決めるためには</w:t>
      </w:r>
    </w:p>
    <w:p w:rsidR="00F42CFA" w:rsidRDefault="00F42CFA" w:rsidP="00F42CFA">
      <w:r>
        <w:t>ところで、前回ライトを移動させましたが、その移動速度は適当に決めています。移動速度を適切に決めるには、メインループがひとまわりするのにかかった時間を知らなければなりません。そこで、経過時間を計測する機能を追加しましょう。</w:t>
      </w:r>
    </w:p>
    <w:p w:rsidR="00F42CFA" w:rsidRDefault="00F42CFA" w:rsidP="00F42CFA">
      <w:r>
        <w:rPr>
          <w:rFonts w:hint="eastAsia"/>
        </w:rPr>
        <w:t>GLFW</w:t>
      </w:r>
      <w:r>
        <w:rPr>
          <w:rFonts w:hint="eastAsia"/>
        </w:rPr>
        <w:t>ライブラリは、ライブラリが初期化されてからどれだけの</w:t>
      </w:r>
      <w:r>
        <w:t>時間が経過したかを計測しています。</w:t>
      </w:r>
      <w:r>
        <w:br/>
      </w:r>
      <w:r>
        <w:t>これを利用して、経過時間を調べようと思います。適当なタイミングでその時間を記録し、しばらく経ってから再び時間を記録します。すると、</w:t>
      </w:r>
      <w:r>
        <w:rPr>
          <w:rFonts w:hint="eastAsia"/>
        </w:rPr>
        <w:t>2</w:t>
      </w:r>
      <w:r>
        <w:rPr>
          <w:rFonts w:hint="eastAsia"/>
        </w:rPr>
        <w:t>つの記録の差が経過時間になりますね。</w:t>
      </w:r>
    </w:p>
    <w:p w:rsidR="00F42CFA" w:rsidRDefault="00F42CFA" w:rsidP="00F42CFA">
      <w:r>
        <w:t>それでは、プログラムを書いていきましょう。</w:t>
      </w:r>
      <w:r>
        <w:rPr>
          <w:rFonts w:hint="eastAsia"/>
        </w:rPr>
        <w:t>GLFWEW.h</w:t>
      </w:r>
      <w:r>
        <w:rPr>
          <w:rFonts w:hint="eastAsia"/>
        </w:rPr>
        <w:t>を開き、次のプログラムを追加してください。</w:t>
      </w:r>
    </w:p>
    <w:p w:rsidR="00F42CFA" w:rsidRDefault="00F42CFA" w:rsidP="00F42CFA">
      <w:pPr>
        <w:pStyle w:val="ac"/>
      </w:pPr>
      <w:r>
        <w:t xml:space="preserve"> </w:t>
      </w:r>
      <w:r>
        <w:rPr>
          <w:color w:val="0000FF"/>
        </w:rPr>
        <w:t>class</w:t>
      </w:r>
      <w:r>
        <w:t xml:space="preserve"> </w:t>
      </w:r>
      <w:r>
        <w:rPr>
          <w:color w:val="2B91AF"/>
        </w:rPr>
        <w:t>Window</w:t>
      </w:r>
      <w:r>
        <w:br/>
        <w:t xml:space="preserve"> {</w:t>
      </w:r>
      <w:r>
        <w:br/>
        <w:t xml:space="preserve"> </w:t>
      </w:r>
      <w:r>
        <w:rPr>
          <w:color w:val="0000FF"/>
        </w:rPr>
        <w:t>public</w:t>
      </w:r>
      <w:r>
        <w:t>:</w:t>
      </w:r>
      <w:r>
        <w:br/>
        <w:t xml:space="preserve">   </w:t>
      </w:r>
      <w:r>
        <w:rPr>
          <w:color w:val="0000FF"/>
        </w:rPr>
        <w:t>static</w:t>
      </w:r>
      <w:r>
        <w:t xml:space="preserve"> </w:t>
      </w:r>
      <w:r>
        <w:rPr>
          <w:color w:val="2B91AF"/>
        </w:rPr>
        <w:t>Window</w:t>
      </w:r>
      <w:r>
        <w:t>&amp; Instance();</w:t>
      </w:r>
      <w:r>
        <w:br/>
        <w:t xml:space="preserve">   </w:t>
      </w:r>
      <w:r>
        <w:rPr>
          <w:color w:val="0000FF"/>
        </w:rPr>
        <w:t>bool</w:t>
      </w:r>
      <w:r>
        <w:t xml:space="preserve"> Init(</w:t>
      </w:r>
      <w:r>
        <w:rPr>
          <w:color w:val="0000FF"/>
        </w:rPr>
        <w:t>int</w:t>
      </w:r>
      <w:r>
        <w:t xml:space="preserve"> </w:t>
      </w:r>
      <w:r>
        <w:rPr>
          <w:color w:val="808080"/>
        </w:rPr>
        <w:t>w</w:t>
      </w:r>
      <w:r>
        <w:t xml:space="preserve">, </w:t>
      </w:r>
      <w:r>
        <w:rPr>
          <w:color w:val="0000FF"/>
        </w:rPr>
        <w:t>int</w:t>
      </w:r>
      <w:r>
        <w:t xml:space="preserve"> </w:t>
      </w:r>
      <w:r>
        <w:rPr>
          <w:color w:val="808080"/>
        </w:rPr>
        <w:t>h</w:t>
      </w:r>
      <w:r>
        <w:t xml:space="preserve">, </w:t>
      </w:r>
      <w:r>
        <w:rPr>
          <w:color w:val="0000FF"/>
        </w:rPr>
        <w:t>const</w:t>
      </w:r>
      <w:r>
        <w:t xml:space="preserve"> </w:t>
      </w:r>
      <w:r>
        <w:rPr>
          <w:color w:val="0000FF"/>
        </w:rPr>
        <w:t>char</w:t>
      </w:r>
      <w:r>
        <w:t xml:space="preserve">* </w:t>
      </w:r>
      <w:r>
        <w:rPr>
          <w:color w:val="808080"/>
        </w:rPr>
        <w:t>title</w:t>
      </w:r>
      <w:r>
        <w:t>);</w:t>
      </w:r>
      <w:r>
        <w:br/>
        <w:t xml:space="preserve">   </w:t>
      </w:r>
      <w:r>
        <w:rPr>
          <w:color w:val="0000FF"/>
        </w:rPr>
        <w:t>bool</w:t>
      </w:r>
      <w:r>
        <w:t xml:space="preserve"> ShouldClose() </w:t>
      </w:r>
      <w:r>
        <w:rPr>
          <w:color w:val="0000FF"/>
        </w:rPr>
        <w:t>const</w:t>
      </w:r>
      <w:r>
        <w:t>;</w:t>
      </w:r>
      <w:r>
        <w:br/>
        <w:t xml:space="preserve">   </w:t>
      </w:r>
      <w:r>
        <w:rPr>
          <w:color w:val="0000FF"/>
        </w:rPr>
        <w:t>void</w:t>
      </w:r>
      <w:r>
        <w:t xml:space="preserve"> SwapBuffers() </w:t>
      </w:r>
      <w:r>
        <w:rPr>
          <w:color w:val="0000FF"/>
        </w:rPr>
        <w:t>const</w:t>
      </w:r>
      <w:r>
        <w:t>;</w:t>
      </w:r>
      <w:r>
        <w:br/>
      </w:r>
      <w:r>
        <w:br/>
      </w:r>
      <w:r w:rsidRPr="00861DD4">
        <w:rPr>
          <w:color w:val="FF0000"/>
        </w:rPr>
        <w:t>+</w:t>
      </w:r>
      <w:r>
        <w:t xml:space="preserve">  </w:t>
      </w:r>
      <w:r>
        <w:rPr>
          <w:color w:val="0000FF"/>
        </w:rPr>
        <w:t>void</w:t>
      </w:r>
      <w:r>
        <w:t xml:space="preserve"> InitTimer();</w:t>
      </w:r>
      <w:r>
        <w:br/>
      </w:r>
      <w:r w:rsidRPr="00861DD4">
        <w:rPr>
          <w:color w:val="FF0000"/>
        </w:rPr>
        <w:t>+</w:t>
      </w:r>
      <w:r>
        <w:t xml:space="preserve">  </w:t>
      </w:r>
      <w:r>
        <w:rPr>
          <w:color w:val="0000FF"/>
        </w:rPr>
        <w:t>void</w:t>
      </w:r>
      <w:r>
        <w:t xml:space="preserve"> UpdateTimer();</w:t>
      </w:r>
      <w:r>
        <w:br/>
      </w:r>
      <w:r w:rsidRPr="00861DD4">
        <w:rPr>
          <w:color w:val="FF0000"/>
        </w:rPr>
        <w:t>+</w:t>
      </w:r>
      <w:r>
        <w:t xml:space="preserve">  </w:t>
      </w:r>
      <w:r>
        <w:rPr>
          <w:color w:val="0000FF"/>
        </w:rPr>
        <w:t>double</w:t>
      </w:r>
      <w:r>
        <w:t xml:space="preserve"> DeltaTime() </w:t>
      </w:r>
      <w:r>
        <w:rPr>
          <w:color w:val="0000FF"/>
        </w:rPr>
        <w:t>const</w:t>
      </w:r>
      <w:r>
        <w:t>;</w:t>
      </w:r>
      <w:r>
        <w:br/>
      </w:r>
      <w:r>
        <w:br/>
        <w:t xml:space="preserve">   </w:t>
      </w:r>
      <w:r>
        <w:rPr>
          <w:color w:val="0000FF"/>
        </w:rPr>
        <w:t>bool</w:t>
      </w:r>
      <w:r>
        <w:t xml:space="preserve"> IsKeyPressed(</w:t>
      </w:r>
      <w:r>
        <w:rPr>
          <w:color w:val="0000FF"/>
        </w:rPr>
        <w:t>int</w:t>
      </w:r>
      <w:r>
        <w:t xml:space="preserve"> </w:t>
      </w:r>
      <w:r>
        <w:rPr>
          <w:color w:val="808080"/>
        </w:rPr>
        <w:t>key</w:t>
      </w:r>
      <w:r>
        <w:t xml:space="preserve">) </w:t>
      </w:r>
      <w:r>
        <w:rPr>
          <w:color w:val="0000FF"/>
        </w:rPr>
        <w:t>const</w:t>
      </w:r>
      <w:r>
        <w:t>;</w:t>
      </w:r>
      <w:r>
        <w:br/>
      </w:r>
      <w:r>
        <w:br/>
        <w:t xml:space="preserve">  </w:t>
      </w:r>
      <w:r>
        <w:rPr>
          <w:color w:val="0000FF"/>
        </w:rPr>
        <w:t>private</w:t>
      </w:r>
      <w:r>
        <w:t>:</w:t>
      </w:r>
      <w:r>
        <w:br/>
        <w:t xml:space="preserve">    Window();</w:t>
      </w:r>
      <w:r>
        <w:br/>
        <w:t xml:space="preserve">    ~Window();</w:t>
      </w:r>
      <w:r>
        <w:br/>
        <w:t xml:space="preserve">    Window(</w:t>
      </w:r>
      <w:r>
        <w:rPr>
          <w:color w:val="0000FF"/>
        </w:rPr>
        <w:t>const</w:t>
      </w:r>
      <w:r>
        <w:t xml:space="preserve"> </w:t>
      </w:r>
      <w:r>
        <w:rPr>
          <w:color w:val="2B91AF"/>
        </w:rPr>
        <w:t>Window</w:t>
      </w:r>
      <w:r>
        <w:t xml:space="preserve">&amp;) = </w:t>
      </w:r>
      <w:r>
        <w:rPr>
          <w:color w:val="0000FF"/>
        </w:rPr>
        <w:t>delete</w:t>
      </w:r>
      <w:r>
        <w:t>;</w:t>
      </w:r>
      <w:r>
        <w:br/>
        <w:t xml:space="preserve">    </w:t>
      </w:r>
      <w:r>
        <w:rPr>
          <w:color w:val="2B91AF"/>
        </w:rPr>
        <w:t>Window</w:t>
      </w:r>
      <w:r>
        <w:t xml:space="preserve">&amp; </w:t>
      </w:r>
      <w:r>
        <w:rPr>
          <w:color w:val="008080"/>
        </w:rPr>
        <w:t>operator=</w:t>
      </w:r>
      <w:r>
        <w:t>(</w:t>
      </w:r>
      <w:r>
        <w:rPr>
          <w:color w:val="0000FF"/>
        </w:rPr>
        <w:t>const</w:t>
      </w:r>
      <w:r>
        <w:t xml:space="preserve"> </w:t>
      </w:r>
      <w:r>
        <w:rPr>
          <w:color w:val="2B91AF"/>
        </w:rPr>
        <w:t>Window</w:t>
      </w:r>
      <w:r>
        <w:t xml:space="preserve">&amp;) = </w:t>
      </w:r>
      <w:r>
        <w:rPr>
          <w:color w:val="0000FF"/>
        </w:rPr>
        <w:t>delete</w:t>
      </w:r>
      <w:r>
        <w:t>;</w:t>
      </w:r>
      <w:r>
        <w:br/>
      </w:r>
      <w:r>
        <w:br/>
        <w:t xml:space="preserve">    </w:t>
      </w:r>
      <w:r>
        <w:rPr>
          <w:color w:val="0000FF"/>
        </w:rPr>
        <w:t>bool</w:t>
      </w:r>
      <w:r>
        <w:t xml:space="preserve"> isGLFWInitialized = </w:t>
      </w:r>
      <w:r>
        <w:rPr>
          <w:color w:val="0000FF"/>
        </w:rPr>
        <w:t>false</w:t>
      </w:r>
      <w:r>
        <w:t>;</w:t>
      </w:r>
      <w:r>
        <w:br/>
        <w:t xml:space="preserve">    </w:t>
      </w:r>
      <w:r>
        <w:rPr>
          <w:color w:val="0000FF"/>
        </w:rPr>
        <w:t>bool</w:t>
      </w:r>
      <w:r>
        <w:t xml:space="preserve"> isInitialized = </w:t>
      </w:r>
      <w:r>
        <w:rPr>
          <w:color w:val="0000FF"/>
        </w:rPr>
        <w:t>false</w:t>
      </w:r>
      <w:r>
        <w:t>;</w:t>
      </w:r>
      <w:r>
        <w:br/>
        <w:t xml:space="preserve">    </w:t>
      </w:r>
      <w:r>
        <w:rPr>
          <w:color w:val="2B91AF"/>
        </w:rPr>
        <w:t>GLFWwindow</w:t>
      </w:r>
      <w:r>
        <w:t xml:space="preserve">* window = </w:t>
      </w:r>
      <w:r>
        <w:rPr>
          <w:color w:val="0000FF"/>
        </w:rPr>
        <w:t>nullptr</w:t>
      </w:r>
      <w:r>
        <w:t>;</w:t>
      </w:r>
      <w:r>
        <w:br/>
      </w:r>
      <w:r w:rsidRPr="00861DD4">
        <w:rPr>
          <w:color w:val="FF0000"/>
        </w:rPr>
        <w:t>+</w:t>
      </w:r>
      <w:r>
        <w:t xml:space="preserve">   </w:t>
      </w:r>
      <w:r>
        <w:rPr>
          <w:color w:val="0000FF"/>
        </w:rPr>
        <w:t>double</w:t>
      </w:r>
      <w:r>
        <w:t xml:space="preserve"> previousTime = 0;</w:t>
      </w:r>
      <w:r>
        <w:br/>
      </w:r>
      <w:r w:rsidRPr="00861DD4">
        <w:rPr>
          <w:color w:val="FF0000"/>
        </w:rPr>
        <w:t>+</w:t>
      </w:r>
      <w:r>
        <w:t xml:space="preserve">   </w:t>
      </w:r>
      <w:r>
        <w:rPr>
          <w:color w:val="0000FF"/>
        </w:rPr>
        <w:t>double</w:t>
      </w:r>
      <w:r>
        <w:t xml:space="preserve"> deltaTime = 0;</w:t>
      </w:r>
      <w:r>
        <w:br/>
        <w:t xml:space="preserve">  };</w:t>
      </w:r>
    </w:p>
    <w:p w:rsidR="00F42CFA" w:rsidRDefault="00F42CFA" w:rsidP="00F42CFA">
      <w:r>
        <w:t>経過時間を計測するために、</w:t>
      </w:r>
      <w:r>
        <w:rPr>
          <w:rFonts w:hint="eastAsia"/>
        </w:rPr>
        <w:t>3</w:t>
      </w:r>
      <w:r>
        <w:rPr>
          <w:rFonts w:hint="eastAsia"/>
        </w:rPr>
        <w:t>つのメンバ関数と</w:t>
      </w:r>
      <w:r>
        <w:rPr>
          <w:rFonts w:hint="eastAsia"/>
        </w:rPr>
        <w:t>2</w:t>
      </w:r>
      <w:r>
        <w:rPr>
          <w:rFonts w:hint="eastAsia"/>
        </w:rPr>
        <w:t>つのメンバ変数を追加しています。</w:t>
      </w:r>
      <w:r>
        <w:br/>
      </w:r>
      <w:r>
        <w:rPr>
          <w:rFonts w:hint="eastAsia"/>
        </w:rPr>
        <w:t>InitTimer(</w:t>
      </w:r>
      <w:r>
        <w:rPr>
          <w:rFonts w:hint="eastAsia"/>
        </w:rPr>
        <w:t>いにっと・たいまー</w:t>
      </w:r>
      <w:r>
        <w:rPr>
          <w:rFonts w:hint="eastAsia"/>
        </w:rPr>
        <w:t>)</w:t>
      </w:r>
      <w:r>
        <w:rPr>
          <w:rFonts w:hint="eastAsia"/>
        </w:rPr>
        <w:t>関数は</w:t>
      </w:r>
      <w:r>
        <w:rPr>
          <w:rFonts w:hint="eastAsia"/>
        </w:rPr>
        <w:t>GLFW</w:t>
      </w:r>
      <w:r>
        <w:rPr>
          <w:rFonts w:hint="eastAsia"/>
        </w:rPr>
        <w:t>の計測時間を初期化します。</w:t>
      </w:r>
      <w:r>
        <w:br/>
      </w:r>
      <w:r>
        <w:rPr>
          <w:rFonts w:hint="eastAsia"/>
        </w:rPr>
        <w:t>UpdateTimer(</w:t>
      </w:r>
      <w:r>
        <w:rPr>
          <w:rFonts w:hint="eastAsia"/>
        </w:rPr>
        <w:t>あっぷでーと・たいまー</w:t>
      </w:r>
      <w:r>
        <w:rPr>
          <w:rFonts w:hint="eastAsia"/>
        </w:rPr>
        <w:t>)</w:t>
      </w:r>
      <w:r>
        <w:rPr>
          <w:rFonts w:hint="eastAsia"/>
        </w:rPr>
        <w:t>関数は、経過時間を計測します。</w:t>
      </w:r>
      <w:r>
        <w:br/>
      </w:r>
      <w:r>
        <w:rPr>
          <w:rFonts w:hint="eastAsia"/>
        </w:rPr>
        <w:t>DeltaTime</w:t>
      </w:r>
      <w:r>
        <w:t>(</w:t>
      </w:r>
      <w:r>
        <w:t>でるた・たいむ</w:t>
      </w:r>
      <w:r>
        <w:rPr>
          <w:rFonts w:hint="eastAsia"/>
        </w:rPr>
        <w:t>)</w:t>
      </w:r>
      <w:r>
        <w:rPr>
          <w:rFonts w:hint="eastAsia"/>
        </w:rPr>
        <w:t>関数は、</w:t>
      </w:r>
      <w:r>
        <w:rPr>
          <w:rFonts w:hint="eastAsia"/>
        </w:rPr>
        <w:t>UpdateTimer</w:t>
      </w:r>
      <w:r>
        <w:rPr>
          <w:rFonts w:hint="eastAsia"/>
        </w:rPr>
        <w:t>関数で計測した経過時間を取得します。</w:t>
      </w:r>
      <w:r>
        <w:br/>
      </w:r>
      <w:r>
        <w:rPr>
          <w:rFonts w:hint="eastAsia"/>
        </w:rPr>
        <w:t>previous</w:t>
      </w:r>
      <w:r>
        <w:t>Time(</w:t>
      </w:r>
      <w:r>
        <w:t>ぷればいおす・たいむ</w:t>
      </w:r>
      <w:r>
        <w:rPr>
          <w:rFonts w:hint="eastAsia"/>
        </w:rPr>
        <w:t>)</w:t>
      </w:r>
      <w:r>
        <w:rPr>
          <w:rFonts w:hint="eastAsia"/>
        </w:rPr>
        <w:t>は前回の時間を記録するための変数です。</w:t>
      </w:r>
      <w:r>
        <w:br/>
      </w:r>
      <w:r>
        <w:rPr>
          <w:rFonts w:hint="eastAsia"/>
        </w:rPr>
        <w:t>deltaTime</w:t>
      </w:r>
      <w:r>
        <w:rPr>
          <w:rFonts w:hint="eastAsia"/>
        </w:rPr>
        <w:t>は経過時間を記録するための変数です。</w:t>
      </w:r>
    </w:p>
    <w:p w:rsidR="00F42CFA" w:rsidRDefault="00F42CFA" w:rsidP="00F42CFA">
      <w:r>
        <w:t>続いて、メンバ関数を定義していきます。</w:t>
      </w:r>
      <w:r>
        <w:br/>
        <w:t>GLFWEW.cpp</w:t>
      </w:r>
      <w:r>
        <w:t>を開き、</w:t>
      </w:r>
      <w:r>
        <w:rPr>
          <w:rFonts w:hint="eastAsia"/>
        </w:rPr>
        <w:t>Window::IsKeyPressed</w:t>
      </w:r>
      <w:r>
        <w:rPr>
          <w:rFonts w:hint="eastAsia"/>
        </w:rPr>
        <w:t>関数の定義の下に、次のプログラムを追加してください。</w:t>
      </w:r>
    </w:p>
    <w:p w:rsidR="00F42CFA" w:rsidRDefault="00F42CFA" w:rsidP="00F42CFA">
      <w:pPr>
        <w:pStyle w:val="ac"/>
      </w:pPr>
      <w:r>
        <w:rPr>
          <w:color w:val="0000FF"/>
        </w:rPr>
        <w:lastRenderedPageBreak/>
        <w:t xml:space="preserve"> bool</w:t>
      </w:r>
      <w:r>
        <w:t xml:space="preserve"> </w:t>
      </w:r>
      <w:r>
        <w:rPr>
          <w:color w:val="2B91AF"/>
        </w:rPr>
        <w:t>Window</w:t>
      </w:r>
      <w:r>
        <w:t>::IsKeyPressed(</w:t>
      </w:r>
      <w:r>
        <w:rPr>
          <w:color w:val="0000FF"/>
        </w:rPr>
        <w:t>int</w:t>
      </w:r>
      <w:r>
        <w:t xml:space="preserve"> </w:t>
      </w:r>
      <w:r>
        <w:rPr>
          <w:color w:val="808080"/>
        </w:rPr>
        <w:t>key</w:t>
      </w:r>
      <w:r>
        <w:t xml:space="preserve">) </w:t>
      </w:r>
      <w:r>
        <w:rPr>
          <w:color w:val="0000FF"/>
        </w:rPr>
        <w:t>const</w:t>
      </w:r>
      <w:r>
        <w:br/>
        <w:t xml:space="preserve"> {</w:t>
      </w:r>
      <w:r>
        <w:br/>
        <w:t xml:space="preserve">   </w:t>
      </w:r>
      <w:r>
        <w:rPr>
          <w:color w:val="0000FF"/>
        </w:rPr>
        <w:t>return</w:t>
      </w:r>
      <w:r>
        <w:t xml:space="preserve"> glfwGetKey(window, </w:t>
      </w:r>
      <w:r>
        <w:rPr>
          <w:color w:val="808080"/>
        </w:rPr>
        <w:t>key</w:t>
      </w:r>
      <w:r>
        <w:t xml:space="preserve">) == </w:t>
      </w:r>
      <w:r>
        <w:rPr>
          <w:color w:val="6F008A"/>
        </w:rPr>
        <w:t>GLFW_PRESS</w:t>
      </w:r>
      <w:r>
        <w:t>;</w:t>
      </w:r>
      <w:r>
        <w:br/>
        <w:t xml:space="preserve"> }</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タイマーを初期化する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::InitTimer()</w:t>
      </w:r>
      <w:r>
        <w:br/>
      </w:r>
      <w:r w:rsidRPr="00861DD4">
        <w:rPr>
          <w:color w:val="FF0000"/>
        </w:rPr>
        <w:t>+</w:t>
      </w:r>
      <w:r>
        <w:t>{</w:t>
      </w:r>
      <w:r>
        <w:br/>
      </w:r>
      <w:r w:rsidRPr="00861DD4">
        <w:rPr>
          <w:color w:val="FF0000"/>
        </w:rPr>
        <w:t>+</w:t>
      </w:r>
      <w:r>
        <w:t xml:space="preserve">  glfwSetTime(0.0);</w:t>
      </w:r>
      <w:r>
        <w:br/>
      </w:r>
      <w:r w:rsidRPr="00861DD4">
        <w:rPr>
          <w:color w:val="FF0000"/>
        </w:rPr>
        <w:t>+</w:t>
      </w:r>
      <w:r>
        <w:t xml:space="preserve">  previousTime = 0.0;</w:t>
      </w:r>
      <w:r>
        <w:br/>
      </w:r>
      <w:r w:rsidRPr="00861DD4">
        <w:rPr>
          <w:color w:val="FF0000"/>
        </w:rPr>
        <w:t>+</w:t>
      </w:r>
      <w:r>
        <w:t xml:space="preserve">  deltaTime = 0.0;</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t>InitTimer</w:t>
      </w:r>
      <w:r>
        <w:t>関数は、</w:t>
      </w:r>
      <w:r>
        <w:rPr>
          <w:rFonts w:hint="eastAsia"/>
        </w:rPr>
        <w:t>GLFW</w:t>
      </w:r>
      <w:r>
        <w:rPr>
          <w:rFonts w:hint="eastAsia"/>
        </w:rPr>
        <w:t>ライブラリの計測時間を初期化し、経過時間の計算を始める準備を行います。</w:t>
      </w:r>
      <w:r>
        <w:br/>
      </w:r>
      <w:r>
        <w:t>計測時間を初期化するには</w:t>
      </w:r>
      <w:r>
        <w:rPr>
          <w:rFonts w:hint="eastAsia"/>
        </w:rPr>
        <w:t>glfwSetTime(</w:t>
      </w:r>
      <w:r>
        <w:rPr>
          <w:rFonts w:hint="eastAsia"/>
        </w:rPr>
        <w:t>じーえる・えふ・だぶりゅー・せっと・たいむ</w:t>
      </w:r>
      <w:r>
        <w:rPr>
          <w:rFonts w:hint="eastAsia"/>
        </w:rPr>
        <w:t>)</w:t>
      </w:r>
      <w:r>
        <w:rPr>
          <w:rFonts w:hint="eastAsia"/>
        </w:rPr>
        <w:t>関数を使います。この関数は、引数で指定された値を計測時間に設定します。そこで、</w:t>
      </w:r>
      <w:r>
        <w:rPr>
          <w:rFonts w:hint="eastAsia"/>
        </w:rPr>
        <w:t>0</w:t>
      </w:r>
      <w:r>
        <w:rPr>
          <w:rFonts w:hint="eastAsia"/>
        </w:rPr>
        <w:t>を指定して初期化しています。</w:t>
      </w:r>
    </w:p>
    <w:p w:rsidR="00F42CFA" w:rsidRPr="00DC7BDE" w:rsidRDefault="00F42CFA" w:rsidP="00F42CFA">
      <w:r>
        <w:t>次に、</w:t>
      </w:r>
      <w:r>
        <w:rPr>
          <w:rFonts w:hint="eastAsia"/>
        </w:rPr>
        <w:t>UpdateTimer</w:t>
      </w:r>
      <w:r>
        <w:rPr>
          <w:rFonts w:hint="eastAsia"/>
        </w:rPr>
        <w:t>関数を定義します。</w:t>
      </w:r>
      <w:r>
        <w:rPr>
          <w:rFonts w:hint="eastAsia"/>
        </w:rPr>
        <w:t>InitTimer</w:t>
      </w:r>
      <w:r>
        <w:rPr>
          <w:rFonts w:hint="eastAsia"/>
        </w:rPr>
        <w:t>関数の定義の下に、次のプログラムを追加してください。</w:t>
      </w:r>
    </w:p>
    <w:p w:rsidR="00F42CFA" w:rsidRDefault="00F42CFA" w:rsidP="00F42CFA">
      <w:pPr>
        <w:pStyle w:val="ac"/>
      </w:pPr>
      <w:r>
        <w:rPr>
          <w:color w:val="0000FF"/>
        </w:rPr>
        <w:t xml:space="preserve">　</w:t>
      </w:r>
      <w:r>
        <w:rPr>
          <w:color w:val="0000FF"/>
        </w:rPr>
        <w:t>void</w:t>
      </w:r>
      <w:r>
        <w:t xml:space="preserve"> </w:t>
      </w:r>
      <w:r>
        <w:rPr>
          <w:color w:val="2B91AF"/>
        </w:rPr>
        <w:t>Window</w:t>
      </w:r>
      <w:r>
        <w:t>::InitTimer()</w:t>
      </w:r>
      <w:r>
        <w:br/>
      </w:r>
      <w:r>
        <w:t xml:space="preserve">　</w:t>
      </w:r>
      <w:r>
        <w:t>{</w:t>
      </w:r>
      <w:r>
        <w:br/>
        <w:t xml:space="preserve"> </w:t>
      </w:r>
      <w:r>
        <w:t xml:space="preserve">　</w:t>
      </w:r>
      <w:r>
        <w:t xml:space="preserve"> glfwSetTime(0.0);</w:t>
      </w:r>
      <w:r>
        <w:br/>
        <w:t xml:space="preserve"> </w:t>
      </w:r>
      <w:r>
        <w:t xml:space="preserve">　</w:t>
      </w:r>
      <w:r>
        <w:t xml:space="preserve"> previousTime = 0.0;</w:t>
      </w:r>
      <w:r>
        <w:br/>
        <w:t xml:space="preserve"> </w:t>
      </w:r>
      <w:r>
        <w:t xml:space="preserve">　</w:t>
      </w:r>
      <w:r>
        <w:t xml:space="preserve"> deltaTime = 0.0;</w:t>
      </w:r>
      <w:r>
        <w:br/>
      </w:r>
      <w:r>
        <w:t xml:space="preserve">　</w:t>
      </w:r>
      <w:r>
        <w:t>}</w:t>
      </w:r>
      <w:r>
        <w:br/>
      </w:r>
      <w: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タイマーを更新する</w:t>
      </w:r>
      <w:r>
        <w:rPr>
          <w:color w:val="008000"/>
        </w:rPr>
        <w:t>.</w:t>
      </w:r>
      <w:r>
        <w:br/>
      </w:r>
      <w:r w:rsidRPr="00861DD4">
        <w:rPr>
          <w:color w:val="FF0000"/>
        </w:rPr>
        <w:t>+</w:t>
      </w:r>
      <w:r>
        <w:rPr>
          <w:color w:val="008000"/>
        </w:rPr>
        <w:t>*/</w:t>
      </w:r>
      <w:r>
        <w:br/>
      </w:r>
      <w:r w:rsidRPr="00861DD4">
        <w:rPr>
          <w:color w:val="FF0000"/>
        </w:rPr>
        <w:t>+</w:t>
      </w:r>
      <w:r>
        <w:rPr>
          <w:color w:val="0000FF"/>
        </w:rPr>
        <w:t>void</w:t>
      </w:r>
      <w:r>
        <w:t xml:space="preserve"> </w:t>
      </w:r>
      <w:r>
        <w:rPr>
          <w:color w:val="2B91AF"/>
        </w:rPr>
        <w:t>Window</w:t>
      </w:r>
      <w:r>
        <w:t>::UpdateTimer()</w:t>
      </w:r>
      <w:r>
        <w:br/>
      </w:r>
      <w:r w:rsidRPr="00861DD4">
        <w:rPr>
          <w:color w:val="FF0000"/>
        </w:rPr>
        <w:t>+</w:t>
      </w:r>
      <w:r>
        <w:t>{</w:t>
      </w:r>
      <w:r>
        <w:br/>
      </w:r>
      <w:r w:rsidRPr="00861DD4">
        <w:rPr>
          <w:color w:val="FF0000"/>
        </w:rPr>
        <w:t>+</w:t>
      </w:r>
      <w:r>
        <w:t xml:space="preserve">  </w:t>
      </w:r>
      <w:r>
        <w:rPr>
          <w:color w:val="008000"/>
        </w:rPr>
        <w:t xml:space="preserve">// </w:t>
      </w:r>
      <w:r>
        <w:rPr>
          <w:rFonts w:hint="eastAsia"/>
          <w:color w:val="008000"/>
        </w:rPr>
        <w:t>経過時間を計測</w:t>
      </w:r>
      <w:r>
        <w:rPr>
          <w:color w:val="008000"/>
        </w:rPr>
        <w:t>.</w:t>
      </w:r>
      <w:r>
        <w:br/>
      </w:r>
      <w:r w:rsidRPr="00861DD4">
        <w:rPr>
          <w:color w:val="FF0000"/>
        </w:rPr>
        <w:t>+</w:t>
      </w:r>
      <w:r>
        <w:t xml:space="preserve">  </w:t>
      </w:r>
      <w:r>
        <w:rPr>
          <w:color w:val="0000FF"/>
        </w:rPr>
        <w:t>const</w:t>
      </w:r>
      <w:r>
        <w:t xml:space="preserve"> </w:t>
      </w:r>
      <w:r>
        <w:rPr>
          <w:color w:val="0000FF"/>
        </w:rPr>
        <w:t>double</w:t>
      </w:r>
      <w:r>
        <w:t xml:space="preserve"> currentTime = glfwGetTime();</w:t>
      </w:r>
      <w:r>
        <w:br/>
      </w:r>
      <w:r w:rsidRPr="00861DD4">
        <w:rPr>
          <w:color w:val="FF0000"/>
        </w:rPr>
        <w:t>+</w:t>
      </w:r>
      <w:r>
        <w:t xml:space="preserve">  deltaTime = currentTime - previousTime;</w:t>
      </w:r>
      <w:r>
        <w:br/>
      </w:r>
      <w:r w:rsidRPr="00861DD4">
        <w:rPr>
          <w:color w:val="FF0000"/>
        </w:rPr>
        <w:t>+</w:t>
      </w:r>
      <w:r>
        <w:t xml:space="preserve">  previousTime = currentTime;</w:t>
      </w:r>
      <w:r>
        <w:br/>
      </w:r>
      <w:r w:rsidRPr="00861DD4">
        <w:rPr>
          <w:color w:val="FF0000"/>
        </w:rPr>
        <w:t>+</w:t>
      </w:r>
      <w:r>
        <w:br/>
      </w:r>
      <w:r w:rsidRPr="00861DD4">
        <w:rPr>
          <w:color w:val="FF0000"/>
        </w:rPr>
        <w:t>+</w:t>
      </w:r>
      <w:r>
        <w:t xml:space="preserve">  </w:t>
      </w:r>
      <w:r>
        <w:rPr>
          <w:color w:val="008000"/>
        </w:rPr>
        <w:t xml:space="preserve">// </w:t>
      </w:r>
      <w:r>
        <w:rPr>
          <w:rFonts w:hint="eastAsia"/>
          <w:color w:val="008000"/>
        </w:rPr>
        <w:t>経過時間が長くなりすぎないように調整</w:t>
      </w:r>
      <w:r>
        <w:rPr>
          <w:color w:val="008000"/>
        </w:rPr>
        <w:t>.</w:t>
      </w:r>
      <w:r>
        <w:br/>
      </w:r>
      <w:r w:rsidRPr="00861DD4">
        <w:rPr>
          <w:color w:val="FF0000"/>
        </w:rPr>
        <w:t>+</w:t>
      </w:r>
      <w:r>
        <w:t xml:space="preserve">  </w:t>
      </w:r>
      <w:r>
        <w:rPr>
          <w:color w:val="0000FF"/>
        </w:rPr>
        <w:t>const</w:t>
      </w:r>
      <w:r>
        <w:t xml:space="preserve"> </w:t>
      </w:r>
      <w:r>
        <w:rPr>
          <w:color w:val="0000FF"/>
        </w:rPr>
        <w:t>float</w:t>
      </w:r>
      <w:r>
        <w:t xml:space="preserve"> </w:t>
      </w:r>
      <w:r>
        <w:rPr>
          <w:rFonts w:hint="eastAsia"/>
        </w:rPr>
        <w:t>upperLimit</w:t>
      </w:r>
      <w:r>
        <w:t xml:space="preserve"> = 0.25f;</w:t>
      </w:r>
      <w:r w:rsidRPr="00DC7BDE">
        <w:rPr>
          <w:rFonts w:hint="eastAsia"/>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r>
      <w:r w:rsidRPr="00861DD4">
        <w:rPr>
          <w:color w:val="FF0000"/>
        </w:rPr>
        <w:t>+</w:t>
      </w:r>
      <w:r>
        <w:t xml:space="preserve">  </w:t>
      </w:r>
      <w:r>
        <w:rPr>
          <w:color w:val="0000FF"/>
        </w:rPr>
        <w:t>if</w:t>
      </w:r>
      <w:r>
        <w:t xml:space="preserve"> (deltaTime &gt; </w:t>
      </w:r>
      <w:r>
        <w:rPr>
          <w:rFonts w:hint="eastAsia"/>
        </w:rPr>
        <w:t>upperLimit</w:t>
      </w:r>
      <w:r>
        <w:t>) {</w:t>
      </w:r>
      <w:r>
        <w:br/>
      </w:r>
      <w:r w:rsidRPr="00861DD4">
        <w:rPr>
          <w:color w:val="FF0000"/>
        </w:rPr>
        <w:t>+</w:t>
      </w:r>
      <w:r>
        <w:t xml:space="preserve">    deltaTime = 1.0f / 60.0f;</w:t>
      </w:r>
      <w:r>
        <w:br/>
      </w:r>
      <w:r w:rsidRPr="00861DD4">
        <w:rPr>
          <w:color w:val="FF0000"/>
        </w:rPr>
        <w:t>+</w:t>
      </w:r>
      <w:r>
        <w:t xml:space="preserve">  }</w:t>
      </w:r>
      <w:r>
        <w:br/>
      </w:r>
      <w:r w:rsidRPr="00861DD4">
        <w:rPr>
          <w:color w:val="FF0000"/>
        </w:rPr>
        <w:t>+</w:t>
      </w:r>
      <w:r>
        <w:t>}</w:t>
      </w:r>
      <w:r>
        <w:br/>
      </w:r>
      <w:r w:rsidRPr="00861DD4">
        <w:rPr>
          <w:color w:val="FF0000"/>
        </w:rPr>
        <w:t>+</w:t>
      </w:r>
      <w:r>
        <w:br/>
        <w:t xml:space="preserve"> } </w:t>
      </w:r>
      <w:r>
        <w:rPr>
          <w:color w:val="008000"/>
        </w:rPr>
        <w:t>// namespace GLFWEW</w:t>
      </w:r>
    </w:p>
    <w:p w:rsidR="00F42CFA" w:rsidRDefault="00F42CFA" w:rsidP="00F42CFA">
      <w:r>
        <w:rPr>
          <w:rFonts w:hint="eastAsia"/>
        </w:rPr>
        <w:t>経過時間の計測方法は、この節のはじめに説明したとおりです。</w:t>
      </w:r>
      <w:r>
        <w:rPr>
          <w:rFonts w:hint="eastAsia"/>
        </w:rPr>
        <w:t>G</w:t>
      </w:r>
      <w:r>
        <w:t>LFW</w:t>
      </w:r>
      <w:r>
        <w:t>ライブラリが計測している時間を取得するには</w:t>
      </w:r>
      <w:r>
        <w:rPr>
          <w:rFonts w:hint="eastAsia"/>
        </w:rPr>
        <w:t>glfwGetTime(</w:t>
      </w:r>
      <w:r>
        <w:rPr>
          <w:rFonts w:hint="eastAsia"/>
        </w:rPr>
        <w:t>じーえる・えふ・だぶりゅー・げっと・たいむ</w:t>
      </w:r>
      <w:r>
        <w:rPr>
          <w:rFonts w:hint="eastAsia"/>
        </w:rPr>
        <w:t>)</w:t>
      </w:r>
      <w:r>
        <w:rPr>
          <w:rFonts w:hint="eastAsia"/>
        </w:rPr>
        <w:t>関数を使います。</w:t>
      </w:r>
      <w:r>
        <w:t>この関数の結果と前回の計測時間との差が、「経過時間」になるわけですね。</w:t>
      </w:r>
      <w:r>
        <w:br/>
      </w:r>
      <w:r>
        <w:t>経過時間を</w:t>
      </w:r>
      <w:r>
        <w:rPr>
          <w:rFonts w:hint="eastAsia"/>
        </w:rPr>
        <w:t>deltaTime</w:t>
      </w:r>
      <w:r>
        <w:rPr>
          <w:rFonts w:hint="eastAsia"/>
        </w:rPr>
        <w:t>変数に格納したら、</w:t>
      </w:r>
      <w:r>
        <w:rPr>
          <w:rFonts w:hint="eastAsia"/>
        </w:rPr>
        <w:t>previousTime</w:t>
      </w:r>
      <w:r>
        <w:rPr>
          <w:rFonts w:hint="eastAsia"/>
        </w:rPr>
        <w:t>変数を今回取得した計測時間に更新します。</w:t>
      </w:r>
      <w:r>
        <w:br/>
      </w:r>
      <w:r>
        <w:t>こうすることで、次に</w:t>
      </w:r>
      <w:r>
        <w:rPr>
          <w:rFonts w:hint="eastAsia"/>
        </w:rPr>
        <w:t>UpdateTimer</w:t>
      </w:r>
      <w:r>
        <w:rPr>
          <w:rFonts w:hint="eastAsia"/>
        </w:rPr>
        <w:t>関数が実行された時、直前の</w:t>
      </w:r>
      <w:r>
        <w:rPr>
          <w:rFonts w:hint="eastAsia"/>
        </w:rPr>
        <w:t>UpdateTimer</w:t>
      </w:r>
      <w:r>
        <w:rPr>
          <w:rFonts w:hint="eastAsia"/>
        </w:rPr>
        <w:t>関数実行からの経過時間を計ることができるわけです。</w:t>
      </w:r>
    </w:p>
    <w:p w:rsidR="00F42CFA" w:rsidRDefault="00F42CFA" w:rsidP="00F42CFA">
      <w:r>
        <w:t>ところで、経過時間を取得したあとで、その値が</w:t>
      </w:r>
      <w:r>
        <w:rPr>
          <w:rFonts w:hint="eastAsia"/>
        </w:rPr>
        <w:t>0.25</w:t>
      </w:r>
      <w:r>
        <w:rPr>
          <w:rFonts w:hint="eastAsia"/>
        </w:rPr>
        <w:t>を越えていたら</w:t>
      </w:r>
      <w:r>
        <w:rPr>
          <w:rFonts w:hint="eastAsia"/>
        </w:rPr>
        <w:t>0.1</w:t>
      </w:r>
      <w:r>
        <w:rPr>
          <w:rFonts w:hint="eastAsia"/>
        </w:rPr>
        <w:t>にするプログラムがありますが、</w:t>
      </w:r>
      <w:r>
        <w:t>これは何なのでしょう？　これが必要な</w:t>
      </w:r>
      <w:r>
        <w:rPr>
          <w:rFonts w:hint="eastAsia"/>
        </w:rPr>
        <w:t>理由は</w:t>
      </w:r>
      <w:r>
        <w:rPr>
          <w:rFonts w:hint="eastAsia"/>
        </w:rPr>
        <w:t>glfw</w:t>
      </w:r>
      <w:r>
        <w:t>GetTime</w:t>
      </w:r>
      <w:r>
        <w:t>関数の仕様にあります。実はこの関数、現実世界の時</w:t>
      </w:r>
      <w:r>
        <w:lastRenderedPageBreak/>
        <w:t>間を計測しているのです。それの何がまずいかというと、デバッグのためにブレーク・ポイントなどでプログラムを一時停止している間も時間が進んでしまうことです。</w:t>
      </w:r>
      <w:r>
        <w:rPr>
          <w:rFonts w:hint="eastAsia"/>
        </w:rPr>
        <w:t>デバッグを終えてアプリケーションを再開したとき、デバッグに費やした時間がそのまま経過時間になるわけですね</w:t>
      </w:r>
      <w:r w:rsidRPr="00DC7BDE">
        <w:rPr>
          <w:rFonts w:hint="eastAsia"/>
        </w:rPr>
        <w:t>。</w:t>
      </w:r>
      <w:r>
        <w:rPr>
          <w:rFonts w:hint="eastAsia"/>
        </w:rPr>
        <w:t>こうなると、</w:t>
      </w:r>
      <w:r w:rsidRPr="00DC7BDE">
        <w:rPr>
          <w:rFonts w:hint="eastAsia"/>
        </w:rPr>
        <w:t>非常にデバッグしづらい</w:t>
      </w:r>
      <w:r>
        <w:rPr>
          <w:rFonts w:hint="eastAsia"/>
        </w:rPr>
        <w:t>状況が容易に作り出せてしまいます。</w:t>
      </w:r>
      <w:r w:rsidRPr="00DC7BDE">
        <w:rPr>
          <w:rFonts w:hint="eastAsia"/>
        </w:rPr>
        <w:t>(</w:t>
      </w:r>
      <w:r w:rsidRPr="00DC7BDE">
        <w:rPr>
          <w:rFonts w:hint="eastAsia"/>
        </w:rPr>
        <w:t>再開した途端、</w:t>
      </w:r>
      <w:r>
        <w:rPr>
          <w:rFonts w:hint="eastAsia"/>
        </w:rPr>
        <w:t>デバッグ前にちょうど命中しそうな弾が敵をすりぬけてしまったり、あるいは自分の眼の前に突然敵の弾が現れたり</w:t>
      </w:r>
      <w:r w:rsidRPr="00DC7BDE">
        <w:rPr>
          <w:rFonts w:hint="eastAsia"/>
        </w:rPr>
        <w:t>、などという状況を想像してみてください</w:t>
      </w:r>
      <w:r w:rsidRPr="00DC7BDE">
        <w:rPr>
          <w:rFonts w:hint="eastAsia"/>
        </w:rPr>
        <w:t>)</w:t>
      </w:r>
      <w:r w:rsidRPr="00DC7BDE">
        <w:rPr>
          <w:rFonts w:hint="eastAsia"/>
        </w:rPr>
        <w:t>。そこで、ある程度の時間で制限をかけているというわけです。</w:t>
      </w:r>
      <w:r>
        <w:rPr>
          <w:rFonts w:hint="eastAsia"/>
        </w:rPr>
        <w:t>経過時間の上限を示す変数名は</w:t>
      </w:r>
      <w:r>
        <w:rPr>
          <w:rFonts w:hint="eastAsia"/>
        </w:rPr>
        <w:t>upperL</w:t>
      </w:r>
      <w:r>
        <w:t>imit</w:t>
      </w:r>
      <w:r>
        <w:rPr>
          <w:rFonts w:hint="eastAsia"/>
        </w:rPr>
        <w:t xml:space="preserve"> (</w:t>
      </w:r>
      <w:r>
        <w:t>あっぱー・</w:t>
      </w:r>
      <w:r>
        <w:rPr>
          <w:rFonts w:hint="eastAsia"/>
        </w:rPr>
        <w:t>りみっと</w:t>
      </w:r>
      <w:r>
        <w:rPr>
          <w:rFonts w:hint="eastAsia"/>
        </w:rPr>
        <w:t>=</w:t>
      </w:r>
      <w:r>
        <w:rPr>
          <w:rFonts w:hint="eastAsia"/>
        </w:rPr>
        <w:t>上限</w:t>
      </w:r>
      <w:r>
        <w:rPr>
          <w:rFonts w:hint="eastAsia"/>
        </w:rPr>
        <w:t>)</w:t>
      </w:r>
      <w:r>
        <w:rPr>
          <w:rFonts w:hint="eastAsia"/>
        </w:rPr>
        <w:t>としました。</w:t>
      </w:r>
      <w:r>
        <w:br/>
      </w:r>
      <w:r>
        <w:t>上限を超えた場合、経過時間を</w:t>
      </w:r>
      <w:r>
        <w:rPr>
          <w:rFonts w:hint="eastAsia"/>
        </w:rPr>
        <w:t>1/60</w:t>
      </w:r>
      <w:r>
        <w:rPr>
          <w:rFonts w:hint="eastAsia"/>
        </w:rPr>
        <w:t>秒にします。</w:t>
      </w:r>
    </w:p>
    <w:p w:rsidR="00F42CFA" w:rsidRDefault="00F42CFA" w:rsidP="00F42CFA">
      <w:pPr>
        <w:pStyle w:val="af8"/>
        <w:pBdr>
          <w:bottom w:val="single" w:sz="8" w:space="0" w:color="auto" w:shadow="1"/>
        </w:pBdr>
      </w:pPr>
      <w:r w:rsidRPr="00D33CF9">
        <w:rPr>
          <w:b/>
        </w:rPr>
        <w:t>[</w:t>
      </w:r>
      <w:r w:rsidRPr="00D33CF9">
        <w:rPr>
          <w:b/>
        </w:rPr>
        <w:t>補足</w:t>
      </w:r>
      <w:r w:rsidRPr="00D33CF9">
        <w:rPr>
          <w:b/>
        </w:rPr>
        <w:t>]</w:t>
      </w:r>
      <w:r>
        <w:t xml:space="preserve"> </w:t>
      </w:r>
      <w:r>
        <w:rPr>
          <w:rFonts w:hint="eastAsia"/>
        </w:rPr>
        <w:t>1/60</w:t>
      </w:r>
      <w:r>
        <w:rPr>
          <w:rFonts w:hint="eastAsia"/>
        </w:rPr>
        <w:t>秒というのは、現在市販されているほとんどのモニターの画像更新速度にあたります。プログラムがこの時間より高速に画像を更新できたとしても、モニターの表示が追いつかないため正しく表示されません。そのため、多くのゲームではこの時間を基準にゲームの世界を動かしています。</w:t>
      </w:r>
    </w:p>
    <w:p w:rsidR="00F42CFA" w:rsidRPr="00DC7BDE" w:rsidRDefault="00F42CFA" w:rsidP="00F42CFA">
      <w:r>
        <w:t>定義を続けましょう。次は</w:t>
      </w:r>
      <w:r>
        <w:rPr>
          <w:rFonts w:hint="eastAsia"/>
        </w:rPr>
        <w:t>DeltaTime</w:t>
      </w:r>
      <w:r>
        <w:rPr>
          <w:rFonts w:hint="eastAsia"/>
        </w:rPr>
        <w:t>関数です。</w:t>
      </w:r>
      <w:r>
        <w:br/>
      </w:r>
      <w:r>
        <w:rPr>
          <w:rFonts w:hint="eastAsia"/>
        </w:rPr>
        <w:t>UpdateTimer</w:t>
      </w:r>
      <w:r>
        <w:rPr>
          <w:rFonts w:hint="eastAsia"/>
        </w:rPr>
        <w:t>関数の定義の下に、次のプログラムを追加してください。</w:t>
      </w:r>
    </w:p>
    <w:p w:rsidR="00F42CFA" w:rsidRDefault="00F42CFA" w:rsidP="00F42CFA">
      <w:pPr>
        <w:pStyle w:val="ac"/>
      </w:pPr>
      <w:r>
        <w:t xml:space="preserve">   </w:t>
      </w:r>
      <w:r>
        <w:rPr>
          <w:color w:val="008000"/>
        </w:rPr>
        <w:t xml:space="preserve">// </w:t>
      </w:r>
      <w:r>
        <w:rPr>
          <w:rFonts w:hint="eastAsia"/>
          <w:color w:val="008000"/>
        </w:rPr>
        <w:t>経過時間が長くなりすぎないように調整</w:t>
      </w:r>
      <w:r>
        <w:rPr>
          <w:color w:val="008000"/>
        </w:rPr>
        <w:t>.</w:t>
      </w:r>
      <w:r>
        <w:br/>
        <w:t xml:space="preserve">   </w:t>
      </w:r>
      <w:r>
        <w:rPr>
          <w:color w:val="0000FF"/>
        </w:rPr>
        <w:t>const</w:t>
      </w:r>
      <w:r>
        <w:t xml:space="preserve"> </w:t>
      </w:r>
      <w:r>
        <w:rPr>
          <w:color w:val="0000FF"/>
        </w:rPr>
        <w:t>float</w:t>
      </w:r>
      <w:r>
        <w:t xml:space="preserve"> </w:t>
      </w:r>
      <w:r>
        <w:rPr>
          <w:rFonts w:hint="eastAsia"/>
        </w:rPr>
        <w:t>upperLimit</w:t>
      </w:r>
      <w:r>
        <w:t xml:space="preserve"> = 0.25f;</w:t>
      </w:r>
      <w:r w:rsidRPr="006237CA">
        <w:rPr>
          <w:rFonts w:hint="eastAsia"/>
          <w:color w:val="008000"/>
        </w:rPr>
        <w:t xml:space="preserve"> </w:t>
      </w:r>
      <w:r w:rsidRPr="00DC7BDE">
        <w:rPr>
          <w:rFonts w:hint="eastAsia"/>
          <w:color w:val="008000"/>
        </w:rPr>
        <w:t>//</w:t>
      </w:r>
      <w:r>
        <w:rPr>
          <w:rFonts w:hint="eastAsia"/>
          <w:color w:val="008000"/>
        </w:rPr>
        <w:t xml:space="preserve"> </w:t>
      </w:r>
      <w:r>
        <w:rPr>
          <w:rFonts w:hint="eastAsia"/>
          <w:color w:val="008000"/>
        </w:rPr>
        <w:t>経過時間として許容される上限</w:t>
      </w:r>
      <w:r w:rsidRPr="00DC7BDE">
        <w:rPr>
          <w:rFonts w:hint="eastAsia"/>
          <w:color w:val="008000"/>
        </w:rPr>
        <w:t>.</w:t>
      </w:r>
      <w:r>
        <w:br/>
        <w:t xml:space="preserve">   </w:t>
      </w:r>
      <w:r>
        <w:rPr>
          <w:color w:val="0000FF"/>
        </w:rPr>
        <w:t>if</w:t>
      </w:r>
      <w:r>
        <w:t xml:space="preserve"> (deltaTime &gt; </w:t>
      </w:r>
      <w:r>
        <w:rPr>
          <w:rFonts w:hint="eastAsia"/>
        </w:rPr>
        <w:t>upperLimit</w:t>
      </w:r>
      <w:r>
        <w:t>) {</w:t>
      </w:r>
      <w:r>
        <w:br/>
        <w:t xml:space="preserve">     deltaTime = 0.1f;</w:t>
      </w:r>
      <w:r>
        <w:br/>
        <w:t xml:space="preserve">   }</w:t>
      </w:r>
      <w:r>
        <w:br/>
        <w:t xml:space="preserve"> }</w:t>
      </w:r>
      <w:r>
        <w:br/>
      </w:r>
      <w:r>
        <w:rPr>
          <w:color w:val="008000"/>
        </w:rPr>
        <w:br/>
      </w:r>
      <w:r w:rsidRPr="00861DD4">
        <w:rPr>
          <w:color w:val="FF0000"/>
        </w:rPr>
        <w:t>+</w:t>
      </w:r>
      <w:r>
        <w:rPr>
          <w:color w:val="008000"/>
        </w:rPr>
        <w:t>/**</w:t>
      </w:r>
      <w:r>
        <w:br/>
      </w:r>
      <w:r w:rsidRPr="00861DD4">
        <w:rPr>
          <w:color w:val="FF0000"/>
        </w:rPr>
        <w:t>+</w:t>
      </w:r>
      <w:r>
        <w:rPr>
          <w:color w:val="008000"/>
        </w:rPr>
        <w:t xml:space="preserve">* </w:t>
      </w:r>
      <w:r>
        <w:rPr>
          <w:rFonts w:hint="eastAsia"/>
          <w:color w:val="008000"/>
        </w:rPr>
        <w:t>経過時間を取得する</w:t>
      </w:r>
      <w:r>
        <w:rPr>
          <w:color w:val="008000"/>
        </w:rPr>
        <w:t>.</w:t>
      </w:r>
      <w:r>
        <w:br/>
      </w:r>
      <w:r w:rsidRPr="00861DD4">
        <w:rPr>
          <w:color w:val="FF0000"/>
        </w:rPr>
        <w:t>+</w:t>
      </w:r>
      <w:r>
        <w:rPr>
          <w:color w:val="008000"/>
        </w:rPr>
        <w:t>*</w:t>
      </w:r>
      <w:r>
        <w:br/>
      </w:r>
      <w:r w:rsidRPr="00861DD4">
        <w:rPr>
          <w:color w:val="FF0000"/>
        </w:rPr>
        <w:t>+</w:t>
      </w:r>
      <w:r>
        <w:rPr>
          <w:color w:val="008000"/>
        </w:rPr>
        <w:t xml:space="preserve">* @return </w:t>
      </w:r>
      <w:r>
        <w:rPr>
          <w:rFonts w:hint="eastAsia"/>
          <w:color w:val="008000"/>
        </w:rPr>
        <w:t>直前の</w:t>
      </w:r>
      <w:r>
        <w:rPr>
          <w:color w:val="008000"/>
        </w:rPr>
        <w:t>2</w:t>
      </w:r>
      <w:r>
        <w:rPr>
          <w:rFonts w:hint="eastAsia"/>
          <w:color w:val="008000"/>
        </w:rPr>
        <w:t>回の</w:t>
      </w:r>
      <w:r>
        <w:rPr>
          <w:color w:val="008000"/>
        </w:rPr>
        <w:t>UpdateTimer()</w:t>
      </w:r>
      <w:r>
        <w:rPr>
          <w:rFonts w:hint="eastAsia"/>
          <w:color w:val="008000"/>
        </w:rPr>
        <w:t>呼び出しの間に経過した時間</w:t>
      </w:r>
      <w:r>
        <w:rPr>
          <w:color w:val="008000"/>
        </w:rPr>
        <w:t>.</w:t>
      </w:r>
      <w:r>
        <w:br/>
      </w:r>
      <w:r w:rsidRPr="00861DD4">
        <w:rPr>
          <w:color w:val="FF0000"/>
        </w:rPr>
        <w:t>+</w:t>
      </w:r>
      <w:r>
        <w:rPr>
          <w:color w:val="008000"/>
        </w:rPr>
        <w:t>*/</w:t>
      </w:r>
      <w:r>
        <w:br/>
      </w:r>
      <w:r w:rsidRPr="00861DD4">
        <w:rPr>
          <w:color w:val="FF0000"/>
        </w:rPr>
        <w:t>+</w:t>
      </w:r>
      <w:r>
        <w:rPr>
          <w:color w:val="0000FF"/>
        </w:rPr>
        <w:t>double</w:t>
      </w:r>
      <w:r>
        <w:t xml:space="preserve"> </w:t>
      </w:r>
      <w:r>
        <w:rPr>
          <w:color w:val="2B91AF"/>
        </w:rPr>
        <w:t>Window</w:t>
      </w:r>
      <w:r>
        <w:t xml:space="preserve">::DeltaTime() </w:t>
      </w:r>
      <w:r>
        <w:rPr>
          <w:color w:val="0000FF"/>
        </w:rPr>
        <w:t>const</w:t>
      </w:r>
      <w:r>
        <w:br/>
      </w:r>
      <w:r w:rsidRPr="00861DD4">
        <w:rPr>
          <w:color w:val="FF0000"/>
        </w:rPr>
        <w:t>+</w:t>
      </w:r>
      <w:r>
        <w:t>{</w:t>
      </w:r>
      <w:r>
        <w:br/>
      </w:r>
      <w:r w:rsidRPr="00861DD4">
        <w:rPr>
          <w:color w:val="FF0000"/>
        </w:rPr>
        <w:t>+</w:t>
      </w:r>
      <w:r>
        <w:t xml:space="preserve">  </w:t>
      </w:r>
      <w:r>
        <w:rPr>
          <w:color w:val="0000FF"/>
        </w:rPr>
        <w:t>return</w:t>
      </w:r>
      <w:r>
        <w:t xml:space="preserve"> deltaTime;</w:t>
      </w:r>
      <w:r>
        <w:br/>
      </w:r>
      <w:r w:rsidRPr="00861DD4">
        <w:rPr>
          <w:color w:val="FF0000"/>
        </w:rPr>
        <w:t>+</w:t>
      </w:r>
      <w:r>
        <w:t>}</w:t>
      </w:r>
      <w:r>
        <w:br/>
      </w:r>
      <w:r w:rsidRPr="00861DD4">
        <w:rPr>
          <w:color w:val="FF0000"/>
        </w:rPr>
        <w:t>+</w:t>
      </w:r>
      <w:r>
        <w:br/>
        <w:t xml:space="preserve"> } </w:t>
      </w:r>
      <w:r>
        <w:rPr>
          <w:color w:val="008000"/>
        </w:rPr>
        <w:t>// namespace GLFWEW</w:t>
      </w:r>
    </w:p>
    <w:p w:rsidR="00F42CFA" w:rsidRPr="00DC7BDE" w:rsidRDefault="00F42CFA" w:rsidP="00F42CFA">
      <w:r>
        <w:rPr>
          <w:rFonts w:hint="eastAsia"/>
        </w:rPr>
        <w:t>この関数はただ</w:t>
      </w:r>
      <w:r>
        <w:rPr>
          <w:rFonts w:hint="eastAsia"/>
        </w:rPr>
        <w:t>deltaTime</w:t>
      </w:r>
      <w:r>
        <w:rPr>
          <w:rFonts w:hint="eastAsia"/>
        </w:rPr>
        <w:t>を返すだけの関数です。</w:t>
      </w:r>
      <w:r>
        <w:br/>
      </w:r>
      <w:r>
        <w:t>これで経過時間の計測プログラムは完成です。</w:t>
      </w:r>
    </w:p>
    <w:p w:rsidR="00F42CFA" w:rsidRPr="000E24A8" w:rsidRDefault="00F42CFA" w:rsidP="00F42CFA">
      <w:pPr>
        <w:pStyle w:val="2"/>
      </w:pPr>
      <w:r>
        <w:t>経過時間を使って正しい速度を計算する</w:t>
      </w:r>
    </w:p>
    <w:p w:rsidR="00F42CFA" w:rsidRDefault="00F42CFA" w:rsidP="00F42CFA">
      <w:r>
        <w:rPr>
          <w:rFonts w:hint="eastAsia"/>
        </w:rPr>
        <w:t>それでは、経過時間を測って、ライトの移動速度を適切に決めましょう。</w:t>
      </w:r>
      <w:r>
        <w:br/>
      </w:r>
      <w:r>
        <w:rPr>
          <w:rFonts w:hint="eastAsia"/>
        </w:rPr>
        <w:t>Main.cpp</w:t>
      </w:r>
      <w:r>
        <w:rPr>
          <w:rFonts w:hint="eastAsia"/>
        </w:rPr>
        <w:t>を開き、メインループに次のプログラムを追加してください。</w:t>
      </w:r>
    </w:p>
    <w:p w:rsidR="00F42CFA" w:rsidRPr="009133C3" w:rsidRDefault="00F42CFA" w:rsidP="00F42CFA">
      <w:pPr>
        <w:pStyle w:val="ac"/>
      </w:pPr>
      <w:r>
        <w:t xml:space="preserve"> </w:t>
      </w:r>
      <w:r>
        <w:rPr>
          <w:color w:val="008000"/>
        </w:rPr>
        <w:t xml:space="preserve">// </w:t>
      </w:r>
      <w:r>
        <w:rPr>
          <w:rFonts w:hint="eastAsia"/>
          <w:color w:val="008000"/>
        </w:rPr>
        <w:t>メインループ</w:t>
      </w:r>
      <w:r>
        <w:rPr>
          <w:color w:val="008000"/>
        </w:rPr>
        <w:t>.</w:t>
      </w:r>
      <w:r>
        <w:br/>
      </w:r>
      <w:r w:rsidRPr="00861DD4">
        <w:rPr>
          <w:color w:val="FF0000"/>
        </w:rPr>
        <w:t>+</w:t>
      </w:r>
      <w:r>
        <w:t>window.InitTimer();</w:t>
      </w:r>
      <w:r>
        <w:br/>
        <w:t xml:space="preserve"> </w:t>
      </w:r>
      <w:r>
        <w:rPr>
          <w:color w:val="0000FF"/>
        </w:rPr>
        <w:t>while</w:t>
      </w:r>
      <w:r>
        <w:t xml:space="preserve"> (!window.ShouldClose()) {</w:t>
      </w:r>
      <w:r>
        <w:br/>
      </w:r>
      <w:r w:rsidRPr="00861DD4">
        <w:rPr>
          <w:color w:val="FF0000"/>
        </w:rPr>
        <w:t>+</w:t>
      </w:r>
      <w:r>
        <w:t xml:space="preserve">  window.UpdateTimer();</w:t>
      </w:r>
      <w:r>
        <w:br/>
      </w:r>
      <w:r w:rsidRPr="00861DD4">
        <w:rPr>
          <w:color w:val="FF0000"/>
        </w:rPr>
        <w:t>+</w:t>
      </w:r>
      <w:r>
        <w:t xml:space="preserve">  </w:t>
      </w:r>
      <w:r>
        <w:rPr>
          <w:color w:val="0000FF"/>
        </w:rPr>
        <w:t>const</w:t>
      </w:r>
      <w:r>
        <w:t xml:space="preserve"> </w:t>
      </w:r>
      <w:r>
        <w:rPr>
          <w:color w:val="0000FF"/>
        </w:rPr>
        <w:t>float</w:t>
      </w:r>
      <w:r>
        <w:t xml:space="preserve"> deltaTime = (</w:t>
      </w:r>
      <w:r>
        <w:rPr>
          <w:color w:val="0000FF"/>
        </w:rPr>
        <w:t>float</w:t>
      </w:r>
      <w:r>
        <w:t>)window.DeltaTime();</w:t>
      </w:r>
      <w:r>
        <w:br/>
      </w:r>
      <w:r>
        <w:br/>
        <w:t xml:space="preserve">    glEnable(</w:t>
      </w:r>
      <w:r>
        <w:rPr>
          <w:color w:val="6F008A"/>
        </w:rPr>
        <w:t>GL_DEPTH_TEST</w:t>
      </w:r>
      <w:r>
        <w:t>);</w:t>
      </w:r>
      <w:r>
        <w:br/>
        <w:t xml:space="preserve">    glEnable(</w:t>
      </w:r>
      <w:r>
        <w:rPr>
          <w:color w:val="6F008A"/>
        </w:rPr>
        <w:t>GL_CULL_FACE</w:t>
      </w:r>
      <w:r>
        <w:t>);</w:t>
      </w:r>
    </w:p>
    <w:p w:rsidR="00F42CFA" w:rsidRDefault="00F42CFA" w:rsidP="00F42CFA">
      <w:r>
        <w:lastRenderedPageBreak/>
        <w:t>メインループの直前で経過時間の計測を初期化し、ループの先頭で経過時間を更新、取得しています。</w:t>
      </w:r>
      <w:r>
        <w:br/>
      </w:r>
      <w:r>
        <w:t>この構造では、最初の経過時間が非常に短くなります。しかし、一瞬のことなので問題にはならないでしょう。</w:t>
      </w:r>
    </w:p>
    <w:p w:rsidR="00F42CFA" w:rsidRDefault="00F42CFA" w:rsidP="00F42CFA">
      <w:r>
        <w:rPr>
          <w:rFonts w:hint="eastAsia"/>
        </w:rPr>
        <w:t>次に、ライトを移動するプログラムを、次のように変更してください。</w:t>
      </w:r>
    </w:p>
    <w:p w:rsidR="00F42CFA" w:rsidRDefault="00F42CFA" w:rsidP="00F42CFA">
      <w:pPr>
        <w:pStyle w:val="ac"/>
      </w:pPr>
      <w:r>
        <w:rPr>
          <w:color w:val="008000"/>
        </w:rPr>
        <w:t xml:space="preserve"> // </w:t>
      </w:r>
      <w:r>
        <w:rPr>
          <w:rFonts w:hint="eastAsia"/>
          <w:color w:val="008000"/>
        </w:rPr>
        <w:t>ポイント・ライトの位置が分かるように適当なモデルを表示</w:t>
      </w:r>
      <w:r>
        <w:rPr>
          <w:color w:val="008000"/>
        </w:rPr>
        <w:t>.</w:t>
      </w:r>
      <w:r>
        <w:rPr>
          <w:color w:val="008000"/>
        </w:rPr>
        <w:br/>
      </w:r>
      <w:r>
        <w:t xml:space="preserve"> {</w:t>
      </w:r>
      <w:r>
        <w:br/>
      </w:r>
      <w:r>
        <w:rPr>
          <w:color w:val="FF0000"/>
        </w:rPr>
        <w:t xml:space="preserve"> </w:t>
      </w:r>
      <w:r>
        <w:t xml:space="preserve">  </w:t>
      </w:r>
      <w:r>
        <w:rPr>
          <w:color w:val="008000"/>
        </w:rPr>
        <w:t xml:space="preserve">// </w:t>
      </w:r>
      <w:r>
        <w:rPr>
          <w:rFonts w:hint="eastAsia"/>
          <w:color w:val="008000"/>
        </w:rPr>
        <w:t>0</w:t>
      </w:r>
      <w:r>
        <w:rPr>
          <w:rFonts w:hint="eastAsia"/>
          <w:color w:val="008000"/>
        </w:rPr>
        <w:t>番のポイント・ライトを移動する</w:t>
      </w:r>
      <w:r>
        <w:rPr>
          <w:color w:val="008000"/>
        </w:rPr>
        <w:t>.</w:t>
      </w:r>
      <w:r>
        <w:br/>
      </w:r>
      <w:r w:rsidRPr="009133C3">
        <w:rPr>
          <w:color w:val="FF0000"/>
        </w:rPr>
        <w:t xml:space="preserve">-  const float speed = </w:t>
      </w:r>
      <w:r w:rsidRPr="009133C3">
        <w:rPr>
          <w:color w:val="FF0000"/>
          <w:highlight w:val="yellow"/>
        </w:rPr>
        <w:t>0.05f</w:t>
      </w:r>
      <w:r w:rsidRPr="009133C3">
        <w:rPr>
          <w:color w:val="FF0000"/>
        </w:rPr>
        <w:t>;</w:t>
      </w:r>
      <w:r>
        <w:br/>
      </w:r>
      <w:r w:rsidRPr="00861DD4">
        <w:rPr>
          <w:color w:val="FF0000"/>
        </w:rPr>
        <w:t>+</w:t>
      </w:r>
      <w:r>
        <w:t xml:space="preserve">  </w:t>
      </w:r>
      <w:r>
        <w:rPr>
          <w:color w:val="0000FF"/>
        </w:rPr>
        <w:t>const</w:t>
      </w:r>
      <w:r>
        <w:t xml:space="preserve"> </w:t>
      </w:r>
      <w:r>
        <w:rPr>
          <w:color w:val="0000FF"/>
        </w:rPr>
        <w:t>float</w:t>
      </w:r>
      <w:r>
        <w:t xml:space="preserve"> speed = 10.0f * deltaTime;</w:t>
      </w:r>
      <w:r>
        <w:br/>
      </w:r>
      <w:r>
        <w:rPr>
          <w:color w:val="FF0000"/>
        </w:rPr>
        <w:t xml:space="preserve"> </w:t>
      </w:r>
      <w:r>
        <w:t xml:space="preserve">  </w:t>
      </w:r>
      <w:r>
        <w:rPr>
          <w:color w:val="0000FF"/>
        </w:rPr>
        <w:t>if</w:t>
      </w:r>
      <w:r>
        <w:t xml:space="preserve"> (window.IsKeyPressed(</w:t>
      </w:r>
      <w:r>
        <w:rPr>
          <w:color w:val="6F008A"/>
        </w:rPr>
        <w:t>GLFW_KEY_A</w:t>
      </w:r>
      <w:r>
        <w:t>)) {</w:t>
      </w:r>
      <w:r>
        <w:br/>
      </w:r>
      <w:r>
        <w:rPr>
          <w:color w:val="FF0000"/>
        </w:rPr>
        <w:t xml:space="preserve"> </w:t>
      </w:r>
      <w:r>
        <w:t xml:space="preserve">    pointLightPos[0].x -= speed;</w:t>
      </w:r>
      <w:r>
        <w:br/>
      </w:r>
      <w:r>
        <w:rPr>
          <w:color w:val="FF0000"/>
        </w:rPr>
        <w:t xml:space="preserve"> </w:t>
      </w:r>
      <w:r>
        <w:t xml:space="preserve">  } </w:t>
      </w:r>
      <w:r>
        <w:rPr>
          <w:color w:val="0000FF"/>
        </w:rPr>
        <w:t>else</w:t>
      </w:r>
      <w:r>
        <w:t xml:space="preserve"> </w:t>
      </w:r>
      <w:r>
        <w:rPr>
          <w:color w:val="0000FF"/>
        </w:rPr>
        <w:t>if</w:t>
      </w:r>
      <w:r>
        <w:t xml:space="preserve"> (window.IsKeyPressed(</w:t>
      </w:r>
      <w:r>
        <w:rPr>
          <w:color w:val="6F008A"/>
        </w:rPr>
        <w:t>GLFW_KEY_D</w:t>
      </w:r>
      <w:r>
        <w:t>)) {</w:t>
      </w:r>
      <w:r>
        <w:br/>
      </w:r>
      <w:r>
        <w:rPr>
          <w:color w:val="FF0000"/>
        </w:rPr>
        <w:t xml:space="preserve"> </w:t>
      </w:r>
      <w:r>
        <w:t xml:space="preserve">    pointLightPos[0].x += speed;</w:t>
      </w:r>
      <w:r>
        <w:br/>
      </w:r>
      <w:r>
        <w:rPr>
          <w:color w:val="FF0000"/>
        </w:rPr>
        <w:t xml:space="preserve"> </w:t>
      </w:r>
      <w:r>
        <w:t xml:space="preserve">  }</w:t>
      </w:r>
    </w:p>
    <w:p w:rsidR="00F42CFA" w:rsidRPr="00F42CFA" w:rsidRDefault="00F42CFA" w:rsidP="003B17AE">
      <w:r>
        <w:rPr>
          <w:rFonts w:hint="eastAsia"/>
        </w:rPr>
        <w:t>ワールド座標の単位は「</w:t>
      </w:r>
      <w:r>
        <w:rPr>
          <w:rFonts w:hint="eastAsia"/>
        </w:rPr>
        <w:t>1.0</w:t>
      </w:r>
      <w:r>
        <w:t>f</w:t>
      </w:r>
      <w:r>
        <w:rPr>
          <w:rFonts w:hint="eastAsia"/>
        </w:rPr>
        <w:t>=1m</w:t>
      </w:r>
      <w:r>
        <w:rPr>
          <w:rFonts w:hint="eastAsia"/>
        </w:rPr>
        <w:t>」なので、ライトの移動速度は</w:t>
      </w:r>
      <w:r>
        <w:rPr>
          <w:rFonts w:hint="eastAsia"/>
        </w:rPr>
        <w:t>10m/s</w:t>
      </w:r>
      <w:r>
        <w:rPr>
          <w:rFonts w:hint="eastAsia"/>
        </w:rPr>
        <w:t>ということになります。</w:t>
      </w:r>
      <w:r>
        <w:br/>
      </w:r>
      <w:r>
        <w:t>プログラムが書けたら、</w:t>
      </w:r>
      <w:r w:rsidRPr="000339ED">
        <w:rPr>
          <w:b/>
        </w:rPr>
        <w:t>ビルドして実行してください。</w:t>
      </w:r>
      <w:r>
        <w:br/>
      </w:r>
      <w:r>
        <w:t>見た目には変化はありませんが、</w:t>
      </w:r>
      <w:r>
        <w:rPr>
          <w:rFonts w:hint="eastAsia"/>
        </w:rPr>
        <w:t>異なる</w:t>
      </w:r>
      <w:r>
        <w:rPr>
          <w:rFonts w:hint="eastAsia"/>
        </w:rPr>
        <w:t>GPU</w:t>
      </w:r>
      <w:r>
        <w:rPr>
          <w:rFonts w:hint="eastAsia"/>
        </w:rPr>
        <w:t>で実行した場合でも、同じ速度で移動できるようになっています。</w:t>
      </w:r>
    </w:p>
    <w:p w:rsidR="00840AF3" w:rsidRDefault="00840AF3">
      <w:pPr>
        <w:spacing w:after="0" w:line="240" w:lineRule="auto"/>
        <w:rPr>
          <w:rFonts w:ascii="Calibri Light" w:hAnsi="Calibri Light"/>
          <w:b/>
          <w:bCs/>
          <w:color w:val="000000"/>
          <w:sz w:val="36"/>
          <w:szCs w:val="36"/>
          <w:lang w:val="ja-JP"/>
        </w:rPr>
      </w:pPr>
      <w:r>
        <w:rPr>
          <w:lang w:val="ja-JP"/>
        </w:rPr>
        <w:br w:type="page"/>
      </w:r>
    </w:p>
    <w:p w:rsidR="000D63CA" w:rsidRPr="0097761B" w:rsidRDefault="000D63CA" w:rsidP="000D63CA">
      <w:pPr>
        <w:pStyle w:val="1"/>
      </w:pPr>
      <w:r>
        <w:rPr>
          <w:lang w:val="ja-JP"/>
        </w:rPr>
        <w:lastRenderedPageBreak/>
        <w:t>フラグメント・ライティング</w:t>
      </w:r>
    </w:p>
    <w:p w:rsidR="000D63CA" w:rsidRDefault="000D63CA" w:rsidP="000D63CA">
      <w:pPr>
        <w:pStyle w:val="2"/>
      </w:pPr>
      <w:r>
        <w:t>頂点シェーダによる</w:t>
      </w:r>
      <w:r>
        <w:rPr>
          <w:rFonts w:hint="eastAsia"/>
        </w:rPr>
        <w:t>ライティングの問題点</w:t>
      </w:r>
    </w:p>
    <w:p w:rsidR="00CC3424" w:rsidRDefault="000D63CA" w:rsidP="000D63CA">
      <w:r>
        <w:t>ここまでは、頂点シェーダをつかってライトを実装してきました。</w:t>
      </w:r>
      <w:r>
        <w:rPr>
          <w:rFonts w:hint="eastAsia"/>
        </w:rPr>
        <w:t>しかし、頂点シェーダによるライティングには、</w:t>
      </w:r>
      <w:r w:rsidR="00A23E25">
        <w:rPr>
          <w:rFonts w:hint="eastAsia"/>
        </w:rPr>
        <w:t>重大な</w:t>
      </w:r>
      <w:r w:rsidR="00AF07A8">
        <w:rPr>
          <w:rFonts w:hint="eastAsia"/>
        </w:rPr>
        <w:t>問題がありました</w:t>
      </w:r>
      <w:r>
        <w:rPr>
          <w:rFonts w:hint="eastAsia"/>
        </w:rPr>
        <w:t>。</w:t>
      </w:r>
      <w:r w:rsidR="00D52B32">
        <w:rPr>
          <w:rFonts w:hint="eastAsia"/>
        </w:rPr>
        <w:t>例えば、平らな板</w:t>
      </w:r>
      <w:r>
        <w:rPr>
          <w:rFonts w:hint="eastAsia"/>
        </w:rPr>
        <w:t>の中央付近にライトを置いたとします。現実</w:t>
      </w:r>
      <w:r w:rsidR="00D52B32">
        <w:rPr>
          <w:rFonts w:hint="eastAsia"/>
        </w:rPr>
        <w:t>世界では、中央付近が明るく、</w:t>
      </w:r>
      <w:r>
        <w:rPr>
          <w:rFonts w:hint="eastAsia"/>
        </w:rPr>
        <w:t>外側に向かって暗くなるはずです。しかし、頂点シェーダでは、プリミティブの端にある頂点でしかライトを感じること</w:t>
      </w:r>
      <w:r w:rsidR="00D52B32">
        <w:rPr>
          <w:rFonts w:hint="eastAsia"/>
        </w:rPr>
        <w:t>ができません。そのため、板</w:t>
      </w:r>
      <w:r>
        <w:rPr>
          <w:rFonts w:hint="eastAsia"/>
        </w:rPr>
        <w:t>は一様に暗い色に見えてしまいます。ライトはすぐそばにあるのに！</w:t>
      </w:r>
    </w:p>
    <w:p w:rsidR="00715D06" w:rsidRDefault="00D543F4" w:rsidP="000D63CA">
      <w:r>
        <w:t>この問題は「頂点を増やす」ことで多少は軽減できます</w:t>
      </w:r>
      <w:r w:rsidR="00D65FBB">
        <w:t>。しかし、</w:t>
      </w:r>
      <w:r w:rsidR="00D65FBB">
        <w:rPr>
          <w:rFonts w:hint="eastAsia"/>
        </w:rPr>
        <w:t>頂点シェーダーでライティングを行う限り、この問題を本当に解決することはできません。</w:t>
      </w:r>
      <w:r w:rsidR="00A80D78">
        <w:rPr>
          <w:rFonts w:hint="eastAsia"/>
        </w:rPr>
        <w:t>そこで、ライティングの舞台をフラグメントシェーダに移します。フラグメント単位でライティングを施せば、プリミティブのどの部分であっても、より正確な明るさを計算できるようになるからです。</w:t>
      </w:r>
    </w:p>
    <w:p w:rsidR="00833D90" w:rsidRDefault="00833D90" w:rsidP="00833D90">
      <w:pPr>
        <w:pStyle w:val="2"/>
      </w:pPr>
      <w:r>
        <w:t>フォン・シェーディング</w:t>
      </w:r>
    </w:p>
    <w:p w:rsidR="008D3379" w:rsidRDefault="009F7CF4" w:rsidP="008D3379">
      <w:r>
        <w:rPr>
          <w:rFonts w:hint="eastAsia"/>
        </w:rPr>
        <w:t>「頂点間の法線を補間し、</w:t>
      </w:r>
      <w:r w:rsidR="008D3379">
        <w:rPr>
          <w:rFonts w:hint="eastAsia"/>
        </w:rPr>
        <w:t>フラグメント単位でライティングを</w:t>
      </w:r>
      <w:r>
        <w:rPr>
          <w:rFonts w:hint="eastAsia"/>
        </w:rPr>
        <w:t>行う」技法のことを、考案者の名前を取って「</w:t>
      </w:r>
      <w:r>
        <w:rPr>
          <w:rFonts w:hint="eastAsia"/>
        </w:rPr>
        <w:t>Phong</w:t>
      </w:r>
      <w:r>
        <w:t xml:space="preserve"> shading(</w:t>
      </w:r>
      <w:r>
        <w:t>フォン・シェーディング</w:t>
      </w:r>
      <w:r>
        <w:t>)</w:t>
      </w:r>
      <w:r>
        <w:rPr>
          <w:rFonts w:hint="eastAsia"/>
        </w:rPr>
        <w:t>」と呼びます。また、前回作成した「頂点単位でライティングを行い、その結果を補間してフラグメントの色を決める」技法のことを、これも考案者の名前から「</w:t>
      </w:r>
      <w:r>
        <w:rPr>
          <w:rFonts w:hint="eastAsia"/>
        </w:rPr>
        <w:t>Gouraud shading(</w:t>
      </w:r>
      <w:r>
        <w:rPr>
          <w:rFonts w:hint="eastAsia"/>
        </w:rPr>
        <w:t>グーロー・シェーディング</w:t>
      </w:r>
      <w:r>
        <w:rPr>
          <w:rFonts w:hint="eastAsia"/>
        </w:rPr>
        <w:t>)</w:t>
      </w:r>
      <w:r>
        <w:rPr>
          <w:rFonts w:hint="eastAsia"/>
        </w:rPr>
        <w:t>」と呼びます。</w:t>
      </w:r>
    </w:p>
    <w:p w:rsidR="00833D90" w:rsidRPr="008D3379" w:rsidRDefault="00833D90" w:rsidP="00A955D1">
      <w:pPr>
        <w:jc w:val="center"/>
      </w:pPr>
      <w:r>
        <w:rPr>
          <w:noProof/>
        </w:rPr>
        <w:drawing>
          <wp:inline distT="0" distB="0" distL="0" distR="0">
            <wp:extent cx="5325035" cy="3470375"/>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グーローとフォン.png"/>
                    <pic:cNvPicPr/>
                  </pic:nvPicPr>
                  <pic:blipFill>
                    <a:blip r:embed="rId11">
                      <a:extLst>
                        <a:ext uri="{28A0092B-C50C-407E-A947-70E740481C1C}">
                          <a14:useLocalDpi xmlns:a14="http://schemas.microsoft.com/office/drawing/2010/main" val="0"/>
                        </a:ext>
                      </a:extLst>
                    </a:blip>
                    <a:stretch>
                      <a:fillRect/>
                    </a:stretch>
                  </pic:blipFill>
                  <pic:spPr>
                    <a:xfrm>
                      <a:off x="0" y="0"/>
                      <a:ext cx="5330399" cy="3473870"/>
                    </a:xfrm>
                    <a:prstGeom prst="rect">
                      <a:avLst/>
                    </a:prstGeom>
                  </pic:spPr>
                </pic:pic>
              </a:graphicData>
            </a:graphic>
          </wp:inline>
        </w:drawing>
      </w:r>
    </w:p>
    <w:p w:rsidR="000D63CA" w:rsidRPr="0051736B" w:rsidRDefault="00C217CC" w:rsidP="000D63CA">
      <w:pPr>
        <w:pStyle w:val="2"/>
      </w:pPr>
      <w:r>
        <w:rPr>
          <w:rFonts w:hint="eastAsia"/>
        </w:rPr>
        <w:lastRenderedPageBreak/>
        <w:t>頂点シェーダの追加</w:t>
      </w:r>
    </w:p>
    <w:p w:rsidR="00D52B32" w:rsidRDefault="00A955D1" w:rsidP="000D63CA">
      <w:r>
        <w:t>フォン・シェーディング</w:t>
      </w:r>
      <w:r w:rsidR="00D52B32">
        <w:t>には、頂点シェーダーとフラグメントシェーダーの両方が必要です。</w:t>
      </w:r>
      <w:r w:rsidR="00C217CC">
        <w:t>まずは、</w:t>
      </w:r>
      <w:r w:rsidR="00D52B32">
        <w:t>Res</w:t>
      </w:r>
      <w:r w:rsidR="00D52B32">
        <w:t>フォルダに「</w:t>
      </w:r>
      <w:r w:rsidR="00D52B32">
        <w:rPr>
          <w:rFonts w:hint="eastAsia"/>
        </w:rPr>
        <w:t>FragmentLighting</w:t>
      </w:r>
      <w:r w:rsidR="00C217CC">
        <w:t>.vert</w:t>
      </w:r>
      <w:r w:rsidR="00346CC8">
        <w:rPr>
          <w:rFonts w:hint="eastAsia"/>
        </w:rPr>
        <w:t>(</w:t>
      </w:r>
      <w:r w:rsidR="00346CC8">
        <w:rPr>
          <w:rFonts w:hint="eastAsia"/>
        </w:rPr>
        <w:t>ふらぐめんと・らいてぃんぐ・ばーと</w:t>
      </w:r>
      <w:r w:rsidR="00346CC8">
        <w:rPr>
          <w:rFonts w:hint="eastAsia"/>
        </w:rPr>
        <w:t>)</w:t>
      </w:r>
      <w:r w:rsidR="00D52B32">
        <w:t>」</w:t>
      </w:r>
      <w:r w:rsidR="00C217CC">
        <w:t>という名前のファイルを追加してください。</w:t>
      </w:r>
      <w:r w:rsidR="00C217CC">
        <w:br/>
      </w:r>
      <w:r w:rsidR="00E54B45">
        <w:t>今回も</w:t>
      </w:r>
      <w:r w:rsidR="00E54B45">
        <w:rPr>
          <w:rFonts w:hint="eastAsia"/>
        </w:rPr>
        <w:t>Simple</w:t>
      </w:r>
      <w:r w:rsidR="00E54B45">
        <w:rPr>
          <w:rFonts w:hint="eastAsia"/>
        </w:rPr>
        <w:t>シェーダーをベースに</w:t>
      </w:r>
      <w:r w:rsidR="00346CC8">
        <w:rPr>
          <w:rFonts w:hint="eastAsia"/>
        </w:rPr>
        <w:t>改造</w:t>
      </w:r>
      <w:r w:rsidR="00E54B45">
        <w:rPr>
          <w:rFonts w:hint="eastAsia"/>
        </w:rPr>
        <w:t>していきます。</w:t>
      </w:r>
      <w:r w:rsidR="00C217CC">
        <w:t>追加した</w:t>
      </w:r>
      <w:r w:rsidR="00C217CC">
        <w:rPr>
          <w:rFonts w:hint="eastAsia"/>
        </w:rPr>
        <w:t>FragmentLighting.vert</w:t>
      </w:r>
      <w:r w:rsidR="00C217CC">
        <w:rPr>
          <w:rFonts w:hint="eastAsia"/>
        </w:rPr>
        <w:t>を開き、</w:t>
      </w:r>
      <w:r w:rsidR="00E54B45">
        <w:rPr>
          <w:rFonts w:hint="eastAsia"/>
        </w:rPr>
        <w:t>Simple.vert</w:t>
      </w:r>
      <w:r w:rsidR="00E54B45">
        <w:t>の内容をコピーして貼り付けてください</w:t>
      </w:r>
      <w:r w:rsidR="00C217CC">
        <w:rPr>
          <w:rFonts w:hint="eastAsia"/>
        </w:rPr>
        <w:t>。</w:t>
      </w:r>
    </w:p>
    <w:p w:rsidR="00E54B45" w:rsidRPr="00A8025E" w:rsidRDefault="00E54B45" w:rsidP="00E54B45">
      <w:pPr>
        <w:pStyle w:val="ac"/>
      </w:pPr>
      <w:r w:rsidRPr="00A8025E">
        <w:rPr>
          <w:color w:val="FF0000"/>
        </w:rP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Simple.vert</w:t>
      </w:r>
      <w:r w:rsidRPr="00A8025E">
        <w:rPr>
          <w:color w:val="008000"/>
        </w:rPr>
        <w:br/>
      </w:r>
      <w:r w:rsidRPr="00A8025E">
        <w:rPr>
          <w:color w:val="FF0000"/>
        </w:rPr>
        <w:t>+</w:t>
      </w:r>
      <w:r w:rsidRPr="00A8025E">
        <w:rPr>
          <w:color w:val="008000"/>
        </w:rPr>
        <w:t>*/</w:t>
      </w:r>
      <w:r w:rsidRPr="00A8025E">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br/>
      </w:r>
      <w:r w:rsidRPr="00A8025E">
        <w:rPr>
          <w:color w:val="FF0000"/>
        </w:rPr>
        <w:t>+</w:t>
      </w:r>
      <w:r w:rsidRPr="00A8025E">
        <w:rPr>
          <w:color w:val="0000FF"/>
        </w:rPr>
        <w:t>layout</w:t>
      </w:r>
      <w:r w:rsidRPr="00A8025E">
        <w:t xml:space="preserve">(location=0) </w:t>
      </w:r>
      <w:r w:rsidRPr="00A8025E">
        <w:rPr>
          <w:color w:val="0000FF"/>
        </w:rPr>
        <w:t>out vec4</w:t>
      </w:r>
      <w:r w:rsidRPr="00A8025E">
        <w:t xml:space="preserve"> outColor;</w:t>
      </w:r>
      <w:r w:rsidRPr="00A8025E">
        <w:br/>
      </w:r>
      <w:r w:rsidRPr="00A8025E">
        <w:rPr>
          <w:color w:val="FF0000"/>
        </w:rPr>
        <w:t>+</w:t>
      </w:r>
      <w:r w:rsidRPr="00A8025E">
        <w:rPr>
          <w:color w:val="0000FF"/>
        </w:rPr>
        <w:t>layout</w:t>
      </w:r>
      <w:r w:rsidRPr="00A8025E">
        <w:t xml:space="preserve">(location=1) </w:t>
      </w:r>
      <w:r w:rsidRPr="00A8025E">
        <w:rPr>
          <w:color w:val="0000FF"/>
        </w:rPr>
        <w:t>out vec2</w:t>
      </w:r>
      <w:r w:rsidRPr="00A8025E">
        <w:t xml:space="preserve"> outTexCoord;</w:t>
      </w:r>
      <w:r w:rsidRPr="00A8025E">
        <w:br/>
      </w:r>
      <w:r w:rsidRPr="00A8025E">
        <w:rPr>
          <w:color w:val="FF0000"/>
        </w:rPr>
        <w:t>+</w:t>
      </w:r>
      <w:r w:rsidRPr="00A8025E">
        <w:br/>
      </w:r>
      <w:r w:rsidRPr="00A8025E">
        <w:rPr>
          <w:color w:val="FF0000"/>
        </w:rPr>
        <w:t>+</w:t>
      </w:r>
      <w:r w:rsidRPr="00A8025E">
        <w:rPr>
          <w:color w:val="0000FF"/>
        </w:rPr>
        <w:t>uniform mat4x4</w:t>
      </w:r>
      <w:r w:rsidRPr="00A8025E">
        <w:t xml:space="preserve"> matMVP;</w:t>
      </w:r>
      <w:r w:rsidRPr="00A8025E">
        <w:br/>
      </w:r>
      <w:r w:rsidRPr="00A8025E">
        <w:rPr>
          <w:color w:val="FF0000"/>
        </w:rPr>
        <w:t>+</w:t>
      </w:r>
      <w:r w:rsidRPr="00A8025E">
        <w:rPr>
          <w:color w:val="FF0000"/>
        </w:rPr>
        <w:br/>
        <w:t>+</w:t>
      </w:r>
      <w:r w:rsidRPr="00A8025E">
        <w:rPr>
          <w:color w:val="008000"/>
        </w:rPr>
        <w:t>/**</w:t>
      </w:r>
      <w:r w:rsidRPr="00A8025E">
        <w:rPr>
          <w:color w:val="008000"/>
        </w:rPr>
        <w:br/>
      </w:r>
      <w:r w:rsidRPr="00A8025E">
        <w:rPr>
          <w:color w:val="FF0000"/>
        </w:rPr>
        <w:t>+</w:t>
      </w:r>
      <w:r w:rsidRPr="00A8025E">
        <w:rPr>
          <w:color w:val="008000"/>
        </w:rPr>
        <w:t xml:space="preserve">* </w:t>
      </w:r>
      <w:r w:rsidRPr="00A8025E">
        <w:rPr>
          <w:rFonts w:hint="eastAsia"/>
          <w:color w:val="008000"/>
        </w:rPr>
        <w:t>頂点シェーダー</w:t>
      </w:r>
      <w:r w:rsidRPr="00A8025E">
        <w:rPr>
          <w:color w:val="008000"/>
        </w:rPr>
        <w:t>.</w:t>
      </w:r>
      <w:r w:rsidRPr="00A8025E">
        <w:rPr>
          <w:color w:val="008000"/>
        </w:rPr>
        <w:br/>
      </w:r>
      <w:r w:rsidRPr="00A8025E">
        <w:rPr>
          <w:color w:val="FF0000"/>
        </w:rPr>
        <w:t>+</w:t>
      </w:r>
      <w:r w:rsidRPr="00A8025E">
        <w:rPr>
          <w:color w:val="008000"/>
        </w:rPr>
        <w:t>*/</w:t>
      </w:r>
      <w:r w:rsidRPr="00A8025E">
        <w:rPr>
          <w:color w:val="FF0000"/>
        </w:rPr>
        <w:br/>
        <w:t>+</w:t>
      </w:r>
      <w:r w:rsidRPr="00A8025E">
        <w:rPr>
          <w:color w:val="0000FF"/>
        </w:rPr>
        <w:t>void</w:t>
      </w:r>
      <w:r w:rsidRPr="00A8025E">
        <w:t xml:space="preserve"> main()</w:t>
      </w:r>
      <w:r w:rsidRPr="00A8025E">
        <w:br/>
      </w:r>
      <w:r w:rsidRPr="00A8025E">
        <w:rPr>
          <w:color w:val="FF0000"/>
        </w:rPr>
        <w:t>+</w:t>
      </w:r>
      <w:r w:rsidRPr="00A8025E">
        <w:t>{</w:t>
      </w:r>
      <w:r w:rsidRPr="00A8025E">
        <w:br/>
      </w:r>
      <w:r w:rsidRPr="00A8025E">
        <w:rPr>
          <w:color w:val="FF0000"/>
        </w:rPr>
        <w:t>+</w:t>
      </w:r>
      <w:r w:rsidRPr="00A8025E">
        <w:t xml:space="preserve">  outColor = vColor;</w:t>
      </w:r>
      <w:r w:rsidRPr="00A8025E">
        <w:br/>
      </w:r>
      <w:r w:rsidRPr="00A8025E">
        <w:rPr>
          <w:color w:val="FF0000"/>
        </w:rPr>
        <w:t>+</w:t>
      </w:r>
      <w:r w:rsidRPr="00A8025E">
        <w:t xml:space="preserve">  outTexCoord = vTexCoord;</w:t>
      </w:r>
      <w:r w:rsidRPr="00A8025E">
        <w:br/>
      </w:r>
      <w:r w:rsidRPr="00A8025E">
        <w:rPr>
          <w:color w:val="FF0000"/>
        </w:rPr>
        <w:t>+</w:t>
      </w:r>
      <w:r w:rsidRPr="00A8025E">
        <w:t xml:space="preserve">  gl_Position = matMVP * </w:t>
      </w:r>
      <w:r w:rsidRPr="00A8025E">
        <w:rPr>
          <w:color w:val="0000FF"/>
        </w:rPr>
        <w:t>vec4</w:t>
      </w:r>
      <w:r w:rsidRPr="00A8025E">
        <w:t>(vPosition, 1.0);</w:t>
      </w:r>
      <w:r w:rsidRPr="00A8025E">
        <w:br/>
      </w:r>
      <w:r w:rsidRPr="00A8025E">
        <w:rPr>
          <w:color w:val="FF0000"/>
        </w:rPr>
        <w:t>+</w:t>
      </w:r>
      <w:r w:rsidRPr="00A8025E">
        <w:t>}</w:t>
      </w:r>
    </w:p>
    <w:p w:rsidR="00E54B45" w:rsidRPr="00E2157E" w:rsidRDefault="00E54B45" w:rsidP="00E54B45">
      <w:r>
        <w:t>手始めに、先頭のファイル名を修正しましょう。</w:t>
      </w:r>
      <w:r>
        <w:br/>
      </w:r>
      <w:r>
        <w:rPr>
          <w:rFonts w:hint="eastAsia"/>
        </w:rPr>
        <w:t>最初のコメントを次のように変更してください。</w:t>
      </w:r>
    </w:p>
    <w:p w:rsidR="00E54B45" w:rsidRPr="00A8025E" w:rsidRDefault="00E54B45" w:rsidP="00E54B45">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sidRPr="00A8025E">
        <w:rPr>
          <w:color w:val="FF0000"/>
        </w:rPr>
        <w:t xml:space="preserve"> Simple.vert</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t xml:space="preserve"> */</w:t>
      </w:r>
      <w:r w:rsidRPr="00A8025E">
        <w:br/>
      </w:r>
      <w:r w:rsidRPr="00A8025E">
        <w:rPr>
          <w:color w:val="FF0000"/>
        </w:rPr>
        <w:t xml:space="preserve"> </w:t>
      </w:r>
      <w:r w:rsidRPr="00A8025E">
        <w:t>#version 410</w:t>
      </w:r>
    </w:p>
    <w:p w:rsidR="00E54B45" w:rsidRPr="0049065A" w:rsidRDefault="00E54B45" w:rsidP="00E54B45">
      <w:r>
        <w:rPr>
          <w:rFonts w:hint="eastAsia"/>
        </w:rPr>
        <w:t>次に、入力変数と出力変数を追加します。</w:t>
      </w:r>
      <w:r>
        <w:t>入力および出力変数を定義している部分を、次のように変更してください。</w:t>
      </w:r>
    </w:p>
    <w:p w:rsidR="00E54B45" w:rsidRPr="00A8025E" w:rsidRDefault="00E54B45" w:rsidP="00E54B45">
      <w:pPr>
        <w:pStyle w:val="ac"/>
      </w:pPr>
      <w:r w:rsidRPr="00A8025E">
        <w:t xml:space="preserve"> </w:t>
      </w:r>
      <w:r w:rsidRPr="00A8025E">
        <w:rPr>
          <w:color w:val="008000"/>
        </w:rPr>
        <w:t>/**</w:t>
      </w:r>
      <w:r w:rsidRPr="00A8025E">
        <w:rPr>
          <w:color w:val="008000"/>
        </w:rPr>
        <w:br/>
      </w:r>
      <w:r w:rsidRPr="00A8025E">
        <w:t xml:space="preserve"> </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Lighting.vert</w:t>
      </w:r>
      <w:r w:rsidRPr="00A8025E">
        <w:rPr>
          <w:color w:val="008000"/>
        </w:rPr>
        <w:br/>
      </w:r>
      <w:r w:rsidRPr="00A8025E">
        <w:t xml:space="preserve"> </w:t>
      </w:r>
      <w:r w:rsidRPr="00A8025E">
        <w:rPr>
          <w:color w:val="008000"/>
        </w:rPr>
        <w:t>*/</w:t>
      </w:r>
      <w:r w:rsidRPr="00A8025E">
        <w:br/>
        <w:t xml:space="preserve"> #version 410</w:t>
      </w:r>
      <w:r w:rsidRPr="00A8025E">
        <w:br/>
      </w:r>
      <w:r w:rsidRPr="00A8025E">
        <w:br/>
      </w:r>
      <w:r w:rsidRPr="00A8025E">
        <w:rPr>
          <w:color w:val="FF0000"/>
        </w:rPr>
        <w:t xml:space="preserve">　</w:t>
      </w:r>
      <w:r w:rsidRPr="00A8025E">
        <w:rPr>
          <w:color w:val="0000FF"/>
        </w:rPr>
        <w:t>layout</w:t>
      </w:r>
      <w:r w:rsidRPr="00A8025E">
        <w:t xml:space="preserve">(location=0) </w:t>
      </w:r>
      <w:r w:rsidRPr="00A8025E">
        <w:rPr>
          <w:color w:val="0000FF"/>
        </w:rPr>
        <w:t>in vec3</w:t>
      </w:r>
      <w:r w:rsidRPr="00A8025E">
        <w:t xml:space="preserve"> vPosition;</w:t>
      </w:r>
      <w:r w:rsidRPr="00A8025E">
        <w:br/>
      </w:r>
      <w:r w:rsidRPr="00A8025E">
        <w:rPr>
          <w:color w:val="FF0000"/>
        </w:rPr>
        <w:t xml:space="preserve">　</w:t>
      </w:r>
      <w:r w:rsidRPr="00A8025E">
        <w:rPr>
          <w:color w:val="0000FF"/>
        </w:rPr>
        <w:t>layout</w:t>
      </w:r>
      <w:r w:rsidRPr="00A8025E">
        <w:t xml:space="preserve">(location=1) </w:t>
      </w:r>
      <w:r w:rsidRPr="00A8025E">
        <w:rPr>
          <w:color w:val="0000FF"/>
        </w:rPr>
        <w:t>in vec4</w:t>
      </w:r>
      <w:r w:rsidRPr="00A8025E">
        <w:t xml:space="preserve"> vColor;</w:t>
      </w:r>
      <w:r w:rsidRPr="00A8025E">
        <w:br/>
      </w:r>
      <w:r w:rsidRPr="00A8025E">
        <w:rPr>
          <w:color w:val="FF0000"/>
        </w:rPr>
        <w:t xml:space="preserve">　</w:t>
      </w:r>
      <w:r w:rsidRPr="00A8025E">
        <w:rPr>
          <w:color w:val="0000FF"/>
        </w:rPr>
        <w:t>layout</w:t>
      </w:r>
      <w:r w:rsidRPr="00A8025E">
        <w:t xml:space="preserve">(location=2) </w:t>
      </w:r>
      <w:r w:rsidRPr="00A8025E">
        <w:rPr>
          <w:color w:val="0000FF"/>
        </w:rPr>
        <w:t>in vec2</w:t>
      </w:r>
      <w:r w:rsidRPr="00A8025E">
        <w:t xml:space="preserve"> vTexCoord;</w:t>
      </w:r>
      <w:r w:rsidRPr="00A8025E">
        <w:br/>
      </w:r>
      <w:r w:rsidRPr="00A8025E">
        <w:rPr>
          <w:color w:val="FF0000"/>
        </w:rPr>
        <w:t>+</w:t>
      </w:r>
      <w:r w:rsidRPr="00A8025E">
        <w:rPr>
          <w:color w:val="0000FF"/>
        </w:rPr>
        <w:t>layout</w:t>
      </w:r>
      <w:r w:rsidR="00F056E7">
        <w:t>(location=3</w:t>
      </w:r>
      <w:r w:rsidRPr="00A8025E">
        <w:t xml:space="preserve">) </w:t>
      </w:r>
      <w:r w:rsidRPr="00A8025E">
        <w:rPr>
          <w:color w:val="0000FF"/>
        </w:rPr>
        <w:t>in vec3</w:t>
      </w:r>
      <w:r w:rsidRPr="00A8025E">
        <w:t xml:space="preserve"> vNormal;</w:t>
      </w:r>
      <w:r w:rsidRPr="00A8025E">
        <w:br/>
      </w:r>
      <w:r w:rsidRPr="00A8025E">
        <w:br/>
      </w:r>
      <w:r w:rsidRPr="00E54B45">
        <w:rPr>
          <w:rFonts w:hint="eastAsia"/>
          <w:color w:val="FF0000"/>
        </w:rPr>
        <w:t>+</w:t>
      </w:r>
      <w:r w:rsidRPr="00C217CC">
        <w:rPr>
          <w:color w:val="0000FF"/>
        </w:rPr>
        <w:t>layout</w:t>
      </w:r>
      <w:r>
        <w:t xml:space="preserve">(location=0) </w:t>
      </w:r>
      <w:r w:rsidRPr="00C217CC">
        <w:rPr>
          <w:color w:val="0000FF"/>
        </w:rPr>
        <w:t>out vec3</w:t>
      </w:r>
      <w:r>
        <w:t xml:space="preserve"> outPosition;</w:t>
      </w:r>
      <w:r>
        <w:br/>
      </w:r>
      <w:r w:rsidRPr="00E54B45">
        <w:rPr>
          <w:rFonts w:hint="eastAsia"/>
          <w:color w:val="FF0000"/>
        </w:rPr>
        <w:t>-</w:t>
      </w:r>
      <w:r w:rsidRPr="00E54B45">
        <w:rPr>
          <w:color w:val="FF0000"/>
        </w:rPr>
        <w:t>layout(location=</w:t>
      </w:r>
      <w:r w:rsidRPr="00E54B45">
        <w:rPr>
          <w:color w:val="FF0000"/>
          <w:highlight w:val="yellow"/>
        </w:rPr>
        <w:t>0</w:t>
      </w:r>
      <w:r w:rsidRPr="00E54B45">
        <w:rPr>
          <w:color w:val="FF0000"/>
        </w:rPr>
        <w:t>) out vec4 outColor;</w:t>
      </w:r>
      <w:r w:rsidRPr="00E54B45">
        <w:rPr>
          <w:color w:val="FF0000"/>
        </w:rPr>
        <w:br/>
      </w:r>
      <w:r w:rsidRPr="00E54B45">
        <w:rPr>
          <w:rFonts w:hint="eastAsia"/>
          <w:color w:val="FF0000"/>
        </w:rPr>
        <w:t>-</w:t>
      </w:r>
      <w:r w:rsidRPr="00E54B45">
        <w:rPr>
          <w:color w:val="FF0000"/>
        </w:rPr>
        <w:t>layout(location=</w:t>
      </w:r>
      <w:r w:rsidRPr="00E54B45">
        <w:rPr>
          <w:color w:val="FF0000"/>
          <w:highlight w:val="yellow"/>
        </w:rPr>
        <w:t>1</w:t>
      </w:r>
      <w:r w:rsidRPr="00E54B45">
        <w:rPr>
          <w:color w:val="FF0000"/>
        </w:rPr>
        <w:t>) out vec2 outTexCoord;</w:t>
      </w:r>
      <w:r>
        <w:br/>
      </w:r>
      <w:r w:rsidRPr="00E54B45">
        <w:rPr>
          <w:rFonts w:hint="eastAsia"/>
          <w:color w:val="FF0000"/>
        </w:rPr>
        <w:t>+</w:t>
      </w:r>
      <w:r w:rsidRPr="00C217CC">
        <w:rPr>
          <w:color w:val="0000FF"/>
        </w:rPr>
        <w:t>layout</w:t>
      </w:r>
      <w:r>
        <w:t xml:space="preserve">(location=1) </w:t>
      </w:r>
      <w:r w:rsidRPr="00C217CC">
        <w:rPr>
          <w:color w:val="0000FF"/>
        </w:rPr>
        <w:t>out vec4</w:t>
      </w:r>
      <w:r>
        <w:t xml:space="preserve"> outColor;</w:t>
      </w:r>
      <w:r>
        <w:br/>
      </w:r>
      <w:r w:rsidRPr="00E54B45">
        <w:rPr>
          <w:rFonts w:hint="eastAsia"/>
          <w:color w:val="FF0000"/>
        </w:rPr>
        <w:t>+</w:t>
      </w:r>
      <w:r w:rsidRPr="00C217CC">
        <w:rPr>
          <w:color w:val="0000FF"/>
        </w:rPr>
        <w:t>layout</w:t>
      </w:r>
      <w:r>
        <w:t xml:space="preserve">(location=2) </w:t>
      </w:r>
      <w:r w:rsidRPr="00C217CC">
        <w:rPr>
          <w:color w:val="0000FF"/>
        </w:rPr>
        <w:t>out vec2</w:t>
      </w:r>
      <w:r>
        <w:t xml:space="preserve"> outTexCoord;</w:t>
      </w:r>
      <w:r>
        <w:br/>
      </w:r>
      <w:r w:rsidRPr="00E54B45">
        <w:rPr>
          <w:rFonts w:hint="eastAsia"/>
          <w:color w:val="FF0000"/>
        </w:rPr>
        <w:t>+</w:t>
      </w:r>
      <w:r w:rsidRPr="00C217CC">
        <w:rPr>
          <w:color w:val="0000FF"/>
        </w:rPr>
        <w:t>layout</w:t>
      </w:r>
      <w:r>
        <w:t xml:space="preserve">(location=3) </w:t>
      </w:r>
      <w:r w:rsidRPr="00C217CC">
        <w:rPr>
          <w:color w:val="0000FF"/>
        </w:rPr>
        <w:t>out vec3</w:t>
      </w:r>
      <w:r>
        <w:t xml:space="preserve"> outNormal;</w:t>
      </w:r>
      <w:r>
        <w:br/>
      </w:r>
      <w:r>
        <w:br/>
      </w:r>
      <w:r>
        <w:rPr>
          <w:color w:val="FF0000"/>
        </w:rPr>
        <w:t xml:space="preserve"> </w:t>
      </w:r>
      <w:r w:rsidRPr="00A8025E">
        <w:rPr>
          <w:color w:val="0000FF"/>
        </w:rPr>
        <w:t>uniform mat4x4</w:t>
      </w:r>
      <w:r w:rsidRPr="00A8025E">
        <w:t xml:space="preserve"> matMVP;</w:t>
      </w:r>
    </w:p>
    <w:p w:rsidR="00E54B45" w:rsidRDefault="00E54B45" w:rsidP="000D63CA">
      <w:r>
        <w:lastRenderedPageBreak/>
        <w:t>最後に、入力変数を出力変数に代入します。</w:t>
      </w:r>
      <w:r>
        <w:rPr>
          <w:rFonts w:hint="eastAsia"/>
        </w:rPr>
        <w:t>main</w:t>
      </w:r>
      <w:r>
        <w:rPr>
          <w:rFonts w:hint="eastAsia"/>
        </w:rPr>
        <w:t>関数に次のプログラムを追加してください。</w:t>
      </w:r>
    </w:p>
    <w:p w:rsidR="00C217CC" w:rsidRDefault="00E54B45" w:rsidP="00C217CC">
      <w:pPr>
        <w:pStyle w:val="ac"/>
      </w:pPr>
      <w:r>
        <w:rPr>
          <w:rFonts w:hint="eastAsia"/>
          <w:color w:val="FF0000"/>
        </w:rPr>
        <w:t xml:space="preserve"> </w:t>
      </w:r>
      <w:r w:rsidR="00C217CC">
        <w:rPr>
          <w:color w:val="008000"/>
        </w:rPr>
        <w:t>/**</w:t>
      </w:r>
      <w:r w:rsidR="00C217CC">
        <w:br/>
      </w:r>
      <w:r>
        <w:rPr>
          <w:rFonts w:hint="eastAsia"/>
          <w:color w:val="FF0000"/>
        </w:rPr>
        <w:t xml:space="preserve"> </w:t>
      </w:r>
      <w:r w:rsidR="00C217CC">
        <w:rPr>
          <w:color w:val="008000"/>
        </w:rPr>
        <w:t xml:space="preserve">* </w:t>
      </w:r>
      <w:r w:rsidR="00C217CC">
        <w:rPr>
          <w:rFonts w:hint="eastAsia"/>
          <w:color w:val="008000"/>
        </w:rPr>
        <w:t>頂点シェーダー</w:t>
      </w:r>
      <w:r w:rsidR="00C217CC">
        <w:rPr>
          <w:color w:val="008000"/>
        </w:rPr>
        <w:t>.</w:t>
      </w:r>
      <w:r w:rsidR="00C217CC">
        <w:br/>
      </w:r>
      <w:r>
        <w:rPr>
          <w:color w:val="FF0000"/>
        </w:rPr>
        <w:t xml:space="preserve"> </w:t>
      </w:r>
      <w:r w:rsidR="00C217CC">
        <w:rPr>
          <w:color w:val="008000"/>
        </w:rPr>
        <w:t>*/</w:t>
      </w:r>
      <w:r w:rsidR="00C217CC">
        <w:br/>
      </w:r>
      <w:r>
        <w:rPr>
          <w:color w:val="FF0000"/>
        </w:rPr>
        <w:t xml:space="preserve"> </w:t>
      </w:r>
      <w:r w:rsidR="00C217CC" w:rsidRPr="00C217CC">
        <w:rPr>
          <w:color w:val="0000FF"/>
        </w:rPr>
        <w:t xml:space="preserve">void </w:t>
      </w:r>
      <w:r w:rsidR="00C217CC">
        <w:t>main()</w:t>
      </w:r>
      <w:r w:rsidR="00C217CC">
        <w:br/>
      </w:r>
      <w:r>
        <w:rPr>
          <w:color w:val="FF0000"/>
        </w:rPr>
        <w:t xml:space="preserve"> </w:t>
      </w:r>
      <w:r w:rsidR="00C217CC">
        <w:t>{</w:t>
      </w:r>
      <w:r w:rsidR="00C217CC">
        <w:br/>
      </w:r>
      <w:r w:rsidRPr="00E54B45">
        <w:rPr>
          <w:rFonts w:hint="eastAsia"/>
          <w:color w:val="FF0000"/>
        </w:rPr>
        <w:t>+</w:t>
      </w:r>
      <w:r w:rsidR="00C217CC">
        <w:t xml:space="preserve">  outPosition = vPosition;</w:t>
      </w:r>
      <w:r w:rsidR="00C217CC">
        <w:br/>
      </w:r>
      <w:r>
        <w:rPr>
          <w:color w:val="FF0000"/>
        </w:rPr>
        <w:t xml:space="preserve"> </w:t>
      </w:r>
      <w:r w:rsidR="00C217CC">
        <w:t xml:space="preserve">  outColor = vColor;</w:t>
      </w:r>
      <w:r w:rsidR="00C217CC">
        <w:br/>
      </w:r>
      <w:r>
        <w:rPr>
          <w:color w:val="FF0000"/>
        </w:rPr>
        <w:t xml:space="preserve"> </w:t>
      </w:r>
      <w:r w:rsidR="00C217CC">
        <w:t xml:space="preserve">  outTexCoord = vTexCoord;</w:t>
      </w:r>
      <w:r w:rsidR="00C217CC">
        <w:br/>
      </w:r>
      <w:r w:rsidRPr="00E54B45">
        <w:rPr>
          <w:rFonts w:hint="eastAsia"/>
          <w:color w:val="FF0000"/>
        </w:rPr>
        <w:t>+</w:t>
      </w:r>
      <w:r w:rsidR="00C217CC">
        <w:t xml:space="preserve">  outNormal = vNormal;</w:t>
      </w:r>
      <w:r w:rsidR="00C217CC">
        <w:br/>
      </w:r>
      <w:r>
        <w:rPr>
          <w:color w:val="FF0000"/>
        </w:rPr>
        <w:t xml:space="preserve"> </w:t>
      </w:r>
      <w:r w:rsidR="00C217CC">
        <w:t xml:space="preserve">  </w:t>
      </w:r>
      <w:r w:rsidR="00C217CC" w:rsidRPr="00C217CC">
        <w:rPr>
          <w:color w:val="auto"/>
        </w:rPr>
        <w:t>gl_Position</w:t>
      </w:r>
      <w:r w:rsidR="00C217CC">
        <w:t xml:space="preserve"> = matMVP * </w:t>
      </w:r>
      <w:r w:rsidR="00C217CC" w:rsidRPr="00C217CC">
        <w:rPr>
          <w:color w:val="0000FF"/>
        </w:rPr>
        <w:t>vec4</w:t>
      </w:r>
      <w:r w:rsidR="00C217CC">
        <w:t>(vPosition, 1.0);</w:t>
      </w:r>
      <w:r w:rsidR="00C217CC">
        <w:br/>
      </w:r>
      <w:r>
        <w:rPr>
          <w:color w:val="FF0000"/>
        </w:rPr>
        <w:t xml:space="preserve"> </w:t>
      </w:r>
      <w:r w:rsidR="00C217CC">
        <w:t>}</w:t>
      </w:r>
    </w:p>
    <w:p w:rsidR="000D63CA" w:rsidRDefault="00C217CC" w:rsidP="000D63CA">
      <w:r>
        <w:rPr>
          <w:rFonts w:hint="eastAsia"/>
        </w:rPr>
        <w:t>今回作成するフラグメント・ライティングでは、頂点シェーダーでするべきことはあまり多くありません。頂点座標をクリップ座標系へと変換するほかは、</w:t>
      </w:r>
      <w:r>
        <w:rPr>
          <w:rFonts w:hint="eastAsia"/>
        </w:rPr>
        <w:t>V</w:t>
      </w:r>
      <w:r>
        <w:t>P</w:t>
      </w:r>
      <w:r>
        <w:t>から</w:t>
      </w:r>
      <w:r>
        <w:rPr>
          <w:rFonts w:hint="eastAsia"/>
        </w:rPr>
        <w:t>入力された頂点データをフラグメントシェーダーへと送り出すだけです。</w:t>
      </w:r>
      <w:r w:rsidR="00871DAA">
        <w:rPr>
          <w:rFonts w:hint="eastAsia"/>
        </w:rPr>
        <w:t>しかし、追加されたプログラムはフォン・シェーディングを行う上で</w:t>
      </w:r>
    </w:p>
    <w:p w:rsidR="00871DAA" w:rsidRPr="00871DAA" w:rsidRDefault="00871DAA" w:rsidP="000D63CA">
      <w:r>
        <w:t>頂点シェーダーの変更は以上です。</w:t>
      </w:r>
    </w:p>
    <w:p w:rsidR="000D63CA" w:rsidRDefault="00C217CC" w:rsidP="000D63CA">
      <w:pPr>
        <w:pStyle w:val="2"/>
      </w:pPr>
      <w:r>
        <w:rPr>
          <w:rFonts w:hint="eastAsia"/>
        </w:rPr>
        <w:t>フラグメントシェーダの追加</w:t>
      </w:r>
    </w:p>
    <w:p w:rsidR="00C217CC" w:rsidRDefault="00C217CC" w:rsidP="000D63CA">
      <w:r>
        <w:rPr>
          <w:rFonts w:hint="eastAsia"/>
        </w:rPr>
        <w:t>続いてフラグメントシェーダを追加</w:t>
      </w:r>
      <w:r w:rsidR="000D63CA">
        <w:rPr>
          <w:rFonts w:hint="eastAsia"/>
        </w:rPr>
        <w:t>します。</w:t>
      </w:r>
      <w:r>
        <w:rPr>
          <w:rFonts w:hint="eastAsia"/>
        </w:rPr>
        <w:t>Res</w:t>
      </w:r>
      <w:r>
        <w:rPr>
          <w:rFonts w:hint="eastAsia"/>
        </w:rPr>
        <w:t>フォルダに「</w:t>
      </w:r>
      <w:r>
        <w:rPr>
          <w:rFonts w:hint="eastAsia"/>
        </w:rPr>
        <w:t>FragmentLighting.frag</w:t>
      </w:r>
      <w:r w:rsidR="00346CC8">
        <w:rPr>
          <w:rFonts w:hint="eastAsia"/>
        </w:rPr>
        <w:t>(</w:t>
      </w:r>
      <w:r w:rsidR="00346CC8">
        <w:rPr>
          <w:rFonts w:hint="eastAsia"/>
        </w:rPr>
        <w:t>ふらぐめんと・らいてぃんぐ・ふらぐ</w:t>
      </w:r>
      <w:r w:rsidR="00346CC8">
        <w:rPr>
          <w:rFonts w:hint="eastAsia"/>
        </w:rPr>
        <w:t>)</w:t>
      </w:r>
      <w:r>
        <w:rPr>
          <w:rFonts w:hint="eastAsia"/>
        </w:rPr>
        <w:t>」という名前のファイルを追加してください。</w:t>
      </w:r>
      <w:r>
        <w:br/>
        <w:t>FragmentLighting.frag</w:t>
      </w:r>
      <w:r>
        <w:t>を開き、</w:t>
      </w:r>
      <w:r w:rsidR="00ED3A19">
        <w:rPr>
          <w:rFonts w:hint="eastAsia"/>
        </w:rPr>
        <w:t>S</w:t>
      </w:r>
      <w:r w:rsidR="00ED3A19">
        <w:t>imple.frag</w:t>
      </w:r>
      <w:r w:rsidR="00ED3A19">
        <w:t>の内容をコピーして貼り付けてください</w:t>
      </w:r>
      <w:r>
        <w:t>。</w:t>
      </w:r>
    </w:p>
    <w:p w:rsidR="00ED3A19" w:rsidRDefault="00ED3A19" w:rsidP="00ED3A19">
      <w:pPr>
        <w:pStyle w:val="ac"/>
      </w:pPr>
      <w:r w:rsidRPr="00A8025E">
        <w:rPr>
          <w:color w:val="FF0000"/>
        </w:rPr>
        <w:t>+</w:t>
      </w:r>
      <w:r w:rsidRPr="00ED3A19">
        <w:rPr>
          <w:rFonts w:hint="eastAsia"/>
          <w:color w:val="008000"/>
        </w:rPr>
        <w:t>/**</w:t>
      </w:r>
      <w:r w:rsidRPr="00ED3A19">
        <w:rPr>
          <w:color w:val="008000"/>
        </w:rPr>
        <w:br/>
      </w:r>
      <w:r w:rsidRPr="00A8025E">
        <w:rPr>
          <w:color w:val="FF0000"/>
        </w:rPr>
        <w:t>+</w:t>
      </w:r>
      <w:r w:rsidRPr="00ED3A19">
        <w:rPr>
          <w:color w:val="008000"/>
        </w:rPr>
        <w:t>* @file Simple.frag</w:t>
      </w:r>
      <w:r w:rsidRPr="00ED3A19">
        <w:rPr>
          <w:color w:val="008000"/>
        </w:rPr>
        <w:br/>
      </w:r>
      <w:r w:rsidRPr="00A8025E">
        <w:rPr>
          <w:color w:val="FF0000"/>
        </w:rPr>
        <w:t>+</w:t>
      </w:r>
      <w:r w:rsidRPr="00ED3A19">
        <w:rPr>
          <w:color w:val="008000"/>
        </w:rPr>
        <w:t>*/</w:t>
      </w:r>
      <w:r w:rsidRPr="00ED3A19">
        <w:rPr>
          <w:color w:val="008000"/>
        </w:rPr>
        <w:br/>
      </w:r>
      <w:r w:rsidRPr="00A8025E">
        <w:rPr>
          <w:color w:val="FF0000"/>
        </w:rPr>
        <w:t>+</w:t>
      </w:r>
      <w:r w:rsidRPr="00A8025E">
        <w:t>#version 410</w:t>
      </w:r>
      <w:r w:rsidRPr="00A8025E">
        <w:br/>
      </w:r>
      <w:r w:rsidRPr="00A8025E">
        <w:rPr>
          <w:color w:val="FF0000"/>
        </w:rPr>
        <w:t>+</w:t>
      </w:r>
      <w:r w:rsidRPr="00A8025E">
        <w:br/>
      </w:r>
      <w:r w:rsidRPr="00A8025E">
        <w:rPr>
          <w:color w:val="FF0000"/>
        </w:rPr>
        <w:t>+</w:t>
      </w:r>
      <w:r w:rsidRPr="00ED3A19">
        <w:rPr>
          <w:color w:val="0000FF"/>
        </w:rPr>
        <w:t>layout</w:t>
      </w:r>
      <w:r w:rsidRPr="00A8025E">
        <w:t xml:space="preserve">(location=0) </w:t>
      </w:r>
      <w:r w:rsidRPr="00ED3A19">
        <w:rPr>
          <w:color w:val="0000FF"/>
        </w:rPr>
        <w:t>in vec4</w:t>
      </w:r>
      <w:r w:rsidRPr="00A8025E">
        <w:t xml:space="preserve"> inColor;</w:t>
      </w:r>
      <w:r w:rsidRPr="00A8025E">
        <w:br/>
      </w:r>
      <w:r w:rsidRPr="00A8025E">
        <w:rPr>
          <w:color w:val="FF0000"/>
        </w:rPr>
        <w:t>+</w:t>
      </w:r>
      <w:r w:rsidRPr="00ED3A19">
        <w:rPr>
          <w:color w:val="0000FF"/>
        </w:rPr>
        <w:t>layout</w:t>
      </w:r>
      <w:r w:rsidRPr="00A8025E">
        <w:t xml:space="preserve">(location=1) </w:t>
      </w:r>
      <w:r w:rsidRPr="00ED3A19">
        <w:rPr>
          <w:color w:val="0000FF"/>
        </w:rPr>
        <w:t>in vec2</w:t>
      </w:r>
      <w:r w:rsidRPr="00A8025E">
        <w:t xml:space="preserve"> inTexCoord;</w:t>
      </w:r>
      <w:r w:rsidRPr="00A8025E">
        <w:br/>
      </w:r>
      <w:r w:rsidRPr="00A8025E">
        <w:rPr>
          <w:color w:val="FF0000"/>
        </w:rPr>
        <w:t>+</w:t>
      </w:r>
      <w:r w:rsidRPr="00A8025E">
        <w:br/>
      </w:r>
      <w:r w:rsidRPr="00A8025E">
        <w:rPr>
          <w:color w:val="FF0000"/>
        </w:rPr>
        <w:t>+</w:t>
      </w:r>
      <w:r w:rsidRPr="00ED3A19">
        <w:rPr>
          <w:color w:val="0000FF"/>
        </w:rPr>
        <w:t>out vec4</w:t>
      </w:r>
      <w:r w:rsidRPr="00A8025E">
        <w:t xml:space="preserve"> fragColor;</w:t>
      </w:r>
      <w:r w:rsidRPr="00A8025E">
        <w:br/>
      </w:r>
      <w:r w:rsidRPr="00A8025E">
        <w:rPr>
          <w:color w:val="FF0000"/>
        </w:rPr>
        <w:t>+</w:t>
      </w:r>
      <w:r w:rsidRPr="00A8025E">
        <w:br/>
      </w:r>
      <w:r w:rsidRPr="00A8025E">
        <w:rPr>
          <w:color w:val="FF0000"/>
        </w:rPr>
        <w:t>+</w:t>
      </w:r>
      <w:r w:rsidRPr="00ED3A19">
        <w:rPr>
          <w:color w:val="0000FF"/>
        </w:rPr>
        <w:t>uniform sampler2D</w:t>
      </w:r>
      <w:r w:rsidRPr="00A8025E">
        <w:t xml:space="preserve"> texColor;</w:t>
      </w:r>
      <w:r w:rsidRPr="00A8025E">
        <w:br/>
      </w:r>
      <w:r w:rsidRPr="00A8025E">
        <w:rPr>
          <w:color w:val="FF0000"/>
        </w:rPr>
        <w:t>+</w:t>
      </w:r>
      <w:r w:rsidRPr="00A8025E">
        <w:rPr>
          <w:color w:val="FF0000"/>
        </w:rPr>
        <w:br/>
        <w:t>+</w:t>
      </w:r>
      <w:r w:rsidRPr="00ED3A19">
        <w:rPr>
          <w:color w:val="008000"/>
        </w:rPr>
        <w:t>/**</w:t>
      </w:r>
      <w:r w:rsidRPr="00ED3A19">
        <w:rPr>
          <w:color w:val="008000"/>
        </w:rPr>
        <w:br/>
      </w:r>
      <w:r w:rsidRPr="00A8025E">
        <w:rPr>
          <w:color w:val="FF0000"/>
        </w:rPr>
        <w:t>+</w:t>
      </w:r>
      <w:r w:rsidRPr="00ED3A19">
        <w:rPr>
          <w:color w:val="008000"/>
        </w:rPr>
        <w:t xml:space="preserve">* </w:t>
      </w:r>
      <w:r w:rsidRPr="00ED3A19">
        <w:rPr>
          <w:color w:val="008000"/>
        </w:rPr>
        <w:t>フラグメントシェーダー</w:t>
      </w:r>
      <w:r w:rsidRPr="00ED3A19">
        <w:rPr>
          <w:rFonts w:hint="eastAsia"/>
          <w:color w:val="008000"/>
        </w:rPr>
        <w:t>.</w:t>
      </w:r>
      <w:r w:rsidRPr="00ED3A19">
        <w:rPr>
          <w:color w:val="008000"/>
        </w:rPr>
        <w:br/>
      </w:r>
      <w:r w:rsidRPr="00A8025E">
        <w:rPr>
          <w:color w:val="FF0000"/>
        </w:rPr>
        <w:t>+</w:t>
      </w:r>
      <w:r w:rsidRPr="00ED3A19">
        <w:rPr>
          <w:color w:val="008000"/>
        </w:rPr>
        <w:t>*/</w:t>
      </w:r>
      <w:r w:rsidRPr="00A8025E">
        <w:rPr>
          <w:color w:val="FF0000"/>
        </w:rPr>
        <w:br/>
        <w:t>+</w:t>
      </w:r>
      <w:r w:rsidRPr="00ED3A19">
        <w:rPr>
          <w:color w:val="0000FF"/>
        </w:rPr>
        <w:t xml:space="preserve">void </w:t>
      </w:r>
      <w:r w:rsidRPr="00A8025E">
        <w:t>main()</w:t>
      </w:r>
      <w:r w:rsidRPr="00A8025E">
        <w:br/>
      </w:r>
      <w:r w:rsidRPr="00A8025E">
        <w:rPr>
          <w:color w:val="FF0000"/>
        </w:rPr>
        <w:t>+</w:t>
      </w:r>
      <w:r w:rsidRPr="00A8025E">
        <w:t>{</w:t>
      </w:r>
      <w:r w:rsidRPr="00A8025E">
        <w:br/>
      </w:r>
      <w:r w:rsidRPr="00A8025E">
        <w:rPr>
          <w:color w:val="FF0000"/>
        </w:rPr>
        <w:t>+</w:t>
      </w:r>
      <w:r w:rsidRPr="00A8025E">
        <w:t xml:space="preserve">  fragColor = inColor * </w:t>
      </w:r>
      <w:r w:rsidRPr="008919A8">
        <w:rPr>
          <w:color w:val="C45911" w:themeColor="accent2" w:themeShade="BF"/>
        </w:rPr>
        <w:t>texture</w:t>
      </w:r>
      <w:r w:rsidRPr="00A8025E">
        <w:t>(texColor, inTexCoord);</w:t>
      </w:r>
      <w:r w:rsidRPr="00A8025E">
        <w:br/>
      </w:r>
      <w:r w:rsidRPr="00A8025E">
        <w:rPr>
          <w:color w:val="FF0000"/>
        </w:rPr>
        <w:t>+</w:t>
      </w:r>
      <w:r w:rsidRPr="00A8025E">
        <w:t>}</w:t>
      </w:r>
    </w:p>
    <w:p w:rsidR="00ED3A19" w:rsidRPr="00E2157E" w:rsidRDefault="00ED3A19" w:rsidP="00ED3A19">
      <w:r>
        <w:t>まず先頭のファイル名を修正しましょう。</w:t>
      </w:r>
      <w:r>
        <w:br/>
      </w:r>
      <w:r>
        <w:rPr>
          <w:rFonts w:hint="eastAsia"/>
        </w:rPr>
        <w:t>最初のコメントを次のように変更してください。</w:t>
      </w:r>
    </w:p>
    <w:p w:rsidR="00ED3A19" w:rsidRPr="00A8025E" w:rsidRDefault="00ED3A19" w:rsidP="00ED3A19">
      <w:pPr>
        <w:pStyle w:val="ac"/>
      </w:pPr>
      <w:r w:rsidRPr="00A8025E">
        <w:rPr>
          <w:color w:val="008000"/>
        </w:rPr>
        <w:t xml:space="preserve"> /**</w:t>
      </w:r>
      <w:r w:rsidRPr="00A8025E">
        <w:rPr>
          <w:color w:val="008000"/>
        </w:rPr>
        <w:br/>
      </w:r>
      <w:r w:rsidRPr="00A8025E">
        <w:rPr>
          <w:rFonts w:hint="eastAsia"/>
          <w:color w:val="FF0000"/>
        </w:rPr>
        <w:t>-</w:t>
      </w:r>
      <w:r w:rsidRPr="00A8025E">
        <w:rPr>
          <w:color w:val="FF0000"/>
        </w:rPr>
        <w:t xml:space="preserve">* </w:t>
      </w:r>
      <w:r w:rsidRPr="00A8025E">
        <w:rPr>
          <w:rFonts w:hint="eastAsia"/>
          <w:color w:val="FF0000"/>
        </w:rPr>
        <w:t>@file</w:t>
      </w:r>
      <w:r>
        <w:rPr>
          <w:color w:val="FF0000"/>
        </w:rPr>
        <w:t xml:space="preserve"> Simple.</w:t>
      </w:r>
      <w:r>
        <w:rPr>
          <w:rFonts w:hint="eastAsia"/>
          <w:color w:val="FF0000"/>
        </w:rPr>
        <w:t>frag</w:t>
      </w:r>
      <w:r w:rsidRPr="00A8025E">
        <w:rPr>
          <w:color w:val="008000"/>
        </w:rPr>
        <w:br/>
      </w:r>
      <w:r w:rsidRPr="00A8025E">
        <w:rPr>
          <w:color w:val="FF0000"/>
        </w:rPr>
        <w:t>+</w:t>
      </w:r>
      <w:r w:rsidRPr="00A8025E">
        <w:rPr>
          <w:color w:val="008000"/>
        </w:rPr>
        <w:t xml:space="preserve">* </w:t>
      </w:r>
      <w:r w:rsidRPr="00A8025E">
        <w:rPr>
          <w:rFonts w:hint="eastAsia"/>
          <w:color w:val="008000"/>
        </w:rPr>
        <w:t>@file</w:t>
      </w:r>
      <w:r w:rsidRPr="00A8025E">
        <w:rPr>
          <w:color w:val="008000"/>
        </w:rPr>
        <w:t xml:space="preserve"> </w:t>
      </w:r>
      <w:r>
        <w:rPr>
          <w:color w:val="008000"/>
        </w:rPr>
        <w:t>Fragment</w:t>
      </w:r>
      <w:r w:rsidRPr="00A8025E">
        <w:rPr>
          <w:color w:val="008000"/>
        </w:rPr>
        <w:t>Lighting.</w:t>
      </w:r>
      <w:r>
        <w:rPr>
          <w:color w:val="008000"/>
        </w:rPr>
        <w:t>frag</w:t>
      </w:r>
      <w:r w:rsidRPr="00A8025E">
        <w:rPr>
          <w:color w:val="008000"/>
        </w:rPr>
        <w:br/>
        <w:t xml:space="preserve"> */</w:t>
      </w:r>
      <w:r w:rsidRPr="00A8025E">
        <w:br/>
      </w:r>
      <w:r w:rsidRPr="00A8025E">
        <w:rPr>
          <w:color w:val="FF0000"/>
        </w:rPr>
        <w:t xml:space="preserve"> </w:t>
      </w:r>
      <w:r w:rsidRPr="00A8025E">
        <w:t>#version 410</w:t>
      </w:r>
    </w:p>
    <w:p w:rsidR="00ED3A19" w:rsidRDefault="00ED3A19" w:rsidP="000D63CA">
      <w:r>
        <w:rPr>
          <w:rFonts w:hint="eastAsia"/>
        </w:rPr>
        <w:t>次に入力変数を追加します。</w:t>
      </w:r>
      <w:r>
        <w:t>入力変数を定義している部分を、次のように変更してください。</w:t>
      </w:r>
    </w:p>
    <w:p w:rsidR="00ED3A19" w:rsidRDefault="00ED3A19" w:rsidP="00E54B45">
      <w:pPr>
        <w:pStyle w:val="ac"/>
      </w:pPr>
      <w:r>
        <w:rPr>
          <w:color w:val="FF0000"/>
        </w:rPr>
        <w:lastRenderedPageBreak/>
        <w:t xml:space="preserve"> </w:t>
      </w:r>
      <w:r w:rsidR="00E54B45">
        <w:rPr>
          <w:color w:val="008000"/>
        </w:rPr>
        <w:t>/**</w:t>
      </w:r>
      <w:r w:rsidR="00E54B45">
        <w:br/>
      </w:r>
      <w:r>
        <w:rPr>
          <w:color w:val="FF0000"/>
        </w:rPr>
        <w:t xml:space="preserve"> </w:t>
      </w:r>
      <w:r w:rsidR="00E54B45">
        <w:rPr>
          <w:color w:val="008000"/>
        </w:rPr>
        <w:t>* @file FragmentLighting.frag</w:t>
      </w:r>
      <w:r w:rsidR="00E54B45">
        <w:br/>
      </w:r>
      <w:r>
        <w:rPr>
          <w:color w:val="FF0000"/>
        </w:rPr>
        <w:t xml:space="preserve"> </w:t>
      </w:r>
      <w:r w:rsidR="00E54B45">
        <w:rPr>
          <w:color w:val="008000"/>
        </w:rPr>
        <w:t>*/</w:t>
      </w:r>
      <w:r w:rsidR="00E54B45">
        <w:br/>
      </w:r>
      <w:r>
        <w:rPr>
          <w:color w:val="FF0000"/>
        </w:rPr>
        <w:t xml:space="preserve"> </w:t>
      </w:r>
      <w:r w:rsidR="00E54B45">
        <w:rPr>
          <w:color w:val="808080"/>
        </w:rPr>
        <w:t>#version 410</w:t>
      </w:r>
      <w:r w:rsidR="00E54B45">
        <w:br/>
      </w:r>
      <w:r>
        <w:rPr>
          <w:rFonts w:hint="eastAsia"/>
          <w:color w:val="FF0000"/>
        </w:rPr>
        <w:t xml:space="preserve"> </w:t>
      </w:r>
      <w:r w:rsidR="00E54B45">
        <w:br/>
      </w:r>
      <w:r w:rsidR="00E54B45" w:rsidRPr="00E54B45">
        <w:rPr>
          <w:rFonts w:hint="eastAsia"/>
          <w:color w:val="FF0000"/>
        </w:rPr>
        <w:t>+</w:t>
      </w:r>
      <w:r w:rsidR="00E54B45" w:rsidRPr="00ED3A19">
        <w:rPr>
          <w:color w:val="0000FF"/>
        </w:rPr>
        <w:t>layout</w:t>
      </w:r>
      <w:r w:rsidR="00E54B45">
        <w:t xml:space="preserve">(location=0) </w:t>
      </w:r>
      <w:r>
        <w:rPr>
          <w:color w:val="0000FF"/>
        </w:rPr>
        <w:t>in vec3</w:t>
      </w:r>
      <w:r w:rsidR="00E54B45">
        <w:t xml:space="preserve"> inPosition;</w:t>
      </w:r>
      <w:r w:rsidR="00E54B45">
        <w:br/>
      </w:r>
      <w:r w:rsidRPr="00ED3A19">
        <w:rPr>
          <w:color w:val="FF0000"/>
        </w:rPr>
        <w:t>-layout(location=</w:t>
      </w:r>
      <w:r w:rsidRPr="00ED3A19">
        <w:rPr>
          <w:color w:val="FF0000"/>
          <w:highlight w:val="yellow"/>
        </w:rPr>
        <w:t>0</w:t>
      </w:r>
      <w:r w:rsidRPr="00ED3A19">
        <w:rPr>
          <w:color w:val="FF0000"/>
        </w:rPr>
        <w:t>) in vec4 inColor;</w:t>
      </w:r>
      <w:r w:rsidRPr="00ED3A19">
        <w:rPr>
          <w:color w:val="FF0000"/>
        </w:rPr>
        <w:br/>
        <w:t>-layout(location=</w:t>
      </w:r>
      <w:r w:rsidRPr="00ED3A19">
        <w:rPr>
          <w:color w:val="FF0000"/>
          <w:highlight w:val="yellow"/>
        </w:rPr>
        <w:t>1</w:t>
      </w:r>
      <w:r w:rsidRPr="00ED3A19">
        <w:rPr>
          <w:color w:val="FF0000"/>
        </w:rPr>
        <w:t>) in vec2 inTexCoord;</w:t>
      </w:r>
      <w:r>
        <w:br/>
      </w:r>
      <w:r w:rsidR="00E54B45" w:rsidRPr="00E54B45">
        <w:rPr>
          <w:rFonts w:hint="eastAsia"/>
          <w:color w:val="FF0000"/>
        </w:rPr>
        <w:t>+</w:t>
      </w:r>
      <w:r w:rsidR="00E54B45" w:rsidRPr="00ED3A19">
        <w:rPr>
          <w:color w:val="0000FF"/>
        </w:rPr>
        <w:t>layout</w:t>
      </w:r>
      <w:r w:rsidR="00E54B45">
        <w:t xml:space="preserve">(location=1) </w:t>
      </w:r>
      <w:r>
        <w:rPr>
          <w:color w:val="0000FF"/>
        </w:rPr>
        <w:t>in vec4</w:t>
      </w:r>
      <w:r w:rsidR="00E54B45">
        <w:t xml:space="preserve"> inColor;</w:t>
      </w:r>
      <w:r w:rsidR="00E54B45">
        <w:br/>
      </w:r>
      <w:r w:rsidR="00E54B45" w:rsidRPr="00E54B45">
        <w:rPr>
          <w:rFonts w:hint="eastAsia"/>
          <w:color w:val="FF0000"/>
        </w:rPr>
        <w:t>+</w:t>
      </w:r>
      <w:r w:rsidR="00E54B45" w:rsidRPr="00ED3A19">
        <w:rPr>
          <w:color w:val="0000FF"/>
        </w:rPr>
        <w:t>layout</w:t>
      </w:r>
      <w:r w:rsidR="00E54B45">
        <w:t xml:space="preserve">(location=2) </w:t>
      </w:r>
      <w:r w:rsidRPr="00ED3A19">
        <w:rPr>
          <w:color w:val="0000FF"/>
        </w:rPr>
        <w:t>in vec2</w:t>
      </w:r>
      <w:r w:rsidR="00E54B45">
        <w:t xml:space="preserve"> inTexCoord;</w:t>
      </w:r>
      <w:r w:rsidR="00E54B45">
        <w:br/>
      </w:r>
      <w:r w:rsidR="00E54B45" w:rsidRPr="00E54B45">
        <w:rPr>
          <w:rFonts w:hint="eastAsia"/>
          <w:color w:val="FF0000"/>
        </w:rPr>
        <w:t>+</w:t>
      </w:r>
      <w:r w:rsidR="00E54B45" w:rsidRPr="00ED3A19">
        <w:rPr>
          <w:color w:val="0000FF"/>
        </w:rPr>
        <w:t>layout</w:t>
      </w:r>
      <w:r w:rsidR="00E54B45">
        <w:t xml:space="preserve">(location=3) </w:t>
      </w:r>
      <w:r>
        <w:rPr>
          <w:color w:val="0000FF"/>
        </w:rPr>
        <w:t>in vec3</w:t>
      </w:r>
      <w:r w:rsidR="00E54B45">
        <w:t xml:space="preserve"> inNormal;</w:t>
      </w:r>
      <w:r w:rsidR="00E54B45">
        <w:br/>
      </w:r>
      <w:r>
        <w:rPr>
          <w:rFonts w:hint="eastAsia"/>
          <w:color w:val="FF0000"/>
        </w:rPr>
        <w:t xml:space="preserve"> </w:t>
      </w:r>
      <w:r w:rsidR="00E54B45">
        <w:br/>
      </w:r>
      <w:r>
        <w:rPr>
          <w:color w:val="FF0000"/>
        </w:rPr>
        <w:t xml:space="preserve"> </w:t>
      </w:r>
      <w:r w:rsidR="00E54B45" w:rsidRPr="00ED3A19">
        <w:rPr>
          <w:color w:val="0000FF"/>
        </w:rPr>
        <w:t>out vec4</w:t>
      </w:r>
      <w:r w:rsidR="00E54B45">
        <w:t xml:space="preserve"> fragColor;</w:t>
      </w:r>
    </w:p>
    <w:p w:rsidR="00ED3A19" w:rsidRPr="00ED3A19" w:rsidRDefault="00ED3A19" w:rsidP="00ED3A19">
      <w:r>
        <w:rPr>
          <w:rFonts w:hint="eastAsia"/>
        </w:rPr>
        <w:t>続いて、</w:t>
      </w:r>
      <w:r>
        <w:rPr>
          <w:rFonts w:hint="eastAsia"/>
        </w:rPr>
        <w:t>VertexLighting.vert</w:t>
      </w:r>
      <w:r>
        <w:rPr>
          <w:rFonts w:hint="eastAsia"/>
        </w:rPr>
        <w:t>からライトの構造体と</w:t>
      </w:r>
      <w:r>
        <w:rPr>
          <w:rFonts w:hint="eastAsia"/>
        </w:rPr>
        <w:t>uniform</w:t>
      </w:r>
      <w:r>
        <w:rPr>
          <w:rFonts w:hint="eastAsia"/>
        </w:rPr>
        <w:t>変数をコピーして貼り付けてください。</w:t>
      </w:r>
    </w:p>
    <w:p w:rsidR="00ED3A19" w:rsidRDefault="00ED3A19" w:rsidP="00E54B45">
      <w:pPr>
        <w:pStyle w:val="ac"/>
        <w:rPr>
          <w:color w:val="008000"/>
        </w:rPr>
      </w:pPr>
      <w:r>
        <w:rPr>
          <w:color w:val="FF0000"/>
        </w:rPr>
        <w:t xml:space="preserve"> </w:t>
      </w:r>
      <w:r w:rsidRPr="00ED3A19">
        <w:rPr>
          <w:color w:val="0000FF"/>
        </w:rPr>
        <w:t>layout</w:t>
      </w:r>
      <w:r>
        <w:t xml:space="preserve">(location=0) </w:t>
      </w:r>
      <w:r>
        <w:rPr>
          <w:color w:val="0000FF"/>
        </w:rPr>
        <w:t>in vec3</w:t>
      </w:r>
      <w:r>
        <w:t xml:space="preserve"> inPosition;</w:t>
      </w:r>
      <w:r>
        <w:br/>
      </w:r>
      <w:r>
        <w:rPr>
          <w:color w:val="FF0000"/>
        </w:rPr>
        <w:t xml:space="preserve"> </w:t>
      </w:r>
      <w:r w:rsidRPr="00ED3A19">
        <w:rPr>
          <w:color w:val="0000FF"/>
        </w:rPr>
        <w:t>layout</w:t>
      </w:r>
      <w:r>
        <w:t xml:space="preserve">(location=1) </w:t>
      </w:r>
      <w:r>
        <w:rPr>
          <w:color w:val="0000FF"/>
        </w:rPr>
        <w:t>in vec4</w:t>
      </w:r>
      <w:r>
        <w:t xml:space="preserve"> inColor;</w:t>
      </w:r>
      <w:r>
        <w:br/>
      </w:r>
      <w:r>
        <w:rPr>
          <w:color w:val="FF0000"/>
        </w:rPr>
        <w:t xml:space="preserve"> </w:t>
      </w:r>
      <w:r w:rsidRPr="00ED3A19">
        <w:rPr>
          <w:color w:val="0000FF"/>
        </w:rPr>
        <w:t>layout</w:t>
      </w:r>
      <w:r>
        <w:t xml:space="preserve">(location=2) </w:t>
      </w:r>
      <w:r w:rsidRPr="00ED3A19">
        <w:rPr>
          <w:color w:val="0000FF"/>
        </w:rPr>
        <w:t>in vec2</w:t>
      </w:r>
      <w:r>
        <w:t xml:space="preserve"> inTexCoord;</w:t>
      </w:r>
      <w:r>
        <w:br/>
      </w:r>
      <w:r>
        <w:rPr>
          <w:color w:val="FF0000"/>
        </w:rPr>
        <w:t xml:space="preserve"> </w:t>
      </w:r>
      <w:r w:rsidRPr="00ED3A19">
        <w:rPr>
          <w:color w:val="0000FF"/>
        </w:rPr>
        <w:t>layout</w:t>
      </w:r>
      <w:r>
        <w:t xml:space="preserve">(location=3) </w:t>
      </w:r>
      <w:r>
        <w:rPr>
          <w:color w:val="0000FF"/>
        </w:rPr>
        <w:t>in vec3</w:t>
      </w:r>
      <w:r>
        <w:t xml:space="preserve"> inNormal;</w:t>
      </w:r>
      <w:r>
        <w:br/>
      </w:r>
      <w:r>
        <w:rPr>
          <w:rFonts w:hint="eastAsia"/>
          <w:color w:val="FF0000"/>
        </w:rPr>
        <w:t xml:space="preserve"> </w:t>
      </w:r>
      <w:r>
        <w:br/>
      </w:r>
      <w:r>
        <w:rPr>
          <w:color w:val="FF0000"/>
        </w:rPr>
        <w:t xml:space="preserve"> </w:t>
      </w:r>
      <w:r w:rsidRPr="00ED3A19">
        <w:rPr>
          <w:color w:val="0000FF"/>
        </w:rPr>
        <w:t>out vec4</w:t>
      </w:r>
      <w:r>
        <w:t xml:space="preserve"> fragColor;</w:t>
      </w:r>
      <w:r w:rsidR="00E54B45">
        <w:br/>
      </w:r>
      <w:r w:rsidR="00E54B45">
        <w:br/>
      </w:r>
      <w:r w:rsidR="00E54B45" w:rsidRPr="00E54B45">
        <w:rPr>
          <w:rFonts w:hint="eastAsia"/>
          <w:color w:val="FF0000"/>
        </w:rPr>
        <w:t>+</w:t>
      </w:r>
      <w:r w:rsidR="00E54B45">
        <w:rPr>
          <w:color w:val="008000"/>
        </w:rPr>
        <w:t xml:space="preserve">// </w:t>
      </w:r>
      <w:r w:rsidR="00E54B45">
        <w:rPr>
          <w:rFonts w:hint="eastAsia"/>
          <w:color w:val="008000"/>
        </w:rPr>
        <w:t>環境光</w:t>
      </w:r>
      <w:r w:rsidR="00E54B45">
        <w:rPr>
          <w:color w:val="008000"/>
        </w:rPr>
        <w:t>.</w:t>
      </w:r>
      <w:r w:rsidR="00E54B45">
        <w:br/>
      </w:r>
      <w:r w:rsidR="00E54B45" w:rsidRPr="00E54B45">
        <w:rPr>
          <w:rFonts w:hint="eastAsia"/>
          <w:color w:val="FF0000"/>
        </w:rPr>
        <w:t>+</w:t>
      </w:r>
      <w:r w:rsidR="00E54B45" w:rsidRPr="00ED3A19">
        <w:rPr>
          <w:color w:val="0000FF"/>
        </w:rPr>
        <w:t xml:space="preserve">struct </w:t>
      </w:r>
      <w:r w:rsidR="00E54B45">
        <w:t>AmbientLight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00E54B45"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指向性ライト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DirectionalLight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direction;</w:t>
      </w:r>
      <w:r w:rsidR="00E54B45">
        <w:br/>
      </w:r>
      <w:r w:rsidR="00E54B45" w:rsidRPr="00E54B45">
        <w:rPr>
          <w:rFonts w:hint="eastAsia"/>
          <w:color w:val="FF0000"/>
        </w:rPr>
        <w:t>+</w:t>
      </w:r>
      <w:r w:rsidR="00E54B45">
        <w:t xml:space="preserve">  </w:t>
      </w:r>
      <w:r w:rsidRPr="00ED3A19">
        <w:rPr>
          <w:color w:val="0000FF"/>
        </w:rPr>
        <w:t xml:space="preserve">vec3 </w:t>
      </w:r>
      <w:r w:rsidR="00E54B45">
        <w:t>color;</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Pr>
          <w:color w:val="008000"/>
        </w:rPr>
        <w:t xml:space="preserve">// </w:t>
      </w:r>
      <w:r w:rsidR="00E54B45">
        <w:rPr>
          <w:rFonts w:hint="eastAsia"/>
          <w:color w:val="008000"/>
        </w:rPr>
        <w:t>ポイント</w:t>
      </w:r>
      <w:r w:rsidR="00D846D5">
        <w:rPr>
          <w:rFonts w:hint="eastAsia"/>
          <w:color w:val="008000"/>
        </w:rPr>
        <w:t>・</w:t>
      </w:r>
      <w:r w:rsidR="00E54B45">
        <w:rPr>
          <w:rFonts w:hint="eastAsia"/>
          <w:color w:val="008000"/>
        </w:rPr>
        <w:t>ライト</w:t>
      </w:r>
      <w:r w:rsidR="00E54B45">
        <w:rPr>
          <w:color w:val="008000"/>
        </w:rPr>
        <w:t>.</w:t>
      </w:r>
      <w:r w:rsidR="00E54B45">
        <w:br/>
      </w:r>
      <w:r w:rsidR="00E54B45" w:rsidRPr="00E54B45">
        <w:rPr>
          <w:rFonts w:hint="eastAsia"/>
          <w:color w:val="FF0000"/>
        </w:rPr>
        <w:t>+</w:t>
      </w:r>
      <w:r w:rsidRPr="00ED3A19">
        <w:rPr>
          <w:color w:val="0000FF"/>
        </w:rPr>
        <w:t xml:space="preserve">struct </w:t>
      </w:r>
      <w:r w:rsidR="00E54B45">
        <w:t>PointLight</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t xml:space="preserve">  </w:t>
      </w:r>
      <w:r w:rsidRPr="00ED3A19">
        <w:rPr>
          <w:color w:val="0000FF"/>
        </w:rPr>
        <w:t xml:space="preserve">vec3 </w:t>
      </w:r>
      <w:r w:rsidR="00E54B45">
        <w:t>position[8];</w:t>
      </w:r>
      <w:r w:rsidR="00E54B45">
        <w:br/>
      </w:r>
      <w:r w:rsidR="00E54B45" w:rsidRPr="00E54B45">
        <w:rPr>
          <w:rFonts w:hint="eastAsia"/>
          <w:color w:val="FF0000"/>
        </w:rPr>
        <w:t>+</w:t>
      </w:r>
      <w:r w:rsidR="00E54B45">
        <w:t xml:space="preserve">  </w:t>
      </w:r>
      <w:r w:rsidRPr="00ED3A19">
        <w:rPr>
          <w:color w:val="0000FF"/>
        </w:rPr>
        <w:t xml:space="preserve">vec3 </w:t>
      </w:r>
      <w:r w:rsidR="00E54B45">
        <w:t>color[8];</w:t>
      </w:r>
      <w:r w:rsidR="00E54B45">
        <w:br/>
      </w:r>
      <w:r w:rsidR="00E54B45" w:rsidRPr="00E54B45">
        <w:rPr>
          <w:rFonts w:hint="eastAsia"/>
          <w:color w:val="FF0000"/>
        </w:rPr>
        <w:t>+</w:t>
      </w:r>
      <w:r w:rsidR="00E54B45">
        <w:t>};</w:t>
      </w:r>
      <w:r w:rsidR="00E54B45">
        <w:br/>
      </w:r>
      <w:r w:rsidR="00E54B45" w:rsidRPr="00E54B45">
        <w:rPr>
          <w:rFonts w:hint="eastAsia"/>
          <w:color w:val="FF0000"/>
        </w:rPr>
        <w:t>+</w:t>
      </w:r>
      <w:r w:rsidR="00E54B45">
        <w:br/>
      </w:r>
      <w:r w:rsidR="00E54B45" w:rsidRPr="00E54B45">
        <w:rPr>
          <w:rFonts w:hint="eastAsia"/>
          <w:color w:val="FF0000"/>
        </w:rPr>
        <w:t>+</w:t>
      </w:r>
      <w:r w:rsidR="00E54B45" w:rsidRPr="00ED3A19">
        <w:rPr>
          <w:color w:val="0000FF"/>
        </w:rPr>
        <w:t>uniform</w:t>
      </w:r>
      <w:r w:rsidR="00E54B45">
        <w:t xml:space="preserve"> AmbientLight ambientLight;</w:t>
      </w:r>
      <w:r w:rsidR="00E54B45">
        <w:br/>
      </w:r>
      <w:r w:rsidR="00E54B45" w:rsidRPr="00E54B45">
        <w:rPr>
          <w:rFonts w:hint="eastAsia"/>
          <w:color w:val="FF0000"/>
        </w:rPr>
        <w:t>+</w:t>
      </w:r>
      <w:r w:rsidRPr="00ED3A19">
        <w:rPr>
          <w:color w:val="0000FF"/>
        </w:rPr>
        <w:t>uniform</w:t>
      </w:r>
      <w:r>
        <w:t xml:space="preserve"> </w:t>
      </w:r>
      <w:r w:rsidR="00E54B45">
        <w:t>DirectionalLight directionalLight;</w:t>
      </w:r>
      <w:r w:rsidR="00E54B45">
        <w:br/>
      </w:r>
      <w:r w:rsidR="00E54B45" w:rsidRPr="00E54B45">
        <w:rPr>
          <w:rFonts w:hint="eastAsia"/>
          <w:color w:val="FF0000"/>
        </w:rPr>
        <w:t>+</w:t>
      </w:r>
      <w:r w:rsidRPr="00ED3A19">
        <w:rPr>
          <w:color w:val="0000FF"/>
        </w:rPr>
        <w:t>uniform</w:t>
      </w:r>
      <w:r>
        <w:t xml:space="preserve"> </w:t>
      </w:r>
      <w:r w:rsidR="00E54B45">
        <w:t>PointLight pointLight;</w:t>
      </w:r>
      <w:r w:rsidR="00E54B45">
        <w:br/>
      </w:r>
      <w:r w:rsidR="00E54B45" w:rsidRPr="00E54B45">
        <w:rPr>
          <w:rFonts w:hint="eastAsia"/>
          <w:color w:val="FF0000"/>
        </w:rPr>
        <w:t>+</w:t>
      </w:r>
      <w:r w:rsidR="00E54B45">
        <w:br/>
      </w:r>
      <w:r>
        <w:rPr>
          <w:rFonts w:hint="eastAsia"/>
          <w:color w:val="FF0000"/>
        </w:rPr>
        <w:t xml:space="preserve"> </w:t>
      </w:r>
      <w:r w:rsidRPr="00ED3A19">
        <w:rPr>
          <w:color w:val="0000FF"/>
        </w:rPr>
        <w:t>uniform</w:t>
      </w:r>
      <w:r>
        <w:rPr>
          <w:color w:val="6495ED"/>
        </w:rPr>
        <w:t xml:space="preserve"> </w:t>
      </w:r>
      <w:r w:rsidR="00E54B45" w:rsidRPr="00ED3A19">
        <w:rPr>
          <w:color w:val="0000FF"/>
        </w:rPr>
        <w:t xml:space="preserve">sampler2D </w:t>
      </w:r>
      <w:r w:rsidR="00E54B45">
        <w:t>texColor;</w:t>
      </w:r>
      <w:r w:rsidR="00E54B45">
        <w:br/>
      </w:r>
      <w:r>
        <w:rPr>
          <w:rFonts w:hint="eastAsia"/>
          <w:color w:val="FF0000"/>
        </w:rPr>
        <w:t xml:space="preserve"> </w:t>
      </w:r>
      <w:r w:rsidR="00E54B45">
        <w:br/>
      </w:r>
      <w:r>
        <w:rPr>
          <w:rFonts w:hint="eastAsia"/>
          <w:color w:val="FF0000"/>
        </w:rPr>
        <w:t xml:space="preserve"> </w:t>
      </w:r>
      <w:r>
        <w:rPr>
          <w:color w:val="008000"/>
        </w:rPr>
        <w:t>/**</w:t>
      </w:r>
      <w:r>
        <w:br/>
      </w:r>
      <w:r>
        <w:rPr>
          <w:rFonts w:hint="eastAsia"/>
          <w:color w:val="FF0000"/>
        </w:rPr>
        <w:t xml:space="preserve"> </w:t>
      </w:r>
      <w:r>
        <w:rPr>
          <w:color w:val="008000"/>
        </w:rPr>
        <w:t xml:space="preserve">* </w:t>
      </w:r>
      <w:r>
        <w:rPr>
          <w:rFonts w:hint="eastAsia"/>
          <w:color w:val="008000"/>
        </w:rPr>
        <w:t>フラグメントシェーダー</w:t>
      </w:r>
      <w:r>
        <w:rPr>
          <w:color w:val="008000"/>
        </w:rPr>
        <w:t>.</w:t>
      </w:r>
      <w:r>
        <w:br/>
      </w:r>
      <w:r>
        <w:rPr>
          <w:rFonts w:hint="eastAsia"/>
          <w:color w:val="FF0000"/>
        </w:rPr>
        <w:t xml:space="preserve"> </w:t>
      </w:r>
      <w:r>
        <w:rPr>
          <w:color w:val="008000"/>
        </w:rPr>
        <w:t>*/</w:t>
      </w:r>
    </w:p>
    <w:p w:rsidR="00ED3A19" w:rsidRDefault="00346CC8" w:rsidP="00ED3A19">
      <w:r>
        <w:rPr>
          <w:rFonts w:hint="eastAsia"/>
        </w:rPr>
        <w:t>変数をコピーしたら、次は計算プログラムもコピーします。</w:t>
      </w:r>
      <w:r>
        <w:t>VertexLighting.vert</w:t>
      </w:r>
      <w:r>
        <w:t>にあるライトの明るさを計算するプログラムをコピーして、次のように</w:t>
      </w:r>
      <w:r>
        <w:rPr>
          <w:rFonts w:hint="eastAsia"/>
        </w:rPr>
        <w:t>FragmentLighting.frag</w:t>
      </w:r>
      <w:r>
        <w:rPr>
          <w:rFonts w:hint="eastAsia"/>
        </w:rPr>
        <w:t>の</w:t>
      </w:r>
      <w:r>
        <w:rPr>
          <w:rFonts w:hint="eastAsia"/>
        </w:rPr>
        <w:t>main</w:t>
      </w:r>
      <w:r>
        <w:rPr>
          <w:rFonts w:hint="eastAsia"/>
        </w:rPr>
        <w:t>関数に貼り付けてください。</w:t>
      </w:r>
    </w:p>
    <w:p w:rsidR="00F334F0" w:rsidRDefault="00F334F0">
      <w:pPr>
        <w:spacing w:after="0" w:line="240" w:lineRule="auto"/>
        <w:rPr>
          <w:rFonts w:ascii="Lucida Console" w:eastAsia="ＭＳ Ｐ明朝" w:hAnsi="Lucida Console"/>
          <w:color w:val="008000"/>
          <w:sz w:val="17"/>
        </w:rPr>
      </w:pPr>
      <w:r>
        <w:rPr>
          <w:color w:val="008000"/>
        </w:rPr>
        <w:br w:type="page"/>
      </w:r>
    </w:p>
    <w:p w:rsidR="00346CC8" w:rsidRDefault="00E133DE" w:rsidP="00E54B45">
      <w:pPr>
        <w:pStyle w:val="ac"/>
        <w:rPr>
          <w:color w:val="FF0000"/>
        </w:rPr>
      </w:pPr>
      <w:r>
        <w:rPr>
          <w:color w:val="008000"/>
        </w:rPr>
        <w:lastRenderedPageBreak/>
        <w:t xml:space="preserve"> </w:t>
      </w:r>
      <w:r w:rsidR="00E54B45">
        <w:rPr>
          <w:color w:val="008000"/>
        </w:rPr>
        <w:t>/**</w:t>
      </w:r>
      <w:r w:rsidR="00E54B45">
        <w:br/>
      </w:r>
      <w:r w:rsidR="00346CC8">
        <w:rPr>
          <w:color w:val="FF0000"/>
        </w:rPr>
        <w:t xml:space="preserve"> </w:t>
      </w:r>
      <w:r w:rsidR="00E54B45">
        <w:rPr>
          <w:color w:val="008000"/>
        </w:rPr>
        <w:t xml:space="preserve">* </w:t>
      </w:r>
      <w:r w:rsidR="00E54B45">
        <w:rPr>
          <w:rFonts w:hint="eastAsia"/>
          <w:color w:val="008000"/>
        </w:rPr>
        <w:t>フラグメントシェーダー</w:t>
      </w:r>
      <w:r w:rsidR="00E54B45">
        <w:rPr>
          <w:color w:val="008000"/>
        </w:rPr>
        <w:t>.</w:t>
      </w:r>
      <w:r w:rsidR="00E54B45">
        <w:br/>
      </w:r>
      <w:r w:rsidR="00346CC8">
        <w:rPr>
          <w:color w:val="FF0000"/>
        </w:rPr>
        <w:t xml:space="preserve"> </w:t>
      </w:r>
      <w:r w:rsidR="00E54B45">
        <w:rPr>
          <w:color w:val="008000"/>
        </w:rPr>
        <w:t>*/</w:t>
      </w:r>
      <w:r w:rsidR="00E54B45">
        <w:br/>
      </w:r>
      <w:r w:rsidR="00346CC8">
        <w:rPr>
          <w:color w:val="FF0000"/>
        </w:rPr>
        <w:t xml:space="preserve"> </w:t>
      </w:r>
      <w:r w:rsidR="00E54B45" w:rsidRPr="00346CC8">
        <w:rPr>
          <w:color w:val="0000FF"/>
        </w:rPr>
        <w:t xml:space="preserve">void </w:t>
      </w:r>
      <w:r w:rsidR="00E54B45">
        <w:t>main()</w:t>
      </w:r>
      <w:r w:rsidR="00E54B45">
        <w:br/>
      </w:r>
      <w:r w:rsidR="00346CC8">
        <w:rPr>
          <w:color w:val="FF0000"/>
        </w:rPr>
        <w:t xml:space="preserve"> </w:t>
      </w:r>
      <w:r w:rsidR="00E54B45">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指向性ライトの明るさを計算する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float </w:t>
      </w:r>
      <w:r w:rsidR="00E54B45">
        <w:t xml:space="preserve">cosTheta = </w:t>
      </w:r>
      <w:r w:rsidR="00E54B45" w:rsidRPr="00346CC8">
        <w:rPr>
          <w:color w:val="C45911" w:themeColor="accent2" w:themeShade="BF"/>
        </w:rPr>
        <w:t>clamp</w:t>
      </w:r>
      <w:r w:rsidR="00E54B45">
        <w:t>(</w:t>
      </w:r>
      <w:r w:rsidR="00E54B45" w:rsidRPr="00346CC8">
        <w:rPr>
          <w:color w:val="C45911" w:themeColor="accent2" w:themeShade="BF"/>
        </w:rPr>
        <w:t>dot</w:t>
      </w:r>
      <w:r w:rsidR="00A82333">
        <w:t>(v</w:t>
      </w:r>
      <w:r w:rsidR="00E54B45">
        <w:t>Normal, -directionalLight.direction), 0</w:t>
      </w:r>
      <w:r w:rsidR="00346CC8">
        <w:t>.0</w:t>
      </w:r>
      <w:r w:rsidR="00E54B45">
        <w:t>, 1</w:t>
      </w:r>
      <w:r w:rsidR="00346CC8">
        <w:t>.0</w:t>
      </w:r>
      <w:r w:rsidR="00E54B45">
        <w:t>);</w:t>
      </w:r>
      <w:r w:rsidR="00E54B45">
        <w:br/>
      </w:r>
      <w:r w:rsidR="00E54B45" w:rsidRPr="00E54B45">
        <w:rPr>
          <w:rFonts w:hint="eastAsia"/>
          <w:color w:val="FF0000"/>
        </w:rPr>
        <w:t>+</w:t>
      </w:r>
      <w:r w:rsidR="00E54B45">
        <w:t xml:space="preserve">  </w:t>
      </w:r>
      <w:r w:rsidR="00E54B45" w:rsidRPr="00346CC8">
        <w:rPr>
          <w:color w:val="0000FF"/>
        </w:rPr>
        <w:t xml:space="preserve">vec3 </w:t>
      </w:r>
      <w:r w:rsidR="00E54B45">
        <w:t>lightColor = directionalLight.color * cosTheta;</w:t>
      </w:r>
      <w:r w:rsidR="00E54B45">
        <w:br/>
      </w:r>
      <w:r w:rsidR="00E54B45" w:rsidRPr="00E54B45">
        <w:rPr>
          <w:rFonts w:hint="eastAsia"/>
          <w:color w:val="FF0000"/>
        </w:rPr>
        <w:t>+</w:t>
      </w:r>
      <w:r w:rsidR="00E54B45">
        <w:br/>
      </w:r>
      <w:r w:rsidR="00E54B45" w:rsidRPr="00E54B45">
        <w:rPr>
          <w:rFonts w:hint="eastAsia"/>
          <w:color w:val="FF0000"/>
        </w:rPr>
        <w:t>+</w:t>
      </w:r>
      <w:r w:rsidR="00E54B45">
        <w:t xml:space="preserve">  </w:t>
      </w:r>
      <w:r w:rsidR="00E54B45">
        <w:rPr>
          <w:color w:val="008000"/>
        </w:rPr>
        <w:t xml:space="preserve">// </w:t>
      </w:r>
      <w:r w:rsidR="00E54B45">
        <w:rPr>
          <w:rFonts w:hint="eastAsia"/>
          <w:color w:val="008000"/>
        </w:rPr>
        <w:t>ポイントライトの明るさを計算する</w:t>
      </w:r>
      <w:r w:rsidR="00E54B45">
        <w:rPr>
          <w:color w:val="008000"/>
        </w:rPr>
        <w:t>.</w:t>
      </w:r>
      <w:r w:rsidR="00E54B45">
        <w:br/>
      </w:r>
      <w:r w:rsidR="00E54B45" w:rsidRPr="00E54B45">
        <w:rPr>
          <w:rFonts w:hint="eastAsia"/>
          <w:color w:val="FF0000"/>
        </w:rPr>
        <w:t>+</w:t>
      </w:r>
      <w:r w:rsidR="00E54B45">
        <w:t xml:space="preserve">  </w:t>
      </w:r>
      <w:r w:rsidR="00E54B45" w:rsidRPr="00346CC8">
        <w:rPr>
          <w:color w:val="0000FF"/>
        </w:rPr>
        <w:t xml:space="preserve">for </w:t>
      </w:r>
      <w:r w:rsidR="00E54B45">
        <w:t>(</w:t>
      </w:r>
      <w:r w:rsidR="00E54B45" w:rsidRPr="00346CC8">
        <w:rPr>
          <w:color w:val="0000FF"/>
        </w:rPr>
        <w:t xml:space="preserve">int </w:t>
      </w:r>
      <w:r w:rsidR="00E54B45">
        <w:t>i = 0; i &lt; 8; ++i) {</w:t>
      </w:r>
      <w:r w:rsidR="00E54B45">
        <w:br/>
      </w:r>
      <w:r w:rsidR="00E54B45" w:rsidRPr="00E54B45">
        <w:rPr>
          <w:rFonts w:hint="eastAsia"/>
          <w:color w:val="FF0000"/>
        </w:rPr>
        <w:t>+</w:t>
      </w:r>
      <w:r w:rsidR="00E54B45">
        <w:t xml:space="preserve">    </w:t>
      </w:r>
      <w:r w:rsidR="00E54B45" w:rsidRPr="00346CC8">
        <w:rPr>
          <w:color w:val="0000FF"/>
        </w:rPr>
        <w:t xml:space="preserve">if </w:t>
      </w:r>
      <w:r w:rsidR="00E54B45">
        <w:t>(</w:t>
      </w:r>
      <w:r w:rsidR="00E54B45" w:rsidRPr="00346CC8">
        <w:rPr>
          <w:color w:val="C45911" w:themeColor="accent2" w:themeShade="BF"/>
        </w:rPr>
        <w:t>dot</w:t>
      </w:r>
      <w:r w:rsidR="00E54B45">
        <w:t>(pointLight.color[i], pointLight.color[i]) != 0) {</w:t>
      </w:r>
      <w:r w:rsidR="00E54B45">
        <w:br/>
      </w:r>
      <w:r w:rsidR="00244AA6" w:rsidRPr="00DE5648">
        <w:rPr>
          <w:color w:val="FF0000"/>
        </w:rPr>
        <w:t>+</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vec3 </w:t>
      </w:r>
      <w:r w:rsidR="00244AA6">
        <w:t>lightVector = pointLight.position[i] - inPosition;</w:t>
      </w:r>
      <w:r w:rsidR="00244AA6">
        <w:br/>
      </w:r>
      <w:r w:rsidR="00244AA6" w:rsidRPr="00DE5648">
        <w:rPr>
          <w:color w:val="FF0000"/>
        </w:rPr>
        <w:t>+</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sidRPr="00DE5648">
        <w:rPr>
          <w:color w:val="FF0000"/>
        </w:rPr>
        <w:t>+</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(vNormal, lightDir), 0.0, 1.0);</w:t>
      </w:r>
      <w:r w:rsidR="00244AA6">
        <w:br/>
      </w:r>
      <w:r w:rsidR="00244AA6" w:rsidRPr="00DE5648">
        <w:rPr>
          <w:color w:val="FF0000"/>
        </w:rPr>
        <w:t>+</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sidR="00244AA6" w:rsidRPr="00DE5648">
        <w:rPr>
          <w:color w:val="FF0000"/>
        </w:rPr>
        <w:t>+</w:t>
      </w:r>
      <w:r w:rsidR="00244AA6">
        <w:t xml:space="preserve">      </w:t>
      </w:r>
      <w:r w:rsidR="00244AA6" w:rsidRPr="002C7119">
        <w:rPr>
          <w:color w:val="0000FF"/>
        </w:rPr>
        <w:t xml:space="preserve">float </w:t>
      </w:r>
      <w:r w:rsidR="00244AA6">
        <w:t xml:space="preserve">intensity = 1.0 / (1.0 + </w:t>
      </w:r>
      <w:r w:rsidR="00244AA6" w:rsidRPr="002C7119">
        <w:rPr>
          <w:color w:val="C45911" w:themeColor="accent2" w:themeShade="BF"/>
        </w:rPr>
        <w:t>dot</w:t>
      </w:r>
      <w:r w:rsidR="00244AA6">
        <w:t>(lightVector, lightVector));</w:t>
      </w:r>
      <w:r w:rsidR="00244AA6">
        <w:br/>
      </w:r>
      <w:r w:rsidR="00244AA6" w:rsidRPr="00DE5648">
        <w:rPr>
          <w:color w:val="FF0000"/>
        </w:rPr>
        <w:t>+</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sidR="00E54B45" w:rsidRPr="00E54B45">
        <w:rPr>
          <w:rFonts w:hint="eastAsia"/>
          <w:color w:val="FF0000"/>
        </w:rPr>
        <w:t>+</w:t>
      </w:r>
      <w:r w:rsidR="00E54B45">
        <w:t xml:space="preserve">      lightColor += pointLight.color[i] * cosTheta * </w:t>
      </w:r>
      <w:r w:rsidR="00B46FEA">
        <w:t>intensity</w:t>
      </w:r>
      <w:r w:rsidR="00E54B45">
        <w:t>;</w:t>
      </w:r>
      <w:r w:rsidR="00E54B45">
        <w:br/>
      </w:r>
      <w:r w:rsidR="00E54B45" w:rsidRPr="00E54B45">
        <w:rPr>
          <w:rFonts w:hint="eastAsia"/>
          <w:color w:val="FF0000"/>
        </w:rPr>
        <w:t>+</w:t>
      </w:r>
      <w:r w:rsidR="008919A8">
        <w:t xml:space="preserve">    </w:t>
      </w:r>
      <w:r w:rsidR="00E54B45">
        <w:t>}</w:t>
      </w:r>
      <w:r w:rsidR="00E54B45">
        <w:br/>
      </w:r>
      <w:r w:rsidR="00E54B45" w:rsidRPr="00E54B45">
        <w:rPr>
          <w:rFonts w:hint="eastAsia"/>
          <w:color w:val="FF0000"/>
        </w:rPr>
        <w:t>+</w:t>
      </w:r>
      <w:r w:rsidR="00E54B45">
        <w:t xml:space="preserve">  }</w:t>
      </w:r>
      <w:r w:rsidR="00E54B45">
        <w:br/>
      </w:r>
      <w:r w:rsidR="00E54B45" w:rsidRPr="00E54B45">
        <w:rPr>
          <w:rFonts w:hint="eastAsia"/>
          <w:color w:val="FF0000"/>
        </w:rPr>
        <w:t>+</w:t>
      </w:r>
      <w:r w:rsidR="00346CC8">
        <w:rPr>
          <w:color w:val="FF0000"/>
        </w:rPr>
        <w:br/>
        <w:t xml:space="preserve"> </w:t>
      </w:r>
      <w:r w:rsidR="00346CC8" w:rsidRPr="00A8025E">
        <w:t xml:space="preserve">  fragColor = inColor * </w:t>
      </w:r>
      <w:r w:rsidR="00346CC8" w:rsidRPr="008919A8">
        <w:rPr>
          <w:color w:val="C45911" w:themeColor="accent2" w:themeShade="BF"/>
        </w:rPr>
        <w:t>texture</w:t>
      </w:r>
      <w:r w:rsidR="00346CC8" w:rsidRPr="00A8025E">
        <w:t>(texColor, inTexCoord);</w:t>
      </w:r>
      <w:r w:rsidR="00346CC8">
        <w:br/>
        <w:t xml:space="preserve"> }</w:t>
      </w:r>
    </w:p>
    <w:p w:rsidR="00DC714F" w:rsidRDefault="00B1733F" w:rsidP="00346CC8">
      <w:r>
        <w:t>これを、フラグメント・シェーダー用に修正していきます。</w:t>
      </w:r>
    </w:p>
    <w:p w:rsidR="00DC714F" w:rsidRDefault="00DC714F" w:rsidP="00DC714F">
      <w:pPr>
        <w:pStyle w:val="2"/>
      </w:pPr>
      <w:r>
        <w:t>ラスタライザは法線の長さを変えてしまう</w:t>
      </w:r>
    </w:p>
    <w:p w:rsidR="00330824" w:rsidRDefault="006D462D" w:rsidP="00346CC8">
      <w:r>
        <w:rPr>
          <w:rFonts w:hint="eastAsia"/>
        </w:rPr>
        <w:t>ライティングには法線が必要</w:t>
      </w:r>
      <w:r w:rsidR="00B1733F">
        <w:rPr>
          <w:rFonts w:hint="eastAsia"/>
        </w:rPr>
        <w:t>です。そのために頂点シェーダーの出力に法線を追加したわけですが、それだけでは正しい法線にはなりません</w:t>
      </w:r>
      <w:r>
        <w:rPr>
          <w:rFonts w:hint="eastAsia"/>
        </w:rPr>
        <w:t>。</w:t>
      </w:r>
      <w:r w:rsidR="00A82333">
        <w:rPr>
          <w:rFonts w:hint="eastAsia"/>
        </w:rPr>
        <w:t>その原因は、</w:t>
      </w:r>
      <w:r w:rsidR="00B1733F">
        <w:rPr>
          <w:rFonts w:hint="eastAsia"/>
        </w:rPr>
        <w:t>グラフィックス・パイプラインのラスタライザ</w:t>
      </w:r>
      <w:r w:rsidR="00A82333">
        <w:rPr>
          <w:rFonts w:hint="eastAsia"/>
        </w:rPr>
        <w:t>にあります。</w:t>
      </w:r>
      <w:r w:rsidR="00A82333">
        <w:br/>
      </w:r>
      <w:r w:rsidR="00A82333">
        <w:t>ラスタライザ</w:t>
      </w:r>
      <w:r w:rsidR="00B1733F">
        <w:rPr>
          <w:rFonts w:hint="eastAsia"/>
        </w:rPr>
        <w:t>がフラグメント・シェーダーの入力変数に入れる値を計算するとき、頂点間の距離に応じて頂点シェーダーの出力変数を補間します。実は、ここに問題</w:t>
      </w:r>
      <w:r w:rsidR="00330824">
        <w:rPr>
          <w:rFonts w:hint="eastAsia"/>
        </w:rPr>
        <w:t>があるんです</w:t>
      </w:r>
      <w:r w:rsidR="00B1733F">
        <w:rPr>
          <w:rFonts w:hint="eastAsia"/>
        </w:rPr>
        <w:t>。ラスタライザは「線形補間」と呼ばれる方法で計算を行うのですが、</w:t>
      </w:r>
      <w:r w:rsidR="00DC714F">
        <w:rPr>
          <w:rFonts w:hint="eastAsia"/>
        </w:rPr>
        <w:t>この計算はベクトルの要素ごとに行われます。そのため、</w:t>
      </w:r>
      <w:r w:rsidR="00B1733F">
        <w:rPr>
          <w:rFonts w:hint="eastAsia"/>
        </w:rPr>
        <w:t>線形補間を行うとベクトルの長さが変わってしまうのです。</w:t>
      </w:r>
    </w:p>
    <w:p w:rsidR="00330824" w:rsidRDefault="00330824" w:rsidP="00346CC8">
      <w:r>
        <w:rPr>
          <w:rFonts w:hint="eastAsia"/>
        </w:rPr>
        <w:t>頂点</w:t>
      </w:r>
      <w:r>
        <w:rPr>
          <w:rFonts w:hint="eastAsia"/>
        </w:rPr>
        <w:t>A</w:t>
      </w:r>
      <w:r>
        <w:rPr>
          <w:rFonts w:hint="eastAsia"/>
        </w:rPr>
        <w:t>の法線</w:t>
      </w:r>
      <w:r>
        <w:rPr>
          <w:rFonts w:hint="eastAsia"/>
        </w:rPr>
        <w:t>An</w:t>
      </w:r>
      <w:r>
        <w:rPr>
          <w:rFonts w:hint="eastAsia"/>
        </w:rPr>
        <w:t>が</w:t>
      </w:r>
      <w:r>
        <w:rPr>
          <w:rFonts w:hint="eastAsia"/>
        </w:rPr>
        <w:t>(0</w:t>
      </w:r>
      <w:r>
        <w:t>.0</w:t>
      </w:r>
      <w:r>
        <w:rPr>
          <w:rFonts w:hint="eastAsia"/>
        </w:rPr>
        <w:t>, 1</w:t>
      </w:r>
      <w:r>
        <w:t>.0</w:t>
      </w:r>
      <w:r>
        <w:rPr>
          <w:rFonts w:hint="eastAsia"/>
        </w:rPr>
        <w:t>, 0</w:t>
      </w:r>
      <w:r>
        <w:t>.0</w:t>
      </w:r>
      <w:r>
        <w:rPr>
          <w:rFonts w:hint="eastAsia"/>
        </w:rPr>
        <w:t>)</w:t>
      </w:r>
      <w:r>
        <w:rPr>
          <w:rFonts w:hint="eastAsia"/>
        </w:rPr>
        <w:t>で、頂点</w:t>
      </w:r>
      <w:r>
        <w:rPr>
          <w:rFonts w:hint="eastAsia"/>
        </w:rPr>
        <w:t>B</w:t>
      </w:r>
      <w:r>
        <w:rPr>
          <w:rFonts w:hint="eastAsia"/>
        </w:rPr>
        <w:t>の法線</w:t>
      </w:r>
      <w:r>
        <w:rPr>
          <w:rFonts w:hint="eastAsia"/>
        </w:rPr>
        <w:t>Bn</w:t>
      </w:r>
      <w:r>
        <w:rPr>
          <w:rFonts w:hint="eastAsia"/>
        </w:rPr>
        <w:t>が</w:t>
      </w:r>
      <w:r>
        <w:rPr>
          <w:rFonts w:hint="eastAsia"/>
        </w:rPr>
        <w:t>(0.7</w:t>
      </w:r>
      <w:r w:rsidR="00F25C79">
        <w:t>1</w:t>
      </w:r>
      <w:r>
        <w:rPr>
          <w:rFonts w:hint="eastAsia"/>
        </w:rPr>
        <w:t>, 0</w:t>
      </w:r>
      <w:r>
        <w:t>.0</w:t>
      </w:r>
      <w:r>
        <w:rPr>
          <w:rFonts w:hint="eastAsia"/>
        </w:rPr>
        <w:t>, 0.7</w:t>
      </w:r>
      <w:r w:rsidR="00F25C79">
        <w:t>1</w:t>
      </w:r>
      <w:r>
        <w:rPr>
          <w:rFonts w:hint="eastAsia"/>
        </w:rPr>
        <w:t>)</w:t>
      </w:r>
      <w:r>
        <w:rPr>
          <w:rFonts w:hint="eastAsia"/>
        </w:rPr>
        <w:t>だった場合を考えてみましょう。</w:t>
      </w:r>
      <w:r>
        <w:t xml:space="preserve"> </w:t>
      </w:r>
      <w:r>
        <w:br/>
      </w:r>
      <w:r>
        <w:t>フラグメント</w:t>
      </w:r>
      <w:r>
        <w:rPr>
          <w:rFonts w:hint="eastAsia"/>
        </w:rPr>
        <w:t>F</w:t>
      </w:r>
      <w:r>
        <w:t>が</w:t>
      </w:r>
      <w:r>
        <w:rPr>
          <w:rFonts w:hint="eastAsia"/>
        </w:rPr>
        <w:t>A</w:t>
      </w:r>
      <w:r>
        <w:rPr>
          <w:rFonts w:hint="eastAsia"/>
        </w:rPr>
        <w:t>と</w:t>
      </w:r>
      <w:r>
        <w:rPr>
          <w:rFonts w:hint="eastAsia"/>
        </w:rPr>
        <w:t>B</w:t>
      </w:r>
      <w:r>
        <w:rPr>
          <w:rFonts w:hint="eastAsia"/>
        </w:rPr>
        <w:t>のちょうど中間にある場合、ラスタライザは</w:t>
      </w:r>
      <w:r>
        <w:rPr>
          <w:rFonts w:hint="eastAsia"/>
        </w:rPr>
        <w:t>F</w:t>
      </w:r>
      <w:r>
        <w:rPr>
          <w:rFonts w:hint="eastAsia"/>
        </w:rPr>
        <w:t>の法線</w:t>
      </w:r>
      <w:r>
        <w:rPr>
          <w:rFonts w:hint="eastAsia"/>
        </w:rPr>
        <w:t>Fn</w:t>
      </w:r>
      <w:r>
        <w:rPr>
          <w:rFonts w:hint="eastAsia"/>
        </w:rPr>
        <w:t>を次のように計算します。</w:t>
      </w:r>
    </w:p>
    <w:p w:rsidR="00330824" w:rsidRPr="00330824" w:rsidRDefault="00330824" w:rsidP="00330824">
      <w:pPr>
        <w:pStyle w:val="af8"/>
        <w:rPr>
          <w:b/>
        </w:rPr>
      </w:pPr>
      <w:r w:rsidRPr="00330824">
        <w:rPr>
          <w:rFonts w:hint="eastAsia"/>
          <w:b/>
        </w:rPr>
        <w:t>Fn = An * 0.5 + Bn * 0.5</w:t>
      </w:r>
      <w:r w:rsidRPr="00330824">
        <w:rPr>
          <w:b/>
        </w:rPr>
        <w:br/>
        <w:t xml:space="preserve">   = (0.0, 1.0, 0.0) * 0.5 + (0.7</w:t>
      </w:r>
      <w:r w:rsidR="00F25C79">
        <w:rPr>
          <w:b/>
        </w:rPr>
        <w:t>1</w:t>
      </w:r>
      <w:r w:rsidRPr="00330824">
        <w:rPr>
          <w:b/>
        </w:rPr>
        <w:t>, 0.0, 0.7</w:t>
      </w:r>
      <w:r w:rsidR="00F25C79">
        <w:rPr>
          <w:b/>
        </w:rPr>
        <w:t>1</w:t>
      </w:r>
      <w:r w:rsidRPr="00330824">
        <w:rPr>
          <w:b/>
        </w:rPr>
        <w:t>) * 0.5</w:t>
      </w:r>
      <w:r w:rsidRPr="00330824">
        <w:rPr>
          <w:b/>
        </w:rPr>
        <w:br/>
        <w:t xml:space="preserve">   = (0.0, 0.5, 0.0) + (0.35</w:t>
      </w:r>
      <w:r w:rsidR="00F25C79">
        <w:rPr>
          <w:b/>
        </w:rPr>
        <w:t>5</w:t>
      </w:r>
      <w:r w:rsidRPr="00330824">
        <w:rPr>
          <w:b/>
        </w:rPr>
        <w:t>, 0.0, 0.35</w:t>
      </w:r>
      <w:r w:rsidR="00F25C79">
        <w:rPr>
          <w:b/>
        </w:rPr>
        <w:t>5</w:t>
      </w:r>
      <w:r w:rsidRPr="00330824">
        <w:rPr>
          <w:b/>
        </w:rPr>
        <w:t>)</w:t>
      </w:r>
      <w:r w:rsidRPr="00330824">
        <w:rPr>
          <w:b/>
        </w:rPr>
        <w:br/>
        <w:t xml:space="preserve">   = (0.35</w:t>
      </w:r>
      <w:r w:rsidR="00F25C79">
        <w:rPr>
          <w:b/>
        </w:rPr>
        <w:t>5</w:t>
      </w:r>
      <w:r w:rsidRPr="00330824">
        <w:rPr>
          <w:b/>
        </w:rPr>
        <w:t>, 0.5, 0.35</w:t>
      </w:r>
      <w:r w:rsidR="00F25C79">
        <w:rPr>
          <w:b/>
        </w:rPr>
        <w:t>5</w:t>
      </w:r>
      <w:r w:rsidRPr="00330824">
        <w:rPr>
          <w:b/>
        </w:rPr>
        <w:t>)</w:t>
      </w:r>
    </w:p>
    <w:p w:rsidR="00330824" w:rsidRDefault="00F25C79" w:rsidP="00346CC8">
      <w:r>
        <w:rPr>
          <w:rFonts w:hint="eastAsia"/>
        </w:rPr>
        <w:t>さて、</w:t>
      </w:r>
      <w:r>
        <w:rPr>
          <w:rFonts w:hint="eastAsia"/>
        </w:rPr>
        <w:t>F</w:t>
      </w:r>
      <w:r>
        <w:t>n</w:t>
      </w:r>
      <w:r>
        <w:t>の長さはどうなったでしょう。</w:t>
      </w:r>
      <w:r>
        <w:rPr>
          <w:rFonts w:hint="eastAsia"/>
        </w:rPr>
        <w:t>3D</w:t>
      </w:r>
      <w:r>
        <w:rPr>
          <w:rFonts w:hint="eastAsia"/>
        </w:rPr>
        <w:t>ベクトルの長さは「√</w:t>
      </w:r>
      <w:r>
        <w:rPr>
          <w:rFonts w:hint="eastAsia"/>
        </w:rPr>
        <w:t>(x^2</w:t>
      </w:r>
      <w:r>
        <w:t xml:space="preserve"> </w:t>
      </w:r>
      <w:r>
        <w:rPr>
          <w:rFonts w:hint="eastAsia"/>
        </w:rPr>
        <w:t>+</w:t>
      </w:r>
      <w:r>
        <w:t xml:space="preserve"> </w:t>
      </w:r>
      <w:r>
        <w:rPr>
          <w:rFonts w:hint="eastAsia"/>
        </w:rPr>
        <w:t>y^2</w:t>
      </w:r>
      <w:r>
        <w:t xml:space="preserve"> </w:t>
      </w:r>
      <w:r>
        <w:rPr>
          <w:rFonts w:hint="eastAsia"/>
        </w:rPr>
        <w:t>+</w:t>
      </w:r>
      <w:r>
        <w:t xml:space="preserve"> </w:t>
      </w:r>
      <w:r>
        <w:rPr>
          <w:rFonts w:hint="eastAsia"/>
        </w:rPr>
        <w:t>z^2)</w:t>
      </w:r>
      <w:r>
        <w:rPr>
          <w:rFonts w:hint="eastAsia"/>
        </w:rPr>
        <w:t>」で求まります。</w:t>
      </w:r>
    </w:p>
    <w:p w:rsidR="00F25C79" w:rsidRPr="00F25C79" w:rsidRDefault="00F25C79" w:rsidP="00F25C79">
      <w:pPr>
        <w:pStyle w:val="af8"/>
        <w:rPr>
          <w:b/>
        </w:rPr>
      </w:pPr>
      <w:r w:rsidRPr="00F25C79">
        <w:rPr>
          <w:rFonts w:hint="eastAsia"/>
          <w:b/>
        </w:rPr>
        <w:t>|</w:t>
      </w:r>
      <w:r w:rsidRPr="00F25C79">
        <w:rPr>
          <w:b/>
        </w:rPr>
        <w:t>Fn</w:t>
      </w:r>
      <w:r w:rsidRPr="00F25C79">
        <w:rPr>
          <w:rFonts w:hint="eastAsia"/>
          <w:b/>
        </w:rPr>
        <w:t>|</w:t>
      </w:r>
      <w:r w:rsidRPr="00F25C79">
        <w:rPr>
          <w:b/>
        </w:rPr>
        <w:t xml:space="preserve"> = √(x^2 + y^2 + z^2)</w:t>
      </w:r>
      <w:r w:rsidRPr="00F25C79">
        <w:rPr>
          <w:b/>
        </w:rPr>
        <w:br/>
      </w:r>
      <w:r>
        <w:rPr>
          <w:b/>
        </w:rPr>
        <w:t xml:space="preserve">     = √(0.355^2 + 0.5^2 + 0.355^2)</w:t>
      </w:r>
      <w:r>
        <w:rPr>
          <w:b/>
        </w:rPr>
        <w:br/>
        <w:t xml:space="preserve">     = √(0.126 + 0.25 + 0.126)</w:t>
      </w:r>
      <w:r>
        <w:rPr>
          <w:b/>
        </w:rPr>
        <w:br/>
        <w:t xml:space="preserve">     = √(0.502)</w:t>
      </w:r>
      <w:r>
        <w:rPr>
          <w:b/>
        </w:rPr>
        <w:br/>
        <w:t xml:space="preserve">     = 0.7085...</w:t>
      </w:r>
    </w:p>
    <w:p w:rsidR="00F25C79" w:rsidRDefault="00F334F0" w:rsidP="00346CC8">
      <w:r>
        <w:rPr>
          <w:rFonts w:hint="eastAsia"/>
        </w:rPr>
        <w:lastRenderedPageBreak/>
        <w:t>長さは約</w:t>
      </w:r>
      <w:r w:rsidR="00F25C79">
        <w:rPr>
          <w:rFonts w:hint="eastAsia"/>
        </w:rPr>
        <w:t>0.7</w:t>
      </w:r>
      <w:r>
        <w:t>です</w:t>
      </w:r>
      <w:r w:rsidR="00F25C79">
        <w:t>。ずいぶん短くなってしまいましたね</w:t>
      </w:r>
      <w:r w:rsidR="00F25C79">
        <w:t>…</w:t>
      </w:r>
      <w:r w:rsidR="00F25C79">
        <w:t>。</w:t>
      </w:r>
      <w:r w:rsidR="00F25C79">
        <w:br/>
      </w:r>
      <w:r w:rsidR="00F25C79">
        <w:t>このように、線形補間は</w:t>
      </w:r>
      <w:r w:rsidR="007F0833">
        <w:rPr>
          <w:rFonts w:hint="eastAsia"/>
        </w:rPr>
        <w:t>ベクトルの</w:t>
      </w:r>
      <w:r w:rsidR="009F6736">
        <w:t>長さを変えてしまいます</w:t>
      </w:r>
      <w:r w:rsidR="00670628">
        <w:t>。</w:t>
      </w:r>
    </w:p>
    <w:p w:rsidR="000D2D6D" w:rsidRDefault="000D2D6D" w:rsidP="00346CC8">
      <w:r>
        <w:rPr>
          <w:rFonts w:hint="eastAsia"/>
        </w:rPr>
        <w:t>ここで、</w:t>
      </w:r>
      <w:r w:rsidR="00F25C79">
        <w:rPr>
          <w:rFonts w:hint="eastAsia"/>
        </w:rPr>
        <w:t>(0.0, 1.0, 0.0)</w:t>
      </w:r>
      <w:r w:rsidR="00F25C79">
        <w:rPr>
          <w:rFonts w:hint="eastAsia"/>
        </w:rPr>
        <w:t>と</w:t>
      </w:r>
      <w:r w:rsidR="00F25C79">
        <w:rPr>
          <w:rFonts w:hint="eastAsia"/>
        </w:rPr>
        <w:t>(0.71, 0.0, 0.71)</w:t>
      </w:r>
      <w:r w:rsidR="00F25C79">
        <w:rPr>
          <w:rFonts w:hint="eastAsia"/>
        </w:rPr>
        <w:t>が</w:t>
      </w:r>
      <w:r>
        <w:rPr>
          <w:rFonts w:hint="eastAsia"/>
        </w:rPr>
        <w:t>法線ではなく、</w:t>
      </w:r>
      <w:r w:rsidR="00F25C79">
        <w:rPr>
          <w:rFonts w:hint="eastAsia"/>
        </w:rPr>
        <w:t>色の情報だった場合</w:t>
      </w:r>
      <w:r>
        <w:rPr>
          <w:rFonts w:hint="eastAsia"/>
        </w:rPr>
        <w:t>を考えてみましょう。</w:t>
      </w:r>
      <w:r>
        <w:br/>
      </w:r>
      <w:r w:rsidR="00670628">
        <w:rPr>
          <w:rFonts w:hint="eastAsia"/>
        </w:rPr>
        <w:t>(0.0, 1.0, 0.0)=</w:t>
      </w:r>
      <w:r w:rsidR="00670628">
        <w:rPr>
          <w:rFonts w:hint="eastAsia"/>
        </w:rPr>
        <w:t>緑色、</w:t>
      </w:r>
      <w:r w:rsidR="00670628">
        <w:rPr>
          <w:rFonts w:hint="eastAsia"/>
        </w:rPr>
        <w:t>(0.71, 0.0, 0.71)=</w:t>
      </w:r>
      <w:r w:rsidR="00670628">
        <w:rPr>
          <w:rFonts w:hint="eastAsia"/>
        </w:rPr>
        <w:t>濃い紫色、</w:t>
      </w:r>
      <w:r w:rsidR="00670628">
        <w:rPr>
          <w:rFonts w:hint="eastAsia"/>
        </w:rPr>
        <w:t>(</w:t>
      </w:r>
      <w:r w:rsidR="00670628">
        <w:t xml:space="preserve">0.355, 0.5, 0.355) = </w:t>
      </w:r>
      <w:r>
        <w:t>濃い灰緑色となり、光の三原色の混ざり方として</w:t>
      </w:r>
      <w:r w:rsidR="00670628">
        <w:t>何の問題もありません。</w:t>
      </w:r>
    </w:p>
    <w:p w:rsidR="00670628" w:rsidRDefault="00670628" w:rsidP="00346CC8">
      <w:r>
        <w:rPr>
          <w:rFonts w:hint="eastAsia"/>
        </w:rPr>
        <w:t>ラスタライザによる線形補間は、「色」のように要素ごとに独立した情報の場合は望ましい挙動ですが、「法線」のように単位ベクトルであることが重要な情報にとっては悪夢なのです。</w:t>
      </w:r>
    </w:p>
    <w:p w:rsidR="00670628" w:rsidRDefault="00670628" w:rsidP="00670628">
      <w:pPr>
        <w:pStyle w:val="2"/>
      </w:pPr>
      <w:r>
        <w:t>法線を単位ベクトルに戻す</w:t>
      </w:r>
    </w:p>
    <w:p w:rsidR="006D462D" w:rsidRDefault="00670628" w:rsidP="00346CC8">
      <w:r>
        <w:rPr>
          <w:rFonts w:hint="eastAsia"/>
        </w:rPr>
        <w:t>法線が単位ベクトルでなければ、正しいライティングはできません。</w:t>
      </w:r>
      <w:r w:rsidR="00DC714F">
        <w:rPr>
          <w:rFonts w:hint="eastAsia"/>
        </w:rPr>
        <w:t>そこで、フラグメント・シェーダーに法線を単位ベクトルに戻す処理を加えて、この問題</w:t>
      </w:r>
      <w:r>
        <w:rPr>
          <w:rFonts w:hint="eastAsia"/>
        </w:rPr>
        <w:t>を修正</w:t>
      </w:r>
      <w:r w:rsidR="00DC714F">
        <w:rPr>
          <w:rFonts w:hint="eastAsia"/>
        </w:rPr>
        <w:t>しま</w:t>
      </w:r>
      <w:r>
        <w:rPr>
          <w:rFonts w:hint="eastAsia"/>
        </w:rPr>
        <w:t>す</w:t>
      </w:r>
      <w:r w:rsidR="00DC714F">
        <w:rPr>
          <w:rFonts w:hint="eastAsia"/>
        </w:rPr>
        <w:t>。</w:t>
      </w:r>
      <w:r w:rsidR="00DC714F">
        <w:br/>
      </w:r>
      <w:r w:rsidR="00DC714F">
        <w:t>フラグメント</w:t>
      </w:r>
      <w:r w:rsidR="00A82333">
        <w:t>・シェーダー</w:t>
      </w:r>
      <w:r w:rsidR="00F25C79">
        <w:t>の</w:t>
      </w:r>
      <w:r w:rsidR="00F25C79">
        <w:rPr>
          <w:rFonts w:hint="eastAsia"/>
        </w:rPr>
        <w:t>main</w:t>
      </w:r>
      <w:r w:rsidR="00F25C79">
        <w:rPr>
          <w:rFonts w:hint="eastAsia"/>
        </w:rPr>
        <w:t>関数</w:t>
      </w:r>
      <w:r w:rsidR="00A82333">
        <w:t>に</w:t>
      </w:r>
      <w:r w:rsidR="00F25C79">
        <w:t>、</w:t>
      </w:r>
      <w:r w:rsidR="00A82333">
        <w:t>次のプログラムを追加してください。</w:t>
      </w:r>
    </w:p>
    <w:p w:rsidR="00B1733F" w:rsidRDefault="00E133DE" w:rsidP="00B1733F">
      <w:pPr>
        <w:pStyle w:val="ac"/>
        <w:rPr>
          <w:color w:val="FF0000"/>
        </w:rPr>
      </w:pPr>
      <w:r>
        <w:rPr>
          <w:color w:val="008000"/>
        </w:rPr>
        <w:t xml:space="preserve"> </w:t>
      </w:r>
      <w:r w:rsidR="00B1733F">
        <w:rPr>
          <w:color w:val="008000"/>
        </w:rPr>
        <w:t>/**</w:t>
      </w:r>
      <w:r w:rsidR="00B1733F">
        <w:br/>
      </w:r>
      <w:r w:rsidR="00B1733F">
        <w:rPr>
          <w:color w:val="FF0000"/>
        </w:rPr>
        <w:t xml:space="preserve"> </w:t>
      </w:r>
      <w:r w:rsidR="00B1733F">
        <w:rPr>
          <w:color w:val="008000"/>
        </w:rPr>
        <w:t xml:space="preserve">* </w:t>
      </w:r>
      <w:r w:rsidR="00B1733F">
        <w:rPr>
          <w:rFonts w:hint="eastAsia"/>
          <w:color w:val="008000"/>
        </w:rPr>
        <w:t>フラグメントシェーダー</w:t>
      </w:r>
      <w:r w:rsidR="00B1733F">
        <w:rPr>
          <w:color w:val="008000"/>
        </w:rPr>
        <w:t>.</w:t>
      </w:r>
      <w:r w:rsidR="00B1733F">
        <w:br/>
      </w:r>
      <w:r w:rsidR="00B1733F">
        <w:rPr>
          <w:color w:val="FF0000"/>
        </w:rPr>
        <w:t xml:space="preserve"> </w:t>
      </w:r>
      <w:r w:rsidR="00B1733F">
        <w:rPr>
          <w:color w:val="008000"/>
        </w:rPr>
        <w:t>*/</w:t>
      </w:r>
      <w:r w:rsidR="00B1733F">
        <w:br/>
      </w:r>
      <w:r w:rsidR="00B1733F">
        <w:rPr>
          <w:color w:val="FF0000"/>
        </w:rPr>
        <w:t xml:space="preserve"> </w:t>
      </w:r>
      <w:r w:rsidR="00B1733F" w:rsidRPr="00346CC8">
        <w:rPr>
          <w:color w:val="0000FF"/>
        </w:rPr>
        <w:t xml:space="preserve">void </w:t>
      </w:r>
      <w:r w:rsidR="00B1733F">
        <w:t>main()</w:t>
      </w:r>
      <w:r w:rsidR="00B1733F">
        <w:br/>
      </w:r>
      <w:r w:rsidR="00B1733F">
        <w:rPr>
          <w:color w:val="FF0000"/>
        </w:rPr>
        <w:t xml:space="preserve"> </w:t>
      </w:r>
      <w:r w:rsidR="00B1733F">
        <w:t>{</w:t>
      </w:r>
      <w:r w:rsidR="00A82333">
        <w:br/>
      </w:r>
      <w:r w:rsidR="00A82333" w:rsidRPr="00E54B45">
        <w:rPr>
          <w:rFonts w:hint="eastAsia"/>
          <w:color w:val="FF0000"/>
        </w:rPr>
        <w:t>+</w:t>
      </w:r>
      <w:r w:rsidR="00A82333">
        <w:t xml:space="preserve">  </w:t>
      </w:r>
      <w:r w:rsidR="00191CBF">
        <w:rPr>
          <w:color w:val="0000FF"/>
        </w:rPr>
        <w:t>vec3</w:t>
      </w:r>
      <w:r w:rsidR="00A82333" w:rsidRPr="00346CC8">
        <w:rPr>
          <w:color w:val="0000FF"/>
        </w:rPr>
        <w:t xml:space="preserve"> </w:t>
      </w:r>
      <w:r w:rsidR="00A82333">
        <w:rPr>
          <w:rFonts w:hint="eastAsia"/>
        </w:rPr>
        <w:t>normal</w:t>
      </w:r>
      <w:r w:rsidR="00A82333">
        <w:t xml:space="preserve"> = </w:t>
      </w:r>
      <w:r w:rsidR="00A82333">
        <w:rPr>
          <w:color w:val="C45911" w:themeColor="accent2" w:themeShade="BF"/>
        </w:rPr>
        <w:t>normalize</w:t>
      </w:r>
      <w:r w:rsidR="00A82333">
        <w:t>(inNormal);</w:t>
      </w:r>
      <w:r w:rsidR="00B1733F">
        <w:br/>
      </w:r>
      <w:r w:rsidR="00F25C79" w:rsidRPr="00E54B45">
        <w:rPr>
          <w:rFonts w:hint="eastAsia"/>
          <w:color w:val="FF0000"/>
        </w:rPr>
        <w:t>+</w:t>
      </w:r>
      <w:r w:rsidR="00F25C79">
        <w:rPr>
          <w:color w:val="FF0000"/>
        </w:rPr>
        <w:br/>
      </w:r>
      <w:r w:rsidR="00F25C79">
        <w:rPr>
          <w:rFonts w:hint="eastAsia"/>
          <w:color w:val="FF0000"/>
        </w:rPr>
        <w:t xml:space="preserve"> </w:t>
      </w:r>
      <w:r w:rsidR="00B1733F">
        <w:t xml:space="preserve">  </w:t>
      </w:r>
      <w:r w:rsidR="00B1733F">
        <w:rPr>
          <w:color w:val="008000"/>
        </w:rPr>
        <w:t xml:space="preserve">// </w:t>
      </w:r>
      <w:r w:rsidR="00B1733F">
        <w:rPr>
          <w:rFonts w:hint="eastAsia"/>
          <w:color w:val="008000"/>
        </w:rPr>
        <w:t>指向性ライトの明るさを計算する</w:t>
      </w:r>
      <w:r w:rsidR="00B1733F">
        <w:rPr>
          <w:color w:val="008000"/>
        </w:rPr>
        <w:t>.</w:t>
      </w:r>
      <w:r w:rsidR="00B1733F">
        <w:br/>
      </w:r>
      <w:r w:rsidR="00F25C79">
        <w:rPr>
          <w:color w:val="FF0000"/>
        </w:rPr>
        <w:t xml:space="preserve"> </w:t>
      </w:r>
      <w:r w:rsidR="00B1733F">
        <w:t xml:space="preserve">  </w:t>
      </w:r>
      <w:r w:rsidR="00B1733F" w:rsidRPr="00346CC8">
        <w:rPr>
          <w:color w:val="0000FF"/>
        </w:rPr>
        <w:t xml:space="preserve">float </w:t>
      </w:r>
      <w:r w:rsidR="00B1733F">
        <w:t xml:space="preserve">cosTheta = </w:t>
      </w:r>
      <w:r w:rsidR="00B1733F" w:rsidRPr="00346CC8">
        <w:rPr>
          <w:color w:val="C45911" w:themeColor="accent2" w:themeShade="BF"/>
        </w:rPr>
        <w:t>clamp</w:t>
      </w:r>
      <w:r w:rsidR="00B1733F">
        <w:t>(</w:t>
      </w:r>
      <w:r w:rsidR="00B1733F" w:rsidRPr="00346CC8">
        <w:rPr>
          <w:color w:val="C45911" w:themeColor="accent2" w:themeShade="BF"/>
        </w:rPr>
        <w:t>dot</w:t>
      </w:r>
      <w:r w:rsidR="00CF2163">
        <w:t>(v</w:t>
      </w:r>
      <w:r w:rsidR="00B1733F">
        <w:t>Normal, -directionalLight.direction), 0.0, 1.0);</w:t>
      </w:r>
      <w:r w:rsidR="00B1733F">
        <w:br/>
      </w:r>
      <w:r w:rsidR="00F25C79">
        <w:rPr>
          <w:rFonts w:hint="eastAsia"/>
          <w:color w:val="FF0000"/>
        </w:rPr>
        <w:t xml:space="preserve"> </w:t>
      </w:r>
      <w:r w:rsidR="00B1733F">
        <w:t xml:space="preserve">  </w:t>
      </w:r>
      <w:r w:rsidR="00B1733F" w:rsidRPr="00346CC8">
        <w:rPr>
          <w:color w:val="0000FF"/>
        </w:rPr>
        <w:t xml:space="preserve">vec3 </w:t>
      </w:r>
      <w:r w:rsidR="00B1733F">
        <w:t>lightColor = dir</w:t>
      </w:r>
      <w:r w:rsidR="00F25C79">
        <w:t>ectionalLight.color * cosTheta;</w:t>
      </w:r>
    </w:p>
    <w:p w:rsidR="00B1733F" w:rsidRDefault="00670628" w:rsidP="00346CC8">
      <w:r>
        <w:rPr>
          <w:rFonts w:hint="eastAsia"/>
        </w:rPr>
        <w:t>normalize</w:t>
      </w:r>
      <w:r>
        <w:t>(</w:t>
      </w:r>
      <w:r>
        <w:t>のーまらいず</w:t>
      </w:r>
      <w:r>
        <w:rPr>
          <w:rFonts w:hint="eastAsia"/>
        </w:rPr>
        <w:t>)</w:t>
      </w:r>
      <w:r>
        <w:rPr>
          <w:rFonts w:hint="eastAsia"/>
        </w:rPr>
        <w:t>関数は、引数に設定されたベクトルの単位ベクトルを返す関数でしたね。この関数を使えば、あっという間に単位ベクトル</w:t>
      </w:r>
      <w:r w:rsidR="00E8140C">
        <w:rPr>
          <w:rFonts w:hint="eastAsia"/>
        </w:rPr>
        <w:t>の出来上がりです。</w:t>
      </w:r>
      <w:r w:rsidR="00AF44CE">
        <w:rPr>
          <w:rFonts w:hint="eastAsia"/>
        </w:rPr>
        <w:t>簡単ですね。</w:t>
      </w:r>
    </w:p>
    <w:p w:rsidR="00CF2163" w:rsidRDefault="00CF2163" w:rsidP="00CF2163">
      <w:pPr>
        <w:pStyle w:val="af8"/>
      </w:pPr>
      <w:r w:rsidRPr="00CF2163">
        <w:rPr>
          <w:rFonts w:hint="eastAsia"/>
          <w:b/>
        </w:rPr>
        <w:t>[</w:t>
      </w:r>
      <w:r w:rsidRPr="00CF2163">
        <w:rPr>
          <w:rFonts w:hint="eastAsia"/>
          <w:b/>
        </w:rPr>
        <w:t>補足</w:t>
      </w:r>
      <w:r w:rsidRPr="00CF2163">
        <w:rPr>
          <w:b/>
        </w:rPr>
        <w:t>]</w:t>
      </w:r>
      <w:r>
        <w:t xml:space="preserve"> </w:t>
      </w:r>
      <w:r>
        <w:t>法線を表す</w:t>
      </w:r>
      <w:r>
        <w:rPr>
          <w:rFonts w:hint="eastAsia"/>
        </w:rPr>
        <w:t>normal</w:t>
      </w:r>
      <w:r>
        <w:rPr>
          <w:rFonts w:hint="eastAsia"/>
        </w:rPr>
        <w:t>と正規化を行う</w:t>
      </w:r>
      <w:r>
        <w:rPr>
          <w:rFonts w:hint="eastAsia"/>
        </w:rPr>
        <w:t>normalize</w:t>
      </w:r>
      <w:r>
        <w:rPr>
          <w:rFonts w:hint="eastAsia"/>
        </w:rPr>
        <w:t>関数は、どちらも</w:t>
      </w:r>
      <w:r>
        <w:rPr>
          <w:rFonts w:hint="eastAsia"/>
        </w:rPr>
        <w:t>normal</w:t>
      </w:r>
      <w:r>
        <w:rPr>
          <w:rFonts w:hint="eastAsia"/>
        </w:rPr>
        <w:t>という単語が元になっています。しかし、全く違うものを表しているので、混同しないように気をつけてください。</w:t>
      </w:r>
    </w:p>
    <w:p w:rsidR="00D97637" w:rsidRDefault="00D97637">
      <w:pPr>
        <w:spacing w:after="0" w:line="240" w:lineRule="auto"/>
        <w:rPr>
          <w:rFonts w:ascii="Calibri Light" w:hAnsi="Calibri Light"/>
          <w:b/>
          <w:bCs/>
          <w:color w:val="000000"/>
          <w:sz w:val="28"/>
          <w:szCs w:val="28"/>
        </w:rPr>
      </w:pPr>
      <w:r>
        <w:br w:type="page"/>
      </w:r>
    </w:p>
    <w:p w:rsidR="00CF2163" w:rsidRDefault="00E133DE" w:rsidP="00CF2163">
      <w:pPr>
        <w:pStyle w:val="2"/>
      </w:pPr>
      <w:r>
        <w:rPr>
          <w:rFonts w:hint="eastAsia"/>
        </w:rPr>
        <w:lastRenderedPageBreak/>
        <w:t>vNormal</w:t>
      </w:r>
      <w:r w:rsidR="00CF2163">
        <w:rPr>
          <w:rFonts w:hint="eastAsia"/>
        </w:rPr>
        <w:t>を</w:t>
      </w:r>
      <w:r w:rsidR="00995CEC">
        <w:rPr>
          <w:rFonts w:hint="eastAsia"/>
        </w:rPr>
        <w:t>normal</w:t>
      </w:r>
      <w:r w:rsidR="00995CEC">
        <w:rPr>
          <w:rFonts w:hint="eastAsia"/>
        </w:rPr>
        <w:t>に書き</w:t>
      </w:r>
      <w:r w:rsidR="00CF2163">
        <w:rPr>
          <w:rFonts w:hint="eastAsia"/>
        </w:rPr>
        <w:t>換える</w:t>
      </w:r>
    </w:p>
    <w:p w:rsidR="00D97637" w:rsidRPr="00D97637" w:rsidRDefault="00CF2163" w:rsidP="00D97637">
      <w:r>
        <w:rPr>
          <w:rFonts w:hint="eastAsia"/>
        </w:rPr>
        <w:t>頂点シェーダーからコピーしてきたプログラムは、法線に</w:t>
      </w:r>
      <w:r>
        <w:rPr>
          <w:rFonts w:hint="eastAsia"/>
        </w:rPr>
        <w:t>v</w:t>
      </w:r>
      <w:r>
        <w:t>Normal</w:t>
      </w:r>
      <w:r w:rsidR="00E133DE">
        <w:t>変数</w:t>
      </w:r>
      <w:r>
        <w:t>を使っています。この変数はフラグメントシェーダーには存在しないので、さきほど計算した</w:t>
      </w:r>
      <w:r>
        <w:rPr>
          <w:rFonts w:hint="eastAsia"/>
        </w:rPr>
        <w:t>normal</w:t>
      </w:r>
      <w:r w:rsidR="00E133DE">
        <w:rPr>
          <w:rFonts w:hint="eastAsia"/>
        </w:rPr>
        <w:t>変数で置き換えましょう。</w:t>
      </w:r>
      <w:r w:rsidR="00E133DE">
        <w:br/>
      </w:r>
      <w:r w:rsidR="00E133DE">
        <w:t>フラグメントシェーダー</w:t>
      </w:r>
      <w:r w:rsidR="00544511">
        <w:t>の</w:t>
      </w:r>
      <w:r w:rsidR="00544511">
        <w:rPr>
          <w:rFonts w:hint="eastAsia"/>
        </w:rPr>
        <w:t>main</w:t>
      </w:r>
      <w:r w:rsidR="00544511">
        <w:rPr>
          <w:rFonts w:hint="eastAsia"/>
        </w:rPr>
        <w:t>関数</w:t>
      </w:r>
      <w:r w:rsidR="00E133DE">
        <w:t>を、次のように変更してください。</w:t>
      </w:r>
    </w:p>
    <w:p w:rsidR="00A82333" w:rsidRDefault="00E133DE" w:rsidP="00A82333">
      <w:pPr>
        <w:pStyle w:val="ac"/>
        <w:rPr>
          <w:color w:val="FF0000"/>
        </w:rPr>
      </w:pPr>
      <w:r>
        <w:rPr>
          <w:color w:val="008000"/>
        </w:rPr>
        <w:t xml:space="preserve"> </w:t>
      </w:r>
      <w:r w:rsidR="00A82333">
        <w:rPr>
          <w:color w:val="008000"/>
        </w:rPr>
        <w:t>/**</w:t>
      </w:r>
      <w:r w:rsidR="00A82333">
        <w:br/>
      </w:r>
      <w:r w:rsidR="00A82333">
        <w:rPr>
          <w:color w:val="FF0000"/>
        </w:rPr>
        <w:t xml:space="preserve"> </w:t>
      </w:r>
      <w:r w:rsidR="00A82333">
        <w:rPr>
          <w:color w:val="008000"/>
        </w:rPr>
        <w:t xml:space="preserve">* </w:t>
      </w:r>
      <w:r w:rsidR="00A82333">
        <w:rPr>
          <w:rFonts w:hint="eastAsia"/>
          <w:color w:val="008000"/>
        </w:rPr>
        <w:t>フラグメントシェーダー</w:t>
      </w:r>
      <w:r w:rsidR="00A82333">
        <w:rPr>
          <w:color w:val="008000"/>
        </w:rPr>
        <w:t>.</w:t>
      </w:r>
      <w:r w:rsidR="00A82333">
        <w:br/>
      </w:r>
      <w:r w:rsidR="00A82333">
        <w:rPr>
          <w:color w:val="FF0000"/>
        </w:rPr>
        <w:t xml:space="preserve"> </w:t>
      </w:r>
      <w:r w:rsidR="00A82333">
        <w:rPr>
          <w:color w:val="008000"/>
        </w:rPr>
        <w:t>*/</w:t>
      </w:r>
      <w:r w:rsidR="00A82333">
        <w:br/>
      </w:r>
      <w:r w:rsidR="00A82333">
        <w:rPr>
          <w:color w:val="FF0000"/>
        </w:rPr>
        <w:t xml:space="preserve"> </w:t>
      </w:r>
      <w:r w:rsidR="00A82333" w:rsidRPr="00346CC8">
        <w:rPr>
          <w:color w:val="0000FF"/>
        </w:rPr>
        <w:t xml:space="preserve">void </w:t>
      </w:r>
      <w:r w:rsidR="00A82333">
        <w:t>main()</w:t>
      </w:r>
      <w:r w:rsidR="00A82333">
        <w:br/>
      </w:r>
      <w:r w:rsidR="00A82333">
        <w:rPr>
          <w:color w:val="FF0000"/>
        </w:rPr>
        <w:t xml:space="preserve"> </w:t>
      </w:r>
      <w:r w:rsidR="00A82333">
        <w:t>{</w:t>
      </w:r>
      <w:r w:rsidR="00A82333">
        <w:br/>
      </w:r>
      <w:r w:rsidR="00D1738A">
        <w:rPr>
          <w:color w:val="FF0000"/>
        </w:rPr>
        <w:t xml:space="preserve"> </w:t>
      </w:r>
      <w:r w:rsidR="00D1738A">
        <w:t xml:space="preserve">  </w:t>
      </w:r>
      <w:r w:rsidR="00D1738A">
        <w:rPr>
          <w:color w:val="0000FF"/>
        </w:rPr>
        <w:t>vec3</w:t>
      </w:r>
      <w:r w:rsidR="00D1738A" w:rsidRPr="00346CC8">
        <w:rPr>
          <w:color w:val="0000FF"/>
        </w:rPr>
        <w:t xml:space="preserve"> </w:t>
      </w:r>
      <w:r w:rsidR="00D1738A">
        <w:rPr>
          <w:rFonts w:hint="eastAsia"/>
        </w:rPr>
        <w:t>normal</w:t>
      </w:r>
      <w:r w:rsidR="00D1738A">
        <w:t xml:space="preserve"> = </w:t>
      </w:r>
      <w:r w:rsidR="00D1738A">
        <w:rPr>
          <w:color w:val="C45911" w:themeColor="accent2" w:themeShade="BF"/>
        </w:rPr>
        <w:t>normalize</w:t>
      </w:r>
      <w:r w:rsidR="00D1738A">
        <w:t>(inNormal);</w:t>
      </w:r>
      <w:r w:rsidR="00D1738A">
        <w:br/>
      </w:r>
      <w:r w:rsidR="00D1738A">
        <w:rPr>
          <w:color w:val="FF0000"/>
        </w:rPr>
        <w:br/>
        <w:t xml:space="preserve"> </w:t>
      </w:r>
      <w:r>
        <w:rPr>
          <w:color w:val="FF0000"/>
        </w:rPr>
        <w:t xml:space="preserve"> </w:t>
      </w:r>
      <w:r w:rsidR="00A82333">
        <w:t xml:space="preserve">  </w:t>
      </w:r>
      <w:r w:rsidR="00A82333">
        <w:rPr>
          <w:color w:val="008000"/>
        </w:rPr>
        <w:t xml:space="preserve">// </w:t>
      </w:r>
      <w:r w:rsidR="00A82333">
        <w:rPr>
          <w:rFonts w:hint="eastAsia"/>
          <w:color w:val="008000"/>
        </w:rPr>
        <w:t>指向性ライトの明るさを計算する</w:t>
      </w:r>
      <w:r w:rsidR="00A82333">
        <w:rPr>
          <w:color w:val="008000"/>
        </w:rPr>
        <w:t>.</w:t>
      </w:r>
      <w:r w:rsidR="00A82333">
        <w:br/>
      </w:r>
      <w:r w:rsidRPr="00E133DE">
        <w:rPr>
          <w:color w:val="FF0000"/>
        </w:rPr>
        <w:t>-</w:t>
      </w:r>
      <w:r w:rsidR="00A82333" w:rsidRPr="00E133DE">
        <w:rPr>
          <w:color w:val="FF0000"/>
        </w:rPr>
        <w:t xml:space="preserve">  float cosTheta = clamp(dot</w:t>
      </w:r>
      <w:r w:rsidR="00CF2163" w:rsidRPr="00E133DE">
        <w:rPr>
          <w:color w:val="FF0000"/>
        </w:rPr>
        <w:t>(</w:t>
      </w:r>
      <w:r w:rsidR="00CF2163" w:rsidRPr="00E133DE">
        <w:rPr>
          <w:color w:val="FF0000"/>
          <w:highlight w:val="yellow"/>
        </w:rPr>
        <w:t>v</w:t>
      </w:r>
      <w:r w:rsidR="00A82333" w:rsidRPr="00E133DE">
        <w:rPr>
          <w:color w:val="FF0000"/>
          <w:highlight w:val="yellow"/>
        </w:rPr>
        <w:t>Normal</w:t>
      </w:r>
      <w:r w:rsidR="00A82333" w:rsidRPr="00E133DE">
        <w:rPr>
          <w:color w:val="FF0000"/>
        </w:rPr>
        <w:t>, -directionalLight.direction), 0.0, 1.0);</w:t>
      </w:r>
      <w:r w:rsidR="00A82333">
        <w:br/>
      </w:r>
      <w:r w:rsidRPr="00E54B45">
        <w:rPr>
          <w:rFonts w:hint="eastAsia"/>
          <w:color w:val="FF0000"/>
        </w:rPr>
        <w:t>+</w:t>
      </w:r>
      <w:r>
        <w:t xml:space="preserve">  </w:t>
      </w:r>
      <w:r w:rsidRPr="00346CC8">
        <w:rPr>
          <w:color w:val="0000FF"/>
        </w:rPr>
        <w:t xml:space="preserve">float </w:t>
      </w:r>
      <w:r>
        <w:t xml:space="preserve">cosTheta = </w:t>
      </w:r>
      <w:r w:rsidRPr="00346CC8">
        <w:rPr>
          <w:color w:val="C45911" w:themeColor="accent2" w:themeShade="BF"/>
        </w:rPr>
        <w:t>clamp</w:t>
      </w:r>
      <w:r>
        <w:t>(</w:t>
      </w:r>
      <w:r w:rsidRPr="00346CC8">
        <w:rPr>
          <w:color w:val="C45911" w:themeColor="accent2" w:themeShade="BF"/>
        </w:rPr>
        <w:t>dot</w:t>
      </w:r>
      <w:r>
        <w:t>(normal, -directionalLight.direction), 0.0, 1.0);</w:t>
      </w:r>
      <w:r>
        <w:br/>
      </w:r>
      <w:r>
        <w:rPr>
          <w:color w:val="FF0000"/>
        </w:rPr>
        <w:t xml:space="preserve"> </w:t>
      </w:r>
      <w:r w:rsidR="00A82333">
        <w:t xml:space="preserve">  </w:t>
      </w:r>
      <w:r w:rsidR="00A82333" w:rsidRPr="00346CC8">
        <w:rPr>
          <w:color w:val="0000FF"/>
        </w:rPr>
        <w:t xml:space="preserve">vec3 </w:t>
      </w:r>
      <w:r w:rsidR="00A82333">
        <w:t>lightColor = directionalLight.color * cosTheta;</w:t>
      </w:r>
      <w:r w:rsidR="00A82333">
        <w:br/>
      </w:r>
      <w:r w:rsidR="00A82333">
        <w:br/>
      </w:r>
      <w:r>
        <w:rPr>
          <w:color w:val="FF0000"/>
        </w:rPr>
        <w:t xml:space="preserve"> </w:t>
      </w:r>
      <w:r w:rsidR="00A82333">
        <w:t xml:space="preserve">  </w:t>
      </w:r>
      <w:r w:rsidR="00A82333">
        <w:rPr>
          <w:color w:val="008000"/>
        </w:rPr>
        <w:t xml:space="preserve">// </w:t>
      </w:r>
      <w:r w:rsidR="00A82333">
        <w:rPr>
          <w:rFonts w:hint="eastAsia"/>
          <w:color w:val="008000"/>
        </w:rPr>
        <w:t>ポイントライトの明るさを計算する</w:t>
      </w:r>
      <w:r w:rsidR="00A82333">
        <w:rPr>
          <w:color w:val="008000"/>
        </w:rPr>
        <w:t>.</w:t>
      </w:r>
      <w:r w:rsidR="00A82333">
        <w:br/>
      </w:r>
      <w:r>
        <w:rPr>
          <w:color w:val="FF0000"/>
        </w:rPr>
        <w:t xml:space="preserve"> </w:t>
      </w:r>
      <w:r w:rsidR="00A82333">
        <w:t xml:space="preserve">  </w:t>
      </w:r>
      <w:r w:rsidR="00A82333" w:rsidRPr="00346CC8">
        <w:rPr>
          <w:color w:val="0000FF"/>
        </w:rPr>
        <w:t xml:space="preserve">for </w:t>
      </w:r>
      <w:r w:rsidR="00A82333">
        <w:t>(</w:t>
      </w:r>
      <w:r w:rsidR="00A82333" w:rsidRPr="00346CC8">
        <w:rPr>
          <w:color w:val="0000FF"/>
        </w:rPr>
        <w:t xml:space="preserve">int </w:t>
      </w:r>
      <w:r w:rsidR="00A82333">
        <w:t>i = 0; i &lt; 8; ++i) {</w:t>
      </w:r>
      <w:r w:rsidR="00A82333">
        <w:br/>
      </w:r>
      <w:r>
        <w:rPr>
          <w:color w:val="FF0000"/>
        </w:rPr>
        <w:t xml:space="preserve"> </w:t>
      </w:r>
      <w:r w:rsidR="00A82333">
        <w:t xml:space="preserve">    </w:t>
      </w:r>
      <w:r w:rsidR="00A82333" w:rsidRPr="00346CC8">
        <w:rPr>
          <w:color w:val="0000FF"/>
        </w:rPr>
        <w:t xml:space="preserve">if </w:t>
      </w:r>
      <w:r w:rsidR="00A82333">
        <w:t>(</w:t>
      </w:r>
      <w:r w:rsidR="00A82333" w:rsidRPr="00346CC8">
        <w:rPr>
          <w:color w:val="C45911" w:themeColor="accent2" w:themeShade="BF"/>
        </w:rPr>
        <w:t>dot</w:t>
      </w:r>
      <w:r w:rsidR="00A82333">
        <w:t>(pointLight.color[i], pointLight.color[i]) != 0) {</w:t>
      </w:r>
      <w:r w:rsidR="00A82333">
        <w:br/>
      </w:r>
      <w:r w:rsidR="003A7C74">
        <w:rPr>
          <w:color w:val="FF0000"/>
        </w:rPr>
        <w:t xml:space="preserve"> </w:t>
      </w:r>
      <w:r w:rsidR="003A7C74">
        <w:t xml:space="preserve">      </w:t>
      </w:r>
      <w:r w:rsidR="003A7C74">
        <w:rPr>
          <w:color w:val="008000"/>
        </w:rPr>
        <w:t xml:space="preserve">// </w:t>
      </w:r>
      <w:r w:rsidR="003A7C74">
        <w:rPr>
          <w:color w:val="008000"/>
        </w:rPr>
        <w:t>フラグメントからライトへ向かうベクトルを計算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vec3 </w:t>
      </w:r>
      <w:r w:rsidR="003A7C74">
        <w:t>lightVector = pointLight.position[i] - inPosition;</w:t>
      </w:r>
      <w:r w:rsidR="003A7C74">
        <w:br/>
      </w:r>
      <w:r w:rsidR="003A7C74">
        <w:rPr>
          <w:color w:val="FF0000"/>
        </w:rPr>
        <w:t xml:space="preserve"> </w:t>
      </w:r>
      <w:r w:rsidR="003A7C74">
        <w:t xml:space="preserve">      </w:t>
      </w:r>
      <w:r w:rsidR="003A7C74" w:rsidRPr="002C7119">
        <w:rPr>
          <w:color w:val="0000FF"/>
        </w:rPr>
        <w:t xml:space="preserve">vec3 </w:t>
      </w:r>
      <w:r w:rsidR="003A7C74">
        <w:t xml:space="preserve">lightDir = </w:t>
      </w:r>
      <w:r w:rsidR="003A7C74">
        <w:rPr>
          <w:color w:val="C45911" w:themeColor="accent2" w:themeShade="BF"/>
        </w:rPr>
        <w:t>normalize</w:t>
      </w:r>
      <w:r w:rsidR="003A7C74">
        <w:t>(lightVector);</w:t>
      </w:r>
      <w:r w:rsidR="003A7C74">
        <w:br/>
      </w:r>
      <w:r w:rsidR="003A7C74">
        <w:rPr>
          <w:color w:val="FF0000"/>
        </w:rPr>
        <w:t xml:space="preserve"> </w:t>
      </w:r>
      <w:r w:rsidR="003A7C74">
        <w:t xml:space="preserve">      </w:t>
      </w:r>
      <w:r w:rsidR="003A7C74">
        <w:rPr>
          <w:color w:val="008000"/>
        </w:rPr>
        <w:t xml:space="preserve">// </w:t>
      </w:r>
      <w:r w:rsidR="003A7C74">
        <w:rPr>
          <w:color w:val="008000"/>
        </w:rPr>
        <w:t>面の傾きによる明るさの変化量を</w:t>
      </w:r>
      <w:r w:rsidR="003A7C74">
        <w:rPr>
          <w:rFonts w:hint="eastAsia"/>
          <w:color w:val="008000"/>
        </w:rPr>
        <w:t>計算</w:t>
      </w:r>
      <w:r w:rsidR="003A7C74">
        <w:rPr>
          <w:rFonts w:hint="eastAsia"/>
          <w:color w:val="008000"/>
        </w:rPr>
        <w:t>.</w:t>
      </w:r>
      <w:r w:rsidR="003A7C74">
        <w:br/>
      </w:r>
      <w:r w:rsidR="003A7C74" w:rsidRPr="00E133DE">
        <w:rPr>
          <w:color w:val="FF0000"/>
        </w:rPr>
        <w:t>-      float cosTheta = clamp(dot(</w:t>
      </w:r>
      <w:r w:rsidR="003A7C74" w:rsidRPr="00E133DE">
        <w:rPr>
          <w:color w:val="FF0000"/>
          <w:highlight w:val="yellow"/>
        </w:rPr>
        <w:t>vNormal</w:t>
      </w:r>
      <w:r w:rsidR="003A7C74" w:rsidRPr="00E133DE">
        <w:rPr>
          <w:color w:val="FF0000"/>
        </w:rPr>
        <w:t xml:space="preserve">, </w:t>
      </w:r>
      <w:r w:rsidR="003A7C74">
        <w:rPr>
          <w:color w:val="FF0000"/>
        </w:rPr>
        <w:t>lightDir</w:t>
      </w:r>
      <w:r w:rsidR="003A7C74" w:rsidRPr="00E133DE">
        <w:rPr>
          <w:color w:val="FF0000"/>
        </w:rPr>
        <w:t>), 0.0, 1.0);</w:t>
      </w:r>
      <w:r w:rsidR="003A7C74">
        <w:br/>
      </w:r>
      <w:r w:rsidR="003A7C74" w:rsidRPr="00DE5648">
        <w:rPr>
          <w:color w:val="FF0000"/>
        </w:rPr>
        <w:t>+</w:t>
      </w:r>
      <w:r w:rsidR="003A7C74">
        <w:t xml:space="preserve">      </w:t>
      </w:r>
      <w:r w:rsidR="003A7C74" w:rsidRPr="002C7119">
        <w:rPr>
          <w:color w:val="0000FF"/>
        </w:rPr>
        <w:t xml:space="preserve">float </w:t>
      </w:r>
      <w:r w:rsidR="003A7C74">
        <w:t xml:space="preserve">cosTheta = </w:t>
      </w:r>
      <w:r w:rsidR="003A7C74" w:rsidRPr="00346CC8">
        <w:rPr>
          <w:color w:val="C45911" w:themeColor="accent2" w:themeShade="BF"/>
        </w:rPr>
        <w:t>clamp</w:t>
      </w:r>
      <w:r w:rsidR="003A7C74">
        <w:t>(</w:t>
      </w:r>
      <w:r w:rsidR="003A7C74" w:rsidRPr="002C7119">
        <w:rPr>
          <w:color w:val="C45911" w:themeColor="accent2" w:themeShade="BF"/>
        </w:rPr>
        <w:t>dot</w:t>
      </w:r>
      <w:r w:rsidR="003A7C74">
        <w:t>(normal, lightDir), 0.0, 1.0);</w:t>
      </w:r>
      <w:r w:rsidR="003A7C74">
        <w:br/>
      </w:r>
      <w:r w:rsidR="003A7C74">
        <w:rPr>
          <w:color w:val="FF0000"/>
        </w:rPr>
        <w:t xml:space="preserve"> </w:t>
      </w:r>
      <w:r w:rsidR="003A7C74">
        <w:t xml:space="preserve">      </w:t>
      </w:r>
      <w:r w:rsidR="003A7C74">
        <w:rPr>
          <w:color w:val="008000"/>
        </w:rPr>
        <w:t xml:space="preserve">// </w:t>
      </w:r>
      <w:r w:rsidR="003A7C74">
        <w:rPr>
          <w:color w:val="008000"/>
        </w:rPr>
        <w:t>距離による明るさの変化量を</w:t>
      </w:r>
      <w:r w:rsidR="003A7C74">
        <w:rPr>
          <w:rFonts w:hint="eastAsia"/>
          <w:color w:val="008000"/>
        </w:rPr>
        <w:t>計算</w:t>
      </w:r>
      <w:r w:rsidR="003A7C74">
        <w:rPr>
          <w:rFonts w:hint="eastAsia"/>
          <w:color w:val="008000"/>
        </w:rPr>
        <w:t>.</w:t>
      </w:r>
      <w:r w:rsidR="003A7C74">
        <w:br/>
      </w:r>
      <w:r w:rsidR="003A7C74">
        <w:rPr>
          <w:color w:val="FF0000"/>
        </w:rPr>
        <w:t xml:space="preserve"> </w:t>
      </w:r>
      <w:r w:rsidR="003A7C74">
        <w:t xml:space="preserve">      </w:t>
      </w:r>
      <w:r w:rsidR="003A7C74" w:rsidRPr="002C7119">
        <w:rPr>
          <w:color w:val="0000FF"/>
        </w:rPr>
        <w:t xml:space="preserve">float </w:t>
      </w:r>
      <w:r w:rsidR="003A7C74">
        <w:t xml:space="preserve">intensity = 1.0 / (1.0 + </w:t>
      </w:r>
      <w:r w:rsidR="003A7C74" w:rsidRPr="002C7119">
        <w:rPr>
          <w:color w:val="C45911" w:themeColor="accent2" w:themeShade="BF"/>
        </w:rPr>
        <w:t>dot</w:t>
      </w:r>
      <w:r w:rsidR="003A7C74">
        <w:t>(lightVector, lightVector));</w:t>
      </w:r>
      <w:r w:rsidR="003A7C74">
        <w:br/>
      </w:r>
      <w:r w:rsidR="003A7C74">
        <w:rPr>
          <w:color w:val="FF0000"/>
        </w:rPr>
        <w:t xml:space="preserve"> </w:t>
      </w:r>
      <w:r w:rsidR="003A7C74">
        <w:t xml:space="preserve">      </w:t>
      </w:r>
      <w:r w:rsidR="003A7C74">
        <w:rPr>
          <w:color w:val="008000"/>
        </w:rPr>
        <w:t xml:space="preserve">// </w:t>
      </w:r>
      <w:r w:rsidR="003A7C74">
        <w:rPr>
          <w:color w:val="008000"/>
        </w:rPr>
        <w:t>変化量をかけ合わせて明るさを求め、合計に加算</w:t>
      </w:r>
      <w:r w:rsidR="003A7C74">
        <w:rPr>
          <w:rFonts w:hint="eastAsia"/>
          <w:color w:val="008000"/>
        </w:rPr>
        <w:t>.</w:t>
      </w:r>
      <w:r w:rsidR="003A7C74">
        <w:br/>
      </w:r>
      <w:r>
        <w:rPr>
          <w:color w:val="FF0000"/>
        </w:rPr>
        <w:t xml:space="preserve"> </w:t>
      </w:r>
      <w:r w:rsidR="00A82333">
        <w:t xml:space="preserve">      lightColor += pointLight.color[i] * cosTheta * </w:t>
      </w:r>
      <w:r w:rsidR="00B46FEA">
        <w:t>intensity</w:t>
      </w:r>
      <w:r w:rsidR="00A82333">
        <w:t>;</w:t>
      </w:r>
      <w:r w:rsidR="00A82333">
        <w:br/>
      </w:r>
      <w:r>
        <w:rPr>
          <w:color w:val="FF0000"/>
        </w:rPr>
        <w:t xml:space="preserve"> </w:t>
      </w:r>
      <w:r w:rsidR="00A82333">
        <w:t xml:space="preserve">    }</w:t>
      </w:r>
      <w:r w:rsidR="00A82333">
        <w:br/>
      </w:r>
      <w:r>
        <w:rPr>
          <w:color w:val="FF0000"/>
        </w:rPr>
        <w:t xml:space="preserve"> </w:t>
      </w:r>
      <w:r w:rsidR="00A82333">
        <w:t xml:space="preserve">  }</w:t>
      </w:r>
      <w:r w:rsidR="00A82333">
        <w:br/>
      </w:r>
      <w:r w:rsidR="00A82333">
        <w:rPr>
          <w:color w:val="FF0000"/>
        </w:rPr>
        <w:br/>
        <w:t xml:space="preserve"> </w:t>
      </w:r>
      <w:r w:rsidR="00A82333" w:rsidRPr="00A8025E">
        <w:t xml:space="preserve">  fragColor = inColor * </w:t>
      </w:r>
      <w:r w:rsidR="00A82333" w:rsidRPr="008919A8">
        <w:rPr>
          <w:color w:val="C45911" w:themeColor="accent2" w:themeShade="BF"/>
        </w:rPr>
        <w:t>texture</w:t>
      </w:r>
      <w:r w:rsidR="00A82333" w:rsidRPr="00A8025E">
        <w:t>(texColor, inTexCoord);</w:t>
      </w:r>
      <w:r w:rsidR="00A82333">
        <w:br/>
        <w:t xml:space="preserve"> }</w:t>
      </w:r>
    </w:p>
    <w:p w:rsidR="00A82333" w:rsidRPr="00A82333" w:rsidRDefault="00544511" w:rsidP="00544511">
      <w:pPr>
        <w:pStyle w:val="2"/>
      </w:pPr>
      <w:r>
        <w:rPr>
          <w:rFonts w:hint="eastAsia"/>
        </w:rPr>
        <w:t>明るさを反映する</w:t>
      </w:r>
    </w:p>
    <w:p w:rsidR="00346CC8" w:rsidRPr="00346CC8" w:rsidRDefault="008919A8" w:rsidP="00346CC8">
      <w:r>
        <w:rPr>
          <w:rFonts w:hint="eastAsia"/>
        </w:rPr>
        <w:t>最後に、計算したライトの明るさを反映します。</w:t>
      </w:r>
      <w:r>
        <w:br/>
      </w:r>
      <w:r w:rsidR="00544511">
        <w:rPr>
          <w:rFonts w:hint="eastAsia"/>
        </w:rPr>
        <w:t>フラグメント</w:t>
      </w:r>
      <w:bookmarkStart w:id="0" w:name="_GoBack"/>
      <w:bookmarkEnd w:id="0"/>
      <w:r w:rsidR="00544511">
        <w:rPr>
          <w:rFonts w:hint="eastAsia"/>
        </w:rPr>
        <w:t>シェーダーの</w:t>
      </w:r>
      <w:r>
        <w:rPr>
          <w:rFonts w:hint="eastAsia"/>
        </w:rPr>
        <w:t>main</w:t>
      </w:r>
      <w:r>
        <w:rPr>
          <w:rFonts w:hint="eastAsia"/>
        </w:rPr>
        <w:t>関数の末尾</w:t>
      </w:r>
      <w:r w:rsidR="00544511">
        <w:rPr>
          <w:rFonts w:hint="eastAsia"/>
        </w:rPr>
        <w:t>に</w:t>
      </w:r>
      <w:r>
        <w:rPr>
          <w:rFonts w:hint="eastAsia"/>
        </w:rPr>
        <w:t>、次のプログラムを追加してください。</w:t>
      </w:r>
    </w:p>
    <w:p w:rsidR="00E54B45" w:rsidRDefault="004418BF" w:rsidP="00E54B45">
      <w:pPr>
        <w:pStyle w:val="ac"/>
      </w:pP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rPr>
          <w:color w:val="008000"/>
        </w:rPr>
        <w:br/>
      </w:r>
      <w:r w:rsidR="008919A8">
        <w:t xml:space="preserve">      </w:t>
      </w:r>
      <w:r>
        <w:t xml:space="preserve"> </w:t>
      </w:r>
      <w:r w:rsidR="008919A8">
        <w:t xml:space="preserve">lightColor += pointLight.color[i] * cosTheta * </w:t>
      </w:r>
      <w:r w:rsidR="00B46FEA">
        <w:t>intensity</w:t>
      </w:r>
      <w:r w:rsidR="008919A8">
        <w:t>;</w:t>
      </w:r>
      <w:r w:rsidR="008919A8">
        <w:br/>
        <w:t xml:space="preserve">     }</w:t>
      </w:r>
      <w:r w:rsidR="008919A8">
        <w:br/>
      </w:r>
      <w:r w:rsidR="008919A8">
        <w:rPr>
          <w:rFonts w:hint="eastAsia"/>
          <w:color w:val="FF0000"/>
        </w:rPr>
        <w:t xml:space="preserve">　</w:t>
      </w:r>
      <w:r w:rsidR="008919A8">
        <w:t xml:space="preserve">  }</w:t>
      </w:r>
      <w:r w:rsidR="008919A8">
        <w:br/>
      </w:r>
      <w:r w:rsidR="008919A8">
        <w:rPr>
          <w:color w:val="FF0000"/>
        </w:rPr>
        <w:br/>
      </w:r>
      <w:r w:rsidR="008919A8">
        <w:rPr>
          <w:rFonts w:hint="eastAsia"/>
          <w:color w:val="FF0000"/>
        </w:rPr>
        <w:t xml:space="preserve">　</w:t>
      </w:r>
      <w:r w:rsidR="00E54B45">
        <w:t xml:space="preserve">  fragColor = inColor * </w:t>
      </w:r>
      <w:r w:rsidR="00E54B45" w:rsidRPr="00346CC8">
        <w:rPr>
          <w:color w:val="C45911" w:themeColor="accent2" w:themeShade="BF"/>
        </w:rPr>
        <w:t>texture</w:t>
      </w:r>
      <w:r w:rsidR="00E54B45">
        <w:t>(texColor, inTexCoord);</w:t>
      </w:r>
      <w:r w:rsidR="00E54B45">
        <w:br/>
      </w:r>
      <w:r w:rsidR="00E54B45" w:rsidRPr="00E54B45">
        <w:rPr>
          <w:rFonts w:hint="eastAsia"/>
          <w:color w:val="FF0000"/>
        </w:rPr>
        <w:t>+</w:t>
      </w:r>
      <w:r w:rsidR="00E54B45">
        <w:t xml:space="preserve">  fragColor.rgb </w:t>
      </w:r>
      <w:r w:rsidR="008919A8">
        <w:rPr>
          <w:rFonts w:hint="eastAsia"/>
        </w:rPr>
        <w:t>*</w:t>
      </w:r>
      <w:r w:rsidR="008919A8">
        <w:t>= lightColor</w:t>
      </w:r>
      <w:r w:rsidR="00E54B45">
        <w:t>;</w:t>
      </w:r>
      <w:r w:rsidR="00E54B45">
        <w:br/>
      </w:r>
      <w:r w:rsidR="00E54B45" w:rsidRPr="00E54B45">
        <w:rPr>
          <w:rFonts w:hint="eastAsia"/>
          <w:color w:val="FF0000"/>
        </w:rPr>
        <w:t>+</w:t>
      </w:r>
      <w:r w:rsidR="00E54B45">
        <w:t xml:space="preserve">  fragColor.rgb += ambientLight.color;</w:t>
      </w:r>
      <w:r w:rsidR="00E54B45">
        <w:br/>
      </w:r>
      <w:r w:rsidR="008919A8">
        <w:rPr>
          <w:color w:val="FF0000"/>
        </w:rPr>
        <w:t xml:space="preserve"> </w:t>
      </w:r>
      <w:r w:rsidR="00E54B45">
        <w:t>}</w:t>
      </w:r>
    </w:p>
    <w:p w:rsidR="00D97637" w:rsidRPr="00D97637" w:rsidRDefault="00C856EE" w:rsidP="00D97637">
      <w:r>
        <w:rPr>
          <w:rFonts w:hint="eastAsia"/>
        </w:rPr>
        <w:t>これでフラグメントシェーダーの修正は完了です。</w:t>
      </w:r>
      <w:r w:rsidR="007A16A0">
        <w:br/>
      </w:r>
      <w:r w:rsidR="00C566AB">
        <w:rPr>
          <w:rFonts w:hint="eastAsia"/>
        </w:rPr>
        <w:t>グーロー・シェーディング</w:t>
      </w:r>
      <w:r>
        <w:rPr>
          <w:rFonts w:hint="eastAsia"/>
        </w:rPr>
        <w:t>と</w:t>
      </w:r>
      <w:r w:rsidR="00C566AB">
        <w:rPr>
          <w:rFonts w:hint="eastAsia"/>
        </w:rPr>
        <w:t>フォン・シェーディング</w:t>
      </w:r>
      <w:r>
        <w:rPr>
          <w:rFonts w:hint="eastAsia"/>
        </w:rPr>
        <w:t>は、</w:t>
      </w:r>
      <w:r w:rsidR="00C566AB">
        <w:rPr>
          <w:rFonts w:hint="eastAsia"/>
        </w:rPr>
        <w:t>プリミティブの</w:t>
      </w:r>
      <w:r w:rsidR="00C566AB">
        <w:t>どの部分に注目して</w:t>
      </w:r>
      <w:r>
        <w:t>計算を行うかが違うだけ</w:t>
      </w:r>
      <w:r w:rsidR="00C566AB">
        <w:t>なの</w:t>
      </w:r>
      <w:r>
        <w:t>で、</w:t>
      </w:r>
      <w:r w:rsidR="00C566AB">
        <w:t>明るさの</w:t>
      </w:r>
      <w:r>
        <w:t>計算式</w:t>
      </w:r>
      <w:r w:rsidR="00C566AB">
        <w:t>は変わりません。だ</w:t>
      </w:r>
      <w:r>
        <w:t>から、</w:t>
      </w:r>
      <w:r w:rsidR="00E47292">
        <w:t>プログラムを</w:t>
      </w:r>
      <w:r>
        <w:t>コピー</w:t>
      </w:r>
      <w:r>
        <w:rPr>
          <w:rFonts w:hint="eastAsia"/>
        </w:rPr>
        <w:t>するだけでほぼ完成するんですね。</w:t>
      </w:r>
    </w:p>
    <w:p w:rsidR="00D91DF2" w:rsidRDefault="00896D20" w:rsidP="00D91DF2">
      <w:pPr>
        <w:pStyle w:val="2"/>
      </w:pPr>
      <w:r>
        <w:rPr>
          <w:rFonts w:hint="eastAsia"/>
        </w:rPr>
        <w:lastRenderedPageBreak/>
        <w:t>フォン</w:t>
      </w:r>
      <w:r w:rsidR="00D91DF2">
        <w:rPr>
          <w:rFonts w:hint="eastAsia"/>
        </w:rPr>
        <w:t>・</w:t>
      </w:r>
      <w:r>
        <w:rPr>
          <w:rFonts w:hint="eastAsia"/>
        </w:rPr>
        <w:t>シェーディング・</w:t>
      </w:r>
      <w:r w:rsidR="00D91DF2">
        <w:rPr>
          <w:rFonts w:hint="eastAsia"/>
        </w:rPr>
        <w:t>シェーダーを読み込む</w:t>
      </w:r>
    </w:p>
    <w:p w:rsidR="00D91DF2" w:rsidRDefault="00896D20" w:rsidP="00D91DF2">
      <w:r>
        <w:rPr>
          <w:rFonts w:hint="eastAsia"/>
        </w:rPr>
        <w:t>それでは、作成したフォン・シェーディング用のファイルを使ってみましょう。</w:t>
      </w:r>
      <w:r>
        <w:br/>
      </w:r>
      <w:r w:rsidR="00A35858">
        <w:rPr>
          <w:rFonts w:hint="eastAsia"/>
        </w:rPr>
        <w:t>頂点ライティング・シェーダーの代わりに、</w:t>
      </w:r>
      <w:r>
        <w:rPr>
          <w:rFonts w:hint="eastAsia"/>
        </w:rPr>
        <w:t>フォン・シェーディング</w:t>
      </w:r>
      <w:r w:rsidR="00A35858">
        <w:rPr>
          <w:rFonts w:hint="eastAsia"/>
        </w:rPr>
        <w:t>・シェーダーを読み込みます。</w:t>
      </w:r>
      <w:r w:rsidR="00A35858">
        <w:br/>
      </w:r>
      <w:r w:rsidR="00A35858">
        <w:t>頂点ライティング・シェーダーを読み込むプログラムを、次のように変更してください。</w:t>
      </w:r>
    </w:p>
    <w:p w:rsidR="006C1AE4" w:rsidRDefault="00A35858" w:rsidP="00D94F66">
      <w:pPr>
        <w:pStyle w:val="ac"/>
      </w:pPr>
      <w:r w:rsidRPr="00A8025E">
        <w:t xml:space="preserve"> </w:t>
      </w:r>
      <w:r w:rsidRPr="00A8025E">
        <w:rPr>
          <w:color w:val="0000FF"/>
        </w:rPr>
        <w:t>const</w:t>
      </w:r>
      <w:r w:rsidRPr="00A8025E">
        <w:t xml:space="preserve"> </w:t>
      </w:r>
      <w:r w:rsidRPr="00A8025E">
        <w:rPr>
          <w:color w:val="2B91AF"/>
        </w:rPr>
        <w:t>GLuint</w:t>
      </w:r>
      <w:r w:rsidRPr="00A8025E">
        <w:t xml:space="preserve"> shaderProgram =</w:t>
      </w:r>
      <w:r w:rsidRPr="00A8025E">
        <w:br/>
        <w:t xml:space="preserve"> </w:t>
      </w:r>
      <w:r>
        <w:t xml:space="preserve">  </w:t>
      </w:r>
      <w:r w:rsidRPr="00A8025E">
        <w:t>Shader::BuildFromFile(</w:t>
      </w:r>
      <w:r w:rsidRPr="00A8025E">
        <w:rPr>
          <w:color w:val="A31515"/>
        </w:rPr>
        <w:t>"Res/Simple.vert"</w:t>
      </w:r>
      <w:r w:rsidRPr="00A8025E">
        <w:t xml:space="preserve">, </w:t>
      </w:r>
      <w:r w:rsidRPr="00A8025E">
        <w:rPr>
          <w:color w:val="A31515"/>
        </w:rPr>
        <w:t>"Res/Simple.frag"</w:t>
      </w:r>
      <w:r w:rsidRPr="00A8025E">
        <w:t>);</w:t>
      </w:r>
      <w:r w:rsidRPr="00A8025E">
        <w:br/>
      </w:r>
      <w:r>
        <w:rPr>
          <w:color w:val="FF0000"/>
        </w:rPr>
        <w:t xml:space="preserve"> </w:t>
      </w:r>
      <w:r w:rsidRPr="00A8025E">
        <w:rPr>
          <w:color w:val="0000FF"/>
        </w:rPr>
        <w:t>const</w:t>
      </w:r>
      <w:r w:rsidRPr="00A8025E">
        <w:t xml:space="preserve"> </w:t>
      </w:r>
      <w:r w:rsidRPr="00A8025E">
        <w:rPr>
          <w:color w:val="2B91AF"/>
        </w:rPr>
        <w:t>GLuint</w:t>
      </w:r>
      <w:r>
        <w:t xml:space="preserve"> prog</w:t>
      </w:r>
      <w:r w:rsidRPr="00A8025E">
        <w:t>Lighting =</w:t>
      </w:r>
      <w:r w:rsidRPr="00A8025E">
        <w:br/>
      </w:r>
      <w:r w:rsidRPr="00A35858">
        <w:rPr>
          <w:color w:val="FF0000"/>
        </w:rPr>
        <w:t>-  Shader::BuildFromFile("Res/</w:t>
      </w:r>
      <w:r w:rsidRPr="00A35858">
        <w:rPr>
          <w:color w:val="FF0000"/>
          <w:highlight w:val="yellow"/>
        </w:rPr>
        <w:t>Vertex</w:t>
      </w:r>
      <w:r w:rsidRPr="00A35858">
        <w:rPr>
          <w:color w:val="FF0000"/>
        </w:rPr>
        <w:t>Lighting.vert", "Res/</w:t>
      </w:r>
      <w:r w:rsidRPr="00A35858">
        <w:rPr>
          <w:color w:val="FF0000"/>
          <w:highlight w:val="yellow"/>
        </w:rPr>
        <w:t>Simple</w:t>
      </w:r>
      <w:r w:rsidRPr="00A35858">
        <w:rPr>
          <w:color w:val="FF0000"/>
        </w:rPr>
        <w:t>.frag");</w:t>
      </w:r>
      <w:r w:rsidRPr="00A8025E">
        <w:br/>
      </w:r>
      <w:r w:rsidRPr="00A8025E">
        <w:rPr>
          <w:color w:val="FF0000"/>
        </w:rPr>
        <w:t>+</w:t>
      </w:r>
      <w:r w:rsidRPr="00A8025E">
        <w:t xml:space="preserve"> </w:t>
      </w:r>
      <w:r>
        <w:t xml:space="preserve"> </w:t>
      </w:r>
      <w:r w:rsidRPr="00A8025E">
        <w:t>Shader::BuildFromFile(</w:t>
      </w:r>
      <w:r w:rsidRPr="00A8025E">
        <w:rPr>
          <w:color w:val="A31515"/>
        </w:rPr>
        <w:t>"Res/</w:t>
      </w:r>
      <w:r>
        <w:rPr>
          <w:color w:val="A31515"/>
        </w:rPr>
        <w:t>Fragment</w:t>
      </w:r>
      <w:r w:rsidRPr="00A8025E">
        <w:rPr>
          <w:color w:val="A31515"/>
        </w:rPr>
        <w:t>Lighting.vert"</w:t>
      </w:r>
      <w:r w:rsidRPr="00A8025E">
        <w:t xml:space="preserve">, </w:t>
      </w:r>
      <w:r w:rsidRPr="00A8025E">
        <w:rPr>
          <w:color w:val="A31515"/>
        </w:rPr>
        <w:t>"Res/</w:t>
      </w:r>
      <w:r>
        <w:rPr>
          <w:color w:val="A31515"/>
        </w:rPr>
        <w:t>Fragment</w:t>
      </w:r>
      <w:r w:rsidRPr="00A8025E">
        <w:rPr>
          <w:color w:val="A31515"/>
        </w:rPr>
        <w:t>Lighting.frag"</w:t>
      </w:r>
      <w:r w:rsidRPr="00A8025E">
        <w:t>);</w:t>
      </w:r>
      <w:r w:rsidRPr="00A8025E">
        <w:br/>
      </w:r>
      <w:r>
        <w:t xml:space="preserve"> </w:t>
      </w:r>
      <w:r w:rsidRPr="00A8025E">
        <w:rPr>
          <w:color w:val="0000FF"/>
        </w:rPr>
        <w:t>if</w:t>
      </w:r>
      <w:r w:rsidRPr="00A8025E">
        <w:t xml:space="preserve"> (!vbo || !ibo || !vao || !shaderProgram || !</w:t>
      </w:r>
      <w:r>
        <w:t>prog</w:t>
      </w:r>
      <w:r w:rsidRPr="00A8025E">
        <w:t>Lighting) {</w:t>
      </w:r>
      <w:r w:rsidRPr="00A8025E">
        <w:br/>
        <w:t xml:space="preserve">   </w:t>
      </w:r>
      <w:r w:rsidRPr="00A8025E">
        <w:rPr>
          <w:color w:val="0000FF"/>
        </w:rPr>
        <w:t>return</w:t>
      </w:r>
      <w:r>
        <w:t xml:space="preserve"> 1;</w:t>
      </w:r>
      <w:r>
        <w:br/>
        <w:t xml:space="preserve"> </w:t>
      </w:r>
      <w:r w:rsidRPr="00A8025E">
        <w:t>}</w:t>
      </w:r>
    </w:p>
    <w:p w:rsidR="000D63CA" w:rsidRPr="003921EF" w:rsidRDefault="006C1AE4" w:rsidP="000D63CA">
      <w:r>
        <w:rPr>
          <w:rFonts w:hint="eastAsia"/>
        </w:rPr>
        <w:t>プログラムが書けたら、</w:t>
      </w:r>
      <w:r w:rsidRPr="006C1AE4">
        <w:rPr>
          <w:b/>
        </w:rPr>
        <w:t>ビルドして実行して</w:t>
      </w:r>
      <w:r w:rsidR="000D63CA" w:rsidRPr="006C1AE4">
        <w:rPr>
          <w:b/>
        </w:rPr>
        <w:t>ください。</w:t>
      </w:r>
      <w:r w:rsidR="00DB3586">
        <w:br/>
      </w:r>
      <w:r w:rsidR="000A31FD">
        <w:rPr>
          <w:rFonts w:hint="eastAsia"/>
        </w:rPr>
        <w:t>ポイント・ライトの光が、</w:t>
      </w:r>
      <w:r>
        <w:rPr>
          <w:rFonts w:hint="eastAsia"/>
        </w:rPr>
        <w:t>プリミティブ</w:t>
      </w:r>
      <w:r w:rsidR="000A31FD">
        <w:rPr>
          <w:rFonts w:hint="eastAsia"/>
        </w:rPr>
        <w:t>の境界に影響されずに円形の範囲を照らしてい</w:t>
      </w:r>
      <w:r>
        <w:rPr>
          <w:rFonts w:hint="eastAsia"/>
        </w:rPr>
        <w:t>たら成功です</w:t>
      </w:r>
      <w:r w:rsidR="000D63CA">
        <w:rPr>
          <w:rFonts w:hint="eastAsia"/>
        </w:rPr>
        <w:t>。</w:t>
      </w:r>
      <w:r w:rsidR="00A25955">
        <w:br/>
      </w:r>
      <w:r w:rsidR="00A25955">
        <w:rPr>
          <w:rFonts w:hint="eastAsia"/>
        </w:rPr>
        <w:t>WASD</w:t>
      </w:r>
      <w:r w:rsidR="00A25955">
        <w:rPr>
          <w:rFonts w:hint="eastAsia"/>
        </w:rPr>
        <w:t>キーでライトを動かして、グーロー・シェーディングとの違いを確認してください。</w:t>
      </w:r>
      <w:r w:rsidR="003921EF">
        <w:br/>
      </w:r>
      <w:r w:rsidR="003921EF">
        <w:rPr>
          <w:rFonts w:hint="eastAsia"/>
        </w:rPr>
        <w:t>地面だけでなく木の照らされ方の違いにも注目してください。</w:t>
      </w:r>
    </w:p>
    <w:p w:rsidR="00432717" w:rsidRPr="00F86F68" w:rsidRDefault="00A25955" w:rsidP="007668F8">
      <w:pPr>
        <w:jc w:val="center"/>
      </w:pPr>
      <w:r>
        <w:rPr>
          <w:noProof/>
        </w:rPr>
        <w:drawing>
          <wp:inline distT="0" distB="0" distL="0" distR="0">
            <wp:extent cx="2934109" cy="2124371"/>
            <wp:effectExtent l="0" t="0" r="0" b="952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フラグメント・ライティング.png"/>
                    <pic:cNvPicPr/>
                  </pic:nvPicPr>
                  <pic:blipFill>
                    <a:blip r:embed="rId12">
                      <a:extLst>
                        <a:ext uri="{28A0092B-C50C-407E-A947-70E740481C1C}">
                          <a14:useLocalDpi xmlns:a14="http://schemas.microsoft.com/office/drawing/2010/main" val="0"/>
                        </a:ext>
                      </a:extLst>
                    </a:blip>
                    <a:stretch>
                      <a:fillRect/>
                    </a:stretch>
                  </pic:blipFill>
                  <pic:spPr>
                    <a:xfrm>
                      <a:off x="0" y="0"/>
                      <a:ext cx="2934109" cy="2124371"/>
                    </a:xfrm>
                    <a:prstGeom prst="rect">
                      <a:avLst/>
                    </a:prstGeom>
                  </pic:spPr>
                </pic:pic>
              </a:graphicData>
            </a:graphic>
          </wp:inline>
        </w:drawing>
      </w:r>
    </w:p>
    <w:p w:rsidR="003464B9" w:rsidRPr="00F42CFA" w:rsidRDefault="00C202F2" w:rsidP="00F42CFA">
      <w:pPr>
        <w:spacing w:after="0" w:line="240" w:lineRule="auto"/>
        <w:rPr>
          <w:rFonts w:ascii="Calibri Light" w:hAnsi="Calibri Light"/>
          <w:b/>
          <w:bCs/>
          <w:color w:val="000000"/>
          <w:sz w:val="36"/>
          <w:szCs w:val="36"/>
        </w:rPr>
      </w:pPr>
      <w:r>
        <w:br w:type="page"/>
      </w:r>
    </w:p>
    <w:p w:rsidR="000B2A42" w:rsidRDefault="000B2A42" w:rsidP="004E55B9">
      <w:pPr>
        <w:pStyle w:val="1"/>
      </w:pPr>
      <w:r>
        <w:lastRenderedPageBreak/>
        <w:t>スポット・ライト</w:t>
      </w:r>
    </w:p>
    <w:p w:rsidR="000B2A42" w:rsidRDefault="004A6B63" w:rsidP="00573218">
      <w:pPr>
        <w:pStyle w:val="2"/>
      </w:pPr>
      <w:r>
        <w:t>ポイント・ライト</w:t>
      </w:r>
      <w:r>
        <w:rPr>
          <w:rFonts w:hint="eastAsia"/>
        </w:rPr>
        <w:t xml:space="preserve"> +</w:t>
      </w:r>
      <w:r>
        <w:t xml:space="preserve"> </w:t>
      </w:r>
      <w:r>
        <w:rPr>
          <w:rFonts w:hint="eastAsia"/>
        </w:rPr>
        <w:t>方向</w:t>
      </w:r>
      <w:r>
        <w:rPr>
          <w:rFonts w:hint="eastAsia"/>
        </w:rPr>
        <w:t xml:space="preserve"> +</w:t>
      </w:r>
      <w:r>
        <w:t xml:space="preserve"> </w:t>
      </w:r>
      <w:r>
        <w:rPr>
          <w:rFonts w:hint="eastAsia"/>
        </w:rPr>
        <w:t>角度</w:t>
      </w:r>
      <w:r>
        <w:rPr>
          <w:rFonts w:hint="eastAsia"/>
        </w:rPr>
        <w:t xml:space="preserve"> = </w:t>
      </w:r>
      <w:r>
        <w:rPr>
          <w:rFonts w:hint="eastAsia"/>
        </w:rPr>
        <w:t>スポット・ライト</w:t>
      </w:r>
    </w:p>
    <w:p w:rsidR="00573218" w:rsidRDefault="00573218" w:rsidP="000B2A42">
      <w:r>
        <w:t>ポイント・ライトは扱いやすい光源ですが、現実世界で見かけるライトの多くは、それほど単純ではありません。大抵は、照らす範囲を制限するための覆いや反射板が取り付けられています。</w:t>
      </w:r>
      <w:r w:rsidR="00BB0581">
        <w:t>この章では、そういった明かりのひとつである</w:t>
      </w:r>
      <w:r w:rsidR="00BD0531">
        <w:t>「</w:t>
      </w:r>
      <w:r w:rsidR="00BB0581">
        <w:t>スポット・ライト</w:t>
      </w:r>
      <w:r w:rsidR="00BD0531">
        <w:t>」</w:t>
      </w:r>
      <w:r w:rsidR="00BB0581">
        <w:t>を追加します。</w:t>
      </w:r>
    </w:p>
    <w:p w:rsidR="00573218" w:rsidRDefault="00C758C7" w:rsidP="000B2A42">
      <w:r>
        <w:t>スポット・ライトは</w:t>
      </w:r>
      <w:r w:rsidR="008D6A80">
        <w:t>、ポイント・ライトをベースに</w:t>
      </w:r>
      <w:r w:rsidR="002A06FD">
        <w:rPr>
          <w:rFonts w:hint="eastAsia"/>
        </w:rPr>
        <w:t>して、</w:t>
      </w:r>
      <w:r w:rsidR="008D6A80">
        <w:t>照らす範囲の制限を追加</w:t>
      </w:r>
      <w:r w:rsidR="002A06FD">
        <w:t>したもので</w:t>
      </w:r>
      <w:r w:rsidR="008D6A80">
        <w:t>す。</w:t>
      </w:r>
      <w:r w:rsidR="005141F0">
        <w:t>ですから</w:t>
      </w:r>
      <w:r w:rsidR="005B2297">
        <w:t>、ポイント・ライトと同様に色と位置を持っています。それに加えて、光を放射する方向と、放射</w:t>
      </w:r>
      <w:r w:rsidR="00F81B23">
        <w:t>角を持ちます。</w:t>
      </w:r>
      <w:r w:rsidR="005141F0">
        <w:t>この追加のパラメーターによって、懐中電灯のように円錐状の範囲だけを照らような表現を</w:t>
      </w:r>
      <w:r w:rsidR="0092022E">
        <w:t>行うわけです</w:t>
      </w:r>
      <w:r w:rsidR="005141F0">
        <w:t>。</w:t>
      </w:r>
    </w:p>
    <w:p w:rsidR="0006593C" w:rsidRPr="003415A7" w:rsidRDefault="001845EE" w:rsidP="003415A7">
      <w:pPr>
        <w:jc w:val="center"/>
      </w:pPr>
      <w:r>
        <w:rPr>
          <w:rFonts w:hint="eastAsia"/>
          <w:noProof/>
        </w:rPr>
        <w:drawing>
          <wp:inline distT="0" distB="0" distL="0" distR="0">
            <wp:extent cx="3657600" cy="1930792"/>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ポイントライトとスポットライト.png"/>
                    <pic:cNvPicPr/>
                  </pic:nvPicPr>
                  <pic:blipFill>
                    <a:blip r:embed="rId13">
                      <a:extLst>
                        <a:ext uri="{28A0092B-C50C-407E-A947-70E740481C1C}">
                          <a14:useLocalDpi xmlns:a14="http://schemas.microsoft.com/office/drawing/2010/main" val="0"/>
                        </a:ext>
                      </a:extLst>
                    </a:blip>
                    <a:stretch>
                      <a:fillRect/>
                    </a:stretch>
                  </pic:blipFill>
                  <pic:spPr>
                    <a:xfrm>
                      <a:off x="0" y="0"/>
                      <a:ext cx="3684297" cy="1944885"/>
                    </a:xfrm>
                    <a:prstGeom prst="rect">
                      <a:avLst/>
                    </a:prstGeom>
                  </pic:spPr>
                </pic:pic>
              </a:graphicData>
            </a:graphic>
          </wp:inline>
        </w:drawing>
      </w:r>
      <w:r w:rsidR="00942764">
        <w:br/>
      </w:r>
      <w:r w:rsidR="00942764">
        <w:rPr>
          <w:rFonts w:hint="eastAsia"/>
        </w:rPr>
        <w:t>[</w:t>
      </w:r>
      <w:r w:rsidR="00942764">
        <w:rPr>
          <w:rFonts w:hint="eastAsia"/>
        </w:rPr>
        <w:t>ポイント・ライト</w:t>
      </w:r>
      <w:r w:rsidR="00942764">
        <w:rPr>
          <w:rFonts w:hint="eastAsia"/>
        </w:rPr>
        <w:t>(</w:t>
      </w:r>
      <w:r w:rsidR="00942764">
        <w:rPr>
          <w:rFonts w:hint="eastAsia"/>
        </w:rPr>
        <w:t>左</w:t>
      </w:r>
      <w:r w:rsidR="00942764">
        <w:rPr>
          <w:rFonts w:hint="eastAsia"/>
        </w:rPr>
        <w:t>)</w:t>
      </w:r>
      <w:r w:rsidR="00942764">
        <w:rPr>
          <w:rFonts w:hint="eastAsia"/>
        </w:rPr>
        <w:t>とスポット・ライト</w:t>
      </w:r>
      <w:r w:rsidR="00942764">
        <w:rPr>
          <w:rFonts w:hint="eastAsia"/>
        </w:rPr>
        <w:t>(</w:t>
      </w:r>
      <w:r w:rsidR="00942764">
        <w:rPr>
          <w:rFonts w:hint="eastAsia"/>
        </w:rPr>
        <w:t>右</w:t>
      </w:r>
      <w:r w:rsidR="00942764">
        <w:rPr>
          <w:rFonts w:hint="eastAsia"/>
        </w:rPr>
        <w:t>)]</w:t>
      </w:r>
    </w:p>
    <w:p w:rsidR="0006593C" w:rsidRPr="00942764" w:rsidRDefault="004159C8" w:rsidP="004159C8">
      <w:pPr>
        <w:pStyle w:val="2"/>
      </w:pPr>
      <w:r>
        <w:t>スポット・ライト変数の追加</w:t>
      </w:r>
    </w:p>
    <w:p w:rsidR="00F4363F" w:rsidRPr="004159C8" w:rsidRDefault="00923592" w:rsidP="0006593C">
      <w:r>
        <w:t>まずはフラグメントシェーダー</w:t>
      </w:r>
      <w:r w:rsidR="004159C8">
        <w:t>にスポット・ライト用の構造体と変数</w:t>
      </w:r>
      <w:r w:rsidR="0006593C">
        <w:t>を</w:t>
      </w:r>
      <w:r w:rsidR="0006593C">
        <w:rPr>
          <w:rFonts w:hint="eastAsia"/>
        </w:rPr>
        <w:t>追加します。</w:t>
      </w:r>
      <w:r w:rsidR="004159C8">
        <w:br/>
        <w:t>FragmentLighting.frag</w:t>
      </w:r>
      <w:r w:rsidR="004159C8">
        <w:t>を開き、次のプログラムを追加してください。</w:t>
      </w:r>
    </w:p>
    <w:p w:rsidR="009158CF" w:rsidRDefault="009158CF" w:rsidP="009158CF">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r>
      <w:r w:rsidRPr="00A8025E">
        <w:rPr>
          <w:color w:val="FF0000"/>
        </w:rPr>
        <w:t>+</w:t>
      </w:r>
      <w:r>
        <w:rPr>
          <w:color w:val="008000"/>
        </w:rPr>
        <w:t xml:space="preserve">// </w:t>
      </w:r>
      <w:r>
        <w:rPr>
          <w:rFonts w:hint="eastAsia"/>
          <w:color w:val="008000"/>
        </w:rPr>
        <w:t>スポットライト</w:t>
      </w:r>
      <w:r>
        <w:br/>
      </w:r>
      <w:r w:rsidRPr="00A8025E">
        <w:rPr>
          <w:color w:val="FF0000"/>
        </w:rPr>
        <w:t>+</w:t>
      </w:r>
      <w:r>
        <w:rPr>
          <w:color w:val="0000FF"/>
        </w:rPr>
        <w:t>struct</w:t>
      </w:r>
      <w:r>
        <w:t xml:space="preserve"> </w:t>
      </w:r>
      <w:r w:rsidRPr="009158CF">
        <w:rPr>
          <w:color w:val="auto"/>
        </w:rPr>
        <w:t>SpotLight</w:t>
      </w:r>
      <w:r>
        <w:br/>
      </w:r>
      <w:r w:rsidRPr="00A8025E">
        <w:rPr>
          <w:color w:val="FF0000"/>
        </w:rPr>
        <w:t>+</w:t>
      </w:r>
      <w:r>
        <w:t>{</w:t>
      </w:r>
      <w:r>
        <w:br/>
      </w:r>
      <w:r w:rsidRPr="00A8025E">
        <w:rPr>
          <w:color w:val="FF0000"/>
        </w:rPr>
        <w:t>+</w:t>
      </w:r>
      <w:r>
        <w:t xml:space="preserve">  </w:t>
      </w:r>
      <w:r>
        <w:rPr>
          <w:color w:val="2B91AF"/>
        </w:rPr>
        <w:t>vec4</w:t>
      </w:r>
      <w:r>
        <w:t xml:space="preserve"> dirAndCutOff[4];</w:t>
      </w:r>
      <w:r w:rsidR="00231651" w:rsidRPr="00231651">
        <w:rPr>
          <w:color w:val="008000"/>
        </w:rPr>
        <w:t xml:space="preserve"> </w:t>
      </w:r>
      <w:r w:rsidR="00231651">
        <w:rPr>
          <w:color w:val="008000"/>
        </w:rPr>
        <w:t>/</w:t>
      </w:r>
      <w:r w:rsidR="00231651">
        <w:rPr>
          <w:rFonts w:hint="eastAsia"/>
          <w:color w:val="008000"/>
        </w:rPr>
        <w:t xml:space="preserve">/ </w:t>
      </w:r>
      <w:r w:rsidR="00E26144">
        <w:rPr>
          <w:rFonts w:hint="eastAsia"/>
          <w:color w:val="008000"/>
        </w:rPr>
        <w:t>光の</w:t>
      </w:r>
      <w:r w:rsidR="00231651">
        <w:rPr>
          <w:rFonts w:hint="eastAsia"/>
          <w:color w:val="008000"/>
        </w:rPr>
        <w:t>方向</w:t>
      </w:r>
      <w:r w:rsidR="00231651">
        <w:rPr>
          <w:rFonts w:hint="eastAsia"/>
          <w:color w:val="008000"/>
        </w:rPr>
        <w:t>(xyz</w:t>
      </w:r>
      <w:r w:rsidR="004E5AEF">
        <w:rPr>
          <w:rFonts w:hint="eastAsia"/>
          <w:color w:val="008000"/>
        </w:rPr>
        <w:t>に入れる</w:t>
      </w:r>
      <w:r w:rsidR="00231651">
        <w:rPr>
          <w:rFonts w:hint="eastAsia"/>
          <w:color w:val="008000"/>
        </w:rPr>
        <w:t>)</w:t>
      </w:r>
      <w:r w:rsidR="00E26144">
        <w:rPr>
          <w:rFonts w:hint="eastAsia"/>
          <w:color w:val="008000"/>
        </w:rPr>
        <w:t>と</w:t>
      </w:r>
      <w:r w:rsidR="00E26144">
        <w:rPr>
          <w:rFonts w:hint="eastAsia"/>
          <w:color w:val="008000"/>
        </w:rPr>
        <w:t>cos(</w:t>
      </w:r>
      <w:r w:rsidR="00E26144">
        <w:rPr>
          <w:rFonts w:hint="eastAsia"/>
          <w:color w:val="008000"/>
        </w:rPr>
        <w:t>放射角</w:t>
      </w:r>
      <w:r w:rsidR="00E26144">
        <w:rPr>
          <w:rFonts w:hint="eastAsia"/>
          <w:color w:val="008000"/>
        </w:rPr>
        <w:t>)</w:t>
      </w:r>
      <w:r w:rsidR="00231651">
        <w:rPr>
          <w:rFonts w:hint="eastAsia"/>
          <w:color w:val="008000"/>
        </w:rPr>
        <w:t>(w</w:t>
      </w:r>
      <w:r w:rsidR="004E5AEF">
        <w:rPr>
          <w:rFonts w:hint="eastAsia"/>
          <w:color w:val="008000"/>
        </w:rPr>
        <w:t>に入れる</w:t>
      </w:r>
      <w:r w:rsidR="00231651">
        <w:rPr>
          <w:rFonts w:hint="eastAsia"/>
          <w:color w:val="008000"/>
        </w:rPr>
        <w:t>).</w:t>
      </w:r>
      <w:r>
        <w:br/>
      </w:r>
      <w:r w:rsidRPr="00A8025E">
        <w:rPr>
          <w:color w:val="FF0000"/>
        </w:rPr>
        <w:t>+</w:t>
      </w:r>
      <w:r>
        <w:t xml:space="preserve">  </w:t>
      </w:r>
      <w:r>
        <w:rPr>
          <w:color w:val="2B91AF"/>
        </w:rPr>
        <w:t>vec3</w:t>
      </w:r>
      <w:r>
        <w:t xml:space="preserve"> position[4];</w:t>
      </w:r>
      <w:r>
        <w:br/>
      </w:r>
      <w:r w:rsidRPr="00A8025E">
        <w:rPr>
          <w:color w:val="FF0000"/>
        </w:rPr>
        <w:t>+</w:t>
      </w:r>
      <w:r>
        <w:t xml:space="preserve">  </w:t>
      </w:r>
      <w:r>
        <w:rPr>
          <w:color w:val="2B91AF"/>
        </w:rPr>
        <w:t>vec3</w:t>
      </w:r>
      <w:r>
        <w:t xml:space="preserve"> color[4];</w:t>
      </w:r>
      <w:r>
        <w:br/>
      </w:r>
      <w:r w:rsidRPr="00A8025E">
        <w:rPr>
          <w:color w:val="FF0000"/>
        </w:rPr>
        <w:t>+</w:t>
      </w:r>
      <w:r>
        <w:t>};</w:t>
      </w:r>
      <w:r>
        <w:br/>
      </w:r>
      <w:r w:rsidRPr="00A8025E">
        <w:rPr>
          <w:color w:val="FF0000"/>
        </w:rPr>
        <w:t>+</w:t>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sidR="00CB6BDC" w:rsidRPr="00A8025E">
        <w:rPr>
          <w:color w:val="FF0000"/>
        </w:rPr>
        <w:t>+</w:t>
      </w:r>
      <w:r w:rsidR="00CB6BDC" w:rsidRPr="00F86F68">
        <w:rPr>
          <w:color w:val="0000FF"/>
        </w:rPr>
        <w:t xml:space="preserve">uniform </w:t>
      </w:r>
      <w:r w:rsidR="00CB6BDC">
        <w:t>SpotLight spotLight;</w:t>
      </w:r>
      <w:r w:rsidR="00CB6BDC">
        <w:br/>
      </w:r>
      <w:r>
        <w:rPr>
          <w:color w:val="0000FF"/>
        </w:rPr>
        <w:t xml:space="preserve"> </w:t>
      </w:r>
      <w:r w:rsidRPr="00F86F68">
        <w:rPr>
          <w:color w:val="0000FF"/>
        </w:rPr>
        <w:t xml:space="preserve">uniform </w:t>
      </w:r>
      <w:r>
        <w:rPr>
          <w:color w:val="0000FF"/>
        </w:rPr>
        <w:t xml:space="preserve">mat4x4 </w:t>
      </w:r>
      <w:r>
        <w:t>matMVP;</w:t>
      </w:r>
    </w:p>
    <w:p w:rsidR="001D6907" w:rsidRDefault="001D6907" w:rsidP="00231651">
      <w:r>
        <w:lastRenderedPageBreak/>
        <w:t>方向と放射角は、</w:t>
      </w:r>
      <w:r w:rsidR="00D61EBC">
        <w:rPr>
          <w:rFonts w:hint="eastAsia"/>
        </w:rPr>
        <w:t>dirAndCutOff</w:t>
      </w:r>
      <w:r w:rsidR="00D61EBC">
        <w:t>(</w:t>
      </w:r>
      <w:r w:rsidR="00D61EBC">
        <w:t>でぃあ・あんど・かっと・おふ</w:t>
      </w:r>
      <w:r w:rsidR="00D61EBC">
        <w:rPr>
          <w:rFonts w:hint="eastAsia"/>
        </w:rPr>
        <w:t>)</w:t>
      </w:r>
      <w:r w:rsidR="00D61EBC">
        <w:rPr>
          <w:rFonts w:hint="eastAsia"/>
        </w:rPr>
        <w:t>という名前で</w:t>
      </w:r>
      <w:r>
        <w:t>ひとつの</w:t>
      </w:r>
      <w:r>
        <w:rPr>
          <w:rFonts w:hint="eastAsia"/>
        </w:rPr>
        <w:t>vec4</w:t>
      </w:r>
      <w:r>
        <w:rPr>
          <w:rFonts w:hint="eastAsia"/>
        </w:rPr>
        <w:t>変数に</w:t>
      </w:r>
      <w:r w:rsidR="00D61EBC">
        <w:rPr>
          <w:rFonts w:hint="eastAsia"/>
        </w:rPr>
        <w:t>まとめました</w:t>
      </w:r>
      <w:r>
        <w:rPr>
          <w:rFonts w:hint="eastAsia"/>
        </w:rPr>
        <w:t>。</w:t>
      </w:r>
      <w:r w:rsidR="00D61EBC">
        <w:rPr>
          <w:rFonts w:hint="eastAsia"/>
        </w:rPr>
        <w:t>変数名は</w:t>
      </w:r>
      <w:r w:rsidR="00D61EBC">
        <w:rPr>
          <w:rFonts w:hint="eastAsia"/>
        </w:rPr>
        <w:t>direction</w:t>
      </w:r>
      <w:r w:rsidR="00D61EBC">
        <w:rPr>
          <w:rFonts w:hint="eastAsia"/>
        </w:rPr>
        <w:t>の略称</w:t>
      </w:r>
      <w:r w:rsidR="00D61EBC">
        <w:rPr>
          <w:rFonts w:hint="eastAsia"/>
        </w:rPr>
        <w:t>dir</w:t>
      </w:r>
      <w:r w:rsidR="00D61EBC">
        <w:rPr>
          <w:rFonts w:hint="eastAsia"/>
        </w:rPr>
        <w:t>と、放射角を表す</w:t>
      </w:r>
      <w:r w:rsidR="00D61EBC">
        <w:rPr>
          <w:rFonts w:hint="eastAsia"/>
        </w:rPr>
        <w:t>cut off</w:t>
      </w:r>
      <w:r w:rsidR="00D61EBC">
        <w:t>(</w:t>
      </w:r>
      <w:r w:rsidR="00D61EBC">
        <w:t>カット・オフ</w:t>
      </w:r>
      <w:r w:rsidR="00D61EBC">
        <w:t>)</w:t>
      </w:r>
      <w:r w:rsidR="00D61EBC">
        <w:t>という名詞から名付けました。このように</w:t>
      </w:r>
      <w:r w:rsidR="00D61EBC">
        <w:rPr>
          <w:rFonts w:hint="eastAsia"/>
        </w:rPr>
        <w:t>データをまとめておくと、位置を取得する手間が少なくなりますし、転送にかかる時間も短くなります。</w:t>
      </w:r>
    </w:p>
    <w:p w:rsidR="00231651" w:rsidRPr="00231651" w:rsidRDefault="000E12F9" w:rsidP="00231651">
      <w:r>
        <w:rPr>
          <w:rFonts w:hint="eastAsia"/>
        </w:rPr>
        <w:t>なお</w:t>
      </w:r>
      <w:r w:rsidR="00D61EBC">
        <w:rPr>
          <w:rFonts w:hint="eastAsia"/>
        </w:rPr>
        <w:t>、</w:t>
      </w:r>
      <w:r w:rsidR="00231651">
        <w:rPr>
          <w:rFonts w:hint="eastAsia"/>
        </w:rPr>
        <w:t>スポット・ライトはポイント・ライトより計算に手間がかかるので、最大</w:t>
      </w:r>
      <w:r w:rsidR="00231651">
        <w:rPr>
          <w:rFonts w:hint="eastAsia"/>
        </w:rPr>
        <w:t>4</w:t>
      </w:r>
      <w:r w:rsidR="00231651">
        <w:rPr>
          <w:rFonts w:hint="eastAsia"/>
        </w:rPr>
        <w:t>個</w:t>
      </w:r>
      <w:r>
        <w:rPr>
          <w:rFonts w:hint="eastAsia"/>
        </w:rPr>
        <w:t>にしてみました</w:t>
      </w:r>
      <w:r w:rsidR="00231651">
        <w:rPr>
          <w:rFonts w:hint="eastAsia"/>
        </w:rPr>
        <w:t>。</w:t>
      </w:r>
    </w:p>
    <w:p w:rsidR="00231651" w:rsidRDefault="00231651" w:rsidP="00231651">
      <w:pPr>
        <w:pStyle w:val="2"/>
      </w:pPr>
      <w:r>
        <w:t>明るさを計算するプログラムの追加</w:t>
      </w:r>
    </w:p>
    <w:p w:rsidR="00231651" w:rsidRDefault="00F25E01" w:rsidP="00231651">
      <w:r>
        <w:t>データを定義したので、スポット・ライトの明るさを計算を追加しましょう</w:t>
      </w:r>
      <w:r w:rsidR="00231651">
        <w:t>。</w:t>
      </w:r>
      <w:r w:rsidR="00231651">
        <w:br/>
      </w:r>
      <w:r>
        <w:t>Fragment</w:t>
      </w:r>
      <w:r w:rsidR="00231651">
        <w:t>Lighting.</w:t>
      </w:r>
      <w:r w:rsidR="00D07575">
        <w:t>frag</w:t>
      </w:r>
      <w:r w:rsidR="00231651">
        <w:t>の</w:t>
      </w:r>
      <w:r w:rsidR="00231651">
        <w:rPr>
          <w:rFonts w:hint="eastAsia"/>
        </w:rPr>
        <w:t>main</w:t>
      </w:r>
      <w:r w:rsidR="00231651">
        <w:rPr>
          <w:rFonts w:hint="eastAsia"/>
        </w:rPr>
        <w:t>関数に、次のプログラムを追加してください。</w:t>
      </w:r>
    </w:p>
    <w:p w:rsidR="00231651" w:rsidRDefault="00F25E01" w:rsidP="00231651">
      <w:pPr>
        <w:pStyle w:val="ac"/>
      </w:pPr>
      <w:r>
        <w:rPr>
          <w:color w:val="FF0000"/>
        </w:rPr>
        <w:t xml:space="preserve"> </w:t>
      </w:r>
      <w:r w:rsidR="00231651">
        <w:t xml:space="preserve">  </w:t>
      </w:r>
      <w:r w:rsidR="00231651">
        <w:rPr>
          <w:color w:val="008000"/>
        </w:rPr>
        <w:t xml:space="preserve">// </w:t>
      </w:r>
      <w:r w:rsidR="00231651">
        <w:rPr>
          <w:rFonts w:hint="eastAsia"/>
          <w:color w:val="008000"/>
        </w:rPr>
        <w:t>ポイント・</w:t>
      </w:r>
      <w:r w:rsidR="00231651">
        <w:rPr>
          <w:color w:val="008000"/>
        </w:rPr>
        <w:t>ライトの明るさを計算</w:t>
      </w:r>
      <w:r w:rsidR="00231651">
        <w:rPr>
          <w:rFonts w:hint="eastAsia"/>
          <w:color w:val="008000"/>
        </w:rPr>
        <w:t>.</w:t>
      </w:r>
      <w:r w:rsidR="00231651">
        <w:br/>
      </w:r>
      <w:r>
        <w:rPr>
          <w:color w:val="FF0000"/>
        </w:rPr>
        <w:t xml:space="preserve"> </w:t>
      </w:r>
      <w:r w:rsidR="00231651">
        <w:t xml:space="preserve">  </w:t>
      </w:r>
      <w:r w:rsidR="00231651" w:rsidRPr="002C7119">
        <w:rPr>
          <w:color w:val="0000FF"/>
        </w:rPr>
        <w:t xml:space="preserve">for </w:t>
      </w:r>
      <w:r w:rsidR="00231651">
        <w:t>(</w:t>
      </w:r>
      <w:r w:rsidR="00231651" w:rsidRPr="002C7119">
        <w:rPr>
          <w:color w:val="0000FF"/>
        </w:rPr>
        <w:t xml:space="preserve">int </w:t>
      </w:r>
      <w:r w:rsidR="00231651">
        <w:t>i = 0; i &lt; 8; ++i) {</w:t>
      </w:r>
      <w:r w:rsidR="00231651">
        <w:br/>
      </w:r>
      <w:r>
        <w:rPr>
          <w:color w:val="FF0000"/>
        </w:rPr>
        <w:t xml:space="preserve"> </w:t>
      </w:r>
      <w:r w:rsidR="00231651">
        <w:t xml:space="preserve">    </w:t>
      </w:r>
      <w:r w:rsidR="00231651" w:rsidRPr="002C7119">
        <w:rPr>
          <w:color w:val="0000FF"/>
        </w:rPr>
        <w:t xml:space="preserve">if </w:t>
      </w:r>
      <w:r w:rsidR="00231651">
        <w:t>(</w:t>
      </w:r>
      <w:r w:rsidR="00231651" w:rsidRPr="002C7119">
        <w:rPr>
          <w:color w:val="C45911" w:themeColor="accent2" w:themeShade="BF"/>
        </w:rPr>
        <w:t>dot</w:t>
      </w:r>
      <w:r w:rsidR="00231651">
        <w:t>(pointLight.color[i], pointLight.color[i]) != 0) {</w:t>
      </w:r>
      <w:r w:rsidR="00231651">
        <w:br/>
      </w:r>
      <w:r w:rsidR="00244AA6">
        <w:rPr>
          <w:color w:val="FF0000"/>
        </w:rPr>
        <w:t xml:space="preserve"> </w:t>
      </w:r>
      <w:r w:rsidR="00244AA6">
        <w:t xml:space="preserve">      </w:t>
      </w:r>
      <w:r w:rsidR="00244AA6">
        <w:rPr>
          <w:color w:val="008000"/>
        </w:rPr>
        <w:t xml:space="preserve">// </w:t>
      </w:r>
      <w:r w:rsidR="00244AA6">
        <w:rPr>
          <w:color w:val="008000"/>
        </w:rPr>
        <w:t>フラグメントからライトへ向かうベクトルを計算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vec3 </w:t>
      </w:r>
      <w:r w:rsidR="00244AA6">
        <w:t>lightVector = pointLight.position[i] - inPosition;</w:t>
      </w:r>
      <w:r w:rsidR="00244AA6">
        <w:br/>
      </w:r>
      <w:r w:rsidR="00244AA6">
        <w:rPr>
          <w:color w:val="FF0000"/>
        </w:rPr>
        <w:t xml:space="preserve"> </w:t>
      </w:r>
      <w:r w:rsidR="00244AA6">
        <w:t xml:space="preserve">      </w:t>
      </w:r>
      <w:r w:rsidR="00244AA6" w:rsidRPr="002C7119">
        <w:rPr>
          <w:color w:val="0000FF"/>
        </w:rPr>
        <w:t xml:space="preserve">vec3 </w:t>
      </w:r>
      <w:r w:rsidR="00244AA6">
        <w:t xml:space="preserve">lightDir = </w:t>
      </w:r>
      <w:r w:rsidR="00244AA6">
        <w:rPr>
          <w:color w:val="C45911" w:themeColor="accent2" w:themeShade="BF"/>
        </w:rPr>
        <w:t>normalize</w:t>
      </w:r>
      <w:r w:rsidR="00244AA6">
        <w:t>(lightVector);</w:t>
      </w:r>
      <w:r w:rsidR="00244AA6">
        <w:br/>
      </w:r>
      <w:r w:rsidR="00244AA6">
        <w:rPr>
          <w:color w:val="FF0000"/>
        </w:rPr>
        <w:t xml:space="preserve"> </w:t>
      </w:r>
      <w:r w:rsidR="00244AA6">
        <w:t xml:space="preserve">      </w:t>
      </w:r>
      <w:r w:rsidR="00244AA6">
        <w:rPr>
          <w:color w:val="008000"/>
        </w:rPr>
        <w:t xml:space="preserve">// </w:t>
      </w:r>
      <w:r w:rsidR="00244AA6">
        <w:rPr>
          <w:color w:val="008000"/>
        </w:rPr>
        <w:t>面の傾きによる明るさの変化量を</w:t>
      </w:r>
      <w:r w:rsidR="00244AA6">
        <w:rPr>
          <w:rFonts w:hint="eastAsia"/>
          <w:color w:val="008000"/>
        </w:rPr>
        <w:t>計算</w:t>
      </w:r>
      <w:r w:rsidR="00244AA6">
        <w:rPr>
          <w:rFonts w:hint="eastAsia"/>
          <w:color w:val="008000"/>
        </w:rPr>
        <w:t>.</w:t>
      </w:r>
      <w:r w:rsidR="00244AA6">
        <w:br/>
      </w:r>
      <w:r w:rsidR="00244AA6">
        <w:rPr>
          <w:color w:val="FF0000"/>
        </w:rPr>
        <w:t xml:space="preserve"> </w:t>
      </w:r>
      <w:r w:rsidR="00244AA6">
        <w:t xml:space="preserve">      </w:t>
      </w:r>
      <w:r w:rsidR="00244AA6" w:rsidRPr="002C7119">
        <w:rPr>
          <w:color w:val="0000FF"/>
        </w:rPr>
        <w:t xml:space="preserve">float </w:t>
      </w:r>
      <w:r w:rsidR="00244AA6">
        <w:t xml:space="preserve">cosTheta = </w:t>
      </w:r>
      <w:r w:rsidR="00244AA6" w:rsidRPr="00346CC8">
        <w:rPr>
          <w:color w:val="C45911" w:themeColor="accent2" w:themeShade="BF"/>
        </w:rPr>
        <w:t>clamp</w:t>
      </w:r>
      <w:r w:rsidR="00244AA6">
        <w:t>(</w:t>
      </w:r>
      <w:r w:rsidR="00244AA6" w:rsidRPr="002C7119">
        <w:rPr>
          <w:color w:val="C45911" w:themeColor="accent2" w:themeShade="BF"/>
        </w:rPr>
        <w:t>dot</w:t>
      </w:r>
      <w:r w:rsidR="00244AA6">
        <w:t>(normal, lightDir), 0.0, 1.0);</w:t>
      </w:r>
      <w:r w:rsidR="00244AA6">
        <w:br/>
      </w:r>
      <w:r w:rsidR="00244AA6">
        <w:rPr>
          <w:color w:val="FF0000"/>
        </w:rPr>
        <w:t xml:space="preserve"> </w:t>
      </w:r>
      <w:r w:rsidR="00244AA6">
        <w:t xml:space="preserve">      </w:t>
      </w:r>
      <w:r w:rsidR="00244AA6">
        <w:rPr>
          <w:color w:val="008000"/>
        </w:rPr>
        <w:t xml:space="preserve">// </w:t>
      </w:r>
      <w:r w:rsidR="00244AA6">
        <w:rPr>
          <w:color w:val="008000"/>
        </w:rPr>
        <w:t>距離による明るさの変化量を</w:t>
      </w:r>
      <w:r w:rsidR="00244AA6">
        <w:rPr>
          <w:rFonts w:hint="eastAsia"/>
          <w:color w:val="008000"/>
        </w:rPr>
        <w:t>計算</w:t>
      </w:r>
      <w:r w:rsidR="00244AA6">
        <w:rPr>
          <w:rFonts w:hint="eastAsia"/>
          <w:color w:val="008000"/>
        </w:rPr>
        <w:t>.</w:t>
      </w:r>
      <w:r w:rsidR="00244AA6">
        <w:br/>
      </w:r>
      <w:r>
        <w:rPr>
          <w:color w:val="FF0000"/>
        </w:rPr>
        <w:t xml:space="preserve"> </w:t>
      </w:r>
      <w:r w:rsidR="00231651">
        <w:t xml:space="preserve">      </w:t>
      </w:r>
      <w:r w:rsidR="00231651" w:rsidRPr="002C7119">
        <w:rPr>
          <w:color w:val="0000FF"/>
        </w:rPr>
        <w:t xml:space="preserve">float </w:t>
      </w:r>
      <w:r w:rsidR="00231651">
        <w:t>intensity = 1</w:t>
      </w:r>
      <w:r w:rsidR="00C97B9C">
        <w:t>.0</w:t>
      </w:r>
      <w:r w:rsidR="00231651">
        <w:t xml:space="preserve"> / </w:t>
      </w:r>
      <w:r w:rsidR="00C97B9C">
        <w:t xml:space="preserve">(1.0 + </w:t>
      </w:r>
      <w:r w:rsidR="00231651" w:rsidRPr="002C7119">
        <w:rPr>
          <w:color w:val="C45911" w:themeColor="accent2" w:themeShade="BF"/>
        </w:rPr>
        <w:t>dot</w:t>
      </w:r>
      <w:r w:rsidR="00231651">
        <w:t>(lightVector, lightVector)</w:t>
      </w:r>
      <w:r w:rsidR="00C97B9C">
        <w:t>)</w:t>
      </w:r>
      <w:r w:rsidR="00231651">
        <w:t>;</w:t>
      </w:r>
      <w:r w:rsidR="00231651">
        <w:br/>
      </w:r>
      <w:r w:rsidR="00244AA6">
        <w:rPr>
          <w:color w:val="FF0000"/>
        </w:rPr>
        <w:t xml:space="preserve"> </w:t>
      </w:r>
      <w:r w:rsidR="00244AA6">
        <w:t xml:space="preserve">      </w:t>
      </w:r>
      <w:r w:rsidR="00244AA6">
        <w:rPr>
          <w:color w:val="008000"/>
        </w:rPr>
        <w:t xml:space="preserve">// </w:t>
      </w:r>
      <w:r w:rsidR="00244AA6">
        <w:rPr>
          <w:color w:val="008000"/>
        </w:rPr>
        <w:t>変化量をかけ合わせて明るさを求め、合計に加算</w:t>
      </w:r>
      <w:r w:rsidR="00244AA6">
        <w:rPr>
          <w:rFonts w:hint="eastAsia"/>
          <w:color w:val="008000"/>
        </w:rPr>
        <w:t>.</w:t>
      </w:r>
      <w:r w:rsidR="00244AA6">
        <w:br/>
      </w:r>
      <w:r>
        <w:rPr>
          <w:color w:val="FF0000"/>
        </w:rPr>
        <w:t xml:space="preserve"> </w:t>
      </w:r>
      <w:r w:rsidR="00231651">
        <w:t xml:space="preserve">      lightColor += pointLight.color[i] * cosTheta * intensity;</w:t>
      </w:r>
      <w:r w:rsidR="00231651">
        <w:br/>
      </w:r>
      <w:r>
        <w:rPr>
          <w:color w:val="FF0000"/>
        </w:rPr>
        <w:t xml:space="preserve"> </w:t>
      </w:r>
      <w:r w:rsidR="00231651">
        <w:tab/>
        <w:t>}</w:t>
      </w:r>
      <w:r w:rsidR="00231651">
        <w:br/>
        <w:t xml:space="preserve"> </w:t>
      </w:r>
      <w:r>
        <w:t xml:space="preserve"> </w:t>
      </w:r>
      <w:r w:rsidR="00231651">
        <w:t xml:space="preserve"> }</w:t>
      </w:r>
      <w:r w:rsidR="00231651">
        <w:br/>
      </w:r>
      <w:r>
        <w:br/>
      </w:r>
      <w:r w:rsidRPr="00DE5648">
        <w:rPr>
          <w:color w:val="FF0000"/>
        </w:rPr>
        <w:t>+</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sidRPr="00DE5648">
        <w:rPr>
          <w:color w:val="FF0000"/>
        </w:rPr>
        <w:t>+</w:t>
      </w:r>
      <w:r>
        <w:t xml:space="preserve">  </w:t>
      </w:r>
      <w:r w:rsidRPr="002C7119">
        <w:rPr>
          <w:color w:val="0000FF"/>
        </w:rPr>
        <w:t xml:space="preserve">for </w:t>
      </w:r>
      <w:r>
        <w:t>(</w:t>
      </w:r>
      <w:r w:rsidRPr="002C7119">
        <w:rPr>
          <w:color w:val="0000FF"/>
        </w:rPr>
        <w:t xml:space="preserve">int </w:t>
      </w:r>
      <w:r>
        <w:t>i = 0; i &lt; 4; ++i) {</w:t>
      </w:r>
      <w:r>
        <w:br/>
      </w:r>
      <w:r w:rsidRPr="00DE5648">
        <w:rPr>
          <w:color w:val="FF0000"/>
        </w:rPr>
        <w:t>+</w:t>
      </w:r>
      <w:r>
        <w:t xml:space="preserve">    </w:t>
      </w:r>
      <w:r w:rsidRPr="002C7119">
        <w:rPr>
          <w:color w:val="0000FF"/>
        </w:rPr>
        <w:t xml:space="preserve">if </w:t>
      </w:r>
      <w:r>
        <w:t>(</w:t>
      </w:r>
      <w:r w:rsidRPr="002C7119">
        <w:rPr>
          <w:color w:val="C45911" w:themeColor="accent2" w:themeShade="BF"/>
        </w:rPr>
        <w:t>dot</w:t>
      </w:r>
      <w:r>
        <w:t>(spotLight.color[i], spotLight.color[i]) != 0) {</w:t>
      </w:r>
      <w:r w:rsidR="00A87B14">
        <w:br/>
      </w:r>
      <w:r w:rsidR="00A87B14" w:rsidRPr="00DE5648">
        <w:rPr>
          <w:color w:val="FF0000"/>
        </w:rPr>
        <w:t>+</w:t>
      </w:r>
      <w:r w:rsidR="00A87B14">
        <w:t xml:space="preserve">      </w:t>
      </w:r>
      <w:r w:rsidR="00A87B14">
        <w:rPr>
          <w:color w:val="008000"/>
        </w:rPr>
        <w:t xml:space="preserve">// </w:t>
      </w:r>
      <w:r w:rsidR="00A87B14">
        <w:rPr>
          <w:color w:val="008000"/>
        </w:rPr>
        <w:t>フラグメントからライトへ向かうベクトルを計算</w:t>
      </w:r>
      <w:r w:rsidR="00A87B14">
        <w:rPr>
          <w:rFonts w:hint="eastAsia"/>
          <w:color w:val="008000"/>
        </w:rPr>
        <w:t>.</w:t>
      </w:r>
      <w:r>
        <w:br/>
      </w:r>
      <w:r w:rsidRPr="00DE5648">
        <w:rPr>
          <w:color w:val="FF0000"/>
        </w:rPr>
        <w:t>+</w:t>
      </w:r>
      <w:r>
        <w:t xml:space="preserve">      </w:t>
      </w:r>
      <w:r w:rsidRPr="002C7119">
        <w:rPr>
          <w:color w:val="0000FF"/>
        </w:rPr>
        <w:t xml:space="preserve">vec3 </w:t>
      </w:r>
      <w:r>
        <w:t>lightVector = spotLight.position[i] - inPosition;</w:t>
      </w:r>
      <w:r>
        <w:br/>
      </w:r>
      <w:r w:rsidRPr="00DE5648">
        <w:rPr>
          <w:color w:val="FF0000"/>
        </w:rPr>
        <w:t>+</w:t>
      </w:r>
      <w:r>
        <w:t xml:space="preserve">      </w:t>
      </w:r>
      <w:r w:rsidRPr="002C7119">
        <w:rPr>
          <w:color w:val="0000FF"/>
        </w:rPr>
        <w:t xml:space="preserve">vec3 </w:t>
      </w:r>
      <w:r>
        <w:t xml:space="preserve">lightDir = </w:t>
      </w:r>
      <w:r>
        <w:rPr>
          <w:color w:val="C45911" w:themeColor="accent2" w:themeShade="BF"/>
        </w:rPr>
        <w:t>normalize</w:t>
      </w:r>
      <w:r>
        <w:t>(lightVector);</w:t>
      </w:r>
      <w:r w:rsidR="00C97B9C">
        <w:br/>
      </w:r>
      <w:r w:rsidR="001B7D6F" w:rsidRPr="00DE5648">
        <w:rPr>
          <w:color w:val="FF0000"/>
        </w:rPr>
        <w:t>+</w:t>
      </w:r>
      <w:r w:rsidR="001B7D6F">
        <w:t xml:space="preserve">      </w:t>
      </w:r>
      <w:r w:rsidR="001B7D6F">
        <w:rPr>
          <w:color w:val="008000"/>
        </w:rPr>
        <w:t xml:space="preserve">// </w:t>
      </w:r>
      <w:r w:rsidR="001B7D6F">
        <w:rPr>
          <w:color w:val="008000"/>
        </w:rPr>
        <w:t>面の傾きによる明るさの変化量を</w:t>
      </w:r>
      <w:r w:rsidR="001B7D6F">
        <w:rPr>
          <w:rFonts w:hint="eastAsia"/>
          <w:color w:val="008000"/>
        </w:rPr>
        <w:t>計算</w:t>
      </w:r>
      <w:r w:rsidR="001B7D6F">
        <w:rPr>
          <w:rFonts w:hint="eastAsia"/>
          <w:color w:val="008000"/>
        </w:rPr>
        <w:t>.</w:t>
      </w:r>
      <w:r w:rsidR="001B7D6F">
        <w:br/>
      </w:r>
      <w:r w:rsidR="001B7D6F" w:rsidRPr="00DE5648">
        <w:rPr>
          <w:color w:val="FF0000"/>
        </w:rPr>
        <w:t>+</w:t>
      </w:r>
      <w:r w:rsidR="001B7D6F">
        <w:t xml:space="preserve">      </w:t>
      </w:r>
      <w:r w:rsidR="001B7D6F" w:rsidRPr="002C7119">
        <w:rPr>
          <w:color w:val="0000FF"/>
        </w:rPr>
        <w:t xml:space="preserve">float </w:t>
      </w:r>
      <w:r w:rsidR="001B7D6F">
        <w:t xml:space="preserve">cosTheta = </w:t>
      </w:r>
      <w:r w:rsidR="001B7D6F" w:rsidRPr="00346CC8">
        <w:rPr>
          <w:color w:val="C45911" w:themeColor="accent2" w:themeShade="BF"/>
        </w:rPr>
        <w:t>clamp</w:t>
      </w:r>
      <w:r w:rsidR="001B7D6F">
        <w:t>(</w:t>
      </w:r>
      <w:r w:rsidR="001B7D6F" w:rsidRPr="002C7119">
        <w:rPr>
          <w:color w:val="C45911" w:themeColor="accent2" w:themeShade="BF"/>
        </w:rPr>
        <w:t>dot</w:t>
      </w:r>
      <w:r w:rsidR="006419CE">
        <w:t>(n</w:t>
      </w:r>
      <w:r w:rsidR="001B7D6F">
        <w:t>ormal, lightDir), 0.0, 1.0);</w:t>
      </w:r>
      <w:r w:rsidR="001B7D6F">
        <w:br/>
      </w:r>
      <w:r w:rsidR="00A87B14" w:rsidRPr="00DE5648">
        <w:rPr>
          <w:color w:val="FF0000"/>
        </w:rPr>
        <w:t>+</w:t>
      </w:r>
      <w:r w:rsidR="00A87B14">
        <w:t xml:space="preserve">      </w:t>
      </w:r>
      <w:r w:rsidR="00A87B14">
        <w:rPr>
          <w:color w:val="008000"/>
        </w:rPr>
        <w:t xml:space="preserve">// </w:t>
      </w:r>
      <w:r w:rsidR="00A87B14">
        <w:rPr>
          <w:color w:val="008000"/>
        </w:rPr>
        <w:t>距離による明るさの変化量を</w:t>
      </w:r>
      <w:r w:rsidR="00A87B14">
        <w:rPr>
          <w:rFonts w:hint="eastAsia"/>
          <w:color w:val="008000"/>
        </w:rPr>
        <w:t>計算</w:t>
      </w:r>
      <w:r w:rsidR="00A87B14">
        <w:rPr>
          <w:rFonts w:hint="eastAsia"/>
          <w:color w:val="008000"/>
        </w:rPr>
        <w:t>.</w:t>
      </w:r>
      <w:r w:rsidR="00A87B14">
        <w:br/>
      </w:r>
      <w:r w:rsidRPr="00DE5648">
        <w:rPr>
          <w:color w:val="FF0000"/>
        </w:rPr>
        <w:t>+</w:t>
      </w:r>
      <w:r>
        <w:t xml:space="preserve">      </w:t>
      </w:r>
      <w:r w:rsidRPr="002C7119">
        <w:rPr>
          <w:color w:val="0000FF"/>
        </w:rPr>
        <w:t xml:space="preserve">float </w:t>
      </w:r>
      <w:r>
        <w:t>intensity = 1</w:t>
      </w:r>
      <w:r w:rsidR="00A87B14">
        <w:t>.0</w:t>
      </w:r>
      <w:r>
        <w:t xml:space="preserve"> / </w:t>
      </w:r>
      <w:r w:rsidR="00A87B14">
        <w:t xml:space="preserve">(1.0 + </w:t>
      </w:r>
      <w:r w:rsidRPr="002C7119">
        <w:rPr>
          <w:color w:val="C45911" w:themeColor="accent2" w:themeShade="BF"/>
        </w:rPr>
        <w:t>dot</w:t>
      </w:r>
      <w:r>
        <w:t>(lightVector, lightVector</w:t>
      </w:r>
      <w:r w:rsidR="00A87B14">
        <w:t>)</w:t>
      </w:r>
      <w:r>
        <w:t>);</w:t>
      </w:r>
      <w:r>
        <w:br/>
      </w:r>
      <w:r w:rsidR="00547603" w:rsidRPr="00DE5648">
        <w:rPr>
          <w:color w:val="FF0000"/>
        </w:rPr>
        <w:t>+</w:t>
      </w:r>
      <w:r w:rsidR="00547603">
        <w:t xml:space="preserve">      </w:t>
      </w:r>
      <w:r w:rsidR="00547603">
        <w:rPr>
          <w:color w:val="008000"/>
        </w:rPr>
        <w:t xml:space="preserve">// </w:t>
      </w:r>
      <w:r w:rsidR="00547603">
        <w:rPr>
          <w:color w:val="008000"/>
        </w:rPr>
        <w:t>放射角による明るさの変化量を</w:t>
      </w:r>
      <w:r w:rsidR="00547603">
        <w:rPr>
          <w:rFonts w:hint="eastAsia"/>
          <w:color w:val="008000"/>
        </w:rPr>
        <w:t>計算</w:t>
      </w:r>
      <w:r w:rsidR="00547603">
        <w:rPr>
          <w:rFonts w:hint="eastAsia"/>
          <w:color w:val="008000"/>
        </w:rPr>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spotCosTheta = </w:t>
      </w:r>
      <w:r w:rsidR="00547603">
        <w:rPr>
          <w:color w:val="C45911" w:themeColor="accent2" w:themeShade="BF"/>
        </w:rPr>
        <w:t>dot</w:t>
      </w:r>
      <w:r w:rsidR="00547603">
        <w:t>(lightD</w:t>
      </w:r>
      <w:r w:rsidR="00160344">
        <w:t>ir, -s</w:t>
      </w:r>
      <w:r w:rsidR="00C85B8C">
        <w:t>p</w:t>
      </w:r>
      <w:r w:rsidR="00160344">
        <w:t>o</w:t>
      </w:r>
      <w:r w:rsidR="00C85B8C">
        <w:t>tLight.dirAndCutOff</w:t>
      </w:r>
      <w:r w:rsidR="00347EA9">
        <w:t>[i]</w:t>
      </w:r>
      <w:r w:rsidR="00C85B8C">
        <w:t>.xyz</w:t>
      </w:r>
      <w:r w:rsidR="00547603">
        <w:t>);</w:t>
      </w:r>
      <w:r w:rsidR="00547603">
        <w:br/>
      </w:r>
      <w:r w:rsidR="00547603" w:rsidRPr="00DE5648">
        <w:rPr>
          <w:color w:val="FF0000"/>
        </w:rPr>
        <w:t>+</w:t>
      </w:r>
      <w:r w:rsidR="00547603">
        <w:t xml:space="preserve">      </w:t>
      </w:r>
      <w:r w:rsidR="00547603" w:rsidRPr="002C7119">
        <w:rPr>
          <w:color w:val="0000FF"/>
        </w:rPr>
        <w:t xml:space="preserve">float </w:t>
      </w:r>
      <w:r w:rsidR="00547603">
        <w:t xml:space="preserve">cutOff = </w:t>
      </w:r>
      <w:r w:rsidR="00FE2BF7">
        <w:rPr>
          <w:rFonts w:hint="eastAsia"/>
          <w:color w:val="C45911" w:themeColor="accent2" w:themeShade="BF"/>
        </w:rPr>
        <w:t>step</w:t>
      </w:r>
      <w:r w:rsidR="00547603">
        <w:t>(spotLight.dirAndCutOff[i].w, spotCosTheta);</w:t>
      </w:r>
      <w:r w:rsidR="00547603">
        <w:br/>
      </w:r>
      <w:r w:rsidR="00A87B14" w:rsidRPr="00DE5648">
        <w:rPr>
          <w:color w:val="FF0000"/>
        </w:rPr>
        <w:t>+</w:t>
      </w:r>
      <w:r w:rsidR="00A87B14">
        <w:t xml:space="preserve">      </w:t>
      </w:r>
      <w:r w:rsidR="00A87B14">
        <w:rPr>
          <w:color w:val="008000"/>
        </w:rPr>
        <w:t>//</w:t>
      </w:r>
      <w:r w:rsidR="00044C28">
        <w:rPr>
          <w:color w:val="008000"/>
        </w:rPr>
        <w:t xml:space="preserve"> </w:t>
      </w:r>
      <w:r w:rsidR="00B31FD8">
        <w:rPr>
          <w:color w:val="008000"/>
        </w:rPr>
        <w:t>変化量をかけ合わせて明るさ</w:t>
      </w:r>
      <w:r w:rsidR="00044C28">
        <w:rPr>
          <w:color w:val="008000"/>
        </w:rPr>
        <w:t>を</w:t>
      </w:r>
      <w:r w:rsidR="00D91355">
        <w:rPr>
          <w:color w:val="008000"/>
        </w:rPr>
        <w:t>求め</w:t>
      </w:r>
      <w:r w:rsidR="00B31FD8">
        <w:rPr>
          <w:color w:val="008000"/>
        </w:rPr>
        <w:t>、</w:t>
      </w:r>
      <w:r w:rsidR="00BF4B54">
        <w:rPr>
          <w:color w:val="008000"/>
        </w:rPr>
        <w:t>合計</w:t>
      </w:r>
      <w:r w:rsidR="00B229D1">
        <w:rPr>
          <w:color w:val="008000"/>
        </w:rPr>
        <w:t>に加算</w:t>
      </w:r>
      <w:r w:rsidR="00A87B14">
        <w:rPr>
          <w:rFonts w:hint="eastAsia"/>
          <w:color w:val="008000"/>
        </w:rPr>
        <w:t>.</w:t>
      </w:r>
      <w:r w:rsidR="00A87B14">
        <w:br/>
      </w:r>
      <w:r w:rsidRPr="00DE5648">
        <w:rPr>
          <w:color w:val="FF0000"/>
        </w:rPr>
        <w:t>+</w:t>
      </w:r>
      <w:r>
        <w:t xml:space="preserve">      lightColor += spotLight.color[i] * cosTheta * intensity</w:t>
      </w:r>
      <w:r w:rsidR="004F6F9B">
        <w:t xml:space="preserve"> * cutOff</w:t>
      </w:r>
      <w:r>
        <w:t>;</w:t>
      </w:r>
      <w:r>
        <w:br/>
      </w:r>
      <w:r w:rsidRPr="00DE5648">
        <w:rPr>
          <w:color w:val="FF0000"/>
        </w:rPr>
        <w:t>+</w:t>
      </w:r>
      <w:r>
        <w:tab/>
        <w:t>}</w:t>
      </w:r>
      <w:r>
        <w:br/>
      </w:r>
      <w:r w:rsidRPr="00DE5648">
        <w:rPr>
          <w:color w:val="FF0000"/>
        </w:rPr>
        <w:t>+</w:t>
      </w:r>
      <w:r>
        <w:t xml:space="preserve">  }</w:t>
      </w:r>
      <w:r>
        <w:br/>
      </w:r>
      <w:r w:rsidRPr="00DE5648">
        <w:rPr>
          <w:color w:val="FF0000"/>
        </w:rPr>
        <w:t>+</w:t>
      </w:r>
      <w:r>
        <w:br/>
      </w:r>
      <w:r>
        <w:rPr>
          <w:rFonts w:hint="eastAsia"/>
          <w:color w:val="FF0000"/>
        </w:rPr>
        <w:t xml:space="preserve">　</w:t>
      </w:r>
      <w:r>
        <w:t xml:space="preserve">  fragColor = inColor * </w:t>
      </w:r>
      <w:r w:rsidRPr="00346CC8">
        <w:rPr>
          <w:color w:val="C45911" w:themeColor="accent2" w:themeShade="BF"/>
        </w:rPr>
        <w:t>texture</w:t>
      </w:r>
      <w:r>
        <w:t>(texColor, inTexCoord);</w:t>
      </w:r>
      <w:r>
        <w:br/>
      </w:r>
      <w:r>
        <w:rPr>
          <w:color w:val="FF0000"/>
        </w:rPr>
        <w:t xml:space="preserve"> </w:t>
      </w:r>
      <w:r>
        <w:t xml:space="preserve">  fragColor.rgb </w:t>
      </w:r>
      <w:r>
        <w:rPr>
          <w:rFonts w:hint="eastAsia"/>
        </w:rPr>
        <w:t>*</w:t>
      </w:r>
      <w:r>
        <w:t>= lightColor;</w:t>
      </w:r>
      <w:r>
        <w:br/>
      </w:r>
      <w:r>
        <w:rPr>
          <w:color w:val="FF0000"/>
        </w:rPr>
        <w:t xml:space="preserve"> </w:t>
      </w:r>
      <w:r>
        <w:t xml:space="preserve">  fragColor.rgb += ambientLight.color;</w:t>
      </w:r>
      <w:r>
        <w:br/>
      </w:r>
      <w:r w:rsidR="00231651">
        <w:t>}</w:t>
      </w:r>
    </w:p>
    <w:p w:rsidR="00996F69" w:rsidRDefault="00996F69" w:rsidP="00996F69">
      <w:r>
        <w:t>スポット・ライトも、ポイント・ライトと同様に</w:t>
      </w:r>
      <w:r w:rsidR="001B7D6F">
        <w:t>、光が浅い角度で当たるほど、またライトが遠くにある</w:t>
      </w:r>
      <w:r>
        <w:t>ほど</w:t>
      </w:r>
      <w:r w:rsidR="001F0EEE">
        <w:t>明るさ</w:t>
      </w:r>
      <w:r>
        <w:t>が減少します</w:t>
      </w:r>
      <w:r>
        <w:rPr>
          <w:rFonts w:hint="eastAsia"/>
        </w:rPr>
        <w:t>。</w:t>
      </w:r>
      <w:r w:rsidR="004F6F9B">
        <w:rPr>
          <w:rFonts w:hint="eastAsia"/>
        </w:rPr>
        <w:t>これはポイント・ライトと全く同じ式で計算できます。それに加えて、</w:t>
      </w:r>
      <w:r w:rsidR="001F0EEE">
        <w:rPr>
          <w:rFonts w:hint="eastAsia"/>
        </w:rPr>
        <w:t>放射角をこえると急速に明るさが減少していきます。これを行っているのが</w:t>
      </w:r>
      <w:r w:rsidR="001F0EEE">
        <w:rPr>
          <w:rFonts w:hint="eastAsia"/>
        </w:rPr>
        <w:t>spotCosTheta(</w:t>
      </w:r>
      <w:r w:rsidR="001F0EEE">
        <w:rPr>
          <w:rFonts w:hint="eastAsia"/>
        </w:rPr>
        <w:t>すぽっと・こす・しーた</w:t>
      </w:r>
      <w:r w:rsidR="001F0EEE">
        <w:rPr>
          <w:rFonts w:hint="eastAsia"/>
        </w:rPr>
        <w:t>)</w:t>
      </w:r>
      <w:r w:rsidR="001F0EEE">
        <w:rPr>
          <w:rFonts w:hint="eastAsia"/>
        </w:rPr>
        <w:t>と</w:t>
      </w:r>
      <w:r w:rsidR="001F0EEE">
        <w:rPr>
          <w:rFonts w:hint="eastAsia"/>
        </w:rPr>
        <w:t>cutOff(</w:t>
      </w:r>
      <w:r w:rsidR="001F0EEE">
        <w:rPr>
          <w:rFonts w:hint="eastAsia"/>
        </w:rPr>
        <w:t>かっと・おふ</w:t>
      </w:r>
      <w:r w:rsidR="001F0EEE">
        <w:rPr>
          <w:rFonts w:hint="eastAsia"/>
        </w:rPr>
        <w:t>)</w:t>
      </w:r>
      <w:r w:rsidR="001F0EEE">
        <w:rPr>
          <w:rFonts w:hint="eastAsia"/>
        </w:rPr>
        <w:t>の計算です。</w:t>
      </w:r>
      <w:r w:rsidR="00971391">
        <w:br/>
      </w:r>
      <w:r w:rsidR="00B86115">
        <w:rPr>
          <w:rFonts w:hint="eastAsia"/>
        </w:rPr>
        <w:t>spo</w:t>
      </w:r>
      <w:r w:rsidR="00D31FF3">
        <w:rPr>
          <w:rFonts w:hint="eastAsia"/>
        </w:rPr>
        <w:t>tCosTheta</w:t>
      </w:r>
      <w:r w:rsidR="00D31FF3">
        <w:rPr>
          <w:rFonts w:hint="eastAsia"/>
        </w:rPr>
        <w:t>は、</w:t>
      </w:r>
      <w:r w:rsidR="00971391">
        <w:rPr>
          <w:rFonts w:hint="eastAsia"/>
        </w:rPr>
        <w:t>「ライトの位置と</w:t>
      </w:r>
      <w:r w:rsidR="00D31FF3">
        <w:rPr>
          <w:rFonts w:hint="eastAsia"/>
        </w:rPr>
        <w:t>フラグメント</w:t>
      </w:r>
      <w:r w:rsidR="009B6B56">
        <w:rPr>
          <w:rFonts w:hint="eastAsia"/>
        </w:rPr>
        <w:t>を結ぶベクトルと</w:t>
      </w:r>
      <w:r w:rsidR="001855E7">
        <w:rPr>
          <w:rFonts w:hint="eastAsia"/>
        </w:rPr>
        <w:t>、</w:t>
      </w:r>
      <w:r w:rsidR="009B6B56">
        <w:rPr>
          <w:rFonts w:hint="eastAsia"/>
        </w:rPr>
        <w:t>ライトの方向がなす角θ」のコサインです</w:t>
      </w:r>
      <w:r w:rsidR="009B6B56">
        <w:rPr>
          <w:rFonts w:hint="eastAsia"/>
        </w:rPr>
        <w:t>(</w:t>
      </w:r>
      <w:r w:rsidR="00190FF8">
        <w:t>2</w:t>
      </w:r>
      <w:r w:rsidR="00190FF8">
        <w:t>つの</w:t>
      </w:r>
      <w:r w:rsidR="00190FF8">
        <w:rPr>
          <w:rFonts w:hint="eastAsia"/>
        </w:rPr>
        <w:t>単位ベクトルのなす角の</w:t>
      </w:r>
      <w:r w:rsidR="009B6B56">
        <w:rPr>
          <w:rFonts w:hint="eastAsia"/>
        </w:rPr>
        <w:t>コサインを求めるには内積を使うのでしたね</w:t>
      </w:r>
      <w:r w:rsidR="009B6B56">
        <w:rPr>
          <w:rFonts w:hint="eastAsia"/>
        </w:rPr>
        <w:t>)</w:t>
      </w:r>
      <w:r w:rsidR="009B6B56">
        <w:rPr>
          <w:rFonts w:hint="eastAsia"/>
        </w:rPr>
        <w:t>。</w:t>
      </w:r>
      <w:r w:rsidR="001855E7">
        <w:rPr>
          <w:rFonts w:hint="eastAsia"/>
        </w:rPr>
        <w:t>ライトの方向は</w:t>
      </w:r>
      <w:r w:rsidR="001855E7">
        <w:rPr>
          <w:rFonts w:hint="eastAsia"/>
        </w:rPr>
        <w:t>dirAndCutOff</w:t>
      </w:r>
      <w:r w:rsidR="001855E7">
        <w:rPr>
          <w:rFonts w:hint="eastAsia"/>
        </w:rPr>
        <w:t>の</w:t>
      </w:r>
      <w:r w:rsidR="001855E7">
        <w:rPr>
          <w:rFonts w:hint="eastAsia"/>
        </w:rPr>
        <w:t>xyz</w:t>
      </w:r>
      <w:r w:rsidR="001855E7">
        <w:rPr>
          <w:rFonts w:hint="eastAsia"/>
        </w:rPr>
        <w:t>要</w:t>
      </w:r>
      <w:r w:rsidR="001855E7">
        <w:rPr>
          <w:rFonts w:hint="eastAsia"/>
        </w:rPr>
        <w:lastRenderedPageBreak/>
        <w:t>素に格納されているので、この部分だけを取り出しています。</w:t>
      </w:r>
      <w:r w:rsidR="001855E7">
        <w:rPr>
          <w:rFonts w:hint="eastAsia"/>
        </w:rPr>
        <w:t>この値が放射角のコサイン</w:t>
      </w:r>
      <w:r w:rsidR="001855E7">
        <w:t>(</w:t>
      </w:r>
      <w:r w:rsidR="001855E7">
        <w:t>dirAndCutOff</w:t>
      </w:r>
      <w:r w:rsidR="001855E7">
        <w:t>の</w:t>
      </w:r>
      <w:r w:rsidR="001855E7">
        <w:t>w</w:t>
      </w:r>
      <w:r w:rsidR="001855E7">
        <w:t>要素</w:t>
      </w:r>
      <w:r w:rsidR="001855E7">
        <w:t>に格納されています</w:t>
      </w:r>
      <w:r w:rsidR="001855E7">
        <w:t>)</w:t>
      </w:r>
      <w:r w:rsidR="001855E7">
        <w:t>より小さくなったら、光が当たらなくなります。</w:t>
      </w:r>
      <w:r w:rsidR="001855E7">
        <w:t>なお、</w:t>
      </w:r>
      <w:r w:rsidR="001855E7">
        <w:rPr>
          <w:rFonts w:hint="eastAsia"/>
        </w:rPr>
        <w:t>ここで使っている「変数</w:t>
      </w:r>
      <w:r w:rsidR="001855E7">
        <w:rPr>
          <w:rFonts w:hint="eastAsia"/>
        </w:rPr>
        <w:t>.xyz</w:t>
      </w:r>
      <w:r w:rsidR="001855E7">
        <w:rPr>
          <w:rFonts w:hint="eastAsia"/>
        </w:rPr>
        <w:t>」のような書き方は</w:t>
      </w:r>
      <w:r w:rsidR="001855E7">
        <w:rPr>
          <w:rFonts w:hint="eastAsia"/>
        </w:rPr>
        <w:t>GLSL</w:t>
      </w:r>
      <w:r w:rsidR="001855E7">
        <w:rPr>
          <w:rFonts w:hint="eastAsia"/>
        </w:rPr>
        <w:t>の</w:t>
      </w:r>
      <w:r w:rsidR="008057AA">
        <w:rPr>
          <w:rFonts w:hint="eastAsia"/>
        </w:rPr>
        <w:t>ベクトル型</w:t>
      </w:r>
      <w:r w:rsidR="008057AA">
        <w:rPr>
          <w:rFonts w:hint="eastAsia"/>
        </w:rPr>
        <w:t>が持つ</w:t>
      </w:r>
      <w:r w:rsidR="001855E7">
        <w:rPr>
          <w:rFonts w:hint="eastAsia"/>
        </w:rPr>
        <w:t>機能で</w:t>
      </w:r>
      <w:r w:rsidR="008057AA">
        <w:rPr>
          <w:rFonts w:hint="eastAsia"/>
        </w:rPr>
        <w:t>す。この機能を使うと、ベクトル型に含まれる要素を最大</w:t>
      </w:r>
      <w:r w:rsidR="008057AA">
        <w:rPr>
          <w:rFonts w:hint="eastAsia"/>
        </w:rPr>
        <w:t>4</w:t>
      </w:r>
      <w:r w:rsidR="008057AA">
        <w:rPr>
          <w:rFonts w:hint="eastAsia"/>
        </w:rPr>
        <w:t>個まで好きな順序で並び替えて</w:t>
      </w:r>
      <w:r w:rsidR="008057AA">
        <w:rPr>
          <w:rFonts w:hint="eastAsia"/>
        </w:rPr>
        <w:t>float, vec2, vec3, vec4</w:t>
      </w:r>
      <w:r w:rsidR="008057AA">
        <w:rPr>
          <w:rFonts w:hint="eastAsia"/>
        </w:rPr>
        <w:t>の値を作り出すことができます。「変数</w:t>
      </w:r>
      <w:r w:rsidR="008057AA">
        <w:rPr>
          <w:rFonts w:hint="eastAsia"/>
        </w:rPr>
        <w:t>.zz</w:t>
      </w:r>
      <w:r w:rsidR="008057AA">
        <w:rPr>
          <w:rFonts w:hint="eastAsia"/>
        </w:rPr>
        <w:t>」や「変数</w:t>
      </w:r>
      <w:r w:rsidR="008057AA">
        <w:rPr>
          <w:rFonts w:hint="eastAsia"/>
        </w:rPr>
        <w:t>.zyx</w:t>
      </w:r>
      <w:r w:rsidR="008057AA">
        <w:rPr>
          <w:rFonts w:hint="eastAsia"/>
        </w:rPr>
        <w:t>」のようなことができるわけですね。上のプログラムでは、この機能を使って</w:t>
      </w:r>
      <w:r w:rsidR="008057AA">
        <w:rPr>
          <w:rFonts w:hint="eastAsia"/>
        </w:rPr>
        <w:t>xyz</w:t>
      </w:r>
      <w:r w:rsidR="008057AA">
        <w:rPr>
          <w:rFonts w:hint="eastAsia"/>
        </w:rPr>
        <w:t>要素を</w:t>
      </w:r>
      <w:r w:rsidR="008057AA">
        <w:rPr>
          <w:rFonts w:hint="eastAsia"/>
        </w:rPr>
        <w:t>vec3</w:t>
      </w:r>
      <w:r w:rsidR="008057AA">
        <w:rPr>
          <w:rFonts w:hint="eastAsia"/>
        </w:rPr>
        <w:t>型として取り出しています。</w:t>
      </w:r>
      <w:r w:rsidR="00B86115">
        <w:br/>
      </w:r>
      <w:r w:rsidR="00B86115">
        <w:rPr>
          <w:rFonts w:hint="eastAsia"/>
        </w:rPr>
        <w:t>spotCosTheta</w:t>
      </w:r>
      <w:r w:rsidR="00B86115">
        <w:rPr>
          <w:rFonts w:hint="eastAsia"/>
        </w:rPr>
        <w:t>と放射角を比較して、光が当たる範囲かどうかを計算するために、今回は「</w:t>
      </w:r>
      <w:r w:rsidR="00B86115">
        <w:rPr>
          <w:rFonts w:hint="eastAsia"/>
        </w:rPr>
        <w:t>step(</w:t>
      </w:r>
      <w:r w:rsidR="00B86115">
        <w:rPr>
          <w:rFonts w:hint="eastAsia"/>
        </w:rPr>
        <w:t>すてっぷ</w:t>
      </w:r>
      <w:r w:rsidR="00B86115">
        <w:rPr>
          <w:rFonts w:hint="eastAsia"/>
        </w:rPr>
        <w:t>)</w:t>
      </w:r>
      <w:r w:rsidR="00B86115">
        <w:rPr>
          <w:rFonts w:hint="eastAsia"/>
        </w:rPr>
        <w:t>」という</w:t>
      </w:r>
      <w:r w:rsidR="00B86115">
        <w:rPr>
          <w:rFonts w:hint="eastAsia"/>
        </w:rPr>
        <w:t>GLSL</w:t>
      </w:r>
      <w:r w:rsidR="00B86115">
        <w:rPr>
          <w:rFonts w:hint="eastAsia"/>
        </w:rPr>
        <w:t>の関数を使っています。</w:t>
      </w:r>
      <w:r w:rsidR="00724078">
        <w:rPr>
          <w:rFonts w:hint="eastAsia"/>
        </w:rPr>
        <w:t>s</w:t>
      </w:r>
      <w:r w:rsidR="00B86115">
        <w:rPr>
          <w:rFonts w:hint="eastAsia"/>
        </w:rPr>
        <w:t>tep</w:t>
      </w:r>
      <w:r w:rsidR="00B86115">
        <w:rPr>
          <w:rFonts w:hint="eastAsia"/>
        </w:rPr>
        <w:t>関数は</w:t>
      </w:r>
      <w:r w:rsidR="00B86115">
        <w:rPr>
          <w:rFonts w:hint="eastAsia"/>
        </w:rPr>
        <w:t>2</w:t>
      </w:r>
      <w:r w:rsidR="00B86115">
        <w:rPr>
          <w:rFonts w:hint="eastAsia"/>
        </w:rPr>
        <w:t>つの引数</w:t>
      </w:r>
      <w:r w:rsidR="00B86115">
        <w:rPr>
          <w:rFonts w:hint="eastAsia"/>
        </w:rPr>
        <w:t>edge</w:t>
      </w:r>
      <w:r w:rsidR="00724078">
        <w:t>(</w:t>
      </w:r>
      <w:r w:rsidR="00724078">
        <w:t>えっじ</w:t>
      </w:r>
      <w:r w:rsidR="00724078">
        <w:t>)</w:t>
      </w:r>
      <w:r w:rsidR="00B86115">
        <w:rPr>
          <w:rFonts w:hint="eastAsia"/>
        </w:rPr>
        <w:t>と</w:t>
      </w:r>
      <w:r w:rsidR="00B86115">
        <w:rPr>
          <w:rFonts w:hint="eastAsia"/>
        </w:rPr>
        <w:t>x</w:t>
      </w:r>
      <w:r w:rsidR="00B86115">
        <w:rPr>
          <w:rFonts w:hint="eastAsia"/>
        </w:rPr>
        <w:t>を受け取ります。そして、「</w:t>
      </w:r>
      <w:r w:rsidR="00B86115">
        <w:rPr>
          <w:rFonts w:hint="eastAsia"/>
        </w:rPr>
        <w:t>edge &gt; x</w:t>
      </w:r>
      <w:r w:rsidR="00B86115">
        <w:rPr>
          <w:rFonts w:hint="eastAsia"/>
        </w:rPr>
        <w:t>」が成立するなら</w:t>
      </w:r>
      <w:r w:rsidR="00D82E52">
        <w:rPr>
          <w:rFonts w:hint="eastAsia"/>
        </w:rPr>
        <w:t>0</w:t>
      </w:r>
      <w:r w:rsidR="00B86115">
        <w:rPr>
          <w:rFonts w:hint="eastAsia"/>
        </w:rPr>
        <w:t>、不成立なら</w:t>
      </w:r>
      <w:r w:rsidR="00D82E52">
        <w:rPr>
          <w:rFonts w:hint="eastAsia"/>
        </w:rPr>
        <w:t>1</w:t>
      </w:r>
      <w:r w:rsidR="00B86115">
        <w:rPr>
          <w:rFonts w:hint="eastAsia"/>
        </w:rPr>
        <w:t>を返します。</w:t>
      </w:r>
      <w:r w:rsidR="00D82E52">
        <w:rPr>
          <w:rFonts w:hint="eastAsia"/>
        </w:rPr>
        <w:t>上記のプログラムでは「</w:t>
      </w:r>
      <w:r w:rsidR="00D82E52">
        <w:rPr>
          <w:rFonts w:hint="eastAsia"/>
        </w:rPr>
        <w:t>edge=</w:t>
      </w:r>
      <w:r w:rsidR="00D82E52">
        <w:rPr>
          <w:rFonts w:hint="eastAsia"/>
        </w:rPr>
        <w:t>放射角」、「</w:t>
      </w:r>
      <w:r w:rsidR="00D82E52">
        <w:rPr>
          <w:rFonts w:hint="eastAsia"/>
        </w:rPr>
        <w:t>x=</w:t>
      </w:r>
      <w:r w:rsidR="00D82E52">
        <w:rPr>
          <w:rFonts w:hint="eastAsia"/>
        </w:rPr>
        <w:t>θ」ですから、「放射角</w:t>
      </w:r>
      <w:r w:rsidR="00D82E52">
        <w:rPr>
          <w:rFonts w:hint="eastAsia"/>
        </w:rPr>
        <w:t>&gt;</w:t>
      </w:r>
      <w:r w:rsidR="00D82E52">
        <w:rPr>
          <w:rFonts w:hint="eastAsia"/>
        </w:rPr>
        <w:t>θ」であればスポット範囲外なので</w:t>
      </w:r>
      <w:r w:rsidR="00D82E52">
        <w:rPr>
          <w:rFonts w:hint="eastAsia"/>
        </w:rPr>
        <w:t>0</w:t>
      </w:r>
      <w:r w:rsidR="00D82E52">
        <w:rPr>
          <w:rFonts w:hint="eastAsia"/>
        </w:rPr>
        <w:t>、そうでなければ範囲内なので</w:t>
      </w:r>
      <w:r w:rsidR="00D82E52">
        <w:rPr>
          <w:rFonts w:hint="eastAsia"/>
        </w:rPr>
        <w:t>1</w:t>
      </w:r>
      <w:r w:rsidR="00D82E52">
        <w:rPr>
          <w:rFonts w:hint="eastAsia"/>
        </w:rPr>
        <w:t>となります。</w:t>
      </w:r>
    </w:p>
    <w:p w:rsidR="00996F69" w:rsidRPr="00996F69" w:rsidRDefault="00EC1195" w:rsidP="00996F69">
      <w:r>
        <w:rPr>
          <w:rFonts w:hint="eastAsia"/>
        </w:rPr>
        <w:t>これで放射角による明るさの変化量を手に入れたので、全ての数値をかけ合わせてスポット・ライトの明るさを求め、</w:t>
      </w:r>
      <w:r>
        <w:rPr>
          <w:rFonts w:hint="eastAsia"/>
        </w:rPr>
        <w:t>lightColor</w:t>
      </w:r>
      <w:r>
        <w:rPr>
          <w:rFonts w:hint="eastAsia"/>
        </w:rPr>
        <w:t>に加算します。</w:t>
      </w:r>
    </w:p>
    <w:p w:rsidR="006F3EE8" w:rsidRDefault="006F3EE8" w:rsidP="006F3EE8">
      <w:pPr>
        <w:pStyle w:val="2"/>
      </w:pPr>
      <w:r>
        <w:t>スポット・ライト変数の位置を取得する</w:t>
      </w:r>
    </w:p>
    <w:p w:rsidR="006F3EE8" w:rsidRDefault="006F3EE8" w:rsidP="006F3EE8">
      <w:r>
        <w:rPr>
          <w:rFonts w:hint="eastAsia"/>
        </w:rPr>
        <w:t>次に、</w:t>
      </w:r>
      <w:r w:rsidR="00FC7B99">
        <w:rPr>
          <w:rFonts w:hint="eastAsia"/>
        </w:rPr>
        <w:t>スポット</w:t>
      </w:r>
      <w:r>
        <w:rPr>
          <w:rFonts w:hint="eastAsia"/>
        </w:rPr>
        <w:t>・ライト変数の位置を取得します。</w:t>
      </w:r>
      <w:r>
        <w:br/>
      </w:r>
      <w:r>
        <w:rPr>
          <w:rFonts w:hint="eastAsia"/>
        </w:rPr>
        <w:t>Main.cpp</w:t>
      </w:r>
      <w:r w:rsidR="00E358F4">
        <w:rPr>
          <w:rFonts w:hint="eastAsia"/>
        </w:rPr>
        <w:t>を開き、ポイント・ライトの位置を取得しているプログラムの下</w:t>
      </w:r>
      <w:r>
        <w:rPr>
          <w:rFonts w:hint="eastAsia"/>
        </w:rPr>
        <w:t>に、次のプログラムを追加してください。</w:t>
      </w:r>
    </w:p>
    <w:p w:rsidR="006F3EE8" w:rsidRDefault="006F3EE8" w:rsidP="006F3EE8">
      <w:pPr>
        <w:pStyle w:val="ac"/>
      </w:pPr>
      <w:r w:rsidRPr="003856B5">
        <w:t xml:space="preserve"> </w:t>
      </w:r>
      <w:r w:rsidRPr="003856B5">
        <w:rPr>
          <w:color w:val="0000FF"/>
        </w:rPr>
        <w:t>if</w:t>
      </w:r>
      <w:r w:rsidRPr="003856B5">
        <w:t xml:space="preserve"> (texColorLoc &gt;= 0) {</w:t>
      </w:r>
      <w:r w:rsidRPr="003856B5">
        <w:br/>
        <w:t xml:space="preserve">   </w:t>
      </w:r>
      <w:r w:rsidRPr="003856B5">
        <w:rPr>
          <w:color w:val="6F008A"/>
        </w:rPr>
        <w:t>glUniform1i</w:t>
      </w:r>
      <w:r w:rsidRPr="003856B5">
        <w:t>(texColorLoc, 0);</w:t>
      </w:r>
      <w:r w:rsidRPr="003856B5">
        <w:br/>
        <w:t xml:space="preserve"> }</w:t>
      </w:r>
      <w:r w:rsidRPr="003856B5">
        <w:br/>
      </w:r>
      <w:r w:rsidRPr="003856B5">
        <w:br/>
        <w:t xml:space="preserve"> </w:t>
      </w:r>
      <w:r w:rsidRPr="003856B5">
        <w:rPr>
          <w:color w:val="0000FF"/>
        </w:rPr>
        <w:t>const</w:t>
      </w:r>
      <w:r w:rsidRPr="003856B5">
        <w:t xml:space="preserve"> </w:t>
      </w:r>
      <w:r w:rsidRPr="003856B5">
        <w:rPr>
          <w:color w:val="2B91AF"/>
        </w:rPr>
        <w:t xml:space="preserve">GLint </w:t>
      </w:r>
      <w:r w:rsidRPr="003856B5">
        <w:t xml:space="preserve">locMatMVP = </w:t>
      </w:r>
      <w:r w:rsidRPr="003856B5">
        <w:rPr>
          <w:color w:val="6F008A"/>
        </w:rPr>
        <w:t>glGetUniformLocation</w:t>
      </w:r>
      <w:r w:rsidRPr="003856B5">
        <w:t xml:space="preserve">(progLighting, </w:t>
      </w:r>
      <w:r w:rsidRPr="003856B5">
        <w:rPr>
          <w:color w:val="A31515"/>
        </w:rPr>
        <w:t>"matMVP"</w:t>
      </w:r>
      <w:r w:rsidRPr="003856B5">
        <w:t>);</w:t>
      </w:r>
      <w:r w:rsidRPr="003856B5">
        <w:br/>
      </w:r>
      <w:r w:rsidRPr="003856B5">
        <w:rPr>
          <w:color w:val="0000FF"/>
        </w:rPr>
        <w:t xml:space="preserve"> const</w:t>
      </w:r>
      <w:r w:rsidRPr="003856B5">
        <w:t xml:space="preserve"> </w:t>
      </w:r>
      <w:r w:rsidRPr="003856B5">
        <w:rPr>
          <w:color w:val="2B91AF"/>
        </w:rPr>
        <w:t xml:space="preserve">GLint </w:t>
      </w:r>
      <w:r w:rsidRPr="003856B5">
        <w:t>locAmbLightCol =</w:t>
      </w:r>
      <w:r w:rsidRPr="003856B5">
        <w:br/>
        <w:t xml:space="preserve">   </w:t>
      </w:r>
      <w:r w:rsidRPr="003856B5">
        <w:rPr>
          <w:color w:val="6F008A"/>
        </w:rPr>
        <w:t>glGetUniformLocation</w:t>
      </w:r>
      <w:r w:rsidRPr="003856B5">
        <w:t xml:space="preserve">(progLighting, </w:t>
      </w:r>
      <w:r w:rsidRPr="003856B5">
        <w:rPr>
          <w:color w:val="A31515"/>
        </w:rPr>
        <w:t>"ambientLight.color"</w:t>
      </w:r>
      <w:r w:rsidRPr="003856B5">
        <w:t>);</w:t>
      </w:r>
      <w:r w:rsidRPr="003856B5">
        <w:rPr>
          <w:color w:val="FF0000"/>
        </w:rPr>
        <w:br/>
      </w:r>
      <w:r w:rsidRPr="003856B5">
        <w:rPr>
          <w:color w:val="0000FF"/>
        </w:rPr>
        <w:t xml:space="preserve"> const</w:t>
      </w:r>
      <w:r w:rsidRPr="003856B5">
        <w:t xml:space="preserve"> </w:t>
      </w:r>
      <w:r w:rsidRPr="003856B5">
        <w:rPr>
          <w:color w:val="2B91AF"/>
        </w:rPr>
        <w:t xml:space="preserve">GLint </w:t>
      </w:r>
      <w:r w:rsidRPr="003856B5">
        <w:t>locDirLightDir =</w:t>
      </w:r>
      <w:r w:rsidRPr="003856B5">
        <w:br/>
        <w:t xml:space="preserve">   </w:t>
      </w:r>
      <w:r w:rsidRPr="003856B5">
        <w:rPr>
          <w:color w:val="6F008A"/>
        </w:rPr>
        <w:t>glGetUniformLocation</w:t>
      </w:r>
      <w:r w:rsidRPr="003856B5">
        <w:t xml:space="preserve">(progLighting, </w:t>
      </w:r>
      <w:r w:rsidRPr="003856B5">
        <w:rPr>
          <w:color w:val="A31515"/>
        </w:rPr>
        <w:t>"directionalLight.direction"</w:t>
      </w:r>
      <w:r w:rsidRPr="003856B5">
        <w:t>);</w:t>
      </w:r>
      <w:r w:rsidRPr="003856B5">
        <w:br/>
        <w:t xml:space="preserve"> </w:t>
      </w:r>
      <w:r w:rsidRPr="003856B5">
        <w:rPr>
          <w:color w:val="0000FF"/>
        </w:rPr>
        <w:t>const</w:t>
      </w:r>
      <w:r w:rsidRPr="003856B5">
        <w:t xml:space="preserve"> </w:t>
      </w:r>
      <w:r w:rsidRPr="003856B5">
        <w:rPr>
          <w:color w:val="2B91AF"/>
        </w:rPr>
        <w:t xml:space="preserve">GLint </w:t>
      </w:r>
      <w:r w:rsidRPr="003856B5">
        <w:t>locDirLightCol =</w:t>
      </w:r>
      <w:r w:rsidRPr="003856B5">
        <w:br/>
        <w:t xml:space="preserve">   </w:t>
      </w:r>
      <w:r w:rsidRPr="003856B5">
        <w:rPr>
          <w:color w:val="6F008A"/>
        </w:rPr>
        <w:t>glGetUniformLocation</w:t>
      </w:r>
      <w:r w:rsidRPr="003856B5">
        <w:t xml:space="preserve">(progLighting, </w:t>
      </w:r>
      <w:r w:rsidRPr="003856B5">
        <w:rPr>
          <w:color w:val="A31515"/>
        </w:rPr>
        <w:t>"directionalLight.color"</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locPointLightPos =</w:t>
      </w:r>
      <w:r w:rsidRPr="003856B5">
        <w:br/>
        <w:t xml:space="preserve"> </w:t>
      </w:r>
      <w:r w:rsidR="00834DD6">
        <w:t xml:space="preserve"> </w:t>
      </w:r>
      <w:r w:rsidRPr="003856B5">
        <w:t xml:space="preserve"> </w:t>
      </w:r>
      <w:r w:rsidRPr="003856B5">
        <w:rPr>
          <w:color w:val="6F008A"/>
        </w:rPr>
        <w:t>glGetUniformLocation</w:t>
      </w:r>
      <w:r w:rsidRPr="003856B5">
        <w:t xml:space="preserve">(progLighting, </w:t>
      </w:r>
      <w:r w:rsidRPr="003856B5">
        <w:rPr>
          <w:color w:val="A31515"/>
        </w:rPr>
        <w:t>"pointLight.position"</w:t>
      </w:r>
      <w:r w:rsidRPr="003856B5">
        <w:t>);</w:t>
      </w:r>
      <w:r w:rsidRPr="003856B5">
        <w:br/>
      </w:r>
      <w:r w:rsidR="00834DD6">
        <w:rPr>
          <w:color w:val="FF0000"/>
        </w:rPr>
        <w:t xml:space="preserve"> </w:t>
      </w:r>
      <w:r w:rsidRPr="003856B5">
        <w:rPr>
          <w:color w:val="0000FF"/>
        </w:rPr>
        <w:t>const</w:t>
      </w:r>
      <w:r w:rsidRPr="003856B5">
        <w:t xml:space="preserve"> </w:t>
      </w:r>
      <w:r w:rsidRPr="003856B5">
        <w:rPr>
          <w:color w:val="2B91AF"/>
        </w:rPr>
        <w:t xml:space="preserve">GLint </w:t>
      </w:r>
      <w:r w:rsidRPr="003856B5">
        <w:t>locPointLightCol =</w:t>
      </w:r>
      <w:r w:rsidRPr="003856B5">
        <w:br/>
      </w:r>
      <w:r w:rsidR="00834DD6">
        <w:rPr>
          <w:color w:val="FF0000"/>
        </w:rPr>
        <w:t xml:space="preserve"> </w:t>
      </w:r>
      <w:r w:rsidRPr="003856B5">
        <w:t xml:space="preserve">  </w:t>
      </w:r>
      <w:r w:rsidRPr="003856B5">
        <w:rPr>
          <w:color w:val="6F008A"/>
        </w:rPr>
        <w:t>glGetUniformLocation</w:t>
      </w:r>
      <w:r w:rsidRPr="003856B5">
        <w:t xml:space="preserve">(progLighting, </w:t>
      </w:r>
      <w:r w:rsidRPr="003856B5">
        <w:rPr>
          <w:color w:val="A31515"/>
        </w:rPr>
        <w:t>"pointLight.color"</w:t>
      </w:r>
      <w:r w:rsidRPr="003856B5">
        <w:t>);</w:t>
      </w:r>
      <w:r w:rsidRPr="003856B5">
        <w:br/>
      </w:r>
      <w:r w:rsidR="00776EBE" w:rsidRPr="003856B5">
        <w:rPr>
          <w:color w:val="FF0000"/>
        </w:rPr>
        <w:t>+</w:t>
      </w:r>
      <w:r w:rsidR="00776EBE" w:rsidRPr="003856B5">
        <w:rPr>
          <w:color w:val="0000FF"/>
        </w:rPr>
        <w:t>const</w:t>
      </w:r>
      <w:r w:rsidR="00776EBE" w:rsidRPr="003856B5">
        <w:t xml:space="preserve"> </w:t>
      </w:r>
      <w:r w:rsidR="00776EBE" w:rsidRPr="003856B5">
        <w:rPr>
          <w:color w:val="2B91AF"/>
        </w:rPr>
        <w:t xml:space="preserve">GLint </w:t>
      </w:r>
      <w:r w:rsidR="00776EBE">
        <w:t>locSpotLightDir</w:t>
      </w:r>
      <w:r w:rsidR="00776EBE" w:rsidRPr="003856B5">
        <w:t xml:space="preserve"> =</w:t>
      </w:r>
      <w:r w:rsidR="00776EBE" w:rsidRPr="003856B5">
        <w:br/>
      </w:r>
      <w:r w:rsidR="00776EBE" w:rsidRPr="003856B5">
        <w:rPr>
          <w:color w:val="FF0000"/>
        </w:rPr>
        <w:t>+</w:t>
      </w:r>
      <w:r w:rsidR="00776EBE" w:rsidRPr="003856B5">
        <w:t xml:space="preserve">  </w:t>
      </w:r>
      <w:r w:rsidR="00776EBE" w:rsidRPr="003856B5">
        <w:rPr>
          <w:color w:val="6F008A"/>
        </w:rPr>
        <w:t>glGetUniformLocation</w:t>
      </w:r>
      <w:r w:rsidR="00776EBE" w:rsidRPr="003856B5">
        <w:t xml:space="preserve">(progLighting, </w:t>
      </w:r>
      <w:r w:rsidR="00776EBE" w:rsidRPr="003856B5">
        <w:rPr>
          <w:color w:val="A31515"/>
        </w:rPr>
        <w:t>"</w:t>
      </w:r>
      <w:r w:rsidR="00776EBE">
        <w:rPr>
          <w:color w:val="A31515"/>
        </w:rPr>
        <w:t>spot</w:t>
      </w:r>
      <w:r w:rsidR="00776EBE" w:rsidRPr="003856B5">
        <w:rPr>
          <w:color w:val="A31515"/>
        </w:rPr>
        <w:t>Light.</w:t>
      </w:r>
      <w:r w:rsidR="00776EBE">
        <w:rPr>
          <w:color w:val="A31515"/>
        </w:rPr>
        <w:t>dirAndCutOff</w:t>
      </w:r>
      <w:r w:rsidR="00776EBE" w:rsidRPr="003856B5">
        <w:rPr>
          <w:color w:val="A31515"/>
        </w:rPr>
        <w:t>"</w:t>
      </w:r>
      <w:r w:rsidR="00776EBE" w:rsidRPr="003856B5">
        <w:t>);</w:t>
      </w:r>
      <w:r w:rsidR="00776EBE"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LightPos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Light.position"</w:t>
      </w:r>
      <w:r w:rsidR="00834DD6" w:rsidRPr="003856B5">
        <w:t>);</w:t>
      </w:r>
      <w:r w:rsidR="00834DD6" w:rsidRPr="003856B5">
        <w:br/>
      </w:r>
      <w:r w:rsidR="00834DD6" w:rsidRPr="003856B5">
        <w:rPr>
          <w:color w:val="FF0000"/>
        </w:rPr>
        <w:t>+</w:t>
      </w:r>
      <w:r w:rsidR="00834DD6" w:rsidRPr="003856B5">
        <w:rPr>
          <w:color w:val="0000FF"/>
        </w:rPr>
        <w:t>const</w:t>
      </w:r>
      <w:r w:rsidR="00834DD6" w:rsidRPr="003856B5">
        <w:t xml:space="preserve"> </w:t>
      </w:r>
      <w:r w:rsidR="00834DD6" w:rsidRPr="003856B5">
        <w:rPr>
          <w:color w:val="2B91AF"/>
        </w:rPr>
        <w:t xml:space="preserve">GLint </w:t>
      </w:r>
      <w:r w:rsidR="00834DD6">
        <w:t>locSpot</w:t>
      </w:r>
      <w:r w:rsidR="00834DD6" w:rsidRPr="003856B5">
        <w:t>LightCol =</w:t>
      </w:r>
      <w:r w:rsidR="00834DD6" w:rsidRPr="003856B5">
        <w:br/>
      </w:r>
      <w:r w:rsidR="00834DD6" w:rsidRPr="003856B5">
        <w:rPr>
          <w:color w:val="FF0000"/>
        </w:rPr>
        <w:t>+</w:t>
      </w:r>
      <w:r w:rsidR="00834DD6" w:rsidRPr="003856B5">
        <w:t xml:space="preserve">  </w:t>
      </w:r>
      <w:r w:rsidR="00834DD6" w:rsidRPr="003856B5">
        <w:rPr>
          <w:color w:val="6F008A"/>
        </w:rPr>
        <w:t>glGetUniformLocation</w:t>
      </w:r>
      <w:r w:rsidR="00834DD6" w:rsidRPr="003856B5">
        <w:t xml:space="preserve">(progLighting, </w:t>
      </w:r>
      <w:r w:rsidR="00834DD6" w:rsidRPr="003856B5">
        <w:rPr>
          <w:color w:val="A31515"/>
        </w:rPr>
        <w:t>"</w:t>
      </w:r>
      <w:r w:rsidR="00834DD6">
        <w:rPr>
          <w:color w:val="A31515"/>
        </w:rPr>
        <w:t>spot</w:t>
      </w:r>
      <w:r w:rsidR="00834DD6" w:rsidRPr="003856B5">
        <w:rPr>
          <w:color w:val="A31515"/>
        </w:rPr>
        <w:t>Light.color"</w:t>
      </w:r>
      <w:r w:rsidR="00834DD6" w:rsidRPr="003856B5">
        <w:t>);</w:t>
      </w:r>
      <w:r w:rsidR="00834DD6" w:rsidRPr="003856B5">
        <w:br/>
      </w:r>
      <w:r w:rsidR="00C75C32">
        <w:rPr>
          <w:color w:val="FF0000"/>
        </w:rPr>
        <w:t xml:space="preserve"> </w:t>
      </w:r>
      <w:r w:rsidRPr="003856B5">
        <w:rPr>
          <w:color w:val="0000FF"/>
        </w:rPr>
        <w:t>if</w:t>
      </w:r>
      <w:r w:rsidRPr="003856B5">
        <w:t xml:space="preserve"> (locDirLightDir &lt; 0 || locDirLightCol &lt; 0 || locAmbLightCol &lt; 0 ||</w:t>
      </w:r>
      <w:r w:rsidRPr="003856B5">
        <w:br/>
      </w:r>
      <w:r w:rsidR="00C75C32" w:rsidRPr="00C75C32">
        <w:rPr>
          <w:color w:val="FF0000"/>
        </w:rPr>
        <w:t>-</w:t>
      </w:r>
      <w:r w:rsidRPr="00C75C32">
        <w:rPr>
          <w:color w:val="FF0000"/>
        </w:rPr>
        <w:t xml:space="preserve">  locPointLightPos &lt; 0 || locPointLightCol &lt; 0</w:t>
      </w:r>
      <w:r w:rsidRPr="00C75C32">
        <w:rPr>
          <w:color w:val="FF0000"/>
          <w:highlight w:val="yellow"/>
        </w:rPr>
        <w:t>) {</w:t>
      </w:r>
      <w:r w:rsidRPr="003856B5">
        <w:br/>
      </w:r>
      <w:r w:rsidR="00C75C32" w:rsidRPr="003856B5">
        <w:rPr>
          <w:color w:val="FF0000"/>
        </w:rPr>
        <w:t>+</w:t>
      </w:r>
      <w:r w:rsidR="00C75C32" w:rsidRPr="003856B5">
        <w:t xml:space="preserve">  locPointLightPos &lt; 0 || locPointLightCol &lt; 0</w:t>
      </w:r>
      <w:r w:rsidR="00C75C32">
        <w:t xml:space="preserve"> ||</w:t>
      </w:r>
      <w:r w:rsidR="00C75C32" w:rsidRPr="003856B5">
        <w:br/>
      </w:r>
      <w:r w:rsidR="00C75C32" w:rsidRPr="003856B5">
        <w:rPr>
          <w:color w:val="FF0000"/>
        </w:rPr>
        <w:t>+</w:t>
      </w:r>
      <w:r w:rsidR="00160344">
        <w:t xml:space="preserve">  locS</w:t>
      </w:r>
      <w:r w:rsidR="00C75C32">
        <w:t>p</w:t>
      </w:r>
      <w:r w:rsidR="00160344">
        <w:t>o</w:t>
      </w:r>
      <w:r w:rsidR="00C75C32">
        <w:t>tLightDir &lt; 0 || locSpot</w:t>
      </w:r>
      <w:r w:rsidR="00C75C32" w:rsidRPr="003856B5">
        <w:t>LightPos &lt; 0 || loc</w:t>
      </w:r>
      <w:r w:rsidR="00C75C32">
        <w:t>Spot</w:t>
      </w:r>
      <w:r w:rsidR="00C75C32" w:rsidRPr="003856B5">
        <w:t>LightCol &lt; 0) {</w:t>
      </w:r>
      <w:r w:rsidR="00C75C32" w:rsidRPr="003856B5">
        <w:br/>
      </w:r>
      <w:r w:rsidRPr="003856B5">
        <w:rPr>
          <w:color w:val="FF0000"/>
        </w:rPr>
        <w:t xml:space="preserve"> </w:t>
      </w:r>
      <w:r w:rsidRPr="003856B5">
        <w:t xml:space="preserve">    std::cerr </w:t>
      </w:r>
      <w:r w:rsidRPr="003856B5">
        <w:rPr>
          <w:color w:val="008080"/>
        </w:rPr>
        <w:t>&lt;&lt;</w:t>
      </w:r>
      <w:r w:rsidRPr="003856B5">
        <w:t xml:space="preserve"> </w:t>
      </w:r>
      <w:r w:rsidRPr="003856B5">
        <w:rPr>
          <w:color w:val="A31515"/>
        </w:rPr>
        <w:t>"ERROR: uniform</w:t>
      </w:r>
      <w:r w:rsidRPr="003856B5">
        <w:rPr>
          <w:rFonts w:hint="eastAsia"/>
          <w:color w:val="A31515"/>
        </w:rPr>
        <w:t>変数の位置を取得できません</w:t>
      </w:r>
      <w:r w:rsidRPr="003856B5">
        <w:rPr>
          <w:color w:val="A31515"/>
        </w:rPr>
        <w:t>.\n"</w:t>
      </w:r>
      <w:r w:rsidRPr="003856B5">
        <w:t>;</w:t>
      </w:r>
      <w:r w:rsidRPr="003856B5">
        <w:br/>
      </w:r>
      <w:r w:rsidRPr="003856B5">
        <w:rPr>
          <w:color w:val="FF0000"/>
        </w:rPr>
        <w:t xml:space="preserve"> </w:t>
      </w:r>
      <w:r w:rsidRPr="003856B5">
        <w:t xml:space="preserve">    </w:t>
      </w:r>
      <w:r w:rsidRPr="003856B5">
        <w:rPr>
          <w:color w:val="0000FF"/>
        </w:rPr>
        <w:t>return</w:t>
      </w:r>
      <w:r w:rsidRPr="003856B5">
        <w:t xml:space="preserve"> 1;</w:t>
      </w:r>
      <w:r w:rsidRPr="003856B5">
        <w:br/>
      </w:r>
      <w:r w:rsidRPr="003856B5">
        <w:rPr>
          <w:color w:val="FF0000"/>
        </w:rPr>
        <w:t xml:space="preserve"> </w:t>
      </w:r>
      <w:r w:rsidRPr="003856B5">
        <w:t xml:space="preserve">  }</w:t>
      </w:r>
    </w:p>
    <w:p w:rsidR="002A1A16" w:rsidRPr="002A1A16" w:rsidRDefault="002A1A16" w:rsidP="002A1A16">
      <w:r>
        <w:rPr>
          <w:rFonts w:hint="eastAsia"/>
        </w:rPr>
        <w:t>よく似た</w:t>
      </w:r>
      <w:r w:rsidR="008869B4">
        <w:rPr>
          <w:rFonts w:hint="eastAsia"/>
        </w:rPr>
        <w:t>変数名</w:t>
      </w:r>
      <w:r>
        <w:rPr>
          <w:rFonts w:hint="eastAsia"/>
        </w:rPr>
        <w:t>が増えてきましたので、プログラムを書くときは注意してください。</w:t>
      </w:r>
    </w:p>
    <w:p w:rsidR="00D97637" w:rsidRDefault="00D97637">
      <w:pPr>
        <w:spacing w:after="0" w:line="240" w:lineRule="auto"/>
        <w:rPr>
          <w:rFonts w:ascii="Calibri Light" w:hAnsi="Calibri Light"/>
          <w:b/>
          <w:bCs/>
          <w:color w:val="000000"/>
          <w:sz w:val="28"/>
          <w:szCs w:val="28"/>
        </w:rPr>
      </w:pPr>
      <w:r>
        <w:br w:type="page"/>
      </w:r>
    </w:p>
    <w:p w:rsidR="006F3EE8" w:rsidRDefault="002F2F5A" w:rsidP="006F3EE8">
      <w:pPr>
        <w:pStyle w:val="2"/>
      </w:pPr>
      <w:r>
        <w:rPr>
          <w:rFonts w:hint="eastAsia"/>
        </w:rPr>
        <w:lastRenderedPageBreak/>
        <w:t>スポット・</w:t>
      </w:r>
      <w:r w:rsidR="006F3EE8">
        <w:t>ライト</w:t>
      </w:r>
      <w:r>
        <w:t>の</w:t>
      </w:r>
      <w:r w:rsidR="006F3EE8">
        <w:t>データを作成する</w:t>
      </w:r>
    </w:p>
    <w:p w:rsidR="006F3EE8" w:rsidRDefault="0040655A" w:rsidP="006F3EE8">
      <w:r>
        <w:rPr>
          <w:rFonts w:hint="eastAsia"/>
        </w:rPr>
        <w:t>次に、転送するデータ</w:t>
      </w:r>
      <w:r w:rsidR="006F3EE8">
        <w:rPr>
          <w:rFonts w:hint="eastAsia"/>
        </w:rPr>
        <w:t>を準備します。</w:t>
      </w:r>
      <w:r w:rsidR="006F3EE8">
        <w:br/>
      </w:r>
      <w:r w:rsidR="006F3EE8">
        <w:t>ライトを設定しているプログラムに、次のプログラムを追加してください。</w:t>
      </w:r>
    </w:p>
    <w:p w:rsidR="006F3EE8" w:rsidRPr="00362C57" w:rsidRDefault="006F3EE8" w:rsidP="006F3EE8">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sidR="00C75C32">
        <w:rPr>
          <w:color w:val="FF0000"/>
        </w:rPr>
        <w:t xml:space="preserve"> </w:t>
      </w:r>
      <w:r>
        <w:t>glm::</w:t>
      </w:r>
      <w:r w:rsidRPr="0067627A">
        <w:rPr>
          <w:color w:val="2B91AF"/>
        </w:rPr>
        <w:t xml:space="preserve">vec3 </w:t>
      </w:r>
      <w:r>
        <w:t>pointLightPos[8] = {};</w:t>
      </w:r>
      <w:r>
        <w:br/>
      </w:r>
      <w:r w:rsidR="00C75C32">
        <w:rPr>
          <w:color w:val="FF0000"/>
        </w:rPr>
        <w:t xml:space="preserve"> </w:t>
      </w:r>
      <w:r>
        <w:t>glm::</w:t>
      </w:r>
      <w:r w:rsidRPr="0067627A">
        <w:rPr>
          <w:color w:val="2B91AF"/>
        </w:rPr>
        <w:t xml:space="preserve">vec3 </w:t>
      </w:r>
      <w:r>
        <w:t>pointLightCol[8] = {};</w:t>
      </w:r>
      <w:r>
        <w:br/>
      </w:r>
      <w:r w:rsidR="00C75C32">
        <w:rPr>
          <w:color w:val="FF0000"/>
        </w:rPr>
        <w:t xml:space="preserve"> </w:t>
      </w:r>
      <w:r>
        <w:t>pointLightPos[0] = glm::</w:t>
      </w:r>
      <w:r w:rsidRPr="0067627A">
        <w:rPr>
          <w:color w:val="2B91AF"/>
        </w:rPr>
        <w:t>vec3</w:t>
      </w:r>
      <w:r>
        <w:t>(5, 4, 0);</w:t>
      </w:r>
      <w:r>
        <w:br/>
      </w:r>
      <w:r w:rsidR="00C75C32">
        <w:rPr>
          <w:color w:val="FF0000"/>
        </w:rPr>
        <w:t xml:space="preserve"> </w:t>
      </w:r>
      <w:r>
        <w:t>pointLightCol[0] = glm::</w:t>
      </w:r>
      <w:r w:rsidRPr="0067627A">
        <w:rPr>
          <w:color w:val="2B91AF"/>
        </w:rPr>
        <w:t>vec3</w:t>
      </w:r>
      <w:r>
        <w:t>(1.0f, 0.8f, 0.4f) * 100.0f;</w:t>
      </w:r>
      <w:r>
        <w:br/>
      </w:r>
      <w:r w:rsidR="00C75C32" w:rsidRPr="0067627A">
        <w:rPr>
          <w:rFonts w:hint="eastAsia"/>
          <w:color w:val="FF0000"/>
        </w:rPr>
        <w:t>+</w:t>
      </w:r>
      <w:r w:rsidR="00C75C32">
        <w:t>glm::</w:t>
      </w:r>
      <w:r w:rsidR="00347EA9">
        <w:rPr>
          <w:color w:val="2B91AF"/>
        </w:rPr>
        <w:t>vec4</w:t>
      </w:r>
      <w:r w:rsidR="00C75C32" w:rsidRPr="0067627A">
        <w:rPr>
          <w:color w:val="2B91AF"/>
        </w:rPr>
        <w:t xml:space="preserve"> </w:t>
      </w:r>
      <w:r w:rsidR="00C75C32">
        <w:t>spotLightDirAndCutOff[4] = {};</w:t>
      </w:r>
      <w:r w:rsidR="00C75C32">
        <w:br/>
      </w:r>
      <w:r w:rsidR="00C75C32" w:rsidRPr="0067627A">
        <w:rPr>
          <w:rFonts w:hint="eastAsia"/>
          <w:color w:val="FF0000"/>
        </w:rPr>
        <w:t>+</w:t>
      </w:r>
      <w:r w:rsidR="00C75C32">
        <w:t>glm::</w:t>
      </w:r>
      <w:r w:rsidR="00C75C32" w:rsidRPr="0067627A">
        <w:rPr>
          <w:color w:val="2B91AF"/>
        </w:rPr>
        <w:t xml:space="preserve">vec3 </w:t>
      </w:r>
      <w:r w:rsidR="00C75C32">
        <w:t>spotLightPos[4] = {};</w:t>
      </w:r>
      <w:r w:rsidR="00C75C32">
        <w:br/>
      </w:r>
      <w:r w:rsidR="00C75C32" w:rsidRPr="0067627A">
        <w:rPr>
          <w:rFonts w:hint="eastAsia"/>
          <w:color w:val="FF0000"/>
        </w:rPr>
        <w:t>+</w:t>
      </w:r>
      <w:r w:rsidR="00C75C32">
        <w:t>glm::</w:t>
      </w:r>
      <w:r w:rsidR="00C75C32" w:rsidRPr="0067627A">
        <w:rPr>
          <w:color w:val="2B91AF"/>
        </w:rPr>
        <w:t xml:space="preserve">vec3 </w:t>
      </w:r>
      <w:r w:rsidR="00C75C32">
        <w:t>spotLightCol[4] = {};</w:t>
      </w:r>
      <w:r w:rsidR="00C75C32">
        <w:br/>
      </w:r>
      <w:r w:rsidR="006D416B" w:rsidRPr="0067627A">
        <w:rPr>
          <w:rFonts w:hint="eastAsia"/>
          <w:color w:val="FF0000"/>
        </w:rPr>
        <w:t>+</w:t>
      </w:r>
      <w:r w:rsidR="009701C8">
        <w:rPr>
          <w:color w:val="0000FF"/>
        </w:rPr>
        <w:t>const</w:t>
      </w:r>
      <w:r w:rsidR="009701C8">
        <w:rPr>
          <w:color w:val="FF0000"/>
        </w:rPr>
        <w:t xml:space="preserve"> </w:t>
      </w:r>
      <w:r w:rsidR="006D416B">
        <w:t>glm::</w:t>
      </w:r>
      <w:r w:rsidR="006D416B" w:rsidRPr="0067627A">
        <w:rPr>
          <w:color w:val="2B91AF"/>
        </w:rPr>
        <w:t xml:space="preserve">vec3 </w:t>
      </w:r>
      <w:r w:rsidR="009701C8">
        <w:t>tmpS</w:t>
      </w:r>
      <w:r w:rsidR="006D416B">
        <w:rPr>
          <w:rFonts w:hint="eastAsia"/>
        </w:rPr>
        <w:t xml:space="preserve">potLightDir = </w:t>
      </w:r>
      <w:r w:rsidR="009701C8">
        <w:t>glm::normalize(glm::</w:t>
      </w:r>
      <w:r w:rsidR="009701C8">
        <w:rPr>
          <w:color w:val="2B91AF"/>
        </w:rPr>
        <w:t>vec3</w:t>
      </w:r>
      <w:r w:rsidR="00744DF6">
        <w:t>(-1,-2,-</w:t>
      </w:r>
      <w:r w:rsidR="009701C8">
        <w:t>2));</w:t>
      </w:r>
      <w:r w:rsidR="006D416B">
        <w:rPr>
          <w:color w:val="FF0000"/>
        </w:rPr>
        <w:br/>
      </w:r>
      <w:r w:rsidR="00C75C32" w:rsidRPr="0067627A">
        <w:rPr>
          <w:rFonts w:hint="eastAsia"/>
          <w:color w:val="FF0000"/>
        </w:rPr>
        <w:t>+</w:t>
      </w:r>
      <w:r w:rsidR="00C75C32">
        <w:t>spotLightDirAndCutOff[0] = glm::</w:t>
      </w:r>
      <w:r w:rsidR="00C75C32">
        <w:rPr>
          <w:color w:val="2B91AF"/>
        </w:rPr>
        <w:t>vec4</w:t>
      </w:r>
      <w:r w:rsidR="00C75C32">
        <w:t>(</w:t>
      </w:r>
      <w:r w:rsidR="009701C8">
        <w:t>tmpS</w:t>
      </w:r>
      <w:r w:rsidR="009701C8">
        <w:rPr>
          <w:rFonts w:hint="eastAsia"/>
        </w:rPr>
        <w:t>potLightDir</w:t>
      </w:r>
      <w:r w:rsidR="00C75C32">
        <w:t>, std::cos(glm::radians(20.0f));</w:t>
      </w:r>
      <w:r w:rsidR="00C75C32">
        <w:br/>
      </w:r>
      <w:r w:rsidR="00C75C32" w:rsidRPr="0067627A">
        <w:rPr>
          <w:rFonts w:hint="eastAsia"/>
          <w:color w:val="FF0000"/>
        </w:rPr>
        <w:t>+</w:t>
      </w:r>
      <w:r w:rsidR="00C75C32">
        <w:t>spotLightPos[0] = glm::</w:t>
      </w:r>
      <w:r w:rsidR="00C75C32" w:rsidRPr="0067627A">
        <w:rPr>
          <w:color w:val="2B91AF"/>
        </w:rPr>
        <w:t>vec3</w:t>
      </w:r>
      <w:r w:rsidR="00744DF6">
        <w:t>(-6, 6, 8</w:t>
      </w:r>
      <w:r w:rsidR="00C75C32">
        <w:t>);</w:t>
      </w:r>
      <w:r w:rsidR="00C75C32">
        <w:br/>
      </w:r>
      <w:r w:rsidR="00C75C32" w:rsidRPr="0067627A">
        <w:rPr>
          <w:rFonts w:hint="eastAsia"/>
          <w:color w:val="FF0000"/>
        </w:rPr>
        <w:t>+</w:t>
      </w:r>
      <w:r w:rsidR="00C75C32">
        <w:t>spotLightCol[0] = glm::</w:t>
      </w:r>
      <w:r w:rsidR="00C75C32" w:rsidRPr="0067627A">
        <w:rPr>
          <w:color w:val="2B91AF"/>
        </w:rPr>
        <w:t>vec3</w:t>
      </w:r>
      <w:r w:rsidR="00C01059">
        <w:t>(0.4f, 0.8f, 1.0f) * 2</w:t>
      </w:r>
      <w:r w:rsidR="00C75C32">
        <w:t>00.0f;</w:t>
      </w:r>
      <w:r w:rsidR="00C75C32">
        <w:br/>
      </w:r>
      <w:r w:rsidRPr="0067627A">
        <w:rPr>
          <w:rFonts w:hint="eastAsia"/>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6F3EE8" w:rsidRPr="002F2F5A" w:rsidRDefault="002F2F5A" w:rsidP="006F3EE8">
      <w:r>
        <w:rPr>
          <w:rFonts w:hint="eastAsia"/>
        </w:rPr>
        <w:t>スポット・ライトは</w:t>
      </w:r>
      <w:r>
        <w:rPr>
          <w:rFonts w:hint="eastAsia"/>
        </w:rPr>
        <w:t>4</w:t>
      </w:r>
      <w:r>
        <w:rPr>
          <w:rFonts w:hint="eastAsia"/>
        </w:rPr>
        <w:t>個まで作れますが、</w:t>
      </w:r>
      <w:r w:rsidR="006F3EE8">
        <w:rPr>
          <w:rFonts w:hint="eastAsia"/>
        </w:rPr>
        <w:t>とりあえず</w:t>
      </w:r>
      <w:r w:rsidR="006F3EE8">
        <w:rPr>
          <w:rFonts w:hint="eastAsia"/>
        </w:rPr>
        <w:t>1</w:t>
      </w:r>
      <w:r w:rsidR="006F3EE8">
        <w:rPr>
          <w:rFonts w:hint="eastAsia"/>
        </w:rPr>
        <w:t>個だけ</w:t>
      </w:r>
      <w:r w:rsidR="0040655A">
        <w:rPr>
          <w:rFonts w:hint="eastAsia"/>
        </w:rPr>
        <w:t>用意</w:t>
      </w:r>
      <w:r>
        <w:rPr>
          <w:rFonts w:hint="eastAsia"/>
        </w:rPr>
        <w:t>します。</w:t>
      </w:r>
      <w:r>
        <w:br/>
      </w:r>
      <w:r>
        <w:t>位置</w:t>
      </w:r>
      <w:r>
        <w:rPr>
          <w:rFonts w:hint="eastAsia"/>
        </w:rPr>
        <w:t>(</w:t>
      </w:r>
      <w:r>
        <w:t>spotLightPos(</w:t>
      </w:r>
      <w:r>
        <w:t>すぽっと・らいと・ぽす</w:t>
      </w:r>
      <w:r>
        <w:t>)</w:t>
      </w:r>
      <w:r>
        <w:rPr>
          <w:rFonts w:hint="eastAsia"/>
        </w:rPr>
        <w:t>)</w:t>
      </w:r>
      <w:r>
        <w:t>と色</w:t>
      </w:r>
      <w:r>
        <w:rPr>
          <w:rFonts w:hint="eastAsia"/>
        </w:rPr>
        <w:t>(</w:t>
      </w:r>
      <w:r>
        <w:t>spotLightCol(</w:t>
      </w:r>
      <w:r>
        <w:t>すぽっと・らいと・こる</w:t>
      </w:r>
      <w:r>
        <w:t>)</w:t>
      </w:r>
      <w:r>
        <w:rPr>
          <w:rFonts w:hint="eastAsia"/>
        </w:rPr>
        <w:t>)</w:t>
      </w:r>
      <w:r>
        <w:t>はポイント・ライトと同じなので難しいところはないと思います。ただ、</w:t>
      </w:r>
      <w:r>
        <w:rPr>
          <w:rFonts w:hint="eastAsia"/>
        </w:rPr>
        <w:t>s</w:t>
      </w:r>
      <w:r>
        <w:t>potLightDirAndCutOff</w:t>
      </w:r>
      <w:r>
        <w:rPr>
          <w:rFonts w:hint="eastAsia"/>
        </w:rPr>
        <w:t>(</w:t>
      </w:r>
      <w:r>
        <w:rPr>
          <w:rFonts w:hint="eastAsia"/>
        </w:rPr>
        <w:t>すぽっと・らいと・でぃあ・あんど・かっと・おふ</w:t>
      </w:r>
      <w:r>
        <w:rPr>
          <w:rFonts w:hint="eastAsia"/>
        </w:rPr>
        <w:t>)</w:t>
      </w:r>
      <w:r>
        <w:rPr>
          <w:rFonts w:hint="eastAsia"/>
        </w:rPr>
        <w:t>は、方向と</w:t>
      </w:r>
      <w:r w:rsidR="0097136E">
        <w:rPr>
          <w:rFonts w:hint="eastAsia"/>
        </w:rPr>
        <w:t>放射角が</w:t>
      </w:r>
      <w:r w:rsidR="00AA3096">
        <w:rPr>
          <w:rFonts w:hint="eastAsia"/>
        </w:rPr>
        <w:t>まとめてある</w:t>
      </w:r>
      <w:r w:rsidR="00DB7BD9">
        <w:rPr>
          <w:rFonts w:hint="eastAsia"/>
        </w:rPr>
        <w:t>せいで</w:t>
      </w:r>
      <w:r w:rsidR="00AA3096">
        <w:rPr>
          <w:rFonts w:hint="eastAsia"/>
        </w:rPr>
        <w:t>理解しにくいかもしれません。</w:t>
      </w:r>
      <w:r w:rsidR="00DB7BD9">
        <w:rPr>
          <w:rFonts w:hint="eastAsia"/>
        </w:rPr>
        <w:t>x</w:t>
      </w:r>
      <w:r w:rsidR="00AA3096">
        <w:t>yz</w:t>
      </w:r>
      <w:r w:rsidR="00AA3096">
        <w:t>要素に</w:t>
      </w:r>
      <w:r w:rsidR="00744154">
        <w:rPr>
          <w:rFonts w:hint="eastAsia"/>
        </w:rPr>
        <w:t>は</w:t>
      </w:r>
      <w:r w:rsidR="00AA3096">
        <w:t>方向を代入し、</w:t>
      </w:r>
      <w:r w:rsidR="00AA3096">
        <w:rPr>
          <w:rFonts w:hint="eastAsia"/>
        </w:rPr>
        <w:t>w</w:t>
      </w:r>
      <w:r w:rsidR="00AA3096">
        <w:rPr>
          <w:rFonts w:hint="eastAsia"/>
        </w:rPr>
        <w:t>要素には</w:t>
      </w:r>
      <w:r w:rsidR="00AA3096">
        <w:rPr>
          <w:rFonts w:hint="eastAsia"/>
        </w:rPr>
        <w:t>cos(</w:t>
      </w:r>
      <w:r w:rsidR="00AA3096">
        <w:rPr>
          <w:rFonts w:hint="eastAsia"/>
        </w:rPr>
        <w:t>放射角</w:t>
      </w:r>
      <w:r w:rsidR="00AA3096">
        <w:rPr>
          <w:rFonts w:hint="eastAsia"/>
        </w:rPr>
        <w:t>)</w:t>
      </w:r>
      <w:r w:rsidR="00AA3096">
        <w:rPr>
          <w:rFonts w:hint="eastAsia"/>
        </w:rPr>
        <w:t>を</w:t>
      </w:r>
      <w:r w:rsidR="00744154">
        <w:rPr>
          <w:rFonts w:hint="eastAsia"/>
        </w:rPr>
        <w:t>代入しているのがポイントです</w:t>
      </w:r>
      <w:r w:rsidR="00AA3096">
        <w:rPr>
          <w:rFonts w:hint="eastAsia"/>
        </w:rPr>
        <w:t>。</w:t>
      </w:r>
    </w:p>
    <w:p w:rsidR="006F3EE8" w:rsidRDefault="00DA16EB" w:rsidP="006F3EE8">
      <w:r>
        <w:t>続いて、ポイント・ライトの色</w:t>
      </w:r>
      <w:r w:rsidR="006F3EE8">
        <w:t>を</w:t>
      </w:r>
      <w:r>
        <w:rPr>
          <w:rFonts w:hint="eastAsia"/>
        </w:rPr>
        <w:t>GPU</w:t>
      </w:r>
      <w:r>
        <w:rPr>
          <w:rFonts w:hint="eastAsia"/>
        </w:rPr>
        <w:t>メモリに</w:t>
      </w:r>
      <w:r>
        <w:t>転送しているプログラムの下</w:t>
      </w:r>
      <w:r w:rsidR="006F3EE8">
        <w:t>に、次のプログラムを追加してください。</w:t>
      </w:r>
    </w:p>
    <w:p w:rsidR="006F3EE8" w:rsidRPr="00362C57" w:rsidRDefault="006F3EE8" w:rsidP="006F3EE8">
      <w:pPr>
        <w:pStyle w:val="ac"/>
      </w:pPr>
      <w:r w:rsidRPr="00A8025E">
        <w:rPr>
          <w:color w:val="FF0000"/>
        </w:rPr>
        <w:t xml:space="preserve"> </w:t>
      </w:r>
      <w:r w:rsidRPr="00A8025E">
        <w:rPr>
          <w:color w:val="008000"/>
        </w:rPr>
        <w:t xml:space="preserve">// </w:t>
      </w:r>
      <w:r>
        <w:rPr>
          <w:rFonts w:hint="eastAsia"/>
          <w:color w:val="008000"/>
        </w:rPr>
        <w:t>ライトを</w:t>
      </w:r>
      <w:r>
        <w:rPr>
          <w:rFonts w:hint="eastAsia"/>
          <w:color w:val="008000"/>
        </w:rPr>
        <w:t>GPU</w:t>
      </w:r>
      <w:r>
        <w:rPr>
          <w:rFonts w:hint="eastAsia"/>
          <w:color w:val="008000"/>
        </w:rPr>
        <w:t>メモリに転送</w:t>
      </w:r>
      <w:r w:rsidRPr="00A8025E">
        <w:rPr>
          <w:rFonts w:hint="eastAsia"/>
          <w:color w:val="008000"/>
        </w:rPr>
        <w:t>する</w:t>
      </w:r>
      <w:r w:rsidRPr="00A8025E">
        <w:rPr>
          <w:color w:val="008000"/>
        </w:rPr>
        <w:t>.</w:t>
      </w:r>
      <w:r w:rsidRPr="00A8025E">
        <w:br/>
      </w:r>
      <w:r>
        <w:rPr>
          <w:color w:val="FF0000"/>
        </w:rPr>
        <w:t xml:space="preserve">　</w:t>
      </w:r>
      <w:r w:rsidRPr="00A8025E">
        <w:rPr>
          <w:color w:val="6F008A"/>
        </w:rPr>
        <w:t>glUniform3fv</w:t>
      </w:r>
      <w:r w:rsidRPr="00A8025E">
        <w:t>(locAmbLightCol, 1, &amp;ambLightCol.x);</w:t>
      </w:r>
      <w:r w:rsidRPr="00A8025E">
        <w:br/>
      </w:r>
      <w:r w:rsidRPr="00A8025E">
        <w:rPr>
          <w:color w:val="FF0000"/>
        </w:rPr>
        <w:t xml:space="preserve"> </w:t>
      </w:r>
      <w:r w:rsidRPr="00A8025E">
        <w:rPr>
          <w:color w:val="6F008A"/>
        </w:rPr>
        <w:t>glUniform3fv</w:t>
      </w:r>
      <w:r w:rsidRPr="00A8025E">
        <w:t>(locDirLightDir, 1, &amp;dirLightDir.x);</w:t>
      </w:r>
      <w:r w:rsidRPr="00A8025E">
        <w:br/>
      </w:r>
      <w:r w:rsidRPr="00A8025E">
        <w:rPr>
          <w:color w:val="FF0000"/>
        </w:rPr>
        <w:t xml:space="preserve"> </w:t>
      </w:r>
      <w:r w:rsidRPr="00A8025E">
        <w:rPr>
          <w:color w:val="6F008A"/>
        </w:rPr>
        <w:t>glUniform3fv</w:t>
      </w:r>
      <w:r w:rsidRPr="00A8025E">
        <w:t>(locDirLightCol, 1, &amp;dirLightCol.x);</w:t>
      </w:r>
      <w:r>
        <w:br/>
      </w:r>
      <w:r w:rsidR="00E569F7">
        <w:rPr>
          <w:color w:val="FF0000"/>
        </w:rPr>
        <w:t xml:space="preserve"> </w:t>
      </w:r>
      <w:r w:rsidRPr="00A8025E">
        <w:rPr>
          <w:color w:val="6F008A"/>
        </w:rPr>
        <w:t>glUniform3fv</w:t>
      </w:r>
      <w:r>
        <w:t>(locPointLightCol, 8</w:t>
      </w:r>
      <w:r w:rsidRPr="00A8025E">
        <w:t>, &amp;</w:t>
      </w:r>
      <w:r>
        <w:t>point</w:t>
      </w:r>
      <w:r w:rsidRPr="00A8025E">
        <w:t>LightCol</w:t>
      </w:r>
      <w:r>
        <w:t>[0]</w:t>
      </w:r>
      <w:r w:rsidRPr="00A8025E">
        <w:t>.x);</w:t>
      </w:r>
      <w:r w:rsidRPr="00A8025E">
        <w:br/>
      </w:r>
      <w:r w:rsidR="00E569F7" w:rsidRPr="00A8025E">
        <w:rPr>
          <w:color w:val="FF0000"/>
        </w:rPr>
        <w:t>+</w:t>
      </w:r>
      <w:r w:rsidR="00E569F7" w:rsidRPr="00A8025E">
        <w:rPr>
          <w:color w:val="6F008A"/>
        </w:rPr>
        <w:t>glUniform3fv</w:t>
      </w:r>
      <w:r w:rsidR="00E569F7">
        <w:t>(locSpotLightCol, 4</w:t>
      </w:r>
      <w:r w:rsidR="00E569F7" w:rsidRPr="00A8025E">
        <w:t>, &amp;</w:t>
      </w:r>
      <w:r w:rsidR="00E569F7">
        <w:t>spot</w:t>
      </w:r>
      <w:r w:rsidR="00E569F7" w:rsidRPr="00A8025E">
        <w:t>LightCol</w:t>
      </w:r>
      <w:r w:rsidR="00E569F7">
        <w:t>[0]</w:t>
      </w:r>
      <w:r w:rsidR="00E569F7" w:rsidRPr="00A8025E">
        <w:t>.x);</w:t>
      </w:r>
      <w:r w:rsidR="00E569F7" w:rsidRPr="00A8025E">
        <w:br/>
      </w:r>
      <w:r>
        <w:rPr>
          <w:color w:val="6F008A"/>
        </w:rPr>
        <w:br/>
        <w:t xml:space="preserve"> </w:t>
      </w:r>
      <w:r w:rsidRPr="00A8025E">
        <w:rPr>
          <w:color w:val="6F008A"/>
        </w:rPr>
        <w:t>glBindVertexArray</w:t>
      </w:r>
      <w:r w:rsidRPr="00A8025E">
        <w:t>(vao);</w:t>
      </w:r>
      <w:r w:rsidRPr="00A8025E">
        <w:br/>
      </w:r>
      <w:r w:rsidRPr="00A8025E">
        <w:br/>
        <w:t xml:space="preserve"> </w:t>
      </w:r>
      <w:r w:rsidRPr="00A8025E">
        <w:rPr>
          <w:color w:val="6F008A"/>
        </w:rPr>
        <w:t>glActiveTexture</w:t>
      </w:r>
      <w:r w:rsidRPr="00A8025E">
        <w:t>(</w:t>
      </w:r>
      <w:r w:rsidRPr="00A8025E">
        <w:rPr>
          <w:color w:val="6F008A"/>
        </w:rPr>
        <w:t>GL_TEXTURE0</w:t>
      </w:r>
      <w:r w:rsidRPr="00A8025E">
        <w:t>);</w:t>
      </w:r>
      <w:r w:rsidRPr="00A8025E">
        <w:br/>
        <w:t xml:space="preserve"> glBindTexture(</w:t>
      </w:r>
      <w:r w:rsidRPr="00A8025E">
        <w:rPr>
          <w:color w:val="6F008A"/>
        </w:rPr>
        <w:t>GL_TEXTURE_2D</w:t>
      </w:r>
      <w:r w:rsidRPr="00A8025E">
        <w:t>, texId);</w:t>
      </w:r>
    </w:p>
    <w:p w:rsidR="006F3EE8" w:rsidRDefault="00C378D4" w:rsidP="006F3EE8">
      <w:r>
        <w:rPr>
          <w:rFonts w:hint="eastAsia"/>
        </w:rPr>
        <w:t>スポット</w:t>
      </w:r>
      <w:r w:rsidR="006F3EE8">
        <w:rPr>
          <w:rFonts w:hint="eastAsia"/>
        </w:rPr>
        <w:t>・ライトは</w:t>
      </w:r>
      <w:r>
        <w:rPr>
          <w:rFonts w:hint="eastAsia"/>
        </w:rPr>
        <w:t>4</w:t>
      </w:r>
      <w:r>
        <w:rPr>
          <w:rFonts w:hint="eastAsia"/>
        </w:rPr>
        <w:t>個な</w:t>
      </w:r>
      <w:r w:rsidR="006F3EE8">
        <w:rPr>
          <w:rFonts w:hint="eastAsia"/>
        </w:rPr>
        <w:t>ので、転送するデータの数も</w:t>
      </w:r>
      <w:r>
        <w:rPr>
          <w:rFonts w:hint="eastAsia"/>
        </w:rPr>
        <w:t>4</w:t>
      </w:r>
      <w:r w:rsidR="006F3EE8">
        <w:rPr>
          <w:rFonts w:hint="eastAsia"/>
        </w:rPr>
        <w:t>になっている点に注意してください。また、指向性ライト</w:t>
      </w:r>
      <w:r>
        <w:rPr>
          <w:rFonts w:hint="eastAsia"/>
        </w:rPr>
        <w:t>、ポイント・ライト</w:t>
      </w:r>
      <w:r w:rsidR="006F3EE8">
        <w:rPr>
          <w:rFonts w:hint="eastAsia"/>
        </w:rPr>
        <w:t>と同様に、</w:t>
      </w:r>
      <w:r>
        <w:rPr>
          <w:rFonts w:hint="eastAsia"/>
        </w:rPr>
        <w:t>方向と位置は</w:t>
      </w:r>
      <w:r w:rsidR="006F3EE8">
        <w:rPr>
          <w:rFonts w:hint="eastAsia"/>
        </w:rPr>
        <w:t>モデル座標系に変換してから転送しなければな</w:t>
      </w:r>
      <w:r w:rsidR="00B66738">
        <w:rPr>
          <w:rFonts w:hint="eastAsia"/>
        </w:rPr>
        <w:t>りません。そのため</w:t>
      </w:r>
      <w:r w:rsidR="006F3EE8">
        <w:rPr>
          <w:rFonts w:hint="eastAsia"/>
        </w:rPr>
        <w:t>、ここでは色だけを転送しています。</w:t>
      </w:r>
    </w:p>
    <w:p w:rsidR="006F3EE8" w:rsidRDefault="00B66738" w:rsidP="006F3EE8">
      <w:pPr>
        <w:pStyle w:val="2"/>
      </w:pPr>
      <w:r>
        <w:t>スポット</w:t>
      </w:r>
      <w:r w:rsidR="006F3EE8">
        <w:t>・ライトの座標をモデル座標系に変換する</w:t>
      </w:r>
    </w:p>
    <w:p w:rsidR="006F3EE8" w:rsidRPr="00A44408" w:rsidRDefault="006F3EE8" w:rsidP="006F3EE8">
      <w:r>
        <w:rPr>
          <w:rFonts w:hint="eastAsia"/>
        </w:rPr>
        <w:t>それでは、</w:t>
      </w:r>
      <w:r w:rsidR="00B66738">
        <w:t>スポット</w:t>
      </w:r>
      <w:r>
        <w:rPr>
          <w:rFonts w:hint="eastAsia"/>
        </w:rPr>
        <w:t>・ライトの</w:t>
      </w:r>
      <w:r w:rsidR="00807081">
        <w:rPr>
          <w:rFonts w:hint="eastAsia"/>
        </w:rPr>
        <w:t>方向と</w:t>
      </w:r>
      <w:r>
        <w:rPr>
          <w:rFonts w:hint="eastAsia"/>
        </w:rPr>
        <w:t>位置を</w:t>
      </w:r>
      <w:r>
        <w:rPr>
          <w:rFonts w:hint="eastAsia"/>
        </w:rPr>
        <w:t>GPU</w:t>
      </w:r>
      <w:r>
        <w:rPr>
          <w:rFonts w:hint="eastAsia"/>
        </w:rPr>
        <w:t>メモリに転送していきましょう。</w:t>
      </w:r>
      <w:r>
        <w:br/>
      </w:r>
      <w:r>
        <w:t>木を植えるプログラムに、次のプログラムを追加してください。</w:t>
      </w:r>
    </w:p>
    <w:p w:rsidR="006F3EE8" w:rsidRPr="00A44408" w:rsidRDefault="006F3EE8" w:rsidP="006F3EE8">
      <w:pPr>
        <w:pStyle w:val="ac"/>
      </w:pPr>
      <w:r w:rsidRPr="00A8025E">
        <w:rPr>
          <w:color w:val="FF0000"/>
        </w:rPr>
        <w:lastRenderedPageBreak/>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matModelT = glm::translate(glm::</w:t>
      </w:r>
      <w:r w:rsidRPr="00A8025E">
        <w:rPr>
          <w:color w:val="2B91AF"/>
        </w:rPr>
        <w:t>mat4</w:t>
      </w:r>
      <w:r w:rsidRPr="00A8025E">
        <w:t>(1), glm::</w:t>
      </w:r>
      <w:r w:rsidRPr="00A8025E">
        <w:rPr>
          <w:color w:val="2B91AF"/>
        </w:rPr>
        <w:t>vec3</w:t>
      </w:r>
      <w:r w:rsidRPr="00A8025E">
        <w:t>(x, 0, z));</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matModelR =</w:t>
      </w:r>
      <w:r w:rsidRPr="00A8025E">
        <w:br/>
      </w:r>
      <w:r w:rsidRPr="00A8025E">
        <w:rPr>
          <w:color w:val="FF0000"/>
        </w:rPr>
        <w:t xml:space="preserve"> </w:t>
      </w:r>
      <w:r w:rsidRPr="00A8025E">
        <w:t xml:space="preserve">    glm::rotate(glm::</w:t>
      </w:r>
      <w:r w:rsidRPr="00A8025E">
        <w:rPr>
          <w:color w:val="2B91AF"/>
        </w:rPr>
        <w:t>mat4</w:t>
      </w:r>
      <w:r w:rsidRPr="00A8025E">
        <w:t>(1), theta * 5, glm::</w:t>
      </w:r>
      <w:r w:rsidRPr="00A8025E">
        <w:rPr>
          <w:color w:val="2B91AF"/>
        </w:rPr>
        <w:t>vec3</w:t>
      </w:r>
      <w:r w:rsidRPr="00A8025E">
        <w:t>(0, 1, 0));</w:t>
      </w:r>
      <w:r w:rsidRPr="00A8025E">
        <w:br/>
      </w:r>
      <w:r w:rsidRPr="00A8025E">
        <w:rPr>
          <w:color w:val="FF0000"/>
        </w:rPr>
        <w:t xml:space="preserve"> </w:t>
      </w:r>
      <w:r w:rsidRPr="00A8025E">
        <w:t xml:space="preserve">  </w:t>
      </w:r>
      <w:r w:rsidRPr="00A8025E">
        <w:rPr>
          <w:color w:val="0000FF"/>
        </w:rPr>
        <w:t>const</w:t>
      </w:r>
      <w:r w:rsidRPr="00A8025E">
        <w:t xml:space="preserve"> glm::</w:t>
      </w:r>
      <w:r w:rsidRPr="00A8025E">
        <w:rPr>
          <w:color w:val="2B91AF"/>
        </w:rPr>
        <w:t>mat4x4</w:t>
      </w:r>
      <w:r w:rsidRPr="00A8025E">
        <w:t xml:space="preserve"> matMVP = matProj </w:t>
      </w:r>
      <w:r w:rsidRPr="00A8025E">
        <w:rPr>
          <w:color w:val="008080"/>
        </w:rPr>
        <w:t>*</w:t>
      </w:r>
      <w:r w:rsidRPr="00A8025E">
        <w:t xml:space="preserve"> matView </w:t>
      </w:r>
      <w:r w:rsidRPr="00A8025E">
        <w:rPr>
          <w:color w:val="008080"/>
        </w:rPr>
        <w:t>*</w:t>
      </w:r>
      <w:r w:rsidRPr="00A8025E">
        <w:t xml:space="preserve"> matModelT * matModelR;</w:t>
      </w:r>
      <w:r w:rsidRPr="00A8025E">
        <w:br/>
      </w:r>
      <w:r w:rsidRPr="00A8025E">
        <w:rPr>
          <w:color w:val="FF0000"/>
        </w:rPr>
        <w:t xml:space="preserve"> </w:t>
      </w:r>
      <w:r w:rsidRPr="00A8025E">
        <w:t xml:space="preserve">  </w:t>
      </w:r>
      <w:r w:rsidRPr="00A8025E">
        <w:rPr>
          <w:color w:val="6F008A"/>
        </w:rPr>
        <w:t>glUniformMatrix4fv</w:t>
      </w:r>
      <w:r w:rsidRPr="00A8025E">
        <w:t>(loc</w:t>
      </w:r>
      <w:r w:rsidRPr="00A8025E">
        <w:rPr>
          <w:rFonts w:hint="eastAsia"/>
        </w:rPr>
        <w:t>MatMVP</w:t>
      </w:r>
      <w:r w:rsidRPr="00A8025E">
        <w:t xml:space="preserve">, 1, </w:t>
      </w:r>
      <w:r w:rsidRPr="00A8025E">
        <w:rPr>
          <w:color w:val="6F008A"/>
        </w:rPr>
        <w:t>GL_FALSE</w:t>
      </w:r>
      <w:r w:rsidRPr="00A8025E">
        <w:t>, &amp;matMVP</w:t>
      </w:r>
      <w:r w:rsidRPr="00A8025E">
        <w:rPr>
          <w:color w:val="008080"/>
        </w:rPr>
        <w:t>[</w:t>
      </w:r>
      <w:r w:rsidRPr="00A8025E">
        <w:t>0</w:t>
      </w:r>
      <w:r w:rsidRPr="00A8025E">
        <w:rPr>
          <w:color w:val="008080"/>
        </w:rPr>
        <w:t>][</w:t>
      </w:r>
      <w:r w:rsidRPr="00A8025E">
        <w:t>0</w:t>
      </w:r>
      <w:r w:rsidRPr="00A8025E">
        <w:rPr>
          <w:color w:val="008080"/>
        </w:rPr>
        <w:t>]</w:t>
      </w:r>
      <w:r w:rsidRPr="00A8025E">
        <w:t>);</w:t>
      </w:r>
      <w:r w:rsidRPr="00A8025E">
        <w:br/>
      </w:r>
      <w:r w:rsidRPr="00A8025E">
        <w:rPr>
          <w:color w:val="FF0000"/>
        </w:rPr>
        <w:br/>
      </w:r>
      <w:r>
        <w:rPr>
          <w:color w:val="FF0000"/>
        </w:rPr>
        <w:t xml:space="preserve"> </w:t>
      </w:r>
      <w:r w:rsidRPr="00A8025E">
        <w:t xml:space="preserve">  </w:t>
      </w:r>
      <w:r w:rsidRPr="00A8025E">
        <w:rPr>
          <w:color w:val="008000"/>
        </w:rPr>
        <w:t xml:space="preserve">// </w:t>
      </w:r>
      <w:r w:rsidR="00A475E3">
        <w:rPr>
          <w:color w:val="008000"/>
        </w:rPr>
        <w:t>指向性ライトの向きをモデル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Pr="00A8025E">
        <w:rPr>
          <w:color w:val="FF0000"/>
        </w:rPr>
        <w:br/>
      </w:r>
      <w:r w:rsidR="003B0290">
        <w:rPr>
          <w:rFonts w:hint="eastAsia"/>
          <w:color w:val="FF0000"/>
        </w:rPr>
        <w:t>+</w:t>
      </w:r>
      <w:r w:rsidR="003B0290" w:rsidRPr="00A8025E">
        <w:t xml:space="preserve">  </w:t>
      </w:r>
      <w:r w:rsidR="003B0290" w:rsidRPr="00A8025E">
        <w:rPr>
          <w:color w:val="0000FF"/>
        </w:rPr>
        <w:t>const</w:t>
      </w:r>
      <w:r w:rsidR="003B0290" w:rsidRPr="00A8025E">
        <w:t xml:space="preserve"> glm::</w:t>
      </w:r>
      <w:r w:rsidR="003B0290">
        <w:rPr>
          <w:color w:val="2B91AF"/>
        </w:rPr>
        <w:t xml:space="preserve">mat3 </w:t>
      </w:r>
      <w:r w:rsidR="003B0290">
        <w:t>matInvRotate =</w:t>
      </w:r>
      <w:r w:rsidR="003B0290" w:rsidRPr="00285E67">
        <w:t xml:space="preserve"> </w:t>
      </w:r>
      <w:r w:rsidR="003B0290" w:rsidRPr="00A8025E">
        <w:t>glm::inverse(glm::</w:t>
      </w:r>
      <w:r w:rsidR="003B0290" w:rsidRPr="00A8025E">
        <w:rPr>
          <w:color w:val="2B91AF"/>
        </w:rPr>
        <w:t>mat3</w:t>
      </w:r>
      <w:r w:rsidR="003B0290" w:rsidRPr="00A8025E">
        <w:t>(matModelR))</w:t>
      </w:r>
      <w:r w:rsidR="003B0290">
        <w:t>;</w:t>
      </w:r>
      <w:r w:rsidR="003B0290">
        <w:br/>
      </w:r>
      <w:r w:rsidR="008436B8" w:rsidRPr="008436B8">
        <w:rPr>
          <w:color w:val="FF0000"/>
        </w:rPr>
        <w:t>-</w:t>
      </w:r>
      <w:r w:rsidRPr="008436B8">
        <w:rPr>
          <w:color w:val="FF0000"/>
        </w:rPr>
        <w:t xml:space="preserve">  const glm::vec3 dirLightDirOnModel =</w:t>
      </w:r>
      <w:r w:rsidRPr="00A8025E">
        <w:br/>
      </w:r>
      <w:r w:rsidR="008436B8" w:rsidRPr="008436B8">
        <w:rPr>
          <w:color w:val="FF0000"/>
        </w:rPr>
        <w:t xml:space="preserve">-    </w:t>
      </w:r>
      <w:r w:rsidR="008436B8" w:rsidRPr="003B0290">
        <w:rPr>
          <w:color w:val="FF0000"/>
          <w:highlight w:val="yellow"/>
        </w:rPr>
        <w:t>glm::inverse(glm::mat3(matModelR))</w:t>
      </w:r>
      <w:r w:rsidR="008436B8" w:rsidRPr="008436B8">
        <w:rPr>
          <w:color w:val="FF0000"/>
        </w:rPr>
        <w:t xml:space="preserve"> * dirLightDir;</w:t>
      </w:r>
      <w:r w:rsidR="008436B8" w:rsidRPr="00A8025E">
        <w:br/>
      </w:r>
      <w:r w:rsidR="008436B8">
        <w:rPr>
          <w:color w:val="FF0000"/>
        </w:rPr>
        <w:t>+</w:t>
      </w:r>
      <w:r w:rsidR="008436B8" w:rsidRPr="00A8025E">
        <w:t xml:space="preserve">  </w:t>
      </w:r>
      <w:r w:rsidR="008436B8" w:rsidRPr="00A8025E">
        <w:rPr>
          <w:color w:val="0000FF"/>
        </w:rPr>
        <w:t>const</w:t>
      </w:r>
      <w:r w:rsidR="008436B8" w:rsidRPr="00A8025E">
        <w:t xml:space="preserve"> glm::</w:t>
      </w:r>
      <w:r w:rsidR="008436B8" w:rsidRPr="00A8025E">
        <w:rPr>
          <w:color w:val="2B91AF"/>
        </w:rPr>
        <w:t>vec3</w:t>
      </w:r>
      <w:r w:rsidR="008436B8">
        <w:t xml:space="preserve"> dirLightDirOnModel = matInvRotate </w:t>
      </w:r>
      <w:r w:rsidRPr="00A8025E">
        <w:t>* dirLightDir;</w:t>
      </w:r>
      <w:r w:rsidRPr="00A8025E">
        <w:br/>
      </w:r>
      <w:r>
        <w:rPr>
          <w:color w:val="FF0000"/>
        </w:rPr>
        <w:t xml:space="preserve"> </w:t>
      </w:r>
      <w:r w:rsidRPr="00A8025E">
        <w:t xml:space="preserve">  </w:t>
      </w:r>
      <w:r w:rsidRPr="00A8025E">
        <w:rPr>
          <w:color w:val="6F008A"/>
        </w:rPr>
        <w:t>glUniform3fv</w:t>
      </w:r>
      <w:r w:rsidRPr="00A8025E">
        <w:t>(loc</w:t>
      </w:r>
      <w:r w:rsidRPr="00A8025E">
        <w:rPr>
          <w:rFonts w:hint="eastAsia"/>
        </w:rPr>
        <w:t>DirLightDir</w:t>
      </w:r>
      <w:r w:rsidRPr="00A8025E">
        <w:t>, 1, &amp;dirLightDirOnModel.x);</w:t>
      </w:r>
      <w:r w:rsidRPr="00A8025E">
        <w:br/>
      </w:r>
      <w:r w:rsidR="0084263D">
        <w:rPr>
          <w:color w:val="FF0000"/>
        </w:rPr>
        <w:br/>
        <w:t xml:space="preserve"> </w:t>
      </w:r>
      <w:r w:rsidRPr="00A8025E">
        <w:t xml:space="preserve">  </w:t>
      </w:r>
      <w:r w:rsidRPr="00A8025E">
        <w:rPr>
          <w:color w:val="008000"/>
        </w:rPr>
        <w:t xml:space="preserve">// </w:t>
      </w:r>
      <w:r>
        <w:rPr>
          <w:color w:val="008000"/>
        </w:rPr>
        <w:t>ポイント・ライトの位置</w:t>
      </w:r>
      <w:r w:rsidR="00A475E3">
        <w:rPr>
          <w:color w:val="008000"/>
        </w:rPr>
        <w:t>をモデル</w:t>
      </w:r>
      <w:r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Pr="00A8025E">
        <w:rPr>
          <w:color w:val="008000"/>
        </w:rPr>
        <w:t>転送する</w:t>
      </w:r>
      <w:r w:rsidRPr="00A8025E">
        <w:rPr>
          <w:rFonts w:hint="eastAsia"/>
          <w:color w:val="008000"/>
        </w:rPr>
        <w:t>.</w:t>
      </w:r>
      <w:r w:rsidR="0084263D">
        <w:rPr>
          <w:color w:val="FF0000"/>
        </w:rPr>
        <w:br/>
        <w:t xml:space="preserve"> </w:t>
      </w:r>
      <w:r>
        <w:t xml:space="preserve">  </w:t>
      </w:r>
      <w:r>
        <w:rPr>
          <w:color w:val="0000FF"/>
        </w:rPr>
        <w:t>const</w:t>
      </w:r>
      <w:r>
        <w:t xml:space="preserve"> glm::</w:t>
      </w:r>
      <w:r w:rsidRPr="00A44408">
        <w:rPr>
          <w:color w:val="2B91AF"/>
        </w:rPr>
        <w:t xml:space="preserve">mat4 </w:t>
      </w:r>
      <w:r>
        <w:t>matInvModel = glm::inverse(matModelT * matModelR);</w:t>
      </w:r>
      <w:r>
        <w:br/>
      </w:r>
      <w:r w:rsidR="0084263D">
        <w:rPr>
          <w:color w:val="FF0000"/>
        </w:rPr>
        <w:t xml:space="preserve"> </w:t>
      </w:r>
      <w:r>
        <w:t xml:space="preserve">  glm::</w:t>
      </w:r>
      <w:r w:rsidRPr="00A44408">
        <w:rPr>
          <w:color w:val="2B91AF"/>
        </w:rPr>
        <w:t xml:space="preserve">vec3 </w:t>
      </w:r>
      <w:r>
        <w:t>pointLightPosOnModel[8];</w:t>
      </w:r>
      <w:r>
        <w:br/>
      </w:r>
      <w:r w:rsidR="0084263D">
        <w:rPr>
          <w:color w:val="FF0000"/>
        </w:rPr>
        <w:t xml:space="preserve"> </w:t>
      </w:r>
      <w:r>
        <w:t xml:space="preserve">  </w:t>
      </w:r>
      <w:r>
        <w:rPr>
          <w:color w:val="0000FF"/>
        </w:rPr>
        <w:t>for</w:t>
      </w:r>
      <w:r>
        <w:t xml:space="preserve"> (</w:t>
      </w:r>
      <w:r>
        <w:rPr>
          <w:color w:val="0000FF"/>
        </w:rPr>
        <w:t>int</w:t>
      </w:r>
      <w:r>
        <w:t xml:space="preserve"> i = 0; i &lt; 8; ++i) {</w:t>
      </w:r>
      <w:r>
        <w:br/>
        <w:t xml:space="preserve"> </w:t>
      </w:r>
      <w:r w:rsidR="0084263D">
        <w:t xml:space="preserve"> </w:t>
      </w:r>
      <w:r>
        <w:t xml:space="preserve">   pointLightPosOnModel[i] = matInvModel * glm::</w:t>
      </w:r>
      <w:r w:rsidRPr="00A44408">
        <w:rPr>
          <w:color w:val="2B91AF"/>
        </w:rPr>
        <w:t>vec4</w:t>
      </w:r>
      <w:r>
        <w:t>(pointLightPos[i], 1);</w:t>
      </w:r>
      <w:r>
        <w:br/>
      </w:r>
      <w:r w:rsidR="0084263D">
        <w:rPr>
          <w:color w:val="FF0000"/>
        </w:rPr>
        <w:t xml:space="preserve"> </w:t>
      </w:r>
      <w:r>
        <w:t xml:space="preserve">  }</w:t>
      </w:r>
      <w:r>
        <w:br/>
      </w:r>
      <w:r w:rsidR="0084263D">
        <w:rPr>
          <w:color w:val="FF0000"/>
        </w:rPr>
        <w:t xml:space="preserve"> </w:t>
      </w:r>
      <w:r>
        <w:t xml:space="preserve">  </w:t>
      </w:r>
      <w:r w:rsidRPr="00A44408">
        <w:rPr>
          <w:color w:val="6F008A"/>
        </w:rPr>
        <w:t>glUniform3fv</w:t>
      </w:r>
      <w:r>
        <w:t>(locPointLightPos, 8, &amp;pointLightPosOnModel[0].x);</w:t>
      </w:r>
      <w:r>
        <w:br/>
      </w:r>
      <w:r>
        <w:br/>
      </w:r>
      <w:r w:rsidR="0084263D" w:rsidRPr="00A8025E">
        <w:rPr>
          <w:color w:val="FF0000"/>
        </w:rPr>
        <w:t>+</w:t>
      </w:r>
      <w:r w:rsidR="0084263D" w:rsidRPr="00A8025E">
        <w:t xml:space="preserve">  </w:t>
      </w:r>
      <w:r w:rsidR="0084263D" w:rsidRPr="00A8025E">
        <w:rPr>
          <w:color w:val="008000"/>
        </w:rPr>
        <w:t xml:space="preserve">// </w:t>
      </w:r>
      <w:r w:rsidR="0084263D">
        <w:rPr>
          <w:color w:val="008000"/>
        </w:rPr>
        <w:t>スポット・ライトの方向と位置</w:t>
      </w:r>
      <w:r w:rsidR="00A475E3">
        <w:rPr>
          <w:color w:val="008000"/>
        </w:rPr>
        <w:t>をモデル</w:t>
      </w:r>
      <w:r w:rsidR="0084263D" w:rsidRPr="00A8025E">
        <w:rPr>
          <w:color w:val="008000"/>
        </w:rPr>
        <w:t>座標系に変換して</w:t>
      </w:r>
      <w:r w:rsidR="00C36DAD">
        <w:rPr>
          <w:rFonts w:hint="eastAsia"/>
          <w:color w:val="008000"/>
        </w:rPr>
        <w:t>G</w:t>
      </w:r>
      <w:r w:rsidR="00C36DAD">
        <w:rPr>
          <w:color w:val="008000"/>
        </w:rPr>
        <w:t>PU</w:t>
      </w:r>
      <w:r w:rsidR="00C36DAD">
        <w:rPr>
          <w:color w:val="008000"/>
        </w:rPr>
        <w:t>メモリ</w:t>
      </w:r>
      <w:r w:rsidR="00C6306A">
        <w:rPr>
          <w:color w:val="008000"/>
        </w:rPr>
        <w:t>に</w:t>
      </w:r>
      <w:r w:rsidR="0084263D" w:rsidRPr="00A8025E">
        <w:rPr>
          <w:color w:val="008000"/>
        </w:rPr>
        <w:t>転送する</w:t>
      </w:r>
      <w:r w:rsidR="0084263D" w:rsidRPr="00A8025E">
        <w:rPr>
          <w:rFonts w:hint="eastAsia"/>
          <w:color w:val="008000"/>
        </w:rPr>
        <w:t>.</w:t>
      </w:r>
      <w:r w:rsidR="0084263D">
        <w:rPr>
          <w:color w:val="008000"/>
        </w:rPr>
        <w:br/>
      </w:r>
      <w:r w:rsidR="0084263D">
        <w:rPr>
          <w:rFonts w:hint="eastAsia"/>
          <w:color w:val="FF0000"/>
        </w:rPr>
        <w:t>+</w:t>
      </w:r>
      <w:r w:rsidR="0084263D">
        <w:t xml:space="preserve">  </w:t>
      </w:r>
      <w:r w:rsidR="0084263D" w:rsidRPr="00A8025E">
        <w:t>glm::</w:t>
      </w:r>
      <w:r w:rsidR="00D16590">
        <w:rPr>
          <w:color w:val="2B91AF"/>
        </w:rPr>
        <w:t>vec4</w:t>
      </w:r>
      <w:r w:rsidR="0084263D" w:rsidRPr="00A8025E">
        <w:t xml:space="preserve"> </w:t>
      </w:r>
      <w:r w:rsidR="00D16590">
        <w:t>spotLightD</w:t>
      </w:r>
      <w:r w:rsidR="0084263D">
        <w:t>ir</w:t>
      </w:r>
      <w:r w:rsidR="00D16590">
        <w:t>OnModel</w:t>
      </w:r>
      <w:r w:rsidR="00285E67">
        <w:t>[4];</w:t>
      </w:r>
      <w:r w:rsidR="0084263D" w:rsidRPr="00A8025E">
        <w:br/>
      </w:r>
      <w:r w:rsidR="00605895" w:rsidRPr="00A8025E">
        <w:rPr>
          <w:color w:val="FF0000"/>
        </w:rPr>
        <w:t>+</w:t>
      </w:r>
      <w:r w:rsidR="00605895">
        <w:t xml:space="preserve">  glm::</w:t>
      </w:r>
      <w:r w:rsidR="00605895" w:rsidRPr="00A44408">
        <w:rPr>
          <w:color w:val="2B91AF"/>
        </w:rPr>
        <w:t xml:space="preserve">vec3 </w:t>
      </w:r>
      <w:r w:rsidR="00D16590">
        <w:t>spotLightP</w:t>
      </w:r>
      <w:r w:rsidR="00605895">
        <w:t>os</w:t>
      </w:r>
      <w:r w:rsidR="00D16590">
        <w:t>OnModel</w:t>
      </w:r>
      <w:r w:rsidR="00605895">
        <w:t>[4</w:t>
      </w:r>
      <w:r w:rsidR="00001BED">
        <w:t>];</w:t>
      </w:r>
      <w:r w:rsidR="00605895">
        <w:br/>
      </w:r>
      <w:r w:rsidR="0084263D" w:rsidRPr="00A8025E">
        <w:rPr>
          <w:color w:val="FF0000"/>
        </w:rPr>
        <w:t>+</w:t>
      </w:r>
      <w:r w:rsidR="00605895">
        <w:t xml:space="preserve">  </w:t>
      </w:r>
      <w:r w:rsidR="0084263D">
        <w:rPr>
          <w:color w:val="0000FF"/>
        </w:rPr>
        <w:t>for</w:t>
      </w:r>
      <w:r w:rsidR="0084263D">
        <w:t xml:space="preserve"> (</w:t>
      </w:r>
      <w:r w:rsidR="0084263D">
        <w:rPr>
          <w:color w:val="0000FF"/>
        </w:rPr>
        <w:t>int</w:t>
      </w:r>
      <w:r w:rsidR="00605895">
        <w:t xml:space="preserve"> i = 0; i &lt; 4</w:t>
      </w:r>
      <w:r w:rsidR="0084263D">
        <w:t>; ++i) {</w:t>
      </w:r>
      <w:r w:rsidR="00655DE1">
        <w:br/>
      </w:r>
      <w:r w:rsidR="00655DE1" w:rsidRPr="00A8025E">
        <w:rPr>
          <w:color w:val="FF0000"/>
        </w:rPr>
        <w:t>+</w:t>
      </w:r>
      <w:r w:rsidR="00655DE1">
        <w:t xml:space="preserve">    </w:t>
      </w:r>
      <w:r w:rsidR="00411656">
        <w:rPr>
          <w:color w:val="0000FF"/>
        </w:rPr>
        <w:t>const</w:t>
      </w:r>
      <w:r w:rsidR="00411656">
        <w:t xml:space="preserve"> </w:t>
      </w:r>
      <w:r w:rsidR="00655DE1">
        <w:t>glm::</w:t>
      </w:r>
      <w:r w:rsidR="00655DE1">
        <w:rPr>
          <w:color w:val="2B91AF"/>
        </w:rPr>
        <w:t xml:space="preserve">vec3 </w:t>
      </w:r>
      <w:r w:rsidR="00655DE1">
        <w:t>invDir = matInvRotate * glm::</w:t>
      </w:r>
      <w:r w:rsidR="00655DE1">
        <w:rPr>
          <w:color w:val="2B91AF"/>
        </w:rPr>
        <w:t>vec3</w:t>
      </w:r>
      <w:r w:rsidR="00655DE1">
        <w:t>(spotLightDirAndCutOff[i]);</w:t>
      </w:r>
      <w:r w:rsidR="0084263D">
        <w:br/>
      </w:r>
      <w:r w:rsidR="00285E67">
        <w:rPr>
          <w:color w:val="FF0000"/>
        </w:rPr>
        <w:t>+</w:t>
      </w:r>
      <w:r w:rsidR="00285E67" w:rsidRPr="00A8025E">
        <w:t xml:space="preserve">    </w:t>
      </w:r>
      <w:r w:rsidR="00D16590">
        <w:t>spotLightDirOnModel</w:t>
      </w:r>
      <w:r w:rsidR="00EC6E21">
        <w:t>[i] = glm::</w:t>
      </w:r>
      <w:r w:rsidR="00EC6E21">
        <w:rPr>
          <w:color w:val="2B91AF"/>
        </w:rPr>
        <w:t>vec4</w:t>
      </w:r>
      <w:r w:rsidR="00EC6E21">
        <w:t>(</w:t>
      </w:r>
      <w:r w:rsidR="00655DE1">
        <w:t>invDir, spotLightDirAndCutOff[i].w)</w:t>
      </w:r>
      <w:r w:rsidR="00285E67" w:rsidRPr="00A8025E">
        <w:t>;</w:t>
      </w:r>
      <w:r w:rsidR="00285E67" w:rsidRPr="00A8025E">
        <w:br/>
      </w:r>
      <w:r w:rsidR="0084263D" w:rsidRPr="00A8025E">
        <w:rPr>
          <w:color w:val="FF0000"/>
        </w:rPr>
        <w:t>+</w:t>
      </w:r>
      <w:r w:rsidR="0084263D">
        <w:t xml:space="preserve">  </w:t>
      </w:r>
      <w:r w:rsidR="00605895">
        <w:t xml:space="preserve">  </w:t>
      </w:r>
      <w:r w:rsidR="001A0C5D">
        <w:t>spotLightPo</w:t>
      </w:r>
      <w:r w:rsidR="00D16590">
        <w:t>sOnModel</w:t>
      </w:r>
      <w:r w:rsidR="0084263D">
        <w:t>[i] = matInvModel * glm::</w:t>
      </w:r>
      <w:r w:rsidR="0084263D" w:rsidRPr="00A44408">
        <w:rPr>
          <w:color w:val="2B91AF"/>
        </w:rPr>
        <w:t>vec4</w:t>
      </w:r>
      <w:r w:rsidR="0084263D">
        <w:t>(</w:t>
      </w:r>
      <w:r w:rsidR="00857293">
        <w:t>spot</w:t>
      </w:r>
      <w:r w:rsidR="0084263D">
        <w:t>LightPos[i], 1);</w:t>
      </w:r>
      <w:r w:rsidR="0084263D">
        <w:br/>
      </w:r>
      <w:r w:rsidR="0084263D" w:rsidRPr="00A8025E">
        <w:rPr>
          <w:color w:val="FF0000"/>
        </w:rPr>
        <w:t>+</w:t>
      </w:r>
      <w:r w:rsidR="0084263D">
        <w:t xml:space="preserve">  }</w:t>
      </w:r>
      <w:r w:rsidR="0084263D">
        <w:br/>
      </w:r>
      <w:r w:rsidR="00605895">
        <w:rPr>
          <w:color w:val="FF0000"/>
        </w:rPr>
        <w:t>+</w:t>
      </w:r>
      <w:r w:rsidR="00605895" w:rsidRPr="00A8025E">
        <w:t xml:space="preserve">  </w:t>
      </w:r>
      <w:r w:rsidR="007A72C6">
        <w:rPr>
          <w:color w:val="6F008A"/>
        </w:rPr>
        <w:t>glUniform4</w:t>
      </w:r>
      <w:r w:rsidR="00605895" w:rsidRPr="00A8025E">
        <w:rPr>
          <w:color w:val="6F008A"/>
        </w:rPr>
        <w:t>fv</w:t>
      </w:r>
      <w:r w:rsidR="00605895" w:rsidRPr="00A8025E">
        <w:t>(loc</w:t>
      </w:r>
      <w:r w:rsidR="007A72C6">
        <w:rPr>
          <w:rFonts w:hint="eastAsia"/>
        </w:rPr>
        <w:t>Spot</w:t>
      </w:r>
      <w:r w:rsidR="00605895" w:rsidRPr="00A8025E">
        <w:rPr>
          <w:rFonts w:hint="eastAsia"/>
        </w:rPr>
        <w:t>LightDir</w:t>
      </w:r>
      <w:r w:rsidR="007A72C6">
        <w:t>, 4</w:t>
      </w:r>
      <w:r w:rsidR="00605895" w:rsidRPr="00A8025E">
        <w:t>, &amp;</w:t>
      </w:r>
      <w:r w:rsidR="00D16590">
        <w:t>spotLightDirOnModel</w:t>
      </w:r>
      <w:r w:rsidR="007A72C6">
        <w:t>[0]</w:t>
      </w:r>
      <w:r w:rsidR="00605895" w:rsidRPr="00A8025E">
        <w:t>.x);</w:t>
      </w:r>
      <w:r w:rsidR="00605895" w:rsidRPr="00A8025E">
        <w:br/>
      </w:r>
      <w:r w:rsidR="0084263D" w:rsidRPr="00A8025E">
        <w:rPr>
          <w:color w:val="FF0000"/>
        </w:rPr>
        <w:t>+</w:t>
      </w:r>
      <w:r w:rsidR="0084263D">
        <w:t xml:space="preserve">  </w:t>
      </w:r>
      <w:r w:rsidR="0084263D" w:rsidRPr="00A44408">
        <w:rPr>
          <w:color w:val="6F008A"/>
        </w:rPr>
        <w:t>glUniform3fv</w:t>
      </w:r>
      <w:r w:rsidR="007A72C6">
        <w:t>(locSpotLightPos, 4</w:t>
      </w:r>
      <w:r w:rsidR="0084263D">
        <w:t>, &amp;</w:t>
      </w:r>
      <w:r w:rsidR="00D16590">
        <w:t>spotLightPosOnModel</w:t>
      </w:r>
      <w:r w:rsidR="0084263D">
        <w:t>[0].x);</w:t>
      </w:r>
      <w:r w:rsidR="0084263D">
        <w:br/>
      </w:r>
      <w:r w:rsidR="0084263D" w:rsidRPr="00A8025E">
        <w:rPr>
          <w:color w:val="FF0000"/>
        </w:rPr>
        <w:t>+</w:t>
      </w:r>
      <w:r w:rsidR="0084263D">
        <w:br/>
      </w:r>
      <w:r w:rsidRPr="00A8025E">
        <w:t xml:space="preserve">   </w:t>
      </w:r>
      <w:r w:rsidRPr="00A8025E">
        <w:rPr>
          <w:color w:val="6F008A"/>
        </w:rPr>
        <w:t>glDrawElementsBaseVertex</w:t>
      </w:r>
      <w:r w:rsidRPr="00A8025E">
        <w:t>(meshList[0].mode, meshList[0].count,</w:t>
      </w:r>
      <w:r w:rsidRPr="00A8025E">
        <w:br/>
        <w:t xml:space="preserve">     </w:t>
      </w:r>
      <w:r w:rsidRPr="00A8025E">
        <w:rPr>
          <w:color w:val="6F008A"/>
        </w:rPr>
        <w:t>GL_UNSIGNED_SHORT</w:t>
      </w:r>
      <w:r w:rsidRPr="00A8025E">
        <w:t>, meshList[0].indices, meshList[0].baseVertex);</w:t>
      </w:r>
      <w:r w:rsidRPr="00A8025E">
        <w:br/>
        <w:t xml:space="preserve"> }</w:t>
      </w:r>
    </w:p>
    <w:p w:rsidR="006F3EE8" w:rsidRDefault="002613FA" w:rsidP="006F3EE8">
      <w:r>
        <w:t>基本的な方法は、指向性</w:t>
      </w:r>
      <w:r w:rsidR="006F3EE8">
        <w:t>ライトの向きの計算</w:t>
      </w:r>
      <w:r>
        <w:t>、およびポイント・ライトの位置の計算</w:t>
      </w:r>
      <w:r w:rsidR="006F3EE8">
        <w:t>と同じです。</w:t>
      </w:r>
      <w:r w:rsidR="00D16590">
        <w:br/>
      </w:r>
      <w:r w:rsidR="00D16590">
        <w:t>スポット・ライトは</w:t>
      </w:r>
      <w:r w:rsidR="00D16590">
        <w:rPr>
          <w:rFonts w:hint="eastAsia"/>
        </w:rPr>
        <w:t>4</w:t>
      </w:r>
      <w:r w:rsidR="00D16590">
        <w:rPr>
          <w:rFonts w:hint="eastAsia"/>
        </w:rPr>
        <w:t>個あるので、ポイント・ライトと同様に</w:t>
      </w:r>
      <w:r w:rsidR="00D16590">
        <w:rPr>
          <w:rFonts w:hint="eastAsia"/>
        </w:rPr>
        <w:t>for</w:t>
      </w:r>
      <w:r w:rsidR="00D16590">
        <w:rPr>
          <w:rFonts w:hint="eastAsia"/>
        </w:rPr>
        <w:t>文で処理します。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04</w:t>
      </w:r>
      <w:r w:rsidRPr="00B60152">
        <w:rPr>
          <w:b/>
        </w:rPr>
        <w:t>]</w:t>
      </w:r>
      <w:r>
        <w:t xml:space="preserve"> </w:t>
      </w:r>
      <w:r>
        <w:rPr>
          <w:rFonts w:hint="eastAsia"/>
        </w:rPr>
        <w:t>地面モデルを表示するプログラムに、</w:t>
      </w:r>
      <w:r w:rsidR="00A475E3">
        <w:t>スポット・ライトの方向と位置をモデル</w:t>
      </w:r>
      <w:r>
        <w:t>座標系に変換して</w:t>
      </w:r>
      <w:r>
        <w:rPr>
          <w:rFonts w:hint="eastAsia"/>
        </w:rPr>
        <w:t>GPU</w:t>
      </w:r>
      <w:r w:rsidR="00457BEA">
        <w:rPr>
          <w:rFonts w:hint="eastAsia"/>
        </w:rPr>
        <w:t>メモリに</w:t>
      </w:r>
      <w:r>
        <w:rPr>
          <w:rFonts w:hint="eastAsia"/>
        </w:rPr>
        <w:t>転送するプログラムを追加してください。</w:t>
      </w:r>
    </w:p>
    <w:p w:rsidR="006F3EE8" w:rsidRPr="005077FC" w:rsidRDefault="005744C2" w:rsidP="006F3EE8">
      <w:pPr>
        <w:rPr>
          <w:b/>
        </w:rPr>
      </w:pPr>
      <w:r>
        <w:t>これでスポット</w:t>
      </w:r>
      <w:r w:rsidR="006F3EE8">
        <w:t>・ライトを追加することができました。</w:t>
      </w:r>
      <w:r w:rsidR="00D642E6">
        <w:br/>
      </w:r>
      <w:r w:rsidR="00D642E6">
        <w:t>課題</w:t>
      </w:r>
      <w:r w:rsidR="00420028">
        <w:rPr>
          <w:rFonts w:hint="eastAsia"/>
        </w:rPr>
        <w:t>04</w:t>
      </w:r>
      <w:r w:rsidR="00D642E6">
        <w:rPr>
          <w:rFonts w:hint="eastAsia"/>
        </w:rPr>
        <w:t>が終わったら、</w:t>
      </w:r>
      <w:r w:rsidR="006F3EE8" w:rsidRPr="00E42558">
        <w:rPr>
          <w:b/>
        </w:rPr>
        <w:t>ビルドして実行してください。</w:t>
      </w:r>
      <w:r w:rsidR="00FA1AF7">
        <w:t>青白いス</w:t>
      </w:r>
      <w:r w:rsidR="005077FC">
        <w:t>ポット</w:t>
      </w:r>
      <w:r w:rsidR="00FA1AF7">
        <w:t>・</w:t>
      </w:r>
      <w:r w:rsidR="005077FC">
        <w:t>ライトが追加されていたら成功です。</w:t>
      </w:r>
    </w:p>
    <w:p w:rsidR="00560FD2" w:rsidRPr="00D97637" w:rsidRDefault="00FA1AF7" w:rsidP="00D97637">
      <w:pPr>
        <w:jc w:val="center"/>
      </w:pPr>
      <w:r>
        <w:rPr>
          <w:rFonts w:hint="eastAsia"/>
          <w:noProof/>
        </w:rPr>
        <w:drawing>
          <wp:inline distT="0" distB="0" distL="0" distR="0">
            <wp:extent cx="2896771" cy="2067761"/>
            <wp:effectExtent l="0" t="0" r="0" b="889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スポットライト.png"/>
                    <pic:cNvPicPr/>
                  </pic:nvPicPr>
                  <pic:blipFill>
                    <a:blip r:embed="rId14">
                      <a:extLst>
                        <a:ext uri="{28A0092B-C50C-407E-A947-70E740481C1C}">
                          <a14:useLocalDpi xmlns:a14="http://schemas.microsoft.com/office/drawing/2010/main" val="0"/>
                        </a:ext>
                      </a:extLst>
                    </a:blip>
                    <a:stretch>
                      <a:fillRect/>
                    </a:stretch>
                  </pic:blipFill>
                  <pic:spPr>
                    <a:xfrm>
                      <a:off x="0" y="0"/>
                      <a:ext cx="2896771" cy="2067761"/>
                    </a:xfrm>
                    <a:prstGeom prst="rect">
                      <a:avLst/>
                    </a:prstGeom>
                  </pic:spPr>
                </pic:pic>
              </a:graphicData>
            </a:graphic>
          </wp:inline>
        </w:drawing>
      </w:r>
    </w:p>
    <w:p w:rsidR="004159C8" w:rsidRPr="009158CF" w:rsidRDefault="00150B60" w:rsidP="00150B60">
      <w:pPr>
        <w:pStyle w:val="2"/>
      </w:pPr>
      <w:r>
        <w:rPr>
          <w:rFonts w:hint="eastAsia"/>
        </w:rPr>
        <w:lastRenderedPageBreak/>
        <w:t>スポット・ライトの縁を柔らかくする</w:t>
      </w:r>
    </w:p>
    <w:p w:rsidR="008D6A80" w:rsidRDefault="00150B60" w:rsidP="000B2A42">
      <w:r>
        <w:rPr>
          <w:rFonts w:hint="eastAsia"/>
        </w:rPr>
        <w:t>スポット・ライトの当たっている部分の境界がはっきりし</w:t>
      </w:r>
      <w:r w:rsidR="004219A0">
        <w:rPr>
          <w:rFonts w:hint="eastAsia"/>
        </w:rPr>
        <w:t>すぎている気がしませんか？　少しだけ</w:t>
      </w:r>
      <w:r>
        <w:rPr>
          <w:rFonts w:hint="eastAsia"/>
        </w:rPr>
        <w:t>縁</w:t>
      </w:r>
      <w:r w:rsidR="00366CF3">
        <w:rPr>
          <w:rFonts w:hint="eastAsia"/>
        </w:rPr>
        <w:t>(</w:t>
      </w:r>
      <w:r w:rsidR="00366CF3">
        <w:rPr>
          <w:rFonts w:hint="eastAsia"/>
        </w:rPr>
        <w:t>ふち</w:t>
      </w:r>
      <w:r w:rsidR="00366CF3">
        <w:rPr>
          <w:rFonts w:hint="eastAsia"/>
        </w:rPr>
        <w:t>)</w:t>
      </w:r>
      <w:r w:rsidR="004219A0">
        <w:rPr>
          <w:rFonts w:hint="eastAsia"/>
        </w:rPr>
        <w:t>を</w:t>
      </w:r>
      <w:r>
        <w:rPr>
          <w:rFonts w:hint="eastAsia"/>
        </w:rPr>
        <w:t>柔らかくしてみましょう。</w:t>
      </w:r>
    </w:p>
    <w:p w:rsidR="00543910" w:rsidRPr="004159C8" w:rsidRDefault="004219A0" w:rsidP="00543910">
      <w:r>
        <w:t>最初に、どの程度柔らかく</w:t>
      </w:r>
      <w:r w:rsidR="00543910">
        <w:t>表示</w:t>
      </w:r>
      <w:r>
        <w:t>するかを設定できるようにします。</w:t>
      </w:r>
      <w:r w:rsidR="00F334F0">
        <w:br/>
      </w:r>
      <w:r w:rsidR="00641507">
        <w:rPr>
          <w:rFonts w:hint="eastAsia"/>
        </w:rPr>
        <w:t>FragmentLighting.frag</w:t>
      </w:r>
      <w:r w:rsidR="00641507">
        <w:rPr>
          <w:rFonts w:hint="eastAsia"/>
        </w:rPr>
        <w:t>のスポットライト構造体を、次のように変更してください。</w:t>
      </w:r>
    </w:p>
    <w:p w:rsidR="00543910" w:rsidRDefault="00543910" w:rsidP="00543910">
      <w:pPr>
        <w:pStyle w:val="ac"/>
      </w:pPr>
      <w:r>
        <w:rPr>
          <w:color w:val="FF0000"/>
        </w:rPr>
        <w:t xml:space="preserve"> </w:t>
      </w:r>
      <w:r w:rsidRPr="00F86F68">
        <w:rPr>
          <w:color w:val="008000"/>
        </w:rPr>
        <w:t xml:space="preserve">// </w:t>
      </w:r>
      <w:r w:rsidRPr="00F86F68">
        <w:rPr>
          <w:rFonts w:hint="eastAsia"/>
          <w:color w:val="008000"/>
        </w:rPr>
        <w:t>ポイント</w:t>
      </w:r>
      <w:r>
        <w:rPr>
          <w:rFonts w:hint="eastAsia"/>
          <w:color w:val="008000"/>
        </w:rPr>
        <w:t>・</w:t>
      </w:r>
      <w:r w:rsidRPr="00F86F68">
        <w:rPr>
          <w:rFonts w:hint="eastAsia"/>
          <w:color w:val="008000"/>
        </w:rPr>
        <w:t>ライト</w:t>
      </w:r>
      <w:r w:rsidRPr="00F86F68">
        <w:rPr>
          <w:color w:val="008000"/>
        </w:rPr>
        <w:t>.</w:t>
      </w:r>
      <w:r>
        <w:br/>
      </w:r>
      <w:r>
        <w:rPr>
          <w:color w:val="FF0000"/>
        </w:rPr>
        <w:t xml:space="preserve"> </w:t>
      </w:r>
      <w:r w:rsidRPr="00F86F68">
        <w:rPr>
          <w:color w:val="0000FF"/>
        </w:rPr>
        <w:t xml:space="preserve">struct </w:t>
      </w:r>
      <w:r>
        <w:t>PointLight</w:t>
      </w:r>
      <w:r>
        <w:br/>
      </w:r>
      <w:r>
        <w:rPr>
          <w:color w:val="FF0000"/>
        </w:rPr>
        <w:t xml:space="preserve"> </w:t>
      </w:r>
      <w:r>
        <w:t>{</w:t>
      </w:r>
      <w:r>
        <w:br/>
      </w:r>
      <w:r>
        <w:rPr>
          <w:color w:val="FF0000"/>
        </w:rPr>
        <w:t xml:space="preserve"> </w:t>
      </w:r>
      <w:r>
        <w:t xml:space="preserve">  </w:t>
      </w:r>
      <w:r w:rsidRPr="00F86F68">
        <w:rPr>
          <w:color w:val="0000FF"/>
        </w:rPr>
        <w:t xml:space="preserve">vec3 </w:t>
      </w:r>
      <w:r>
        <w:t>position[8];</w:t>
      </w:r>
      <w:r>
        <w:br/>
      </w:r>
      <w:r>
        <w:rPr>
          <w:color w:val="FF0000"/>
        </w:rPr>
        <w:t xml:space="preserve"> </w:t>
      </w:r>
      <w:r>
        <w:t xml:space="preserve">  </w:t>
      </w:r>
      <w:r w:rsidRPr="00F86F68">
        <w:rPr>
          <w:color w:val="0000FF"/>
        </w:rPr>
        <w:t xml:space="preserve">vec3 </w:t>
      </w:r>
      <w:r>
        <w:t>color[8];</w:t>
      </w:r>
      <w:r>
        <w:br/>
      </w:r>
      <w:r>
        <w:rPr>
          <w:color w:val="FF0000"/>
        </w:rPr>
        <w:t xml:space="preserve"> </w:t>
      </w:r>
      <w:r>
        <w:t>};</w:t>
      </w:r>
      <w:r>
        <w:br/>
      </w:r>
      <w:r>
        <w:rPr>
          <w:color w:val="FF0000"/>
        </w:rPr>
        <w:br/>
        <w:t xml:space="preserve"> </w:t>
      </w:r>
      <w:r>
        <w:rPr>
          <w:color w:val="008000"/>
        </w:rPr>
        <w:t xml:space="preserve">// </w:t>
      </w:r>
      <w:r>
        <w:rPr>
          <w:rFonts w:hint="eastAsia"/>
          <w:color w:val="008000"/>
        </w:rPr>
        <w:t>スポットライト</w:t>
      </w:r>
      <w:r>
        <w:br/>
      </w:r>
      <w:r>
        <w:rPr>
          <w:color w:val="FF0000"/>
        </w:rPr>
        <w:t xml:space="preserve"> </w:t>
      </w:r>
      <w:r>
        <w:rPr>
          <w:color w:val="0000FF"/>
        </w:rPr>
        <w:t>struct</w:t>
      </w:r>
      <w:r>
        <w:t xml:space="preserve"> </w:t>
      </w:r>
      <w:r w:rsidRPr="009158CF">
        <w:rPr>
          <w:color w:val="auto"/>
        </w:rPr>
        <w:t>SpotLight</w:t>
      </w:r>
      <w:r>
        <w:br/>
      </w:r>
      <w:r>
        <w:rPr>
          <w:color w:val="FF0000"/>
        </w:rPr>
        <w:t xml:space="preserve"> </w:t>
      </w:r>
      <w:r>
        <w:t>{</w:t>
      </w:r>
      <w:r>
        <w:br/>
      </w:r>
      <w:r>
        <w:rPr>
          <w:color w:val="FF0000"/>
        </w:rPr>
        <w:t xml:space="preserve"> </w:t>
      </w:r>
      <w:r>
        <w:t xml:space="preserve">  </w:t>
      </w:r>
      <w:r>
        <w:rPr>
          <w:color w:val="2B91AF"/>
        </w:rPr>
        <w:t>vec4</w:t>
      </w:r>
      <w:r>
        <w:t xml:space="preserve"> dirAndCutOff[4];</w:t>
      </w:r>
      <w:r w:rsidRPr="00231651">
        <w:rPr>
          <w:color w:val="008000"/>
        </w:rPr>
        <w:t xml:space="preserve"> </w:t>
      </w:r>
      <w:r>
        <w:rPr>
          <w:color w:val="008000"/>
        </w:rPr>
        <w:t>/</w:t>
      </w:r>
      <w:r>
        <w:rPr>
          <w:rFonts w:hint="eastAsia"/>
          <w:color w:val="008000"/>
        </w:rPr>
        <w:t xml:space="preserve">/ </w:t>
      </w:r>
      <w:r>
        <w:rPr>
          <w:rFonts w:hint="eastAsia"/>
          <w:color w:val="008000"/>
        </w:rPr>
        <w:t>光の方向</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放射角</w:t>
      </w:r>
      <w:r>
        <w:rPr>
          <w:rFonts w:hint="eastAsia"/>
          <w:color w:val="008000"/>
        </w:rPr>
        <w:t>)(w</w:t>
      </w:r>
      <w:r>
        <w:rPr>
          <w:rFonts w:hint="eastAsia"/>
          <w:color w:val="008000"/>
        </w:rPr>
        <w:t>に入れる</w:t>
      </w:r>
      <w:r>
        <w:rPr>
          <w:rFonts w:hint="eastAsia"/>
          <w:color w:val="008000"/>
        </w:rPr>
        <w:t>).</w:t>
      </w:r>
      <w:r>
        <w:br/>
      </w:r>
      <w:r w:rsidRPr="00543910">
        <w:rPr>
          <w:color w:val="FF0000"/>
        </w:rPr>
        <w:t xml:space="preserve">-  </w:t>
      </w:r>
      <w:r w:rsidRPr="00EF095A">
        <w:rPr>
          <w:color w:val="FF0000"/>
          <w:highlight w:val="yellow"/>
        </w:rPr>
        <w:t>vec3 position</w:t>
      </w:r>
      <w:r w:rsidRPr="00543910">
        <w:rPr>
          <w:color w:val="FF0000"/>
        </w:rPr>
        <w:t>[4];</w:t>
      </w:r>
      <w:r>
        <w:br/>
      </w:r>
      <w:r w:rsidRPr="00A8025E">
        <w:rPr>
          <w:color w:val="FF0000"/>
        </w:rPr>
        <w:t>+</w:t>
      </w:r>
      <w:r>
        <w:t xml:space="preserve">  </w:t>
      </w:r>
      <w:r w:rsidR="001212CF">
        <w:rPr>
          <w:color w:val="2B91AF"/>
        </w:rPr>
        <w:t>vec4</w:t>
      </w:r>
      <w:r>
        <w:t xml:space="preserve"> posAnd</w:t>
      </w:r>
      <w:r w:rsidR="00066D90">
        <w:t>Inner</w:t>
      </w:r>
      <w:r>
        <w:t>CutOff[4];</w:t>
      </w:r>
      <w:r w:rsidRPr="00543910">
        <w:rPr>
          <w:color w:val="008000"/>
        </w:rPr>
        <w:t xml:space="preserve"> </w:t>
      </w:r>
      <w:r>
        <w:rPr>
          <w:color w:val="008000"/>
        </w:rPr>
        <w:t>/</w:t>
      </w:r>
      <w:r>
        <w:rPr>
          <w:rFonts w:hint="eastAsia"/>
          <w:color w:val="008000"/>
        </w:rPr>
        <w:t xml:space="preserve">/ </w:t>
      </w:r>
      <w:r>
        <w:rPr>
          <w:rFonts w:hint="eastAsia"/>
          <w:color w:val="008000"/>
        </w:rPr>
        <w:t>光の位置</w:t>
      </w:r>
      <w:r>
        <w:rPr>
          <w:rFonts w:hint="eastAsia"/>
          <w:color w:val="008000"/>
        </w:rPr>
        <w:t>(xyz</w:t>
      </w:r>
      <w:r>
        <w:rPr>
          <w:rFonts w:hint="eastAsia"/>
          <w:color w:val="008000"/>
        </w:rPr>
        <w:t>に入れる</w:t>
      </w:r>
      <w:r>
        <w:rPr>
          <w:rFonts w:hint="eastAsia"/>
          <w:color w:val="008000"/>
        </w:rPr>
        <w:t>)</w:t>
      </w:r>
      <w:r>
        <w:rPr>
          <w:rFonts w:hint="eastAsia"/>
          <w:color w:val="008000"/>
        </w:rPr>
        <w:t>と</w:t>
      </w:r>
      <w:r>
        <w:rPr>
          <w:rFonts w:hint="eastAsia"/>
          <w:color w:val="008000"/>
        </w:rPr>
        <w:t>cos(</w:t>
      </w:r>
      <w:r>
        <w:rPr>
          <w:rFonts w:hint="eastAsia"/>
          <w:color w:val="008000"/>
        </w:rPr>
        <w:t>減衰開始角</w:t>
      </w:r>
      <w:r>
        <w:rPr>
          <w:rFonts w:hint="eastAsia"/>
          <w:color w:val="008000"/>
        </w:rPr>
        <w:t>)(w</w:t>
      </w:r>
      <w:r>
        <w:rPr>
          <w:rFonts w:hint="eastAsia"/>
          <w:color w:val="008000"/>
        </w:rPr>
        <w:t>に入れる</w:t>
      </w:r>
      <w:r>
        <w:rPr>
          <w:rFonts w:hint="eastAsia"/>
          <w:color w:val="008000"/>
        </w:rPr>
        <w:t>).</w:t>
      </w:r>
      <w:r>
        <w:br/>
      </w:r>
      <w:r>
        <w:rPr>
          <w:color w:val="FF0000"/>
        </w:rPr>
        <w:t xml:space="preserve"> </w:t>
      </w:r>
      <w:r>
        <w:t xml:space="preserve">  </w:t>
      </w:r>
      <w:r>
        <w:rPr>
          <w:color w:val="2B91AF"/>
        </w:rPr>
        <w:t>vec3</w:t>
      </w:r>
      <w:r>
        <w:t xml:space="preserve"> color[4];</w:t>
      </w:r>
      <w:r>
        <w:br/>
      </w:r>
      <w:r>
        <w:rPr>
          <w:color w:val="FF0000"/>
        </w:rPr>
        <w:t xml:space="preserve"> </w:t>
      </w:r>
      <w:r>
        <w:t>};</w:t>
      </w:r>
      <w:r>
        <w:br/>
      </w:r>
      <w:r>
        <w:br/>
      </w:r>
      <w:r>
        <w:rPr>
          <w:color w:val="0000FF"/>
        </w:rPr>
        <w:t xml:space="preserve"> </w:t>
      </w:r>
      <w:r w:rsidRPr="00F86F68">
        <w:rPr>
          <w:color w:val="0000FF"/>
        </w:rPr>
        <w:t xml:space="preserve">uniform </w:t>
      </w:r>
      <w:r>
        <w:t>AmbientLight ambientLight;</w:t>
      </w:r>
      <w:r>
        <w:br/>
      </w:r>
      <w:r>
        <w:rPr>
          <w:color w:val="0000FF"/>
        </w:rPr>
        <w:t xml:space="preserve"> </w:t>
      </w:r>
      <w:r w:rsidRPr="00F86F68">
        <w:rPr>
          <w:color w:val="0000FF"/>
        </w:rPr>
        <w:t xml:space="preserve">uniform </w:t>
      </w:r>
      <w:r>
        <w:t>DirectionalLight directionalLight;</w:t>
      </w:r>
      <w:r>
        <w:br/>
      </w:r>
      <w:r>
        <w:rPr>
          <w:color w:val="FF0000"/>
        </w:rPr>
        <w:t xml:space="preserve"> </w:t>
      </w:r>
      <w:r w:rsidRPr="00F86F68">
        <w:rPr>
          <w:color w:val="0000FF"/>
        </w:rPr>
        <w:t xml:space="preserve">uniform </w:t>
      </w:r>
      <w:r>
        <w:t>PointLight pointLight;</w:t>
      </w:r>
      <w:r>
        <w:br/>
      </w:r>
      <w:r>
        <w:rPr>
          <w:color w:val="FF0000"/>
        </w:rPr>
        <w:t xml:space="preserve"> </w:t>
      </w:r>
      <w:r w:rsidRPr="00F86F68">
        <w:rPr>
          <w:color w:val="0000FF"/>
        </w:rPr>
        <w:t xml:space="preserve">uniform </w:t>
      </w:r>
      <w:r>
        <w:t>SpotLight spotLight;</w:t>
      </w:r>
      <w:r>
        <w:br/>
      </w:r>
      <w:r>
        <w:rPr>
          <w:color w:val="0000FF"/>
        </w:rPr>
        <w:t xml:space="preserve"> </w:t>
      </w:r>
      <w:r w:rsidRPr="00F86F68">
        <w:rPr>
          <w:color w:val="0000FF"/>
        </w:rPr>
        <w:t xml:space="preserve">uniform </w:t>
      </w:r>
      <w:r>
        <w:rPr>
          <w:color w:val="0000FF"/>
        </w:rPr>
        <w:t xml:space="preserve">mat4x4 </w:t>
      </w:r>
      <w:r>
        <w:t>matMVP;</w:t>
      </w:r>
    </w:p>
    <w:p w:rsidR="00543910" w:rsidRDefault="00066D90" w:rsidP="000B2A42">
      <w:r>
        <w:rPr>
          <w:rFonts w:hint="eastAsia"/>
        </w:rPr>
        <w:t>posAnd</w:t>
      </w:r>
      <w:r>
        <w:t>Inner</w:t>
      </w:r>
      <w:r>
        <w:rPr>
          <w:rFonts w:hint="eastAsia"/>
        </w:rPr>
        <w:t>CutOff (</w:t>
      </w:r>
      <w:r>
        <w:rPr>
          <w:rFonts w:hint="eastAsia"/>
        </w:rPr>
        <w:t>ぽす・あんど・いんなー・かっと・おふ</w:t>
      </w:r>
      <w:r>
        <w:rPr>
          <w:rFonts w:hint="eastAsia"/>
        </w:rPr>
        <w:t>)</w:t>
      </w:r>
      <w:r>
        <w:rPr>
          <w:rFonts w:hint="eastAsia"/>
        </w:rPr>
        <w:t>変数は、スポットライトの座標</w:t>
      </w:r>
      <w:r>
        <w:rPr>
          <w:rFonts w:hint="eastAsia"/>
        </w:rPr>
        <w:t>(</w:t>
      </w:r>
      <w:r>
        <w:t>position)</w:t>
      </w:r>
      <w:r>
        <w:t>と柔らかくなり始める放射角</w:t>
      </w:r>
      <w:r>
        <w:rPr>
          <w:rFonts w:hint="eastAsia"/>
        </w:rPr>
        <w:t>(</w:t>
      </w:r>
      <w:r>
        <w:t>inner cut off)</w:t>
      </w:r>
      <w:r>
        <w:t>をまとめたものです。</w:t>
      </w:r>
      <w:r w:rsidR="001D4E0F">
        <w:t>CutOff(</w:t>
      </w:r>
      <w:r w:rsidR="001D4E0F">
        <w:t>かっと・おふ</w:t>
      </w:r>
      <w:r w:rsidR="001D4E0F">
        <w:t>)</w:t>
      </w:r>
      <w:r w:rsidR="001D4E0F">
        <w:t>と</w:t>
      </w:r>
      <w:r w:rsidR="001D4E0F">
        <w:rPr>
          <w:rFonts w:hint="eastAsia"/>
        </w:rPr>
        <w:t>Inner</w:t>
      </w:r>
      <w:r w:rsidR="001D4E0F">
        <w:t>CutOff(</w:t>
      </w:r>
      <w:r w:rsidR="001D4E0F">
        <w:t>いんなー・かっと・おふ</w:t>
      </w:r>
      <w:r w:rsidR="001D4E0F">
        <w:rPr>
          <w:rFonts w:hint="eastAsia"/>
        </w:rPr>
        <w:t>)</w:t>
      </w:r>
      <w:r w:rsidR="001D4E0F">
        <w:rPr>
          <w:rFonts w:hint="eastAsia"/>
        </w:rPr>
        <w:t>は次の図で示すような関係になっています。</w:t>
      </w:r>
    </w:p>
    <w:p w:rsidR="00DB35BB" w:rsidRPr="00543910" w:rsidRDefault="001D4E0F" w:rsidP="001D4E0F">
      <w:pPr>
        <w:pStyle w:val="af8"/>
        <w:jc w:val="center"/>
      </w:pPr>
      <w:r>
        <w:rPr>
          <w:rFonts w:hint="eastAsia"/>
          <w:noProof/>
        </w:rPr>
        <w:drawing>
          <wp:inline distT="0" distB="0" distL="0" distR="0">
            <wp:extent cx="4518212" cy="2415506"/>
            <wp:effectExtent l="0" t="0" r="0" b="444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nerCutOff.png"/>
                    <pic:cNvPicPr/>
                  </pic:nvPicPr>
                  <pic:blipFill>
                    <a:blip r:embed="rId15">
                      <a:extLst>
                        <a:ext uri="{28A0092B-C50C-407E-A947-70E740481C1C}">
                          <a14:useLocalDpi xmlns:a14="http://schemas.microsoft.com/office/drawing/2010/main" val="0"/>
                        </a:ext>
                      </a:extLst>
                    </a:blip>
                    <a:stretch>
                      <a:fillRect/>
                    </a:stretch>
                  </pic:blipFill>
                  <pic:spPr>
                    <a:xfrm>
                      <a:off x="0" y="0"/>
                      <a:ext cx="4538067" cy="2426121"/>
                    </a:xfrm>
                    <a:prstGeom prst="rect">
                      <a:avLst/>
                    </a:prstGeom>
                  </pic:spPr>
                </pic:pic>
              </a:graphicData>
            </a:graphic>
          </wp:inline>
        </w:drawing>
      </w:r>
    </w:p>
    <w:p w:rsidR="001D4E0F" w:rsidRDefault="001D4E0F" w:rsidP="000B2A42">
      <w:r>
        <w:t>図から分かるように</w:t>
      </w:r>
      <w:r>
        <w:rPr>
          <w:rFonts w:hint="eastAsia"/>
        </w:rPr>
        <w:t>InnerCutOff</w:t>
      </w:r>
      <w:r>
        <w:rPr>
          <w:rFonts w:hint="eastAsia"/>
        </w:rPr>
        <w:t>は常に</w:t>
      </w:r>
      <w:r>
        <w:rPr>
          <w:rFonts w:hint="eastAsia"/>
        </w:rPr>
        <w:t>CuttOff</w:t>
      </w:r>
      <w:r>
        <w:rPr>
          <w:rFonts w:hint="eastAsia"/>
        </w:rPr>
        <w:t>より小さな角度になります。</w:t>
      </w:r>
    </w:p>
    <w:p w:rsidR="00150B60" w:rsidRDefault="001D4E0F" w:rsidP="000B2A42">
      <w:r>
        <w:lastRenderedPageBreak/>
        <w:t>それでは、</w:t>
      </w:r>
      <w:r>
        <w:rPr>
          <w:rFonts w:hint="eastAsia"/>
        </w:rPr>
        <w:t>InnerCutOff</w:t>
      </w:r>
      <w:r>
        <w:rPr>
          <w:rFonts w:hint="eastAsia"/>
        </w:rPr>
        <w:t>を</w:t>
      </w:r>
      <w:r>
        <w:t>ライティングに反映していきましょう。</w:t>
      </w:r>
      <w:r>
        <w:br/>
      </w:r>
      <w:r w:rsidR="00150B60">
        <w:t>スポット・ライトのカット・オフを計算するプログラムを、次のように変更してください。</w:t>
      </w:r>
    </w:p>
    <w:p w:rsidR="00150B60" w:rsidRPr="008D6A80" w:rsidRDefault="00150B60" w:rsidP="00150B60">
      <w:pPr>
        <w:pStyle w:val="ac"/>
      </w:pPr>
      <w:r>
        <w:rPr>
          <w:color w:val="FF0000"/>
        </w:rPr>
        <w:t xml:space="preserve"> </w:t>
      </w:r>
      <w:r>
        <w:t xml:space="preserve">  </w:t>
      </w:r>
      <w:r>
        <w:rPr>
          <w:color w:val="008000"/>
        </w:rPr>
        <w:t xml:space="preserve">// </w:t>
      </w:r>
      <w:r>
        <w:rPr>
          <w:rFonts w:hint="eastAsia"/>
          <w:color w:val="008000"/>
        </w:rPr>
        <w:t>スポット・</w:t>
      </w:r>
      <w:r>
        <w:rPr>
          <w:color w:val="008000"/>
        </w:rPr>
        <w:t>ライトの明るさを計算</w:t>
      </w:r>
      <w:r>
        <w:rPr>
          <w:rFonts w:hint="eastAsia"/>
          <w:color w:val="008000"/>
        </w:rPr>
        <w:t>.</w:t>
      </w:r>
      <w:r>
        <w:br/>
      </w:r>
      <w:r>
        <w:rPr>
          <w:color w:val="FF0000"/>
        </w:rPr>
        <w:t xml:space="preserve"> </w:t>
      </w:r>
      <w:r>
        <w:t xml:space="preserve">  </w:t>
      </w:r>
      <w:r w:rsidRPr="002C7119">
        <w:rPr>
          <w:color w:val="0000FF"/>
        </w:rPr>
        <w:t xml:space="preserve">for </w:t>
      </w:r>
      <w:r>
        <w:t>(</w:t>
      </w:r>
      <w:r w:rsidRPr="002C7119">
        <w:rPr>
          <w:color w:val="0000FF"/>
        </w:rPr>
        <w:t xml:space="preserve">int </w:t>
      </w:r>
      <w:r>
        <w:t>i = 0; i &lt; 4; ++i) {</w:t>
      </w:r>
      <w:r>
        <w:br/>
      </w:r>
      <w:r>
        <w:rPr>
          <w:color w:val="FF0000"/>
        </w:rPr>
        <w:t xml:space="preserve"> </w:t>
      </w:r>
      <w:r>
        <w:t xml:space="preserve">    </w:t>
      </w:r>
      <w:r w:rsidRPr="002C7119">
        <w:rPr>
          <w:color w:val="0000FF"/>
        </w:rPr>
        <w:t xml:space="preserve">if </w:t>
      </w:r>
      <w:r>
        <w:t>(</w:t>
      </w:r>
      <w:r w:rsidRPr="002C7119">
        <w:rPr>
          <w:color w:val="C45911" w:themeColor="accent2" w:themeShade="BF"/>
        </w:rPr>
        <w:t>dot</w:t>
      </w:r>
      <w:r>
        <w:t>(spotLight.color[i], spotLight.color[i]) != 0) {</w:t>
      </w:r>
      <w:r>
        <w:br/>
      </w:r>
      <w:r>
        <w:rPr>
          <w:color w:val="FF0000"/>
        </w:rPr>
        <w:t xml:space="preserve"> </w:t>
      </w:r>
      <w:r>
        <w:t xml:space="preserve">      </w:t>
      </w:r>
      <w:r>
        <w:rPr>
          <w:color w:val="008000"/>
        </w:rPr>
        <w:t xml:space="preserve">// </w:t>
      </w:r>
      <w:r>
        <w:rPr>
          <w:color w:val="008000"/>
        </w:rPr>
        <w:t>フラグメントからライトへ向かうベクトルを計算</w:t>
      </w:r>
      <w:r>
        <w:rPr>
          <w:rFonts w:hint="eastAsia"/>
          <w:color w:val="008000"/>
        </w:rPr>
        <w:t>.</w:t>
      </w:r>
      <w:r>
        <w:br/>
      </w:r>
      <w:r w:rsidR="001D4E0F" w:rsidRPr="001D4E0F">
        <w:rPr>
          <w:color w:val="FF0000"/>
        </w:rPr>
        <w:t>-</w:t>
      </w:r>
      <w:r w:rsidRPr="001D4E0F">
        <w:rPr>
          <w:color w:val="FF0000"/>
        </w:rPr>
        <w:t xml:space="preserve">      vec3 lightVector = spotLight.</w:t>
      </w:r>
      <w:r w:rsidRPr="001D4E0F">
        <w:rPr>
          <w:color w:val="FF0000"/>
          <w:highlight w:val="yellow"/>
        </w:rPr>
        <w:t>position[i]</w:t>
      </w:r>
      <w:r w:rsidRPr="001D4E0F">
        <w:rPr>
          <w:color w:val="FF0000"/>
        </w:rPr>
        <w:t xml:space="preserve"> - inPosition;</w:t>
      </w:r>
      <w:r>
        <w:br/>
      </w:r>
      <w:r w:rsidR="001D4E0F" w:rsidRPr="00DE5648">
        <w:rPr>
          <w:color w:val="FF0000"/>
        </w:rPr>
        <w:t>+</w:t>
      </w:r>
      <w:r w:rsidR="001D4E0F">
        <w:t xml:space="preserve">      </w:t>
      </w:r>
      <w:r w:rsidR="001D4E0F" w:rsidRPr="002C7119">
        <w:rPr>
          <w:color w:val="0000FF"/>
        </w:rPr>
        <w:t xml:space="preserve">vec3 </w:t>
      </w:r>
      <w:r w:rsidR="001D4E0F">
        <w:t>lightVector = spotLight.posAndInnerCutOff[i].xyz - inPosition;</w:t>
      </w:r>
      <w:r w:rsidR="001D4E0F">
        <w:br/>
      </w:r>
      <w:r>
        <w:rPr>
          <w:color w:val="FF0000"/>
        </w:rPr>
        <w:t xml:space="preserve"> </w:t>
      </w:r>
      <w:r>
        <w:t xml:space="preserve">      </w:t>
      </w:r>
      <w:r w:rsidRPr="002C7119">
        <w:rPr>
          <w:color w:val="0000FF"/>
        </w:rPr>
        <w:t xml:space="preserve">vec3 </w:t>
      </w:r>
      <w:r>
        <w:t xml:space="preserve">lightDir = </w:t>
      </w:r>
      <w:r>
        <w:rPr>
          <w:color w:val="C45911" w:themeColor="accent2" w:themeShade="BF"/>
        </w:rPr>
        <w:t>normalize</w:t>
      </w:r>
      <w:r>
        <w:t>(lightVector);</w:t>
      </w:r>
      <w:r>
        <w:br/>
      </w:r>
      <w:r>
        <w:rPr>
          <w:color w:val="FF0000"/>
        </w:rPr>
        <w:t xml:space="preserve"> </w:t>
      </w:r>
      <w:r>
        <w:t xml:space="preserve">      </w:t>
      </w:r>
      <w:r>
        <w:rPr>
          <w:color w:val="008000"/>
        </w:rPr>
        <w:t xml:space="preserve">// </w:t>
      </w:r>
      <w:r>
        <w:rPr>
          <w:color w:val="008000"/>
        </w:rPr>
        <w:t>面の傾きによる明るさの変化量を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cosTheta = </w:t>
      </w:r>
      <w:r w:rsidRPr="00346CC8">
        <w:rPr>
          <w:color w:val="C45911" w:themeColor="accent2" w:themeShade="BF"/>
        </w:rPr>
        <w:t>clamp</w:t>
      </w:r>
      <w:r>
        <w:t>(</w:t>
      </w:r>
      <w:r w:rsidRPr="002C7119">
        <w:rPr>
          <w:color w:val="C45911" w:themeColor="accent2" w:themeShade="BF"/>
        </w:rPr>
        <w:t>dot</w:t>
      </w:r>
      <w:r>
        <w:t>(inNormal, lightDir), 0.0, 1.0);</w:t>
      </w:r>
      <w:r>
        <w:br/>
      </w:r>
      <w:r>
        <w:rPr>
          <w:color w:val="FF0000"/>
        </w:rPr>
        <w:t xml:space="preserve"> </w:t>
      </w:r>
      <w:r>
        <w:t xml:space="preserve">      </w:t>
      </w:r>
      <w:r>
        <w:rPr>
          <w:color w:val="008000"/>
        </w:rPr>
        <w:t xml:space="preserve">// </w:t>
      </w:r>
      <w:r>
        <w:rPr>
          <w:color w:val="008000"/>
        </w:rPr>
        <w:t>距離による明るさの変化量を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intensity = 1.0 / (1.0 + </w:t>
      </w:r>
      <w:r w:rsidRPr="002C7119">
        <w:rPr>
          <w:color w:val="C45911" w:themeColor="accent2" w:themeShade="BF"/>
        </w:rPr>
        <w:t>dot</w:t>
      </w:r>
      <w:r>
        <w:t>(lightVector, lightVector));</w:t>
      </w:r>
      <w:r>
        <w:br/>
      </w:r>
      <w:r>
        <w:rPr>
          <w:color w:val="FF0000"/>
        </w:rPr>
        <w:t xml:space="preserve"> </w:t>
      </w:r>
      <w:r>
        <w:t xml:space="preserve">      </w:t>
      </w:r>
      <w:r>
        <w:rPr>
          <w:color w:val="008000"/>
        </w:rPr>
        <w:t xml:space="preserve">// </w:t>
      </w:r>
      <w:r>
        <w:rPr>
          <w:color w:val="008000"/>
        </w:rPr>
        <w:t>放射角による明るさの変化量を</w:t>
      </w:r>
      <w:r>
        <w:rPr>
          <w:rFonts w:hint="eastAsia"/>
          <w:color w:val="008000"/>
        </w:rPr>
        <w:t>計算</w:t>
      </w:r>
      <w:r>
        <w:rPr>
          <w:rFonts w:hint="eastAsia"/>
          <w:color w:val="008000"/>
        </w:rPr>
        <w:t>.</w:t>
      </w:r>
      <w:r>
        <w:br/>
      </w:r>
      <w:r>
        <w:rPr>
          <w:color w:val="FF0000"/>
        </w:rPr>
        <w:t xml:space="preserve"> </w:t>
      </w:r>
      <w:r>
        <w:t xml:space="preserve">      </w:t>
      </w:r>
      <w:r w:rsidRPr="002C7119">
        <w:rPr>
          <w:color w:val="0000FF"/>
        </w:rPr>
        <w:t xml:space="preserve">float </w:t>
      </w:r>
      <w:r>
        <w:t xml:space="preserve">spotCosTheta = </w:t>
      </w:r>
      <w:r>
        <w:rPr>
          <w:color w:val="C45911" w:themeColor="accent2" w:themeShade="BF"/>
        </w:rPr>
        <w:t>dot</w:t>
      </w:r>
      <w:r w:rsidR="00160344">
        <w:t>(lightDir, -spo</w:t>
      </w:r>
      <w:r w:rsidR="00635D84">
        <w:t>tLight.dirAndCutOff</w:t>
      </w:r>
      <w:r w:rsidR="0002114A">
        <w:t>[i]</w:t>
      </w:r>
      <w:r w:rsidR="00635D84">
        <w:t>.xyz)</w:t>
      </w:r>
      <w:r>
        <w:t>;</w:t>
      </w:r>
      <w:r>
        <w:br/>
      </w:r>
      <w:r w:rsidRPr="00150B60">
        <w:rPr>
          <w:color w:val="FF0000"/>
        </w:rPr>
        <w:t xml:space="preserve">-      float cutOff = </w:t>
      </w:r>
      <w:r w:rsidRPr="00150B60">
        <w:rPr>
          <w:rFonts w:hint="eastAsia"/>
          <w:color w:val="FF0000"/>
          <w:highlight w:val="yellow"/>
        </w:rPr>
        <w:t>step</w:t>
      </w:r>
      <w:r w:rsidRPr="00150B60">
        <w:rPr>
          <w:color w:val="FF0000"/>
        </w:rPr>
        <w:t>(spotLight.dirAndCutOff[i].w</w:t>
      </w:r>
      <w:r w:rsidRPr="00150B60">
        <w:rPr>
          <w:color w:val="FF0000"/>
          <w:highlight w:val="yellow"/>
        </w:rPr>
        <w:t>,</w:t>
      </w:r>
      <w:r w:rsidRPr="00150B60">
        <w:rPr>
          <w:color w:val="FF0000"/>
        </w:rPr>
        <w:t xml:space="preserve"> spotCosTheta);</w:t>
      </w:r>
      <w:r>
        <w:br/>
      </w:r>
      <w:r w:rsidRPr="00DE5648">
        <w:rPr>
          <w:color w:val="FF0000"/>
        </w:rPr>
        <w:t>+</w:t>
      </w:r>
      <w:r>
        <w:t xml:space="preserve">      </w:t>
      </w:r>
      <w:r w:rsidRPr="002C7119">
        <w:rPr>
          <w:color w:val="0000FF"/>
        </w:rPr>
        <w:t xml:space="preserve">float </w:t>
      </w:r>
      <w:r>
        <w:t xml:space="preserve">cutOff = </w:t>
      </w:r>
      <w:r>
        <w:rPr>
          <w:rFonts w:hint="eastAsia"/>
          <w:color w:val="C45911" w:themeColor="accent2" w:themeShade="BF"/>
        </w:rPr>
        <w:t>s</w:t>
      </w:r>
      <w:r>
        <w:rPr>
          <w:color w:val="C45911" w:themeColor="accent2" w:themeShade="BF"/>
        </w:rPr>
        <w:t>mooths</w:t>
      </w:r>
      <w:r>
        <w:rPr>
          <w:rFonts w:hint="eastAsia"/>
          <w:color w:val="C45911" w:themeColor="accent2" w:themeShade="BF"/>
        </w:rPr>
        <w:t>tep</w:t>
      </w:r>
      <w:r>
        <w:t>(</w:t>
      </w:r>
      <w:r w:rsidR="00342120">
        <w:br/>
      </w:r>
      <w:r w:rsidR="00342120" w:rsidRPr="00DE5648">
        <w:rPr>
          <w:color w:val="FF0000"/>
        </w:rPr>
        <w:t>+</w:t>
      </w:r>
      <w:r w:rsidR="00342120">
        <w:t xml:space="preserve">        </w:t>
      </w:r>
      <w:r w:rsidR="001D4E0F">
        <w:t>spotLight.dirAndCutOff[i].w, spotLight.posAndInnerCutOff[i].w</w:t>
      </w:r>
      <w:r>
        <w:t>, spotCosTheta);</w:t>
      </w:r>
      <w:r>
        <w:br/>
      </w:r>
      <w:r>
        <w:rPr>
          <w:color w:val="FF0000"/>
        </w:rPr>
        <w:t xml:space="preserve"> </w:t>
      </w:r>
      <w:r>
        <w:t xml:space="preserve">      </w:t>
      </w:r>
      <w:r>
        <w:rPr>
          <w:color w:val="008000"/>
        </w:rPr>
        <w:t xml:space="preserve">// </w:t>
      </w:r>
      <w:r>
        <w:rPr>
          <w:color w:val="008000"/>
        </w:rPr>
        <w:t>変化量をかけ合わせて明るさを求め、合計に加算</w:t>
      </w:r>
      <w:r>
        <w:rPr>
          <w:rFonts w:hint="eastAsia"/>
          <w:color w:val="008000"/>
        </w:rPr>
        <w:t>.</w:t>
      </w:r>
      <w:r>
        <w:br/>
      </w:r>
      <w:r>
        <w:rPr>
          <w:color w:val="FF0000"/>
        </w:rPr>
        <w:t xml:space="preserve"> </w:t>
      </w:r>
      <w:r>
        <w:t xml:space="preserve">      lightColor += spotLight.color[i] * cosTheta * intensity * cutOff;</w:t>
      </w:r>
      <w:r>
        <w:br/>
      </w:r>
      <w:r>
        <w:rPr>
          <w:color w:val="FF0000"/>
        </w:rPr>
        <w:t xml:space="preserve"> </w:t>
      </w:r>
      <w:r>
        <w:tab/>
        <w:t>}</w:t>
      </w:r>
      <w:r>
        <w:br/>
      </w:r>
      <w:r>
        <w:rPr>
          <w:color w:val="FF0000"/>
        </w:rPr>
        <w:t xml:space="preserve"> </w:t>
      </w:r>
      <w:r>
        <w:t xml:space="preserve">  }</w:t>
      </w:r>
    </w:p>
    <w:p w:rsidR="00573218" w:rsidRDefault="0074641A" w:rsidP="000B2A42">
      <w:r>
        <w:t>縁を柔らかくするには、</w:t>
      </w:r>
      <w:r>
        <w:rPr>
          <w:rFonts w:hint="eastAsia"/>
        </w:rPr>
        <w:t>step</w:t>
      </w:r>
      <w:r w:rsidR="00342120">
        <w:rPr>
          <w:rFonts w:hint="eastAsia"/>
        </w:rPr>
        <w:t>関数ではなく</w:t>
      </w:r>
      <w:r>
        <w:rPr>
          <w:rFonts w:hint="eastAsia"/>
        </w:rPr>
        <w:t>smoothstep</w:t>
      </w:r>
      <w:r w:rsidR="00724078">
        <w:rPr>
          <w:rFonts w:hint="eastAsia"/>
        </w:rPr>
        <w:t>(</w:t>
      </w:r>
      <w:r w:rsidR="00724078">
        <w:rPr>
          <w:rFonts w:hint="eastAsia"/>
        </w:rPr>
        <w:t>すむーす・すてっぷ</w:t>
      </w:r>
      <w:r w:rsidR="00724078">
        <w:rPr>
          <w:rFonts w:hint="eastAsia"/>
        </w:rPr>
        <w:t>)</w:t>
      </w:r>
      <w:r w:rsidR="00342120">
        <w:rPr>
          <w:rFonts w:hint="eastAsia"/>
        </w:rPr>
        <w:t>関数を使います</w:t>
      </w:r>
      <w:r>
        <w:rPr>
          <w:rFonts w:hint="eastAsia"/>
        </w:rPr>
        <w:t>。</w:t>
      </w:r>
      <w:r>
        <w:br/>
      </w:r>
      <w:r w:rsidR="00724078">
        <w:rPr>
          <w:rFonts w:hint="eastAsia"/>
        </w:rPr>
        <w:t>smoothstep</w:t>
      </w:r>
      <w:r w:rsidR="00724078">
        <w:rPr>
          <w:rFonts w:hint="eastAsia"/>
        </w:rPr>
        <w:t>関数は、</w:t>
      </w:r>
      <w:r w:rsidR="00724078">
        <w:rPr>
          <w:rFonts w:hint="eastAsia"/>
        </w:rPr>
        <w:t>edge0, edge1, x</w:t>
      </w:r>
      <w:r w:rsidR="00724078">
        <w:rPr>
          <w:rFonts w:hint="eastAsia"/>
        </w:rPr>
        <w:t>という</w:t>
      </w:r>
      <w:r w:rsidR="00724078">
        <w:rPr>
          <w:rFonts w:hint="eastAsia"/>
        </w:rPr>
        <w:t>3</w:t>
      </w:r>
      <w:r w:rsidR="00724078">
        <w:rPr>
          <w:rFonts w:hint="eastAsia"/>
        </w:rPr>
        <w:t>つの引数を受け取ります。</w:t>
      </w:r>
      <w:r w:rsidR="00731959">
        <w:t>そして、</w:t>
      </w:r>
      <w:r w:rsidR="00731959">
        <w:rPr>
          <w:rFonts w:hint="eastAsia"/>
        </w:rPr>
        <w:t>x</w:t>
      </w:r>
      <w:r w:rsidR="00731959">
        <w:rPr>
          <w:rFonts w:hint="eastAsia"/>
        </w:rPr>
        <w:t>の</w:t>
      </w:r>
      <w:r w:rsidR="00731959">
        <w:t>値に応じて次の結果を返します</w:t>
      </w:r>
      <w:r w:rsidR="004B1FE0">
        <w:rPr>
          <w:rFonts w:hint="eastAsia"/>
        </w:rPr>
        <w:t>。</w:t>
      </w:r>
      <w:r w:rsidR="00A57969">
        <w:rPr>
          <w:rFonts w:hint="eastAsia"/>
        </w:rPr>
        <w:t>図の赤いラインが</w:t>
      </w:r>
      <w:r w:rsidR="00A57969">
        <w:rPr>
          <w:rFonts w:hint="eastAsia"/>
        </w:rPr>
        <w:t>edge0</w:t>
      </w:r>
      <w:r w:rsidR="00A57969">
        <w:rPr>
          <w:rFonts w:hint="eastAsia"/>
        </w:rPr>
        <w:t>、青いラインが</w:t>
      </w:r>
      <w:r w:rsidR="00A57969">
        <w:rPr>
          <w:rFonts w:hint="eastAsia"/>
        </w:rPr>
        <w:t>edge1</w:t>
      </w:r>
      <w:r w:rsidR="00A57969">
        <w:rPr>
          <w:rFonts w:hint="eastAsia"/>
        </w:rPr>
        <w:t>、緑のラインが</w:t>
      </w:r>
      <w:r w:rsidR="00A57969">
        <w:rPr>
          <w:rFonts w:hint="eastAsia"/>
        </w:rPr>
        <w:t>x</w:t>
      </w:r>
      <w:r w:rsidR="00A57969">
        <w:rPr>
          <w:rFonts w:hint="eastAsia"/>
        </w:rPr>
        <w:t>が取りうる値です。</w:t>
      </w:r>
    </w:p>
    <w:p w:rsidR="00A57969" w:rsidRDefault="00A57969" w:rsidP="00A57969">
      <w:pPr>
        <w:jc w:val="center"/>
      </w:pPr>
      <w:r>
        <w:rPr>
          <w:rFonts w:hint="eastAsia"/>
          <w:noProof/>
        </w:rPr>
        <w:drawing>
          <wp:inline distT="0" distB="0" distL="0" distR="0">
            <wp:extent cx="2023782" cy="2235222"/>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moothstep.png"/>
                    <pic:cNvPicPr/>
                  </pic:nvPicPr>
                  <pic:blipFill>
                    <a:blip r:embed="rId16">
                      <a:extLst>
                        <a:ext uri="{28A0092B-C50C-407E-A947-70E740481C1C}">
                          <a14:useLocalDpi xmlns:a14="http://schemas.microsoft.com/office/drawing/2010/main" val="0"/>
                        </a:ext>
                      </a:extLst>
                    </a:blip>
                    <a:stretch>
                      <a:fillRect/>
                    </a:stretch>
                  </pic:blipFill>
                  <pic:spPr>
                    <a:xfrm>
                      <a:off x="0" y="0"/>
                      <a:ext cx="2041554" cy="2254851"/>
                    </a:xfrm>
                    <a:prstGeom prst="rect">
                      <a:avLst/>
                    </a:prstGeom>
                  </pic:spPr>
                </pic:pic>
              </a:graphicData>
            </a:graphic>
          </wp:inline>
        </w:drawing>
      </w:r>
    </w:p>
    <w:p w:rsidR="00731959" w:rsidRDefault="00902DBF" w:rsidP="00902DBF">
      <w:pPr>
        <w:pStyle w:val="af8"/>
      </w:pPr>
      <w:r>
        <w:t xml:space="preserve">       </w:t>
      </w:r>
      <w:r w:rsidR="00731959">
        <w:t xml:space="preserve">x &lt;= edge0 </w:t>
      </w:r>
      <w:r w:rsidR="00731959">
        <w:rPr>
          <w:rFonts w:hint="eastAsia"/>
        </w:rPr>
        <w:t xml:space="preserve">: </w:t>
      </w:r>
      <w:r w:rsidR="00731959">
        <w:t>0</w:t>
      </w:r>
      <w:r w:rsidR="00731959">
        <w:t>を返します</w:t>
      </w:r>
      <w:r w:rsidR="00731959">
        <w:br/>
      </w:r>
      <w:r>
        <w:t xml:space="preserve">       </w:t>
      </w:r>
      <w:r w:rsidR="00731959">
        <w:rPr>
          <w:rFonts w:hint="eastAsia"/>
        </w:rPr>
        <w:t>x</w:t>
      </w:r>
      <w:r w:rsidR="00731959">
        <w:t xml:space="preserve"> &gt;= edge1</w:t>
      </w:r>
      <w:r>
        <w:t xml:space="preserve"> </w:t>
      </w:r>
      <w:r w:rsidR="00731959">
        <w:t>: 1</w:t>
      </w:r>
      <w:r w:rsidR="00731959">
        <w:t>を返します</w:t>
      </w:r>
      <w:r w:rsidR="00731959">
        <w:br/>
      </w:r>
      <w:r w:rsidR="00731959">
        <w:rPr>
          <w:rFonts w:hint="eastAsia"/>
        </w:rPr>
        <w:t>edge0 &lt; x &lt; edge1</w:t>
      </w:r>
      <w:r>
        <w:t xml:space="preserve"> </w:t>
      </w:r>
      <w:r w:rsidR="00731959">
        <w:rPr>
          <w:rFonts w:hint="eastAsia"/>
        </w:rPr>
        <w:t xml:space="preserve">: </w:t>
      </w:r>
      <w:r w:rsidR="00731959">
        <w:t>x</w:t>
      </w:r>
      <w:r w:rsidR="00731959">
        <w:t>の値に応じて</w:t>
      </w:r>
      <w:r w:rsidR="00731959">
        <w:t>0</w:t>
      </w:r>
      <w:r w:rsidR="00731959">
        <w:t>～</w:t>
      </w:r>
      <w:r w:rsidR="00731959">
        <w:rPr>
          <w:rFonts w:hint="eastAsia"/>
        </w:rPr>
        <w:t>1</w:t>
      </w:r>
      <w:r w:rsidR="00731959">
        <w:rPr>
          <w:rFonts w:hint="eastAsia"/>
        </w:rPr>
        <w:t>の間の値を返します</w:t>
      </w:r>
    </w:p>
    <w:p w:rsidR="00300E5D" w:rsidRDefault="00300E5D" w:rsidP="00485228">
      <w:r>
        <w:t>今回のプログラムでは、</w:t>
      </w:r>
      <w:r>
        <w:rPr>
          <w:rFonts w:hint="eastAsia"/>
        </w:rPr>
        <w:t>edge0</w:t>
      </w:r>
      <w:r>
        <w:t>が外側の放射角</w:t>
      </w:r>
      <w:r>
        <w:rPr>
          <w:rFonts w:hint="eastAsia"/>
        </w:rPr>
        <w:t>(CutOff)</w:t>
      </w:r>
      <w:r>
        <w:rPr>
          <w:rFonts w:hint="eastAsia"/>
        </w:rPr>
        <w:t>、</w:t>
      </w:r>
      <w:r>
        <w:rPr>
          <w:rFonts w:hint="eastAsia"/>
        </w:rPr>
        <w:t>edge1</w:t>
      </w:r>
      <w:r>
        <w:rPr>
          <w:rFonts w:hint="eastAsia"/>
        </w:rPr>
        <w:t>が内側の放射角</w:t>
      </w:r>
      <w:r>
        <w:rPr>
          <w:rFonts w:hint="eastAsia"/>
        </w:rPr>
        <w:t>(InnerCutOff)</w:t>
      </w:r>
      <w:r>
        <w:rPr>
          <w:rFonts w:hint="eastAsia"/>
        </w:rPr>
        <w:t>にあたります。</w:t>
      </w:r>
    </w:p>
    <w:p w:rsidR="007E4B74" w:rsidRDefault="002A22E8" w:rsidP="007E4B74">
      <w:r>
        <w:t>u</w:t>
      </w:r>
      <w:r>
        <w:rPr>
          <w:rFonts w:hint="eastAsia"/>
        </w:rPr>
        <w:t>niform</w:t>
      </w:r>
      <w:r>
        <w:rPr>
          <w:rFonts w:hint="eastAsia"/>
        </w:rPr>
        <w:t>変数の名前を変えたので</w:t>
      </w:r>
      <w:r w:rsidR="007E4B74">
        <w:rPr>
          <w:rFonts w:hint="eastAsia"/>
        </w:rPr>
        <w:t>、変数の位置を取得する</w:t>
      </w:r>
      <w:r>
        <w:rPr>
          <w:rFonts w:hint="eastAsia"/>
        </w:rPr>
        <w:t>プログラムを修正しなければなりません</w:t>
      </w:r>
      <w:r w:rsidR="007E4B74">
        <w:rPr>
          <w:rFonts w:hint="eastAsia"/>
        </w:rPr>
        <w:t>。</w:t>
      </w:r>
      <w:r>
        <w:br/>
      </w:r>
      <w:r w:rsidR="007E4B74">
        <w:rPr>
          <w:rFonts w:hint="eastAsia"/>
        </w:rPr>
        <w:t>Main.cpp</w:t>
      </w:r>
      <w:r w:rsidR="007E4B74">
        <w:rPr>
          <w:rFonts w:hint="eastAsia"/>
        </w:rPr>
        <w:t>を開き、</w:t>
      </w:r>
      <w:r>
        <w:rPr>
          <w:rFonts w:hint="eastAsia"/>
        </w:rPr>
        <w:t>スポット・ライト変数の位置を取得する</w:t>
      </w:r>
      <w:r w:rsidR="007E4B74">
        <w:rPr>
          <w:rFonts w:hint="eastAsia"/>
        </w:rPr>
        <w:t>プログラム</w:t>
      </w:r>
      <w:r>
        <w:rPr>
          <w:rFonts w:hint="eastAsia"/>
        </w:rPr>
        <w:t>を、次のように変更してください。</w:t>
      </w:r>
      <w:r w:rsidR="007E4B74">
        <w:rPr>
          <w:rFonts w:hint="eastAsia"/>
        </w:rPr>
        <w:t>。</w:t>
      </w:r>
    </w:p>
    <w:p w:rsidR="007E4B74" w:rsidRDefault="002A22E8" w:rsidP="007E4B74">
      <w:pPr>
        <w:pStyle w:val="ac"/>
      </w:pPr>
      <w:r>
        <w:rPr>
          <w:color w:val="0000FF"/>
        </w:rPr>
        <w:lastRenderedPageBreak/>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 xml:space="preserve">locMatMVP = </w:t>
      </w:r>
      <w:r w:rsidR="007E4B74" w:rsidRPr="003856B5">
        <w:rPr>
          <w:color w:val="6F008A"/>
        </w:rPr>
        <w:t>glGetUniformLocation</w:t>
      </w:r>
      <w:r w:rsidR="007E4B74" w:rsidRPr="003856B5">
        <w:t xml:space="preserve">(progLighting, </w:t>
      </w:r>
      <w:r w:rsidR="007E4B74" w:rsidRPr="003856B5">
        <w:rPr>
          <w:color w:val="A31515"/>
        </w:rPr>
        <w:t>"matMVP"</w:t>
      </w:r>
      <w:r w:rsidR="007E4B74" w:rsidRPr="003856B5">
        <w:t>);</w:t>
      </w:r>
      <w:r w:rsidR="007E4B74" w:rsidRPr="003856B5">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locAmbLightCol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"ambientLight.color"</w:t>
      </w:r>
      <w:r w:rsidR="007E4B74" w:rsidRPr="003856B5">
        <w:t>);</w:t>
      </w:r>
      <w:r w:rsidR="007E4B74" w:rsidRPr="003856B5">
        <w:rPr>
          <w:color w:val="FF0000"/>
        </w:rPr>
        <w:br/>
      </w:r>
      <w:r w:rsidR="007E4B74" w:rsidRPr="003856B5">
        <w:rPr>
          <w:color w:val="0000FF"/>
        </w:rPr>
        <w:t xml:space="preserve"> const</w:t>
      </w:r>
      <w:r w:rsidR="007E4B74" w:rsidRPr="003856B5">
        <w:t xml:space="preserve"> </w:t>
      </w:r>
      <w:r w:rsidR="007E4B74" w:rsidRPr="003856B5">
        <w:rPr>
          <w:color w:val="2B91AF"/>
        </w:rPr>
        <w:t xml:space="preserve">GLint </w:t>
      </w:r>
      <w:r w:rsidR="007E4B74" w:rsidRPr="003856B5">
        <w:t>locDirLightDir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"directionalLight.direction"</w:t>
      </w:r>
      <w:r w:rsidR="007E4B74" w:rsidRPr="003856B5">
        <w:t>);</w:t>
      </w:r>
      <w:r w:rsidR="007E4B74" w:rsidRPr="003856B5">
        <w:b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locDirLightCol =</w:t>
      </w:r>
      <w:r w:rsidR="007E4B74" w:rsidRPr="003856B5">
        <w:br/>
        <w:t xml:space="preserve">   </w:t>
      </w:r>
      <w:r w:rsidR="007E4B74" w:rsidRPr="003856B5">
        <w:rPr>
          <w:color w:val="6F008A"/>
        </w:rPr>
        <w:t>glGetUniformLocation</w:t>
      </w:r>
      <w:r w:rsidR="007E4B74" w:rsidRPr="003856B5">
        <w:t xml:space="preserve">(progLighting, </w:t>
      </w:r>
      <w:r w:rsidR="007E4B74" w:rsidRPr="003856B5">
        <w:rPr>
          <w:color w:val="A31515"/>
        </w:rPr>
        <w:t>"directionalLight.color"</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locPointLightPos =</w:t>
      </w:r>
      <w:r w:rsidR="007E4B74" w:rsidRPr="003856B5">
        <w:br/>
        <w:t xml:space="preserve"> </w:t>
      </w:r>
      <w:r w:rsidR="007E4B74">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"pointLight.position"</w:t>
      </w:r>
      <w:r w:rsidR="007E4B74" w:rsidRPr="003856B5">
        <w:t>);</w:t>
      </w:r>
      <w:r w:rsidR="007E4B74" w:rsidRPr="003856B5">
        <w:br/>
      </w:r>
      <w:r w:rsidR="007E4B74">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rsidRPr="003856B5">
        <w:t>locPointLightCol =</w:t>
      </w:r>
      <w:r w:rsidR="007E4B74" w:rsidRPr="003856B5">
        <w:br/>
      </w:r>
      <w:r w:rsidR="007E4B74">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"pointLight.color"</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locSpotLightDir</w:t>
      </w:r>
      <w:r w:rsidR="007E4B74" w:rsidRPr="003856B5">
        <w:t xml:space="preserve">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w:t>
      </w:r>
      <w:r w:rsidR="007E4B74">
        <w:rPr>
          <w:color w:val="A31515"/>
        </w:rPr>
        <w:t>dirAndCutOff</w:t>
      </w:r>
      <w:r w:rsidR="007E4B74" w:rsidRPr="003856B5">
        <w:rPr>
          <w:color w:val="A31515"/>
        </w:rPr>
        <w:t>"</w:t>
      </w:r>
      <w:r w:rsidR="007E4B74" w:rsidRPr="003856B5">
        <w:t>);</w:t>
      </w:r>
      <w:r w:rsidR="007E4B74"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LightPos =</w:t>
      </w:r>
      <w:r w:rsidR="007E4B74" w:rsidRPr="003856B5">
        <w:br/>
      </w:r>
      <w:r w:rsidRPr="002A22E8">
        <w:rPr>
          <w:color w:val="FF0000"/>
        </w:rPr>
        <w:t>-</w:t>
      </w:r>
      <w:r w:rsidR="007E4B74" w:rsidRPr="002A22E8">
        <w:rPr>
          <w:color w:val="FF0000"/>
        </w:rPr>
        <w:t xml:space="preserve">  glGetUniformLocation(progLighting, "spotLight.</w:t>
      </w:r>
      <w:r w:rsidR="007E4B74" w:rsidRPr="00EF095A">
        <w:rPr>
          <w:color w:val="FF0000"/>
          <w:highlight w:val="yellow"/>
        </w:rPr>
        <w:t>position</w:t>
      </w:r>
      <w:r w:rsidR="007E4B74" w:rsidRPr="002A22E8">
        <w:rPr>
          <w:color w:val="FF0000"/>
        </w:rPr>
        <w:t>");</w:t>
      </w:r>
      <w:r w:rsidR="007E4B74" w:rsidRPr="003856B5">
        <w:br/>
      </w:r>
      <w:r w:rsidRPr="003856B5">
        <w:rPr>
          <w:color w:val="FF0000"/>
        </w:rPr>
        <w:t>+</w:t>
      </w:r>
      <w:r w:rsidRPr="003856B5">
        <w:t xml:space="preserve">  </w:t>
      </w:r>
      <w:r w:rsidRPr="003856B5">
        <w:rPr>
          <w:color w:val="6F008A"/>
        </w:rPr>
        <w:t>glGetUniformLocation</w:t>
      </w:r>
      <w:r w:rsidRPr="003856B5">
        <w:t xml:space="preserve">(progLighting, </w:t>
      </w:r>
      <w:r w:rsidRPr="003856B5">
        <w:rPr>
          <w:color w:val="A31515"/>
        </w:rPr>
        <w:t>"</w:t>
      </w:r>
      <w:r>
        <w:rPr>
          <w:color w:val="A31515"/>
        </w:rPr>
        <w:t>spot</w:t>
      </w:r>
      <w:r w:rsidRPr="003856B5">
        <w:rPr>
          <w:color w:val="A31515"/>
        </w:rPr>
        <w:t>Light.pos</w:t>
      </w:r>
      <w:r>
        <w:rPr>
          <w:color w:val="A31515"/>
        </w:rPr>
        <w:t>AndInnerCutOff</w:t>
      </w:r>
      <w:r w:rsidRPr="003856B5">
        <w:rPr>
          <w:color w:val="A31515"/>
        </w:rPr>
        <w:t>"</w:t>
      </w:r>
      <w:r w:rsidRPr="003856B5">
        <w:t>);</w:t>
      </w:r>
      <w:r w:rsidRPr="003856B5">
        <w:br/>
      </w:r>
      <w:r>
        <w:rPr>
          <w:color w:val="FF0000"/>
        </w:rPr>
        <w:t xml:space="preserve"> </w:t>
      </w:r>
      <w:r w:rsidR="007E4B74" w:rsidRPr="003856B5">
        <w:rPr>
          <w:color w:val="0000FF"/>
        </w:rPr>
        <w:t>const</w:t>
      </w:r>
      <w:r w:rsidR="007E4B74" w:rsidRPr="003856B5">
        <w:t xml:space="preserve"> </w:t>
      </w:r>
      <w:r w:rsidR="007E4B74" w:rsidRPr="003856B5">
        <w:rPr>
          <w:color w:val="2B91AF"/>
        </w:rPr>
        <w:t xml:space="preserve">GLint </w:t>
      </w:r>
      <w:r w:rsidR="007E4B74">
        <w:t>locSpot</w:t>
      </w:r>
      <w:r w:rsidR="007E4B74" w:rsidRPr="003856B5">
        <w:t>LightCol =</w:t>
      </w:r>
      <w:r w:rsidR="007E4B74" w:rsidRPr="003856B5">
        <w:br/>
      </w:r>
      <w:r>
        <w:rPr>
          <w:color w:val="FF0000"/>
        </w:rPr>
        <w:t xml:space="preserve"> </w:t>
      </w:r>
      <w:r w:rsidR="007E4B74" w:rsidRPr="003856B5">
        <w:t xml:space="preserve">  </w:t>
      </w:r>
      <w:r w:rsidR="007E4B74" w:rsidRPr="003856B5">
        <w:rPr>
          <w:color w:val="6F008A"/>
        </w:rPr>
        <w:t>glGetUniformLocation</w:t>
      </w:r>
      <w:r w:rsidR="007E4B74" w:rsidRPr="003856B5">
        <w:t xml:space="preserve">(progLighting, </w:t>
      </w:r>
      <w:r w:rsidR="007E4B74" w:rsidRPr="003856B5">
        <w:rPr>
          <w:color w:val="A31515"/>
        </w:rPr>
        <w:t>"</w:t>
      </w:r>
      <w:r w:rsidR="007E4B74">
        <w:rPr>
          <w:color w:val="A31515"/>
        </w:rPr>
        <w:t>spot</w:t>
      </w:r>
      <w:r w:rsidR="007E4B74" w:rsidRPr="003856B5">
        <w:rPr>
          <w:color w:val="A31515"/>
        </w:rPr>
        <w:t>Light.color"</w:t>
      </w:r>
      <w:r w:rsidR="007E4B74" w:rsidRPr="003856B5">
        <w:t>);</w:t>
      </w:r>
      <w:r w:rsidR="007E4B74" w:rsidRPr="003856B5">
        <w:br/>
      </w:r>
      <w:r w:rsidR="007E4B74">
        <w:rPr>
          <w:color w:val="FF0000"/>
        </w:rPr>
        <w:t xml:space="preserve"> </w:t>
      </w:r>
      <w:r w:rsidR="007E4B74" w:rsidRPr="003856B5">
        <w:rPr>
          <w:color w:val="0000FF"/>
        </w:rPr>
        <w:t>if</w:t>
      </w:r>
      <w:r w:rsidR="007E4B74" w:rsidRPr="003856B5">
        <w:t xml:space="preserve"> (locDirLightDir &lt; 0 || locDirLightCol &lt; 0 || locAmbLightCol &lt; 0 ||</w:t>
      </w:r>
      <w:r w:rsidR="007E4B74" w:rsidRPr="003856B5">
        <w:br/>
      </w:r>
      <w:r>
        <w:rPr>
          <w:color w:val="FF0000"/>
        </w:rPr>
        <w:t xml:space="preserve"> </w:t>
      </w:r>
      <w:r w:rsidR="007E4B74" w:rsidRPr="003856B5">
        <w:t xml:space="preserve">  locPointLightPos &lt; 0 || locPointLightCol &lt; 0</w:t>
      </w:r>
      <w:r w:rsidR="007E4B74">
        <w:t xml:space="preserve"> ||</w:t>
      </w:r>
      <w:r w:rsidR="007E4B74" w:rsidRPr="003856B5">
        <w:br/>
      </w:r>
      <w:r>
        <w:rPr>
          <w:color w:val="FF0000"/>
        </w:rPr>
        <w:t xml:space="preserve"> </w:t>
      </w:r>
      <w:r w:rsidR="00160344">
        <w:t xml:space="preserve">  locS</w:t>
      </w:r>
      <w:r w:rsidR="007E4B74">
        <w:t>p</w:t>
      </w:r>
      <w:r w:rsidR="00160344">
        <w:t>o</w:t>
      </w:r>
      <w:r w:rsidR="007E4B74">
        <w:t>tLightDir &lt; 0 || locSpot</w:t>
      </w:r>
      <w:r w:rsidR="007E4B74" w:rsidRPr="003856B5">
        <w:t>LightPos &lt; 0 || loc</w:t>
      </w:r>
      <w:r w:rsidR="007E4B74">
        <w:t>Spot</w:t>
      </w:r>
      <w:r w:rsidR="007E4B74" w:rsidRPr="003856B5">
        <w:t>LightCol &lt; 0) {</w:t>
      </w:r>
      <w:r w:rsidR="007E4B74" w:rsidRPr="003856B5">
        <w:br/>
      </w:r>
      <w:r w:rsidR="007E4B74" w:rsidRPr="003856B5">
        <w:rPr>
          <w:color w:val="FF0000"/>
        </w:rPr>
        <w:t xml:space="preserve"> </w:t>
      </w:r>
      <w:r w:rsidR="007E4B74" w:rsidRPr="003856B5">
        <w:t xml:space="preserve">    std::cerr </w:t>
      </w:r>
      <w:r w:rsidR="007E4B74" w:rsidRPr="003856B5">
        <w:rPr>
          <w:color w:val="008080"/>
        </w:rPr>
        <w:t>&lt;&lt;</w:t>
      </w:r>
      <w:r w:rsidR="007E4B74" w:rsidRPr="003856B5">
        <w:t xml:space="preserve"> </w:t>
      </w:r>
      <w:r w:rsidR="007E4B74" w:rsidRPr="003856B5">
        <w:rPr>
          <w:color w:val="A31515"/>
        </w:rPr>
        <w:t>"ERROR: uniform</w:t>
      </w:r>
      <w:r w:rsidR="007E4B74" w:rsidRPr="003856B5">
        <w:rPr>
          <w:rFonts w:hint="eastAsia"/>
          <w:color w:val="A31515"/>
        </w:rPr>
        <w:t>変数の位置を取得できません</w:t>
      </w:r>
      <w:r w:rsidR="007E4B74" w:rsidRPr="003856B5">
        <w:rPr>
          <w:color w:val="A31515"/>
        </w:rPr>
        <w:t>.\n"</w:t>
      </w:r>
      <w:r w:rsidR="007E4B74" w:rsidRPr="003856B5">
        <w:t>;</w:t>
      </w:r>
      <w:r w:rsidR="007E4B74" w:rsidRPr="003856B5">
        <w:br/>
      </w:r>
      <w:r w:rsidR="007E4B74" w:rsidRPr="003856B5">
        <w:rPr>
          <w:color w:val="FF0000"/>
        </w:rPr>
        <w:t xml:space="preserve"> </w:t>
      </w:r>
      <w:r w:rsidR="007E4B74" w:rsidRPr="003856B5">
        <w:t xml:space="preserve">    </w:t>
      </w:r>
      <w:r w:rsidR="007E4B74" w:rsidRPr="003856B5">
        <w:rPr>
          <w:color w:val="0000FF"/>
        </w:rPr>
        <w:t>return</w:t>
      </w:r>
      <w:r w:rsidR="007E4B74" w:rsidRPr="003856B5">
        <w:t xml:space="preserve"> 1;</w:t>
      </w:r>
      <w:r w:rsidR="007E4B74" w:rsidRPr="003856B5">
        <w:br/>
      </w:r>
      <w:r w:rsidR="007E4B74" w:rsidRPr="003856B5">
        <w:rPr>
          <w:color w:val="FF0000"/>
        </w:rPr>
        <w:t xml:space="preserve"> </w:t>
      </w:r>
      <w:r w:rsidR="007E4B74" w:rsidRPr="003856B5">
        <w:t xml:space="preserve">  }</w:t>
      </w:r>
    </w:p>
    <w:p w:rsidR="003B0290" w:rsidRDefault="003B0290" w:rsidP="003B0290">
      <w:pPr>
        <w:pStyle w:val="2"/>
      </w:pPr>
      <w:r>
        <w:t>内側の放射角を設定する</w:t>
      </w:r>
    </w:p>
    <w:p w:rsidR="007E4B74" w:rsidRDefault="007E4B74" w:rsidP="007E4B74">
      <w:r>
        <w:rPr>
          <w:rFonts w:hint="eastAsia"/>
        </w:rPr>
        <w:t>次に、転送するデータ</w:t>
      </w:r>
      <w:r w:rsidR="002A22E8">
        <w:rPr>
          <w:rFonts w:hint="eastAsia"/>
        </w:rPr>
        <w:t>に</w:t>
      </w:r>
      <w:r w:rsidR="002A22E8">
        <w:rPr>
          <w:rFonts w:hint="eastAsia"/>
        </w:rPr>
        <w:t>InnerCutOff</w:t>
      </w:r>
      <w:r w:rsidR="002A22E8">
        <w:rPr>
          <w:rFonts w:hint="eastAsia"/>
        </w:rPr>
        <w:t>を設定します</w:t>
      </w:r>
      <w:r>
        <w:rPr>
          <w:rFonts w:hint="eastAsia"/>
        </w:rPr>
        <w:t>。</w:t>
      </w:r>
      <w:r>
        <w:br/>
      </w:r>
      <w:r w:rsidR="002A22E8">
        <w:t>ライトを設定しているプログラムを</w:t>
      </w:r>
      <w:r>
        <w:t>、</w:t>
      </w:r>
      <w:r w:rsidR="002A22E8">
        <w:t>次のように変更してください。</w:t>
      </w:r>
    </w:p>
    <w:p w:rsidR="007E4B74" w:rsidRPr="00362C57" w:rsidRDefault="007E4B74" w:rsidP="007E4B74">
      <w:pPr>
        <w:pStyle w:val="ac"/>
      </w:pPr>
      <w:r>
        <w:rPr>
          <w:color w:val="FF0000"/>
        </w:rPr>
        <w:t xml:space="preserve"> </w:t>
      </w:r>
      <w:r>
        <w:rPr>
          <w:color w:val="008000"/>
        </w:rPr>
        <w:t>//</w:t>
      </w:r>
      <w:r>
        <w:rPr>
          <w:rFonts w:hint="eastAsia"/>
          <w:color w:val="008000"/>
        </w:rPr>
        <w:t>ライトの設定</w:t>
      </w:r>
      <w:r>
        <w:rPr>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w:t>
      </w:r>
      <w:r w:rsidRPr="00A8025E">
        <w:rPr>
          <w:rFonts w:hint="eastAsia"/>
        </w:rPr>
        <w:t>amb</w:t>
      </w:r>
      <w:r w:rsidRPr="00A8025E">
        <w:t>LightCol = glm::</w:t>
      </w:r>
      <w:r w:rsidRPr="00A8025E">
        <w:rPr>
          <w:color w:val="2B91AF"/>
        </w:rPr>
        <w:t>vec3</w:t>
      </w:r>
      <w:r w:rsidRPr="00A8025E">
        <w:t>(</w:t>
      </w:r>
      <w:r w:rsidRPr="00A8025E">
        <w:rPr>
          <w:rFonts w:hint="eastAsia"/>
        </w:rPr>
        <w:t>0</w:t>
      </w:r>
      <w:r w:rsidRPr="00A8025E">
        <w:t xml:space="preserve">.05f, 0.1f, 0.1f); </w:t>
      </w:r>
      <w:r w:rsidRPr="00A8025E">
        <w:rPr>
          <w:color w:val="008000"/>
        </w:rPr>
        <w:t xml:space="preserve">// </w:t>
      </w:r>
      <w:r w:rsidRPr="00A8025E">
        <w:rPr>
          <w:color w:val="008000"/>
        </w:rPr>
        <w:t>環境光の色</w:t>
      </w:r>
      <w:r w:rsidRPr="00A8025E">
        <w:rPr>
          <w:rFonts w:hint="eastAsia"/>
          <w:color w:val="008000"/>
        </w:rPr>
        <w:t>.</w:t>
      </w:r>
      <w:r>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dirLightDir = glm::normalize(glm::</w:t>
      </w:r>
      <w:r w:rsidRPr="00A8025E">
        <w:rPr>
          <w:color w:val="2B91AF"/>
        </w:rPr>
        <w:t>vec3</w:t>
      </w:r>
      <w:r w:rsidRPr="00A8025E">
        <w:t xml:space="preserve">(5,-2,-2)); </w:t>
      </w:r>
      <w:r w:rsidRPr="00A8025E">
        <w:rPr>
          <w:color w:val="008000"/>
        </w:rPr>
        <w:t xml:space="preserve">// </w:t>
      </w:r>
      <w:r w:rsidRPr="00A8025E">
        <w:rPr>
          <w:color w:val="008000"/>
        </w:rPr>
        <w:t>指向性ライトの方向</w:t>
      </w:r>
      <w:r w:rsidRPr="00A8025E">
        <w:rPr>
          <w:rFonts w:hint="eastAsia"/>
          <w:color w:val="008000"/>
        </w:rPr>
        <w:t>.</w:t>
      </w:r>
      <w:r w:rsidRPr="00A8025E">
        <w:br/>
      </w:r>
      <w:r>
        <w:rPr>
          <w:color w:val="FF0000"/>
        </w:rPr>
        <w:t xml:space="preserve"> </w:t>
      </w:r>
      <w:r w:rsidRPr="00A8025E">
        <w:rPr>
          <w:color w:val="0000FF"/>
        </w:rPr>
        <w:t>const</w:t>
      </w:r>
      <w:r w:rsidRPr="00A8025E">
        <w:t xml:space="preserve"> glm::</w:t>
      </w:r>
      <w:r w:rsidRPr="00A8025E">
        <w:rPr>
          <w:color w:val="2B91AF"/>
        </w:rPr>
        <w:t>vec3</w:t>
      </w:r>
      <w:r w:rsidRPr="00A8025E">
        <w:t xml:space="preserve"> dirLightCol = glm::</w:t>
      </w:r>
      <w:r w:rsidRPr="00A8025E">
        <w:rPr>
          <w:color w:val="2B91AF"/>
        </w:rPr>
        <w:t>vec3</w:t>
      </w:r>
      <w:r w:rsidRPr="00A8025E">
        <w:t>(</w:t>
      </w:r>
      <w:r w:rsidRPr="00A8025E">
        <w:rPr>
          <w:rFonts w:hint="eastAsia"/>
        </w:rPr>
        <w:t>1</w:t>
      </w:r>
      <w:r w:rsidRPr="00A8025E">
        <w:t xml:space="preserve">.0f, 1.0f, 1.0f); </w:t>
      </w:r>
      <w:r w:rsidRPr="00A8025E">
        <w:rPr>
          <w:color w:val="008000"/>
        </w:rPr>
        <w:t xml:space="preserve">// </w:t>
      </w:r>
      <w:r w:rsidRPr="00A8025E">
        <w:rPr>
          <w:color w:val="008000"/>
        </w:rPr>
        <w:t>指向性ライトの色</w:t>
      </w:r>
      <w:r w:rsidRPr="00A8025E">
        <w:rPr>
          <w:rFonts w:hint="eastAsia"/>
          <w:color w:val="008000"/>
        </w:rPr>
        <w:t>.</w:t>
      </w:r>
      <w:r>
        <w:rPr>
          <w:color w:val="008000"/>
        </w:rPr>
        <w:br/>
      </w:r>
      <w:r>
        <w:rPr>
          <w:color w:val="FF0000"/>
        </w:rPr>
        <w:t xml:space="preserve"> </w:t>
      </w:r>
      <w:r>
        <w:t>glm::</w:t>
      </w:r>
      <w:r w:rsidRPr="0067627A">
        <w:rPr>
          <w:color w:val="2B91AF"/>
        </w:rPr>
        <w:t xml:space="preserve">vec3 </w:t>
      </w:r>
      <w:r>
        <w:t>pointLightPos[8] = {};</w:t>
      </w:r>
      <w:r>
        <w:br/>
      </w:r>
      <w:r>
        <w:rPr>
          <w:color w:val="FF0000"/>
        </w:rPr>
        <w:t xml:space="preserve"> </w:t>
      </w:r>
      <w:r>
        <w:t>glm::</w:t>
      </w:r>
      <w:r w:rsidRPr="0067627A">
        <w:rPr>
          <w:color w:val="2B91AF"/>
        </w:rPr>
        <w:t xml:space="preserve">vec3 </w:t>
      </w:r>
      <w:r>
        <w:t>pointLightCol[8] = {};</w:t>
      </w:r>
      <w:r>
        <w:br/>
      </w:r>
      <w:r>
        <w:rPr>
          <w:color w:val="FF0000"/>
        </w:rPr>
        <w:t xml:space="preserve"> </w:t>
      </w:r>
      <w:r>
        <w:t>pointLightPos[0] = glm::</w:t>
      </w:r>
      <w:r w:rsidRPr="0067627A">
        <w:rPr>
          <w:color w:val="2B91AF"/>
        </w:rPr>
        <w:t>vec3</w:t>
      </w:r>
      <w:r>
        <w:t>(5, 4, 0);</w:t>
      </w:r>
      <w:r>
        <w:br/>
      </w:r>
      <w:r>
        <w:rPr>
          <w:color w:val="FF0000"/>
        </w:rPr>
        <w:t xml:space="preserve"> </w:t>
      </w:r>
      <w:r>
        <w:t>pointLightCol[0] = glm::</w:t>
      </w:r>
      <w:r w:rsidRPr="0067627A">
        <w:rPr>
          <w:color w:val="2B91AF"/>
        </w:rPr>
        <w:t>vec3</w:t>
      </w:r>
      <w:r>
        <w:t>(1.0f, 0.8f, 0.4f) * 100.0f;</w:t>
      </w:r>
      <w:r>
        <w:br/>
      </w:r>
      <w:r w:rsidR="002A22E8">
        <w:rPr>
          <w:color w:val="FF0000"/>
        </w:rPr>
        <w:t xml:space="preserve"> </w:t>
      </w:r>
      <w:r>
        <w:t>glm::</w:t>
      </w:r>
      <w:r w:rsidR="00347EA9">
        <w:rPr>
          <w:color w:val="2B91AF"/>
        </w:rPr>
        <w:t>vec4</w:t>
      </w:r>
      <w:r w:rsidRPr="0067627A">
        <w:rPr>
          <w:color w:val="2B91AF"/>
        </w:rPr>
        <w:t xml:space="preserve"> </w:t>
      </w:r>
      <w:r>
        <w:t>spotLightDirAndCutOff[4] = {};</w:t>
      </w:r>
      <w:r>
        <w:br/>
      </w:r>
      <w:r w:rsidR="002A22E8" w:rsidRPr="002A22E8">
        <w:rPr>
          <w:color w:val="FF0000"/>
        </w:rPr>
        <w:t>-</w:t>
      </w:r>
      <w:r w:rsidRPr="002A22E8">
        <w:rPr>
          <w:color w:val="FF0000"/>
        </w:rPr>
        <w:t>glm::</w:t>
      </w:r>
      <w:r w:rsidRPr="00EF095A">
        <w:rPr>
          <w:color w:val="FF0000"/>
          <w:highlight w:val="yellow"/>
        </w:rPr>
        <w:t>vec3</w:t>
      </w:r>
      <w:r w:rsidRPr="002A22E8">
        <w:rPr>
          <w:color w:val="FF0000"/>
        </w:rPr>
        <w:t xml:space="preserve"> </w:t>
      </w:r>
      <w:r w:rsidRPr="00EF095A">
        <w:rPr>
          <w:color w:val="FF0000"/>
          <w:highlight w:val="yellow"/>
        </w:rPr>
        <w:t>spotLightPos</w:t>
      </w:r>
      <w:r w:rsidRPr="002A22E8">
        <w:rPr>
          <w:color w:val="FF0000"/>
        </w:rPr>
        <w:t>[4] = {};</w:t>
      </w:r>
      <w:r>
        <w:br/>
      </w:r>
      <w:r w:rsidR="002A22E8" w:rsidRPr="0067627A">
        <w:rPr>
          <w:rFonts w:hint="eastAsia"/>
          <w:color w:val="FF0000"/>
        </w:rPr>
        <w:t>+</w:t>
      </w:r>
      <w:r w:rsidR="002A22E8">
        <w:t>glm::</w:t>
      </w:r>
      <w:r w:rsidR="00C55AD7">
        <w:rPr>
          <w:color w:val="2B91AF"/>
        </w:rPr>
        <w:t>vec4</w:t>
      </w:r>
      <w:r w:rsidR="002A22E8" w:rsidRPr="0067627A">
        <w:rPr>
          <w:color w:val="2B91AF"/>
        </w:rPr>
        <w:t xml:space="preserve"> </w:t>
      </w:r>
      <w:r w:rsidR="002A22E8">
        <w:t>spotLightPosAndInnerCutOff[4] = {};</w:t>
      </w:r>
      <w:r w:rsidR="002A22E8">
        <w:br/>
      </w:r>
      <w:r w:rsidR="002A22E8">
        <w:rPr>
          <w:color w:val="FF0000"/>
        </w:rPr>
        <w:t xml:space="preserve"> </w:t>
      </w:r>
      <w:r>
        <w:t>glm::</w:t>
      </w:r>
      <w:r w:rsidRPr="0067627A">
        <w:rPr>
          <w:color w:val="2B91AF"/>
        </w:rPr>
        <w:t xml:space="preserve">vec3 </w:t>
      </w:r>
      <w:r>
        <w:t>spotLightCol[4] = {};</w:t>
      </w:r>
      <w:r>
        <w:br/>
      </w:r>
      <w:r w:rsidR="00EC6FEC">
        <w:rPr>
          <w:color w:val="FF0000"/>
        </w:rPr>
        <w:t xml:space="preserve"> </w:t>
      </w:r>
      <w:r w:rsidR="00EC6FEC">
        <w:rPr>
          <w:color w:val="0000FF"/>
        </w:rPr>
        <w:t>const</w:t>
      </w:r>
      <w:r w:rsidR="00EC6FEC">
        <w:rPr>
          <w:color w:val="FF0000"/>
        </w:rPr>
        <w:t xml:space="preserve"> </w:t>
      </w:r>
      <w:r w:rsidR="00EC6FEC">
        <w:t>glm::</w:t>
      </w:r>
      <w:r w:rsidR="00EC6FEC" w:rsidRPr="0067627A">
        <w:rPr>
          <w:color w:val="2B91AF"/>
        </w:rPr>
        <w:t xml:space="preserve">vec3 </w:t>
      </w:r>
      <w:r w:rsidR="00EC6FEC">
        <w:t>tmpS</w:t>
      </w:r>
      <w:r w:rsidR="00EC6FEC">
        <w:rPr>
          <w:rFonts w:hint="eastAsia"/>
        </w:rPr>
        <w:t xml:space="preserve">potLightDir = </w:t>
      </w:r>
      <w:r w:rsidR="00EC6FEC">
        <w:t>glm::normalize(glm::</w:t>
      </w:r>
      <w:r w:rsidR="00EC6FEC">
        <w:rPr>
          <w:color w:val="2B91AF"/>
        </w:rPr>
        <w:t>vec3</w:t>
      </w:r>
      <w:r w:rsidR="00234893">
        <w:t>(-1,-2,-</w:t>
      </w:r>
      <w:r w:rsidR="00EC6FEC">
        <w:t>2));</w:t>
      </w:r>
      <w:r w:rsidR="00EC6FEC">
        <w:rPr>
          <w:color w:val="FF0000"/>
        </w:rPr>
        <w:br/>
        <w:t xml:space="preserve"> </w:t>
      </w:r>
      <w:r w:rsidR="00EC6FEC">
        <w:t>spotLightDirAndCutOff[0] = glm::</w:t>
      </w:r>
      <w:r w:rsidR="00EC6FEC">
        <w:rPr>
          <w:color w:val="2B91AF"/>
        </w:rPr>
        <w:t>vec4</w:t>
      </w:r>
      <w:r w:rsidR="00EC6FEC">
        <w:t>(tmpS</w:t>
      </w:r>
      <w:r w:rsidR="00EC6FEC">
        <w:rPr>
          <w:rFonts w:hint="eastAsia"/>
        </w:rPr>
        <w:t>potLightDir</w:t>
      </w:r>
      <w:r w:rsidR="00EC6FEC">
        <w:t>, std::cos(glm::radians(20.0f));</w:t>
      </w:r>
      <w:r w:rsidR="00EC6FEC">
        <w:br/>
      </w:r>
      <w:r w:rsidR="002A22E8" w:rsidRPr="002A22E8">
        <w:rPr>
          <w:rFonts w:hint="eastAsia"/>
          <w:color w:val="FF0000"/>
        </w:rPr>
        <w:t>-</w:t>
      </w:r>
      <w:r w:rsidRPr="00B72402">
        <w:rPr>
          <w:color w:val="FF0000"/>
          <w:highlight w:val="yellow"/>
        </w:rPr>
        <w:t>spotLightPos</w:t>
      </w:r>
      <w:r w:rsidRPr="002A22E8">
        <w:rPr>
          <w:color w:val="FF0000"/>
        </w:rPr>
        <w:t>[0] = glm::</w:t>
      </w:r>
      <w:r w:rsidRPr="00B72402">
        <w:rPr>
          <w:color w:val="FF0000"/>
          <w:highlight w:val="yellow"/>
        </w:rPr>
        <w:t>vec3</w:t>
      </w:r>
      <w:r w:rsidR="00234893">
        <w:rPr>
          <w:color w:val="FF0000"/>
        </w:rPr>
        <w:t>(-6, 6, 8</w:t>
      </w:r>
      <w:r w:rsidRPr="00B72402">
        <w:rPr>
          <w:color w:val="FF0000"/>
          <w:highlight w:val="yellow"/>
        </w:rPr>
        <w:t>);</w:t>
      </w:r>
      <w:r>
        <w:br/>
      </w:r>
      <w:r w:rsidR="002A22E8" w:rsidRPr="0067627A">
        <w:rPr>
          <w:rFonts w:hint="eastAsia"/>
          <w:color w:val="FF0000"/>
        </w:rPr>
        <w:t>+</w:t>
      </w:r>
      <w:r w:rsidR="002A22E8">
        <w:t>spotLightPosAndInnerCutOff[0] = glm::</w:t>
      </w:r>
      <w:r w:rsidR="002A22E8">
        <w:rPr>
          <w:color w:val="2B91AF"/>
        </w:rPr>
        <w:t>vec4</w:t>
      </w:r>
      <w:r w:rsidR="00D07EEB">
        <w:t>(-6, 6, 8</w:t>
      </w:r>
      <w:r w:rsidR="002A22E8">
        <w:t>,</w:t>
      </w:r>
      <w:r w:rsidR="002A22E8" w:rsidRPr="002A22E8">
        <w:t xml:space="preserve"> </w:t>
      </w:r>
      <w:r w:rsidR="002A22E8">
        <w:t>std::cos(glm::radians(15.0f));</w:t>
      </w:r>
      <w:r w:rsidR="002A22E8">
        <w:br/>
      </w:r>
      <w:r w:rsidR="002A22E8">
        <w:rPr>
          <w:color w:val="FF0000"/>
        </w:rPr>
        <w:t xml:space="preserve"> </w:t>
      </w:r>
      <w:r>
        <w:t>spotLightCol[0] = glm::</w:t>
      </w:r>
      <w:r w:rsidRPr="0067627A">
        <w:rPr>
          <w:color w:val="2B91AF"/>
        </w:rPr>
        <w:t>vec3</w:t>
      </w:r>
      <w:r>
        <w:t>(0.4f, 0.8f, 1.0f) * 200.0f;</w:t>
      </w:r>
      <w:r>
        <w:br/>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glEnable(GL_DEPTH_TEST);</w:t>
      </w:r>
      <w:r>
        <w:br/>
        <w:t xml:space="preserve">    glEnable(GL_CULL_FACE);</w:t>
      </w:r>
    </w:p>
    <w:p w:rsidR="007E4B74" w:rsidRDefault="00C55AD7" w:rsidP="007E4B74">
      <w:r>
        <w:rPr>
          <w:rFonts w:hint="eastAsia"/>
        </w:rPr>
        <w:t>内側の放射角を格納するために、</w:t>
      </w:r>
      <w:r w:rsidR="00B72402">
        <w:rPr>
          <w:rFonts w:hint="eastAsia"/>
        </w:rPr>
        <w:t>s</w:t>
      </w:r>
      <w:r w:rsidR="00B72402">
        <w:t>potLightPosAndInnerCutOff</w:t>
      </w:r>
      <w:r w:rsidR="00B72402">
        <w:t>変数</w:t>
      </w:r>
      <w:r>
        <w:rPr>
          <w:rFonts w:hint="eastAsia"/>
        </w:rPr>
        <w:t>の型が</w:t>
      </w:r>
      <w:r>
        <w:rPr>
          <w:rFonts w:hint="eastAsia"/>
        </w:rPr>
        <w:t>vec4</w:t>
      </w:r>
      <w:r>
        <w:rPr>
          <w:rFonts w:hint="eastAsia"/>
        </w:rPr>
        <w:t>に変わっていることに注意しましょう。</w:t>
      </w:r>
      <w:r w:rsidR="00B72402">
        <w:t>位置と内側の放射角がまとめてあるので</w:t>
      </w:r>
      <w:r>
        <w:t>理解しにくい</w:t>
      </w:r>
      <w:r w:rsidR="00B72402">
        <w:t>かもしれません</w:t>
      </w:r>
      <w:r>
        <w:t>が、</w:t>
      </w:r>
      <w:r w:rsidR="00B72402">
        <w:rPr>
          <w:rFonts w:hint="eastAsia"/>
        </w:rPr>
        <w:t>xyz</w:t>
      </w:r>
      <w:r w:rsidR="00B72402">
        <w:rPr>
          <w:rFonts w:hint="eastAsia"/>
        </w:rPr>
        <w:t>要素には位置を代入し、</w:t>
      </w:r>
      <w:r w:rsidR="00B72402">
        <w:rPr>
          <w:rFonts w:hint="eastAsia"/>
        </w:rPr>
        <w:t>w</w:t>
      </w:r>
      <w:r w:rsidR="00B72402">
        <w:rPr>
          <w:rFonts w:hint="eastAsia"/>
        </w:rPr>
        <w:t>要素には内側の放射角を代入していることを確認しながら進めてください。</w:t>
      </w:r>
      <w:r w:rsidR="00D16569">
        <w:br/>
      </w:r>
      <w:r w:rsidR="00D16569">
        <w:rPr>
          <w:rFonts w:hint="eastAsia"/>
        </w:rPr>
        <w:t>内側の放射角は</w:t>
      </w:r>
      <w:r w:rsidR="00D16569">
        <w:rPr>
          <w:rFonts w:hint="eastAsia"/>
        </w:rPr>
        <w:t>15</w:t>
      </w:r>
      <w:r w:rsidR="00D16569">
        <w:rPr>
          <w:rFonts w:hint="eastAsia"/>
        </w:rPr>
        <w:t>度にしてみました。外側の放射角が</w:t>
      </w:r>
      <w:r w:rsidR="00D16569">
        <w:rPr>
          <w:rFonts w:hint="eastAsia"/>
        </w:rPr>
        <w:t>2</w:t>
      </w:r>
      <w:r w:rsidR="00D16569">
        <w:t>0</w:t>
      </w:r>
      <w:r w:rsidR="00D16569">
        <w:t>度なので、</w:t>
      </w:r>
      <w:r w:rsidR="00D16569">
        <w:rPr>
          <w:rFonts w:hint="eastAsia"/>
        </w:rPr>
        <w:t>柔らかい縁は</w:t>
      </w:r>
      <w:r w:rsidR="00D16569">
        <w:rPr>
          <w:rFonts w:hint="eastAsia"/>
        </w:rPr>
        <w:t>5</w:t>
      </w:r>
      <w:r w:rsidR="00D16569">
        <w:rPr>
          <w:rFonts w:hint="eastAsia"/>
        </w:rPr>
        <w:t>度の幅を持つことになります。</w:t>
      </w:r>
    </w:p>
    <w:p w:rsidR="007E4B74" w:rsidRDefault="007E4B74" w:rsidP="007E4B74">
      <w:pPr>
        <w:pStyle w:val="2"/>
      </w:pPr>
      <w:r>
        <w:lastRenderedPageBreak/>
        <w:t>スポット・ライトの</w:t>
      </w:r>
      <w:r w:rsidR="00B72402">
        <w:t>内側の放射角</w:t>
      </w:r>
      <w:r>
        <w:t>を</w:t>
      </w:r>
      <w:r w:rsidR="00B72402">
        <w:rPr>
          <w:rFonts w:hint="eastAsia"/>
        </w:rPr>
        <w:t>G</w:t>
      </w:r>
      <w:r w:rsidR="00B72402">
        <w:t>PU</w:t>
      </w:r>
      <w:r w:rsidR="00B72402">
        <w:t>メモリに</w:t>
      </w:r>
      <w:r w:rsidR="00C55AD7">
        <w:t>転送</w:t>
      </w:r>
      <w:r>
        <w:t>する</w:t>
      </w:r>
    </w:p>
    <w:p w:rsidR="007E4B74" w:rsidRPr="00A44408" w:rsidRDefault="007E4B74" w:rsidP="007E4B74">
      <w:r>
        <w:rPr>
          <w:rFonts w:hint="eastAsia"/>
        </w:rPr>
        <w:t>それでは、</w:t>
      </w:r>
      <w:r>
        <w:t>スポット</w:t>
      </w:r>
      <w:r>
        <w:rPr>
          <w:rFonts w:hint="eastAsia"/>
        </w:rPr>
        <w:t>・ライトの方向と位置を</w:t>
      </w:r>
      <w:r>
        <w:rPr>
          <w:rFonts w:hint="eastAsia"/>
        </w:rPr>
        <w:t>GPU</w:t>
      </w:r>
      <w:r>
        <w:rPr>
          <w:rFonts w:hint="eastAsia"/>
        </w:rPr>
        <w:t>メモリに転送していきましょう。</w:t>
      </w:r>
      <w:r>
        <w:br/>
      </w:r>
      <w:r w:rsidR="00000168">
        <w:t>木を植えるプログラム</w:t>
      </w:r>
      <w:r w:rsidR="006B301B">
        <w:t>のスポット・ライトのデータを</w:t>
      </w:r>
      <w:r w:rsidR="006B301B">
        <w:rPr>
          <w:rFonts w:hint="eastAsia"/>
        </w:rPr>
        <w:t>GPU</w:t>
      </w:r>
      <w:r w:rsidR="006B301B">
        <w:rPr>
          <w:rFonts w:hint="eastAsia"/>
        </w:rPr>
        <w:t>メモリに転送</w:t>
      </w:r>
      <w:r w:rsidR="006B301B">
        <w:t>するプログラム</w:t>
      </w:r>
      <w:r w:rsidR="00000168">
        <w:t>を</w:t>
      </w:r>
      <w:r>
        <w:t>、</w:t>
      </w:r>
      <w:r w:rsidR="00000168">
        <w:t>次のように変更してください。</w:t>
      </w:r>
    </w:p>
    <w:p w:rsidR="007E4B74" w:rsidRPr="00A44408" w:rsidRDefault="00000168" w:rsidP="007E4B74">
      <w:pPr>
        <w:pStyle w:val="ac"/>
      </w:pPr>
      <w:r>
        <w:rPr>
          <w:color w:val="FF0000"/>
        </w:rPr>
        <w:t xml:space="preserve"> </w:t>
      </w:r>
      <w:r w:rsidR="007E4B74" w:rsidRPr="00A8025E">
        <w:t xml:space="preserve">  </w:t>
      </w:r>
      <w:r w:rsidR="007E4B74" w:rsidRPr="00A8025E">
        <w:rPr>
          <w:color w:val="008000"/>
        </w:rPr>
        <w:t xml:space="preserve">// </w:t>
      </w:r>
      <w:r w:rsidR="007E4B74">
        <w:rPr>
          <w:color w:val="008000"/>
        </w:rPr>
        <w:t>スポット・ライトの方向と位置</w:t>
      </w:r>
      <w:r w:rsidR="007E4B74" w:rsidRPr="00A8025E">
        <w:rPr>
          <w:color w:val="008000"/>
        </w:rPr>
        <w:t>を</w:t>
      </w:r>
      <w:r w:rsidR="00A475E3">
        <w:rPr>
          <w:color w:val="008000"/>
        </w:rPr>
        <w:t>モデル</w:t>
      </w:r>
      <w:r w:rsidR="007E4B74" w:rsidRPr="00A8025E">
        <w:rPr>
          <w:color w:val="008000"/>
        </w:rPr>
        <w:t>座標系に変換して</w:t>
      </w:r>
      <w:r w:rsidR="00831806">
        <w:rPr>
          <w:rFonts w:hint="eastAsia"/>
          <w:color w:val="008000"/>
        </w:rPr>
        <w:t>G</w:t>
      </w:r>
      <w:r w:rsidR="00831806">
        <w:rPr>
          <w:color w:val="008000"/>
        </w:rPr>
        <w:t>PU</w:t>
      </w:r>
      <w:r w:rsidR="00831806">
        <w:rPr>
          <w:color w:val="008000"/>
        </w:rPr>
        <w:t>メモリ</w:t>
      </w:r>
      <w:r w:rsidR="00457BEA">
        <w:rPr>
          <w:color w:val="008000"/>
        </w:rPr>
        <w:t>に</w:t>
      </w:r>
      <w:r w:rsidR="007E4B74" w:rsidRPr="00A8025E">
        <w:rPr>
          <w:color w:val="008000"/>
        </w:rPr>
        <w:t>転送する</w:t>
      </w:r>
      <w:r w:rsidR="007E4B74" w:rsidRPr="00A8025E">
        <w:rPr>
          <w:rFonts w:hint="eastAsia"/>
          <w:color w:val="008000"/>
        </w:rPr>
        <w:t>.</w:t>
      </w:r>
      <w:r w:rsidR="007E4B74">
        <w:rPr>
          <w:color w:val="008000"/>
        </w:rPr>
        <w:br/>
      </w:r>
      <w:r>
        <w:rPr>
          <w:color w:val="FF0000"/>
        </w:rPr>
        <w:t xml:space="preserve"> </w:t>
      </w:r>
      <w:r w:rsidR="007E4B74">
        <w:t xml:space="preserve">  </w:t>
      </w:r>
      <w:r w:rsidR="007E4B74" w:rsidRPr="00A8025E">
        <w:t>glm::</w:t>
      </w:r>
      <w:r w:rsidR="007E4B74">
        <w:rPr>
          <w:color w:val="2B91AF"/>
        </w:rPr>
        <w:t>vec4</w:t>
      </w:r>
      <w:r w:rsidR="007E4B74" w:rsidRPr="00A8025E">
        <w:t xml:space="preserve"> </w:t>
      </w:r>
      <w:r w:rsidR="007E4B74">
        <w:t>spotLightDirOnModel[4];</w:t>
      </w:r>
      <w:r w:rsidR="007E4B74" w:rsidRPr="00A8025E">
        <w:br/>
      </w:r>
      <w:r w:rsidR="00B60152" w:rsidRPr="00B60152">
        <w:rPr>
          <w:color w:val="FF0000"/>
        </w:rPr>
        <w:t>-</w:t>
      </w:r>
      <w:r w:rsidR="007E4B74" w:rsidRPr="00B60152">
        <w:rPr>
          <w:color w:val="FF0000"/>
        </w:rPr>
        <w:t xml:space="preserve">  glm::</w:t>
      </w:r>
      <w:r w:rsidR="007E4B74" w:rsidRPr="00B60152">
        <w:rPr>
          <w:color w:val="FF0000"/>
          <w:highlight w:val="yellow"/>
        </w:rPr>
        <w:t>vec3</w:t>
      </w:r>
      <w:r w:rsidR="007E4B74" w:rsidRPr="00B60152">
        <w:rPr>
          <w:color w:val="FF0000"/>
        </w:rPr>
        <w:t xml:space="preserve"> spotLightPosOnModel[4];</w:t>
      </w:r>
      <w:r w:rsidR="007E4B74">
        <w:br/>
      </w:r>
      <w:r w:rsidR="00B60152" w:rsidRPr="00A8025E">
        <w:rPr>
          <w:color w:val="FF0000"/>
        </w:rPr>
        <w:t>+</w:t>
      </w:r>
      <w:r w:rsidR="00B60152">
        <w:t xml:space="preserve">  glm::</w:t>
      </w:r>
      <w:r w:rsidR="00B60152">
        <w:rPr>
          <w:color w:val="2B91AF"/>
        </w:rPr>
        <w:t>vec4</w:t>
      </w:r>
      <w:r w:rsidR="00B60152" w:rsidRPr="00A44408">
        <w:rPr>
          <w:color w:val="2B91AF"/>
        </w:rPr>
        <w:t xml:space="preserve"> </w:t>
      </w:r>
      <w:r w:rsidR="00B60152">
        <w:t>spotLightPosOnModel[4];</w:t>
      </w:r>
      <w:r w:rsidR="00B60152">
        <w:br/>
      </w:r>
      <w:r>
        <w:rPr>
          <w:color w:val="FF0000"/>
        </w:rPr>
        <w:t xml:space="preserve"> </w:t>
      </w:r>
      <w:r w:rsidR="007E4B74">
        <w:t xml:space="preserve">  </w:t>
      </w:r>
      <w:r w:rsidR="007E4B74">
        <w:rPr>
          <w:color w:val="0000FF"/>
        </w:rPr>
        <w:t>for</w:t>
      </w:r>
      <w:r w:rsidR="007E4B74">
        <w:t xml:space="preserve"> (</w:t>
      </w:r>
      <w:r w:rsidR="007E4B74">
        <w:rPr>
          <w:color w:val="0000FF"/>
        </w:rPr>
        <w:t>int</w:t>
      </w:r>
      <w:r w:rsidR="007E4B74">
        <w:t xml:space="preserve"> i = 0; i &lt; 4; ++i) {</w:t>
      </w:r>
      <w:r w:rsidR="007E4B74">
        <w:br/>
      </w:r>
      <w:r>
        <w:rPr>
          <w:color w:val="FF0000"/>
        </w:rPr>
        <w:t xml:space="preserve"> </w:t>
      </w:r>
      <w:r w:rsidR="007E4B74">
        <w:t xml:space="preserve">    </w:t>
      </w:r>
      <w:r w:rsidR="007E4B74">
        <w:rPr>
          <w:color w:val="0000FF"/>
        </w:rPr>
        <w:t>const</w:t>
      </w:r>
      <w:r w:rsidR="007E4B74">
        <w:t xml:space="preserve"> glm::</w:t>
      </w:r>
      <w:r w:rsidR="007E4B74">
        <w:rPr>
          <w:color w:val="2B91AF"/>
        </w:rPr>
        <w:t xml:space="preserve">vec3 </w:t>
      </w:r>
      <w:r w:rsidR="007E4B74">
        <w:t>invDir = matInvRotate * glm::</w:t>
      </w:r>
      <w:r w:rsidR="007E4B74">
        <w:rPr>
          <w:color w:val="2B91AF"/>
        </w:rPr>
        <w:t>vec3</w:t>
      </w:r>
      <w:r w:rsidR="007E4B74">
        <w:t>(spotLightDirAndCutOff[i]);</w:t>
      </w:r>
      <w:r w:rsidR="007E4B74">
        <w:br/>
      </w:r>
      <w:r>
        <w:rPr>
          <w:color w:val="FF0000"/>
        </w:rPr>
        <w:t xml:space="preserve"> </w:t>
      </w:r>
      <w:r w:rsidR="007E4B74" w:rsidRPr="00A8025E">
        <w:t xml:space="preserve">    </w:t>
      </w:r>
      <w:r w:rsidR="007E4B74">
        <w:t>spotLightDirOnModel[i] = glm::</w:t>
      </w:r>
      <w:r w:rsidR="007E4B74">
        <w:rPr>
          <w:color w:val="2B91AF"/>
        </w:rPr>
        <w:t>vec4</w:t>
      </w:r>
      <w:r w:rsidR="007E4B74">
        <w:t>(invDir, spotLightDirAndCutOff[i].w)</w:t>
      </w:r>
      <w:r w:rsidR="007E4B74" w:rsidRPr="00A8025E">
        <w:t>;</w:t>
      </w:r>
      <w:r w:rsidR="007E4B74" w:rsidRPr="00A8025E">
        <w:br/>
      </w:r>
      <w:r w:rsidR="00EF095A" w:rsidRPr="00A8025E">
        <w:rPr>
          <w:color w:val="FF0000"/>
        </w:rPr>
        <w:t>+</w:t>
      </w:r>
      <w:r w:rsidR="00EF095A" w:rsidRPr="006B301B">
        <w:rPr>
          <w:color w:val="0000FF"/>
        </w:rPr>
        <w:t xml:space="preserve"> </w:t>
      </w:r>
      <w:r w:rsidR="00EF095A">
        <w:rPr>
          <w:color w:val="0000FF"/>
        </w:rPr>
        <w:t xml:space="preserve">   const</w:t>
      </w:r>
      <w:r w:rsidR="00EF095A">
        <w:t xml:space="preserve"> glm::</w:t>
      </w:r>
      <w:r w:rsidR="00EF095A">
        <w:rPr>
          <w:color w:val="2B91AF"/>
        </w:rPr>
        <w:t xml:space="preserve">vec3 </w:t>
      </w:r>
      <w:r w:rsidR="00EF095A">
        <w:t>pos = glm::</w:t>
      </w:r>
      <w:r w:rsidR="00EF095A">
        <w:rPr>
          <w:color w:val="2B91AF"/>
        </w:rPr>
        <w:t>vec3</w:t>
      </w:r>
      <w:r w:rsidR="00EF095A">
        <w:t>(spotLightPosAndInnerCutOff[i]);</w:t>
      </w:r>
      <w:r w:rsidR="00EF095A">
        <w:rPr>
          <w:color w:val="FF0000"/>
        </w:rPr>
        <w:br/>
      </w:r>
      <w:r w:rsidRPr="00000168">
        <w:rPr>
          <w:color w:val="FF0000"/>
        </w:rPr>
        <w:t>-</w:t>
      </w:r>
      <w:r w:rsidR="001A0C5D">
        <w:rPr>
          <w:color w:val="FF0000"/>
        </w:rPr>
        <w:t xml:space="preserve">    spotLightPo</w:t>
      </w:r>
      <w:r w:rsidR="007E4B74" w:rsidRPr="00000168">
        <w:rPr>
          <w:color w:val="FF0000"/>
        </w:rPr>
        <w:t xml:space="preserve">sOnModel[i] = matInvModel * </w:t>
      </w:r>
      <w:r w:rsidR="007E4B74" w:rsidRPr="009742C8">
        <w:rPr>
          <w:color w:val="FF0000"/>
        </w:rPr>
        <w:t>glm::vec4</w:t>
      </w:r>
      <w:r w:rsidR="007E4B74" w:rsidRPr="006B301B">
        <w:rPr>
          <w:color w:val="FF0000"/>
          <w:highlight w:val="yellow"/>
        </w:rPr>
        <w:t>(spotLightPos</w:t>
      </w:r>
      <w:r w:rsidR="007E4B74" w:rsidRPr="009742C8">
        <w:rPr>
          <w:color w:val="FF0000"/>
        </w:rPr>
        <w:t>[i], 1)</w:t>
      </w:r>
      <w:r w:rsidR="007E4B74" w:rsidRPr="00000168">
        <w:rPr>
          <w:color w:val="FF0000"/>
        </w:rPr>
        <w:t>;</w:t>
      </w:r>
      <w:r w:rsidR="007E4B74">
        <w:br/>
      </w:r>
      <w:r w:rsidRPr="00A8025E">
        <w:rPr>
          <w:color w:val="FF0000"/>
        </w:rPr>
        <w:t>+</w:t>
      </w:r>
      <w:r w:rsidR="001A0C5D">
        <w:t xml:space="preserve">    spotLightPo</w:t>
      </w:r>
      <w:r>
        <w:t>sOnModel[i] =</w:t>
      </w:r>
      <w:r w:rsidR="006B301B">
        <w:rPr>
          <w:color w:val="FF0000"/>
        </w:rPr>
        <w:t xml:space="preserve"> </w:t>
      </w:r>
      <w:r>
        <w:t>matInvModel * glm::</w:t>
      </w:r>
      <w:r w:rsidRPr="00A44408">
        <w:rPr>
          <w:color w:val="2B91AF"/>
        </w:rPr>
        <w:t>vec4</w:t>
      </w:r>
      <w:r>
        <w:t>(</w:t>
      </w:r>
      <w:r w:rsidR="006B301B">
        <w:t>pos</w:t>
      </w:r>
      <w:r>
        <w:t>, 1);</w:t>
      </w:r>
      <w:r>
        <w:br/>
      </w:r>
      <w:r w:rsidRPr="00A8025E">
        <w:rPr>
          <w:color w:val="FF0000"/>
        </w:rPr>
        <w:t>+</w:t>
      </w:r>
      <w:r w:rsidR="001A0C5D">
        <w:t xml:space="preserve">    spotLightPo</w:t>
      </w:r>
      <w:r>
        <w:t>sOnModel[i].w = spotLightPosAndInnerCutOff[i].w;</w:t>
      </w:r>
      <w:r>
        <w:br/>
      </w:r>
      <w:r>
        <w:rPr>
          <w:color w:val="FF0000"/>
        </w:rPr>
        <w:t xml:space="preserve"> </w:t>
      </w:r>
      <w:r w:rsidR="007E4B74">
        <w:t xml:space="preserve">  }</w:t>
      </w:r>
      <w:r w:rsidR="007E4B74">
        <w:br/>
      </w:r>
      <w:r>
        <w:rPr>
          <w:color w:val="FF0000"/>
        </w:rPr>
        <w:t xml:space="preserve"> </w:t>
      </w:r>
      <w:r w:rsidR="007E4B74" w:rsidRPr="00A8025E">
        <w:t xml:space="preserve">  </w:t>
      </w:r>
      <w:r w:rsidR="007E4B74">
        <w:rPr>
          <w:color w:val="6F008A"/>
        </w:rPr>
        <w:t>glUniform4</w:t>
      </w:r>
      <w:r w:rsidR="007E4B74" w:rsidRPr="00A8025E">
        <w:rPr>
          <w:color w:val="6F008A"/>
        </w:rPr>
        <w:t>fv</w:t>
      </w:r>
      <w:r w:rsidR="007E4B74" w:rsidRPr="00A8025E">
        <w:t>(loc</w:t>
      </w:r>
      <w:r w:rsidR="007E4B74">
        <w:rPr>
          <w:rFonts w:hint="eastAsia"/>
        </w:rPr>
        <w:t>Spot</w:t>
      </w:r>
      <w:r w:rsidR="007E4B74" w:rsidRPr="00A8025E">
        <w:rPr>
          <w:rFonts w:hint="eastAsia"/>
        </w:rPr>
        <w:t>LightDir</w:t>
      </w:r>
      <w:r w:rsidR="007E4B74">
        <w:t>, 4</w:t>
      </w:r>
      <w:r w:rsidR="007E4B74" w:rsidRPr="00A8025E">
        <w:t>, &amp;</w:t>
      </w:r>
      <w:r w:rsidR="007E4B74">
        <w:t>spotLightDirOnModel[0]</w:t>
      </w:r>
      <w:r w:rsidR="007E4B74" w:rsidRPr="00A8025E">
        <w:t>.x);</w:t>
      </w:r>
      <w:r w:rsidR="007E4B74" w:rsidRPr="00A8025E">
        <w:br/>
      </w:r>
      <w:r w:rsidR="003B0290" w:rsidRPr="003B0290">
        <w:rPr>
          <w:rFonts w:hint="eastAsia"/>
          <w:color w:val="FF0000"/>
        </w:rPr>
        <w:t>-</w:t>
      </w:r>
      <w:r w:rsidR="007E4B74" w:rsidRPr="003B0290">
        <w:rPr>
          <w:color w:val="FF0000"/>
        </w:rPr>
        <w:t xml:space="preserve">  </w:t>
      </w:r>
      <w:r w:rsidR="007E4B74" w:rsidRPr="003B0290">
        <w:rPr>
          <w:color w:val="FF0000"/>
          <w:highlight w:val="yellow"/>
        </w:rPr>
        <w:t>glUniform3fv</w:t>
      </w:r>
      <w:r w:rsidR="007E4B74" w:rsidRPr="003B0290">
        <w:rPr>
          <w:color w:val="FF0000"/>
        </w:rPr>
        <w:t>(locSpotLightPos, 4, &amp;spotLightPosOnModel[0].x);</w:t>
      </w:r>
      <w:r w:rsidR="007E4B74">
        <w:br/>
      </w:r>
      <w:r w:rsidR="003B0290" w:rsidRPr="00A8025E">
        <w:rPr>
          <w:color w:val="FF0000"/>
        </w:rPr>
        <w:t>+</w:t>
      </w:r>
      <w:r w:rsidR="003B0290">
        <w:t xml:space="preserve">  </w:t>
      </w:r>
      <w:r w:rsidR="003B0290">
        <w:rPr>
          <w:color w:val="6F008A"/>
        </w:rPr>
        <w:t>glUniform4</w:t>
      </w:r>
      <w:r w:rsidR="003B0290" w:rsidRPr="00A44408">
        <w:rPr>
          <w:color w:val="6F008A"/>
        </w:rPr>
        <w:t>fv</w:t>
      </w:r>
      <w:r w:rsidR="003B0290">
        <w:t>(locSpotLightPos, 4, &amp;spotLightPosOnModel[0].x);</w:t>
      </w:r>
      <w:r w:rsidR="003B0290">
        <w:br/>
      </w:r>
      <w:r w:rsidR="007E4B74">
        <w:br/>
      </w:r>
      <w:r w:rsidR="007E4B74" w:rsidRPr="00A8025E">
        <w:t xml:space="preserve">   </w:t>
      </w:r>
      <w:r w:rsidR="007E4B74" w:rsidRPr="00A8025E">
        <w:rPr>
          <w:color w:val="6F008A"/>
        </w:rPr>
        <w:t>glDrawElementsBaseVertex</w:t>
      </w:r>
      <w:r w:rsidR="007E4B74" w:rsidRPr="00A8025E">
        <w:t>(meshList[0].mode, meshList[0].count,</w:t>
      </w:r>
      <w:r w:rsidR="007E4B74" w:rsidRPr="00A8025E">
        <w:br/>
        <w:t xml:space="preserve">     </w:t>
      </w:r>
      <w:r w:rsidR="007E4B74" w:rsidRPr="00A8025E">
        <w:rPr>
          <w:color w:val="6F008A"/>
        </w:rPr>
        <w:t>GL_UNSIGNED_SHORT</w:t>
      </w:r>
      <w:r w:rsidR="007E4B74" w:rsidRPr="00A8025E">
        <w:t>, meshList[0].indi</w:t>
      </w:r>
      <w:r w:rsidR="006B301B">
        <w:t>ces, meshList[0].baseVertex);</w:t>
      </w:r>
    </w:p>
    <w:p w:rsidR="00300E5D" w:rsidRDefault="00B50384" w:rsidP="00485228">
      <w:r>
        <w:t>GLSL</w:t>
      </w:r>
      <w:r>
        <w:t>では</w:t>
      </w:r>
      <w:r>
        <w:rPr>
          <w:rFonts w:hint="eastAsia"/>
        </w:rPr>
        <w:t>vec4</w:t>
      </w:r>
      <w:r>
        <w:rPr>
          <w:rFonts w:hint="eastAsia"/>
        </w:rPr>
        <w:t>型の変数</w:t>
      </w:r>
      <w:r>
        <w:rPr>
          <w:rFonts w:hint="eastAsia"/>
        </w:rPr>
        <w:t>v</w:t>
      </w:r>
      <w:r w:rsidR="009B6B56">
        <w:rPr>
          <w:rFonts w:hint="eastAsia"/>
        </w:rPr>
        <w:t>に対して</w:t>
      </w:r>
      <w:r>
        <w:rPr>
          <w:rFonts w:hint="eastAsia"/>
        </w:rPr>
        <w:t>「</w:t>
      </w:r>
      <w:r>
        <w:rPr>
          <w:rFonts w:hint="eastAsia"/>
        </w:rPr>
        <w:t>v.</w:t>
      </w:r>
      <w:r>
        <w:t>xyz</w:t>
      </w:r>
      <w:r>
        <w:rPr>
          <w:rFonts w:hint="eastAsia"/>
        </w:rPr>
        <w:t>」と</w:t>
      </w:r>
      <w:r w:rsidR="009B6B56">
        <w:rPr>
          <w:rFonts w:hint="eastAsia"/>
        </w:rPr>
        <w:t>書けば</w:t>
      </w:r>
      <w:r w:rsidR="00C55AD7">
        <w:rPr>
          <w:rFonts w:hint="eastAsia"/>
        </w:rPr>
        <w:t>、</w:t>
      </w:r>
      <w:r w:rsidR="009B6B56">
        <w:rPr>
          <w:rFonts w:hint="eastAsia"/>
        </w:rPr>
        <w:t>xyz</w:t>
      </w:r>
      <w:r w:rsidR="00C55AD7">
        <w:rPr>
          <w:rFonts w:hint="eastAsia"/>
        </w:rPr>
        <w:t>を</w:t>
      </w:r>
      <w:r w:rsidR="00C55AD7">
        <w:rPr>
          <w:rFonts w:hint="eastAsia"/>
        </w:rPr>
        <w:t>vec3</w:t>
      </w:r>
      <w:r w:rsidR="00C55AD7">
        <w:rPr>
          <w:rFonts w:hint="eastAsia"/>
        </w:rPr>
        <w:t>型の値として利用できます。しかし、</w:t>
      </w:r>
      <w:r>
        <w:rPr>
          <w:rFonts w:hint="eastAsia"/>
        </w:rPr>
        <w:t>GLM</w:t>
      </w:r>
      <w:r w:rsidR="00C55AD7">
        <w:rPr>
          <w:rFonts w:hint="eastAsia"/>
        </w:rPr>
        <w:t>ライブラリにこの機能はありません。代わりに</w:t>
      </w:r>
      <w:r w:rsidR="00C55AD7">
        <w:rPr>
          <w:rFonts w:hint="eastAsia"/>
        </w:rPr>
        <w:t>glm::vec4(</w:t>
      </w:r>
      <w:r w:rsidR="00C55AD7">
        <w:t>spotLightPosAndInnerCutOff</w:t>
      </w:r>
      <w:r w:rsidR="00C55AD7">
        <w:rPr>
          <w:rFonts w:hint="eastAsia"/>
        </w:rPr>
        <w:t>)</w:t>
      </w:r>
      <w:r w:rsidR="00C55AD7">
        <w:rPr>
          <w:rFonts w:hint="eastAsia"/>
        </w:rPr>
        <w:t>のように書くことで</w:t>
      </w:r>
      <w:r w:rsidR="00C55AD7">
        <w:rPr>
          <w:rFonts w:hint="eastAsia"/>
        </w:rPr>
        <w:t>xyz</w:t>
      </w:r>
      <w:r w:rsidR="00C55AD7">
        <w:rPr>
          <w:rFonts w:hint="eastAsia"/>
        </w:rPr>
        <w:t>要素を取り出すことができます。この方法で位置を変換したら、</w:t>
      </w:r>
      <w:r w:rsidR="00195639">
        <w:rPr>
          <w:rFonts w:hint="eastAsia"/>
        </w:rPr>
        <w:t>内側の放射角は変換の必要がないので、ただ</w:t>
      </w:r>
      <w:r w:rsidR="00195639">
        <w:rPr>
          <w:rFonts w:hint="eastAsia"/>
        </w:rPr>
        <w:t>w</w:t>
      </w:r>
      <w:r w:rsidR="00195639">
        <w:rPr>
          <w:rFonts w:hint="eastAsia"/>
        </w:rPr>
        <w:t>に代入するだけです。</w:t>
      </w:r>
    </w:p>
    <w:p w:rsidR="00B60152" w:rsidRDefault="00B60152" w:rsidP="00B60152">
      <w:pPr>
        <w:pStyle w:val="af8"/>
      </w:pPr>
      <w:r w:rsidRPr="00B60152">
        <w:rPr>
          <w:rFonts w:hint="eastAsia"/>
          <w:b/>
        </w:rPr>
        <w:t>[</w:t>
      </w:r>
      <w:r w:rsidRPr="00B60152">
        <w:rPr>
          <w:rFonts w:hint="eastAsia"/>
          <w:b/>
        </w:rPr>
        <w:t>課題</w:t>
      </w:r>
      <w:r w:rsidR="00420028">
        <w:rPr>
          <w:rFonts w:hint="eastAsia"/>
          <w:b/>
        </w:rPr>
        <w:t>05</w:t>
      </w:r>
      <w:r w:rsidRPr="00B60152">
        <w:rPr>
          <w:rFonts w:hint="eastAsia"/>
          <w:b/>
        </w:rPr>
        <w:t>]</w:t>
      </w:r>
      <w:r>
        <w:t xml:space="preserve"> </w:t>
      </w:r>
      <w:r>
        <w:t>地面モデルを表示するプログラム</w:t>
      </w:r>
      <w:r w:rsidR="00484457">
        <w:t>にある、スポットライトの位置を変換して</w:t>
      </w:r>
      <w:r w:rsidR="00831806">
        <w:t>GPU</w:t>
      </w:r>
      <w:r w:rsidR="00457BEA">
        <w:t>メモリに</w:t>
      </w:r>
      <w:r w:rsidR="00484457">
        <w:t>転送する処理を、</w:t>
      </w:r>
      <w:r>
        <w:rPr>
          <w:rFonts w:hint="eastAsia"/>
        </w:rPr>
        <w:t>s</w:t>
      </w:r>
      <w:r>
        <w:t>potLightPosAndInnerCutOff</w:t>
      </w:r>
      <w:r>
        <w:t>を使うように修正してください。内側の放射角</w:t>
      </w:r>
      <w:r w:rsidR="00484457">
        <w:t>も転送してください</w:t>
      </w:r>
      <w:r>
        <w:t>。</w:t>
      </w:r>
    </w:p>
    <w:p w:rsidR="003752EA" w:rsidRDefault="009742C8" w:rsidP="00485228">
      <w:r>
        <w:t>課題</w:t>
      </w:r>
      <w:r w:rsidR="00420028">
        <w:rPr>
          <w:rFonts w:hint="eastAsia"/>
        </w:rPr>
        <w:t>05</w:t>
      </w:r>
      <w:r>
        <w:t>が終わった</w:t>
      </w:r>
      <w:r w:rsidR="00560FD2">
        <w:t>ら、</w:t>
      </w:r>
      <w:r w:rsidR="00560FD2" w:rsidRPr="00560FD2">
        <w:rPr>
          <w:b/>
        </w:rPr>
        <w:t>ビルドして実行してください。</w:t>
      </w:r>
      <w:r w:rsidR="00560FD2">
        <w:br/>
      </w:r>
      <w:r w:rsidR="00560FD2">
        <w:t>スポット・ライトの縁がぼやけていたら成功です。</w:t>
      </w:r>
    </w:p>
    <w:p w:rsidR="00560FD2" w:rsidRPr="00560FD2" w:rsidRDefault="00BF2B53" w:rsidP="00AE5A89">
      <w:pPr>
        <w:jc w:val="center"/>
      </w:pPr>
      <w:r>
        <w:rPr>
          <w:noProof/>
        </w:rPr>
        <w:drawing>
          <wp:inline distT="0" distB="0" distL="0" distR="0">
            <wp:extent cx="2876951" cy="2105319"/>
            <wp:effectExtent l="0" t="0" r="0" b="9525"/>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スポットライト・フォールオフ.png"/>
                    <pic:cNvPicPr/>
                  </pic:nvPicPr>
                  <pic:blipFill>
                    <a:blip r:embed="rId17">
                      <a:extLst>
                        <a:ext uri="{28A0092B-C50C-407E-A947-70E740481C1C}">
                          <a14:useLocalDpi xmlns:a14="http://schemas.microsoft.com/office/drawing/2010/main" val="0"/>
                        </a:ext>
                      </a:extLst>
                    </a:blip>
                    <a:stretch>
                      <a:fillRect/>
                    </a:stretch>
                  </pic:blipFill>
                  <pic:spPr>
                    <a:xfrm>
                      <a:off x="0" y="0"/>
                      <a:ext cx="2876951" cy="2105319"/>
                    </a:xfrm>
                    <a:prstGeom prst="rect">
                      <a:avLst/>
                    </a:prstGeom>
                  </pic:spPr>
                </pic:pic>
              </a:graphicData>
            </a:graphic>
          </wp:inline>
        </w:drawing>
      </w:r>
    </w:p>
    <w:sectPr w:rsidR="00560FD2" w:rsidRPr="00560FD2">
      <w:footerReference w:type="default" r:id="rId1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458" w:rsidRDefault="00FD7458" w:rsidP="00897DC8">
      <w:pPr>
        <w:spacing w:after="0" w:line="240" w:lineRule="auto"/>
      </w:pPr>
      <w:r>
        <w:separator/>
      </w:r>
    </w:p>
  </w:endnote>
  <w:endnote w:type="continuationSeparator" w:id="0">
    <w:p w:rsidR="00FD7458" w:rsidRDefault="00FD7458" w:rsidP="00897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ＭＳ Ｐ明朝">
    <w:panose1 w:val="02020600040205080304"/>
    <w:charset w:val="80"/>
    <w:family w:val="roman"/>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389F" w:rsidRDefault="0000389F">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B46FEA">
      <w:rPr>
        <w:b/>
        <w:bCs/>
        <w:noProof/>
      </w:rPr>
      <w:t>22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B46FEA">
      <w:rPr>
        <w:b/>
        <w:bCs/>
        <w:noProof/>
      </w:rPr>
      <w:t>31</w:t>
    </w:r>
    <w:r>
      <w:rPr>
        <w:b/>
        <w:bCs/>
        <w:sz w:val="24"/>
        <w:szCs w:val="24"/>
      </w:rPr>
      <w:fldChar w:fldCharType="end"/>
    </w:r>
  </w:p>
  <w:p w:rsidR="0000389F" w:rsidRDefault="0000389F">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458" w:rsidRDefault="00FD7458" w:rsidP="00897DC8">
      <w:pPr>
        <w:spacing w:after="0" w:line="240" w:lineRule="auto"/>
      </w:pPr>
      <w:r>
        <w:separator/>
      </w:r>
    </w:p>
  </w:footnote>
  <w:footnote w:type="continuationSeparator" w:id="0">
    <w:p w:rsidR="00FD7458" w:rsidRDefault="00FD7458" w:rsidP="00897DC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879ABD8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bordersDoNotSurroundHeader/>
  <w:bordersDoNotSurroundFooter/>
  <w:attachedTemplate r:id="rId1"/>
  <w:defaultTabStop w:val="708"/>
  <w:hyphenationZone w:val="425"/>
  <w:characterSpacingControl w:val="doNotCompress"/>
  <w:strictFirstAndLastChars/>
  <w:hdrShapeDefaults>
    <o:shapedefaults v:ext="edit" spidmax="2049">
      <v:textbox inset="5.85pt,.7pt,5.85pt,.7pt"/>
    </o:shapedefaults>
  </w:hdrShapeDefaults>
  <w:footnotePr>
    <w:footnote w:id="-1"/>
    <w:footnote w:id="0"/>
  </w:footnotePr>
  <w:endnotePr>
    <w:endnote w:id="-1"/>
    <w:endnote w:id="0"/>
  </w:endnotePr>
  <w:compat>
    <w:doNotLeaveBackslashAlon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5B9"/>
    <w:rsid w:val="00000168"/>
    <w:rsid w:val="00001BED"/>
    <w:rsid w:val="00002201"/>
    <w:rsid w:val="00002CFB"/>
    <w:rsid w:val="0000389F"/>
    <w:rsid w:val="00003E89"/>
    <w:rsid w:val="000043E1"/>
    <w:rsid w:val="00004581"/>
    <w:rsid w:val="00010C48"/>
    <w:rsid w:val="00011FA9"/>
    <w:rsid w:val="0002114A"/>
    <w:rsid w:val="0002657C"/>
    <w:rsid w:val="0002776F"/>
    <w:rsid w:val="00027EF5"/>
    <w:rsid w:val="00030B2B"/>
    <w:rsid w:val="00032D20"/>
    <w:rsid w:val="00032DF0"/>
    <w:rsid w:val="000339ED"/>
    <w:rsid w:val="00033C19"/>
    <w:rsid w:val="00042ADC"/>
    <w:rsid w:val="00043992"/>
    <w:rsid w:val="00044A5A"/>
    <w:rsid w:val="00044C28"/>
    <w:rsid w:val="00052160"/>
    <w:rsid w:val="00052941"/>
    <w:rsid w:val="000545B7"/>
    <w:rsid w:val="000600DF"/>
    <w:rsid w:val="0006027D"/>
    <w:rsid w:val="000614D1"/>
    <w:rsid w:val="000615C2"/>
    <w:rsid w:val="00061CB1"/>
    <w:rsid w:val="000632AA"/>
    <w:rsid w:val="00063C22"/>
    <w:rsid w:val="0006593C"/>
    <w:rsid w:val="00066D90"/>
    <w:rsid w:val="000678CB"/>
    <w:rsid w:val="00070237"/>
    <w:rsid w:val="00071985"/>
    <w:rsid w:val="00071FD2"/>
    <w:rsid w:val="00072629"/>
    <w:rsid w:val="00072937"/>
    <w:rsid w:val="00073279"/>
    <w:rsid w:val="0007512F"/>
    <w:rsid w:val="00076AF0"/>
    <w:rsid w:val="00080B91"/>
    <w:rsid w:val="000830E3"/>
    <w:rsid w:val="00086902"/>
    <w:rsid w:val="00087C8F"/>
    <w:rsid w:val="00093976"/>
    <w:rsid w:val="00094930"/>
    <w:rsid w:val="000968DC"/>
    <w:rsid w:val="000A2ADD"/>
    <w:rsid w:val="000A31FD"/>
    <w:rsid w:val="000A4D61"/>
    <w:rsid w:val="000A609A"/>
    <w:rsid w:val="000B063B"/>
    <w:rsid w:val="000B190E"/>
    <w:rsid w:val="000B1E80"/>
    <w:rsid w:val="000B2A42"/>
    <w:rsid w:val="000B2EDF"/>
    <w:rsid w:val="000C02EB"/>
    <w:rsid w:val="000C0C77"/>
    <w:rsid w:val="000C0E82"/>
    <w:rsid w:val="000C22AA"/>
    <w:rsid w:val="000C2B93"/>
    <w:rsid w:val="000C3410"/>
    <w:rsid w:val="000C3456"/>
    <w:rsid w:val="000C3988"/>
    <w:rsid w:val="000C44F2"/>
    <w:rsid w:val="000C50BA"/>
    <w:rsid w:val="000D0A09"/>
    <w:rsid w:val="000D2D6D"/>
    <w:rsid w:val="000D2E4B"/>
    <w:rsid w:val="000D63CA"/>
    <w:rsid w:val="000E12F9"/>
    <w:rsid w:val="000E24A8"/>
    <w:rsid w:val="000E3E0D"/>
    <w:rsid w:val="000E4218"/>
    <w:rsid w:val="000E4B80"/>
    <w:rsid w:val="000E5265"/>
    <w:rsid w:val="000E578F"/>
    <w:rsid w:val="000E58FD"/>
    <w:rsid w:val="000E60D4"/>
    <w:rsid w:val="000E7879"/>
    <w:rsid w:val="000F1B83"/>
    <w:rsid w:val="000F1BC9"/>
    <w:rsid w:val="000F26C7"/>
    <w:rsid w:val="000F5714"/>
    <w:rsid w:val="001033AB"/>
    <w:rsid w:val="0010455A"/>
    <w:rsid w:val="00105996"/>
    <w:rsid w:val="00106CE1"/>
    <w:rsid w:val="00107419"/>
    <w:rsid w:val="00107967"/>
    <w:rsid w:val="00112E1F"/>
    <w:rsid w:val="00116A99"/>
    <w:rsid w:val="00117CF8"/>
    <w:rsid w:val="001212CF"/>
    <w:rsid w:val="00124583"/>
    <w:rsid w:val="001245E3"/>
    <w:rsid w:val="00125943"/>
    <w:rsid w:val="00125EA6"/>
    <w:rsid w:val="0013246A"/>
    <w:rsid w:val="001324F5"/>
    <w:rsid w:val="00141029"/>
    <w:rsid w:val="00141F27"/>
    <w:rsid w:val="00143EFD"/>
    <w:rsid w:val="00150B60"/>
    <w:rsid w:val="001532FB"/>
    <w:rsid w:val="00154F15"/>
    <w:rsid w:val="00155CC7"/>
    <w:rsid w:val="00160344"/>
    <w:rsid w:val="0016076D"/>
    <w:rsid w:val="0016224F"/>
    <w:rsid w:val="001634A6"/>
    <w:rsid w:val="00163DB7"/>
    <w:rsid w:val="00166352"/>
    <w:rsid w:val="0017025E"/>
    <w:rsid w:val="00171C3D"/>
    <w:rsid w:val="00180EB2"/>
    <w:rsid w:val="001845EE"/>
    <w:rsid w:val="001855E7"/>
    <w:rsid w:val="00187A88"/>
    <w:rsid w:val="00190BC4"/>
    <w:rsid w:val="00190FF8"/>
    <w:rsid w:val="00191CBF"/>
    <w:rsid w:val="0019238F"/>
    <w:rsid w:val="00192FE4"/>
    <w:rsid w:val="001933B1"/>
    <w:rsid w:val="00195639"/>
    <w:rsid w:val="00196C69"/>
    <w:rsid w:val="001A085E"/>
    <w:rsid w:val="001A0C5D"/>
    <w:rsid w:val="001A72B4"/>
    <w:rsid w:val="001B1CC5"/>
    <w:rsid w:val="001B7C76"/>
    <w:rsid w:val="001B7D6F"/>
    <w:rsid w:val="001C1D07"/>
    <w:rsid w:val="001C2A67"/>
    <w:rsid w:val="001C3A64"/>
    <w:rsid w:val="001C4725"/>
    <w:rsid w:val="001C5C2F"/>
    <w:rsid w:val="001C63C8"/>
    <w:rsid w:val="001C6C30"/>
    <w:rsid w:val="001D4797"/>
    <w:rsid w:val="001D4E0F"/>
    <w:rsid w:val="001D6009"/>
    <w:rsid w:val="001D6907"/>
    <w:rsid w:val="001D772B"/>
    <w:rsid w:val="001D7C25"/>
    <w:rsid w:val="001E1E48"/>
    <w:rsid w:val="001E48B7"/>
    <w:rsid w:val="001E53C7"/>
    <w:rsid w:val="001E5620"/>
    <w:rsid w:val="001F0EEE"/>
    <w:rsid w:val="001F117B"/>
    <w:rsid w:val="001F1C78"/>
    <w:rsid w:val="001F26B6"/>
    <w:rsid w:val="001F3280"/>
    <w:rsid w:val="001F4790"/>
    <w:rsid w:val="001F4CEA"/>
    <w:rsid w:val="001F7032"/>
    <w:rsid w:val="001F7356"/>
    <w:rsid w:val="00201935"/>
    <w:rsid w:val="002025CE"/>
    <w:rsid w:val="00203104"/>
    <w:rsid w:val="00203D25"/>
    <w:rsid w:val="00204B13"/>
    <w:rsid w:val="00207DBB"/>
    <w:rsid w:val="00212976"/>
    <w:rsid w:val="00213173"/>
    <w:rsid w:val="002139CF"/>
    <w:rsid w:val="002146AB"/>
    <w:rsid w:val="00217742"/>
    <w:rsid w:val="0022249C"/>
    <w:rsid w:val="00226BC3"/>
    <w:rsid w:val="002271D9"/>
    <w:rsid w:val="00227340"/>
    <w:rsid w:val="00231651"/>
    <w:rsid w:val="00232548"/>
    <w:rsid w:val="00232E20"/>
    <w:rsid w:val="002345DB"/>
    <w:rsid w:val="00234893"/>
    <w:rsid w:val="00241BC6"/>
    <w:rsid w:val="002422C9"/>
    <w:rsid w:val="0024461C"/>
    <w:rsid w:val="00244AA6"/>
    <w:rsid w:val="00247BCE"/>
    <w:rsid w:val="00247F43"/>
    <w:rsid w:val="00253312"/>
    <w:rsid w:val="00254863"/>
    <w:rsid w:val="00256338"/>
    <w:rsid w:val="0025758F"/>
    <w:rsid w:val="00257FB6"/>
    <w:rsid w:val="002613FA"/>
    <w:rsid w:val="00261862"/>
    <w:rsid w:val="00262314"/>
    <w:rsid w:val="00262F0B"/>
    <w:rsid w:val="002653F2"/>
    <w:rsid w:val="00266577"/>
    <w:rsid w:val="00270AE4"/>
    <w:rsid w:val="00271AAB"/>
    <w:rsid w:val="002760A9"/>
    <w:rsid w:val="00276C9B"/>
    <w:rsid w:val="0027730F"/>
    <w:rsid w:val="00282BDE"/>
    <w:rsid w:val="002840E0"/>
    <w:rsid w:val="00285E67"/>
    <w:rsid w:val="00292F41"/>
    <w:rsid w:val="0029746E"/>
    <w:rsid w:val="00297771"/>
    <w:rsid w:val="00297B74"/>
    <w:rsid w:val="002A06FD"/>
    <w:rsid w:val="002A1A16"/>
    <w:rsid w:val="002A22E8"/>
    <w:rsid w:val="002A31BB"/>
    <w:rsid w:val="002A38D0"/>
    <w:rsid w:val="002B23B1"/>
    <w:rsid w:val="002B67F6"/>
    <w:rsid w:val="002B6E3B"/>
    <w:rsid w:val="002C69F7"/>
    <w:rsid w:val="002C6BFD"/>
    <w:rsid w:val="002C7119"/>
    <w:rsid w:val="002D1BF9"/>
    <w:rsid w:val="002D1FE2"/>
    <w:rsid w:val="002D3205"/>
    <w:rsid w:val="002D6421"/>
    <w:rsid w:val="002E0975"/>
    <w:rsid w:val="002E1D25"/>
    <w:rsid w:val="002E2516"/>
    <w:rsid w:val="002E3F01"/>
    <w:rsid w:val="002E4CC6"/>
    <w:rsid w:val="002E59C2"/>
    <w:rsid w:val="002E647F"/>
    <w:rsid w:val="002E66DF"/>
    <w:rsid w:val="002E73FB"/>
    <w:rsid w:val="002F2F5A"/>
    <w:rsid w:val="002F49F3"/>
    <w:rsid w:val="002F7AFC"/>
    <w:rsid w:val="00300E5D"/>
    <w:rsid w:val="003016A4"/>
    <w:rsid w:val="00301DB5"/>
    <w:rsid w:val="00303327"/>
    <w:rsid w:val="00304C8B"/>
    <w:rsid w:val="0031308E"/>
    <w:rsid w:val="0031367A"/>
    <w:rsid w:val="00314F52"/>
    <w:rsid w:val="00316111"/>
    <w:rsid w:val="00321A40"/>
    <w:rsid w:val="00323937"/>
    <w:rsid w:val="00324B43"/>
    <w:rsid w:val="00324BD9"/>
    <w:rsid w:val="0032689F"/>
    <w:rsid w:val="00330824"/>
    <w:rsid w:val="003326CA"/>
    <w:rsid w:val="0033474C"/>
    <w:rsid w:val="00335FD6"/>
    <w:rsid w:val="00337D4C"/>
    <w:rsid w:val="0034108C"/>
    <w:rsid w:val="003412B3"/>
    <w:rsid w:val="003415A7"/>
    <w:rsid w:val="00342120"/>
    <w:rsid w:val="003459E9"/>
    <w:rsid w:val="003464B9"/>
    <w:rsid w:val="00346CC8"/>
    <w:rsid w:val="00346D65"/>
    <w:rsid w:val="00347EA9"/>
    <w:rsid w:val="0035060A"/>
    <w:rsid w:val="0035128A"/>
    <w:rsid w:val="003513D4"/>
    <w:rsid w:val="00351ACA"/>
    <w:rsid w:val="003531B7"/>
    <w:rsid w:val="00355864"/>
    <w:rsid w:val="00355CA2"/>
    <w:rsid w:val="003565DB"/>
    <w:rsid w:val="00362C57"/>
    <w:rsid w:val="00364360"/>
    <w:rsid w:val="0036498C"/>
    <w:rsid w:val="00364B73"/>
    <w:rsid w:val="00364E44"/>
    <w:rsid w:val="00366CD5"/>
    <w:rsid w:val="00366CF3"/>
    <w:rsid w:val="0037070C"/>
    <w:rsid w:val="0037209E"/>
    <w:rsid w:val="003752EA"/>
    <w:rsid w:val="0037591C"/>
    <w:rsid w:val="00375BBC"/>
    <w:rsid w:val="00375C69"/>
    <w:rsid w:val="00380234"/>
    <w:rsid w:val="00381FF5"/>
    <w:rsid w:val="00382517"/>
    <w:rsid w:val="00384705"/>
    <w:rsid w:val="003856B5"/>
    <w:rsid w:val="003908F7"/>
    <w:rsid w:val="003921EF"/>
    <w:rsid w:val="00392FEA"/>
    <w:rsid w:val="003A0549"/>
    <w:rsid w:val="003A1C9C"/>
    <w:rsid w:val="003A2AB0"/>
    <w:rsid w:val="003A7C74"/>
    <w:rsid w:val="003B0290"/>
    <w:rsid w:val="003B17AE"/>
    <w:rsid w:val="003B54D1"/>
    <w:rsid w:val="003C06DA"/>
    <w:rsid w:val="003C287E"/>
    <w:rsid w:val="003C4003"/>
    <w:rsid w:val="003C4329"/>
    <w:rsid w:val="003C54B1"/>
    <w:rsid w:val="003C58BB"/>
    <w:rsid w:val="003C5D17"/>
    <w:rsid w:val="003C5FB1"/>
    <w:rsid w:val="003D12D5"/>
    <w:rsid w:val="003D2FDC"/>
    <w:rsid w:val="003D487E"/>
    <w:rsid w:val="003D51CC"/>
    <w:rsid w:val="003D643C"/>
    <w:rsid w:val="003E1ED6"/>
    <w:rsid w:val="003E51F6"/>
    <w:rsid w:val="003E6B5D"/>
    <w:rsid w:val="003F2704"/>
    <w:rsid w:val="00401AA7"/>
    <w:rsid w:val="004028D9"/>
    <w:rsid w:val="0040381E"/>
    <w:rsid w:val="00403B68"/>
    <w:rsid w:val="00404650"/>
    <w:rsid w:val="0040600C"/>
    <w:rsid w:val="0040655A"/>
    <w:rsid w:val="00407061"/>
    <w:rsid w:val="00407CAB"/>
    <w:rsid w:val="00411656"/>
    <w:rsid w:val="00412549"/>
    <w:rsid w:val="004159C8"/>
    <w:rsid w:val="004175FF"/>
    <w:rsid w:val="00420028"/>
    <w:rsid w:val="004219A0"/>
    <w:rsid w:val="0042302D"/>
    <w:rsid w:val="0042485E"/>
    <w:rsid w:val="00432717"/>
    <w:rsid w:val="00434E37"/>
    <w:rsid w:val="00440791"/>
    <w:rsid w:val="00441637"/>
    <w:rsid w:val="004418BF"/>
    <w:rsid w:val="00441E4D"/>
    <w:rsid w:val="00444B23"/>
    <w:rsid w:val="00445E59"/>
    <w:rsid w:val="004468FF"/>
    <w:rsid w:val="00447CFB"/>
    <w:rsid w:val="004513B8"/>
    <w:rsid w:val="0045180E"/>
    <w:rsid w:val="00452BFE"/>
    <w:rsid w:val="0045531E"/>
    <w:rsid w:val="00457045"/>
    <w:rsid w:val="00457BEA"/>
    <w:rsid w:val="00463860"/>
    <w:rsid w:val="00467D60"/>
    <w:rsid w:val="004726BD"/>
    <w:rsid w:val="00473408"/>
    <w:rsid w:val="0047395D"/>
    <w:rsid w:val="00474DCC"/>
    <w:rsid w:val="004764FF"/>
    <w:rsid w:val="004806F6"/>
    <w:rsid w:val="0048238C"/>
    <w:rsid w:val="00484457"/>
    <w:rsid w:val="00484AF0"/>
    <w:rsid w:val="00485228"/>
    <w:rsid w:val="0048523F"/>
    <w:rsid w:val="004860FE"/>
    <w:rsid w:val="0048797F"/>
    <w:rsid w:val="004879EF"/>
    <w:rsid w:val="00487BDB"/>
    <w:rsid w:val="00487E13"/>
    <w:rsid w:val="004903D3"/>
    <w:rsid w:val="00496AFF"/>
    <w:rsid w:val="004A0786"/>
    <w:rsid w:val="004A3AA3"/>
    <w:rsid w:val="004A4C45"/>
    <w:rsid w:val="004A6B63"/>
    <w:rsid w:val="004A6C8B"/>
    <w:rsid w:val="004B09C8"/>
    <w:rsid w:val="004B1FE0"/>
    <w:rsid w:val="004B2A50"/>
    <w:rsid w:val="004B2CFD"/>
    <w:rsid w:val="004B5050"/>
    <w:rsid w:val="004B782C"/>
    <w:rsid w:val="004C1ADC"/>
    <w:rsid w:val="004C2101"/>
    <w:rsid w:val="004C2341"/>
    <w:rsid w:val="004C6C44"/>
    <w:rsid w:val="004C6C8A"/>
    <w:rsid w:val="004D096E"/>
    <w:rsid w:val="004D465B"/>
    <w:rsid w:val="004D4DA9"/>
    <w:rsid w:val="004E0023"/>
    <w:rsid w:val="004E1AC3"/>
    <w:rsid w:val="004E4AA4"/>
    <w:rsid w:val="004E55B9"/>
    <w:rsid w:val="004E5620"/>
    <w:rsid w:val="004E56D9"/>
    <w:rsid w:val="004E5AEF"/>
    <w:rsid w:val="004E7260"/>
    <w:rsid w:val="004F2492"/>
    <w:rsid w:val="004F2CAF"/>
    <w:rsid w:val="004F5205"/>
    <w:rsid w:val="004F6F9B"/>
    <w:rsid w:val="004F7248"/>
    <w:rsid w:val="004F7F72"/>
    <w:rsid w:val="0050066F"/>
    <w:rsid w:val="005027F9"/>
    <w:rsid w:val="0050407F"/>
    <w:rsid w:val="00504126"/>
    <w:rsid w:val="005048AE"/>
    <w:rsid w:val="0050726A"/>
    <w:rsid w:val="00507315"/>
    <w:rsid w:val="005077FC"/>
    <w:rsid w:val="00510301"/>
    <w:rsid w:val="00510AE3"/>
    <w:rsid w:val="005141F0"/>
    <w:rsid w:val="0051736B"/>
    <w:rsid w:val="0052198C"/>
    <w:rsid w:val="00521F73"/>
    <w:rsid w:val="00524233"/>
    <w:rsid w:val="00524865"/>
    <w:rsid w:val="00525C5B"/>
    <w:rsid w:val="005267DC"/>
    <w:rsid w:val="00526C5F"/>
    <w:rsid w:val="00532A9E"/>
    <w:rsid w:val="00533D9A"/>
    <w:rsid w:val="00533E97"/>
    <w:rsid w:val="00534873"/>
    <w:rsid w:val="0053590D"/>
    <w:rsid w:val="00543910"/>
    <w:rsid w:val="00544511"/>
    <w:rsid w:val="00547603"/>
    <w:rsid w:val="0054765F"/>
    <w:rsid w:val="0055271E"/>
    <w:rsid w:val="005545A7"/>
    <w:rsid w:val="005553F7"/>
    <w:rsid w:val="005559A8"/>
    <w:rsid w:val="005569E9"/>
    <w:rsid w:val="00560D2B"/>
    <w:rsid w:val="00560FD2"/>
    <w:rsid w:val="0056491B"/>
    <w:rsid w:val="00570C4F"/>
    <w:rsid w:val="00570F87"/>
    <w:rsid w:val="005715B5"/>
    <w:rsid w:val="00572649"/>
    <w:rsid w:val="00573218"/>
    <w:rsid w:val="005744C2"/>
    <w:rsid w:val="00574DCA"/>
    <w:rsid w:val="00577635"/>
    <w:rsid w:val="00577DB4"/>
    <w:rsid w:val="005832E0"/>
    <w:rsid w:val="005843D3"/>
    <w:rsid w:val="005848CB"/>
    <w:rsid w:val="00591BD0"/>
    <w:rsid w:val="00594D0A"/>
    <w:rsid w:val="00595F14"/>
    <w:rsid w:val="005A0F47"/>
    <w:rsid w:val="005A1E37"/>
    <w:rsid w:val="005A21EB"/>
    <w:rsid w:val="005A4C7C"/>
    <w:rsid w:val="005A5DD9"/>
    <w:rsid w:val="005B2297"/>
    <w:rsid w:val="005B345D"/>
    <w:rsid w:val="005C1161"/>
    <w:rsid w:val="005C1941"/>
    <w:rsid w:val="005C3BC9"/>
    <w:rsid w:val="005D012C"/>
    <w:rsid w:val="005D1A6A"/>
    <w:rsid w:val="005D2C84"/>
    <w:rsid w:val="005D386A"/>
    <w:rsid w:val="005D5574"/>
    <w:rsid w:val="005D5921"/>
    <w:rsid w:val="005D7582"/>
    <w:rsid w:val="005E0378"/>
    <w:rsid w:val="005E4A68"/>
    <w:rsid w:val="005E687D"/>
    <w:rsid w:val="005E6CB9"/>
    <w:rsid w:val="005F08DF"/>
    <w:rsid w:val="005F0996"/>
    <w:rsid w:val="005F1F44"/>
    <w:rsid w:val="005F48D4"/>
    <w:rsid w:val="005F591B"/>
    <w:rsid w:val="006010C2"/>
    <w:rsid w:val="006048B7"/>
    <w:rsid w:val="006052BC"/>
    <w:rsid w:val="00605895"/>
    <w:rsid w:val="00606035"/>
    <w:rsid w:val="006151D0"/>
    <w:rsid w:val="00622D26"/>
    <w:rsid w:val="006237CA"/>
    <w:rsid w:val="00625A60"/>
    <w:rsid w:val="00627A89"/>
    <w:rsid w:val="00627FB1"/>
    <w:rsid w:val="00630FD4"/>
    <w:rsid w:val="00632C97"/>
    <w:rsid w:val="00633BEB"/>
    <w:rsid w:val="00635D84"/>
    <w:rsid w:val="00637CE7"/>
    <w:rsid w:val="0064082F"/>
    <w:rsid w:val="00641271"/>
    <w:rsid w:val="00641507"/>
    <w:rsid w:val="006419CE"/>
    <w:rsid w:val="00641BF5"/>
    <w:rsid w:val="00642BB0"/>
    <w:rsid w:val="00644011"/>
    <w:rsid w:val="00646E39"/>
    <w:rsid w:val="0065417F"/>
    <w:rsid w:val="00654421"/>
    <w:rsid w:val="00655DE1"/>
    <w:rsid w:val="0065724A"/>
    <w:rsid w:val="00657C50"/>
    <w:rsid w:val="006615E2"/>
    <w:rsid w:val="00663B00"/>
    <w:rsid w:val="006664FA"/>
    <w:rsid w:val="00670628"/>
    <w:rsid w:val="00670673"/>
    <w:rsid w:val="006709AD"/>
    <w:rsid w:val="00670C10"/>
    <w:rsid w:val="006722D2"/>
    <w:rsid w:val="0067627A"/>
    <w:rsid w:val="006773CA"/>
    <w:rsid w:val="00677782"/>
    <w:rsid w:val="00681CDD"/>
    <w:rsid w:val="00681F36"/>
    <w:rsid w:val="006820EC"/>
    <w:rsid w:val="00683709"/>
    <w:rsid w:val="006928BE"/>
    <w:rsid w:val="00692D69"/>
    <w:rsid w:val="00694774"/>
    <w:rsid w:val="00696A62"/>
    <w:rsid w:val="0069744F"/>
    <w:rsid w:val="006A0A0C"/>
    <w:rsid w:val="006A169C"/>
    <w:rsid w:val="006A3ACE"/>
    <w:rsid w:val="006A4F32"/>
    <w:rsid w:val="006A5FD3"/>
    <w:rsid w:val="006B301B"/>
    <w:rsid w:val="006B67A7"/>
    <w:rsid w:val="006B6C48"/>
    <w:rsid w:val="006B7747"/>
    <w:rsid w:val="006C016D"/>
    <w:rsid w:val="006C0D6E"/>
    <w:rsid w:val="006C1AE4"/>
    <w:rsid w:val="006C206D"/>
    <w:rsid w:val="006C367F"/>
    <w:rsid w:val="006C3D6C"/>
    <w:rsid w:val="006C47F9"/>
    <w:rsid w:val="006C705C"/>
    <w:rsid w:val="006C7DE2"/>
    <w:rsid w:val="006D03BF"/>
    <w:rsid w:val="006D416B"/>
    <w:rsid w:val="006D462D"/>
    <w:rsid w:val="006E0FE0"/>
    <w:rsid w:val="006E3407"/>
    <w:rsid w:val="006E34E1"/>
    <w:rsid w:val="006E4961"/>
    <w:rsid w:val="006F208E"/>
    <w:rsid w:val="006F3EE8"/>
    <w:rsid w:val="006F4632"/>
    <w:rsid w:val="006F52AE"/>
    <w:rsid w:val="006F6B87"/>
    <w:rsid w:val="0070054F"/>
    <w:rsid w:val="0070191F"/>
    <w:rsid w:val="00702025"/>
    <w:rsid w:val="0070385D"/>
    <w:rsid w:val="00703D3C"/>
    <w:rsid w:val="007041AB"/>
    <w:rsid w:val="00707AA6"/>
    <w:rsid w:val="00710066"/>
    <w:rsid w:val="00710F23"/>
    <w:rsid w:val="007129FB"/>
    <w:rsid w:val="00713027"/>
    <w:rsid w:val="00715D06"/>
    <w:rsid w:val="00717A89"/>
    <w:rsid w:val="00717FC9"/>
    <w:rsid w:val="007207BD"/>
    <w:rsid w:val="00723846"/>
    <w:rsid w:val="00724078"/>
    <w:rsid w:val="00725720"/>
    <w:rsid w:val="007277BB"/>
    <w:rsid w:val="00731959"/>
    <w:rsid w:val="007344D3"/>
    <w:rsid w:val="00736121"/>
    <w:rsid w:val="0074083C"/>
    <w:rsid w:val="00740E62"/>
    <w:rsid w:val="007436C0"/>
    <w:rsid w:val="00744154"/>
    <w:rsid w:val="00744DF6"/>
    <w:rsid w:val="00744ECB"/>
    <w:rsid w:val="0074641A"/>
    <w:rsid w:val="007512A4"/>
    <w:rsid w:val="00752C55"/>
    <w:rsid w:val="007530CD"/>
    <w:rsid w:val="007541D6"/>
    <w:rsid w:val="00755559"/>
    <w:rsid w:val="00755745"/>
    <w:rsid w:val="00756938"/>
    <w:rsid w:val="00756F69"/>
    <w:rsid w:val="00760B8E"/>
    <w:rsid w:val="007614ED"/>
    <w:rsid w:val="0076307B"/>
    <w:rsid w:val="007668F8"/>
    <w:rsid w:val="00766CA2"/>
    <w:rsid w:val="007677A9"/>
    <w:rsid w:val="0077184F"/>
    <w:rsid w:val="00775D9D"/>
    <w:rsid w:val="00775FF6"/>
    <w:rsid w:val="00776EBE"/>
    <w:rsid w:val="0077710E"/>
    <w:rsid w:val="0078715F"/>
    <w:rsid w:val="007874AB"/>
    <w:rsid w:val="00787C73"/>
    <w:rsid w:val="0079457A"/>
    <w:rsid w:val="0079474F"/>
    <w:rsid w:val="00797588"/>
    <w:rsid w:val="007A16A0"/>
    <w:rsid w:val="007A72C6"/>
    <w:rsid w:val="007A7812"/>
    <w:rsid w:val="007B1966"/>
    <w:rsid w:val="007B2F31"/>
    <w:rsid w:val="007B2FD9"/>
    <w:rsid w:val="007B443A"/>
    <w:rsid w:val="007B7B7A"/>
    <w:rsid w:val="007C1E74"/>
    <w:rsid w:val="007C1F1D"/>
    <w:rsid w:val="007C2E68"/>
    <w:rsid w:val="007C3284"/>
    <w:rsid w:val="007C3285"/>
    <w:rsid w:val="007C480E"/>
    <w:rsid w:val="007C68EB"/>
    <w:rsid w:val="007D6DE4"/>
    <w:rsid w:val="007E1422"/>
    <w:rsid w:val="007E3397"/>
    <w:rsid w:val="007E4153"/>
    <w:rsid w:val="007E4B74"/>
    <w:rsid w:val="007E55DC"/>
    <w:rsid w:val="007E6774"/>
    <w:rsid w:val="007E7DF5"/>
    <w:rsid w:val="007F0833"/>
    <w:rsid w:val="007F3A82"/>
    <w:rsid w:val="00800AE3"/>
    <w:rsid w:val="0080154C"/>
    <w:rsid w:val="0080197F"/>
    <w:rsid w:val="00803705"/>
    <w:rsid w:val="008057AA"/>
    <w:rsid w:val="00807081"/>
    <w:rsid w:val="008114EA"/>
    <w:rsid w:val="00811D94"/>
    <w:rsid w:val="00812205"/>
    <w:rsid w:val="008178AD"/>
    <w:rsid w:val="00821E8F"/>
    <w:rsid w:val="00822F44"/>
    <w:rsid w:val="00823777"/>
    <w:rsid w:val="008304A5"/>
    <w:rsid w:val="00830C90"/>
    <w:rsid w:val="00831806"/>
    <w:rsid w:val="00833D90"/>
    <w:rsid w:val="00834DD6"/>
    <w:rsid w:val="008357BA"/>
    <w:rsid w:val="00837866"/>
    <w:rsid w:val="00840AF3"/>
    <w:rsid w:val="00840EC3"/>
    <w:rsid w:val="008420F4"/>
    <w:rsid w:val="0084243E"/>
    <w:rsid w:val="0084263D"/>
    <w:rsid w:val="008436B8"/>
    <w:rsid w:val="00843950"/>
    <w:rsid w:val="008469E8"/>
    <w:rsid w:val="00847035"/>
    <w:rsid w:val="008471C1"/>
    <w:rsid w:val="00850D93"/>
    <w:rsid w:val="00853079"/>
    <w:rsid w:val="00853563"/>
    <w:rsid w:val="0085382E"/>
    <w:rsid w:val="0085413B"/>
    <w:rsid w:val="00857155"/>
    <w:rsid w:val="00857293"/>
    <w:rsid w:val="00861DAC"/>
    <w:rsid w:val="00861DD4"/>
    <w:rsid w:val="00863AA4"/>
    <w:rsid w:val="00863F4B"/>
    <w:rsid w:val="00871D87"/>
    <w:rsid w:val="00871DAA"/>
    <w:rsid w:val="008725D8"/>
    <w:rsid w:val="00875A07"/>
    <w:rsid w:val="00875DB6"/>
    <w:rsid w:val="00882B7E"/>
    <w:rsid w:val="008869B4"/>
    <w:rsid w:val="0089188A"/>
    <w:rsid w:val="008919A8"/>
    <w:rsid w:val="008919B9"/>
    <w:rsid w:val="008924DF"/>
    <w:rsid w:val="00894CD7"/>
    <w:rsid w:val="00896195"/>
    <w:rsid w:val="00896D20"/>
    <w:rsid w:val="00897DC8"/>
    <w:rsid w:val="008A1894"/>
    <w:rsid w:val="008A3779"/>
    <w:rsid w:val="008A4D5D"/>
    <w:rsid w:val="008A78C7"/>
    <w:rsid w:val="008B2CEF"/>
    <w:rsid w:val="008B6BC2"/>
    <w:rsid w:val="008B7D75"/>
    <w:rsid w:val="008B7DCD"/>
    <w:rsid w:val="008C0E6A"/>
    <w:rsid w:val="008C261A"/>
    <w:rsid w:val="008C3B3A"/>
    <w:rsid w:val="008C4203"/>
    <w:rsid w:val="008C47D4"/>
    <w:rsid w:val="008C70A7"/>
    <w:rsid w:val="008D3379"/>
    <w:rsid w:val="008D4FBC"/>
    <w:rsid w:val="008D6A80"/>
    <w:rsid w:val="008D7E12"/>
    <w:rsid w:val="008E3085"/>
    <w:rsid w:val="008E6747"/>
    <w:rsid w:val="008F1965"/>
    <w:rsid w:val="008F2357"/>
    <w:rsid w:val="008F38FE"/>
    <w:rsid w:val="008F56E9"/>
    <w:rsid w:val="008F57CE"/>
    <w:rsid w:val="008F5C32"/>
    <w:rsid w:val="00900DEB"/>
    <w:rsid w:val="00902DBF"/>
    <w:rsid w:val="009063FD"/>
    <w:rsid w:val="009111F4"/>
    <w:rsid w:val="00911B17"/>
    <w:rsid w:val="00911C0D"/>
    <w:rsid w:val="009129E9"/>
    <w:rsid w:val="009133C3"/>
    <w:rsid w:val="0091346F"/>
    <w:rsid w:val="009134F6"/>
    <w:rsid w:val="00913C61"/>
    <w:rsid w:val="009158CF"/>
    <w:rsid w:val="0092022E"/>
    <w:rsid w:val="0092032C"/>
    <w:rsid w:val="00920B01"/>
    <w:rsid w:val="00921305"/>
    <w:rsid w:val="00923411"/>
    <w:rsid w:val="00923592"/>
    <w:rsid w:val="00925A16"/>
    <w:rsid w:val="0092653B"/>
    <w:rsid w:val="00927A5F"/>
    <w:rsid w:val="00930DB6"/>
    <w:rsid w:val="009347C3"/>
    <w:rsid w:val="00942764"/>
    <w:rsid w:val="00943512"/>
    <w:rsid w:val="00943CEC"/>
    <w:rsid w:val="00944688"/>
    <w:rsid w:val="00950D67"/>
    <w:rsid w:val="00951BFA"/>
    <w:rsid w:val="00954B54"/>
    <w:rsid w:val="00955B4A"/>
    <w:rsid w:val="00957D98"/>
    <w:rsid w:val="00960A7E"/>
    <w:rsid w:val="0096172F"/>
    <w:rsid w:val="0096588A"/>
    <w:rsid w:val="00965B49"/>
    <w:rsid w:val="00965E05"/>
    <w:rsid w:val="0096676E"/>
    <w:rsid w:val="009701C8"/>
    <w:rsid w:val="0097125F"/>
    <w:rsid w:val="0097136E"/>
    <w:rsid w:val="00971391"/>
    <w:rsid w:val="0097184F"/>
    <w:rsid w:val="00972B4A"/>
    <w:rsid w:val="00972C6D"/>
    <w:rsid w:val="009742C8"/>
    <w:rsid w:val="0097679A"/>
    <w:rsid w:val="0097761B"/>
    <w:rsid w:val="009802A8"/>
    <w:rsid w:val="0098050D"/>
    <w:rsid w:val="00984702"/>
    <w:rsid w:val="009859E2"/>
    <w:rsid w:val="00990D2C"/>
    <w:rsid w:val="00995631"/>
    <w:rsid w:val="00995CEC"/>
    <w:rsid w:val="00996013"/>
    <w:rsid w:val="00996F69"/>
    <w:rsid w:val="00997BB4"/>
    <w:rsid w:val="009A1C14"/>
    <w:rsid w:val="009A40DC"/>
    <w:rsid w:val="009B0037"/>
    <w:rsid w:val="009B293D"/>
    <w:rsid w:val="009B42AA"/>
    <w:rsid w:val="009B4DCE"/>
    <w:rsid w:val="009B4E1D"/>
    <w:rsid w:val="009B6B56"/>
    <w:rsid w:val="009B788E"/>
    <w:rsid w:val="009C0F93"/>
    <w:rsid w:val="009C15CE"/>
    <w:rsid w:val="009C3A65"/>
    <w:rsid w:val="009C4C55"/>
    <w:rsid w:val="009C58B4"/>
    <w:rsid w:val="009C66B4"/>
    <w:rsid w:val="009C7D1D"/>
    <w:rsid w:val="009D270A"/>
    <w:rsid w:val="009D57C2"/>
    <w:rsid w:val="009D79B3"/>
    <w:rsid w:val="009E41BB"/>
    <w:rsid w:val="009E5CB0"/>
    <w:rsid w:val="009E78FB"/>
    <w:rsid w:val="009F1A09"/>
    <w:rsid w:val="009F29B8"/>
    <w:rsid w:val="009F342F"/>
    <w:rsid w:val="009F6736"/>
    <w:rsid w:val="009F7CF4"/>
    <w:rsid w:val="00A007F1"/>
    <w:rsid w:val="00A030D9"/>
    <w:rsid w:val="00A03358"/>
    <w:rsid w:val="00A037E0"/>
    <w:rsid w:val="00A051A7"/>
    <w:rsid w:val="00A0605A"/>
    <w:rsid w:val="00A0746E"/>
    <w:rsid w:val="00A1032A"/>
    <w:rsid w:val="00A11F2E"/>
    <w:rsid w:val="00A12234"/>
    <w:rsid w:val="00A12C22"/>
    <w:rsid w:val="00A15B70"/>
    <w:rsid w:val="00A16F04"/>
    <w:rsid w:val="00A177A6"/>
    <w:rsid w:val="00A21C4A"/>
    <w:rsid w:val="00A21D9C"/>
    <w:rsid w:val="00A226E3"/>
    <w:rsid w:val="00A23735"/>
    <w:rsid w:val="00A23E25"/>
    <w:rsid w:val="00A2445E"/>
    <w:rsid w:val="00A25955"/>
    <w:rsid w:val="00A26D66"/>
    <w:rsid w:val="00A30382"/>
    <w:rsid w:val="00A325EB"/>
    <w:rsid w:val="00A33E5B"/>
    <w:rsid w:val="00A35858"/>
    <w:rsid w:val="00A366F2"/>
    <w:rsid w:val="00A41DD9"/>
    <w:rsid w:val="00A43D52"/>
    <w:rsid w:val="00A44408"/>
    <w:rsid w:val="00A44549"/>
    <w:rsid w:val="00A44913"/>
    <w:rsid w:val="00A44BC9"/>
    <w:rsid w:val="00A475E3"/>
    <w:rsid w:val="00A51B53"/>
    <w:rsid w:val="00A525D5"/>
    <w:rsid w:val="00A52835"/>
    <w:rsid w:val="00A52916"/>
    <w:rsid w:val="00A54F79"/>
    <w:rsid w:val="00A5551E"/>
    <w:rsid w:val="00A5687C"/>
    <w:rsid w:val="00A56F79"/>
    <w:rsid w:val="00A57969"/>
    <w:rsid w:val="00A60E92"/>
    <w:rsid w:val="00A61FD2"/>
    <w:rsid w:val="00A64843"/>
    <w:rsid w:val="00A64D84"/>
    <w:rsid w:val="00A705FA"/>
    <w:rsid w:val="00A715FB"/>
    <w:rsid w:val="00A71C15"/>
    <w:rsid w:val="00A72419"/>
    <w:rsid w:val="00A808D8"/>
    <w:rsid w:val="00A80D78"/>
    <w:rsid w:val="00A812DF"/>
    <w:rsid w:val="00A815B5"/>
    <w:rsid w:val="00A81962"/>
    <w:rsid w:val="00A82333"/>
    <w:rsid w:val="00A8536D"/>
    <w:rsid w:val="00A86BFC"/>
    <w:rsid w:val="00A87B14"/>
    <w:rsid w:val="00A93142"/>
    <w:rsid w:val="00A94432"/>
    <w:rsid w:val="00A955D1"/>
    <w:rsid w:val="00A97439"/>
    <w:rsid w:val="00A97DCF"/>
    <w:rsid w:val="00AA1E40"/>
    <w:rsid w:val="00AA3096"/>
    <w:rsid w:val="00AA35A7"/>
    <w:rsid w:val="00AA36EA"/>
    <w:rsid w:val="00AA75DE"/>
    <w:rsid w:val="00AB2EF9"/>
    <w:rsid w:val="00AB4A80"/>
    <w:rsid w:val="00AB5FBE"/>
    <w:rsid w:val="00AB63E4"/>
    <w:rsid w:val="00AB7440"/>
    <w:rsid w:val="00AC08A1"/>
    <w:rsid w:val="00AC2BD4"/>
    <w:rsid w:val="00AD1772"/>
    <w:rsid w:val="00AD3525"/>
    <w:rsid w:val="00AD37DB"/>
    <w:rsid w:val="00AD6D0C"/>
    <w:rsid w:val="00AE0AE7"/>
    <w:rsid w:val="00AE2766"/>
    <w:rsid w:val="00AE30E6"/>
    <w:rsid w:val="00AE43EE"/>
    <w:rsid w:val="00AE5A89"/>
    <w:rsid w:val="00AE742F"/>
    <w:rsid w:val="00AF07A8"/>
    <w:rsid w:val="00AF265A"/>
    <w:rsid w:val="00AF44CE"/>
    <w:rsid w:val="00AF44FE"/>
    <w:rsid w:val="00AF6E4E"/>
    <w:rsid w:val="00AF6FD1"/>
    <w:rsid w:val="00AF6FEE"/>
    <w:rsid w:val="00AF7AC1"/>
    <w:rsid w:val="00B01570"/>
    <w:rsid w:val="00B028DA"/>
    <w:rsid w:val="00B02D8D"/>
    <w:rsid w:val="00B03B56"/>
    <w:rsid w:val="00B049A9"/>
    <w:rsid w:val="00B05470"/>
    <w:rsid w:val="00B07EB0"/>
    <w:rsid w:val="00B14216"/>
    <w:rsid w:val="00B165B1"/>
    <w:rsid w:val="00B1733F"/>
    <w:rsid w:val="00B229D1"/>
    <w:rsid w:val="00B23D17"/>
    <w:rsid w:val="00B31FD8"/>
    <w:rsid w:val="00B33341"/>
    <w:rsid w:val="00B35407"/>
    <w:rsid w:val="00B3670D"/>
    <w:rsid w:val="00B405A8"/>
    <w:rsid w:val="00B41089"/>
    <w:rsid w:val="00B434FD"/>
    <w:rsid w:val="00B46FEA"/>
    <w:rsid w:val="00B50384"/>
    <w:rsid w:val="00B51269"/>
    <w:rsid w:val="00B51979"/>
    <w:rsid w:val="00B531F2"/>
    <w:rsid w:val="00B53A69"/>
    <w:rsid w:val="00B57FDF"/>
    <w:rsid w:val="00B60152"/>
    <w:rsid w:val="00B61686"/>
    <w:rsid w:val="00B61B5A"/>
    <w:rsid w:val="00B63F31"/>
    <w:rsid w:val="00B66738"/>
    <w:rsid w:val="00B6708B"/>
    <w:rsid w:val="00B70262"/>
    <w:rsid w:val="00B708B2"/>
    <w:rsid w:val="00B72402"/>
    <w:rsid w:val="00B76E49"/>
    <w:rsid w:val="00B82219"/>
    <w:rsid w:val="00B846FA"/>
    <w:rsid w:val="00B86115"/>
    <w:rsid w:val="00B917B4"/>
    <w:rsid w:val="00B92261"/>
    <w:rsid w:val="00B9297E"/>
    <w:rsid w:val="00B9381A"/>
    <w:rsid w:val="00B93855"/>
    <w:rsid w:val="00B94572"/>
    <w:rsid w:val="00B95467"/>
    <w:rsid w:val="00B95571"/>
    <w:rsid w:val="00B96FB6"/>
    <w:rsid w:val="00BA3D7F"/>
    <w:rsid w:val="00BA46AE"/>
    <w:rsid w:val="00BA4AEC"/>
    <w:rsid w:val="00BA5DAC"/>
    <w:rsid w:val="00BB0581"/>
    <w:rsid w:val="00BB1040"/>
    <w:rsid w:val="00BB2F42"/>
    <w:rsid w:val="00BB3629"/>
    <w:rsid w:val="00BB3FDA"/>
    <w:rsid w:val="00BB4FAE"/>
    <w:rsid w:val="00BC3CA2"/>
    <w:rsid w:val="00BC3D9E"/>
    <w:rsid w:val="00BC5462"/>
    <w:rsid w:val="00BD0531"/>
    <w:rsid w:val="00BD3270"/>
    <w:rsid w:val="00BD3543"/>
    <w:rsid w:val="00BD37E7"/>
    <w:rsid w:val="00BD47A5"/>
    <w:rsid w:val="00BD6C06"/>
    <w:rsid w:val="00BE0F42"/>
    <w:rsid w:val="00BE5668"/>
    <w:rsid w:val="00BE5798"/>
    <w:rsid w:val="00BF2B53"/>
    <w:rsid w:val="00BF38CC"/>
    <w:rsid w:val="00BF4A0B"/>
    <w:rsid w:val="00BF4B54"/>
    <w:rsid w:val="00BF5A46"/>
    <w:rsid w:val="00BF75B3"/>
    <w:rsid w:val="00C0025D"/>
    <w:rsid w:val="00C01059"/>
    <w:rsid w:val="00C01687"/>
    <w:rsid w:val="00C026A4"/>
    <w:rsid w:val="00C02B88"/>
    <w:rsid w:val="00C072D5"/>
    <w:rsid w:val="00C07347"/>
    <w:rsid w:val="00C13FDC"/>
    <w:rsid w:val="00C20015"/>
    <w:rsid w:val="00C202F2"/>
    <w:rsid w:val="00C217CC"/>
    <w:rsid w:val="00C27035"/>
    <w:rsid w:val="00C304DA"/>
    <w:rsid w:val="00C36C35"/>
    <w:rsid w:val="00C36DAD"/>
    <w:rsid w:val="00C378D4"/>
    <w:rsid w:val="00C40437"/>
    <w:rsid w:val="00C40543"/>
    <w:rsid w:val="00C40E82"/>
    <w:rsid w:val="00C43538"/>
    <w:rsid w:val="00C4361E"/>
    <w:rsid w:val="00C479B3"/>
    <w:rsid w:val="00C51288"/>
    <w:rsid w:val="00C53E00"/>
    <w:rsid w:val="00C53EF9"/>
    <w:rsid w:val="00C55AD7"/>
    <w:rsid w:val="00C563A7"/>
    <w:rsid w:val="00C566AB"/>
    <w:rsid w:val="00C60123"/>
    <w:rsid w:val="00C62FA0"/>
    <w:rsid w:val="00C6306A"/>
    <w:rsid w:val="00C6453F"/>
    <w:rsid w:val="00C6470D"/>
    <w:rsid w:val="00C66D16"/>
    <w:rsid w:val="00C70DBA"/>
    <w:rsid w:val="00C72032"/>
    <w:rsid w:val="00C75025"/>
    <w:rsid w:val="00C758C7"/>
    <w:rsid w:val="00C75C32"/>
    <w:rsid w:val="00C77E81"/>
    <w:rsid w:val="00C8355F"/>
    <w:rsid w:val="00C84CB4"/>
    <w:rsid w:val="00C856EE"/>
    <w:rsid w:val="00C85B8C"/>
    <w:rsid w:val="00C85C6A"/>
    <w:rsid w:val="00C869ED"/>
    <w:rsid w:val="00C91287"/>
    <w:rsid w:val="00C91CC4"/>
    <w:rsid w:val="00C930E2"/>
    <w:rsid w:val="00C93108"/>
    <w:rsid w:val="00C9413D"/>
    <w:rsid w:val="00C9452C"/>
    <w:rsid w:val="00C95370"/>
    <w:rsid w:val="00C96EC9"/>
    <w:rsid w:val="00C97B9C"/>
    <w:rsid w:val="00CA17D3"/>
    <w:rsid w:val="00CA4117"/>
    <w:rsid w:val="00CA43BF"/>
    <w:rsid w:val="00CA507F"/>
    <w:rsid w:val="00CA52D2"/>
    <w:rsid w:val="00CA7747"/>
    <w:rsid w:val="00CB0598"/>
    <w:rsid w:val="00CB1D40"/>
    <w:rsid w:val="00CB6BDC"/>
    <w:rsid w:val="00CC3424"/>
    <w:rsid w:val="00CC3470"/>
    <w:rsid w:val="00CC440A"/>
    <w:rsid w:val="00CD0906"/>
    <w:rsid w:val="00CD12BB"/>
    <w:rsid w:val="00CD542B"/>
    <w:rsid w:val="00CD5B20"/>
    <w:rsid w:val="00CD77D9"/>
    <w:rsid w:val="00CE106A"/>
    <w:rsid w:val="00CE2099"/>
    <w:rsid w:val="00CE4D5A"/>
    <w:rsid w:val="00CE557F"/>
    <w:rsid w:val="00CE6929"/>
    <w:rsid w:val="00CF0CDE"/>
    <w:rsid w:val="00CF2163"/>
    <w:rsid w:val="00D020F7"/>
    <w:rsid w:val="00D02AD6"/>
    <w:rsid w:val="00D02D09"/>
    <w:rsid w:val="00D03345"/>
    <w:rsid w:val="00D045D3"/>
    <w:rsid w:val="00D04CC7"/>
    <w:rsid w:val="00D07575"/>
    <w:rsid w:val="00D07EEB"/>
    <w:rsid w:val="00D112BB"/>
    <w:rsid w:val="00D121FB"/>
    <w:rsid w:val="00D12F1D"/>
    <w:rsid w:val="00D13EF7"/>
    <w:rsid w:val="00D1629D"/>
    <w:rsid w:val="00D16569"/>
    <w:rsid w:val="00D16590"/>
    <w:rsid w:val="00D1738A"/>
    <w:rsid w:val="00D20C15"/>
    <w:rsid w:val="00D216E6"/>
    <w:rsid w:val="00D21BAD"/>
    <w:rsid w:val="00D221D6"/>
    <w:rsid w:val="00D22FAA"/>
    <w:rsid w:val="00D23728"/>
    <w:rsid w:val="00D26208"/>
    <w:rsid w:val="00D27A36"/>
    <w:rsid w:val="00D31FF3"/>
    <w:rsid w:val="00D33CF9"/>
    <w:rsid w:val="00D3400E"/>
    <w:rsid w:val="00D353A9"/>
    <w:rsid w:val="00D35AAF"/>
    <w:rsid w:val="00D378C2"/>
    <w:rsid w:val="00D401B1"/>
    <w:rsid w:val="00D41302"/>
    <w:rsid w:val="00D41438"/>
    <w:rsid w:val="00D4312B"/>
    <w:rsid w:val="00D460D3"/>
    <w:rsid w:val="00D47CE9"/>
    <w:rsid w:val="00D528C4"/>
    <w:rsid w:val="00D52B32"/>
    <w:rsid w:val="00D543F4"/>
    <w:rsid w:val="00D61EBC"/>
    <w:rsid w:val="00D642E6"/>
    <w:rsid w:val="00D64502"/>
    <w:rsid w:val="00D65FBB"/>
    <w:rsid w:val="00D66DB3"/>
    <w:rsid w:val="00D723F5"/>
    <w:rsid w:val="00D731DE"/>
    <w:rsid w:val="00D736F8"/>
    <w:rsid w:val="00D7480E"/>
    <w:rsid w:val="00D756E3"/>
    <w:rsid w:val="00D76BBA"/>
    <w:rsid w:val="00D7721D"/>
    <w:rsid w:val="00D772F9"/>
    <w:rsid w:val="00D82E52"/>
    <w:rsid w:val="00D83498"/>
    <w:rsid w:val="00D83A90"/>
    <w:rsid w:val="00D8454E"/>
    <w:rsid w:val="00D846D5"/>
    <w:rsid w:val="00D91355"/>
    <w:rsid w:val="00D91CA9"/>
    <w:rsid w:val="00D91DF2"/>
    <w:rsid w:val="00D93EAC"/>
    <w:rsid w:val="00D94F66"/>
    <w:rsid w:val="00D97637"/>
    <w:rsid w:val="00DA16EB"/>
    <w:rsid w:val="00DA1E90"/>
    <w:rsid w:val="00DA2085"/>
    <w:rsid w:val="00DA5078"/>
    <w:rsid w:val="00DB1466"/>
    <w:rsid w:val="00DB3586"/>
    <w:rsid w:val="00DB35BB"/>
    <w:rsid w:val="00DB70A1"/>
    <w:rsid w:val="00DB750F"/>
    <w:rsid w:val="00DB7BD9"/>
    <w:rsid w:val="00DC203B"/>
    <w:rsid w:val="00DC3D08"/>
    <w:rsid w:val="00DC58BE"/>
    <w:rsid w:val="00DC65DD"/>
    <w:rsid w:val="00DC714F"/>
    <w:rsid w:val="00DC7AF3"/>
    <w:rsid w:val="00DC7BDE"/>
    <w:rsid w:val="00DD0A89"/>
    <w:rsid w:val="00DD0BDD"/>
    <w:rsid w:val="00DD1D4E"/>
    <w:rsid w:val="00DD2F85"/>
    <w:rsid w:val="00DD3B40"/>
    <w:rsid w:val="00DD3DE0"/>
    <w:rsid w:val="00DD48BC"/>
    <w:rsid w:val="00DD4F5C"/>
    <w:rsid w:val="00DD7A7D"/>
    <w:rsid w:val="00DE057E"/>
    <w:rsid w:val="00DE23E5"/>
    <w:rsid w:val="00DE30C1"/>
    <w:rsid w:val="00DE5648"/>
    <w:rsid w:val="00DE682A"/>
    <w:rsid w:val="00DF48AB"/>
    <w:rsid w:val="00DF4F2C"/>
    <w:rsid w:val="00DF580A"/>
    <w:rsid w:val="00DF79AD"/>
    <w:rsid w:val="00DF7CB2"/>
    <w:rsid w:val="00E00B3C"/>
    <w:rsid w:val="00E01500"/>
    <w:rsid w:val="00E03CD4"/>
    <w:rsid w:val="00E045E4"/>
    <w:rsid w:val="00E05CE9"/>
    <w:rsid w:val="00E0793C"/>
    <w:rsid w:val="00E11DFC"/>
    <w:rsid w:val="00E133DE"/>
    <w:rsid w:val="00E14348"/>
    <w:rsid w:val="00E15CDF"/>
    <w:rsid w:val="00E16811"/>
    <w:rsid w:val="00E16C2B"/>
    <w:rsid w:val="00E21015"/>
    <w:rsid w:val="00E21361"/>
    <w:rsid w:val="00E226C5"/>
    <w:rsid w:val="00E23163"/>
    <w:rsid w:val="00E23DD7"/>
    <w:rsid w:val="00E2403C"/>
    <w:rsid w:val="00E24B81"/>
    <w:rsid w:val="00E24D3A"/>
    <w:rsid w:val="00E2576F"/>
    <w:rsid w:val="00E25CBF"/>
    <w:rsid w:val="00E26144"/>
    <w:rsid w:val="00E26EE3"/>
    <w:rsid w:val="00E27A8F"/>
    <w:rsid w:val="00E30298"/>
    <w:rsid w:val="00E302EE"/>
    <w:rsid w:val="00E32072"/>
    <w:rsid w:val="00E33C9C"/>
    <w:rsid w:val="00E341AD"/>
    <w:rsid w:val="00E35024"/>
    <w:rsid w:val="00E358F4"/>
    <w:rsid w:val="00E365E0"/>
    <w:rsid w:val="00E36C16"/>
    <w:rsid w:val="00E37EF9"/>
    <w:rsid w:val="00E40A29"/>
    <w:rsid w:val="00E40C3A"/>
    <w:rsid w:val="00E41A31"/>
    <w:rsid w:val="00E42558"/>
    <w:rsid w:val="00E442BE"/>
    <w:rsid w:val="00E45AA9"/>
    <w:rsid w:val="00E4711E"/>
    <w:rsid w:val="00E47292"/>
    <w:rsid w:val="00E54B45"/>
    <w:rsid w:val="00E55334"/>
    <w:rsid w:val="00E5677D"/>
    <w:rsid w:val="00E569F7"/>
    <w:rsid w:val="00E60351"/>
    <w:rsid w:val="00E6467D"/>
    <w:rsid w:val="00E6472F"/>
    <w:rsid w:val="00E66ABA"/>
    <w:rsid w:val="00E66F75"/>
    <w:rsid w:val="00E732C1"/>
    <w:rsid w:val="00E73DFF"/>
    <w:rsid w:val="00E75C57"/>
    <w:rsid w:val="00E761A6"/>
    <w:rsid w:val="00E764D0"/>
    <w:rsid w:val="00E76A36"/>
    <w:rsid w:val="00E76EAD"/>
    <w:rsid w:val="00E7775A"/>
    <w:rsid w:val="00E77C48"/>
    <w:rsid w:val="00E8108A"/>
    <w:rsid w:val="00E8140C"/>
    <w:rsid w:val="00E850DC"/>
    <w:rsid w:val="00E86AC9"/>
    <w:rsid w:val="00E87C8E"/>
    <w:rsid w:val="00E936FE"/>
    <w:rsid w:val="00E9399F"/>
    <w:rsid w:val="00E93B22"/>
    <w:rsid w:val="00E942B5"/>
    <w:rsid w:val="00E95520"/>
    <w:rsid w:val="00EA1211"/>
    <w:rsid w:val="00EA1EE2"/>
    <w:rsid w:val="00EA3B23"/>
    <w:rsid w:val="00EA6453"/>
    <w:rsid w:val="00EB4185"/>
    <w:rsid w:val="00EB60BD"/>
    <w:rsid w:val="00EC1195"/>
    <w:rsid w:val="00EC59E4"/>
    <w:rsid w:val="00EC6E21"/>
    <w:rsid w:val="00EC6FEC"/>
    <w:rsid w:val="00EC776B"/>
    <w:rsid w:val="00EC7CBC"/>
    <w:rsid w:val="00ED0ABE"/>
    <w:rsid w:val="00ED3A19"/>
    <w:rsid w:val="00ED5C04"/>
    <w:rsid w:val="00ED6416"/>
    <w:rsid w:val="00ED719A"/>
    <w:rsid w:val="00EE1770"/>
    <w:rsid w:val="00EE2043"/>
    <w:rsid w:val="00EE43A3"/>
    <w:rsid w:val="00EE46EE"/>
    <w:rsid w:val="00EE52C6"/>
    <w:rsid w:val="00EF095A"/>
    <w:rsid w:val="00EF0ED7"/>
    <w:rsid w:val="00EF1737"/>
    <w:rsid w:val="00EF2010"/>
    <w:rsid w:val="00EF36F6"/>
    <w:rsid w:val="00EF537D"/>
    <w:rsid w:val="00EF58F7"/>
    <w:rsid w:val="00EF5BAD"/>
    <w:rsid w:val="00F017D1"/>
    <w:rsid w:val="00F056E7"/>
    <w:rsid w:val="00F05ED0"/>
    <w:rsid w:val="00F06E2B"/>
    <w:rsid w:val="00F12AB1"/>
    <w:rsid w:val="00F12D0E"/>
    <w:rsid w:val="00F208EC"/>
    <w:rsid w:val="00F22BA2"/>
    <w:rsid w:val="00F247AC"/>
    <w:rsid w:val="00F25C79"/>
    <w:rsid w:val="00F25E01"/>
    <w:rsid w:val="00F27E8E"/>
    <w:rsid w:val="00F315CF"/>
    <w:rsid w:val="00F3182E"/>
    <w:rsid w:val="00F3264E"/>
    <w:rsid w:val="00F334F0"/>
    <w:rsid w:val="00F341BC"/>
    <w:rsid w:val="00F36299"/>
    <w:rsid w:val="00F3642A"/>
    <w:rsid w:val="00F36BFB"/>
    <w:rsid w:val="00F42702"/>
    <w:rsid w:val="00F42CFA"/>
    <w:rsid w:val="00F4363F"/>
    <w:rsid w:val="00F43711"/>
    <w:rsid w:val="00F45CBC"/>
    <w:rsid w:val="00F50356"/>
    <w:rsid w:val="00F50E84"/>
    <w:rsid w:val="00F53610"/>
    <w:rsid w:val="00F54784"/>
    <w:rsid w:val="00F55967"/>
    <w:rsid w:val="00F70925"/>
    <w:rsid w:val="00F70B46"/>
    <w:rsid w:val="00F72595"/>
    <w:rsid w:val="00F72CB4"/>
    <w:rsid w:val="00F72E42"/>
    <w:rsid w:val="00F752D6"/>
    <w:rsid w:val="00F76810"/>
    <w:rsid w:val="00F773DB"/>
    <w:rsid w:val="00F77537"/>
    <w:rsid w:val="00F81AC6"/>
    <w:rsid w:val="00F81B23"/>
    <w:rsid w:val="00F82FB0"/>
    <w:rsid w:val="00F83B10"/>
    <w:rsid w:val="00F83FBC"/>
    <w:rsid w:val="00F84B76"/>
    <w:rsid w:val="00F86385"/>
    <w:rsid w:val="00F86F68"/>
    <w:rsid w:val="00F87608"/>
    <w:rsid w:val="00F876F5"/>
    <w:rsid w:val="00F9297F"/>
    <w:rsid w:val="00F94CD8"/>
    <w:rsid w:val="00F95142"/>
    <w:rsid w:val="00F9550B"/>
    <w:rsid w:val="00F97FC6"/>
    <w:rsid w:val="00FA0E60"/>
    <w:rsid w:val="00FA1AF7"/>
    <w:rsid w:val="00FA215A"/>
    <w:rsid w:val="00FA2220"/>
    <w:rsid w:val="00FA2EFB"/>
    <w:rsid w:val="00FB00DA"/>
    <w:rsid w:val="00FB1DEA"/>
    <w:rsid w:val="00FB23EA"/>
    <w:rsid w:val="00FB696B"/>
    <w:rsid w:val="00FB7088"/>
    <w:rsid w:val="00FB7CE4"/>
    <w:rsid w:val="00FC21F7"/>
    <w:rsid w:val="00FC2B06"/>
    <w:rsid w:val="00FC378A"/>
    <w:rsid w:val="00FC37C4"/>
    <w:rsid w:val="00FC60B9"/>
    <w:rsid w:val="00FC6B8C"/>
    <w:rsid w:val="00FC6E72"/>
    <w:rsid w:val="00FC7B27"/>
    <w:rsid w:val="00FC7B99"/>
    <w:rsid w:val="00FD2ECD"/>
    <w:rsid w:val="00FD34E9"/>
    <w:rsid w:val="00FD37AE"/>
    <w:rsid w:val="00FD44BA"/>
    <w:rsid w:val="00FD6BF1"/>
    <w:rsid w:val="00FD6F9B"/>
    <w:rsid w:val="00FD7458"/>
    <w:rsid w:val="00FE0B1B"/>
    <w:rsid w:val="00FE2BF7"/>
    <w:rsid w:val="00FE2D8D"/>
    <w:rsid w:val="00FE4669"/>
    <w:rsid w:val="00FE79A8"/>
    <w:rsid w:val="00FF1791"/>
    <w:rsid w:val="00FF2DB9"/>
    <w:rsid w:val="00FF5C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9B8B660F-C08F-417C-A2CB-7A115AE0B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42558"/>
    <w:pPr>
      <w:spacing w:after="160" w:line="0" w:lineRule="atLeast"/>
    </w:pPr>
    <w:rPr>
      <w:rFonts w:eastAsia="Meiryo UI"/>
      <w:sz w:val="22"/>
      <w:szCs w:val="22"/>
    </w:rPr>
  </w:style>
  <w:style w:type="paragraph" w:styleId="1">
    <w:name w:val="heading 1"/>
    <w:basedOn w:val="a"/>
    <w:next w:val="a"/>
    <w:link w:val="10"/>
    <w:uiPriority w:val="9"/>
    <w:qFormat/>
    <w:rsid w:val="00E42558"/>
    <w:pPr>
      <w:keepNext/>
      <w:keepLines/>
      <w:numPr>
        <w:numId w:val="1"/>
      </w:numPr>
      <w:pBdr>
        <w:bottom w:val="single" w:sz="4" w:space="1" w:color="595959"/>
      </w:pBdr>
      <w:spacing w:before="360"/>
      <w:outlineLvl w:val="0"/>
    </w:pPr>
    <w:rPr>
      <w:rFonts w:ascii="Calibri Light" w:hAnsi="Calibri Light"/>
      <w:b/>
      <w:bCs/>
      <w:color w:val="000000"/>
      <w:sz w:val="36"/>
      <w:szCs w:val="36"/>
    </w:rPr>
  </w:style>
  <w:style w:type="paragraph" w:styleId="2">
    <w:name w:val="heading 2"/>
    <w:basedOn w:val="a"/>
    <w:next w:val="a"/>
    <w:link w:val="20"/>
    <w:uiPriority w:val="9"/>
    <w:unhideWhenUsed/>
    <w:qFormat/>
    <w:rsid w:val="00E42558"/>
    <w:pPr>
      <w:keepNext/>
      <w:keepLines/>
      <w:numPr>
        <w:ilvl w:val="1"/>
        <w:numId w:val="1"/>
      </w:numPr>
      <w:spacing w:before="360" w:after="0"/>
      <w:outlineLvl w:val="1"/>
    </w:pPr>
    <w:rPr>
      <w:rFonts w:ascii="Calibri Light" w:hAnsi="Calibri Light"/>
      <w:b/>
      <w:bCs/>
      <w:color w:val="000000"/>
      <w:sz w:val="28"/>
      <w:szCs w:val="28"/>
    </w:rPr>
  </w:style>
  <w:style w:type="paragraph" w:styleId="3">
    <w:name w:val="heading 3"/>
    <w:basedOn w:val="a"/>
    <w:next w:val="a"/>
    <w:link w:val="30"/>
    <w:uiPriority w:val="9"/>
    <w:unhideWhenUsed/>
    <w:qFormat/>
    <w:rsid w:val="00E42558"/>
    <w:pPr>
      <w:keepNext/>
      <w:keepLines/>
      <w:numPr>
        <w:ilvl w:val="2"/>
        <w:numId w:val="1"/>
      </w:numPr>
      <w:spacing w:before="200" w:after="0"/>
      <w:outlineLvl w:val="2"/>
    </w:pPr>
    <w:rPr>
      <w:rFonts w:ascii="Calibri Light" w:eastAsia="SimSun" w:hAnsi="Calibri Light"/>
      <w:b/>
      <w:bCs/>
      <w:color w:val="000000"/>
      <w:sz w:val="20"/>
      <w:szCs w:val="20"/>
    </w:rPr>
  </w:style>
  <w:style w:type="paragraph" w:styleId="4">
    <w:name w:val="heading 4"/>
    <w:basedOn w:val="a"/>
    <w:next w:val="a"/>
    <w:link w:val="40"/>
    <w:uiPriority w:val="9"/>
    <w:semiHidden/>
    <w:unhideWhenUsed/>
    <w:qFormat/>
    <w:rsid w:val="00E42558"/>
    <w:pPr>
      <w:keepNext/>
      <w:keepLines/>
      <w:numPr>
        <w:ilvl w:val="3"/>
        <w:numId w:val="1"/>
      </w:numPr>
      <w:spacing w:before="200" w:after="0"/>
      <w:outlineLvl w:val="3"/>
    </w:pPr>
    <w:rPr>
      <w:rFonts w:ascii="Calibri Light" w:eastAsia="SimSun" w:hAnsi="Calibri Light"/>
      <w:b/>
      <w:bCs/>
      <w:i/>
      <w:iCs/>
      <w:color w:val="000000"/>
      <w:sz w:val="20"/>
      <w:szCs w:val="20"/>
    </w:rPr>
  </w:style>
  <w:style w:type="paragraph" w:styleId="5">
    <w:name w:val="heading 5"/>
    <w:basedOn w:val="a"/>
    <w:next w:val="a"/>
    <w:link w:val="50"/>
    <w:uiPriority w:val="9"/>
    <w:semiHidden/>
    <w:unhideWhenUsed/>
    <w:qFormat/>
    <w:rsid w:val="00E42558"/>
    <w:pPr>
      <w:keepNext/>
      <w:keepLines/>
      <w:numPr>
        <w:ilvl w:val="4"/>
        <w:numId w:val="1"/>
      </w:numPr>
      <w:spacing w:before="200" w:after="0"/>
      <w:outlineLvl w:val="4"/>
    </w:pPr>
    <w:rPr>
      <w:rFonts w:ascii="Calibri Light" w:eastAsia="SimSun" w:hAnsi="Calibri Light"/>
      <w:color w:val="252525"/>
      <w:sz w:val="20"/>
      <w:szCs w:val="20"/>
    </w:rPr>
  </w:style>
  <w:style w:type="paragraph" w:styleId="6">
    <w:name w:val="heading 6"/>
    <w:basedOn w:val="a"/>
    <w:next w:val="a"/>
    <w:link w:val="60"/>
    <w:uiPriority w:val="9"/>
    <w:semiHidden/>
    <w:unhideWhenUsed/>
    <w:qFormat/>
    <w:rsid w:val="00E42558"/>
    <w:pPr>
      <w:keepNext/>
      <w:keepLines/>
      <w:numPr>
        <w:ilvl w:val="5"/>
        <w:numId w:val="1"/>
      </w:numPr>
      <w:spacing w:before="200" w:after="0"/>
      <w:outlineLvl w:val="5"/>
    </w:pPr>
    <w:rPr>
      <w:rFonts w:ascii="Calibri Light" w:eastAsia="SimSun" w:hAnsi="Calibri Light"/>
      <w:i/>
      <w:iCs/>
      <w:color w:val="252525"/>
      <w:sz w:val="20"/>
      <w:szCs w:val="20"/>
    </w:rPr>
  </w:style>
  <w:style w:type="paragraph" w:styleId="7">
    <w:name w:val="heading 7"/>
    <w:basedOn w:val="a"/>
    <w:next w:val="a"/>
    <w:link w:val="70"/>
    <w:uiPriority w:val="9"/>
    <w:semiHidden/>
    <w:unhideWhenUsed/>
    <w:qFormat/>
    <w:rsid w:val="00E42558"/>
    <w:pPr>
      <w:keepNext/>
      <w:keepLines/>
      <w:numPr>
        <w:ilvl w:val="6"/>
        <w:numId w:val="1"/>
      </w:numPr>
      <w:spacing w:before="200" w:after="0"/>
      <w:outlineLvl w:val="6"/>
    </w:pPr>
    <w:rPr>
      <w:rFonts w:ascii="Calibri Light" w:eastAsia="SimSun" w:hAnsi="Calibri Light"/>
      <w:i/>
      <w:iCs/>
      <w:color w:val="404040"/>
      <w:sz w:val="20"/>
      <w:szCs w:val="20"/>
    </w:rPr>
  </w:style>
  <w:style w:type="paragraph" w:styleId="8">
    <w:name w:val="heading 8"/>
    <w:basedOn w:val="a"/>
    <w:next w:val="a"/>
    <w:link w:val="80"/>
    <w:uiPriority w:val="9"/>
    <w:semiHidden/>
    <w:unhideWhenUsed/>
    <w:qFormat/>
    <w:rsid w:val="00E42558"/>
    <w:pPr>
      <w:keepNext/>
      <w:keepLines/>
      <w:numPr>
        <w:ilvl w:val="7"/>
        <w:numId w:val="1"/>
      </w:numPr>
      <w:spacing w:before="200" w:after="0"/>
      <w:outlineLvl w:val="7"/>
    </w:pPr>
    <w:rPr>
      <w:rFonts w:ascii="Calibri Light" w:eastAsia="SimSun" w:hAnsi="Calibri Light"/>
      <w:color w:val="404040"/>
      <w:sz w:val="20"/>
      <w:szCs w:val="20"/>
    </w:rPr>
  </w:style>
  <w:style w:type="paragraph" w:styleId="9">
    <w:name w:val="heading 9"/>
    <w:basedOn w:val="a"/>
    <w:next w:val="a"/>
    <w:link w:val="90"/>
    <w:uiPriority w:val="9"/>
    <w:semiHidden/>
    <w:unhideWhenUsed/>
    <w:qFormat/>
    <w:rsid w:val="00E42558"/>
    <w:pPr>
      <w:keepNext/>
      <w:keepLines/>
      <w:numPr>
        <w:ilvl w:val="8"/>
        <w:numId w:val="1"/>
      </w:numPr>
      <w:spacing w:before="200" w:after="0"/>
      <w:outlineLvl w:val="8"/>
    </w:pPr>
    <w:rPr>
      <w:rFonts w:ascii="Calibri Light" w:eastAsia="SimSun" w:hAnsi="Calibri Light"/>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E42558"/>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E42558"/>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E42558"/>
    <w:pPr>
      <w:numPr>
        <w:ilvl w:val="1"/>
      </w:numPr>
    </w:pPr>
    <w:rPr>
      <w:rFonts w:eastAsia="SimSun"/>
      <w:color w:val="5A5A5A"/>
      <w:spacing w:val="10"/>
      <w:sz w:val="20"/>
      <w:szCs w:val="20"/>
    </w:rPr>
  </w:style>
  <w:style w:type="character" w:customStyle="1" w:styleId="a6">
    <w:name w:val="サブタイトルの文字"/>
    <w:link w:val="a5"/>
    <w:uiPriority w:val="11"/>
    <w:rsid w:val="00E42558"/>
    <w:rPr>
      <w:color w:val="5A5A5A"/>
      <w:spacing w:val="10"/>
    </w:rPr>
  </w:style>
  <w:style w:type="character" w:customStyle="1" w:styleId="10">
    <w:name w:val="見出し 1 (文字)"/>
    <w:link w:val="1"/>
    <w:uiPriority w:val="9"/>
    <w:rsid w:val="00E42558"/>
    <w:rPr>
      <w:rFonts w:ascii="Calibri Light" w:eastAsia="Meiryo UI" w:hAnsi="Calibri Light"/>
      <w:b/>
      <w:bCs/>
      <w:color w:val="000000"/>
      <w:sz w:val="36"/>
      <w:szCs w:val="36"/>
    </w:rPr>
  </w:style>
  <w:style w:type="character" w:customStyle="1" w:styleId="20">
    <w:name w:val="見出し 2 (文字)"/>
    <w:link w:val="2"/>
    <w:uiPriority w:val="9"/>
    <w:rsid w:val="00E42558"/>
    <w:rPr>
      <w:rFonts w:ascii="Calibri Light" w:eastAsia="Meiryo UI" w:hAnsi="Calibri Light"/>
      <w:b/>
      <w:bCs/>
      <w:color w:val="000000"/>
      <w:sz w:val="28"/>
      <w:szCs w:val="28"/>
    </w:rPr>
  </w:style>
  <w:style w:type="character" w:customStyle="1" w:styleId="30">
    <w:name w:val="見出し 3 (文字)"/>
    <w:link w:val="3"/>
    <w:uiPriority w:val="9"/>
    <w:rsid w:val="00E42558"/>
    <w:rPr>
      <w:rFonts w:ascii="Calibri Light" w:hAnsi="Calibri Light"/>
      <w:b/>
      <w:bCs/>
      <w:color w:val="000000"/>
    </w:rPr>
  </w:style>
  <w:style w:type="character" w:customStyle="1" w:styleId="40">
    <w:name w:val="見出し 4 (文字)"/>
    <w:link w:val="4"/>
    <w:uiPriority w:val="9"/>
    <w:semiHidden/>
    <w:rsid w:val="00E42558"/>
    <w:rPr>
      <w:rFonts w:ascii="Calibri Light" w:hAnsi="Calibri Light"/>
      <w:b/>
      <w:bCs/>
      <w:i/>
      <w:iCs/>
      <w:color w:val="000000"/>
    </w:rPr>
  </w:style>
  <w:style w:type="character" w:customStyle="1" w:styleId="50">
    <w:name w:val="見出し 5 (文字)"/>
    <w:link w:val="5"/>
    <w:uiPriority w:val="9"/>
    <w:semiHidden/>
    <w:rsid w:val="00E42558"/>
    <w:rPr>
      <w:rFonts w:ascii="Calibri Light" w:hAnsi="Calibri Light"/>
      <w:color w:val="252525"/>
    </w:rPr>
  </w:style>
  <w:style w:type="character" w:customStyle="1" w:styleId="60">
    <w:name w:val="見出し 6 (文字)"/>
    <w:link w:val="6"/>
    <w:uiPriority w:val="9"/>
    <w:semiHidden/>
    <w:rsid w:val="00E42558"/>
    <w:rPr>
      <w:rFonts w:ascii="Calibri Light" w:hAnsi="Calibri Light"/>
      <w:i/>
      <w:iCs/>
      <w:color w:val="252525"/>
    </w:rPr>
  </w:style>
  <w:style w:type="character" w:customStyle="1" w:styleId="70">
    <w:name w:val="見出し 7 (文字)"/>
    <w:link w:val="7"/>
    <w:uiPriority w:val="9"/>
    <w:semiHidden/>
    <w:rsid w:val="00E42558"/>
    <w:rPr>
      <w:rFonts w:ascii="Calibri Light" w:hAnsi="Calibri Light"/>
      <w:i/>
      <w:iCs/>
      <w:color w:val="404040"/>
    </w:rPr>
  </w:style>
  <w:style w:type="character" w:customStyle="1" w:styleId="80">
    <w:name w:val="見出し 8 (文字)"/>
    <w:link w:val="8"/>
    <w:uiPriority w:val="9"/>
    <w:semiHidden/>
    <w:rsid w:val="00E42558"/>
    <w:rPr>
      <w:rFonts w:ascii="Calibri Light" w:hAnsi="Calibri Light"/>
      <w:color w:val="404040"/>
    </w:rPr>
  </w:style>
  <w:style w:type="character" w:customStyle="1" w:styleId="90">
    <w:name w:val="見出し 9 (文字)"/>
    <w:link w:val="9"/>
    <w:uiPriority w:val="9"/>
    <w:semiHidden/>
    <w:rsid w:val="00E42558"/>
    <w:rPr>
      <w:rFonts w:ascii="Calibri Light" w:hAnsi="Calibri Light"/>
      <w:i/>
      <w:iCs/>
      <w:color w:val="404040"/>
    </w:rPr>
  </w:style>
  <w:style w:type="character" w:styleId="a7">
    <w:name w:val="Subtle Emphasis"/>
    <w:uiPriority w:val="19"/>
    <w:qFormat/>
    <w:rsid w:val="00E42558"/>
    <w:rPr>
      <w:rFonts w:eastAsia="Meiryo UI"/>
      <w:i/>
      <w:iCs/>
      <w:color w:val="404040"/>
    </w:rPr>
  </w:style>
  <w:style w:type="character" w:styleId="a8">
    <w:name w:val="Emphasis"/>
    <w:uiPriority w:val="20"/>
    <w:qFormat/>
    <w:rsid w:val="00E42558"/>
    <w:rPr>
      <w:rFonts w:eastAsia="Meiryo UI"/>
      <w:i/>
      <w:iCs/>
      <w:color w:val="auto"/>
    </w:rPr>
  </w:style>
  <w:style w:type="character" w:styleId="21">
    <w:name w:val="Intense Emphasis"/>
    <w:uiPriority w:val="21"/>
    <w:qFormat/>
    <w:rsid w:val="00E42558"/>
    <w:rPr>
      <w:rFonts w:eastAsia="Meiryo UI"/>
      <w:b/>
      <w:bCs/>
      <w:i/>
      <w:iCs/>
      <w:caps/>
    </w:rPr>
  </w:style>
  <w:style w:type="character" w:styleId="a9">
    <w:name w:val="Strong"/>
    <w:uiPriority w:val="22"/>
    <w:qFormat/>
    <w:rsid w:val="00E42558"/>
    <w:rPr>
      <w:rFonts w:eastAsia="Meiryo UI"/>
      <w:b/>
      <w:bCs/>
      <w:color w:val="000000"/>
    </w:rPr>
  </w:style>
  <w:style w:type="paragraph" w:customStyle="1" w:styleId="aa">
    <w:name w:val="引用"/>
    <w:basedOn w:val="a"/>
    <w:next w:val="a"/>
    <w:link w:val="ab"/>
    <w:uiPriority w:val="29"/>
    <w:qFormat/>
    <w:rsid w:val="00E42558"/>
    <w:pPr>
      <w:spacing w:before="160"/>
      <w:ind w:left="720" w:right="720"/>
    </w:pPr>
    <w:rPr>
      <w:rFonts w:eastAsia="SimSun"/>
      <w:i/>
      <w:iCs/>
      <w:color w:val="000000"/>
      <w:sz w:val="20"/>
      <w:szCs w:val="20"/>
    </w:rPr>
  </w:style>
  <w:style w:type="character" w:customStyle="1" w:styleId="ab">
    <w:name w:val="引用の文字"/>
    <w:link w:val="aa"/>
    <w:uiPriority w:val="29"/>
    <w:rsid w:val="00E42558"/>
    <w:rPr>
      <w:i/>
      <w:iCs/>
      <w:color w:val="000000"/>
    </w:rPr>
  </w:style>
  <w:style w:type="paragraph" w:styleId="ac">
    <w:name w:val="Quote"/>
    <w:basedOn w:val="a"/>
    <w:next w:val="a"/>
    <w:link w:val="ad"/>
    <w:uiPriority w:val="30"/>
    <w:qFormat/>
    <w:rsid w:val="00E42558"/>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Lucida Console" w:eastAsia="ＭＳ Ｐ明朝" w:hAnsi="Lucida Console"/>
      <w:color w:val="000000"/>
      <w:sz w:val="17"/>
    </w:rPr>
  </w:style>
  <w:style w:type="character" w:customStyle="1" w:styleId="ad">
    <w:name w:val="引用文 (文字)"/>
    <w:link w:val="ac"/>
    <w:uiPriority w:val="30"/>
    <w:rsid w:val="00E42558"/>
    <w:rPr>
      <w:rFonts w:ascii="Lucida Console" w:eastAsia="ＭＳ Ｐ明朝" w:hAnsi="Lucida Console"/>
      <w:color w:val="000000"/>
      <w:sz w:val="17"/>
      <w:szCs w:val="22"/>
      <w:shd w:val="clear" w:color="auto" w:fill="F2F2F2"/>
    </w:rPr>
  </w:style>
  <w:style w:type="character" w:styleId="ae">
    <w:name w:val="Subtle Reference"/>
    <w:uiPriority w:val="31"/>
    <w:qFormat/>
    <w:rsid w:val="00E42558"/>
    <w:rPr>
      <w:rFonts w:eastAsia="Meiryo UI"/>
      <w:smallCaps/>
      <w:color w:val="404040"/>
      <w:u w:val="single" w:color="7F7F7F"/>
    </w:rPr>
  </w:style>
  <w:style w:type="character" w:styleId="22">
    <w:name w:val="Intense Reference"/>
    <w:uiPriority w:val="32"/>
    <w:qFormat/>
    <w:rsid w:val="00E42558"/>
    <w:rPr>
      <w:rFonts w:eastAsia="Meiryo UI"/>
      <w:b/>
      <w:bCs/>
      <w:smallCaps/>
      <w:u w:val="single"/>
    </w:rPr>
  </w:style>
  <w:style w:type="character" w:styleId="af">
    <w:name w:val="Book Title"/>
    <w:uiPriority w:val="33"/>
    <w:qFormat/>
    <w:rsid w:val="00E42558"/>
    <w:rPr>
      <w:rFonts w:eastAsia="Meiryo UI"/>
      <w:b w:val="0"/>
      <w:bCs w:val="0"/>
      <w:smallCaps/>
      <w:spacing w:val="5"/>
    </w:rPr>
  </w:style>
  <w:style w:type="paragraph" w:customStyle="1" w:styleId="af0">
    <w:name w:val="標題"/>
    <w:basedOn w:val="a"/>
    <w:next w:val="a"/>
    <w:uiPriority w:val="35"/>
    <w:semiHidden/>
    <w:unhideWhenUsed/>
    <w:qFormat/>
    <w:rsid w:val="00E42558"/>
    <w:pPr>
      <w:spacing w:after="200" w:line="240" w:lineRule="auto"/>
    </w:pPr>
    <w:rPr>
      <w:i/>
      <w:iCs/>
      <w:color w:val="323232"/>
      <w:sz w:val="18"/>
      <w:szCs w:val="18"/>
    </w:rPr>
  </w:style>
  <w:style w:type="paragraph" w:styleId="af1">
    <w:name w:val="TOC Heading"/>
    <w:basedOn w:val="1"/>
    <w:next w:val="a"/>
    <w:uiPriority w:val="39"/>
    <w:semiHidden/>
    <w:unhideWhenUsed/>
    <w:qFormat/>
    <w:rsid w:val="00E42558"/>
    <w:pPr>
      <w:outlineLvl w:val="9"/>
    </w:pPr>
  </w:style>
  <w:style w:type="paragraph" w:styleId="af2">
    <w:name w:val="No Spacing"/>
    <w:uiPriority w:val="1"/>
    <w:qFormat/>
    <w:rsid w:val="00E42558"/>
    <w:rPr>
      <w:rFonts w:eastAsia="Meiryo UI"/>
      <w:sz w:val="22"/>
      <w:szCs w:val="22"/>
    </w:rPr>
  </w:style>
  <w:style w:type="paragraph" w:styleId="af3">
    <w:name w:val="List Paragraph"/>
    <w:basedOn w:val="a"/>
    <w:uiPriority w:val="34"/>
    <w:qFormat/>
    <w:rsid w:val="00E42558"/>
    <w:pPr>
      <w:ind w:left="720"/>
      <w:contextualSpacing/>
    </w:pPr>
  </w:style>
  <w:style w:type="paragraph" w:styleId="af4">
    <w:name w:val="Title"/>
    <w:basedOn w:val="a"/>
    <w:next w:val="a"/>
    <w:link w:val="af5"/>
    <w:uiPriority w:val="10"/>
    <w:qFormat/>
    <w:rsid w:val="00E42558"/>
    <w:pPr>
      <w:spacing w:before="240" w:after="120"/>
      <w:jc w:val="center"/>
      <w:outlineLvl w:val="0"/>
    </w:pPr>
    <w:rPr>
      <w:rFonts w:ascii="Calibri Light" w:hAnsi="Calibri Light"/>
      <w:sz w:val="32"/>
      <w:szCs w:val="32"/>
    </w:rPr>
  </w:style>
  <w:style w:type="character" w:customStyle="1" w:styleId="af5">
    <w:name w:val="表題 (文字)"/>
    <w:link w:val="af4"/>
    <w:uiPriority w:val="10"/>
    <w:rsid w:val="00E42558"/>
    <w:rPr>
      <w:rFonts w:ascii="Calibri Light" w:eastAsia="Meiryo UI" w:hAnsi="Calibri Light"/>
      <w:sz w:val="32"/>
      <w:szCs w:val="32"/>
    </w:rPr>
  </w:style>
  <w:style w:type="paragraph" w:styleId="af6">
    <w:name w:val="Subtitle"/>
    <w:basedOn w:val="a"/>
    <w:next w:val="a"/>
    <w:link w:val="af7"/>
    <w:uiPriority w:val="11"/>
    <w:qFormat/>
    <w:rsid w:val="00E42558"/>
    <w:pPr>
      <w:jc w:val="center"/>
      <w:outlineLvl w:val="1"/>
    </w:pPr>
    <w:rPr>
      <w:rFonts w:ascii="Calibri Light" w:hAnsi="Calibri Light"/>
      <w:sz w:val="24"/>
      <w:szCs w:val="24"/>
    </w:rPr>
  </w:style>
  <w:style w:type="character" w:customStyle="1" w:styleId="af7">
    <w:name w:val="副題 (文字)"/>
    <w:link w:val="af6"/>
    <w:uiPriority w:val="11"/>
    <w:rsid w:val="00E42558"/>
    <w:rPr>
      <w:rFonts w:ascii="Calibri Light" w:eastAsia="Meiryo UI" w:hAnsi="Calibri Light"/>
      <w:sz w:val="24"/>
      <w:szCs w:val="24"/>
    </w:rPr>
  </w:style>
  <w:style w:type="paragraph" w:customStyle="1" w:styleId="af8">
    <w:name w:val="引用文(書かないコード用)"/>
    <w:basedOn w:val="ac"/>
    <w:next w:val="a"/>
    <w:link w:val="af9"/>
    <w:qFormat/>
    <w:rsid w:val="00E42558"/>
    <w:pPr>
      <w:pBdr>
        <w:top w:val="single" w:sz="8" w:space="1" w:color="auto" w:shadow="1"/>
        <w:left w:val="single" w:sz="8" w:space="4" w:color="auto" w:shadow="1"/>
        <w:bottom w:val="single" w:sz="8" w:space="1" w:color="auto" w:shadow="1"/>
        <w:right w:val="single" w:sz="8" w:space="4" w:color="auto" w:shadow="1"/>
      </w:pBdr>
      <w:shd w:val="clear" w:color="F2F2F2" w:fill="FFFFFF"/>
    </w:pPr>
    <w:rPr>
      <w:rFonts w:ascii="Courier New" w:eastAsia="Meiryo UI" w:hAnsi="Courier New"/>
    </w:rPr>
  </w:style>
  <w:style w:type="character" w:customStyle="1" w:styleId="af9">
    <w:name w:val="引用文(書かないコード用) (文字)"/>
    <w:link w:val="af8"/>
    <w:rsid w:val="00E42558"/>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897DC8"/>
    <w:pPr>
      <w:tabs>
        <w:tab w:val="center" w:pos="4252"/>
        <w:tab w:val="right" w:pos="8504"/>
      </w:tabs>
      <w:snapToGrid w:val="0"/>
    </w:pPr>
  </w:style>
  <w:style w:type="character" w:customStyle="1" w:styleId="afb">
    <w:name w:val="ヘッダー (文字)"/>
    <w:link w:val="afa"/>
    <w:uiPriority w:val="99"/>
    <w:rsid w:val="00897DC8"/>
    <w:rPr>
      <w:rFonts w:eastAsia="Meiryo UI"/>
      <w:sz w:val="22"/>
      <w:szCs w:val="22"/>
    </w:rPr>
  </w:style>
  <w:style w:type="paragraph" w:styleId="afc">
    <w:name w:val="footer"/>
    <w:basedOn w:val="a"/>
    <w:link w:val="afd"/>
    <w:uiPriority w:val="99"/>
    <w:unhideWhenUsed/>
    <w:rsid w:val="00897DC8"/>
    <w:pPr>
      <w:tabs>
        <w:tab w:val="center" w:pos="4252"/>
        <w:tab w:val="right" w:pos="8504"/>
      </w:tabs>
      <w:snapToGrid w:val="0"/>
    </w:pPr>
  </w:style>
  <w:style w:type="character" w:customStyle="1" w:styleId="afd">
    <w:name w:val="フッター (文字)"/>
    <w:link w:val="afc"/>
    <w:uiPriority w:val="99"/>
    <w:rsid w:val="00897DC8"/>
    <w:rPr>
      <w:rFonts w:eastAsia="Meiryo UI"/>
      <w:sz w:val="22"/>
      <w:szCs w:val="22"/>
    </w:rPr>
  </w:style>
  <w:style w:type="paragraph" w:styleId="afe">
    <w:name w:val="caption"/>
    <w:basedOn w:val="a"/>
    <w:next w:val="a"/>
    <w:uiPriority w:val="35"/>
    <w:semiHidden/>
    <w:unhideWhenUsed/>
    <w:qFormat/>
    <w:rsid w:val="00E42558"/>
    <w:rPr>
      <w:b/>
      <w:bCs/>
      <w:sz w:val="21"/>
      <w:szCs w:val="21"/>
    </w:rPr>
  </w:style>
  <w:style w:type="paragraph" w:styleId="23">
    <w:name w:val="Intense Quote"/>
    <w:basedOn w:val="a"/>
    <w:next w:val="a"/>
    <w:link w:val="24"/>
    <w:uiPriority w:val="30"/>
    <w:qFormat/>
    <w:rsid w:val="00E42558"/>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E42558"/>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5747</TotalTime>
  <Pages>31</Pages>
  <Words>5914</Words>
  <Characters>33714</Characters>
  <Application>Microsoft Office Word</Application>
  <DocSecurity>0</DocSecurity>
  <Lines>280</Lines>
  <Paragraphs>79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39549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447</cp:revision>
  <dcterms:created xsi:type="dcterms:W3CDTF">2018-10-28T09:20:00Z</dcterms:created>
  <dcterms:modified xsi:type="dcterms:W3CDTF">2018-11-07T06:05:00Z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