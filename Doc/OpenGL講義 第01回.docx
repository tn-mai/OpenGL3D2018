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064" w:rsidRDefault="006E5064" w:rsidP="006E5064">
      <w:pPr>
        <w:rPr>
          <w:lang w:val="ja-JP"/>
        </w:rPr>
      </w:pPr>
      <w:r>
        <w:rPr>
          <w:rFonts w:hint="eastAsia"/>
          <w:lang w:val="ja-JP"/>
        </w:rPr>
        <w:t>[</w:t>
      </w:r>
      <w:r>
        <w:rPr>
          <w:lang w:val="ja-JP"/>
        </w:rPr>
        <w:t>OpenGL</w:t>
      </w:r>
      <w:r w:rsidR="00C64EBE">
        <w:rPr>
          <w:lang w:val="ja-JP"/>
        </w:rPr>
        <w:t xml:space="preserve"> </w:t>
      </w:r>
      <w:r w:rsidR="00C64EBE">
        <w:rPr>
          <w:rFonts w:hint="eastAsia"/>
          <w:lang w:val="ja-JP"/>
        </w:rPr>
        <w:t>3D 2018</w:t>
      </w:r>
      <w:r>
        <w:rPr>
          <w:lang w:val="ja-JP"/>
        </w:rPr>
        <w:t xml:space="preserve"> </w:t>
      </w:r>
      <w:r>
        <w:rPr>
          <w:lang w:val="ja-JP"/>
        </w:rPr>
        <w:t>第</w:t>
      </w:r>
      <w:r>
        <w:rPr>
          <w:rFonts w:hint="eastAsia"/>
          <w:lang w:val="ja-JP"/>
        </w:rPr>
        <w:t>01</w:t>
      </w:r>
      <w:r>
        <w:rPr>
          <w:rFonts w:hint="eastAsia"/>
          <w:lang w:val="ja-JP"/>
        </w:rPr>
        <w:t>回</w:t>
      </w:r>
      <w:r>
        <w:rPr>
          <w:lang w:val="ja-JP"/>
        </w:rPr>
        <w:t>]</w:t>
      </w:r>
    </w:p>
    <w:p w:rsidR="00D26208" w:rsidRDefault="00B703B2">
      <w:pPr>
        <w:pStyle w:val="a3"/>
        <w:rPr>
          <w:lang w:val="ja-JP"/>
        </w:rPr>
      </w:pPr>
      <w:r>
        <w:rPr>
          <w:lang w:val="ja-JP"/>
        </w:rPr>
        <w:t>OpenGL</w:t>
      </w:r>
      <w:r>
        <w:rPr>
          <w:lang w:val="ja-JP"/>
        </w:rPr>
        <w:t>の鼓動</w:t>
      </w:r>
    </w:p>
    <w:p w:rsidR="006E5064" w:rsidRPr="006E5064" w:rsidRDefault="006E5064" w:rsidP="006E5064">
      <w:pPr>
        <w:rPr>
          <w:lang w:val="ja-JP"/>
        </w:rPr>
      </w:pPr>
    </w:p>
    <w:p w:rsidR="00D26208" w:rsidRDefault="00CE336C">
      <w:pPr>
        <w:pStyle w:val="1"/>
      </w:pPr>
      <w:r>
        <w:rPr>
          <w:lang w:val="ja-JP"/>
        </w:rPr>
        <w:t>OpenGL</w:t>
      </w:r>
      <w:r>
        <w:rPr>
          <w:lang w:val="ja-JP"/>
        </w:rPr>
        <w:t>について</w:t>
      </w:r>
    </w:p>
    <w:p w:rsidR="0097014C" w:rsidRDefault="00CE336C">
      <w:pPr>
        <w:rPr>
          <w:lang w:val="ja-JP"/>
        </w:rPr>
      </w:pPr>
      <w:r>
        <w:rPr>
          <w:rFonts w:hint="eastAsia"/>
          <w:lang w:val="ja-JP"/>
        </w:rPr>
        <w:t>OpenGL</w:t>
      </w:r>
      <w:r>
        <w:rPr>
          <w:rFonts w:hint="eastAsia"/>
          <w:lang w:val="ja-JP"/>
        </w:rPr>
        <w:t>は、クロノス・グループ</w:t>
      </w:r>
      <w:r>
        <w:rPr>
          <w:rFonts w:hint="eastAsia"/>
          <w:lang w:val="ja-JP"/>
        </w:rPr>
        <w:t>(Khronos</w:t>
      </w:r>
      <w:r>
        <w:rPr>
          <w:lang w:val="ja-JP"/>
        </w:rPr>
        <w:t xml:space="preserve"> Group)</w:t>
      </w:r>
      <w:r w:rsidR="00FB2A45">
        <w:rPr>
          <w:lang w:val="ja-JP"/>
        </w:rPr>
        <w:t>というアメリカの非営利団体</w:t>
      </w:r>
      <w:r>
        <w:rPr>
          <w:lang w:val="ja-JP"/>
        </w:rPr>
        <w:t>が策定しているコンピューターグラフィックス</w:t>
      </w:r>
      <w:r>
        <w:rPr>
          <w:rFonts w:hint="eastAsia"/>
          <w:lang w:val="ja-JP"/>
        </w:rPr>
        <w:t>API</w:t>
      </w:r>
      <w:r>
        <w:rPr>
          <w:rFonts w:hint="eastAsia"/>
          <w:lang w:val="ja-JP"/>
        </w:rPr>
        <w:t>です。</w:t>
      </w:r>
      <w:r>
        <w:rPr>
          <w:lang w:val="ja-JP"/>
        </w:rPr>
        <w:br/>
      </w:r>
      <w:r w:rsidR="00DA11AD">
        <w:rPr>
          <w:lang w:val="ja-JP"/>
        </w:rPr>
        <w:t>DirectX</w:t>
      </w:r>
      <w:r w:rsidR="00DA11AD">
        <w:rPr>
          <w:lang w:val="ja-JP"/>
        </w:rPr>
        <w:t>は</w:t>
      </w:r>
      <w:r w:rsidR="00CF1FC0">
        <w:rPr>
          <w:lang w:val="ja-JP"/>
        </w:rPr>
        <w:t>基本的に</w:t>
      </w:r>
      <w:r w:rsidR="00DA11AD">
        <w:rPr>
          <w:rFonts w:hint="eastAsia"/>
          <w:lang w:val="ja-JP"/>
        </w:rPr>
        <w:t>Windows</w:t>
      </w:r>
      <w:r w:rsidR="00DA11AD">
        <w:rPr>
          <w:rFonts w:hint="eastAsia"/>
          <w:lang w:val="ja-JP"/>
        </w:rPr>
        <w:t>専用ですが、</w:t>
      </w:r>
      <w:r w:rsidR="00DA11AD">
        <w:rPr>
          <w:rFonts w:hint="eastAsia"/>
          <w:lang w:val="ja-JP"/>
        </w:rPr>
        <w:t>OpenGL</w:t>
      </w:r>
      <w:r w:rsidR="00DA11AD">
        <w:rPr>
          <w:rFonts w:hint="eastAsia"/>
          <w:lang w:val="ja-JP"/>
        </w:rPr>
        <w:t>は</w:t>
      </w:r>
      <w:r w:rsidR="00DA11AD">
        <w:rPr>
          <w:rFonts w:hint="eastAsia"/>
          <w:lang w:val="ja-JP"/>
        </w:rPr>
        <w:t>Windows</w:t>
      </w:r>
      <w:r w:rsidR="00DA11AD">
        <w:rPr>
          <w:rFonts w:hint="eastAsia"/>
          <w:lang w:val="ja-JP"/>
        </w:rPr>
        <w:t>以外にも</w:t>
      </w:r>
      <w:r w:rsidR="00DA11AD">
        <w:rPr>
          <w:rFonts w:hint="eastAsia"/>
          <w:lang w:val="ja-JP"/>
        </w:rPr>
        <w:t>macOS</w:t>
      </w:r>
      <w:r w:rsidR="00DA11AD">
        <w:rPr>
          <w:rFonts w:hint="eastAsia"/>
          <w:lang w:val="ja-JP"/>
        </w:rPr>
        <w:t>、</w:t>
      </w:r>
      <w:r w:rsidR="00DA11AD">
        <w:rPr>
          <w:lang w:val="ja-JP"/>
        </w:rPr>
        <w:t>UNIX</w:t>
      </w:r>
      <w:r w:rsidR="00DA11AD">
        <w:rPr>
          <w:lang w:val="ja-JP"/>
        </w:rPr>
        <w:t>、</w:t>
      </w:r>
      <w:r w:rsidR="00DA11AD">
        <w:rPr>
          <w:rFonts w:hint="eastAsia"/>
          <w:lang w:val="ja-JP"/>
        </w:rPr>
        <w:t>Linux</w:t>
      </w:r>
      <w:r w:rsidR="00DA11AD">
        <w:rPr>
          <w:rFonts w:hint="eastAsia"/>
          <w:lang w:val="ja-JP"/>
        </w:rPr>
        <w:t>、</w:t>
      </w:r>
      <w:r w:rsidR="00DA11AD">
        <w:rPr>
          <w:lang w:val="ja-JP"/>
        </w:rPr>
        <w:t>FreeBSD</w:t>
      </w:r>
      <w:r w:rsidR="00DA11AD">
        <w:rPr>
          <w:lang w:val="ja-JP"/>
        </w:rPr>
        <w:t>などさまざまな環境で使用できます</w:t>
      </w:r>
      <w:r w:rsidR="00DA11AD">
        <w:rPr>
          <w:rFonts w:hint="eastAsia"/>
          <w:lang w:val="ja-JP"/>
        </w:rPr>
        <w:t>(</w:t>
      </w:r>
      <w:r w:rsidR="00DA11AD">
        <w:rPr>
          <w:rFonts w:hint="eastAsia"/>
          <w:lang w:val="ja-JP"/>
        </w:rPr>
        <w:t>クロスプラットフォームといいます</w:t>
      </w:r>
      <w:r w:rsidR="00DA11AD">
        <w:rPr>
          <w:rFonts w:hint="eastAsia"/>
          <w:lang w:val="ja-JP"/>
        </w:rPr>
        <w:t>)</w:t>
      </w:r>
      <w:r w:rsidR="00DA11AD">
        <w:rPr>
          <w:lang w:val="ja-JP"/>
        </w:rPr>
        <w:t>。</w:t>
      </w:r>
      <w:r w:rsidR="00CF1FC0">
        <w:rPr>
          <w:lang w:val="ja-JP"/>
        </w:rPr>
        <w:br/>
      </w:r>
      <w:r w:rsidR="00FB2A45">
        <w:rPr>
          <w:rFonts w:hint="eastAsia"/>
          <w:lang w:val="ja-JP"/>
        </w:rPr>
        <w:t>現在、</w:t>
      </w:r>
      <w:r w:rsidR="00CF1FC0">
        <w:rPr>
          <w:rFonts w:hint="eastAsia"/>
          <w:lang w:val="ja-JP"/>
        </w:rPr>
        <w:t>OpenGL</w:t>
      </w:r>
      <w:r w:rsidR="00CF1FC0">
        <w:rPr>
          <w:rFonts w:hint="eastAsia"/>
          <w:lang w:val="ja-JP"/>
        </w:rPr>
        <w:t>の最新バージョンは</w:t>
      </w:r>
      <w:r w:rsidR="00873E3A">
        <w:rPr>
          <w:rFonts w:hint="eastAsia"/>
          <w:lang w:val="ja-JP"/>
        </w:rPr>
        <w:t>4.6(2018.2.11</w:t>
      </w:r>
      <w:r w:rsidR="00873E3A">
        <w:rPr>
          <w:rFonts w:hint="eastAsia"/>
          <w:lang w:val="ja-JP"/>
        </w:rPr>
        <w:t>現在</w:t>
      </w:r>
      <w:r w:rsidR="00873E3A">
        <w:rPr>
          <w:rFonts w:hint="eastAsia"/>
          <w:lang w:val="ja-JP"/>
        </w:rPr>
        <w:t>)</w:t>
      </w:r>
      <w:r w:rsidR="00CF1FC0">
        <w:rPr>
          <w:lang w:val="ja-JP"/>
        </w:rPr>
        <w:t>です。しかし、すべての環境で最新バージョンが動作するとは限りません。</w:t>
      </w:r>
      <w:r w:rsidR="00EB638E">
        <w:rPr>
          <w:lang w:val="ja-JP"/>
        </w:rPr>
        <w:t>そこで、ちょっと古いノートパソコンでも動作すると思われる、</w:t>
      </w:r>
      <w:r w:rsidR="0097014C">
        <w:rPr>
          <w:lang w:val="ja-JP"/>
        </w:rPr>
        <w:t>バージョン</w:t>
      </w:r>
      <w:r w:rsidR="00014930">
        <w:rPr>
          <w:rFonts w:hint="eastAsia"/>
          <w:lang w:val="ja-JP"/>
        </w:rPr>
        <w:t>4</w:t>
      </w:r>
      <w:r w:rsidR="00EB638E">
        <w:rPr>
          <w:rFonts w:hint="eastAsia"/>
          <w:lang w:val="ja-JP"/>
        </w:rPr>
        <w:t>.1</w:t>
      </w:r>
      <w:r w:rsidR="00EB638E">
        <w:rPr>
          <w:rFonts w:hint="eastAsia"/>
          <w:lang w:val="ja-JP"/>
        </w:rPr>
        <w:t>を使用して解説していきます。</w:t>
      </w:r>
    </w:p>
    <w:p w:rsidR="0097014C" w:rsidRDefault="0097014C">
      <w:pPr>
        <w:rPr>
          <w:lang w:val="ja-JP"/>
        </w:rPr>
      </w:pPr>
      <w:r>
        <w:rPr>
          <w:lang w:val="ja-JP"/>
        </w:rPr>
        <w:t>OpenGL</w:t>
      </w:r>
      <w:r>
        <w:rPr>
          <w:rFonts w:hint="eastAsia"/>
          <w:lang w:val="ja-JP"/>
        </w:rPr>
        <w:t xml:space="preserve"> </w:t>
      </w:r>
      <w:r w:rsidR="00447BF4">
        <w:rPr>
          <w:lang w:val="ja-JP"/>
        </w:rPr>
        <w:t>は</w:t>
      </w:r>
      <w:r w:rsidR="00014930">
        <w:rPr>
          <w:lang w:val="ja-JP"/>
        </w:rPr>
        <w:t>バージョン</w:t>
      </w:r>
      <w:r w:rsidR="00EB638E">
        <w:rPr>
          <w:rFonts w:hint="eastAsia"/>
          <w:lang w:val="ja-JP"/>
        </w:rPr>
        <w:t>3.1</w:t>
      </w:r>
      <w:r w:rsidR="00014930">
        <w:rPr>
          <w:rFonts w:hint="eastAsia"/>
          <w:lang w:val="ja-JP"/>
        </w:rPr>
        <w:t>において</w:t>
      </w:r>
      <w:r w:rsidR="00EB638E">
        <w:rPr>
          <w:rFonts w:hint="eastAsia"/>
          <w:lang w:val="ja-JP"/>
        </w:rPr>
        <w:t>それまで使われていた固定機能のグラフィックス</w:t>
      </w:r>
      <w:r w:rsidR="00EB638E">
        <w:rPr>
          <w:rFonts w:hint="eastAsia"/>
          <w:lang w:val="ja-JP"/>
        </w:rPr>
        <w:t>API</w:t>
      </w:r>
      <w:r w:rsidR="00EB638E">
        <w:rPr>
          <w:rFonts w:hint="eastAsia"/>
          <w:lang w:val="ja-JP"/>
        </w:rPr>
        <w:t>を全て捨て去り、シェーダ</w:t>
      </w:r>
      <w:r>
        <w:rPr>
          <w:rFonts w:hint="eastAsia"/>
          <w:lang w:val="ja-JP"/>
        </w:rPr>
        <w:t>による</w:t>
      </w:r>
      <w:r w:rsidR="00EB638E">
        <w:rPr>
          <w:rFonts w:hint="eastAsia"/>
          <w:lang w:val="ja-JP"/>
        </w:rPr>
        <w:t>グラフィックス</w:t>
      </w:r>
      <w:r w:rsidR="00EB638E">
        <w:rPr>
          <w:rFonts w:hint="eastAsia"/>
          <w:lang w:val="ja-JP"/>
        </w:rPr>
        <w:t>API</w:t>
      </w:r>
      <w:r w:rsidR="00014930">
        <w:rPr>
          <w:rFonts w:hint="eastAsia"/>
          <w:lang w:val="ja-JP"/>
        </w:rPr>
        <w:t>に一本化</w:t>
      </w:r>
      <w:r w:rsidR="00F72419">
        <w:rPr>
          <w:rFonts w:hint="eastAsia"/>
          <w:lang w:val="ja-JP"/>
        </w:rPr>
        <w:t>され</w:t>
      </w:r>
      <w:r w:rsidR="00447BF4">
        <w:rPr>
          <w:rFonts w:hint="eastAsia"/>
          <w:lang w:val="ja-JP"/>
        </w:rPr>
        <w:t>ま</w:t>
      </w:r>
      <w:r w:rsidR="00014930">
        <w:rPr>
          <w:rFonts w:hint="eastAsia"/>
          <w:lang w:val="ja-JP"/>
        </w:rPr>
        <w:t>した。</w:t>
      </w:r>
      <w:r>
        <w:rPr>
          <w:rFonts w:hint="eastAsia"/>
          <w:lang w:val="ja-JP"/>
        </w:rPr>
        <w:t>本講義で</w:t>
      </w:r>
      <w:r w:rsidR="00014930">
        <w:rPr>
          <w:rFonts w:hint="eastAsia"/>
          <w:lang w:val="ja-JP"/>
        </w:rPr>
        <w:t>使用するバージョン</w:t>
      </w:r>
      <w:r w:rsidR="00014930">
        <w:rPr>
          <w:rFonts w:hint="eastAsia"/>
          <w:lang w:val="ja-JP"/>
        </w:rPr>
        <w:t>4.1</w:t>
      </w:r>
      <w:r w:rsidR="00014930">
        <w:rPr>
          <w:rFonts w:hint="eastAsia"/>
          <w:lang w:val="ja-JP"/>
        </w:rPr>
        <w:t>もシェーダのみが使用可能です。</w:t>
      </w:r>
    </w:p>
    <w:p w:rsidR="00C35479" w:rsidRDefault="00C35479" w:rsidP="00C35479">
      <w:pPr>
        <w:pStyle w:val="2"/>
        <w:rPr>
          <w:lang w:val="ja-JP"/>
        </w:rPr>
      </w:pPr>
      <w:r>
        <w:rPr>
          <w:lang w:val="ja-JP"/>
        </w:rPr>
        <w:t>表記について</w:t>
      </w:r>
    </w:p>
    <w:p w:rsidR="00A3590B" w:rsidRDefault="00B703B2">
      <w:pPr>
        <w:rPr>
          <w:lang w:val="ja-JP"/>
        </w:rPr>
      </w:pPr>
      <w:r>
        <w:rPr>
          <w:rFonts w:hint="eastAsia"/>
          <w:lang w:val="ja-JP"/>
        </w:rPr>
        <w:t>この講義文書</w:t>
      </w:r>
      <w:r w:rsidR="00A3590B">
        <w:rPr>
          <w:rFonts w:hint="eastAsia"/>
          <w:lang w:val="ja-JP"/>
        </w:rPr>
        <w:t>では、</w:t>
      </w:r>
      <w:r w:rsidR="00C35479">
        <w:rPr>
          <w:rFonts w:hint="eastAsia"/>
          <w:lang w:val="ja-JP"/>
        </w:rPr>
        <w:t>みなさんが実際に</w:t>
      </w:r>
      <w:r w:rsidR="00A3590B">
        <w:rPr>
          <w:rFonts w:hint="eastAsia"/>
          <w:lang w:val="ja-JP"/>
        </w:rPr>
        <w:t>書き写す必要のあるコードは次のように薄い灰色の背景で示します。</w:t>
      </w:r>
    </w:p>
    <w:p w:rsidR="00A3590B" w:rsidRPr="0025316C" w:rsidRDefault="00A3590B" w:rsidP="00A3590B">
      <w:pPr>
        <w:pStyle w:val="ac"/>
        <w:rPr>
          <w:color w:val="008000"/>
          <w:lang w:val="ja-JP"/>
        </w:rPr>
      </w:pPr>
      <w:r w:rsidRPr="0025316C">
        <w:rPr>
          <w:rFonts w:hint="eastAsia"/>
          <w:color w:val="008000"/>
          <w:lang w:val="ja-JP"/>
        </w:rPr>
        <w:t>/</w:t>
      </w:r>
      <w:r w:rsidRPr="0025316C">
        <w:rPr>
          <w:color w:val="008000"/>
          <w:lang w:val="ja-JP"/>
        </w:rPr>
        <w:t xml:space="preserve">/ </w:t>
      </w:r>
      <w:r w:rsidRPr="0025316C">
        <w:rPr>
          <w:color w:val="008000"/>
          <w:lang w:val="ja-JP"/>
        </w:rPr>
        <w:t>これは書き写す</w:t>
      </w:r>
      <w:r w:rsidR="00B703B2">
        <w:rPr>
          <w:rFonts w:hint="eastAsia"/>
          <w:color w:val="008000"/>
          <w:lang w:val="ja-JP"/>
        </w:rPr>
        <w:t>.</w:t>
      </w:r>
    </w:p>
    <w:p w:rsidR="00B703B2" w:rsidRPr="00B703B2" w:rsidRDefault="00B703B2" w:rsidP="00B703B2">
      <w:pPr>
        <w:rPr>
          <w:lang w:val="ja-JP"/>
        </w:rPr>
      </w:pPr>
      <w:r>
        <w:rPr>
          <w:rFonts w:hint="eastAsia"/>
          <w:lang w:val="ja-JP"/>
        </w:rPr>
        <w:t>以前のサンプルコードに追加したり削除した部分がある場合、行頭にプラスとマイナスの記号を付けます。</w:t>
      </w:r>
    </w:p>
    <w:p w:rsidR="00B703B2" w:rsidRPr="00B703B2" w:rsidRDefault="00B703B2" w:rsidP="00B703B2">
      <w:pPr>
        <w:pStyle w:val="ac"/>
        <w:rPr>
          <w:color w:val="008000"/>
          <w:lang w:val="ja-JP"/>
        </w:rPr>
      </w:pPr>
      <w:r w:rsidRPr="00B703B2">
        <w:rPr>
          <w:rFonts w:hint="eastAsia"/>
          <w:b/>
          <w:color w:val="FF0000"/>
          <w:lang w:val="ja-JP"/>
        </w:rPr>
        <w:t>-</w:t>
      </w:r>
      <w:r w:rsidRPr="00B703B2">
        <w:rPr>
          <w:rFonts w:hint="eastAsia"/>
          <w:color w:val="FF0000"/>
          <w:lang w:val="ja-JP"/>
        </w:rPr>
        <w:t>/</w:t>
      </w:r>
      <w:r w:rsidRPr="00B703B2">
        <w:rPr>
          <w:color w:val="FF0000"/>
          <w:lang w:val="ja-JP"/>
        </w:rPr>
        <w:t xml:space="preserve">/ </w:t>
      </w:r>
      <w:r w:rsidRPr="00B703B2">
        <w:rPr>
          <w:color w:val="FF0000"/>
          <w:lang w:val="ja-JP"/>
        </w:rPr>
        <w:t>先頭に</w:t>
      </w:r>
      <w:r w:rsidRPr="00B703B2">
        <w:rPr>
          <w:rFonts w:hint="eastAsia"/>
          <w:color w:val="FF0000"/>
          <w:lang w:val="ja-JP"/>
        </w:rPr>
        <w:t>マイナス記号が付いているのは</w:t>
      </w:r>
      <w:r w:rsidRPr="00B703B2">
        <w:rPr>
          <w:color w:val="FF0000"/>
          <w:lang w:val="ja-JP"/>
        </w:rPr>
        <w:t>、</w:t>
      </w:r>
      <w:r w:rsidRPr="00B703B2">
        <w:rPr>
          <w:rFonts w:hint="eastAsia"/>
          <w:color w:val="FF0000"/>
          <w:lang w:val="ja-JP"/>
        </w:rPr>
        <w:t>削除する行です</w:t>
      </w:r>
      <w:r w:rsidRPr="00B703B2">
        <w:rPr>
          <w:rFonts w:hint="eastAsia"/>
          <w:color w:val="FF0000"/>
          <w:lang w:val="ja-JP"/>
        </w:rPr>
        <w:t>.</w:t>
      </w:r>
      <w:r>
        <w:rPr>
          <w:color w:val="008000"/>
          <w:lang w:val="ja-JP"/>
        </w:rPr>
        <w:br/>
      </w:r>
      <w:r w:rsidRPr="00B703B2">
        <w:rPr>
          <w:b/>
          <w:color w:val="FF0000"/>
          <w:lang w:val="ja-JP"/>
        </w:rPr>
        <w:t>+</w:t>
      </w:r>
      <w:r>
        <w:rPr>
          <w:color w:val="008000"/>
          <w:lang w:val="ja-JP"/>
        </w:rPr>
        <w:t xml:space="preserve">// </w:t>
      </w:r>
      <w:r>
        <w:rPr>
          <w:color w:val="008000"/>
          <w:lang w:val="ja-JP"/>
        </w:rPr>
        <w:t>プラス記号が付いているのは追加する行です</w:t>
      </w:r>
      <w:r>
        <w:rPr>
          <w:rFonts w:hint="eastAsia"/>
          <w:color w:val="008000"/>
          <w:lang w:val="ja-JP"/>
        </w:rPr>
        <w:t>.</w:t>
      </w:r>
      <w:r>
        <w:rPr>
          <w:color w:val="008000"/>
          <w:lang w:val="ja-JP"/>
        </w:rPr>
        <w:br/>
        <w:t xml:space="preserve"> // </w:t>
      </w:r>
      <w:r>
        <w:rPr>
          <w:color w:val="008000"/>
          <w:lang w:val="ja-JP"/>
        </w:rPr>
        <w:t>どちらも付いていない場合は変更しない行です</w:t>
      </w:r>
      <w:r>
        <w:rPr>
          <w:rFonts w:hint="eastAsia"/>
          <w:color w:val="008000"/>
          <w:lang w:val="ja-JP"/>
        </w:rPr>
        <w:t>.</w:t>
      </w:r>
    </w:p>
    <w:p w:rsidR="00A3590B" w:rsidRDefault="00B703B2">
      <w:pPr>
        <w:rPr>
          <w:lang w:val="ja-JP"/>
        </w:rPr>
      </w:pPr>
      <w:r>
        <w:rPr>
          <w:rFonts w:hint="eastAsia"/>
          <w:lang w:val="ja-JP"/>
        </w:rPr>
        <w:t>また、</w:t>
      </w:r>
      <w:r w:rsidR="00A3590B">
        <w:rPr>
          <w:rFonts w:hint="eastAsia"/>
          <w:lang w:val="ja-JP"/>
        </w:rPr>
        <w:t>書き写す必要のないサンプルコード</w:t>
      </w:r>
      <w:r w:rsidR="00C35479">
        <w:rPr>
          <w:rFonts w:hint="eastAsia"/>
          <w:lang w:val="ja-JP"/>
        </w:rPr>
        <w:t>や特記事項</w:t>
      </w:r>
      <w:r w:rsidR="00A3590B">
        <w:rPr>
          <w:rFonts w:hint="eastAsia"/>
          <w:lang w:val="ja-JP"/>
        </w:rPr>
        <w:t>は</w:t>
      </w:r>
      <w:r w:rsidR="00C35479">
        <w:rPr>
          <w:rFonts w:hint="eastAsia"/>
          <w:lang w:val="ja-JP"/>
        </w:rPr>
        <w:t>、</w:t>
      </w:r>
      <w:r w:rsidR="00A3590B">
        <w:rPr>
          <w:rFonts w:hint="eastAsia"/>
          <w:lang w:val="ja-JP"/>
        </w:rPr>
        <w:t>以下のように黒枠で囲んで示すことにします。</w:t>
      </w:r>
    </w:p>
    <w:p w:rsidR="00A3590B" w:rsidRDefault="00B703B2" w:rsidP="00757244">
      <w:pPr>
        <w:pStyle w:val="af8"/>
        <w:rPr>
          <w:lang w:val="ja-JP"/>
        </w:rPr>
      </w:pPr>
      <w:r w:rsidRPr="00B703B2">
        <w:rPr>
          <w:rFonts w:hint="eastAsia"/>
          <w:b/>
          <w:lang w:val="ja-JP"/>
        </w:rPr>
        <w:t>[</w:t>
      </w:r>
      <w:r w:rsidRPr="00B703B2">
        <w:rPr>
          <w:rFonts w:hint="eastAsia"/>
          <w:b/>
          <w:lang w:val="ja-JP"/>
        </w:rPr>
        <w:t>補足</w:t>
      </w:r>
      <w:r w:rsidRPr="00B703B2">
        <w:rPr>
          <w:b/>
          <w:lang w:val="ja-JP"/>
        </w:rPr>
        <w:t>]</w:t>
      </w:r>
      <w:r w:rsidR="00A3590B">
        <w:rPr>
          <w:rFonts w:hint="eastAsia"/>
          <w:lang w:val="ja-JP"/>
        </w:rPr>
        <w:t xml:space="preserve"> </w:t>
      </w:r>
      <w:r w:rsidR="00A3590B">
        <w:rPr>
          <w:rFonts w:hint="eastAsia"/>
          <w:lang w:val="ja-JP"/>
        </w:rPr>
        <w:t>これは書き写さない</w:t>
      </w:r>
      <w:r>
        <w:rPr>
          <w:rFonts w:hint="eastAsia"/>
          <w:lang w:val="ja-JP"/>
        </w:rPr>
        <w:t>。</w:t>
      </w:r>
    </w:p>
    <w:p w:rsidR="0097014C" w:rsidRDefault="0097014C" w:rsidP="0097014C">
      <w:pPr>
        <w:rPr>
          <w:lang w:val="ja-JP"/>
        </w:rPr>
      </w:pPr>
      <w:r>
        <w:rPr>
          <w:lang w:val="ja-JP"/>
        </w:rPr>
        <w:br w:type="page"/>
      </w:r>
    </w:p>
    <w:p w:rsidR="00FB2A45" w:rsidRDefault="006E5064" w:rsidP="006E5064">
      <w:pPr>
        <w:pStyle w:val="1"/>
        <w:rPr>
          <w:lang w:val="ja-JP"/>
        </w:rPr>
      </w:pPr>
      <w:r>
        <w:rPr>
          <w:rFonts w:hint="eastAsia"/>
          <w:lang w:val="ja-JP"/>
        </w:rPr>
        <w:lastRenderedPageBreak/>
        <w:t>プロジェクトの作成</w:t>
      </w:r>
    </w:p>
    <w:p w:rsidR="00FF5754" w:rsidRDefault="002806DB" w:rsidP="00FF5754">
      <w:r>
        <w:rPr>
          <w:lang w:val="ja-JP"/>
        </w:rPr>
        <w:t>Visual Studio 201</w:t>
      </w:r>
      <w:r>
        <w:rPr>
          <w:rFonts w:hint="eastAsia"/>
          <w:lang w:val="ja-JP"/>
        </w:rPr>
        <w:t>7</w:t>
      </w:r>
      <w:r w:rsidR="006E5064">
        <w:rPr>
          <w:lang w:val="ja-JP"/>
        </w:rPr>
        <w:t>を起動してください。そして、メニューから「ファイル</w:t>
      </w:r>
      <w:r w:rsidR="006E5064">
        <w:rPr>
          <w:rFonts w:hint="eastAsia"/>
          <w:lang w:val="ja-JP"/>
        </w:rPr>
        <w:t>→新規作成→プロジェクト」を選択しましょう。</w:t>
      </w:r>
      <w:r>
        <w:rPr>
          <w:rFonts w:hint="eastAsia"/>
          <w:lang w:val="ja-JP"/>
        </w:rPr>
        <w:t>すると</w:t>
      </w:r>
      <w:r w:rsidR="006E5064">
        <w:rPr>
          <w:lang w:val="ja-JP"/>
        </w:rPr>
        <w:t>「新しいプロジェクト」ウィンドウが開きます。</w:t>
      </w:r>
      <w:r w:rsidR="005D2300">
        <w:rPr>
          <w:lang w:val="ja-JP"/>
        </w:rPr>
        <w:t>ウィンドウ</w:t>
      </w:r>
      <w:r w:rsidR="006E5064">
        <w:rPr>
          <w:lang w:val="ja-JP"/>
        </w:rPr>
        <w:t>左側パネルの「</w:t>
      </w:r>
      <w:r w:rsidR="006E5064">
        <w:rPr>
          <w:lang w:val="ja-JP"/>
        </w:rPr>
        <w:t>Visual C++</w:t>
      </w:r>
      <w:r w:rsidR="006E5064">
        <w:rPr>
          <w:lang w:val="ja-JP"/>
        </w:rPr>
        <w:t>」をクリックし、中央のテンプレートリストから「</w:t>
      </w:r>
      <w:r>
        <w:rPr>
          <w:rFonts w:hint="eastAsia"/>
          <w:lang w:val="ja-JP"/>
        </w:rPr>
        <w:t>空のプロジェクト</w:t>
      </w:r>
      <w:r w:rsidR="006E5064">
        <w:rPr>
          <w:lang w:val="ja-JP"/>
        </w:rPr>
        <w:t>」を選択します。</w:t>
      </w:r>
      <w:r w:rsidR="00FF5754">
        <w:rPr>
          <w:rFonts w:hint="eastAsia"/>
        </w:rPr>
        <w:t>「空のプロジェクト」では、</w:t>
      </w:r>
      <w:r w:rsidR="00FF5754">
        <w:rPr>
          <w:rFonts w:hint="eastAsia"/>
        </w:rPr>
        <w:t>Visual Studio</w:t>
      </w:r>
      <w:r w:rsidR="00FF5754">
        <w:rPr>
          <w:rFonts w:hint="eastAsia"/>
        </w:rPr>
        <w:t>は</w:t>
      </w:r>
      <w:r w:rsidR="00E114AC">
        <w:rPr>
          <w:rFonts w:hint="eastAsia"/>
        </w:rPr>
        <w:t>必要</w:t>
      </w:r>
      <w:r w:rsidR="00FF5754">
        <w:rPr>
          <w:rFonts w:hint="eastAsia"/>
        </w:rPr>
        <w:t>最小限のファイルとフォルダだけを作成します。ソースファイルやヘッダファイルは自分でプロジェクトに追加することになります。</w:t>
      </w:r>
    </w:p>
    <w:p w:rsidR="00482C20" w:rsidRPr="00482C20" w:rsidRDefault="00482C20" w:rsidP="00FF5754">
      <w:r>
        <w:rPr>
          <w:lang w:val="ja-JP"/>
        </w:rPr>
        <w:t>次に、これから作成</w:t>
      </w:r>
      <w:r>
        <w:t>するプロジェクトに名前をつけます。プロジェクト名は、プロジェクトを格納するフォルダや、作成される実行ファイルの名前にも使われます。講義資料では</w:t>
      </w:r>
      <w:r>
        <w:t>OpenGLTutorial</w:t>
      </w:r>
      <w:r>
        <w:t>としていますが、好きな名前を付けてもらって構いません。</w:t>
      </w:r>
    </w:p>
    <w:p w:rsidR="006E5064" w:rsidRDefault="007834DB" w:rsidP="006E5064">
      <w:r>
        <w:rPr>
          <w:lang w:val="ja-JP"/>
        </w:rPr>
        <w:t>それから、右下に「ソリューションのディレクトリを作成」というチェックボックスがあると思います。もしチェックが付いているなら、クリックしてチェックを外しておいてください。</w:t>
      </w:r>
      <w:r w:rsidR="00482C20">
        <w:t>名前を決め</w:t>
      </w:r>
      <w:r w:rsidR="005F7CA6">
        <w:t>、チェックが外れていることを確認し</w:t>
      </w:r>
      <w:r w:rsidR="00482C20">
        <w:t>たら「</w:t>
      </w:r>
      <w:r w:rsidR="00482C20">
        <w:rPr>
          <w:rFonts w:hint="eastAsia"/>
        </w:rPr>
        <w:t>OK</w:t>
      </w:r>
      <w:r w:rsidR="005F7CA6">
        <w:rPr>
          <w:rFonts w:hint="eastAsia"/>
        </w:rPr>
        <w:t>」ボタンをクリックしてプロジェクトを作成しましょう</w:t>
      </w:r>
      <w:r w:rsidR="00482C20">
        <w:rPr>
          <w:rFonts w:hint="eastAsia"/>
        </w:rPr>
        <w:t>。</w:t>
      </w:r>
    </w:p>
    <w:p w:rsidR="004A2014" w:rsidRDefault="004A2014" w:rsidP="004A2014">
      <w:pPr>
        <w:jc w:val="center"/>
        <w:rPr>
          <w:lang w:val="ja-JP"/>
        </w:rPr>
      </w:pPr>
      <w:r>
        <w:rPr>
          <w:noProof/>
        </w:rPr>
        <w:drawing>
          <wp:inline distT="0" distB="0" distL="0" distR="0">
            <wp:extent cx="5425440" cy="3767455"/>
            <wp:effectExtent l="0" t="0" r="3810" b="4445"/>
            <wp:docPr id="1" name="図 1" descr="C:\usr\local\projects\OpenGL3D2018\Doc\images\新しいプロジェク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r\local\projects\OpenGL3D2018\Doc\images\新しいプロジェクト.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440" cy="3767455"/>
                    </a:xfrm>
                    <a:prstGeom prst="rect">
                      <a:avLst/>
                    </a:prstGeom>
                    <a:noFill/>
                    <a:ln>
                      <a:noFill/>
                    </a:ln>
                  </pic:spPr>
                </pic:pic>
              </a:graphicData>
            </a:graphic>
          </wp:inline>
        </w:drawing>
      </w:r>
    </w:p>
    <w:p w:rsidR="007834DB" w:rsidRDefault="00B07131" w:rsidP="007414BA">
      <w:pPr>
        <w:pStyle w:val="af8"/>
        <w:rPr>
          <w:lang w:val="ja-JP"/>
        </w:rPr>
      </w:pPr>
      <w:r w:rsidRPr="00B07131">
        <w:rPr>
          <w:rFonts w:hint="eastAsia"/>
          <w:b/>
          <w:lang w:val="ja-JP"/>
        </w:rPr>
        <w:t>[</w:t>
      </w:r>
      <w:r w:rsidRPr="00B07131">
        <w:rPr>
          <w:rFonts w:hint="eastAsia"/>
          <w:b/>
          <w:lang w:val="ja-JP"/>
        </w:rPr>
        <w:t>補足</w:t>
      </w:r>
      <w:r w:rsidRPr="00B07131">
        <w:rPr>
          <w:rFonts w:hint="eastAsia"/>
          <w:b/>
          <w:lang w:val="ja-JP"/>
        </w:rPr>
        <w:t>]</w:t>
      </w:r>
      <w:r w:rsidR="00DB625D">
        <w:rPr>
          <w:lang w:val="ja-JP"/>
        </w:rPr>
        <w:t xml:space="preserve"> </w:t>
      </w:r>
      <w:r w:rsidR="007834DB">
        <w:rPr>
          <w:lang w:val="ja-JP"/>
        </w:rPr>
        <w:t>ソリューションは複数のプロジェクトをまとめて扱うための機能です。</w:t>
      </w:r>
      <w:r w:rsidR="007414BA">
        <w:rPr>
          <w:lang w:val="ja-JP"/>
        </w:rPr>
        <w:t>ソリューション用のフォルダを作ると、その中に複数のプロジェクト用フォルダを配置することができ、管理しやすくなります。しかし、今回のように</w:t>
      </w:r>
      <w:r w:rsidR="007834DB">
        <w:rPr>
          <w:lang w:val="ja-JP"/>
        </w:rPr>
        <w:t>ひとつのプロジェクト</w:t>
      </w:r>
      <w:r w:rsidR="007414BA">
        <w:rPr>
          <w:lang w:val="ja-JP"/>
        </w:rPr>
        <w:t>しか使わない</w:t>
      </w:r>
      <w:r>
        <w:rPr>
          <w:lang w:val="ja-JP"/>
        </w:rPr>
        <w:t>場合、ソリューション用フォルダは冗長になりますから、</w:t>
      </w:r>
      <w:r w:rsidR="007414BA">
        <w:rPr>
          <w:lang w:val="ja-JP"/>
        </w:rPr>
        <w:t>作成しないほうがいいでしょう。</w:t>
      </w:r>
    </w:p>
    <w:p w:rsidR="006E5064" w:rsidRPr="002E20FF" w:rsidRDefault="006E5064" w:rsidP="006E5064">
      <w:pPr>
        <w:spacing w:after="0" w:line="240" w:lineRule="auto"/>
      </w:pPr>
      <w:r>
        <w:br w:type="page"/>
      </w:r>
    </w:p>
    <w:p w:rsidR="006E5064" w:rsidRDefault="006E5064" w:rsidP="002E20FF">
      <w:pPr>
        <w:pStyle w:val="1"/>
      </w:pPr>
      <w:r>
        <w:lastRenderedPageBreak/>
        <w:t>Main.cpp</w:t>
      </w:r>
      <w:r>
        <w:t>を追加する</w:t>
      </w:r>
    </w:p>
    <w:p w:rsidR="006E5064" w:rsidRDefault="006E5064" w:rsidP="006E5064">
      <w:r>
        <w:rPr>
          <w:rFonts w:hint="eastAsia"/>
        </w:rPr>
        <w:t>それでは、最初のソースファイルを追加していきましょう。</w:t>
      </w:r>
      <w:r w:rsidR="001A28DF">
        <w:br/>
      </w:r>
      <w:r w:rsidRPr="00683435">
        <w:rPr>
          <w:rFonts w:hint="eastAsia"/>
        </w:rPr>
        <w:t>Visual Studio</w:t>
      </w:r>
      <w:r w:rsidRPr="00683435">
        <w:rPr>
          <w:rFonts w:hint="eastAsia"/>
        </w:rPr>
        <w:t>の右側に「ソリューション</w:t>
      </w:r>
      <w:r w:rsidRPr="00683435">
        <w:rPr>
          <w:rFonts w:hint="eastAsia"/>
        </w:rPr>
        <w:t xml:space="preserve"> </w:t>
      </w:r>
      <w:r w:rsidRPr="00683435">
        <w:rPr>
          <w:rFonts w:hint="eastAsia"/>
        </w:rPr>
        <w:t>エクスプローラー」</w:t>
      </w:r>
      <w:r>
        <w:rPr>
          <w:rFonts w:hint="eastAsia"/>
        </w:rPr>
        <w:t>パネル</w:t>
      </w:r>
      <w:r w:rsidRPr="00683435">
        <w:rPr>
          <w:rFonts w:hint="eastAsia"/>
        </w:rPr>
        <w:t>が開いていると思います。もし見つからないときは、メニューから「表示→ソリューション</w:t>
      </w:r>
      <w:r w:rsidRPr="00683435">
        <w:rPr>
          <w:rFonts w:hint="eastAsia"/>
        </w:rPr>
        <w:t xml:space="preserve"> </w:t>
      </w:r>
      <w:r w:rsidRPr="00683435">
        <w:rPr>
          <w:rFonts w:hint="eastAsia"/>
        </w:rPr>
        <w:t>エクスプローラー」を選択して「ソリューション</w:t>
      </w:r>
      <w:r w:rsidRPr="00683435">
        <w:rPr>
          <w:rFonts w:hint="eastAsia"/>
        </w:rPr>
        <w:t xml:space="preserve"> </w:t>
      </w:r>
      <w:r w:rsidRPr="00683435">
        <w:rPr>
          <w:rFonts w:hint="eastAsia"/>
        </w:rPr>
        <w:t>エクスプローラー」</w:t>
      </w:r>
      <w:r>
        <w:rPr>
          <w:rFonts w:hint="eastAsia"/>
        </w:rPr>
        <w:t>パネル</w:t>
      </w:r>
      <w:r w:rsidRPr="00683435">
        <w:rPr>
          <w:rFonts w:hint="eastAsia"/>
        </w:rPr>
        <w:t>を開いてください。</w:t>
      </w:r>
    </w:p>
    <w:p w:rsidR="006E5064" w:rsidRDefault="006E5064" w:rsidP="006E5064">
      <w:r>
        <w:t>「ソースファイル」フィルターを右クリックして右クリックメニューを開き、「追加</w:t>
      </w:r>
      <w:r>
        <w:t>→</w:t>
      </w:r>
      <w:r>
        <w:t>新しい項目」を選択して「新しい項目の追加」ウィンドウを開きます。右側パネルは「</w:t>
      </w:r>
      <w:r>
        <w:rPr>
          <w:rFonts w:hint="eastAsia"/>
        </w:rPr>
        <w:t>Visual C++</w:t>
      </w:r>
      <w:r>
        <w:rPr>
          <w:rFonts w:hint="eastAsia"/>
        </w:rPr>
        <w:t>」、中央パネルは「</w:t>
      </w:r>
      <w:r>
        <w:rPr>
          <w:rFonts w:hint="eastAsia"/>
        </w:rPr>
        <w:t>C++</w:t>
      </w:r>
      <w:r>
        <w:rPr>
          <w:rFonts w:hint="eastAsia"/>
        </w:rPr>
        <w:t>ファイル</w:t>
      </w:r>
      <w:r w:rsidR="00BA3048">
        <w:rPr>
          <w:rFonts w:hint="eastAsia"/>
        </w:rPr>
        <w:t>(.cpp)</w:t>
      </w:r>
      <w:r>
        <w:rPr>
          <w:rFonts w:hint="eastAsia"/>
        </w:rPr>
        <w:t>」が選択された状態になっていると思います。別の項目が選択されていた場合は、「</w:t>
      </w:r>
      <w:r>
        <w:rPr>
          <w:rFonts w:hint="eastAsia"/>
        </w:rPr>
        <w:t>Visual C++</w:t>
      </w:r>
      <w:r>
        <w:rPr>
          <w:rFonts w:hint="eastAsia"/>
        </w:rPr>
        <w:t>」「</w:t>
      </w:r>
      <w:r>
        <w:rPr>
          <w:rFonts w:hint="eastAsia"/>
        </w:rPr>
        <w:t>C++</w:t>
      </w:r>
      <w:r>
        <w:rPr>
          <w:rFonts w:hint="eastAsia"/>
        </w:rPr>
        <w:t>ファイル</w:t>
      </w:r>
      <w:r w:rsidR="00BA3048">
        <w:rPr>
          <w:rFonts w:hint="eastAsia"/>
        </w:rPr>
        <w:t>(.cpp)</w:t>
      </w:r>
      <w:r>
        <w:rPr>
          <w:rFonts w:hint="eastAsia"/>
        </w:rPr>
        <w:t>」をクリックして選択状態にして下さい。</w:t>
      </w:r>
    </w:p>
    <w:p w:rsidR="006E5064" w:rsidRDefault="006E5064" w:rsidP="006E5064">
      <w:r>
        <w:t>ウィンドウ下部の「名前」テキストボックスの内容を「</w:t>
      </w:r>
      <w:r>
        <w:t>Source.cpp</w:t>
      </w:r>
      <w:r>
        <w:t>」から「</w:t>
      </w:r>
      <w:r>
        <w:rPr>
          <w:rFonts w:hint="eastAsia"/>
        </w:rPr>
        <w:t>Main.cpp</w:t>
      </w:r>
      <w:r>
        <w:t>」に変更します。さらに、「場所」テキストボックスの内容は</w:t>
      </w:r>
      <w:r>
        <w:rPr>
          <w:rFonts w:hint="eastAsia"/>
        </w:rPr>
        <w:t>プロジェクトのルートフォルダ</w:t>
      </w:r>
      <w:r>
        <w:t>になっていると思います。これを「プロジェクトのルートフォルダ</w:t>
      </w:r>
      <w:r w:rsidR="00E16C18">
        <w:rPr>
          <w:rFonts w:hint="eastAsia"/>
        </w:rPr>
        <w:t>\</w:t>
      </w:r>
      <w:r>
        <w:rPr>
          <w:rFonts w:hint="eastAsia"/>
        </w:rPr>
        <w:t>Src</w:t>
      </w:r>
      <w:r>
        <w:t>」となるように変更しましょう。</w:t>
      </w:r>
    </w:p>
    <w:p w:rsidR="006E5064" w:rsidRDefault="00A22650" w:rsidP="0045203A">
      <w:pPr>
        <w:pStyle w:val="af8"/>
      </w:pPr>
      <w:r>
        <w:t>D</w:t>
      </w:r>
      <w:r w:rsidR="006E5064">
        <w:t>:\</w:t>
      </w:r>
      <w:r>
        <w:t>Your</w:t>
      </w:r>
      <w:r w:rsidR="006E5064">
        <w:t>\</w:t>
      </w:r>
      <w:r>
        <w:t>Project</w:t>
      </w:r>
      <w:r w:rsidR="006E5064" w:rsidRPr="008F5E79">
        <w:t>\</w:t>
      </w:r>
      <w:r>
        <w:t>Folder</w:t>
      </w:r>
      <w:r w:rsidR="00E16C18">
        <w:t>\</w:t>
      </w:r>
      <w:r w:rsidR="006E5064">
        <w:t>OpenGLTutorial\</w:t>
      </w:r>
    </w:p>
    <w:p w:rsidR="006E5064" w:rsidRDefault="006E5064" w:rsidP="006E5064">
      <w:pPr>
        <w:ind w:firstLineChars="2000" w:firstLine="4400"/>
      </w:pPr>
      <w:r>
        <w:t>↓</w:t>
      </w:r>
    </w:p>
    <w:p w:rsidR="006E5064" w:rsidRDefault="00A22650" w:rsidP="006E5064">
      <w:pPr>
        <w:pStyle w:val="ac"/>
      </w:pPr>
      <w:r>
        <w:t>D:\Your\Project</w:t>
      </w:r>
      <w:r w:rsidRPr="008F5E79">
        <w:t>\</w:t>
      </w:r>
      <w:r>
        <w:t>Folder</w:t>
      </w:r>
      <w:r w:rsidR="006E5064" w:rsidRPr="008F5E79">
        <w:t>\</w:t>
      </w:r>
      <w:r w:rsidR="006E5064">
        <w:t>OpenGLTutorial</w:t>
      </w:r>
      <w:r w:rsidR="006E5064" w:rsidRPr="008F5E79">
        <w:t>\</w:t>
      </w:r>
      <w:r w:rsidR="006E5064" w:rsidRPr="00757147">
        <w:rPr>
          <w:b/>
          <w:color w:val="FF0000"/>
        </w:rPr>
        <w:t>Src</w:t>
      </w:r>
    </w:p>
    <w:p w:rsidR="006E5064" w:rsidRDefault="006E5064" w:rsidP="006E5064">
      <w:r>
        <w:rPr>
          <w:rFonts w:hint="eastAsia"/>
        </w:rPr>
        <w:t>変更したら「追加」ボタンをクリックします。</w:t>
      </w:r>
      <w:r>
        <w:t>「ソリューション</w:t>
      </w:r>
      <w:r>
        <w:t xml:space="preserve"> </w:t>
      </w:r>
      <w:r>
        <w:t>エクスプローラー」パネルに「</w:t>
      </w:r>
      <w:r>
        <w:rPr>
          <w:rFonts w:hint="eastAsia"/>
        </w:rPr>
        <w:t>Main.cpp</w:t>
      </w:r>
      <w:r>
        <w:rPr>
          <w:rFonts w:hint="eastAsia"/>
        </w:rPr>
        <w:t>」が追加されていることを確認して下さい。</w:t>
      </w:r>
      <w:r w:rsidR="001B68E0">
        <w:rPr>
          <w:rFonts w:hint="eastAsia"/>
        </w:rPr>
        <w:t>わざわざフォルダを作るのは、</w:t>
      </w:r>
      <w:r w:rsidR="001B68E0">
        <w:rPr>
          <w:rFonts w:hint="eastAsia"/>
        </w:rPr>
        <w:t>Visual Studio</w:t>
      </w:r>
      <w:r w:rsidR="001B68E0">
        <w:rPr>
          <w:rFonts w:hint="eastAsia"/>
        </w:rPr>
        <w:t>が作るファイルと、自分が作るファイルを、簡単に区別できるようにするためです。</w:t>
      </w:r>
    </w:p>
    <w:p w:rsidR="006E5064" w:rsidRDefault="006E5064" w:rsidP="006E5064">
      <w:r>
        <w:t>それでは、最初のプログラムを書いていきます。「</w:t>
      </w:r>
      <w:r>
        <w:rPr>
          <w:rFonts w:hint="eastAsia"/>
        </w:rPr>
        <w:t>Main.cpp</w:t>
      </w:r>
      <w:r>
        <w:rPr>
          <w:rFonts w:hint="eastAsia"/>
        </w:rPr>
        <w:t>」をダブルクリックして開き、次のコードを入力して下さい。</w:t>
      </w:r>
    </w:p>
    <w:p w:rsidR="006E5064" w:rsidRPr="00B75A50" w:rsidRDefault="00952070" w:rsidP="00B75A50">
      <w:pPr>
        <w:pStyle w:val="ac"/>
        <w:rPr>
          <w:color w:val="008000"/>
        </w:rPr>
      </w:pPr>
      <w:r w:rsidRPr="00B703B2">
        <w:rPr>
          <w:b/>
          <w:color w:val="FF0000"/>
          <w:lang w:val="ja-JP"/>
        </w:rPr>
        <w:t>+</w:t>
      </w:r>
      <w:r w:rsidR="00B75A50">
        <w:rPr>
          <w:color w:val="008000"/>
        </w:rPr>
        <w:t>/**</w:t>
      </w:r>
      <w:r w:rsidR="00B75A50">
        <w:rPr>
          <w:color w:val="008000"/>
        </w:rPr>
        <w:br/>
      </w:r>
      <w:r w:rsidRPr="00B703B2">
        <w:rPr>
          <w:b/>
          <w:color w:val="FF0000"/>
          <w:lang w:val="ja-JP"/>
        </w:rPr>
        <w:t>+</w:t>
      </w:r>
      <w:r w:rsidR="00B75A50">
        <w:rPr>
          <w:color w:val="008000"/>
        </w:rPr>
        <w:t>* @file Main.cpp</w:t>
      </w:r>
      <w:r w:rsidR="00B75A50">
        <w:rPr>
          <w:color w:val="008000"/>
        </w:rPr>
        <w:br/>
      </w:r>
      <w:r w:rsidRPr="00B703B2">
        <w:rPr>
          <w:b/>
          <w:color w:val="FF0000"/>
          <w:lang w:val="ja-JP"/>
        </w:rPr>
        <w:t>+</w:t>
      </w:r>
      <w:r w:rsidR="00B75A50">
        <w:rPr>
          <w:color w:val="008000"/>
        </w:rPr>
        <w:t>*/</w:t>
      </w:r>
      <w:r w:rsidR="00B75A50">
        <w:rPr>
          <w:color w:val="008000"/>
        </w:rPr>
        <w:br/>
      </w:r>
      <w:r w:rsidRPr="00B703B2">
        <w:rPr>
          <w:b/>
          <w:color w:val="FF0000"/>
          <w:lang w:val="ja-JP"/>
        </w:rPr>
        <w:t>+</w:t>
      </w:r>
      <w:r w:rsidR="00B75A50">
        <w:rPr>
          <w:color w:val="008000"/>
        </w:rPr>
        <w:br/>
      </w:r>
      <w:r w:rsidRPr="00B703B2">
        <w:rPr>
          <w:b/>
          <w:color w:val="FF0000"/>
          <w:lang w:val="ja-JP"/>
        </w:rPr>
        <w:t>+</w:t>
      </w:r>
      <w:r>
        <w:rPr>
          <w:color w:val="008000"/>
        </w:rPr>
        <w:t>/**</w:t>
      </w:r>
      <w:r>
        <w:rPr>
          <w:color w:val="008000"/>
        </w:rPr>
        <w:br/>
      </w:r>
      <w:r w:rsidRPr="00B703B2">
        <w:rPr>
          <w:b/>
          <w:color w:val="FF0000"/>
          <w:lang w:val="ja-JP"/>
        </w:rPr>
        <w:t>+</w:t>
      </w:r>
      <w:r>
        <w:rPr>
          <w:color w:val="008000"/>
        </w:rPr>
        <w:t>*</w:t>
      </w:r>
      <w:r w:rsidR="00B75A50">
        <w:rPr>
          <w:color w:val="008000"/>
        </w:rPr>
        <w:t xml:space="preserve"> </w:t>
      </w:r>
      <w:r w:rsidR="00B75A50">
        <w:rPr>
          <w:color w:val="008000"/>
        </w:rPr>
        <w:t>エントリ</w:t>
      </w:r>
      <w:r w:rsidR="00B75A50">
        <w:rPr>
          <w:rFonts w:hint="eastAsia"/>
          <w:color w:val="008000"/>
        </w:rPr>
        <w:t>ー</w:t>
      </w:r>
      <w:r w:rsidR="00B75A50">
        <w:rPr>
          <w:color w:val="008000"/>
        </w:rPr>
        <w:t>ポイント</w:t>
      </w:r>
      <w:r w:rsidR="00B75A50">
        <w:rPr>
          <w:color w:val="008000"/>
        </w:rPr>
        <w:t>.</w:t>
      </w:r>
      <w:r>
        <w:rPr>
          <w:color w:val="008000"/>
        </w:rPr>
        <w:br/>
      </w:r>
      <w:r w:rsidRPr="00B703B2">
        <w:rPr>
          <w:b/>
          <w:color w:val="FF0000"/>
          <w:lang w:val="ja-JP"/>
        </w:rPr>
        <w:t>+</w:t>
      </w:r>
      <w:r>
        <w:rPr>
          <w:color w:val="008000"/>
        </w:rPr>
        <w:t>*/</w:t>
      </w:r>
      <w:r w:rsidR="00B75A50">
        <w:br/>
      </w:r>
      <w:r w:rsidRPr="00B703B2">
        <w:rPr>
          <w:b/>
          <w:color w:val="FF0000"/>
          <w:lang w:val="ja-JP"/>
        </w:rPr>
        <w:t>+</w:t>
      </w:r>
      <w:r w:rsidR="006E5064">
        <w:rPr>
          <w:color w:val="0000FF"/>
        </w:rPr>
        <w:t>int</w:t>
      </w:r>
      <w:r w:rsidR="006E5064">
        <w:t xml:space="preserve"> </w:t>
      </w:r>
      <w:r w:rsidR="00C82186">
        <w:t>m</w:t>
      </w:r>
      <w:r w:rsidR="006E5064">
        <w:t>ain()</w:t>
      </w:r>
      <w:r w:rsidR="006E5064">
        <w:br/>
      </w:r>
      <w:r w:rsidRPr="00B703B2">
        <w:rPr>
          <w:b/>
          <w:color w:val="FF0000"/>
          <w:lang w:val="ja-JP"/>
        </w:rPr>
        <w:t>+</w:t>
      </w:r>
      <w:r w:rsidR="006E5064">
        <w:t>{</w:t>
      </w:r>
      <w:r w:rsidR="006E5064">
        <w:br/>
      </w:r>
      <w:r w:rsidRPr="00B703B2">
        <w:rPr>
          <w:b/>
          <w:color w:val="FF0000"/>
          <w:lang w:val="ja-JP"/>
        </w:rPr>
        <w:t>+</w:t>
      </w:r>
      <w:r>
        <w:t xml:space="preserve">  </w:t>
      </w:r>
      <w:r w:rsidR="006E5064">
        <w:rPr>
          <w:color w:val="0000FF"/>
        </w:rPr>
        <w:t>return</w:t>
      </w:r>
      <w:r w:rsidR="006E5064">
        <w:t xml:space="preserve"> 0;</w:t>
      </w:r>
      <w:r w:rsidR="006E5064">
        <w:br/>
      </w:r>
      <w:r w:rsidRPr="00B703B2">
        <w:rPr>
          <w:b/>
          <w:color w:val="FF0000"/>
          <w:lang w:val="ja-JP"/>
        </w:rPr>
        <w:t>+</w:t>
      </w:r>
      <w:r w:rsidR="006E5064">
        <w:t>}</w:t>
      </w:r>
    </w:p>
    <w:p w:rsidR="006E5064" w:rsidRDefault="006E5064" w:rsidP="006E5064">
      <w:r>
        <w:rPr>
          <w:rFonts w:hint="eastAsia"/>
        </w:rPr>
        <w:t>入力が終わったら、ツールバーの「ローカル</w:t>
      </w:r>
      <w:r>
        <w:rPr>
          <w:rFonts w:hint="eastAsia"/>
        </w:rPr>
        <w:t>Windows</w:t>
      </w:r>
      <w:r>
        <w:rPr>
          <w:rFonts w:hint="eastAsia"/>
        </w:rPr>
        <w:t>デバッガー」をクリック</w:t>
      </w:r>
      <w:r>
        <w:rPr>
          <w:rFonts w:hint="eastAsia"/>
        </w:rPr>
        <w:t>(</w:t>
      </w:r>
      <w:r>
        <w:rPr>
          <w:rFonts w:hint="eastAsia"/>
        </w:rPr>
        <w:t>あるいはメニューから「デバッグ→デバッグの開始」をクリック</w:t>
      </w:r>
      <w:r>
        <w:rPr>
          <w:rFonts w:hint="eastAsia"/>
        </w:rPr>
        <w:t>)</w:t>
      </w:r>
      <w:r>
        <w:rPr>
          <w:rFonts w:hint="eastAsia"/>
        </w:rPr>
        <w:t>してビルド・起動してみましょう。正しく入力できていれば、出力ウィンドウに</w:t>
      </w:r>
    </w:p>
    <w:p w:rsidR="006E5064" w:rsidRDefault="006E5064" w:rsidP="00CE005C">
      <w:pPr>
        <w:pStyle w:val="af8"/>
      </w:pPr>
      <w:r w:rsidRPr="00244ED0">
        <w:rPr>
          <w:rFonts w:hint="eastAsia"/>
        </w:rPr>
        <w:lastRenderedPageBreak/>
        <w:t>プログラム</w:t>
      </w:r>
      <w:r>
        <w:rPr>
          <w:rFonts w:hint="eastAsia"/>
        </w:rPr>
        <w:t xml:space="preserve"> '[5956] </w:t>
      </w:r>
      <w:r w:rsidR="00C82186">
        <w:t>OpenGL</w:t>
      </w:r>
      <w:r>
        <w:t>Tutorial</w:t>
      </w:r>
      <w:r w:rsidRPr="00244ED0">
        <w:rPr>
          <w:rFonts w:hint="eastAsia"/>
        </w:rPr>
        <w:t xml:space="preserve">.exe' </w:t>
      </w:r>
      <w:r w:rsidRPr="00244ED0">
        <w:rPr>
          <w:rFonts w:hint="eastAsia"/>
        </w:rPr>
        <w:t>はコード</w:t>
      </w:r>
      <w:r w:rsidRPr="00244ED0">
        <w:rPr>
          <w:rFonts w:hint="eastAsia"/>
        </w:rPr>
        <w:t xml:space="preserve"> 0 (0x0) </w:t>
      </w:r>
      <w:r w:rsidRPr="00244ED0">
        <w:rPr>
          <w:rFonts w:hint="eastAsia"/>
        </w:rPr>
        <w:t>で終了しました。</w:t>
      </w:r>
    </w:p>
    <w:p w:rsidR="006E5064" w:rsidRDefault="00C82186" w:rsidP="006E5064">
      <w:r>
        <w:rPr>
          <w:rFonts w:hint="eastAsia"/>
        </w:rPr>
        <w:t>のような文章が表示されると思います</w:t>
      </w:r>
      <w:r w:rsidR="006E5064">
        <w:rPr>
          <w:rFonts w:hint="eastAsia"/>
        </w:rPr>
        <w:t>。エラーが表示された場合は、コードを</w:t>
      </w:r>
      <w:r w:rsidR="00F24767">
        <w:rPr>
          <w:rFonts w:hint="eastAsia"/>
        </w:rPr>
        <w:t>確認・</w:t>
      </w:r>
      <w:r w:rsidR="006E5064">
        <w:rPr>
          <w:rFonts w:hint="eastAsia"/>
        </w:rPr>
        <w:t>修正してもういちどビルド・起動して下さい。</w:t>
      </w:r>
    </w:p>
    <w:p w:rsidR="006E5064" w:rsidRDefault="00143D7C" w:rsidP="006E5064">
      <w:r>
        <w:rPr>
          <w:rFonts w:hint="eastAsia"/>
        </w:rPr>
        <w:t>今度は成功したでしょう</w:t>
      </w:r>
      <w:r w:rsidR="006E5064">
        <w:rPr>
          <w:rFonts w:hint="eastAsia"/>
        </w:rPr>
        <w:t>か？</w:t>
      </w:r>
      <w:r w:rsidR="00675E8C">
        <w:t>おめでとうございます！</w:t>
      </w:r>
      <w:r w:rsidR="00C82186">
        <w:rPr>
          <w:rFonts w:hint="eastAsia"/>
        </w:rPr>
        <w:t>Win32</w:t>
      </w:r>
      <w:r w:rsidR="00C82186">
        <w:rPr>
          <w:rFonts w:hint="eastAsia"/>
        </w:rPr>
        <w:t>コンソール</w:t>
      </w:r>
      <w:r w:rsidR="006E5064">
        <w:t>アプリケーションが作成できました！</w:t>
      </w:r>
    </w:p>
    <w:p w:rsidR="002E20FF" w:rsidRDefault="002E20FF" w:rsidP="006E5064"/>
    <w:p w:rsidR="006E5064" w:rsidRDefault="00D03E40" w:rsidP="002E20FF">
      <w:pPr>
        <w:pStyle w:val="1"/>
      </w:pPr>
      <w:r>
        <w:t>OpenGL</w:t>
      </w:r>
      <w:r>
        <w:t>の初期化</w:t>
      </w:r>
    </w:p>
    <w:p w:rsidR="002E65F5" w:rsidRDefault="00C13AB3" w:rsidP="00D03E40">
      <w:r>
        <w:rPr>
          <w:rFonts w:hint="eastAsia"/>
        </w:rPr>
        <w:t>「</w:t>
      </w:r>
      <w:r w:rsidR="00D03E40">
        <w:rPr>
          <w:rFonts w:hint="eastAsia"/>
        </w:rPr>
        <w:t>OpenGL</w:t>
      </w:r>
      <w:r w:rsidR="00D03E40">
        <w:rPr>
          <w:rFonts w:hint="eastAsia"/>
        </w:rPr>
        <w:t>はクロスプラットフォーム</w:t>
      </w:r>
      <w:r>
        <w:rPr>
          <w:rFonts w:hint="eastAsia"/>
        </w:rPr>
        <w:t>なライブラリである」</w:t>
      </w:r>
      <w:r w:rsidR="00D03E40">
        <w:rPr>
          <w:rFonts w:hint="eastAsia"/>
        </w:rPr>
        <w:t>と説明</w:t>
      </w:r>
      <w:r w:rsidR="002E20FF">
        <w:rPr>
          <w:rFonts w:hint="eastAsia"/>
        </w:rPr>
        <w:t>しました。しかし、</w:t>
      </w:r>
      <w:r>
        <w:rPr>
          <w:rFonts w:hint="eastAsia"/>
        </w:rPr>
        <w:t>その</w:t>
      </w:r>
      <w:r w:rsidR="00D03E40">
        <w:rPr>
          <w:rFonts w:hint="eastAsia"/>
        </w:rPr>
        <w:t>初期化方法はプラットフォームごとに</w:t>
      </w:r>
      <w:r w:rsidR="002E20FF">
        <w:rPr>
          <w:rFonts w:hint="eastAsia"/>
        </w:rPr>
        <w:t>違</w:t>
      </w:r>
      <w:r>
        <w:rPr>
          <w:rFonts w:hint="eastAsia"/>
        </w:rPr>
        <w:t>っています</w:t>
      </w:r>
      <w:r w:rsidR="00D03E40">
        <w:rPr>
          <w:rFonts w:hint="eastAsia"/>
        </w:rPr>
        <w:t>。</w:t>
      </w:r>
      <w:r>
        <w:t>その理由は</w:t>
      </w:r>
      <w:r w:rsidR="002E20FF">
        <w:t>、</w:t>
      </w:r>
      <w:r w:rsidR="00D03E40">
        <w:t>ウィンドウの</w:t>
      </w:r>
      <w:r>
        <w:t>作成方法や画面に描画する方法が</w:t>
      </w:r>
      <w:r w:rsidR="00D03E40">
        <w:t>プラットフォームによって</w:t>
      </w:r>
      <w:r>
        <w:t>異なっているからです。</w:t>
      </w:r>
      <w:r>
        <w:rPr>
          <w:rFonts w:hint="eastAsia"/>
        </w:rPr>
        <w:t>OpenGL</w:t>
      </w:r>
      <w:r>
        <w:rPr>
          <w:rFonts w:hint="eastAsia"/>
        </w:rPr>
        <w:t>は共通のグラフィックス機能を提供するのが主な目的なので、</w:t>
      </w:r>
      <w:r>
        <w:t>初期化に関しては各プラットフォーム上で動作する</w:t>
      </w:r>
      <w:r>
        <w:rPr>
          <w:rFonts w:hint="eastAsia"/>
        </w:rPr>
        <w:t>OpenGL</w:t>
      </w:r>
      <w:r>
        <w:rPr>
          <w:rFonts w:hint="eastAsia"/>
        </w:rPr>
        <w:t>実装の提供者に一任されてい</w:t>
      </w:r>
      <w:r w:rsidR="0029615D">
        <w:rPr>
          <w:rFonts w:hint="eastAsia"/>
        </w:rPr>
        <w:t>ま</w:t>
      </w:r>
      <w:r>
        <w:rPr>
          <w:rFonts w:hint="eastAsia"/>
        </w:rPr>
        <w:t>す</w:t>
      </w:r>
      <w:r w:rsidR="00D03E40">
        <w:t>。</w:t>
      </w:r>
    </w:p>
    <w:p w:rsidR="00AB198A" w:rsidRDefault="00E50C99" w:rsidP="00D03E40">
      <w:r>
        <w:rPr>
          <w:rFonts w:hint="eastAsia"/>
        </w:rPr>
        <w:t>せっかくのクロスプラットフォーム</w:t>
      </w:r>
      <w:r w:rsidR="00CF1347">
        <w:rPr>
          <w:rFonts w:hint="eastAsia"/>
        </w:rPr>
        <w:t>ライブラリなのに、</w:t>
      </w:r>
      <w:r w:rsidR="006B7B7E">
        <w:rPr>
          <w:rFonts w:hint="eastAsia"/>
        </w:rPr>
        <w:t>これではとても不便です。そう思った人は</w:t>
      </w:r>
      <w:r>
        <w:rPr>
          <w:rFonts w:hint="eastAsia"/>
        </w:rPr>
        <w:t>世の中に何人もいて、この問題をなんとかしてくれる</w:t>
      </w:r>
      <w:r w:rsidR="006B7B7E">
        <w:rPr>
          <w:rFonts w:hint="eastAsia"/>
        </w:rPr>
        <w:t>とても</w:t>
      </w:r>
      <w:r>
        <w:rPr>
          <w:rFonts w:hint="eastAsia"/>
        </w:rPr>
        <w:t>便利なライブラリを作ってくれています。本講義でもそういったライブラリを使っていきますが、一方で、どのようなコードで初期化が行われるかを全く知らない、というのもあまりよろしく</w:t>
      </w:r>
      <w:r w:rsidR="002A0FB0">
        <w:rPr>
          <w:rFonts w:hint="eastAsia"/>
        </w:rPr>
        <w:t>ありません</w:t>
      </w:r>
      <w:r>
        <w:rPr>
          <w:rFonts w:hint="eastAsia"/>
        </w:rPr>
        <w:t>。そこで、初期化の内容をかいつまんで説明することにします</w:t>
      </w:r>
      <w:r w:rsidR="00AB198A">
        <w:rPr>
          <w:rFonts w:hint="eastAsia"/>
        </w:rPr>
        <w:t>。</w:t>
      </w:r>
    </w:p>
    <w:p w:rsidR="00D03E40" w:rsidRPr="00AB198A" w:rsidRDefault="005E71BC" w:rsidP="00D03E40">
      <w:pPr>
        <w:rPr>
          <w:b/>
        </w:rPr>
      </w:pPr>
      <w:r w:rsidRPr="00AB198A">
        <w:rPr>
          <w:rFonts w:hint="eastAsia"/>
          <w:b/>
        </w:rPr>
        <w:t>※</w:t>
      </w:r>
      <w:r w:rsidR="006657A7" w:rsidRPr="00AB198A">
        <w:rPr>
          <w:rFonts w:hint="eastAsia"/>
          <w:b/>
        </w:rPr>
        <w:t>この</w:t>
      </w:r>
      <w:r w:rsidRPr="00AB198A">
        <w:rPr>
          <w:rFonts w:hint="eastAsia"/>
          <w:b/>
        </w:rPr>
        <w:t>章の</w:t>
      </w:r>
      <w:r w:rsidR="006657A7" w:rsidRPr="00AB198A">
        <w:rPr>
          <w:rFonts w:hint="eastAsia"/>
          <w:b/>
        </w:rPr>
        <w:t>コードは</w:t>
      </w:r>
      <w:r w:rsidR="000C13CE" w:rsidRPr="00AB198A">
        <w:rPr>
          <w:rFonts w:hint="eastAsia"/>
          <w:b/>
        </w:rPr>
        <w:t>説明用なので</w:t>
      </w:r>
      <w:r w:rsidR="006657A7" w:rsidRPr="00AB198A">
        <w:rPr>
          <w:rFonts w:hint="eastAsia"/>
          <w:b/>
        </w:rPr>
        <w:t>実装しないでください</w:t>
      </w:r>
    </w:p>
    <w:p w:rsidR="00E50C99" w:rsidRDefault="00E50C99" w:rsidP="00E50C99">
      <w:pPr>
        <w:pStyle w:val="2"/>
      </w:pPr>
      <w:r>
        <w:rPr>
          <w:rFonts w:hint="eastAsia"/>
        </w:rPr>
        <w:t>OpenGL</w:t>
      </w:r>
      <w:r>
        <w:rPr>
          <w:rFonts w:hint="eastAsia"/>
        </w:rPr>
        <w:t>コンテキスト</w:t>
      </w:r>
    </w:p>
    <w:p w:rsidR="008739A1" w:rsidRDefault="00D03E40" w:rsidP="00D03E40">
      <w:r>
        <w:t>OpenGL</w:t>
      </w:r>
      <w:r>
        <w:t>の初期化は</w:t>
      </w:r>
      <w:r>
        <w:rPr>
          <w:rFonts w:hint="eastAsia"/>
        </w:rPr>
        <w:t>2</w:t>
      </w:r>
      <w:r>
        <w:rPr>
          <w:rFonts w:hint="eastAsia"/>
        </w:rPr>
        <w:t>段階からなり、最初は「</w:t>
      </w:r>
      <w:r>
        <w:rPr>
          <w:rFonts w:hint="eastAsia"/>
        </w:rPr>
        <w:t>OpenGL</w:t>
      </w:r>
      <w:r>
        <w:rPr>
          <w:rFonts w:hint="eastAsia"/>
        </w:rPr>
        <w:t>コンテキスト」というものを作成します。</w:t>
      </w:r>
      <w:r w:rsidR="00655A8E">
        <w:br/>
      </w:r>
      <w:r w:rsidR="00285BEB">
        <w:rPr>
          <w:rFonts w:hint="eastAsia"/>
        </w:rPr>
        <w:t>OpenGL</w:t>
      </w:r>
      <w:r w:rsidR="00285BEB">
        <w:rPr>
          <w:rFonts w:hint="eastAsia"/>
        </w:rPr>
        <w:t>コンテキストは、</w:t>
      </w:r>
      <w:r w:rsidR="00285BEB">
        <w:rPr>
          <w:rFonts w:hint="eastAsia"/>
        </w:rPr>
        <w:t>OpenGL</w:t>
      </w:r>
      <w:r w:rsidR="00285BEB">
        <w:rPr>
          <w:rFonts w:hint="eastAsia"/>
        </w:rPr>
        <w:t>実行におけるあらゆる状態を保持します。</w:t>
      </w:r>
      <w:r w:rsidR="00C93E75">
        <w:rPr>
          <w:rFonts w:hint="eastAsia"/>
        </w:rPr>
        <w:t>また、実行環境による差異を吸収する役割も持っています。</w:t>
      </w:r>
      <w:r w:rsidR="00C44A81">
        <w:rPr>
          <w:rFonts w:hint="eastAsia"/>
        </w:rPr>
        <w:t>Windows</w:t>
      </w:r>
      <w:r w:rsidR="00C44A81">
        <w:rPr>
          <w:rFonts w:hint="eastAsia"/>
        </w:rPr>
        <w:t>では、</w:t>
      </w:r>
      <w:r w:rsidR="00C44A81">
        <w:rPr>
          <w:rFonts w:hint="eastAsia"/>
        </w:rPr>
        <w:t>OpenGL</w:t>
      </w:r>
      <w:r w:rsidR="00C44A81">
        <w:rPr>
          <w:rFonts w:hint="eastAsia"/>
        </w:rPr>
        <w:t>コンテキストを作成し、ウィンドウを表示するコードは次のようになります。</w:t>
      </w:r>
    </w:p>
    <w:p w:rsidR="00C44A81" w:rsidRPr="00D30D66" w:rsidRDefault="008739A1" w:rsidP="008145B3">
      <w:pPr>
        <w:pStyle w:val="af8"/>
      </w:pPr>
      <w:r>
        <w:rPr>
          <w:color w:val="808080"/>
        </w:rPr>
        <w:t>#include</w:t>
      </w:r>
      <w:r>
        <w:t xml:space="preserve"> &lt;Windows.h&gt;</w:t>
      </w:r>
      <w:r w:rsidR="00D30D66">
        <w:br/>
      </w:r>
      <w:r>
        <w:rPr>
          <w:color w:val="808080"/>
        </w:rPr>
        <w:t>#include</w:t>
      </w:r>
      <w:r>
        <w:t xml:space="preserve"> &lt;GL/GL.h&gt;</w:t>
      </w:r>
      <w:r w:rsidR="00D30D66">
        <w:br/>
      </w:r>
      <w:r>
        <w:rPr>
          <w:color w:val="808080"/>
        </w:rPr>
        <w:t>#pragma</w:t>
      </w:r>
      <w:r>
        <w:t xml:space="preserve"> </w:t>
      </w:r>
      <w:r>
        <w:rPr>
          <w:color w:val="808080"/>
        </w:rPr>
        <w:t>comment</w:t>
      </w:r>
      <w:r>
        <w:t xml:space="preserve"> (</w:t>
      </w:r>
      <w:r>
        <w:rPr>
          <w:color w:val="808080"/>
        </w:rPr>
        <w:t>lib</w:t>
      </w:r>
      <w:r>
        <w:t>, "opengl32.lib"</w:t>
      </w:r>
      <w:r w:rsidR="00D30D66">
        <w:t>)</w:t>
      </w:r>
      <w:r w:rsidR="00D30D66">
        <w:br/>
      </w:r>
      <w:r w:rsidR="00D30D66">
        <w:br/>
      </w:r>
      <w:r>
        <w:rPr>
          <w:color w:val="2B91AF"/>
        </w:rPr>
        <w:t>LRESULT</w:t>
      </w:r>
      <w:r>
        <w:t xml:space="preserve"> </w:t>
      </w:r>
      <w:r>
        <w:rPr>
          <w:color w:val="6F008A"/>
        </w:rPr>
        <w:t>CALLBACK</w:t>
      </w:r>
      <w:r>
        <w:t xml:space="preserve"> WndProc(</w:t>
      </w:r>
      <w:r>
        <w:rPr>
          <w:color w:val="2B91AF"/>
        </w:rPr>
        <w:t>HWND</w:t>
      </w:r>
      <w:r>
        <w:t xml:space="preserve"> </w:t>
      </w:r>
      <w:r>
        <w:rPr>
          <w:color w:val="808080"/>
        </w:rPr>
        <w:t>hWnd</w:t>
      </w:r>
      <w:r>
        <w:t xml:space="preserve">, </w:t>
      </w:r>
      <w:r>
        <w:rPr>
          <w:color w:val="2B91AF"/>
        </w:rPr>
        <w:t>UINT</w:t>
      </w:r>
      <w:r>
        <w:t xml:space="preserve"> </w:t>
      </w:r>
      <w:r>
        <w:rPr>
          <w:color w:val="808080"/>
        </w:rPr>
        <w:t>message</w:t>
      </w:r>
      <w:r>
        <w:t xml:space="preserve">, </w:t>
      </w:r>
      <w:r>
        <w:rPr>
          <w:color w:val="2B91AF"/>
        </w:rPr>
        <w:t>WPARAM</w:t>
      </w:r>
      <w:r>
        <w:t xml:space="preserve"> </w:t>
      </w:r>
      <w:r>
        <w:rPr>
          <w:color w:val="808080"/>
        </w:rPr>
        <w:t>wParam</w:t>
      </w:r>
      <w:r>
        <w:t xml:space="preserve">, </w:t>
      </w:r>
      <w:r>
        <w:rPr>
          <w:color w:val="2B91AF"/>
        </w:rPr>
        <w:t>LPARAM</w:t>
      </w:r>
      <w:r>
        <w:t xml:space="preserve"> </w:t>
      </w:r>
      <w:r>
        <w:rPr>
          <w:color w:val="808080"/>
        </w:rPr>
        <w:t>lParam</w:t>
      </w:r>
      <w:r w:rsidR="00D30D66">
        <w:t>);</w:t>
      </w:r>
      <w:r w:rsidR="00D30D66">
        <w:br/>
      </w:r>
      <w:r w:rsidR="00296099">
        <w:rPr>
          <w:color w:val="2B91AF"/>
        </w:rPr>
        <w:t>HGLRC</w:t>
      </w:r>
      <w:r w:rsidR="00296099">
        <w:t xml:space="preserve"> oglContext;</w:t>
      </w:r>
      <w:r w:rsidR="00296099">
        <w:br/>
      </w:r>
      <w:r w:rsidR="00D30D66">
        <w:br/>
      </w:r>
      <w:r>
        <w:rPr>
          <w:color w:val="008000"/>
        </w:rPr>
        <w:t xml:space="preserve">// </w:t>
      </w:r>
      <w:r>
        <w:rPr>
          <w:rFonts w:hint="eastAsia"/>
          <w:color w:val="008000"/>
        </w:rPr>
        <w:t>エントリ</w:t>
      </w:r>
      <w:r w:rsidR="00EA6BBD">
        <w:rPr>
          <w:rFonts w:hint="eastAsia"/>
          <w:color w:val="008000"/>
        </w:rPr>
        <w:t>ー</w:t>
      </w:r>
      <w:r>
        <w:rPr>
          <w:rFonts w:hint="eastAsia"/>
          <w:color w:val="008000"/>
        </w:rPr>
        <w:t>ポイント</w:t>
      </w:r>
      <w:r>
        <w:rPr>
          <w:color w:val="008000"/>
        </w:rPr>
        <w:t>.</w:t>
      </w:r>
      <w:r w:rsidR="00D30D66">
        <w:br/>
      </w:r>
      <w:r>
        <w:rPr>
          <w:color w:val="0000FF"/>
        </w:rPr>
        <w:t>int</w:t>
      </w:r>
      <w:r>
        <w:t xml:space="preserve"> </w:t>
      </w:r>
      <w:r>
        <w:rPr>
          <w:color w:val="6F008A"/>
        </w:rPr>
        <w:t>WINAPI</w:t>
      </w:r>
      <w:r>
        <w:t xml:space="preserve"> WinMain(</w:t>
      </w:r>
      <w:r w:rsidR="000D6DBE">
        <w:rPr>
          <w:color w:val="2B91AF"/>
        </w:rPr>
        <w:t>HINSTANCE</w:t>
      </w:r>
      <w:r w:rsidR="000D6DBE">
        <w:t xml:space="preserve"> </w:t>
      </w:r>
      <w:r w:rsidR="000D6DBE">
        <w:rPr>
          <w:color w:val="808080"/>
        </w:rPr>
        <w:t>hInstance</w:t>
      </w:r>
      <w:r w:rsidR="000D6DBE">
        <w:t xml:space="preserve">, </w:t>
      </w:r>
      <w:r w:rsidR="000D6DBE">
        <w:rPr>
          <w:color w:val="2B91AF"/>
        </w:rPr>
        <w:t>HINSTANCE</w:t>
      </w:r>
      <w:r w:rsidR="000D6DBE">
        <w:t xml:space="preserve"> </w:t>
      </w:r>
      <w:r w:rsidR="000D6DBE">
        <w:rPr>
          <w:color w:val="808080"/>
        </w:rPr>
        <w:t>hPrevInstance</w:t>
      </w:r>
      <w:r w:rsidR="000D6DBE">
        <w:t>,</w:t>
      </w:r>
      <w:r w:rsidR="00D30D66">
        <w:br/>
        <w:t xml:space="preserve">  </w:t>
      </w:r>
      <w:r>
        <w:rPr>
          <w:color w:val="2B91AF"/>
        </w:rPr>
        <w:t>LPSTR</w:t>
      </w:r>
      <w:r>
        <w:t xml:space="preserve"> </w:t>
      </w:r>
      <w:r>
        <w:rPr>
          <w:color w:val="808080"/>
        </w:rPr>
        <w:t>lpCmdLine</w:t>
      </w:r>
      <w:r>
        <w:t xml:space="preserve">, </w:t>
      </w:r>
      <w:r>
        <w:rPr>
          <w:color w:val="0000FF"/>
        </w:rPr>
        <w:t>int</w:t>
      </w:r>
      <w:r>
        <w:t xml:space="preserve"> </w:t>
      </w:r>
      <w:r>
        <w:rPr>
          <w:color w:val="808080"/>
        </w:rPr>
        <w:t>nShowCmd</w:t>
      </w:r>
      <w:r w:rsidR="00D30D66">
        <w:t>)</w:t>
      </w:r>
      <w:r w:rsidR="00D30D66">
        <w:br/>
        <w:t>{</w:t>
      </w:r>
      <w:r w:rsidR="00D30D66">
        <w:br/>
        <w:t xml:space="preserve">  </w:t>
      </w:r>
      <w:r>
        <w:rPr>
          <w:color w:val="2B91AF"/>
        </w:rPr>
        <w:t>WNDCLASS</w:t>
      </w:r>
      <w:r w:rsidR="00BF042C">
        <w:t xml:space="preserve"> wc = {}; </w:t>
      </w:r>
      <w:r w:rsidR="00BF042C">
        <w:br/>
        <w:t xml:space="preserve">  wc.lpfnWndProc </w:t>
      </w:r>
      <w:r w:rsidR="00D30D66">
        <w:t>= WndProc;</w:t>
      </w:r>
      <w:r w:rsidR="00D30D66">
        <w:br/>
      </w:r>
      <w:r w:rsidR="00BF042C">
        <w:t xml:space="preserve">  wc.hInstance </w:t>
      </w:r>
      <w:r>
        <w:t xml:space="preserve">= </w:t>
      </w:r>
      <w:r>
        <w:rPr>
          <w:color w:val="808080"/>
        </w:rPr>
        <w:t>hInstance</w:t>
      </w:r>
      <w:r w:rsidR="00D30D66">
        <w:t>;</w:t>
      </w:r>
      <w:r w:rsidR="00D30D66">
        <w:br/>
      </w:r>
      <w:r>
        <w:t xml:space="preserve">  wc.hbrBackground = </w:t>
      </w:r>
      <w:r w:rsidR="00BF042C">
        <w:rPr>
          <w:color w:val="0000FF"/>
        </w:rPr>
        <w:t>reinterpret_cast</w:t>
      </w:r>
      <w:r w:rsidR="00BF042C">
        <w:t>&lt;</w:t>
      </w:r>
      <w:r>
        <w:rPr>
          <w:color w:val="2B91AF"/>
        </w:rPr>
        <w:t>HBRUSH</w:t>
      </w:r>
      <w:r w:rsidR="00BF042C">
        <w:t>&gt;</w:t>
      </w:r>
      <w:r>
        <w:t>(</w:t>
      </w:r>
      <w:r>
        <w:rPr>
          <w:color w:val="6F008A"/>
        </w:rPr>
        <w:t>COLOR_BACKGROUND</w:t>
      </w:r>
      <w:r w:rsidR="00D30D66">
        <w:t>);</w:t>
      </w:r>
      <w:r w:rsidR="00D30D66">
        <w:br/>
      </w:r>
      <w:r>
        <w:t xml:space="preserve">  wc.lpszClassName = L"OpenGLVersionCheck"</w:t>
      </w:r>
      <w:r w:rsidR="00D30D66">
        <w:t>;</w:t>
      </w:r>
      <w:r w:rsidR="00D30D66">
        <w:br/>
      </w:r>
      <w:r>
        <w:lastRenderedPageBreak/>
        <w:t xml:space="preserve"> </w:t>
      </w:r>
      <w:r w:rsidR="00F41CFE">
        <w:t xml:space="preserve"> wc.style = </w:t>
      </w:r>
      <w:r>
        <w:rPr>
          <w:color w:val="6F008A"/>
        </w:rPr>
        <w:t>CS_OWNDC</w:t>
      </w:r>
      <w:r w:rsidR="00D30D66">
        <w:t>;</w:t>
      </w:r>
      <w:r w:rsidR="00D30D66">
        <w:br/>
      </w:r>
      <w:r>
        <w:t xml:space="preserve">  </w:t>
      </w:r>
      <w:r>
        <w:rPr>
          <w:color w:val="0000FF"/>
        </w:rPr>
        <w:t>if</w:t>
      </w:r>
      <w:r>
        <w:t xml:space="preserve"> (!</w:t>
      </w:r>
      <w:r>
        <w:rPr>
          <w:color w:val="6F008A"/>
        </w:rPr>
        <w:t>RegisterClass</w:t>
      </w:r>
      <w:r w:rsidR="00D30D66">
        <w:t>(&amp;wc)) {</w:t>
      </w:r>
      <w:r w:rsidR="00D30D66">
        <w:br/>
      </w:r>
      <w:r>
        <w:t xml:space="preserve">    </w:t>
      </w:r>
      <w:r>
        <w:rPr>
          <w:color w:val="0000FF"/>
        </w:rPr>
        <w:t>return</w:t>
      </w:r>
      <w:r w:rsidR="00D30D66">
        <w:t xml:space="preserve"> 1;</w:t>
      </w:r>
      <w:r w:rsidR="00D30D66">
        <w:br/>
        <w:t xml:space="preserve">  }</w:t>
      </w:r>
      <w:r w:rsidR="00D30D66">
        <w:br/>
      </w:r>
      <w:r>
        <w:t xml:space="preserve">  </w:t>
      </w:r>
      <w:r>
        <w:rPr>
          <w:color w:val="6F008A"/>
        </w:rPr>
        <w:t>CreateWindowW</w:t>
      </w:r>
      <w:r>
        <w:t>(</w:t>
      </w:r>
      <w:r w:rsidR="00D30D66">
        <w:br/>
        <w:t xml:space="preserve">    </w:t>
      </w:r>
      <w:r>
        <w:t>wc.lpszClassName,L"OpenGL Version Check",</w:t>
      </w:r>
      <w:r w:rsidR="00D30D66">
        <w:t xml:space="preserve"> </w:t>
      </w:r>
      <w:r>
        <w:rPr>
          <w:color w:val="6F008A"/>
        </w:rPr>
        <w:t>WS_OVERLAPPEDWINDOW</w:t>
      </w:r>
      <w:r>
        <w:t>|</w:t>
      </w:r>
      <w:r>
        <w:rPr>
          <w:color w:val="6F008A"/>
        </w:rPr>
        <w:t>WS_VISIBLE</w:t>
      </w:r>
      <w:r>
        <w:t>,</w:t>
      </w:r>
      <w:r w:rsidR="00D30D66">
        <w:br/>
        <w:t xml:space="preserve">    </w:t>
      </w:r>
      <w:r>
        <w:t>0,</w:t>
      </w:r>
      <w:r w:rsidR="00D30D66">
        <w:t xml:space="preserve"> </w:t>
      </w:r>
      <w:r>
        <w:t>0,</w:t>
      </w:r>
      <w:r w:rsidR="00D30D66">
        <w:t xml:space="preserve"> </w:t>
      </w:r>
      <w:r>
        <w:t>640,</w:t>
      </w:r>
      <w:r w:rsidR="00D30D66">
        <w:t xml:space="preserve"> </w:t>
      </w:r>
      <w:r>
        <w:t>480,</w:t>
      </w:r>
      <w:r w:rsidR="00D30D66">
        <w:t xml:space="preserve"> </w:t>
      </w:r>
      <w:r>
        <w:t>0,</w:t>
      </w:r>
      <w:r w:rsidR="00D30D66">
        <w:t xml:space="preserve"> </w:t>
      </w:r>
      <w:r>
        <w:t>0,</w:t>
      </w:r>
      <w:r w:rsidR="00D30D66">
        <w:t xml:space="preserve"> </w:t>
      </w:r>
      <w:r>
        <w:rPr>
          <w:color w:val="808080"/>
        </w:rPr>
        <w:t>hInstance</w:t>
      </w:r>
      <w:r>
        <w:t>,</w:t>
      </w:r>
      <w:r w:rsidR="00D30D66">
        <w:t xml:space="preserve"> 0);</w:t>
      </w:r>
      <w:r w:rsidR="00D30D66">
        <w:br/>
      </w:r>
      <w:r w:rsidR="00D30D66">
        <w:br/>
      </w:r>
      <w:r>
        <w:t xml:space="preserve">  </w:t>
      </w:r>
      <w:r>
        <w:rPr>
          <w:color w:val="2B91AF"/>
        </w:rPr>
        <w:t>MSG</w:t>
      </w:r>
      <w:r>
        <w:t xml:space="preserve"> msg;</w:t>
      </w:r>
      <w:r w:rsidR="00D30D66">
        <w:br/>
      </w:r>
      <w:r>
        <w:t xml:space="preserve">  </w:t>
      </w:r>
      <w:r>
        <w:rPr>
          <w:color w:val="0000FF"/>
        </w:rPr>
        <w:t>while</w:t>
      </w:r>
      <w:r>
        <w:t xml:space="preserve"> (</w:t>
      </w:r>
      <w:r>
        <w:rPr>
          <w:color w:val="6F008A"/>
        </w:rPr>
        <w:t>GetMessage</w:t>
      </w:r>
      <w:r>
        <w:t xml:space="preserve">(&amp;msg, </w:t>
      </w:r>
      <w:r>
        <w:rPr>
          <w:color w:val="0000FF"/>
        </w:rPr>
        <w:t>nullptr</w:t>
      </w:r>
      <w:r>
        <w:t>, 0, 0) &gt; 0) {</w:t>
      </w:r>
      <w:r w:rsidR="00D30D66">
        <w:br/>
      </w:r>
      <w:r>
        <w:t xml:space="preserve">    </w:t>
      </w:r>
      <w:r>
        <w:rPr>
          <w:color w:val="6F008A"/>
        </w:rPr>
        <w:t>DispatchMessage</w:t>
      </w:r>
      <w:r>
        <w:t>(&amp;msg);</w:t>
      </w:r>
      <w:r w:rsidR="00D30D66">
        <w:br/>
        <w:t xml:space="preserve">  }</w:t>
      </w:r>
      <w:r w:rsidR="00D30D66">
        <w:br/>
      </w:r>
      <w:r>
        <w:t xml:space="preserve">  </w:t>
      </w:r>
      <w:r>
        <w:rPr>
          <w:color w:val="0000FF"/>
        </w:rPr>
        <w:t>return</w:t>
      </w:r>
      <w:r w:rsidR="00D30D66">
        <w:t xml:space="preserve"> 0;</w:t>
      </w:r>
      <w:r w:rsidR="00D30D66">
        <w:br/>
        <w:t>}</w:t>
      </w:r>
      <w:r w:rsidR="00D30D66">
        <w:br/>
      </w:r>
      <w:r w:rsidR="00D30D66">
        <w:br/>
      </w:r>
      <w:r>
        <w:rPr>
          <w:color w:val="008000"/>
        </w:rPr>
        <w:t xml:space="preserve">// </w:t>
      </w:r>
      <w:r>
        <w:rPr>
          <w:rFonts w:hint="eastAsia"/>
          <w:color w:val="008000"/>
        </w:rPr>
        <w:t>ウィンドウプロシージャ</w:t>
      </w:r>
      <w:r>
        <w:rPr>
          <w:color w:val="008000"/>
        </w:rPr>
        <w:t>.</w:t>
      </w:r>
      <w:r w:rsidR="00D30D66">
        <w:br/>
      </w:r>
      <w:r>
        <w:rPr>
          <w:color w:val="2B91AF"/>
        </w:rPr>
        <w:t>LRESULT</w:t>
      </w:r>
      <w:r>
        <w:t xml:space="preserve"> </w:t>
      </w:r>
      <w:r>
        <w:rPr>
          <w:color w:val="6F008A"/>
        </w:rPr>
        <w:t>CALLBACK</w:t>
      </w:r>
      <w:r>
        <w:t xml:space="preserve"> WndProc(</w:t>
      </w:r>
      <w:r w:rsidR="00312B25">
        <w:br/>
        <w:t xml:space="preserve">  </w:t>
      </w:r>
      <w:r>
        <w:rPr>
          <w:color w:val="2B91AF"/>
        </w:rPr>
        <w:t>HWND</w:t>
      </w:r>
      <w:r>
        <w:t xml:space="preserve"> </w:t>
      </w:r>
      <w:r>
        <w:rPr>
          <w:color w:val="808080"/>
        </w:rPr>
        <w:t>hWnd</w:t>
      </w:r>
      <w:r>
        <w:t xml:space="preserve">, </w:t>
      </w:r>
      <w:r>
        <w:rPr>
          <w:color w:val="2B91AF"/>
        </w:rPr>
        <w:t>UINT</w:t>
      </w:r>
      <w:r>
        <w:t xml:space="preserve"> </w:t>
      </w:r>
      <w:r>
        <w:rPr>
          <w:color w:val="808080"/>
        </w:rPr>
        <w:t>message</w:t>
      </w:r>
      <w:r>
        <w:t xml:space="preserve">, </w:t>
      </w:r>
      <w:r>
        <w:rPr>
          <w:color w:val="2B91AF"/>
        </w:rPr>
        <w:t>WPARAM</w:t>
      </w:r>
      <w:r>
        <w:t xml:space="preserve"> </w:t>
      </w:r>
      <w:r>
        <w:rPr>
          <w:color w:val="808080"/>
        </w:rPr>
        <w:t>wParam</w:t>
      </w:r>
      <w:r>
        <w:t xml:space="preserve">, </w:t>
      </w:r>
      <w:r>
        <w:rPr>
          <w:color w:val="2B91AF"/>
        </w:rPr>
        <w:t>LPARAM</w:t>
      </w:r>
      <w:r>
        <w:t xml:space="preserve"> </w:t>
      </w:r>
      <w:r>
        <w:rPr>
          <w:color w:val="808080"/>
        </w:rPr>
        <w:t>lParam</w:t>
      </w:r>
      <w:r w:rsidR="00D30D66">
        <w:t>)</w:t>
      </w:r>
      <w:r w:rsidR="00D30D66">
        <w:br/>
        <w:t>{</w:t>
      </w:r>
      <w:r w:rsidR="00D30D66">
        <w:br/>
      </w:r>
      <w:r>
        <w:t xml:space="preserve">  </w:t>
      </w:r>
      <w:r>
        <w:rPr>
          <w:color w:val="0000FF"/>
        </w:rPr>
        <w:t>switch</w:t>
      </w:r>
      <w:r>
        <w:t xml:space="preserve"> (</w:t>
      </w:r>
      <w:r>
        <w:rPr>
          <w:color w:val="808080"/>
        </w:rPr>
        <w:t>message</w:t>
      </w:r>
      <w:r w:rsidR="00D30D66">
        <w:t>) {</w:t>
      </w:r>
      <w:r w:rsidR="00D30D66">
        <w:br/>
      </w:r>
      <w:r>
        <w:t xml:space="preserve">  </w:t>
      </w:r>
      <w:r>
        <w:rPr>
          <w:color w:val="0000FF"/>
        </w:rPr>
        <w:t>case</w:t>
      </w:r>
      <w:r>
        <w:t xml:space="preserve"> </w:t>
      </w:r>
      <w:r>
        <w:rPr>
          <w:color w:val="6F008A"/>
        </w:rPr>
        <w:t>WM_CREATE</w:t>
      </w:r>
      <w:r w:rsidR="00D30D66">
        <w:t>: {</w:t>
      </w:r>
      <w:r w:rsidR="00D30D66">
        <w:br/>
      </w:r>
      <w:r>
        <w:t xml:space="preserve">    </w:t>
      </w:r>
      <w:r>
        <w:rPr>
          <w:color w:val="2B91AF"/>
        </w:rPr>
        <w:t>PIXELFORMATDESCRIPTOR</w:t>
      </w:r>
      <w:r w:rsidR="00D30D66">
        <w:t xml:space="preserve"> pfd = {};</w:t>
      </w:r>
      <w:r w:rsidR="00D30D66">
        <w:br/>
      </w:r>
      <w:r>
        <w:t xml:space="preserve">    pfd.nSize = </w:t>
      </w:r>
      <w:r>
        <w:rPr>
          <w:color w:val="0000FF"/>
        </w:rPr>
        <w:t>sizeof</w:t>
      </w:r>
      <w:r>
        <w:t>(</w:t>
      </w:r>
      <w:r>
        <w:rPr>
          <w:color w:val="2B91AF"/>
        </w:rPr>
        <w:t>PIXELFORMATDESCRIPTOR</w:t>
      </w:r>
      <w:r w:rsidR="00D30D66">
        <w:t>);</w:t>
      </w:r>
      <w:r w:rsidR="00D30D66">
        <w:br/>
        <w:t xml:space="preserve">    pfd.nVersion = 1;</w:t>
      </w:r>
      <w:r w:rsidR="00D30D66">
        <w:br/>
      </w:r>
      <w:r>
        <w:t xml:space="preserve">    pfd.dwFlags = </w:t>
      </w:r>
      <w:r>
        <w:rPr>
          <w:color w:val="6F008A"/>
        </w:rPr>
        <w:t>PFD_DRAW_TO_WINDOW</w:t>
      </w:r>
      <w:r>
        <w:t xml:space="preserve"> | </w:t>
      </w:r>
      <w:r>
        <w:rPr>
          <w:color w:val="6F008A"/>
        </w:rPr>
        <w:t>PFD_SUPPORT_OPENGL</w:t>
      </w:r>
      <w:r>
        <w:t xml:space="preserve"> | </w:t>
      </w:r>
      <w:r>
        <w:rPr>
          <w:color w:val="6F008A"/>
        </w:rPr>
        <w:t>PFD_DOUBLEBUFFER</w:t>
      </w:r>
      <w:r w:rsidR="00D30D66">
        <w:t>;</w:t>
      </w:r>
      <w:r w:rsidR="00D30D66">
        <w:br/>
      </w:r>
      <w:r>
        <w:t xml:space="preserve">    pfd.iPixelType = </w:t>
      </w:r>
      <w:r>
        <w:rPr>
          <w:color w:val="6F008A"/>
        </w:rPr>
        <w:t>PFD_TYPE_RGBA</w:t>
      </w:r>
      <w:r w:rsidR="00D30D66">
        <w:t>;</w:t>
      </w:r>
      <w:r w:rsidR="00D30D66">
        <w:br/>
        <w:t xml:space="preserve">    pfd.cColorBits = 32;</w:t>
      </w:r>
      <w:r w:rsidR="00D30D66">
        <w:br/>
        <w:t xml:space="preserve">    pfd.cDepthBits = 24;</w:t>
      </w:r>
      <w:r w:rsidR="00D30D66">
        <w:br/>
        <w:t xml:space="preserve">    pfd.cStencilBits = 8;</w:t>
      </w:r>
      <w:r w:rsidR="00D30D66">
        <w:br/>
      </w:r>
      <w:r>
        <w:t xml:space="preserve">    pfd.iLayerType = </w:t>
      </w:r>
      <w:r>
        <w:rPr>
          <w:color w:val="6F008A"/>
        </w:rPr>
        <w:t>PFD_MAIN_PLANE</w:t>
      </w:r>
      <w:r w:rsidR="00D30D66">
        <w:t>;</w:t>
      </w:r>
      <w:r w:rsidR="00D30D66">
        <w:br/>
      </w:r>
      <w:r w:rsidR="00D30D66">
        <w:br/>
      </w:r>
      <w:r>
        <w:t xml:space="preserve">    </w:t>
      </w:r>
      <w:r>
        <w:rPr>
          <w:color w:val="2B91AF"/>
        </w:rPr>
        <w:t>HDC</w:t>
      </w:r>
      <w:r>
        <w:t xml:space="preserve"> </w:t>
      </w:r>
      <w:r w:rsidR="006D6EB8">
        <w:rPr>
          <w:rFonts w:hint="eastAsia"/>
        </w:rPr>
        <w:t>hDC</w:t>
      </w:r>
      <w:r>
        <w:t xml:space="preserve"> = GetDC(</w:t>
      </w:r>
      <w:r>
        <w:rPr>
          <w:color w:val="808080"/>
        </w:rPr>
        <w:t>hWnd</w:t>
      </w:r>
      <w:r w:rsidR="00D30D66">
        <w:t>);</w:t>
      </w:r>
      <w:r w:rsidR="00D30D66">
        <w:br/>
      </w:r>
      <w:r>
        <w:t xml:space="preserve">    </w:t>
      </w:r>
      <w:r>
        <w:rPr>
          <w:color w:val="0000FF"/>
        </w:rPr>
        <w:t>int</w:t>
      </w:r>
      <w:r>
        <w:t xml:space="preserve"> </w:t>
      </w:r>
      <w:r w:rsidR="006D6EB8">
        <w:t>p</w:t>
      </w:r>
      <w:r>
        <w:t>ixelFormat =</w:t>
      </w:r>
      <w:r w:rsidR="00296099">
        <w:t xml:space="preserve"> </w:t>
      </w:r>
      <w:r>
        <w:t>ChoosePixelFormat(</w:t>
      </w:r>
      <w:r w:rsidR="006D6EB8">
        <w:rPr>
          <w:rFonts w:hint="eastAsia"/>
        </w:rPr>
        <w:t>hDC</w:t>
      </w:r>
      <w:r w:rsidR="00D30D66">
        <w:t>, &amp;pfd);</w:t>
      </w:r>
      <w:r w:rsidR="00D30D66">
        <w:br/>
      </w:r>
      <w:r>
        <w:t xml:space="preserve">    SetPixelFormat(</w:t>
      </w:r>
      <w:r w:rsidR="006D6EB8">
        <w:rPr>
          <w:rFonts w:hint="eastAsia"/>
        </w:rPr>
        <w:t>hDC</w:t>
      </w:r>
      <w:r>
        <w:t>,</w:t>
      </w:r>
      <w:r w:rsidR="006D6EB8">
        <w:t xml:space="preserve"> p</w:t>
      </w:r>
      <w:r w:rsidR="00D30D66">
        <w:t>ixelFormat, &amp;pfd);</w:t>
      </w:r>
      <w:r w:rsidR="00D30D66">
        <w:br/>
      </w:r>
      <w:r>
        <w:t xml:space="preserve">    </w:t>
      </w:r>
      <w:r w:rsidR="00296099">
        <w:t>ogl</w:t>
      </w:r>
      <w:r>
        <w:t>Context = wglCreateContext(</w:t>
      </w:r>
      <w:r w:rsidR="006D6EB8">
        <w:rPr>
          <w:rFonts w:hint="eastAsia"/>
        </w:rPr>
        <w:t>hDC</w:t>
      </w:r>
      <w:r w:rsidR="00D30D66">
        <w:t>);</w:t>
      </w:r>
      <w:r w:rsidR="00D30D66">
        <w:br/>
      </w:r>
      <w:r>
        <w:t xml:space="preserve">    wglMakeCurrent(</w:t>
      </w:r>
      <w:r w:rsidR="006D6EB8">
        <w:rPr>
          <w:rFonts w:hint="eastAsia"/>
        </w:rPr>
        <w:t>hDC</w:t>
      </w:r>
      <w:r w:rsidR="00D30D66">
        <w:t xml:space="preserve">, </w:t>
      </w:r>
      <w:r w:rsidR="006D6EB8">
        <w:t>ogl</w:t>
      </w:r>
      <w:r w:rsidR="00D30D66">
        <w:t>Context);</w:t>
      </w:r>
      <w:r w:rsidR="00B95F47">
        <w:br/>
        <w:t xml:space="preserve">    ReleaseDC(hWnd, hDC);</w:t>
      </w:r>
      <w:r w:rsidR="00D30D66">
        <w:br/>
      </w:r>
      <w:r>
        <w:t xml:space="preserve">    MessageBoxA(</w:t>
      </w:r>
      <w:r w:rsidR="00D30D66">
        <w:br/>
        <w:t xml:space="preserve">      </w:t>
      </w:r>
      <w:r>
        <w:t xml:space="preserve">0, </w:t>
      </w:r>
      <w:r>
        <w:rPr>
          <w:color w:val="0000FF"/>
        </w:rPr>
        <w:t>reinterpret_cast</w:t>
      </w:r>
      <w:r>
        <w:t>&lt;</w:t>
      </w:r>
      <w:r>
        <w:rPr>
          <w:color w:val="0000FF"/>
        </w:rPr>
        <w:t>const</w:t>
      </w:r>
      <w:r>
        <w:t xml:space="preserve"> </w:t>
      </w:r>
      <w:r>
        <w:rPr>
          <w:color w:val="0000FF"/>
        </w:rPr>
        <w:t>char</w:t>
      </w:r>
      <w:r>
        <w:t>*&gt;(</w:t>
      </w:r>
      <w:r w:rsidR="00C61832">
        <w:br/>
        <w:t xml:space="preserve">      </w:t>
      </w:r>
      <w:r>
        <w:t>glGetString(</w:t>
      </w:r>
      <w:r>
        <w:rPr>
          <w:color w:val="6F008A"/>
        </w:rPr>
        <w:t>GL_VERSION</w:t>
      </w:r>
      <w:r>
        <w:t>)), "OPENGL VERSION"</w:t>
      </w:r>
      <w:r w:rsidR="00D30D66">
        <w:t>, 0);</w:t>
      </w:r>
      <w:r w:rsidR="00D30D66">
        <w:br/>
      </w:r>
      <w:r>
        <w:t xml:space="preserve">    </w:t>
      </w:r>
      <w:r>
        <w:rPr>
          <w:color w:val="0000FF"/>
        </w:rPr>
        <w:t>break</w:t>
      </w:r>
      <w:r w:rsidR="00D30D66">
        <w:t>;</w:t>
      </w:r>
      <w:r w:rsidR="00D30D66">
        <w:br/>
        <w:t xml:space="preserve">  }</w:t>
      </w:r>
      <w:r w:rsidR="00D30D66">
        <w:br/>
      </w:r>
      <w:r w:rsidR="00296099">
        <w:t xml:space="preserve">  </w:t>
      </w:r>
      <w:r w:rsidR="00296099">
        <w:rPr>
          <w:color w:val="0000FF"/>
        </w:rPr>
        <w:t>case</w:t>
      </w:r>
      <w:r w:rsidR="00296099">
        <w:t xml:space="preserve"> </w:t>
      </w:r>
      <w:r w:rsidR="00296099">
        <w:rPr>
          <w:color w:val="6F008A"/>
        </w:rPr>
        <w:t>WM_DESTROY</w:t>
      </w:r>
      <w:r w:rsidR="00296099">
        <w:t>:</w:t>
      </w:r>
      <w:r w:rsidR="00296099">
        <w:br/>
        <w:t xml:space="preserve">    wglDeleteContext(oglContext);</w:t>
      </w:r>
      <w:r w:rsidR="00296099">
        <w:br/>
        <w:t xml:space="preserve">    PostQuitMessage(0);</w:t>
      </w:r>
      <w:r w:rsidR="00296099">
        <w:br/>
        <w:t xml:space="preserve">    </w:t>
      </w:r>
      <w:r w:rsidR="00296099">
        <w:rPr>
          <w:color w:val="0000FF"/>
        </w:rPr>
        <w:t>break</w:t>
      </w:r>
      <w:r w:rsidR="00296099">
        <w:t>;</w:t>
      </w:r>
      <w:r w:rsidR="00296099">
        <w:br/>
      </w:r>
      <w:r>
        <w:t xml:space="preserve">  </w:t>
      </w:r>
      <w:r>
        <w:rPr>
          <w:color w:val="0000FF"/>
        </w:rPr>
        <w:t>default</w:t>
      </w:r>
      <w:r w:rsidR="00D30D66">
        <w:t>:</w:t>
      </w:r>
      <w:r w:rsidR="00D30D66">
        <w:br/>
      </w:r>
      <w:r>
        <w:t xml:space="preserve">    </w:t>
      </w:r>
      <w:r>
        <w:rPr>
          <w:color w:val="0000FF"/>
        </w:rPr>
        <w:t>return</w:t>
      </w:r>
      <w:r>
        <w:t xml:space="preserve"> </w:t>
      </w:r>
      <w:r>
        <w:rPr>
          <w:color w:val="6F008A"/>
        </w:rPr>
        <w:t>DefWindowProc</w:t>
      </w:r>
      <w:r>
        <w:t>(</w:t>
      </w:r>
      <w:r>
        <w:rPr>
          <w:color w:val="808080"/>
        </w:rPr>
        <w:t>hWnd</w:t>
      </w:r>
      <w:r>
        <w:t xml:space="preserve">, </w:t>
      </w:r>
      <w:r>
        <w:rPr>
          <w:color w:val="808080"/>
        </w:rPr>
        <w:t>message</w:t>
      </w:r>
      <w:r>
        <w:t xml:space="preserve">, </w:t>
      </w:r>
      <w:r>
        <w:rPr>
          <w:color w:val="808080"/>
        </w:rPr>
        <w:t>wParam</w:t>
      </w:r>
      <w:r>
        <w:t xml:space="preserve">, </w:t>
      </w:r>
      <w:r>
        <w:rPr>
          <w:color w:val="808080"/>
        </w:rPr>
        <w:t>lParam</w:t>
      </w:r>
      <w:r w:rsidR="00D30D66">
        <w:t>);</w:t>
      </w:r>
      <w:r w:rsidR="00D30D66">
        <w:br/>
        <w:t xml:space="preserve">  }</w:t>
      </w:r>
      <w:r w:rsidR="00D30D66">
        <w:br/>
      </w:r>
      <w:r>
        <w:t xml:space="preserve">  </w:t>
      </w:r>
      <w:r>
        <w:rPr>
          <w:color w:val="0000FF"/>
        </w:rPr>
        <w:t>return</w:t>
      </w:r>
      <w:r w:rsidR="00D30D66">
        <w:t xml:space="preserve"> 0;</w:t>
      </w:r>
      <w:r w:rsidR="00D30D66">
        <w:br/>
      </w:r>
      <w:r>
        <w:t>}</w:t>
      </w:r>
    </w:p>
    <w:p w:rsidR="00E50C99" w:rsidRDefault="00E50C99" w:rsidP="00E50C99">
      <w:pPr>
        <w:pStyle w:val="2"/>
      </w:pPr>
      <w:r>
        <w:t>関数ポインタの取得</w:t>
      </w:r>
    </w:p>
    <w:p w:rsidR="00285BEB" w:rsidRDefault="00A158B2" w:rsidP="00D03E40">
      <w:r>
        <w:rPr>
          <w:rFonts w:hint="eastAsia"/>
        </w:rPr>
        <w:t>次に、必要な</w:t>
      </w:r>
      <w:r>
        <w:rPr>
          <w:rFonts w:hint="eastAsia"/>
        </w:rPr>
        <w:t>OpenGL</w:t>
      </w:r>
      <w:r>
        <w:rPr>
          <w:rFonts w:hint="eastAsia"/>
        </w:rPr>
        <w:t>関数へのポインタをグラフィックス・ドライバなどから取得します。</w:t>
      </w:r>
      <w:r w:rsidR="0082340B">
        <w:br/>
      </w:r>
      <w:r w:rsidR="00C27F4F">
        <w:rPr>
          <w:rFonts w:hint="eastAsia"/>
        </w:rPr>
        <w:t>Windows</w:t>
      </w:r>
      <w:r w:rsidR="00C27F4F">
        <w:rPr>
          <w:rFonts w:hint="eastAsia"/>
        </w:rPr>
        <w:t>で</w:t>
      </w:r>
      <w:r w:rsidR="002C67D9">
        <w:rPr>
          <w:rFonts w:hint="eastAsia"/>
        </w:rPr>
        <w:t>は</w:t>
      </w:r>
      <w:r w:rsidR="002C67D9">
        <w:rPr>
          <w:rFonts w:hint="eastAsia"/>
        </w:rPr>
        <w:t>wglGetProcAddress</w:t>
      </w:r>
      <w:r w:rsidR="002C67D9">
        <w:rPr>
          <w:rFonts w:hint="eastAsia"/>
        </w:rPr>
        <w:t>関数を使用します。</w:t>
      </w:r>
      <w:r w:rsidR="00285BEB">
        <w:rPr>
          <w:rFonts w:hint="eastAsia"/>
        </w:rPr>
        <w:t>w</w:t>
      </w:r>
      <w:r w:rsidR="00285BEB">
        <w:t>glGetProcAddress</w:t>
      </w:r>
      <w:r w:rsidR="00285BEB">
        <w:t>関数は、引数として渡された</w:t>
      </w:r>
      <w:r w:rsidR="00285BEB">
        <w:rPr>
          <w:rFonts w:hint="eastAsia"/>
        </w:rPr>
        <w:t>OpenGL</w:t>
      </w:r>
      <w:r w:rsidR="00285BEB">
        <w:rPr>
          <w:rFonts w:hint="eastAsia"/>
        </w:rPr>
        <w:t>関数名に対応する関数を検索し、その関数ポインタを返してくれます。また、対応する関数が見つからない場合は</w:t>
      </w:r>
      <w:r w:rsidR="00285BEB">
        <w:rPr>
          <w:rFonts w:hint="eastAsia"/>
        </w:rPr>
        <w:t>nullptr</w:t>
      </w:r>
      <w:r w:rsidR="00285BEB">
        <w:rPr>
          <w:rFonts w:hint="eastAsia"/>
        </w:rPr>
        <w:t>を返します。</w:t>
      </w:r>
    </w:p>
    <w:p w:rsidR="00C44A81" w:rsidRDefault="00285BEB" w:rsidP="00D03E40">
      <w:r>
        <w:t>まず、</w:t>
      </w:r>
      <w:r>
        <w:rPr>
          <w:rFonts w:hint="eastAsia"/>
        </w:rPr>
        <w:t>次のように、</w:t>
      </w:r>
      <w:r>
        <w:t>関数ポインタを格納する変数を定義します。</w:t>
      </w:r>
    </w:p>
    <w:p w:rsidR="002C67D9" w:rsidRDefault="002C67D9" w:rsidP="0084307D">
      <w:pPr>
        <w:pStyle w:val="af8"/>
      </w:pPr>
      <w:r>
        <w:rPr>
          <w:color w:val="0000FF"/>
        </w:rPr>
        <w:lastRenderedPageBreak/>
        <w:t>typedef</w:t>
      </w:r>
      <w:r>
        <w:t xml:space="preserve"> </w:t>
      </w:r>
      <w:r>
        <w:rPr>
          <w:color w:val="0000FF"/>
        </w:rPr>
        <w:t>const</w:t>
      </w:r>
      <w:r>
        <w:t xml:space="preserve"> GLubyte* (</w:t>
      </w:r>
      <w:r>
        <w:rPr>
          <w:color w:val="6F008A"/>
        </w:rPr>
        <w:t>APIENTRY</w:t>
      </w:r>
      <w:r>
        <w:t xml:space="preserve"> *PFNGLGETSTRINGIPROC)(GLenum, GLuint);</w:t>
      </w:r>
      <w:r>
        <w:br/>
        <w:t>PFNGLGETSTRINGIPROC glGetStringi;</w:t>
      </w:r>
    </w:p>
    <w:p w:rsidR="002C67D9" w:rsidRDefault="00285BEB" w:rsidP="00D03E40">
      <w:r>
        <w:t>そして、</w:t>
      </w:r>
      <w:r>
        <w:rPr>
          <w:rFonts w:hint="eastAsia"/>
        </w:rPr>
        <w:t>wglGetProcAddress</w:t>
      </w:r>
      <w:r>
        <w:rPr>
          <w:rFonts w:hint="eastAsia"/>
        </w:rPr>
        <w:t>関数でポインタを</w:t>
      </w:r>
      <w:r w:rsidR="00AE52D3">
        <w:rPr>
          <w:rFonts w:hint="eastAsia"/>
        </w:rPr>
        <w:t>取得し</w:t>
      </w:r>
      <w:r>
        <w:rPr>
          <w:rFonts w:hint="eastAsia"/>
        </w:rPr>
        <w:t>、</w:t>
      </w:r>
      <w:r>
        <w:t>その変数に格納します。</w:t>
      </w:r>
    </w:p>
    <w:p w:rsidR="00285BEB" w:rsidRDefault="0084307D" w:rsidP="0084307D">
      <w:pPr>
        <w:pStyle w:val="af8"/>
      </w:pPr>
      <w:r>
        <w:t>glGetStringi =</w:t>
      </w:r>
      <w:r>
        <w:br/>
        <w:t xml:space="preserve"> </w:t>
      </w:r>
      <w:r w:rsidR="00285BEB">
        <w:rPr>
          <w:color w:val="0000FF"/>
        </w:rPr>
        <w:t>reinterpret_cast</w:t>
      </w:r>
      <w:r w:rsidR="00285BEB">
        <w:t>&lt;</w:t>
      </w:r>
      <w:r w:rsidR="00285BEB">
        <w:rPr>
          <w:color w:val="2B91AF"/>
        </w:rPr>
        <w:t>PFNGLGETSTRINGIPROC</w:t>
      </w:r>
      <w:r w:rsidR="00285BEB">
        <w:t>&gt;(wglGetProcAddress(</w:t>
      </w:r>
      <w:r w:rsidR="00285BEB">
        <w:rPr>
          <w:color w:val="A31515"/>
        </w:rPr>
        <w:t>"glGetStringi"</w:t>
      </w:r>
      <w:r w:rsidR="00285BEB">
        <w:t>));</w:t>
      </w:r>
    </w:p>
    <w:p w:rsidR="002E20FF" w:rsidRDefault="00285BEB" w:rsidP="00D03E40">
      <w:r>
        <w:rPr>
          <w:rFonts w:hint="eastAsia"/>
        </w:rPr>
        <w:t>この作業を、アプリケーションで必要とされる全ての関数に対して</w:t>
      </w:r>
      <w:r w:rsidR="00B502CF">
        <w:rPr>
          <w:rFonts w:hint="eastAsia"/>
        </w:rPr>
        <w:t>行うのですが…</w:t>
      </w:r>
      <w:r w:rsidR="00DC185E">
        <w:rPr>
          <w:rFonts w:hint="eastAsia"/>
        </w:rPr>
        <w:t>、</w:t>
      </w:r>
      <w:r>
        <w:rPr>
          <w:rFonts w:hint="eastAsia"/>
        </w:rPr>
        <w:t>OpenGL</w:t>
      </w:r>
      <w:r>
        <w:rPr>
          <w:rFonts w:hint="eastAsia"/>
        </w:rPr>
        <w:t>で定義された関数は</w:t>
      </w:r>
      <w:r>
        <w:rPr>
          <w:rFonts w:hint="eastAsia"/>
        </w:rPr>
        <w:t>100</w:t>
      </w:r>
      <w:r w:rsidR="00DC185E">
        <w:rPr>
          <w:rFonts w:hint="eastAsia"/>
        </w:rPr>
        <w:t>個以上あるんです</w:t>
      </w:r>
      <w:r>
        <w:rPr>
          <w:rFonts w:hint="eastAsia"/>
        </w:rPr>
        <w:t>。</w:t>
      </w:r>
      <w:r w:rsidR="00AE52D3">
        <w:rPr>
          <w:rFonts w:hint="eastAsia"/>
        </w:rPr>
        <w:t>使う関数だけだとしても、いちいち</w:t>
      </w:r>
      <w:r w:rsidR="00DC185E">
        <w:rPr>
          <w:rFonts w:hint="eastAsia"/>
        </w:rPr>
        <w:t>関数ポインタを取得する</w:t>
      </w:r>
      <w:r>
        <w:rPr>
          <w:rFonts w:hint="eastAsia"/>
        </w:rPr>
        <w:t>コードを書くのは</w:t>
      </w:r>
      <w:r w:rsidR="00B502CF">
        <w:rPr>
          <w:rFonts w:hint="eastAsia"/>
        </w:rPr>
        <w:t>非常に面倒です</w:t>
      </w:r>
      <w:r w:rsidR="00AE52D3">
        <w:rPr>
          <w:rFonts w:hint="eastAsia"/>
        </w:rPr>
        <w:t>。そこで、この作業にも便利なライブラリを使っていくことにします</w:t>
      </w:r>
      <w:r>
        <w:rPr>
          <w:rFonts w:hint="eastAsia"/>
        </w:rPr>
        <w:t>。</w:t>
      </w:r>
    </w:p>
    <w:p w:rsidR="00285BEB" w:rsidRDefault="002E20FF" w:rsidP="000B7E7A">
      <w:pPr>
        <w:pStyle w:val="1"/>
      </w:pPr>
      <w:r>
        <w:br w:type="page"/>
      </w:r>
      <w:r w:rsidR="000B7E7A">
        <w:lastRenderedPageBreak/>
        <w:t>ライブラリのインストール</w:t>
      </w:r>
    </w:p>
    <w:p w:rsidR="009401C5" w:rsidRDefault="009401C5" w:rsidP="009401C5">
      <w:pPr>
        <w:pStyle w:val="2"/>
      </w:pPr>
      <w:r>
        <w:t>リンカーの設定</w:t>
      </w:r>
    </w:p>
    <w:p w:rsidR="009A2BA0" w:rsidRDefault="009401C5" w:rsidP="009401C5">
      <w:r>
        <w:rPr>
          <w:rFonts w:hint="eastAsia"/>
        </w:rPr>
        <w:t>まず最初に、</w:t>
      </w:r>
      <w:r>
        <w:rPr>
          <w:rFonts w:hint="eastAsia"/>
        </w:rPr>
        <w:t>OpenGL</w:t>
      </w:r>
      <w:r>
        <w:rPr>
          <w:rFonts w:hint="eastAsia"/>
        </w:rPr>
        <w:t>の基本的な関数を使えるようにします。</w:t>
      </w:r>
      <w:r>
        <w:rPr>
          <w:rFonts w:hint="eastAsia"/>
        </w:rPr>
        <w:t>W</w:t>
      </w:r>
      <w:r>
        <w:t>indows</w:t>
      </w:r>
      <w:r>
        <w:t>では、リンカーへの入力に</w:t>
      </w:r>
      <w:r>
        <w:rPr>
          <w:rFonts w:hint="eastAsia"/>
        </w:rPr>
        <w:t>opengl32.lib</w:t>
      </w:r>
      <w:r w:rsidR="00361AE7">
        <w:rPr>
          <w:rFonts w:hint="eastAsia"/>
        </w:rPr>
        <w:t>というファイルを追加することで</w:t>
      </w:r>
      <w:r>
        <w:rPr>
          <w:rFonts w:hint="eastAsia"/>
        </w:rPr>
        <w:t>、基本的な関数が使えるようになります。</w:t>
      </w:r>
    </w:p>
    <w:p w:rsidR="00CE2ED1" w:rsidRDefault="00952070" w:rsidP="00CE2ED1">
      <w:pPr>
        <w:pStyle w:val="af8"/>
      </w:pPr>
      <w:r w:rsidRPr="00952070">
        <w:rPr>
          <w:b/>
        </w:rPr>
        <w:t>[</w:t>
      </w:r>
      <w:r w:rsidRPr="00952070">
        <w:rPr>
          <w:b/>
        </w:rPr>
        <w:t>補足</w:t>
      </w:r>
      <w:r w:rsidRPr="00952070">
        <w:rPr>
          <w:rFonts w:hint="eastAsia"/>
          <w:b/>
        </w:rPr>
        <w:t>]</w:t>
      </w:r>
      <w:r w:rsidR="00DB625D">
        <w:t xml:space="preserve"> </w:t>
      </w:r>
      <w:r w:rsidR="00CE2ED1">
        <w:t>ソースコードをコンパイルすると「オブジェクトファイル」と呼ばれるものが生成されます。リンカーは複数のオブジェクトファイルをつなげて、一つの実行ファイルを作り出すプログラムです。</w:t>
      </w:r>
    </w:p>
    <w:p w:rsidR="009A2BA0" w:rsidRDefault="009401C5" w:rsidP="009401C5">
      <w:r>
        <w:t>「ソリューションエクスプローラー」</w:t>
      </w:r>
      <w:r>
        <w:rPr>
          <w:rFonts w:hint="eastAsia"/>
        </w:rPr>
        <w:t>の</w:t>
      </w:r>
      <w:r>
        <w:t>「</w:t>
      </w:r>
      <w:r>
        <w:rPr>
          <w:rFonts w:hint="eastAsia"/>
        </w:rPr>
        <w:t>OpenGLTutorial</w:t>
      </w:r>
      <w:r>
        <w:t>」プロジェクトの上にカーソルを持っていき「右クリック</w:t>
      </w:r>
      <w:r>
        <w:t>→</w:t>
      </w:r>
      <w:r>
        <w:t>プロパティ」を選択します。すると、</w:t>
      </w:r>
      <w:r>
        <w:rPr>
          <w:rFonts w:hint="eastAsia"/>
        </w:rPr>
        <w:t>「</w:t>
      </w:r>
      <w:r>
        <w:rPr>
          <w:rFonts w:hint="eastAsia"/>
        </w:rPr>
        <w:t xml:space="preserve">OpenGLTutorial </w:t>
      </w:r>
      <w:r>
        <w:rPr>
          <w:rFonts w:hint="eastAsia"/>
        </w:rPr>
        <w:t>プロパティページ」というダイアログボックスが開くと思います。</w:t>
      </w:r>
      <w:r w:rsidR="009A2BA0">
        <w:br/>
      </w:r>
      <w:r w:rsidR="009A2BA0">
        <w:t>上段にある「構成」ドロップダウンリストから「すべての構成」を選択します。同様に「プラットフォーム」ドロップダウンリストから「すべてのプラットフォーム」を選択してください。</w:t>
      </w:r>
      <w:r w:rsidR="009A2BA0">
        <w:br/>
      </w:r>
      <w:r w:rsidR="009A2BA0">
        <w:t>これによって、プロジェクトの全てのビルド設定に対して同じプロパティを設定できるようになります。</w:t>
      </w:r>
    </w:p>
    <w:p w:rsidR="00603212" w:rsidRDefault="009A2BA0" w:rsidP="009401C5">
      <w:r>
        <w:t>次に、左側のツリービューから「リンカー」を展開し</w:t>
      </w:r>
      <w:r>
        <w:rPr>
          <w:rFonts w:hint="eastAsia"/>
        </w:rPr>
        <w:t>(</w:t>
      </w:r>
      <w:r w:rsidR="000F07A8">
        <w:rPr>
          <w:rFonts w:hint="eastAsia"/>
        </w:rPr>
        <w:t>左にある三角形</w:t>
      </w:r>
      <w:r>
        <w:rPr>
          <w:rFonts w:hint="eastAsia"/>
        </w:rPr>
        <w:t>をクリックすると展開できます</w:t>
      </w:r>
      <w:r>
        <w:rPr>
          <w:rFonts w:hint="eastAsia"/>
        </w:rPr>
        <w:t>)</w:t>
      </w:r>
      <w:r>
        <w:rPr>
          <w:rFonts w:hint="eastAsia"/>
        </w:rPr>
        <w:t>、「入力」を選択します</w:t>
      </w:r>
      <w:r w:rsidR="00603212">
        <w:rPr>
          <w:rFonts w:hint="eastAsia"/>
        </w:rPr>
        <w:t>(</w:t>
      </w:r>
      <w:r w:rsidR="00603212">
        <w:rPr>
          <w:rFonts w:hint="eastAsia"/>
        </w:rPr>
        <w:t>①、②</w:t>
      </w:r>
      <w:r w:rsidR="00603212">
        <w:rPr>
          <w:rFonts w:hint="eastAsia"/>
        </w:rPr>
        <w:t>)</w:t>
      </w:r>
      <w:r>
        <w:rPr>
          <w:rFonts w:hint="eastAsia"/>
        </w:rPr>
        <w:t>。</w:t>
      </w:r>
      <w:r>
        <w:t>右ペインに移り、「追加の依存ファイル」を選択すると、</w:t>
      </w:r>
      <w:r>
        <w:rPr>
          <w:rFonts w:hint="eastAsia"/>
        </w:rPr>
        <w:t>右端に下向き矢印のついたボタンが現れます</w:t>
      </w:r>
      <w:r w:rsidR="00603212">
        <w:rPr>
          <w:rFonts w:hint="eastAsia"/>
        </w:rPr>
        <w:t>(</w:t>
      </w:r>
      <w:r w:rsidR="00603212">
        <w:rPr>
          <w:rFonts w:hint="eastAsia"/>
        </w:rPr>
        <w:t>③</w:t>
      </w:r>
      <w:r w:rsidR="00603212">
        <w:rPr>
          <w:rFonts w:hint="eastAsia"/>
        </w:rPr>
        <w:t>)</w:t>
      </w:r>
      <w:r>
        <w:rPr>
          <w:rFonts w:hint="eastAsia"/>
        </w:rPr>
        <w:t>。これをクリックするとドロップダウンリストが開くので、「</w:t>
      </w:r>
      <w:r>
        <w:rPr>
          <w:rFonts w:hint="eastAsia"/>
        </w:rPr>
        <w:t>&lt;</w:t>
      </w:r>
      <w:r>
        <w:rPr>
          <w:rFonts w:hint="eastAsia"/>
        </w:rPr>
        <w:t>編集</w:t>
      </w:r>
      <w:r>
        <w:t>…</w:t>
      </w:r>
      <w:r>
        <w:rPr>
          <w:rFonts w:hint="eastAsia"/>
        </w:rPr>
        <w:t>&gt;</w:t>
      </w:r>
      <w:r>
        <w:rPr>
          <w:rFonts w:hint="eastAsia"/>
        </w:rPr>
        <w:t>」を選択して</w:t>
      </w:r>
      <w:r w:rsidR="00603212">
        <w:rPr>
          <w:rFonts w:hint="eastAsia"/>
        </w:rPr>
        <w:t>ください</w:t>
      </w:r>
      <w:r w:rsidR="00603212">
        <w:rPr>
          <w:rFonts w:hint="eastAsia"/>
        </w:rPr>
        <w:t>(</w:t>
      </w:r>
      <w:r w:rsidR="00603212">
        <w:rPr>
          <w:rFonts w:hint="eastAsia"/>
        </w:rPr>
        <w:t>④、⑤</w:t>
      </w:r>
      <w:r w:rsidR="00603212">
        <w:rPr>
          <w:rFonts w:hint="eastAsia"/>
        </w:rPr>
        <w:t>)</w:t>
      </w:r>
      <w:r w:rsidR="00603212">
        <w:rPr>
          <w:rFonts w:hint="eastAsia"/>
        </w:rPr>
        <w:t>。すると「追加の依存ファイル」ダイアログボックスが開きます。</w:t>
      </w:r>
    </w:p>
    <w:p w:rsidR="00603212" w:rsidRDefault="00603212" w:rsidP="00603212">
      <w:pPr>
        <w:jc w:val="center"/>
      </w:pPr>
      <w:r>
        <w:rPr>
          <w:rFonts w:hint="eastAsia"/>
          <w:noProof/>
        </w:rPr>
        <w:lastRenderedPageBreak/>
        <w:drawing>
          <wp:inline distT="0" distB="0" distL="0" distR="0">
            <wp:extent cx="5309616" cy="3807494"/>
            <wp:effectExtent l="0" t="0" r="5715" b="254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プロジェクトプロパティ.png"/>
                    <pic:cNvPicPr/>
                  </pic:nvPicPr>
                  <pic:blipFill>
                    <a:blip r:embed="rId9">
                      <a:extLst>
                        <a:ext uri="{28A0092B-C50C-407E-A947-70E740481C1C}">
                          <a14:useLocalDpi xmlns:a14="http://schemas.microsoft.com/office/drawing/2010/main" val="0"/>
                        </a:ext>
                      </a:extLst>
                    </a:blip>
                    <a:stretch>
                      <a:fillRect/>
                    </a:stretch>
                  </pic:blipFill>
                  <pic:spPr>
                    <a:xfrm>
                      <a:off x="0" y="0"/>
                      <a:ext cx="5313484" cy="3810268"/>
                    </a:xfrm>
                    <a:prstGeom prst="rect">
                      <a:avLst/>
                    </a:prstGeom>
                  </pic:spPr>
                </pic:pic>
              </a:graphicData>
            </a:graphic>
          </wp:inline>
        </w:drawing>
      </w:r>
    </w:p>
    <w:p w:rsidR="009A2BA0" w:rsidRDefault="009A2BA0" w:rsidP="009401C5">
      <w:r>
        <w:t>ダイアログボックスの上段にあるテキストウィンドウでカーソルが点滅していると思います。カーソルが別の場所に出ていた場合、上段のテキストウィンドウをクリックしてカーソルの位置を変更します。</w:t>
      </w:r>
    </w:p>
    <w:p w:rsidR="009A2BA0" w:rsidRDefault="009A2BA0" w:rsidP="009401C5">
      <w:r>
        <w:t>最初の行に「</w:t>
      </w:r>
      <w:r>
        <w:rPr>
          <w:rFonts w:hint="eastAsia"/>
        </w:rPr>
        <w:t>opengl32.lib</w:t>
      </w:r>
      <w:r>
        <w:t>」と入力</w:t>
      </w:r>
      <w:r w:rsidR="00361AE7">
        <w:t>し、「</w:t>
      </w:r>
      <w:r w:rsidR="00361AE7">
        <w:rPr>
          <w:rFonts w:hint="eastAsia"/>
        </w:rPr>
        <w:t>OK</w:t>
      </w:r>
      <w:r w:rsidR="00361AE7">
        <w:t>」ボタンを押して「追加の依存ファイル」ダイアログボックスを閉じます。さらに、「</w:t>
      </w:r>
      <w:r w:rsidR="00361AE7">
        <w:rPr>
          <w:rFonts w:hint="eastAsia"/>
        </w:rPr>
        <w:t xml:space="preserve">OpenGLTutorial </w:t>
      </w:r>
      <w:r w:rsidR="00361AE7">
        <w:rPr>
          <w:rFonts w:hint="eastAsia"/>
        </w:rPr>
        <w:t>プロパティページ</w:t>
      </w:r>
      <w:r w:rsidR="00361AE7">
        <w:t>」ダイアログボックスの「</w:t>
      </w:r>
      <w:r w:rsidR="00361AE7">
        <w:rPr>
          <w:rFonts w:hint="eastAsia"/>
        </w:rPr>
        <w:t>OK</w:t>
      </w:r>
      <w:r w:rsidR="00361AE7">
        <w:t>」ボタンを押して、このダイアログボックスも閉じてください。</w:t>
      </w:r>
    </w:p>
    <w:p w:rsidR="00603212" w:rsidRDefault="00603212" w:rsidP="00603212">
      <w:pPr>
        <w:jc w:val="center"/>
      </w:pPr>
      <w:r>
        <w:rPr>
          <w:rFonts w:hint="eastAsia"/>
          <w:noProof/>
        </w:rPr>
        <w:lastRenderedPageBreak/>
        <w:drawing>
          <wp:inline distT="0" distB="0" distL="0" distR="0">
            <wp:extent cx="4224528" cy="4147438"/>
            <wp:effectExtent l="0" t="0" r="5080" b="571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リンカー追加の依存ファイル.png"/>
                    <pic:cNvPicPr/>
                  </pic:nvPicPr>
                  <pic:blipFill>
                    <a:blip r:embed="rId10">
                      <a:extLst>
                        <a:ext uri="{28A0092B-C50C-407E-A947-70E740481C1C}">
                          <a14:useLocalDpi xmlns:a14="http://schemas.microsoft.com/office/drawing/2010/main" val="0"/>
                        </a:ext>
                      </a:extLst>
                    </a:blip>
                    <a:stretch>
                      <a:fillRect/>
                    </a:stretch>
                  </pic:blipFill>
                  <pic:spPr>
                    <a:xfrm>
                      <a:off x="0" y="0"/>
                      <a:ext cx="4227804" cy="4150655"/>
                    </a:xfrm>
                    <a:prstGeom prst="rect">
                      <a:avLst/>
                    </a:prstGeom>
                  </pic:spPr>
                </pic:pic>
              </a:graphicData>
            </a:graphic>
          </wp:inline>
        </w:drawing>
      </w:r>
    </w:p>
    <w:p w:rsidR="00361AE7" w:rsidRPr="00361AE7" w:rsidRDefault="00361AE7" w:rsidP="009401C5">
      <w:r>
        <w:t>これでリンカーの設定は完了です。</w:t>
      </w:r>
    </w:p>
    <w:p w:rsidR="009401C5" w:rsidRDefault="009401C5" w:rsidP="009401C5">
      <w:pPr>
        <w:pStyle w:val="2"/>
      </w:pPr>
      <w:r>
        <w:t>GLFW</w:t>
      </w:r>
      <w:r>
        <w:t>と</w:t>
      </w:r>
      <w:r>
        <w:rPr>
          <w:rFonts w:hint="eastAsia"/>
        </w:rPr>
        <w:t>GLEW</w:t>
      </w:r>
    </w:p>
    <w:p w:rsidR="000B7E7A" w:rsidRDefault="000B7E7A" w:rsidP="000B7E7A">
      <w:r>
        <w:t>それでは、初期化を肩代わりしてくれる便利なライブラリをインストールしましょう。</w:t>
      </w:r>
      <w:r>
        <w:br/>
      </w:r>
      <w:r>
        <w:rPr>
          <w:rFonts w:hint="eastAsia"/>
        </w:rPr>
        <w:t>今回は、</w:t>
      </w:r>
      <w:r>
        <w:rPr>
          <w:rFonts w:hint="eastAsia"/>
        </w:rPr>
        <w:t>OpenGL</w:t>
      </w:r>
      <w:r>
        <w:t>コンテキストの作成には「</w:t>
      </w:r>
      <w:r>
        <w:rPr>
          <w:rFonts w:hint="eastAsia"/>
        </w:rPr>
        <w:t>GLFW</w:t>
      </w:r>
      <w:r>
        <w:rPr>
          <w:rFonts w:hint="eastAsia"/>
        </w:rPr>
        <w:t>」というライブラリ、関数ポインタの取得には「</w:t>
      </w:r>
      <w:r>
        <w:rPr>
          <w:rFonts w:hint="eastAsia"/>
        </w:rPr>
        <w:t>GLEW</w:t>
      </w:r>
      <w:r>
        <w:rPr>
          <w:rFonts w:hint="eastAsia"/>
        </w:rPr>
        <w:t>」というライブラリを</w:t>
      </w:r>
      <w:r w:rsidR="00B76497">
        <w:rPr>
          <w:rFonts w:hint="eastAsia"/>
        </w:rPr>
        <w:t>使うことにしました</w:t>
      </w:r>
      <w:r>
        <w:rPr>
          <w:rFonts w:hint="eastAsia"/>
        </w:rPr>
        <w:t>。</w:t>
      </w:r>
      <w:r w:rsidR="00B76497">
        <w:rPr>
          <w:rFonts w:hint="eastAsia"/>
        </w:rPr>
        <w:t>この</w:t>
      </w:r>
      <w:r w:rsidR="00B76497">
        <w:rPr>
          <w:rFonts w:hint="eastAsia"/>
        </w:rPr>
        <w:t>2</w:t>
      </w:r>
      <w:r w:rsidR="00B76497">
        <w:rPr>
          <w:rFonts w:hint="eastAsia"/>
        </w:rPr>
        <w:t>つは</w:t>
      </w:r>
      <w:r w:rsidR="00B76497">
        <w:rPr>
          <w:rFonts w:hint="eastAsia"/>
        </w:rPr>
        <w:t>OpenGL</w:t>
      </w:r>
      <w:r w:rsidR="00946B80">
        <w:rPr>
          <w:rFonts w:hint="eastAsia"/>
        </w:rPr>
        <w:t>の世界では広く</w:t>
      </w:r>
      <w:r w:rsidR="00B76497">
        <w:rPr>
          <w:rFonts w:hint="eastAsia"/>
        </w:rPr>
        <w:t>使われているライブラリなので、</w:t>
      </w:r>
      <w:r w:rsidR="00B76497">
        <w:rPr>
          <w:rFonts w:hint="eastAsia"/>
        </w:rPr>
        <w:t>Web</w:t>
      </w:r>
      <w:r w:rsidR="00B76497">
        <w:rPr>
          <w:rFonts w:hint="eastAsia"/>
        </w:rPr>
        <w:t>で情報を検索する</w:t>
      </w:r>
      <w:r w:rsidR="00C41B7A">
        <w:rPr>
          <w:rFonts w:hint="eastAsia"/>
        </w:rPr>
        <w:t>場合</w:t>
      </w:r>
      <w:r w:rsidR="00946B80">
        <w:rPr>
          <w:rFonts w:hint="eastAsia"/>
        </w:rPr>
        <w:t>も、それほど</w:t>
      </w:r>
      <w:r w:rsidR="00B76497">
        <w:rPr>
          <w:rFonts w:hint="eastAsia"/>
        </w:rPr>
        <w:t>苦労は</w:t>
      </w:r>
      <w:r w:rsidR="00946B80">
        <w:rPr>
          <w:rFonts w:hint="eastAsia"/>
        </w:rPr>
        <w:t>し</w:t>
      </w:r>
      <w:r w:rsidR="00B76497">
        <w:rPr>
          <w:rFonts w:hint="eastAsia"/>
        </w:rPr>
        <w:t>ないと思います。</w:t>
      </w:r>
    </w:p>
    <w:p w:rsidR="009401C5" w:rsidRDefault="009401C5" w:rsidP="009401C5">
      <w:pPr>
        <w:pStyle w:val="2"/>
      </w:pPr>
      <w:r>
        <w:rPr>
          <w:rFonts w:hint="eastAsia"/>
        </w:rPr>
        <w:t>NuGet</w:t>
      </w:r>
      <w:r>
        <w:rPr>
          <w:rFonts w:hint="eastAsia"/>
        </w:rPr>
        <w:t>パッケージマネージャ</w:t>
      </w:r>
    </w:p>
    <w:p w:rsidR="00E41E3F" w:rsidRDefault="00E439E4" w:rsidP="000B7E7A">
      <w:r>
        <w:t>さて、インストール方法ですが、今回は</w:t>
      </w:r>
      <w:r>
        <w:rPr>
          <w:rFonts w:hint="eastAsia"/>
        </w:rPr>
        <w:t>Visual Studio</w:t>
      </w:r>
      <w:r>
        <w:rPr>
          <w:rFonts w:hint="eastAsia"/>
        </w:rPr>
        <w:t>の機能である</w:t>
      </w:r>
      <w:r>
        <w:rPr>
          <w:rFonts w:hint="eastAsia"/>
        </w:rPr>
        <w:t>NuGet</w:t>
      </w:r>
      <w:r>
        <w:rPr>
          <w:rFonts w:hint="eastAsia"/>
        </w:rPr>
        <w:t>パッケージマネージャを使います。</w:t>
      </w:r>
      <w:r>
        <w:t>それぞれのライブラリの</w:t>
      </w:r>
      <w:r>
        <w:rPr>
          <w:rFonts w:hint="eastAsia"/>
        </w:rPr>
        <w:t>Web</w:t>
      </w:r>
      <w:r>
        <w:rPr>
          <w:rFonts w:hint="eastAsia"/>
        </w:rPr>
        <w:t>サイトからダウンロードして、手動でインストールすることもできますが、</w:t>
      </w:r>
      <w:r>
        <w:t>NuGet</w:t>
      </w:r>
      <w:r>
        <w:t>を使うほうが簡単で、手間もかかりません。</w:t>
      </w:r>
      <w:r w:rsidR="00E41E3F">
        <w:rPr>
          <w:rFonts w:hint="eastAsia"/>
        </w:rPr>
        <w:t>G</w:t>
      </w:r>
      <w:r w:rsidR="00E41E3F">
        <w:t>LFW</w:t>
      </w:r>
      <w:r w:rsidR="00E41E3F">
        <w:t>と</w:t>
      </w:r>
      <w:r w:rsidR="00E41E3F">
        <w:rPr>
          <w:rFonts w:hint="eastAsia"/>
        </w:rPr>
        <w:t>GLEW</w:t>
      </w:r>
      <w:r w:rsidR="00E41E3F">
        <w:rPr>
          <w:rFonts w:hint="eastAsia"/>
        </w:rPr>
        <w:t>をまとめて</w:t>
      </w:r>
      <w:r w:rsidR="005A24E1">
        <w:rPr>
          <w:rFonts w:hint="eastAsia"/>
        </w:rPr>
        <w:t>ダウンロードして</w:t>
      </w:r>
      <w:r w:rsidR="00E41E3F">
        <w:rPr>
          <w:rFonts w:hint="eastAsia"/>
        </w:rPr>
        <w:t>インストールできる</w:t>
      </w:r>
      <w:r w:rsidR="00E41E3F">
        <w:t>「</w:t>
      </w:r>
      <w:r w:rsidR="00E41E3F">
        <w:rPr>
          <w:rFonts w:hint="eastAsia"/>
        </w:rPr>
        <w:t>nupengl.core</w:t>
      </w:r>
      <w:r w:rsidR="00E41E3F">
        <w:rPr>
          <w:rFonts w:hint="eastAsia"/>
        </w:rPr>
        <w:t>」という</w:t>
      </w:r>
      <w:r w:rsidR="00E41E3F">
        <w:rPr>
          <w:rFonts w:hint="eastAsia"/>
        </w:rPr>
        <w:t>NuGet</w:t>
      </w:r>
      <w:r w:rsidR="00012005">
        <w:rPr>
          <w:rFonts w:hint="eastAsia"/>
        </w:rPr>
        <w:t>パッケージがありますので、</w:t>
      </w:r>
      <w:r w:rsidR="004228E5">
        <w:rPr>
          <w:rFonts w:hint="eastAsia"/>
        </w:rPr>
        <w:t>今回は</w:t>
      </w:r>
      <w:r w:rsidR="00012005">
        <w:rPr>
          <w:rFonts w:hint="eastAsia"/>
        </w:rPr>
        <w:t>これを使うことにし</w:t>
      </w:r>
      <w:r w:rsidR="00E41E3F">
        <w:rPr>
          <w:rFonts w:hint="eastAsia"/>
        </w:rPr>
        <w:t>ます。</w:t>
      </w:r>
    </w:p>
    <w:p w:rsidR="000C0A9E" w:rsidRDefault="00E439E4" w:rsidP="000B7E7A">
      <w:r>
        <w:t>メニューバーから「</w:t>
      </w:r>
      <w:r w:rsidR="004228E5">
        <w:t>プロジェクト</w:t>
      </w:r>
      <w:r>
        <w:t>→NuGet</w:t>
      </w:r>
      <w:r>
        <w:t>パッケージ</w:t>
      </w:r>
      <w:r w:rsidR="004228E5">
        <w:t>の管理</w:t>
      </w:r>
      <w:r>
        <w:t>」を選択してください。</w:t>
      </w:r>
      <w:r>
        <w:rPr>
          <w:rFonts w:hint="eastAsia"/>
        </w:rPr>
        <w:t>「</w:t>
      </w:r>
      <w:r>
        <w:rPr>
          <w:rFonts w:hint="eastAsia"/>
        </w:rPr>
        <w:t>NuGet</w:t>
      </w:r>
      <w:r w:rsidR="004228E5">
        <w:rPr>
          <w:rFonts w:hint="eastAsia"/>
        </w:rPr>
        <w:t>パッケージマネージャー」というウィンドウが開くと思います</w:t>
      </w:r>
      <w:r>
        <w:rPr>
          <w:rFonts w:hint="eastAsia"/>
        </w:rPr>
        <w:t>。</w:t>
      </w:r>
      <w:r>
        <w:br/>
      </w:r>
      <w:r w:rsidR="00E41E3F">
        <w:rPr>
          <w:rFonts w:hint="eastAsia"/>
        </w:rPr>
        <w:lastRenderedPageBreak/>
        <w:t>左上にある</w:t>
      </w:r>
      <w:r>
        <w:rPr>
          <w:rFonts w:hint="eastAsia"/>
        </w:rPr>
        <w:t>「参照」</w:t>
      </w:r>
      <w:r w:rsidR="004228E5">
        <w:rPr>
          <w:rFonts w:hint="eastAsia"/>
        </w:rPr>
        <w:t>という文字</w:t>
      </w:r>
      <w:r w:rsidR="00E41E3F">
        <w:rPr>
          <w:rFonts w:hint="eastAsia"/>
        </w:rPr>
        <w:t>をクリックすると、左ペインにずらっとパッケージのリストが並びます</w:t>
      </w:r>
      <w:r w:rsidR="004228E5">
        <w:rPr>
          <w:rFonts w:hint="eastAsia"/>
        </w:rPr>
        <w:t>(</w:t>
      </w:r>
      <w:r w:rsidR="004228E5">
        <w:rPr>
          <w:rFonts w:hint="eastAsia"/>
        </w:rPr>
        <w:t>①</w:t>
      </w:r>
      <w:r w:rsidR="004228E5">
        <w:rPr>
          <w:rFonts w:hint="eastAsia"/>
        </w:rPr>
        <w:t>)</w:t>
      </w:r>
      <w:r w:rsidR="00E41E3F">
        <w:rPr>
          <w:rFonts w:hint="eastAsia"/>
        </w:rPr>
        <w:t>。</w:t>
      </w:r>
      <w:r w:rsidR="00E41E3F">
        <w:br/>
      </w:r>
      <w:r w:rsidR="00E41E3F">
        <w:t>どんどんスクロールさせていけば</w:t>
      </w:r>
      <w:r w:rsidR="000C0A9E">
        <w:t>、</w:t>
      </w:r>
      <w:r w:rsidR="00E41E3F">
        <w:rPr>
          <w:rFonts w:hint="eastAsia"/>
        </w:rPr>
        <w:t>nupengl.core</w:t>
      </w:r>
      <w:r w:rsidR="00E41E3F">
        <w:t>を見つけられる</w:t>
      </w:r>
      <w:r w:rsidR="000C0A9E">
        <w:t>はずな</w:t>
      </w:r>
      <w:r w:rsidR="00E41E3F">
        <w:t>ので</w:t>
      </w:r>
      <w:r w:rsidR="000C0A9E">
        <w:t>、</w:t>
      </w:r>
      <w:r w:rsidR="00E41E3F">
        <w:t>がんばって探してください！</w:t>
      </w:r>
    </w:p>
    <w:p w:rsidR="000C0A9E" w:rsidRDefault="000C0A9E" w:rsidP="000B7E7A">
      <w:r>
        <w:t>…</w:t>
      </w:r>
      <w:r>
        <w:t>見つかりませんか？</w:t>
      </w:r>
    </w:p>
    <w:p w:rsidR="00B76497" w:rsidRDefault="000C0A9E" w:rsidP="000B7E7A">
      <w:r>
        <w:t>では、</w:t>
      </w:r>
      <w:r w:rsidR="00E41E3F">
        <w:t>「参照」のすぐ下にある検索テキストボックスに</w:t>
      </w:r>
      <w:r w:rsidR="00E41E3F">
        <w:rPr>
          <w:rFonts w:hint="eastAsia"/>
        </w:rPr>
        <w:t>nupengl</w:t>
      </w:r>
      <w:r w:rsidR="00E41E3F">
        <w:rPr>
          <w:rFonts w:hint="eastAsia"/>
        </w:rPr>
        <w:t>と</w:t>
      </w:r>
      <w:r>
        <w:rPr>
          <w:rFonts w:hint="eastAsia"/>
        </w:rPr>
        <w:t>入力して</w:t>
      </w:r>
      <w:r w:rsidR="00122C38">
        <w:rPr>
          <w:rFonts w:hint="eastAsia"/>
        </w:rPr>
        <w:t>みて</w:t>
      </w:r>
      <w:r>
        <w:rPr>
          <w:rFonts w:hint="eastAsia"/>
        </w:rPr>
        <w:t>ください</w:t>
      </w:r>
      <w:r w:rsidR="004228E5">
        <w:rPr>
          <w:rFonts w:hint="eastAsia"/>
        </w:rPr>
        <w:t>(</w:t>
      </w:r>
      <w:r w:rsidR="004228E5">
        <w:rPr>
          <w:rFonts w:hint="eastAsia"/>
        </w:rPr>
        <w:t>②</w:t>
      </w:r>
      <w:r w:rsidR="004228E5">
        <w:t>)</w:t>
      </w:r>
      <w:r>
        <w:rPr>
          <w:rFonts w:hint="eastAsia"/>
        </w:rPr>
        <w:t>。さくっと候補が表示されることでしょう</w:t>
      </w:r>
      <w:r w:rsidR="00D03DD8">
        <w:rPr>
          <w:rFonts w:hint="eastAsia"/>
        </w:rPr>
        <w:t>(</w:t>
      </w:r>
      <w:r w:rsidR="00D03DD8">
        <w:rPr>
          <w:rFonts w:hint="eastAsia"/>
        </w:rPr>
        <w:t>出てこなかったら綴りを確認してくださいね</w:t>
      </w:r>
      <w:r w:rsidR="00D03DD8">
        <w:rPr>
          <w:rFonts w:hint="eastAsia"/>
        </w:rPr>
        <w:t>)</w:t>
      </w:r>
      <w:r>
        <w:rPr>
          <w:rFonts w:hint="eastAsia"/>
        </w:rPr>
        <w:t>。</w:t>
      </w:r>
      <w:r>
        <w:br/>
      </w:r>
      <w:r>
        <w:t>さて、</w:t>
      </w:r>
      <w:r w:rsidR="00E41E3F">
        <w:t>検索すると、</w:t>
      </w:r>
      <w:r w:rsidR="00E41E3F">
        <w:rPr>
          <w:rFonts w:hint="eastAsia"/>
        </w:rPr>
        <w:t>nupengl.core.regist</w:t>
      </w:r>
      <w:r w:rsidR="00E41E3F">
        <w:rPr>
          <w:rFonts w:hint="eastAsia"/>
        </w:rPr>
        <w:t>と</w:t>
      </w:r>
      <w:r w:rsidR="00E41E3F">
        <w:rPr>
          <w:rFonts w:hint="eastAsia"/>
        </w:rPr>
        <w:t>nupengl.core</w:t>
      </w:r>
      <w:r w:rsidR="00E41E3F">
        <w:rPr>
          <w:rFonts w:hint="eastAsia"/>
        </w:rPr>
        <w:t>の</w:t>
      </w:r>
      <w:r w:rsidR="00E41E3F">
        <w:rPr>
          <w:rFonts w:hint="eastAsia"/>
        </w:rPr>
        <w:t>2</w:t>
      </w:r>
      <w:r w:rsidR="00E41E3F">
        <w:rPr>
          <w:rFonts w:hint="eastAsia"/>
        </w:rPr>
        <w:t>つが表示されると</w:t>
      </w:r>
      <w:r>
        <w:rPr>
          <w:rFonts w:hint="eastAsia"/>
        </w:rPr>
        <w:t>思います</w:t>
      </w:r>
      <w:r w:rsidR="00E41E3F">
        <w:rPr>
          <w:rFonts w:hint="eastAsia"/>
        </w:rPr>
        <w:t>nupengl.core</w:t>
      </w:r>
      <w:r>
        <w:rPr>
          <w:rFonts w:hint="eastAsia"/>
        </w:rPr>
        <w:t>のほう</w:t>
      </w:r>
      <w:r>
        <w:t>(regist</w:t>
      </w:r>
      <w:r>
        <w:t>のついてないほう</w:t>
      </w:r>
      <w:r>
        <w:t>)</w:t>
      </w:r>
      <w:r w:rsidR="00E41E3F">
        <w:rPr>
          <w:rFonts w:hint="eastAsia"/>
        </w:rPr>
        <w:t>を</w:t>
      </w:r>
      <w:r>
        <w:rPr>
          <w:rFonts w:hint="eastAsia"/>
        </w:rPr>
        <w:t>クリックしてください。</w:t>
      </w:r>
      <w:r>
        <w:br/>
      </w:r>
      <w:r>
        <w:t>そうすると、</w:t>
      </w:r>
      <w:r w:rsidR="004228E5">
        <w:t>右側に</w:t>
      </w:r>
      <w:r>
        <w:t>「インストール」ボタンが</w:t>
      </w:r>
      <w:r w:rsidR="004228E5">
        <w:t>表示され</w:t>
      </w:r>
      <w:r w:rsidR="006A7AFE">
        <w:t>ます</w:t>
      </w:r>
      <w:r w:rsidR="004228E5">
        <w:rPr>
          <w:rFonts w:hint="eastAsia"/>
        </w:rPr>
        <w:t>(</w:t>
      </w:r>
      <w:r w:rsidR="004228E5">
        <w:rPr>
          <w:rFonts w:hint="eastAsia"/>
        </w:rPr>
        <w:t>③</w:t>
      </w:r>
      <w:r w:rsidR="004228E5">
        <w:rPr>
          <w:rFonts w:hint="eastAsia"/>
        </w:rPr>
        <w:t>)</w:t>
      </w:r>
      <w:r w:rsidR="006A7AFE">
        <w:t>。このボタン</w:t>
      </w:r>
      <w:r>
        <w:t>をクリック</w:t>
      </w:r>
      <w:r w:rsidR="006A7AFE">
        <w:t>すると「変更の確認」ダイ</w:t>
      </w:r>
      <w:r w:rsidR="004228E5">
        <w:t>アログボックスが開き、本当にインストールするかをたずねてきますので、</w:t>
      </w:r>
      <w:r w:rsidR="006A7AFE">
        <w:t>「</w:t>
      </w:r>
      <w:r w:rsidR="006A7AFE">
        <w:rPr>
          <w:rFonts w:hint="eastAsia"/>
        </w:rPr>
        <w:t>OK</w:t>
      </w:r>
      <w:r w:rsidR="004228E5">
        <w:t>」ボタンを押してください。選んだ</w:t>
      </w:r>
      <w:r w:rsidR="006A7AFE">
        <w:t>パッケージの</w:t>
      </w:r>
      <w:r>
        <w:t>インストールが始まります。</w:t>
      </w:r>
    </w:p>
    <w:p w:rsidR="004228E5" w:rsidRPr="004228E5" w:rsidRDefault="004228E5" w:rsidP="000E0510">
      <w:pPr>
        <w:jc w:val="center"/>
      </w:pPr>
      <w:r>
        <w:rPr>
          <w:rFonts w:hint="eastAsia"/>
          <w:noProof/>
        </w:rPr>
        <w:drawing>
          <wp:inline distT="0" distB="0" distL="0" distR="0">
            <wp:extent cx="5516880" cy="3418579"/>
            <wp:effectExtent l="0" t="0" r="762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Getパッケージマネージャー.png"/>
                    <pic:cNvPicPr/>
                  </pic:nvPicPr>
                  <pic:blipFill>
                    <a:blip r:embed="rId11">
                      <a:extLst>
                        <a:ext uri="{28A0092B-C50C-407E-A947-70E740481C1C}">
                          <a14:useLocalDpi xmlns:a14="http://schemas.microsoft.com/office/drawing/2010/main" val="0"/>
                        </a:ext>
                      </a:extLst>
                    </a:blip>
                    <a:stretch>
                      <a:fillRect/>
                    </a:stretch>
                  </pic:blipFill>
                  <pic:spPr>
                    <a:xfrm>
                      <a:off x="0" y="0"/>
                      <a:ext cx="5519398" cy="3420139"/>
                    </a:xfrm>
                    <a:prstGeom prst="rect">
                      <a:avLst/>
                    </a:prstGeom>
                  </pic:spPr>
                </pic:pic>
              </a:graphicData>
            </a:graphic>
          </wp:inline>
        </w:drawing>
      </w:r>
    </w:p>
    <w:p w:rsidR="00853170" w:rsidRDefault="006A7AFE" w:rsidP="009401C5">
      <w:r>
        <w:t>インストールが完了すると、左ペインの</w:t>
      </w:r>
      <w:r>
        <w:rPr>
          <w:rFonts w:hint="eastAsia"/>
        </w:rPr>
        <w:t>nupengl.core</w:t>
      </w:r>
      <w:r>
        <w:rPr>
          <w:rFonts w:hint="eastAsia"/>
        </w:rPr>
        <w:t>のアイコンの右下にチェックマークが付いていると思います。</w:t>
      </w:r>
      <w:r>
        <w:br/>
      </w:r>
      <w:r>
        <w:t>これでパッケージのインストールは完了しました。「</w:t>
      </w:r>
      <w:r>
        <w:rPr>
          <w:rFonts w:hint="eastAsia"/>
        </w:rPr>
        <w:t>NuGet-</w:t>
      </w:r>
      <w:r>
        <w:rPr>
          <w:rFonts w:hint="eastAsia"/>
        </w:rPr>
        <w:t>ソリューション</w:t>
      </w:r>
      <w:r>
        <w:t>」ウィンドウを閉じてください。</w:t>
      </w:r>
    </w:p>
    <w:p w:rsidR="004835D2" w:rsidRPr="004835D2" w:rsidRDefault="00952070" w:rsidP="004835D2">
      <w:pPr>
        <w:pStyle w:val="af8"/>
      </w:pPr>
      <w:r w:rsidRPr="00952070">
        <w:rPr>
          <w:b/>
        </w:rPr>
        <w:t>[</w:t>
      </w:r>
      <w:r w:rsidRPr="00952070">
        <w:rPr>
          <w:b/>
        </w:rPr>
        <w:t>補足</w:t>
      </w:r>
      <w:r w:rsidRPr="00952070">
        <w:rPr>
          <w:rFonts w:hint="eastAsia"/>
          <w:b/>
        </w:rPr>
        <w:t>]</w:t>
      </w:r>
      <w:r w:rsidR="00DB625D">
        <w:t xml:space="preserve"> </w:t>
      </w:r>
      <w:r w:rsidR="004835D2">
        <w:rPr>
          <w:rFonts w:hint="eastAsia"/>
        </w:rPr>
        <w:t>nupengl 1.</w:t>
      </w:r>
      <w:r w:rsidR="004835D2">
        <w:t>0.1</w:t>
      </w:r>
      <w:r w:rsidR="004835D2">
        <w:t>に含まれる</w:t>
      </w:r>
      <w:r w:rsidR="004835D2">
        <w:t>GLFW</w:t>
      </w:r>
      <w:r w:rsidR="004835D2">
        <w:t>のバージョンは</w:t>
      </w:r>
      <w:r w:rsidR="004835D2">
        <w:rPr>
          <w:rFonts w:hint="eastAsia"/>
        </w:rPr>
        <w:t>3.0.4</w:t>
      </w:r>
      <w:r w:rsidR="00CC5AB5">
        <w:rPr>
          <w:rFonts w:hint="eastAsia"/>
        </w:rPr>
        <w:t>、</w:t>
      </w:r>
      <w:r w:rsidR="004835D2">
        <w:rPr>
          <w:rFonts w:hint="eastAsia"/>
        </w:rPr>
        <w:t>GLEW</w:t>
      </w:r>
      <w:r w:rsidR="004835D2">
        <w:rPr>
          <w:rFonts w:hint="eastAsia"/>
        </w:rPr>
        <w:t>のバージョンは</w:t>
      </w:r>
      <w:r w:rsidR="004835D2">
        <w:rPr>
          <w:rFonts w:hint="eastAsia"/>
        </w:rPr>
        <w:t>1.10</w:t>
      </w:r>
      <w:r w:rsidR="004835D2">
        <w:t>.0</w:t>
      </w:r>
      <w:r w:rsidR="004835D2">
        <w:t>となっています。これらは少し古いものなので、</w:t>
      </w:r>
      <w:r w:rsidR="004835D2">
        <w:rPr>
          <w:rFonts w:hint="eastAsia"/>
        </w:rPr>
        <w:t>OpenGL</w:t>
      </w:r>
      <w:r w:rsidR="004835D2">
        <w:rPr>
          <w:rFonts w:hint="eastAsia"/>
        </w:rPr>
        <w:t>の</w:t>
      </w:r>
      <w:r w:rsidR="004835D2">
        <w:t>最新の機能には対応していません。そのような機能を使うにはそ</w:t>
      </w:r>
      <w:r w:rsidR="004F613C">
        <w:rPr>
          <w:rFonts w:hint="eastAsia"/>
        </w:rPr>
        <w:t>、</w:t>
      </w:r>
      <w:r w:rsidR="004835D2">
        <w:t>れぞれの公式サイトから</w:t>
      </w:r>
      <w:r>
        <w:t>最新版をダウンロードして、手動でインストールする必要がありますが、今回の講義範囲からは外れますので説明はしません。</w:t>
      </w:r>
    </w:p>
    <w:p w:rsidR="009401C5" w:rsidRDefault="00853170" w:rsidP="00853170">
      <w:pPr>
        <w:pStyle w:val="1"/>
      </w:pPr>
      <w:r>
        <w:br w:type="page"/>
      </w:r>
      <w:r>
        <w:lastRenderedPageBreak/>
        <w:t>ライブラリの初期化</w:t>
      </w:r>
    </w:p>
    <w:p w:rsidR="00853170" w:rsidRDefault="00240F70" w:rsidP="00240F70">
      <w:pPr>
        <w:pStyle w:val="2"/>
      </w:pPr>
      <w:r>
        <w:rPr>
          <w:rFonts w:hint="eastAsia"/>
        </w:rPr>
        <w:t>ヘッダファイルのインクルード</w:t>
      </w:r>
    </w:p>
    <w:p w:rsidR="00240F70" w:rsidRDefault="002E44E3" w:rsidP="00240F70">
      <w:r>
        <w:rPr>
          <w:rFonts w:hint="eastAsia"/>
        </w:rPr>
        <w:t>それでは、ライブラリを使って</w:t>
      </w:r>
      <w:r>
        <w:rPr>
          <w:rFonts w:hint="eastAsia"/>
        </w:rPr>
        <w:t>OpenGL</w:t>
      </w:r>
      <w:r>
        <w:rPr>
          <w:rFonts w:hint="eastAsia"/>
        </w:rPr>
        <w:t>を初期化していきましょう。まずは</w:t>
      </w:r>
      <w:r>
        <w:rPr>
          <w:rFonts w:hint="eastAsia"/>
        </w:rPr>
        <w:t>GLFW</w:t>
      </w:r>
      <w:r>
        <w:rPr>
          <w:rFonts w:hint="eastAsia"/>
        </w:rPr>
        <w:t>と</w:t>
      </w:r>
      <w:r>
        <w:rPr>
          <w:rFonts w:hint="eastAsia"/>
        </w:rPr>
        <w:t>GLEW</w:t>
      </w:r>
      <w:r>
        <w:rPr>
          <w:rFonts w:hint="eastAsia"/>
        </w:rPr>
        <w:t>のヘッダファイルをインクルードします。</w:t>
      </w:r>
      <w:r w:rsidR="00240F70">
        <w:rPr>
          <w:rFonts w:hint="eastAsia"/>
        </w:rPr>
        <w:t>次のコードを</w:t>
      </w:r>
      <w:r w:rsidR="00240F70">
        <w:rPr>
          <w:rFonts w:hint="eastAsia"/>
        </w:rPr>
        <w:t>Main.cpp</w:t>
      </w:r>
      <w:r w:rsidR="00240F70">
        <w:rPr>
          <w:rFonts w:hint="eastAsia"/>
        </w:rPr>
        <w:t>の</w:t>
      </w:r>
      <w:r w:rsidR="00932822">
        <w:rPr>
          <w:rFonts w:hint="eastAsia"/>
        </w:rPr>
        <w:t>先頭にある</w:t>
      </w:r>
      <w:r w:rsidR="00240F70">
        <w:rPr>
          <w:rFonts w:hint="eastAsia"/>
        </w:rPr>
        <w:t>ブロックコメントの直後に追加してください。</w:t>
      </w:r>
    </w:p>
    <w:p w:rsidR="00240F70" w:rsidRDefault="00DB625D" w:rsidP="00932822">
      <w:pPr>
        <w:pStyle w:val="ac"/>
      </w:pPr>
      <w:r>
        <w:rPr>
          <w:b/>
          <w:color w:val="FF0000"/>
          <w:lang w:val="ja-JP"/>
        </w:rPr>
        <w:t xml:space="preserve"> </w:t>
      </w:r>
      <w:r>
        <w:rPr>
          <w:color w:val="008000"/>
        </w:rPr>
        <w:t>/**</w:t>
      </w:r>
      <w:r>
        <w:rPr>
          <w:color w:val="008000"/>
        </w:rPr>
        <w:br/>
      </w:r>
      <w:r>
        <w:rPr>
          <w:b/>
          <w:color w:val="FF0000"/>
          <w:lang w:val="ja-JP"/>
        </w:rPr>
        <w:t xml:space="preserve"> </w:t>
      </w:r>
      <w:r>
        <w:rPr>
          <w:color w:val="008000"/>
        </w:rPr>
        <w:t>* @file Main.cpp</w:t>
      </w:r>
      <w:r>
        <w:rPr>
          <w:color w:val="008000"/>
        </w:rPr>
        <w:br/>
      </w:r>
      <w:r>
        <w:rPr>
          <w:b/>
          <w:color w:val="FF0000"/>
          <w:lang w:val="ja-JP"/>
        </w:rPr>
        <w:t xml:space="preserve"> </w:t>
      </w:r>
      <w:r>
        <w:rPr>
          <w:color w:val="008000"/>
        </w:rPr>
        <w:t>*/</w:t>
      </w:r>
      <w:r>
        <w:rPr>
          <w:color w:val="008000"/>
        </w:rPr>
        <w:br/>
      </w:r>
      <w:r w:rsidRPr="00B703B2">
        <w:rPr>
          <w:b/>
          <w:color w:val="FF0000"/>
          <w:lang w:val="ja-JP"/>
        </w:rPr>
        <w:t>+</w:t>
      </w:r>
      <w:r>
        <w:rPr>
          <w:color w:val="808080"/>
        </w:rPr>
        <w:t>#include</w:t>
      </w:r>
      <w:r>
        <w:t xml:space="preserve"> </w:t>
      </w:r>
      <w:r>
        <w:rPr>
          <w:color w:val="A31515"/>
        </w:rPr>
        <w:t>&lt;GL/glew.h&gt;</w:t>
      </w:r>
      <w:r>
        <w:br/>
      </w:r>
      <w:r w:rsidRPr="00B703B2">
        <w:rPr>
          <w:b/>
          <w:color w:val="FF0000"/>
          <w:lang w:val="ja-JP"/>
        </w:rPr>
        <w:t>+</w:t>
      </w:r>
      <w:r>
        <w:rPr>
          <w:color w:val="808080"/>
        </w:rPr>
        <w:t>#include</w:t>
      </w:r>
      <w:r>
        <w:t xml:space="preserve"> </w:t>
      </w:r>
      <w:r>
        <w:rPr>
          <w:color w:val="A31515"/>
        </w:rPr>
        <w:t>&lt;GLFW/glfw3.h&gt;</w:t>
      </w:r>
      <w:r>
        <w:br/>
      </w:r>
      <w:r w:rsidRPr="00B703B2">
        <w:rPr>
          <w:b/>
          <w:color w:val="FF0000"/>
          <w:lang w:val="ja-JP"/>
        </w:rPr>
        <w:t>+</w:t>
      </w:r>
      <w:r>
        <w:rPr>
          <w:color w:val="808080"/>
        </w:rPr>
        <w:t>#include</w:t>
      </w:r>
      <w:r>
        <w:t xml:space="preserve"> </w:t>
      </w:r>
      <w:r>
        <w:rPr>
          <w:color w:val="A31515"/>
        </w:rPr>
        <w:t>&lt;</w:t>
      </w:r>
      <w:r>
        <w:rPr>
          <w:rFonts w:hint="eastAsia"/>
          <w:color w:val="A31515"/>
        </w:rPr>
        <w:t>iostream</w:t>
      </w:r>
      <w:r>
        <w:rPr>
          <w:color w:val="A31515"/>
        </w:rPr>
        <w:t>&gt;</w:t>
      </w:r>
      <w:r>
        <w:rPr>
          <w:color w:val="A31515"/>
        </w:rPr>
        <w:br/>
      </w:r>
      <w:r>
        <w:rPr>
          <w:color w:val="008000"/>
        </w:rPr>
        <w:br/>
      </w:r>
      <w:r>
        <w:rPr>
          <w:b/>
          <w:color w:val="FF0000"/>
        </w:rPr>
        <w:t xml:space="preserve"> </w:t>
      </w:r>
      <w:r>
        <w:rPr>
          <w:color w:val="008000"/>
        </w:rPr>
        <w:t>/**</w:t>
      </w:r>
      <w:r>
        <w:rPr>
          <w:color w:val="008000"/>
        </w:rPr>
        <w:br/>
      </w:r>
      <w:r>
        <w:rPr>
          <w:b/>
          <w:color w:val="FF0000"/>
          <w:lang w:val="ja-JP"/>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603856" w:rsidRDefault="00932822" w:rsidP="000B7E7A">
      <w:r>
        <w:t>glew.h</w:t>
      </w:r>
      <w:r>
        <w:t>は</w:t>
      </w:r>
      <w:r>
        <w:t>GLEW</w:t>
      </w:r>
      <w:r>
        <w:t>の機能を使うためのヘッダファイルです。</w:t>
      </w:r>
      <w:r>
        <w:rPr>
          <w:rFonts w:hint="eastAsia"/>
        </w:rPr>
        <w:t>glfw3.h</w:t>
      </w:r>
      <w:r>
        <w:rPr>
          <w:rFonts w:hint="eastAsia"/>
        </w:rPr>
        <w:t>は</w:t>
      </w:r>
      <w:r>
        <w:rPr>
          <w:rFonts w:hint="eastAsia"/>
        </w:rPr>
        <w:t>GLFW</w:t>
      </w:r>
      <w:r>
        <w:rPr>
          <w:rFonts w:hint="eastAsia"/>
        </w:rPr>
        <w:t>の機能を使うためのヘッダファイルで、</w:t>
      </w:r>
      <w:r>
        <w:rPr>
          <w:rFonts w:hint="eastAsia"/>
        </w:rPr>
        <w:t>3</w:t>
      </w:r>
      <w:r>
        <w:rPr>
          <w:rFonts w:hint="eastAsia"/>
        </w:rPr>
        <w:t>というのは</w:t>
      </w:r>
      <w:r>
        <w:rPr>
          <w:rFonts w:hint="eastAsia"/>
        </w:rPr>
        <w:t>GLFW</w:t>
      </w:r>
      <w:r>
        <w:rPr>
          <w:rFonts w:hint="eastAsia"/>
        </w:rPr>
        <w:t>のバージョンを示しています。</w:t>
      </w:r>
      <w:r w:rsidR="00A01FD6">
        <w:br/>
      </w:r>
      <w:r w:rsidR="00503525">
        <w:t>この</w:t>
      </w:r>
      <w:r w:rsidR="00503525">
        <w:rPr>
          <w:rFonts w:hint="eastAsia"/>
        </w:rPr>
        <w:t>2</w:t>
      </w:r>
      <w:r w:rsidR="00503525">
        <w:rPr>
          <w:rFonts w:hint="eastAsia"/>
        </w:rPr>
        <w:t>つのヘッダファイルの順番は重要です。</w:t>
      </w:r>
      <w:r>
        <w:rPr>
          <w:rFonts w:hint="eastAsia"/>
        </w:rPr>
        <w:t>OpenGL</w:t>
      </w:r>
      <w:r>
        <w:rPr>
          <w:rFonts w:hint="eastAsia"/>
        </w:rPr>
        <w:t>には</w:t>
      </w:r>
      <w:r>
        <w:rPr>
          <w:rFonts w:hint="eastAsia"/>
        </w:rPr>
        <w:t>gl.h</w:t>
      </w:r>
      <w:r>
        <w:rPr>
          <w:rFonts w:hint="eastAsia"/>
        </w:rPr>
        <w:t>と</w:t>
      </w:r>
      <w:r>
        <w:rPr>
          <w:rFonts w:hint="eastAsia"/>
        </w:rPr>
        <w:t>glext.h</w:t>
      </w:r>
      <w:r>
        <w:rPr>
          <w:rFonts w:hint="eastAsia"/>
        </w:rPr>
        <w:t>という標準のヘッダファイルが</w:t>
      </w:r>
      <w:r w:rsidR="00503525">
        <w:rPr>
          <w:rFonts w:hint="eastAsia"/>
        </w:rPr>
        <w:t>あるので</w:t>
      </w:r>
      <w:r>
        <w:rPr>
          <w:rFonts w:hint="eastAsia"/>
        </w:rPr>
        <w:t>す</w:t>
      </w:r>
      <w:r w:rsidR="00503525">
        <w:rPr>
          <w:rFonts w:hint="eastAsia"/>
        </w:rPr>
        <w:t>が、上記のコードではそれらを</w:t>
      </w:r>
      <w:r>
        <w:rPr>
          <w:rFonts w:hint="eastAsia"/>
        </w:rPr>
        <w:t>インクルードしていません。</w:t>
      </w:r>
      <w:r w:rsidR="00503525">
        <w:rPr>
          <w:rFonts w:hint="eastAsia"/>
        </w:rPr>
        <w:t>なぜかというと</w:t>
      </w:r>
      <w:r>
        <w:rPr>
          <w:rFonts w:hint="eastAsia"/>
        </w:rPr>
        <w:t>、</w:t>
      </w:r>
      <w:r>
        <w:rPr>
          <w:rFonts w:hint="eastAsia"/>
        </w:rPr>
        <w:t>glew</w:t>
      </w:r>
      <w:r>
        <w:t>.</w:t>
      </w:r>
      <w:r>
        <w:rPr>
          <w:rFonts w:hint="eastAsia"/>
        </w:rPr>
        <w:t>h</w:t>
      </w:r>
      <w:r w:rsidR="00503525">
        <w:rPr>
          <w:rFonts w:hint="eastAsia"/>
        </w:rPr>
        <w:t>に</w:t>
      </w:r>
      <w:r w:rsidR="00503525">
        <w:rPr>
          <w:rFonts w:hint="eastAsia"/>
        </w:rPr>
        <w:t>gl</w:t>
      </w:r>
      <w:r>
        <w:rPr>
          <w:rFonts w:hint="eastAsia"/>
        </w:rPr>
        <w:t>.h</w:t>
      </w:r>
      <w:r w:rsidR="00503525">
        <w:rPr>
          <w:rFonts w:hint="eastAsia"/>
        </w:rPr>
        <w:t>および</w:t>
      </w:r>
      <w:r w:rsidR="00503525">
        <w:rPr>
          <w:rFonts w:hint="eastAsia"/>
        </w:rPr>
        <w:t>glext.h</w:t>
      </w:r>
      <w:r w:rsidR="00503525">
        <w:rPr>
          <w:rFonts w:hint="eastAsia"/>
        </w:rPr>
        <w:t>の内容</w:t>
      </w:r>
      <w:r>
        <w:rPr>
          <w:rFonts w:hint="eastAsia"/>
        </w:rPr>
        <w:t>が全て含まれているからです。</w:t>
      </w:r>
      <w:r w:rsidR="00503525">
        <w:rPr>
          <w:rFonts w:hint="eastAsia"/>
        </w:rPr>
        <w:t>これはあまり行儀の良い実装とはいえませんが、様々なプラットフォームに対応させる過程で、標準のヘッダでは対応しきれないケースがあったためと思われます。面倒なことに、</w:t>
      </w:r>
      <w:r>
        <w:rPr>
          <w:rFonts w:hint="eastAsia"/>
        </w:rPr>
        <w:t>glfw3.h</w:t>
      </w:r>
      <w:r w:rsidR="00503525">
        <w:rPr>
          <w:rFonts w:hint="eastAsia"/>
        </w:rPr>
        <w:t>のほうは内部で</w:t>
      </w:r>
      <w:r w:rsidR="00503525">
        <w:rPr>
          <w:rFonts w:hint="eastAsia"/>
        </w:rPr>
        <w:t>gl.h</w:t>
      </w:r>
      <w:r w:rsidR="00503525">
        <w:rPr>
          <w:rFonts w:hint="eastAsia"/>
        </w:rPr>
        <w:t>をインクルードしようとします。そのため、</w:t>
      </w:r>
      <w:r w:rsidR="00503525">
        <w:rPr>
          <w:rFonts w:hint="eastAsia"/>
        </w:rPr>
        <w:t>glfw3.</w:t>
      </w:r>
      <w:r w:rsidR="00503525">
        <w:t>h</w:t>
      </w:r>
      <w:r w:rsidR="00503525">
        <w:t>を先にインクルードしてしまうと、</w:t>
      </w:r>
      <w:r w:rsidR="00503525">
        <w:t>gl.h</w:t>
      </w:r>
      <w:r w:rsidR="00503525">
        <w:t>と</w:t>
      </w:r>
      <w:r w:rsidR="00503525">
        <w:rPr>
          <w:rFonts w:hint="eastAsia"/>
        </w:rPr>
        <w:t>glew.h</w:t>
      </w:r>
      <w:r w:rsidR="00503525">
        <w:rPr>
          <w:rFonts w:hint="eastAsia"/>
        </w:rPr>
        <w:t>が競合し、ビルドは失敗に終わります。</w:t>
      </w:r>
      <w:r w:rsidR="00603856">
        <w:br/>
      </w:r>
      <w:r w:rsidR="00951DCC">
        <w:t>こういう理由があるので</w:t>
      </w:r>
      <w:r w:rsidR="00603856">
        <w:t>、</w:t>
      </w:r>
      <w:r w:rsidR="00603856">
        <w:rPr>
          <w:rFonts w:hint="eastAsia"/>
        </w:rPr>
        <w:t>常に</w:t>
      </w:r>
      <w:r w:rsidR="00603856">
        <w:rPr>
          <w:rFonts w:hint="eastAsia"/>
        </w:rPr>
        <w:t>glew.h</w:t>
      </w:r>
      <w:r w:rsidR="00603856">
        <w:rPr>
          <w:rFonts w:hint="eastAsia"/>
        </w:rPr>
        <w:t>を先にインクルードするように気をつけなければなりません。</w:t>
      </w:r>
    </w:p>
    <w:p w:rsidR="00B76497" w:rsidRDefault="00DB625D" w:rsidP="009367FA">
      <w:pPr>
        <w:pStyle w:val="af8"/>
      </w:pPr>
      <w:r w:rsidRPr="00DB625D">
        <w:rPr>
          <w:b/>
        </w:rPr>
        <w:t>[</w:t>
      </w:r>
      <w:r w:rsidRPr="00DB625D">
        <w:rPr>
          <w:b/>
        </w:rPr>
        <w:t>補足</w:t>
      </w:r>
      <w:r w:rsidRPr="00DB625D">
        <w:rPr>
          <w:b/>
        </w:rPr>
        <w:t>]</w:t>
      </w:r>
      <w:r>
        <w:rPr>
          <w:b/>
        </w:rPr>
        <w:t xml:space="preserve"> </w:t>
      </w:r>
      <w:r w:rsidR="00603856">
        <w:rPr>
          <w:rFonts w:hint="eastAsia"/>
        </w:rPr>
        <w:t>インクルード順を強制するのは、見つけにくいバグのもとになりやすいため、基本的には悪い習慣です。</w:t>
      </w:r>
      <w:r w:rsidR="00F01C89">
        <w:t>ヘッダファイルの設計する際は、</w:t>
      </w:r>
      <w:r w:rsidR="00603856">
        <w:t>インクルード順に</w:t>
      </w:r>
      <w:r w:rsidR="00F01C89">
        <w:t>依存することが</w:t>
      </w:r>
      <w:r w:rsidR="00603856">
        <w:t>ないよう</w:t>
      </w:r>
      <w:r w:rsidR="00F01C89">
        <w:t>に</w:t>
      </w:r>
      <w:r w:rsidR="00603856">
        <w:t>心がけてください。</w:t>
      </w:r>
      <w:r w:rsidR="00B43588">
        <w:t>一つの指針は、まず自分で書いたヘッダをインクルードし、次にライブラリのヘッダをインクルードすることです。</w:t>
      </w:r>
    </w:p>
    <w:p w:rsidR="00777D28" w:rsidRDefault="000E43E5" w:rsidP="00777D28">
      <w:r>
        <w:rPr>
          <w:rFonts w:hint="eastAsia"/>
        </w:rPr>
        <w:t>最後の</w:t>
      </w:r>
      <w:r>
        <w:rPr>
          <w:rFonts w:hint="eastAsia"/>
        </w:rPr>
        <w:t>iostream</w:t>
      </w:r>
      <w:r>
        <w:t>ヘッダは、エラーメッセージ等をコンソールウィンドウに出力するために使います。</w:t>
      </w:r>
    </w:p>
    <w:p w:rsidR="00427350" w:rsidRDefault="00777D28" w:rsidP="00777D28">
      <w:pPr>
        <w:pStyle w:val="2"/>
      </w:pPr>
      <w:r>
        <w:br w:type="page"/>
      </w:r>
      <w:r w:rsidR="00427350">
        <w:lastRenderedPageBreak/>
        <w:t>エラーコールバック</w:t>
      </w:r>
    </w:p>
    <w:p w:rsidR="00427350" w:rsidRDefault="00427350" w:rsidP="00427350">
      <w:r>
        <w:rPr>
          <w:rFonts w:hint="eastAsia"/>
        </w:rPr>
        <w:t>GLFW</w:t>
      </w:r>
      <w:r>
        <w:rPr>
          <w:rFonts w:hint="eastAsia"/>
        </w:rPr>
        <w:t>には、エラーが発生した場合に指定した関数を呼び出すしくみがあります。</w:t>
      </w:r>
      <w:r>
        <w:br/>
      </w:r>
      <w:r>
        <w:rPr>
          <w:rFonts w:hint="eastAsia"/>
        </w:rPr>
        <w:t>iostream</w:t>
      </w:r>
      <w:r>
        <w:t>インクルード文の下に、次のコードを追加してください。</w:t>
      </w:r>
    </w:p>
    <w:p w:rsidR="00427350" w:rsidRDefault="00DB625D" w:rsidP="00427350">
      <w:pPr>
        <w:pStyle w:val="ac"/>
      </w:pPr>
      <w:r>
        <w:rPr>
          <w:b/>
          <w:color w:val="FF0000"/>
        </w:rPr>
        <w:t xml:space="preserve"> </w:t>
      </w:r>
      <w:r>
        <w:rPr>
          <w:color w:val="808080"/>
        </w:rPr>
        <w:t>#include</w:t>
      </w:r>
      <w:r>
        <w:t xml:space="preserve"> </w:t>
      </w:r>
      <w:r>
        <w:rPr>
          <w:color w:val="A31515"/>
        </w:rPr>
        <w:t>&lt;GL/glew.h&gt;</w:t>
      </w:r>
      <w:r>
        <w:br/>
      </w:r>
      <w:r>
        <w:rPr>
          <w:b/>
          <w:color w:val="FF0000"/>
        </w:rPr>
        <w:t xml:space="preserve"> </w:t>
      </w:r>
      <w:r>
        <w:rPr>
          <w:color w:val="808080"/>
        </w:rPr>
        <w:t>#include</w:t>
      </w:r>
      <w:r>
        <w:t xml:space="preserve"> </w:t>
      </w:r>
      <w:r>
        <w:rPr>
          <w:color w:val="A31515"/>
        </w:rPr>
        <w:t>&lt;GLFW/glfw3.h&gt;</w:t>
      </w:r>
      <w:r>
        <w:br/>
      </w:r>
      <w:r>
        <w:rPr>
          <w:b/>
          <w:color w:val="FF0000"/>
        </w:rPr>
        <w:t xml:space="preserve"> </w:t>
      </w:r>
      <w:r>
        <w:rPr>
          <w:color w:val="808080"/>
        </w:rPr>
        <w:t>#include</w:t>
      </w:r>
      <w:r>
        <w:t xml:space="preserve"> </w:t>
      </w:r>
      <w:r>
        <w:rPr>
          <w:color w:val="A31515"/>
        </w:rPr>
        <w:t>&lt;</w:t>
      </w:r>
      <w:r>
        <w:rPr>
          <w:rFonts w:hint="eastAsia"/>
          <w:color w:val="A31515"/>
        </w:rPr>
        <w:t>iostream</w:t>
      </w:r>
      <w:r>
        <w:rPr>
          <w:color w:val="A31515"/>
        </w:rPr>
        <w:t>&gt;</w:t>
      </w:r>
      <w:r>
        <w:rPr>
          <w:color w:val="A31515"/>
        </w:rPr>
        <w:br/>
      </w:r>
      <w:r>
        <w:rPr>
          <w:color w:val="008000"/>
        </w:rPr>
        <w:br/>
      </w:r>
      <w:r w:rsidRPr="00DB625D">
        <w:rPr>
          <w:b/>
          <w:color w:val="FF0000"/>
        </w:rPr>
        <w:t>+</w:t>
      </w:r>
      <w:r w:rsidR="00427350">
        <w:rPr>
          <w:color w:val="008000"/>
        </w:rPr>
        <w:t>/**</w:t>
      </w:r>
      <w:r w:rsidR="00427350">
        <w:br/>
      </w:r>
      <w:r w:rsidRPr="00DB625D">
        <w:rPr>
          <w:b/>
          <w:color w:val="FF0000"/>
        </w:rPr>
        <w:t>+</w:t>
      </w:r>
      <w:r w:rsidR="00427350">
        <w:rPr>
          <w:color w:val="008000"/>
        </w:rPr>
        <w:t>* GLFW</w:t>
      </w:r>
      <w:r w:rsidR="00427350">
        <w:rPr>
          <w:rFonts w:hint="eastAsia"/>
          <w:color w:val="008000"/>
        </w:rPr>
        <w:t>からのエラー報告を処理する</w:t>
      </w:r>
      <w:r w:rsidR="00427350">
        <w:rPr>
          <w:color w:val="008000"/>
        </w:rPr>
        <w:t>.</w:t>
      </w:r>
      <w:r w:rsidR="00427350">
        <w:br/>
      </w:r>
      <w:r w:rsidRPr="00DB625D">
        <w:rPr>
          <w:b/>
          <w:color w:val="FF0000"/>
        </w:rPr>
        <w:t>+</w:t>
      </w:r>
      <w:r w:rsidR="00427350">
        <w:rPr>
          <w:color w:val="008000"/>
        </w:rPr>
        <w:t>*</w:t>
      </w:r>
      <w:r w:rsidR="00427350">
        <w:br/>
      </w:r>
      <w:r w:rsidRPr="00DB625D">
        <w:rPr>
          <w:b/>
          <w:color w:val="FF0000"/>
        </w:rPr>
        <w:t>+</w:t>
      </w:r>
      <w:r w:rsidR="00427350">
        <w:rPr>
          <w:color w:val="008000"/>
        </w:rPr>
        <w:t xml:space="preserve">* @param error </w:t>
      </w:r>
      <w:r w:rsidR="00427350">
        <w:rPr>
          <w:rFonts w:hint="eastAsia"/>
          <w:color w:val="008000"/>
        </w:rPr>
        <w:t>エラー番号</w:t>
      </w:r>
      <w:r w:rsidR="00427350">
        <w:rPr>
          <w:color w:val="008000"/>
        </w:rPr>
        <w:t>.</w:t>
      </w:r>
      <w:r w:rsidR="00427350">
        <w:br/>
      </w:r>
      <w:r w:rsidRPr="00DB625D">
        <w:rPr>
          <w:b/>
          <w:color w:val="FF0000"/>
        </w:rPr>
        <w:t>+</w:t>
      </w:r>
      <w:r w:rsidR="00427350">
        <w:rPr>
          <w:color w:val="008000"/>
        </w:rPr>
        <w:t xml:space="preserve">* @param desc  </w:t>
      </w:r>
      <w:r w:rsidR="00427350">
        <w:rPr>
          <w:rFonts w:hint="eastAsia"/>
          <w:color w:val="008000"/>
        </w:rPr>
        <w:t>エラーの内容</w:t>
      </w:r>
      <w:r w:rsidR="00427350">
        <w:rPr>
          <w:color w:val="008000"/>
        </w:rPr>
        <w:t>.</w:t>
      </w:r>
      <w:r w:rsidR="00427350">
        <w:br/>
      </w:r>
      <w:r w:rsidRPr="00DB625D">
        <w:rPr>
          <w:b/>
          <w:color w:val="FF0000"/>
        </w:rPr>
        <w:t>+</w:t>
      </w:r>
      <w:r w:rsidR="00427350">
        <w:rPr>
          <w:color w:val="008000"/>
        </w:rPr>
        <w:t>*/</w:t>
      </w:r>
      <w:r w:rsidR="00427350">
        <w:br/>
      </w:r>
      <w:r w:rsidRPr="00DB625D">
        <w:rPr>
          <w:b/>
          <w:color w:val="FF0000"/>
        </w:rPr>
        <w:t>+</w:t>
      </w:r>
      <w:r w:rsidR="00427350">
        <w:rPr>
          <w:color w:val="0000FF"/>
        </w:rPr>
        <w:t>void</w:t>
      </w:r>
      <w:r w:rsidR="00427350">
        <w:t xml:space="preserve"> ErrorCallback(</w:t>
      </w:r>
      <w:r w:rsidR="00427350">
        <w:rPr>
          <w:color w:val="0000FF"/>
        </w:rPr>
        <w:t>int</w:t>
      </w:r>
      <w:r w:rsidR="00427350">
        <w:t xml:space="preserve"> </w:t>
      </w:r>
      <w:r w:rsidR="00427350">
        <w:rPr>
          <w:color w:val="808080"/>
        </w:rPr>
        <w:t>error</w:t>
      </w:r>
      <w:r w:rsidR="00427350">
        <w:t xml:space="preserve">, </w:t>
      </w:r>
      <w:r w:rsidR="00427350">
        <w:rPr>
          <w:color w:val="0000FF"/>
        </w:rPr>
        <w:t>const</w:t>
      </w:r>
      <w:r w:rsidR="00427350">
        <w:t xml:space="preserve"> </w:t>
      </w:r>
      <w:r w:rsidR="00427350">
        <w:rPr>
          <w:color w:val="0000FF"/>
        </w:rPr>
        <w:t>char</w:t>
      </w:r>
      <w:r w:rsidR="00427350">
        <w:t xml:space="preserve">* </w:t>
      </w:r>
      <w:r w:rsidR="00427350">
        <w:rPr>
          <w:color w:val="808080"/>
        </w:rPr>
        <w:t>desc</w:t>
      </w:r>
      <w:r w:rsidR="00427350">
        <w:t>)</w:t>
      </w:r>
      <w:r w:rsidR="00427350">
        <w:br/>
      </w:r>
      <w:r w:rsidRPr="00DB625D">
        <w:rPr>
          <w:b/>
          <w:color w:val="FF0000"/>
        </w:rPr>
        <w:t>+</w:t>
      </w:r>
      <w:r w:rsidR="00427350">
        <w:t>{</w:t>
      </w:r>
      <w:r w:rsidR="00427350">
        <w:br/>
      </w:r>
      <w:r w:rsidRPr="00DB625D">
        <w:rPr>
          <w:b/>
          <w:color w:val="FF0000"/>
        </w:rPr>
        <w:t>+</w:t>
      </w:r>
      <w:r w:rsidR="00427350">
        <w:t xml:space="preserve">  std::cerr </w:t>
      </w:r>
      <w:r w:rsidR="00427350">
        <w:rPr>
          <w:color w:val="008080"/>
        </w:rPr>
        <w:t>&lt;&lt;</w:t>
      </w:r>
      <w:r w:rsidR="00427350">
        <w:t xml:space="preserve"> </w:t>
      </w:r>
      <w:r w:rsidR="00427350">
        <w:rPr>
          <w:color w:val="A31515"/>
        </w:rPr>
        <w:t>"ERROR: "</w:t>
      </w:r>
      <w:r w:rsidR="00427350">
        <w:t xml:space="preserve"> </w:t>
      </w:r>
      <w:r w:rsidR="00427350">
        <w:rPr>
          <w:color w:val="008080"/>
        </w:rPr>
        <w:t>&lt;&lt;</w:t>
      </w:r>
      <w:r w:rsidR="00427350">
        <w:t xml:space="preserve"> </w:t>
      </w:r>
      <w:r w:rsidR="00427350">
        <w:rPr>
          <w:color w:val="808080"/>
        </w:rPr>
        <w:t>desc</w:t>
      </w:r>
      <w:r w:rsidR="00427350">
        <w:t xml:space="preserve"> </w:t>
      </w:r>
      <w:r w:rsidR="00427350">
        <w:rPr>
          <w:color w:val="008080"/>
        </w:rPr>
        <w:t>&lt;&lt;</w:t>
      </w:r>
      <w:r w:rsidR="00427350">
        <w:t xml:space="preserve"> std::endl;</w:t>
      </w:r>
      <w:r w:rsidR="00427350">
        <w:br/>
      </w:r>
      <w:r w:rsidRPr="00DB625D">
        <w:rPr>
          <w:b/>
          <w:color w:val="FF0000"/>
        </w:rPr>
        <w:t>+</w:t>
      </w:r>
      <w:r w:rsidR="00427350">
        <w:t>}</w:t>
      </w:r>
      <w:r>
        <w:br/>
      </w:r>
      <w:r w:rsidR="00DD45E7" w:rsidRPr="00DB625D">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427350" w:rsidRDefault="00925EB0" w:rsidP="00925EB0">
      <w:r>
        <w:rPr>
          <w:rFonts w:hint="eastAsia"/>
        </w:rPr>
        <w:t>この</w:t>
      </w:r>
      <w:r>
        <w:t>関数は、</w:t>
      </w:r>
      <w:r>
        <w:rPr>
          <w:rFonts w:hint="eastAsia"/>
        </w:rPr>
        <w:t>GLFW</w:t>
      </w:r>
      <w:r>
        <w:rPr>
          <w:rFonts w:hint="eastAsia"/>
        </w:rPr>
        <w:t>から渡されたエラーメッセージを標準エラー出力に表示するだけの簡単なものです。</w:t>
      </w:r>
      <w:r>
        <w:br/>
      </w:r>
      <w:r>
        <w:t>実際、エラーコールバックでは、それ以外にできることはほとんどありません。</w:t>
      </w:r>
    </w:p>
    <w:p w:rsidR="00427350" w:rsidRDefault="00925EB0" w:rsidP="00427350">
      <w:r>
        <w:rPr>
          <w:rFonts w:hint="eastAsia"/>
        </w:rPr>
        <w:t>次に、</w:t>
      </w:r>
      <w:r>
        <w:rPr>
          <w:rFonts w:hint="eastAsia"/>
        </w:rPr>
        <w:t>ErrorCallback</w:t>
      </w:r>
      <w:r>
        <w:rPr>
          <w:rFonts w:hint="eastAsia"/>
        </w:rPr>
        <w:t>関数を</w:t>
      </w:r>
      <w:r>
        <w:rPr>
          <w:rFonts w:hint="eastAsia"/>
        </w:rPr>
        <w:t>GLFW</w:t>
      </w:r>
      <w:r>
        <w:rPr>
          <w:rFonts w:hint="eastAsia"/>
        </w:rPr>
        <w:t>に設定します。</w:t>
      </w:r>
      <w:r>
        <w:rPr>
          <w:rFonts w:hint="eastAsia"/>
        </w:rPr>
        <w:t>main</w:t>
      </w:r>
      <w:r>
        <w:rPr>
          <w:rFonts w:hint="eastAsia"/>
        </w:rPr>
        <w:t>関数の先頭に、次のコードを追加してください。</w:t>
      </w:r>
    </w:p>
    <w:p w:rsidR="00925EB0" w:rsidRPr="009E3FD3" w:rsidRDefault="009E3FD3" w:rsidP="009E3FD3">
      <w:pPr>
        <w:pStyle w:val="ac"/>
        <w:rPr>
          <w:color w:val="008000"/>
        </w:rPr>
      </w:pPr>
      <w:r>
        <w:rPr>
          <w:b/>
          <w:color w:val="FF0000"/>
        </w:rPr>
        <w:t xml:space="preserve"> </w:t>
      </w:r>
      <w:r>
        <w:rPr>
          <w:color w:val="0000FF"/>
        </w:rPr>
        <w:t>int</w:t>
      </w:r>
      <w:r>
        <w:t xml:space="preserve"> main()</w:t>
      </w:r>
      <w:r>
        <w:br/>
      </w:r>
      <w:r>
        <w:rPr>
          <w:b/>
          <w:color w:val="FF0000"/>
        </w:rPr>
        <w:t xml:space="preserve"> </w:t>
      </w:r>
      <w:r>
        <w:t>{</w:t>
      </w:r>
      <w:r>
        <w:br/>
      </w:r>
      <w:r w:rsidRPr="00DB625D">
        <w:rPr>
          <w:b/>
          <w:color w:val="FF0000"/>
        </w:rPr>
        <w:t>+</w:t>
      </w:r>
      <w:r>
        <w:rPr>
          <w:b/>
          <w:color w:val="FF0000"/>
        </w:rPr>
        <w:t xml:space="preserve">  </w:t>
      </w:r>
      <w:r>
        <w:t>glfwSetErrorCallback(ErrorCallback);</w:t>
      </w:r>
      <w:r>
        <w:br/>
      </w:r>
      <w:r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925EB0" w:rsidRPr="00925EB0" w:rsidRDefault="00925EB0" w:rsidP="00925EB0">
      <w:r>
        <w:t>glfwSetErrorCallback</w:t>
      </w:r>
      <w:r>
        <w:t>関数は、コールバックを</w:t>
      </w:r>
      <w:r>
        <w:rPr>
          <w:rFonts w:hint="eastAsia"/>
        </w:rPr>
        <w:t>GLFW</w:t>
      </w:r>
      <w:r>
        <w:rPr>
          <w:rFonts w:hint="eastAsia"/>
        </w:rPr>
        <w:t>に設定します。</w:t>
      </w:r>
      <w:r>
        <w:br/>
      </w:r>
      <w:r>
        <w:rPr>
          <w:rFonts w:hint="eastAsia"/>
        </w:rPr>
        <w:t>GLFW</w:t>
      </w:r>
      <w:r>
        <w:rPr>
          <w:rFonts w:hint="eastAsia"/>
        </w:rPr>
        <w:t>のほとんどの関数は、</w:t>
      </w:r>
      <w:r>
        <w:rPr>
          <w:rFonts w:hint="eastAsia"/>
        </w:rPr>
        <w:t>GLFW</w:t>
      </w:r>
      <w:r>
        <w:rPr>
          <w:rFonts w:hint="eastAsia"/>
        </w:rPr>
        <w:t>を初期化してからでないと呼び出すことはできないのですが、この関数はその数少ない例外です。</w:t>
      </w:r>
    </w:p>
    <w:p w:rsidR="00C374AF" w:rsidRDefault="00C374AF">
      <w:pPr>
        <w:spacing w:after="0" w:line="240" w:lineRule="auto"/>
        <w:rPr>
          <w:rFonts w:ascii="Calibri Light" w:hAnsi="Calibri Light" w:cs="Times New Roman"/>
          <w:b/>
          <w:bCs/>
          <w:color w:val="000000"/>
          <w:sz w:val="28"/>
          <w:szCs w:val="28"/>
        </w:rPr>
      </w:pPr>
      <w:r>
        <w:br w:type="page"/>
      </w:r>
    </w:p>
    <w:p w:rsidR="00A01FD6" w:rsidRDefault="00A01FD6" w:rsidP="00A01FD6">
      <w:pPr>
        <w:pStyle w:val="2"/>
      </w:pPr>
      <w:r>
        <w:lastRenderedPageBreak/>
        <w:t>GLFW</w:t>
      </w:r>
      <w:r>
        <w:t>の初期化</w:t>
      </w:r>
    </w:p>
    <w:p w:rsidR="00A01FD6" w:rsidRDefault="00A01FD6" w:rsidP="00547980">
      <w:r>
        <w:rPr>
          <w:rFonts w:hint="eastAsia"/>
        </w:rPr>
        <w:t>それでは、</w:t>
      </w:r>
      <w:r>
        <w:rPr>
          <w:rFonts w:hint="eastAsia"/>
        </w:rPr>
        <w:t>GLFW</w:t>
      </w:r>
      <w:r>
        <w:rPr>
          <w:rFonts w:hint="eastAsia"/>
        </w:rPr>
        <w:t>の初期化を実装していきましょう。</w:t>
      </w:r>
      <w:r w:rsidR="00547980">
        <w:t>glfwSetErrorCallback</w:t>
      </w:r>
      <w:r w:rsidR="00547980">
        <w:t>関数呼び出しの下に、次の</w:t>
      </w:r>
      <w:r>
        <w:rPr>
          <w:rFonts w:hint="eastAsia"/>
        </w:rPr>
        <w:t>コード</w:t>
      </w:r>
      <w:r w:rsidR="00547980">
        <w:rPr>
          <w:rFonts w:hint="eastAsia"/>
        </w:rPr>
        <w:t>を</w:t>
      </w:r>
      <w:r>
        <w:rPr>
          <w:rFonts w:hint="eastAsia"/>
        </w:rPr>
        <w:t>追加してください。</w:t>
      </w:r>
    </w:p>
    <w:p w:rsidR="00A01FD6" w:rsidRDefault="009E3FD3" w:rsidP="00A01FD6">
      <w:pPr>
        <w:pStyle w:val="ac"/>
      </w:pPr>
      <w:r>
        <w:rPr>
          <w:b/>
          <w:color w:val="FF0000"/>
        </w:rPr>
        <w:t xml:space="preserve"> </w:t>
      </w:r>
      <w:r>
        <w:rPr>
          <w:color w:val="0000FF"/>
        </w:rPr>
        <w:t>int</w:t>
      </w:r>
      <w:r>
        <w:t xml:space="preserve"> main()</w:t>
      </w:r>
      <w:r>
        <w:br/>
      </w:r>
      <w:r>
        <w:rPr>
          <w:b/>
          <w:color w:val="FF0000"/>
        </w:rPr>
        <w:t xml:space="preserve"> </w:t>
      </w:r>
      <w:r>
        <w:t>{</w:t>
      </w:r>
      <w:r>
        <w:br/>
      </w:r>
      <w:r>
        <w:rPr>
          <w:b/>
          <w:color w:val="FF0000"/>
        </w:rPr>
        <w:t xml:space="preserve">   </w:t>
      </w:r>
      <w:r>
        <w:t>glfwSetErrorCallback(ErrorCallback);</w:t>
      </w:r>
      <w:r>
        <w:br/>
      </w:r>
      <w:r>
        <w:br/>
      </w:r>
      <w:r w:rsidRPr="00DB625D">
        <w:rPr>
          <w:b/>
          <w:color w:val="FF0000"/>
        </w:rPr>
        <w:t>+</w:t>
      </w:r>
      <w:r>
        <w:rPr>
          <w:b/>
          <w:color w:val="FF0000"/>
        </w:rPr>
        <w:t xml:space="preserve">  </w:t>
      </w:r>
      <w:r w:rsidR="00516FA3" w:rsidRPr="00516FA3">
        <w:rPr>
          <w:color w:val="008000"/>
        </w:rPr>
        <w:t>// GLFW</w:t>
      </w:r>
      <w:r w:rsidR="00516FA3" w:rsidRPr="00516FA3">
        <w:rPr>
          <w:color w:val="008000"/>
        </w:rPr>
        <w:t>の初期化</w:t>
      </w:r>
      <w:r w:rsidR="00516FA3" w:rsidRPr="00516FA3">
        <w:rPr>
          <w:rFonts w:hint="eastAsia"/>
          <w:color w:val="008000"/>
        </w:rPr>
        <w:t>.</w:t>
      </w:r>
      <w:r w:rsidR="00516FA3">
        <w:rPr>
          <w:color w:val="0000FF"/>
        </w:rPr>
        <w:br/>
      </w:r>
      <w:r w:rsidRPr="00DB625D">
        <w:rPr>
          <w:b/>
          <w:color w:val="FF0000"/>
        </w:rPr>
        <w:t>+</w:t>
      </w:r>
      <w:r>
        <w:rPr>
          <w:b/>
          <w:color w:val="FF0000"/>
        </w:rPr>
        <w:t xml:space="preserve">  </w:t>
      </w:r>
      <w:r w:rsidR="00A01FD6">
        <w:rPr>
          <w:color w:val="0000FF"/>
        </w:rPr>
        <w:t>if</w:t>
      </w:r>
      <w:r w:rsidR="00115244">
        <w:t xml:space="preserve"> (</w:t>
      </w:r>
      <w:r w:rsidR="00A01FD6">
        <w:t>glfwInit()</w:t>
      </w:r>
      <w:r w:rsidR="00115244">
        <w:t xml:space="preserve"> != </w:t>
      </w:r>
      <w:r w:rsidR="00115244">
        <w:rPr>
          <w:color w:val="6F008A"/>
        </w:rPr>
        <w:t>GL_TRUE</w:t>
      </w:r>
      <w:r w:rsidR="00A01FD6">
        <w:t>) {</w:t>
      </w:r>
      <w:r w:rsidR="00A01FD6">
        <w:br/>
      </w:r>
      <w:r w:rsidRPr="00DB625D">
        <w:rPr>
          <w:b/>
          <w:color w:val="FF0000"/>
        </w:rPr>
        <w:t>+</w:t>
      </w:r>
      <w:r w:rsidR="00A01FD6">
        <w:t xml:space="preserve">  </w:t>
      </w:r>
      <w:r>
        <w:t xml:space="preserve">  </w:t>
      </w:r>
      <w:r w:rsidR="00A01FD6">
        <w:rPr>
          <w:color w:val="0000FF"/>
        </w:rPr>
        <w:t>return</w:t>
      </w:r>
      <w:r w:rsidR="00643F6F">
        <w:t xml:space="preserve"> 1;</w:t>
      </w:r>
      <w:r w:rsidR="00643F6F">
        <w:br/>
      </w:r>
      <w:r w:rsidRPr="00DB625D">
        <w:rPr>
          <w:b/>
          <w:color w:val="FF0000"/>
        </w:rPr>
        <w:t>+</w:t>
      </w:r>
      <w:r>
        <w:rPr>
          <w:b/>
          <w:color w:val="FF0000"/>
        </w:rPr>
        <w:t xml:space="preserve">  </w:t>
      </w:r>
      <w:r w:rsidR="00643F6F">
        <w:t>}</w:t>
      </w:r>
      <w:r w:rsidR="00643F6F">
        <w:br/>
      </w:r>
      <w:r w:rsidRPr="00DB625D">
        <w:rPr>
          <w:b/>
          <w:color w:val="FF0000"/>
        </w:rPr>
        <w:t>+</w:t>
      </w:r>
      <w:r>
        <w:rPr>
          <w:b/>
          <w:color w:val="FF0000"/>
        </w:rPr>
        <w:t xml:space="preserve">  </w:t>
      </w:r>
      <w:r w:rsidR="00115244">
        <w:rPr>
          <w:color w:val="2B91AF"/>
        </w:rPr>
        <w:t>GLFWwindow</w:t>
      </w:r>
      <w:r w:rsidR="00A01FD6">
        <w:t>* window =</w:t>
      </w:r>
      <w:r>
        <w:br/>
      </w:r>
      <w:r w:rsidRPr="00DB625D">
        <w:rPr>
          <w:b/>
          <w:color w:val="FF0000"/>
        </w:rPr>
        <w:t>+</w:t>
      </w:r>
      <w:r>
        <w:rPr>
          <w:b/>
          <w:color w:val="FF0000"/>
        </w:rPr>
        <w:t xml:space="preserve">  </w:t>
      </w:r>
      <w:r w:rsidR="00A01FD6">
        <w:t xml:space="preserve"> </w:t>
      </w:r>
      <w:r>
        <w:t xml:space="preserve"> </w:t>
      </w:r>
      <w:r w:rsidR="00A01FD6">
        <w:t xml:space="preserve">glfwCreateWindow(800, 600, </w:t>
      </w:r>
      <w:r w:rsidR="00A01FD6">
        <w:rPr>
          <w:color w:val="A31515"/>
        </w:rPr>
        <w:t>"</w:t>
      </w:r>
      <w:r w:rsidR="004A4EF3">
        <w:rPr>
          <w:color w:val="A31515"/>
        </w:rPr>
        <w:t>OpenGL Tutorial</w:t>
      </w:r>
      <w:r w:rsidR="00A01FD6">
        <w:rPr>
          <w:color w:val="A31515"/>
        </w:rPr>
        <w:t>"</w:t>
      </w:r>
      <w:r w:rsidR="00A01FD6">
        <w:t xml:space="preserve">, </w:t>
      </w:r>
      <w:r w:rsidR="00A01FD6">
        <w:rPr>
          <w:color w:val="0000FF"/>
        </w:rPr>
        <w:t>nullptr</w:t>
      </w:r>
      <w:r w:rsidR="00A01FD6">
        <w:t xml:space="preserve">, </w:t>
      </w:r>
      <w:r w:rsidR="00A01FD6">
        <w:rPr>
          <w:color w:val="0000FF"/>
        </w:rPr>
        <w:t>nullptr</w:t>
      </w:r>
      <w:r w:rsidR="00A01FD6">
        <w:t>);</w:t>
      </w:r>
      <w:r w:rsidR="00A01FD6">
        <w:br/>
      </w:r>
      <w:r w:rsidRPr="00DB625D">
        <w:rPr>
          <w:b/>
          <w:color w:val="FF0000"/>
        </w:rPr>
        <w:t>+</w:t>
      </w:r>
      <w:r>
        <w:rPr>
          <w:b/>
          <w:color w:val="FF0000"/>
        </w:rPr>
        <w:t xml:space="preserve">  </w:t>
      </w:r>
      <w:r w:rsidR="00A01FD6">
        <w:rPr>
          <w:color w:val="0000FF"/>
        </w:rPr>
        <w:t>if</w:t>
      </w:r>
      <w:r w:rsidR="00A01FD6">
        <w:t xml:space="preserve"> (!window) {</w:t>
      </w:r>
      <w:r w:rsidR="00A01FD6">
        <w:br/>
      </w:r>
      <w:r w:rsidRPr="00DB625D">
        <w:rPr>
          <w:b/>
          <w:color w:val="FF0000"/>
        </w:rPr>
        <w:t>+</w:t>
      </w:r>
      <w:r w:rsidR="00A01FD6">
        <w:t xml:space="preserve">  </w:t>
      </w:r>
      <w:r>
        <w:t xml:space="preserve">  </w:t>
      </w:r>
      <w:r w:rsidR="00A01FD6">
        <w:t>glfwTerminate();</w:t>
      </w:r>
      <w:r w:rsidR="00A01FD6">
        <w:br/>
      </w:r>
      <w:r w:rsidRPr="00DB625D">
        <w:rPr>
          <w:b/>
          <w:color w:val="FF0000"/>
        </w:rPr>
        <w:t>+</w:t>
      </w:r>
      <w:r w:rsidR="00A01FD6">
        <w:t xml:space="preserve">  </w:t>
      </w:r>
      <w:r>
        <w:t xml:space="preserve">  </w:t>
      </w:r>
      <w:r w:rsidR="00A01FD6">
        <w:rPr>
          <w:color w:val="0000FF"/>
        </w:rPr>
        <w:t>return</w:t>
      </w:r>
      <w:r w:rsidR="00A01FD6">
        <w:t xml:space="preserve"> 1;</w:t>
      </w:r>
      <w:r w:rsidR="00A01FD6">
        <w:br/>
      </w:r>
      <w:r w:rsidRPr="00DB625D">
        <w:rPr>
          <w:b/>
          <w:color w:val="FF0000"/>
        </w:rPr>
        <w:t>+</w:t>
      </w:r>
      <w:r>
        <w:rPr>
          <w:b/>
          <w:color w:val="FF0000"/>
        </w:rPr>
        <w:t xml:space="preserve">  </w:t>
      </w:r>
      <w:r w:rsidR="00A01FD6">
        <w:t>}</w:t>
      </w:r>
      <w:r w:rsidR="00A01FD6">
        <w:br/>
      </w:r>
      <w:r w:rsidRPr="00DB625D">
        <w:rPr>
          <w:b/>
          <w:color w:val="FF0000"/>
        </w:rPr>
        <w:t>+</w:t>
      </w:r>
      <w:r>
        <w:rPr>
          <w:b/>
          <w:color w:val="FF0000"/>
        </w:rPr>
        <w:t xml:space="preserve">  </w:t>
      </w:r>
      <w:r w:rsidR="00A01FD6">
        <w:t>glfwMakeContextCurrent(window);</w:t>
      </w:r>
      <w:r>
        <w:br/>
      </w:r>
      <w:r w:rsidR="00DD45E7"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A01FD6" w:rsidRDefault="00115244" w:rsidP="00115244">
      <w:r>
        <w:rPr>
          <w:rFonts w:hint="eastAsia"/>
        </w:rPr>
        <w:t>glfwInit</w:t>
      </w:r>
      <w:r>
        <w:t>関数は、</w:t>
      </w:r>
      <w:r>
        <w:rPr>
          <w:rFonts w:hint="eastAsia"/>
        </w:rPr>
        <w:t>OpenGL</w:t>
      </w:r>
      <w:r>
        <w:rPr>
          <w:rFonts w:hint="eastAsia"/>
        </w:rPr>
        <w:t>及び</w:t>
      </w:r>
      <w:r>
        <w:t>GLFW</w:t>
      </w:r>
      <w:r>
        <w:t>の初期化を</w:t>
      </w:r>
      <w:r w:rsidR="000A2FA2">
        <w:t>行う関数です</w:t>
      </w:r>
      <w:r>
        <w:t>。</w:t>
      </w:r>
      <w:r w:rsidR="000A2FA2">
        <w:t>成功すると</w:t>
      </w:r>
      <w:r w:rsidR="000A2FA2">
        <w:rPr>
          <w:rFonts w:hint="eastAsia"/>
        </w:rPr>
        <w:t>GL_TRUE</w:t>
      </w:r>
      <w:r w:rsidR="000A2FA2">
        <w:rPr>
          <w:rFonts w:hint="eastAsia"/>
        </w:rPr>
        <w:t>、失敗すると</w:t>
      </w:r>
      <w:r w:rsidR="000A2FA2">
        <w:rPr>
          <w:rFonts w:hint="eastAsia"/>
        </w:rPr>
        <w:t>GL_FALSE</w:t>
      </w:r>
      <w:r w:rsidR="000A2FA2">
        <w:rPr>
          <w:rFonts w:hint="eastAsia"/>
        </w:rPr>
        <w:t>を返します。</w:t>
      </w:r>
      <w:r w:rsidR="000A2FA2">
        <w:t>GL_TRUE/GL_FALSE</w:t>
      </w:r>
      <w:r w:rsidR="000A2FA2">
        <w:t>というのは、</w:t>
      </w:r>
      <w:r w:rsidR="000A2FA2">
        <w:rPr>
          <w:rFonts w:hint="eastAsia"/>
        </w:rPr>
        <w:t>OpenGL</w:t>
      </w:r>
      <w:r w:rsidR="000A2FA2">
        <w:rPr>
          <w:rFonts w:hint="eastAsia"/>
        </w:rPr>
        <w:t>の真偽値マクロです。</w:t>
      </w:r>
    </w:p>
    <w:p w:rsidR="0049164D" w:rsidRDefault="000A2FA2" w:rsidP="00115244">
      <w:r>
        <w:t>glfwCreateWindow</w:t>
      </w:r>
      <w:r>
        <w:t>関数は、グラフィックス描画用のウィンドウを作成します。引数は、描画範囲の縦横のピクセル数、ウィンドウのタイトルバーに表示される文字列、そして、フルスクリーンモード用のパラメータです。</w:t>
      </w:r>
      <w:r>
        <w:br/>
      </w:r>
      <w:r>
        <w:t>今回はウィンドウモードで実装を進めるため、フルスクリーンモード用のパラメータには</w:t>
      </w:r>
      <w:r>
        <w:rPr>
          <w:rFonts w:hint="eastAsia"/>
        </w:rPr>
        <w:t>nullptr</w:t>
      </w:r>
      <w:r>
        <w:rPr>
          <w:rFonts w:hint="eastAsia"/>
        </w:rPr>
        <w:t>を渡しています。</w:t>
      </w:r>
      <w:r>
        <w:br/>
      </w:r>
      <w:r>
        <w:t>この関数は成功すると</w:t>
      </w:r>
      <w:r>
        <w:rPr>
          <w:rFonts w:hint="eastAsia"/>
        </w:rPr>
        <w:t>GLFWwindow</w:t>
      </w:r>
      <w:r>
        <w:rPr>
          <w:rFonts w:hint="eastAsia"/>
        </w:rPr>
        <w:t>オブジェクトへのポインタを返します。</w:t>
      </w:r>
      <w:r w:rsidR="0049164D">
        <w:t>失敗すると</w:t>
      </w:r>
      <w:r w:rsidR="0049164D">
        <w:rPr>
          <w:rFonts w:hint="eastAsia"/>
        </w:rPr>
        <w:t>nullptr</w:t>
      </w:r>
      <w:r w:rsidR="0049164D">
        <w:rPr>
          <w:rFonts w:hint="eastAsia"/>
        </w:rPr>
        <w:t>を返します。</w:t>
      </w:r>
      <w:r w:rsidR="0049164D">
        <w:br/>
      </w:r>
      <w:r w:rsidR="0049164D">
        <w:rPr>
          <w:rFonts w:hint="eastAsia"/>
        </w:rPr>
        <w:t>nullptr</w:t>
      </w:r>
      <w:r w:rsidR="0049164D">
        <w:rPr>
          <w:rFonts w:hint="eastAsia"/>
        </w:rPr>
        <w:t>が返された場合、</w:t>
      </w:r>
      <w:r w:rsidR="0049164D">
        <w:rPr>
          <w:rFonts w:hint="eastAsia"/>
        </w:rPr>
        <w:t>glfwTerminate</w:t>
      </w:r>
      <w:r w:rsidR="0049164D">
        <w:rPr>
          <w:rFonts w:hint="eastAsia"/>
        </w:rPr>
        <w:t>関数を呼び出して終了します。</w:t>
      </w:r>
    </w:p>
    <w:p w:rsidR="0049164D" w:rsidRDefault="0049164D" w:rsidP="00115244">
      <w:r>
        <w:t>glfwTerminate</w:t>
      </w:r>
      <w:r>
        <w:t>関数は、</w:t>
      </w:r>
      <w:r>
        <w:rPr>
          <w:rFonts w:hint="eastAsia"/>
        </w:rPr>
        <w:t>GLFW</w:t>
      </w:r>
      <w:r>
        <w:rPr>
          <w:rFonts w:hint="eastAsia"/>
        </w:rPr>
        <w:t>を終了させます。</w:t>
      </w:r>
      <w:r>
        <w:rPr>
          <w:rFonts w:hint="eastAsia"/>
        </w:rPr>
        <w:t>glfw</w:t>
      </w:r>
      <w:r>
        <w:t>Init</w:t>
      </w:r>
      <w:r>
        <w:t>関数呼び出しに成功した場合、アプリケーションを終了するまえに呼び出さなければなりません。</w:t>
      </w:r>
    </w:p>
    <w:p w:rsidR="0049164D" w:rsidRDefault="0049164D" w:rsidP="00115244">
      <w:r>
        <w:rPr>
          <w:rFonts w:hint="eastAsia"/>
        </w:rPr>
        <w:t>glfwMakeContext</w:t>
      </w:r>
      <w:r>
        <w:t>Current</w:t>
      </w:r>
      <w:r>
        <w:t>関数は、指定したウィンドウに対応する</w:t>
      </w:r>
      <w:r>
        <w:rPr>
          <w:rFonts w:hint="eastAsia"/>
        </w:rPr>
        <w:t>OpenGL</w:t>
      </w:r>
      <w:r>
        <w:rPr>
          <w:rFonts w:hint="eastAsia"/>
        </w:rPr>
        <w:t>コンテキストを描画対象に設定します。</w:t>
      </w:r>
    </w:p>
    <w:p w:rsidR="00A01FD6" w:rsidRDefault="00255ED6" w:rsidP="00255ED6">
      <w:pPr>
        <w:pStyle w:val="2"/>
      </w:pPr>
      <w:r>
        <w:t>GLEW</w:t>
      </w:r>
      <w:r>
        <w:t>の初期化</w:t>
      </w:r>
    </w:p>
    <w:p w:rsidR="00255ED6" w:rsidRDefault="00255ED6" w:rsidP="00255ED6">
      <w:r>
        <w:rPr>
          <w:rFonts w:hint="eastAsia"/>
        </w:rPr>
        <w:t>GLFW</w:t>
      </w:r>
      <w:r>
        <w:rPr>
          <w:rFonts w:hint="eastAsia"/>
        </w:rPr>
        <w:t>の初期化に成功したら、続いて</w:t>
      </w:r>
      <w:r>
        <w:t>GLEW</w:t>
      </w:r>
      <w:r>
        <w:t>を初期化します。</w:t>
      </w:r>
      <w:r>
        <w:rPr>
          <w:rFonts w:hint="eastAsia"/>
        </w:rPr>
        <w:t>glfwMakeContextCurrent</w:t>
      </w:r>
      <w:r>
        <w:rPr>
          <w:rFonts w:hint="eastAsia"/>
        </w:rPr>
        <w:t>関数呼び出しの下に、次のコードを追加してください。</w:t>
      </w:r>
    </w:p>
    <w:p w:rsidR="00255ED6" w:rsidRDefault="00DD45E7" w:rsidP="00255ED6">
      <w:pPr>
        <w:pStyle w:val="ac"/>
      </w:pPr>
      <w:r>
        <w:rPr>
          <w:b/>
          <w:color w:val="FF0000"/>
        </w:rPr>
        <w:t xml:space="preserve">   </w:t>
      </w:r>
      <w:r>
        <w:rPr>
          <w:color w:val="0000FF"/>
        </w:rPr>
        <w:t>if</w:t>
      </w:r>
      <w:r>
        <w:t xml:space="preserve"> (!window) {</w:t>
      </w:r>
      <w:r>
        <w:br/>
      </w:r>
      <w:r>
        <w:rPr>
          <w:b/>
          <w:color w:val="FF0000"/>
        </w:rPr>
        <w:t xml:space="preserve"> </w:t>
      </w:r>
      <w:r>
        <w:t xml:space="preserve">    glfwTerminate();</w:t>
      </w:r>
      <w:r>
        <w:br/>
      </w:r>
      <w:r>
        <w:rPr>
          <w:b/>
          <w:color w:val="FF0000"/>
        </w:rPr>
        <w:t xml:space="preserve"> </w:t>
      </w:r>
      <w:r>
        <w:t xml:space="preserve">    </w:t>
      </w:r>
      <w:r>
        <w:rPr>
          <w:color w:val="0000FF"/>
        </w:rPr>
        <w:t>return</w:t>
      </w:r>
      <w:r>
        <w:t xml:space="preserve"> 1;</w:t>
      </w:r>
      <w:r>
        <w:br/>
      </w:r>
      <w:r>
        <w:rPr>
          <w:b/>
          <w:color w:val="FF0000"/>
        </w:rPr>
        <w:t xml:space="preserve">   </w:t>
      </w:r>
      <w:r>
        <w:t>}</w:t>
      </w:r>
      <w:r>
        <w:br/>
      </w:r>
      <w:r>
        <w:rPr>
          <w:b/>
          <w:color w:val="FF0000"/>
        </w:rPr>
        <w:t xml:space="preserve">   </w:t>
      </w:r>
      <w:r>
        <w:t>glfwMakeContextCurrent(window);</w:t>
      </w:r>
      <w:r>
        <w:br/>
      </w:r>
      <w:r>
        <w:br/>
      </w:r>
      <w:r w:rsidRPr="00DB625D">
        <w:rPr>
          <w:b/>
          <w:color w:val="FF0000"/>
        </w:rPr>
        <w:lastRenderedPageBreak/>
        <w:t>+</w:t>
      </w:r>
      <w:r>
        <w:rPr>
          <w:b/>
          <w:color w:val="FF0000"/>
        </w:rPr>
        <w:t xml:space="preserve">  </w:t>
      </w:r>
      <w:r w:rsidR="00516FA3" w:rsidRPr="00516FA3">
        <w:rPr>
          <w:color w:val="008000"/>
        </w:rPr>
        <w:t>// GLEW</w:t>
      </w:r>
      <w:r w:rsidR="00516FA3" w:rsidRPr="00516FA3">
        <w:rPr>
          <w:color w:val="008000"/>
        </w:rPr>
        <w:t>の初期化</w:t>
      </w:r>
      <w:r w:rsidR="00516FA3" w:rsidRPr="00516FA3">
        <w:rPr>
          <w:rFonts w:hint="eastAsia"/>
          <w:color w:val="008000"/>
        </w:rPr>
        <w:t>.</w:t>
      </w:r>
      <w:r w:rsidR="00516FA3">
        <w:rPr>
          <w:color w:val="0000FF"/>
        </w:rPr>
        <w:br/>
      </w:r>
      <w:r w:rsidRPr="00DB625D">
        <w:rPr>
          <w:b/>
          <w:color w:val="FF0000"/>
        </w:rPr>
        <w:t>+</w:t>
      </w:r>
      <w:r>
        <w:rPr>
          <w:b/>
          <w:color w:val="FF0000"/>
        </w:rPr>
        <w:t xml:space="preserve">  </w:t>
      </w:r>
      <w:r w:rsidR="00255ED6">
        <w:rPr>
          <w:color w:val="0000FF"/>
        </w:rPr>
        <w:t>if</w:t>
      </w:r>
      <w:r w:rsidR="00255ED6">
        <w:t xml:space="preserve"> (glewInit() != </w:t>
      </w:r>
      <w:r w:rsidR="00255ED6">
        <w:rPr>
          <w:color w:val="6F008A"/>
        </w:rPr>
        <w:t>GLEW_OK</w:t>
      </w:r>
      <w:r w:rsidR="00255ED6">
        <w:t>) {</w:t>
      </w:r>
      <w:r w:rsidR="00255ED6">
        <w:br/>
      </w:r>
      <w:r w:rsidRPr="00DB625D">
        <w:rPr>
          <w:b/>
          <w:color w:val="FF0000"/>
        </w:rPr>
        <w:t>+</w:t>
      </w:r>
      <w:r>
        <w:rPr>
          <w:b/>
          <w:color w:val="FF0000"/>
        </w:rPr>
        <w:t xml:space="preserve">  </w:t>
      </w:r>
      <w:r w:rsidR="00255ED6">
        <w:t xml:space="preserve">  std::cerr </w:t>
      </w:r>
      <w:r w:rsidR="00255ED6">
        <w:rPr>
          <w:color w:val="008080"/>
        </w:rPr>
        <w:t>&lt;&lt;</w:t>
      </w:r>
      <w:r w:rsidR="00255ED6">
        <w:t xml:space="preserve"> </w:t>
      </w:r>
      <w:r w:rsidR="00255ED6">
        <w:rPr>
          <w:color w:val="A31515"/>
        </w:rPr>
        <w:t>"ERROR: GLEW</w:t>
      </w:r>
      <w:r w:rsidR="00E15F04">
        <w:rPr>
          <w:color w:val="A31515"/>
        </w:rPr>
        <w:t>の初期化に失敗しました</w:t>
      </w:r>
      <w:r w:rsidR="00E15F04">
        <w:rPr>
          <w:rFonts w:hint="eastAsia"/>
          <w:color w:val="A31515"/>
        </w:rPr>
        <w:t>.</w:t>
      </w:r>
      <w:r w:rsidR="00255ED6">
        <w:rPr>
          <w:color w:val="A31515"/>
        </w:rPr>
        <w:t>"</w:t>
      </w:r>
      <w:r w:rsidR="00255ED6">
        <w:t xml:space="preserve"> </w:t>
      </w:r>
      <w:r w:rsidR="00255ED6">
        <w:rPr>
          <w:color w:val="008080"/>
        </w:rPr>
        <w:t>&lt;&lt;</w:t>
      </w:r>
      <w:r w:rsidR="00255ED6">
        <w:t xml:space="preserve"> std::endl;</w:t>
      </w:r>
      <w:r w:rsidR="00255ED6">
        <w:br/>
      </w:r>
      <w:r w:rsidRPr="00DB625D">
        <w:rPr>
          <w:b/>
          <w:color w:val="FF0000"/>
        </w:rPr>
        <w:t>+</w:t>
      </w:r>
      <w:r>
        <w:rPr>
          <w:b/>
          <w:color w:val="FF0000"/>
        </w:rPr>
        <w:t xml:space="preserve">  </w:t>
      </w:r>
      <w:r w:rsidR="00255ED6">
        <w:t xml:space="preserve">  glfwTerminate();</w:t>
      </w:r>
      <w:r w:rsidR="00255ED6">
        <w:br/>
      </w:r>
      <w:r w:rsidRPr="00DB625D">
        <w:rPr>
          <w:b/>
          <w:color w:val="FF0000"/>
        </w:rPr>
        <w:t>+</w:t>
      </w:r>
      <w:r>
        <w:rPr>
          <w:b/>
          <w:color w:val="FF0000"/>
        </w:rPr>
        <w:t xml:space="preserve">  </w:t>
      </w:r>
      <w:r w:rsidR="00255ED6">
        <w:t xml:space="preserve">  </w:t>
      </w:r>
      <w:r w:rsidR="00255ED6">
        <w:rPr>
          <w:color w:val="0000FF"/>
        </w:rPr>
        <w:t>return</w:t>
      </w:r>
      <w:r w:rsidR="00255ED6">
        <w:t xml:space="preserve"> 1;</w:t>
      </w:r>
      <w:r w:rsidR="00255ED6">
        <w:br/>
      </w:r>
      <w:r w:rsidRPr="00DB625D">
        <w:rPr>
          <w:b/>
          <w:color w:val="FF0000"/>
        </w:rPr>
        <w:t>+</w:t>
      </w:r>
      <w:r>
        <w:rPr>
          <w:b/>
          <w:color w:val="FF0000"/>
        </w:rPr>
        <w:t xml:space="preserve">  </w:t>
      </w:r>
      <w:r w:rsidR="00255ED6">
        <w:t>}</w:t>
      </w:r>
      <w:r>
        <w:br/>
      </w:r>
      <w:r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A876ED" w:rsidRDefault="00F25D83" w:rsidP="00764F78">
      <w:r>
        <w:rPr>
          <w:rFonts w:hint="eastAsia"/>
        </w:rPr>
        <w:t>glewInit</w:t>
      </w:r>
      <w:r>
        <w:rPr>
          <w:rFonts w:hint="eastAsia"/>
        </w:rPr>
        <w:t>関数は、</w:t>
      </w:r>
      <w:r>
        <w:rPr>
          <w:rFonts w:hint="eastAsia"/>
        </w:rPr>
        <w:t>GLEW</w:t>
      </w:r>
      <w:r>
        <w:rPr>
          <w:rFonts w:hint="eastAsia"/>
        </w:rPr>
        <w:t>を初期化します。成功すると</w:t>
      </w:r>
      <w:r>
        <w:rPr>
          <w:rFonts w:hint="eastAsia"/>
        </w:rPr>
        <w:t>GLEW_OK</w:t>
      </w:r>
      <w:r>
        <w:rPr>
          <w:rFonts w:hint="eastAsia"/>
        </w:rPr>
        <w:t>、失敗するとそれ以外の値を返します。</w:t>
      </w:r>
      <w:r>
        <w:br/>
        <w:t>GLEW</w:t>
      </w:r>
      <w:r>
        <w:t>は</w:t>
      </w:r>
      <w:r>
        <w:rPr>
          <w:rFonts w:hint="eastAsia"/>
        </w:rPr>
        <w:t>GLFW</w:t>
      </w:r>
      <w:r>
        <w:rPr>
          <w:rFonts w:hint="eastAsia"/>
        </w:rPr>
        <w:t>とは直接の関係を持たないため、エラーがあっても</w:t>
      </w:r>
      <w:r>
        <w:rPr>
          <w:rFonts w:hint="eastAsia"/>
        </w:rPr>
        <w:t>GLFW</w:t>
      </w:r>
      <w:r>
        <w:rPr>
          <w:rFonts w:hint="eastAsia"/>
        </w:rPr>
        <w:t>のエラーコールバックは呼ばれません。そのため、明示的にエラーメッセージを出力しています。</w:t>
      </w:r>
      <w:r>
        <w:br/>
      </w:r>
      <w:r>
        <w:t>また、初期化に失敗した場合は</w:t>
      </w:r>
      <w:r>
        <w:rPr>
          <w:rFonts w:hint="eastAsia"/>
        </w:rPr>
        <w:t>glfwTerminate</w:t>
      </w:r>
      <w:r>
        <w:rPr>
          <w:rFonts w:hint="eastAsia"/>
        </w:rPr>
        <w:t>を呼び出して</w:t>
      </w:r>
      <w:r>
        <w:t>GLFW</w:t>
      </w:r>
      <w:r>
        <w:t>を終了させ</w:t>
      </w:r>
      <w:r w:rsidR="00231459">
        <w:t>、アプリケーションの終了に備えてい</w:t>
      </w:r>
      <w:r>
        <w:t>ます。</w:t>
      </w:r>
      <w:r w:rsidR="000A3FFA">
        <w:br/>
      </w:r>
      <w:r w:rsidR="000A3FFA">
        <w:rPr>
          <w:rFonts w:hint="eastAsia"/>
        </w:rPr>
        <w:t>GLEW</w:t>
      </w:r>
      <w:r w:rsidR="000A3FFA">
        <w:rPr>
          <w:rFonts w:hint="eastAsia"/>
        </w:rPr>
        <w:t>には終了させる関数がありません。</w:t>
      </w:r>
      <w:r w:rsidR="00DD3655">
        <w:rPr>
          <w:rFonts w:hint="eastAsia"/>
        </w:rPr>
        <w:t>というのも、</w:t>
      </w:r>
      <w:r w:rsidR="000A3FFA">
        <w:rPr>
          <w:rFonts w:hint="eastAsia"/>
        </w:rPr>
        <w:t>GLEW</w:t>
      </w:r>
      <w:r w:rsidR="000A3FFA">
        <w:rPr>
          <w:rFonts w:hint="eastAsia"/>
        </w:rPr>
        <w:t>は複雑な終了処理を必要とするオブジェクトを作成しないため、デフォルトの終了方法で十分だからです。</w:t>
      </w:r>
    </w:p>
    <w:p w:rsidR="00255ED6" w:rsidRDefault="00A876ED" w:rsidP="00DD3655">
      <w:pPr>
        <w:pStyle w:val="1"/>
      </w:pPr>
      <w:r>
        <w:br w:type="page"/>
      </w:r>
      <w:r w:rsidR="00DD3655">
        <w:lastRenderedPageBreak/>
        <w:t>メインループ</w:t>
      </w:r>
    </w:p>
    <w:p w:rsidR="00DD3655" w:rsidRPr="00DD3655" w:rsidRDefault="00DD3655" w:rsidP="00DD3655">
      <w:r>
        <w:t>GLFW</w:t>
      </w:r>
      <w:r>
        <w:t>と</w:t>
      </w:r>
      <w:r>
        <w:rPr>
          <w:rFonts w:hint="eastAsia"/>
        </w:rPr>
        <w:t>GLEW</w:t>
      </w:r>
      <w:r>
        <w:rPr>
          <w:rFonts w:hint="eastAsia"/>
        </w:rPr>
        <w:t>の初期化が終わったら、次は毎フレーム実行されるメインループを実装します。</w:t>
      </w:r>
      <w:r>
        <w:br/>
        <w:t>GLEW</w:t>
      </w:r>
      <w:r>
        <w:t>の初期化コードの下に、次のコードを追加してください。</w:t>
      </w:r>
    </w:p>
    <w:p w:rsidR="001C6EEF" w:rsidRPr="00A100CF" w:rsidRDefault="00A100CF" w:rsidP="00A100CF">
      <w:pPr>
        <w:pStyle w:val="ac"/>
      </w:pPr>
      <w:r>
        <w:rPr>
          <w:b/>
          <w:color w:val="FF0000"/>
        </w:rPr>
        <w:t xml:space="preserve">   </w:t>
      </w:r>
      <w:r w:rsidRPr="00516FA3">
        <w:rPr>
          <w:color w:val="008000"/>
        </w:rPr>
        <w:t>// GLEW</w:t>
      </w:r>
      <w:r w:rsidRPr="00516FA3">
        <w:rPr>
          <w:color w:val="008000"/>
        </w:rPr>
        <w:t>の初期化</w:t>
      </w:r>
      <w:r w:rsidRPr="00516FA3">
        <w:rPr>
          <w:rFonts w:hint="eastAsia"/>
          <w:color w:val="008000"/>
        </w:rPr>
        <w:t>.</w:t>
      </w:r>
      <w:r>
        <w:rPr>
          <w:color w:val="0000FF"/>
        </w:rPr>
        <w:br/>
      </w:r>
      <w:r>
        <w:rPr>
          <w:b/>
          <w:color w:val="FF0000"/>
        </w:rPr>
        <w:t xml:space="preserve">   </w:t>
      </w:r>
      <w:r>
        <w:rPr>
          <w:color w:val="0000FF"/>
        </w:rPr>
        <w:t>if</w:t>
      </w:r>
      <w:r>
        <w:t xml:space="preserve"> (glewInit() != </w:t>
      </w:r>
      <w:r>
        <w:rPr>
          <w:color w:val="6F008A"/>
        </w:rPr>
        <w:t>GLEW_OK</w:t>
      </w:r>
      <w:r>
        <w:t>) {</w:t>
      </w:r>
      <w:r>
        <w:br/>
      </w:r>
      <w:r>
        <w:rPr>
          <w:b/>
          <w:color w:val="FF0000"/>
        </w:rPr>
        <w:t xml:space="preserve">   </w:t>
      </w:r>
      <w:r>
        <w:t xml:space="preserve">  std::cerr </w:t>
      </w:r>
      <w:r>
        <w:rPr>
          <w:color w:val="008080"/>
        </w:rPr>
        <w:t>&lt;&lt;</w:t>
      </w:r>
      <w:r>
        <w:t xml:space="preserve"> </w:t>
      </w:r>
      <w:r>
        <w:rPr>
          <w:color w:val="A31515"/>
        </w:rPr>
        <w:t>"ERROR: GLEW</w:t>
      </w:r>
      <w:r>
        <w:rPr>
          <w:color w:val="A31515"/>
        </w:rPr>
        <w:t>の初期化に失敗しました</w:t>
      </w:r>
      <w:r>
        <w:rPr>
          <w:rFonts w:hint="eastAsia"/>
          <w:color w:val="A31515"/>
        </w:rPr>
        <w:t>.</w:t>
      </w:r>
      <w:r>
        <w:rPr>
          <w:color w:val="A31515"/>
        </w:rPr>
        <w:t>"</w:t>
      </w:r>
      <w:r>
        <w:t xml:space="preserve"> </w:t>
      </w:r>
      <w:r>
        <w:rPr>
          <w:color w:val="008080"/>
        </w:rPr>
        <w:t>&lt;&lt;</w:t>
      </w:r>
      <w:r>
        <w:t xml:space="preserve"> std::endl;</w:t>
      </w:r>
      <w:r>
        <w:br/>
      </w:r>
      <w:r>
        <w:rPr>
          <w:b/>
          <w:color w:val="FF0000"/>
        </w:rPr>
        <w:t xml:space="preserve">   </w:t>
      </w:r>
      <w:r>
        <w:t xml:space="preserve">  glfwTerminate();</w:t>
      </w:r>
      <w:r>
        <w:br/>
      </w:r>
      <w:r>
        <w:rPr>
          <w:b/>
          <w:color w:val="FF0000"/>
        </w:rPr>
        <w:t xml:space="preserve">   </w:t>
      </w:r>
      <w:r>
        <w:t xml:space="preserve">  </w:t>
      </w:r>
      <w:r>
        <w:rPr>
          <w:color w:val="0000FF"/>
        </w:rPr>
        <w:t>return</w:t>
      </w:r>
      <w:r>
        <w:t xml:space="preserve"> 1;</w:t>
      </w:r>
      <w:r>
        <w:br/>
      </w:r>
      <w:r>
        <w:rPr>
          <w:b/>
          <w:color w:val="FF0000"/>
        </w:rPr>
        <w:t xml:space="preserve">   </w:t>
      </w:r>
      <w:r>
        <w:t>}</w:t>
      </w:r>
      <w:r>
        <w:br/>
      </w:r>
      <w:r>
        <w:rPr>
          <w:color w:val="008000"/>
        </w:rPr>
        <w:br/>
      </w:r>
      <w:r w:rsidRPr="00DB625D">
        <w:rPr>
          <w:b/>
          <w:color w:val="FF0000"/>
        </w:rPr>
        <w:t>+</w:t>
      </w:r>
      <w:r>
        <w:rPr>
          <w:b/>
          <w:color w:val="FF0000"/>
        </w:rPr>
        <w:t xml:space="preserve">  </w:t>
      </w:r>
      <w:r w:rsidR="007F0B33" w:rsidRPr="007F0B33">
        <w:rPr>
          <w:rFonts w:hint="eastAsia"/>
          <w:color w:val="008000"/>
        </w:rPr>
        <w:t xml:space="preserve">// </w:t>
      </w:r>
      <w:r w:rsidR="007F0B33" w:rsidRPr="007F0B33">
        <w:rPr>
          <w:rFonts w:hint="eastAsia"/>
          <w:color w:val="008000"/>
        </w:rPr>
        <w:t>メインループ</w:t>
      </w:r>
      <w:r w:rsidR="007F0B33" w:rsidRPr="007F0B33">
        <w:rPr>
          <w:rFonts w:hint="eastAsia"/>
          <w:color w:val="008000"/>
        </w:rPr>
        <w:t>.</w:t>
      </w:r>
      <w:r w:rsidR="007F0B33">
        <w:rPr>
          <w:color w:val="0000FF"/>
        </w:rPr>
        <w:br/>
      </w:r>
      <w:r w:rsidRPr="00DB625D">
        <w:rPr>
          <w:b/>
          <w:color w:val="FF0000"/>
        </w:rPr>
        <w:t>+</w:t>
      </w:r>
      <w:r>
        <w:rPr>
          <w:b/>
          <w:color w:val="FF0000"/>
        </w:rPr>
        <w:t xml:space="preserve">  </w:t>
      </w:r>
      <w:r w:rsidR="00DD3655">
        <w:rPr>
          <w:color w:val="0000FF"/>
        </w:rPr>
        <w:t>while</w:t>
      </w:r>
      <w:r w:rsidR="00DD3655">
        <w:t xml:space="preserve"> (!glfwWindowShouldClose(window)) {</w:t>
      </w:r>
      <w:r w:rsidR="00CA7D4A">
        <w:br/>
      </w:r>
      <w:r w:rsidRPr="00DB625D">
        <w:rPr>
          <w:b/>
          <w:color w:val="FF0000"/>
        </w:rPr>
        <w:t>+</w:t>
      </w:r>
      <w:r>
        <w:rPr>
          <w:b/>
          <w:color w:val="FF0000"/>
        </w:rPr>
        <w:t xml:space="preserve">  </w:t>
      </w:r>
      <w:r w:rsidR="00CA7D4A">
        <w:t xml:space="preserve">  </w:t>
      </w:r>
      <w:r w:rsidR="00CA7D4A">
        <w:rPr>
          <w:rFonts w:hint="eastAsia"/>
        </w:rPr>
        <w:t>gl</w:t>
      </w:r>
      <w:r w:rsidR="00A42C01">
        <w:t>ClearColor(0.1f, 0.3f, 0.5f, 1.0f);</w:t>
      </w:r>
      <w:r w:rsidR="001C6EEF">
        <w:br/>
      </w:r>
      <w:r w:rsidRPr="00DB625D">
        <w:rPr>
          <w:b/>
          <w:color w:val="FF0000"/>
        </w:rPr>
        <w:t>+</w:t>
      </w:r>
      <w:r w:rsidR="001C6EEF">
        <w:t xml:space="preserve">  </w:t>
      </w:r>
      <w:r>
        <w:t xml:space="preserve">  </w:t>
      </w:r>
      <w:r w:rsidR="001C6EEF">
        <w:t>glClear(</w:t>
      </w:r>
      <w:r w:rsidR="001C6EEF">
        <w:rPr>
          <w:color w:val="6F008A"/>
        </w:rPr>
        <w:t>GL_COLOR_BUFFER_BIT</w:t>
      </w:r>
      <w:r w:rsidR="001C6EEF">
        <w:t xml:space="preserve"> | </w:t>
      </w:r>
      <w:r w:rsidR="001C6EEF">
        <w:rPr>
          <w:color w:val="6F008A"/>
        </w:rPr>
        <w:t>GL_DEPTH_BUFFER_BIT</w:t>
      </w:r>
      <w:r w:rsidR="001C6EEF">
        <w:t>);</w:t>
      </w:r>
      <w:r w:rsidR="001C6EEF">
        <w:br/>
      </w:r>
      <w:r w:rsidRPr="00DB625D">
        <w:rPr>
          <w:b/>
          <w:color w:val="FF0000"/>
        </w:rPr>
        <w:t>+</w:t>
      </w:r>
      <w:r>
        <w:rPr>
          <w:b/>
          <w:color w:val="FF0000"/>
        </w:rPr>
        <w:t xml:space="preserve">  </w:t>
      </w:r>
      <w:r w:rsidR="00CA7D4A">
        <w:t xml:space="preserve">　　</w:t>
      </w:r>
      <w:r w:rsidR="00CA7D4A">
        <w:t>glfwPollEvents();</w:t>
      </w:r>
      <w:r w:rsidR="00CA7D4A">
        <w:br/>
      </w:r>
      <w:r w:rsidRPr="00DB625D">
        <w:rPr>
          <w:b/>
          <w:color w:val="FF0000"/>
        </w:rPr>
        <w:t>+</w:t>
      </w:r>
      <w:r w:rsidR="00CA7D4A">
        <w:t xml:space="preserve">  </w:t>
      </w:r>
      <w:r>
        <w:t xml:space="preserve">  </w:t>
      </w:r>
      <w:r w:rsidR="00CA7D4A">
        <w:t>glfwSwapBuffers(window);</w:t>
      </w:r>
      <w:r w:rsidR="00CA7D4A">
        <w:br/>
      </w:r>
      <w:r w:rsidRPr="00DB625D">
        <w:rPr>
          <w:b/>
          <w:color w:val="FF0000"/>
        </w:rPr>
        <w:t>+</w:t>
      </w:r>
      <w:r>
        <w:rPr>
          <w:b/>
          <w:color w:val="FF0000"/>
        </w:rPr>
        <w:t xml:space="preserve">  </w:t>
      </w:r>
      <w:r w:rsidR="00DD3655">
        <w:t>}</w:t>
      </w:r>
      <w:r>
        <w:br/>
      </w:r>
      <w:r w:rsidRPr="00DB625D">
        <w:rPr>
          <w:b/>
          <w:color w:val="FF0000"/>
        </w:rPr>
        <w:t>+</w:t>
      </w:r>
      <w:r>
        <w:br/>
      </w:r>
      <w:r>
        <w:rPr>
          <w:b/>
          <w:color w:val="FF0000"/>
        </w:rPr>
        <w:t xml:space="preserve"> </w:t>
      </w:r>
      <w:r>
        <w:t xml:space="preserve">  </w:t>
      </w:r>
      <w:r>
        <w:rPr>
          <w:color w:val="0000FF"/>
        </w:rPr>
        <w:t>return</w:t>
      </w:r>
      <w:r>
        <w:t xml:space="preserve"> 0;</w:t>
      </w:r>
      <w:r>
        <w:br/>
      </w:r>
      <w:r>
        <w:rPr>
          <w:b/>
          <w:color w:val="FF0000"/>
        </w:rPr>
        <w:t xml:space="preserve"> </w:t>
      </w:r>
      <w:r>
        <w:t>}</w:t>
      </w:r>
    </w:p>
    <w:p w:rsidR="00DD3655" w:rsidRDefault="00A42C01" w:rsidP="00DD3655">
      <w:r>
        <w:rPr>
          <w:rFonts w:hint="eastAsia"/>
        </w:rPr>
        <w:t>glfwWindowShouldClose</w:t>
      </w:r>
      <w:r>
        <w:rPr>
          <w:rFonts w:hint="eastAsia"/>
        </w:rPr>
        <w:t>関数は、</w:t>
      </w:r>
      <w:r w:rsidR="001C6EEF">
        <w:rPr>
          <w:rFonts w:hint="eastAsia"/>
        </w:rPr>
        <w:t>ウィンドウを</w:t>
      </w:r>
      <w:r>
        <w:rPr>
          <w:rFonts w:hint="eastAsia"/>
        </w:rPr>
        <w:t>閉じるべきかどうかを調べる関数です。</w:t>
      </w:r>
      <w:r w:rsidR="001C6EEF">
        <w:rPr>
          <w:rFonts w:hint="eastAsia"/>
        </w:rPr>
        <w:t>名前のまんまですね。</w:t>
      </w:r>
      <w:r>
        <w:rPr>
          <w:rFonts w:hint="eastAsia"/>
        </w:rPr>
        <w:t>引数で渡されたウィンドウに対して、</w:t>
      </w:r>
      <w:r>
        <w:rPr>
          <w:rFonts w:hint="eastAsia"/>
        </w:rPr>
        <w:t>OS</w:t>
      </w:r>
      <w:r>
        <w:rPr>
          <w:rFonts w:hint="eastAsia"/>
        </w:rPr>
        <w:t>などから終了要求が来ていなければ</w:t>
      </w:r>
      <w:r>
        <w:rPr>
          <w:rFonts w:hint="eastAsia"/>
        </w:rPr>
        <w:t>0</w:t>
      </w:r>
      <w:r>
        <w:rPr>
          <w:rFonts w:hint="eastAsia"/>
        </w:rPr>
        <w:t>を、来ていれば</w:t>
      </w:r>
      <w:r>
        <w:rPr>
          <w:rFonts w:hint="eastAsia"/>
        </w:rPr>
        <w:t>0</w:t>
      </w:r>
      <w:r>
        <w:rPr>
          <w:rFonts w:hint="eastAsia"/>
        </w:rPr>
        <w:t>以外を返します。</w:t>
      </w:r>
      <w:r w:rsidR="001C6EEF">
        <w:br/>
        <w:t>GLFW</w:t>
      </w:r>
      <w:r w:rsidR="001C6EEF">
        <w:t>で作成したウィンドウが</w:t>
      </w:r>
      <w:r w:rsidR="001C6EEF">
        <w:rPr>
          <w:rFonts w:hint="eastAsia"/>
        </w:rPr>
        <w:t>1</w:t>
      </w:r>
      <w:r w:rsidR="001C6EEF">
        <w:rPr>
          <w:rFonts w:hint="eastAsia"/>
        </w:rPr>
        <w:t>つだけなら、終了判定はこの関数を見るだけで十分です。</w:t>
      </w:r>
      <w:r w:rsidR="004678B5">
        <w:rPr>
          <w:rFonts w:hint="eastAsia"/>
        </w:rPr>
        <w:t>本講義では扱いませんが、</w:t>
      </w:r>
      <w:r w:rsidR="001C6EEF">
        <w:rPr>
          <w:rFonts w:hint="eastAsia"/>
        </w:rPr>
        <w:t>もし複数のウィンドウを作成した場合は、最後のウィンドウ、あるいはメインウィンドウが閉じられたかどうかを判定する必要があるでしょう。</w:t>
      </w:r>
    </w:p>
    <w:p w:rsidR="00412A37" w:rsidRDefault="00412A37" w:rsidP="00DD3655">
      <w:r>
        <w:rPr>
          <w:rFonts w:hint="eastAsia"/>
        </w:rPr>
        <w:t>glClearColor</w:t>
      </w:r>
      <w:r>
        <w:rPr>
          <w:rFonts w:hint="eastAsia"/>
        </w:rPr>
        <w:t>関数は、</w:t>
      </w:r>
      <w:r>
        <w:rPr>
          <w:rFonts w:hint="eastAsia"/>
        </w:rPr>
        <w:t>glClear</w:t>
      </w:r>
      <w:r>
        <w:rPr>
          <w:rFonts w:hint="eastAsia"/>
        </w:rPr>
        <w:t>関数でバックバッファを消去するときに使われる色を指定します。引数は</w:t>
      </w:r>
      <w:r>
        <w:rPr>
          <w:rFonts w:hint="eastAsia"/>
        </w:rPr>
        <w:t>RGBA</w:t>
      </w:r>
      <w:r>
        <w:rPr>
          <w:rFonts w:hint="eastAsia"/>
        </w:rPr>
        <w:t>の各要素を</w:t>
      </w:r>
      <w:r>
        <w:rPr>
          <w:rFonts w:hint="eastAsia"/>
        </w:rPr>
        <w:t>0.0</w:t>
      </w:r>
      <w:r>
        <w:rPr>
          <w:rFonts w:hint="eastAsia"/>
        </w:rPr>
        <w:t>～</w:t>
      </w:r>
      <w:r>
        <w:rPr>
          <w:rFonts w:hint="eastAsia"/>
        </w:rPr>
        <w:t>1.0</w:t>
      </w:r>
      <w:r>
        <w:rPr>
          <w:rFonts w:hint="eastAsia"/>
        </w:rPr>
        <w:t>で表した値です。上記のコードでは、暗い青色を指定しています。</w:t>
      </w:r>
    </w:p>
    <w:p w:rsidR="001C6EEF" w:rsidRDefault="00412A37" w:rsidP="00DD3655">
      <w:r>
        <w:rPr>
          <w:rFonts w:hint="eastAsia"/>
        </w:rPr>
        <w:t>glClear</w:t>
      </w:r>
      <w:r>
        <w:rPr>
          <w:rFonts w:hint="eastAsia"/>
        </w:rPr>
        <w:t>関数は、実際にバックバッファを消去する関数です。引数には、消去するバッファの種類を示す</w:t>
      </w:r>
      <w:r>
        <w:rPr>
          <w:rFonts w:hint="eastAsia"/>
        </w:rPr>
        <w:t>GL_???</w:t>
      </w:r>
      <w:r>
        <w:t>_BUFFER_BIT</w:t>
      </w:r>
      <w:r>
        <w:t>フラグの論理和を指定します。上記のコードでは、カラーバッファと深度バッファを消去するように指定しています。</w:t>
      </w:r>
    </w:p>
    <w:p w:rsidR="00412A37" w:rsidRDefault="00412A37" w:rsidP="00DD3655">
      <w:r>
        <w:rPr>
          <w:rFonts w:hint="eastAsia"/>
        </w:rPr>
        <w:t>glfwPollEvents</w:t>
      </w:r>
      <w:r>
        <w:rPr>
          <w:rFonts w:hint="eastAsia"/>
        </w:rPr>
        <w:t>関数は、</w:t>
      </w:r>
      <w:r>
        <w:rPr>
          <w:rFonts w:hint="eastAsia"/>
        </w:rPr>
        <w:t>GLFW</w:t>
      </w:r>
      <w:r>
        <w:rPr>
          <w:rFonts w:hint="eastAsia"/>
        </w:rPr>
        <w:t>が</w:t>
      </w:r>
      <w:r>
        <w:rPr>
          <w:rFonts w:hint="eastAsia"/>
        </w:rPr>
        <w:t>OS</w:t>
      </w:r>
      <w:r>
        <w:rPr>
          <w:rFonts w:hint="eastAsia"/>
        </w:rPr>
        <w:t>から送られたイベントを処理するための関数です。</w:t>
      </w:r>
      <w:r>
        <w:rPr>
          <w:rFonts w:hint="eastAsia"/>
        </w:rPr>
        <w:t>GLFW</w:t>
      </w:r>
      <w:r>
        <w:rPr>
          <w:rFonts w:hint="eastAsia"/>
        </w:rPr>
        <w:t>では、この関数を定期的に呼び出すか、あるいは</w:t>
      </w:r>
      <w:r>
        <w:rPr>
          <w:rFonts w:hint="eastAsia"/>
        </w:rPr>
        <w:t>glfwWaitEvents</w:t>
      </w:r>
      <w:r>
        <w:rPr>
          <w:rFonts w:hint="eastAsia"/>
        </w:rPr>
        <w:t>関数でイベントの発生を待機するか、いずれかの方法で</w:t>
      </w:r>
      <w:r>
        <w:rPr>
          <w:rFonts w:hint="eastAsia"/>
        </w:rPr>
        <w:t>OS</w:t>
      </w:r>
      <w:r>
        <w:rPr>
          <w:rFonts w:hint="eastAsia"/>
        </w:rPr>
        <w:t>からのイベントを処理する必要があります。</w:t>
      </w:r>
    </w:p>
    <w:p w:rsidR="008B5738" w:rsidRDefault="00412A37" w:rsidP="00DD3655">
      <w:r>
        <w:rPr>
          <w:rFonts w:hint="eastAsia"/>
        </w:rPr>
        <w:t>glfwSwapBuffers</w:t>
      </w:r>
      <w:r>
        <w:rPr>
          <w:rFonts w:hint="eastAsia"/>
        </w:rPr>
        <w:t>関数は、</w:t>
      </w:r>
      <w:r w:rsidR="001A7962">
        <w:rPr>
          <w:rFonts w:hint="eastAsia"/>
        </w:rPr>
        <w:t>フレームバッファの表示側</w:t>
      </w:r>
      <w:r>
        <w:rPr>
          <w:rFonts w:hint="eastAsia"/>
        </w:rPr>
        <w:t>と</w:t>
      </w:r>
      <w:r w:rsidR="001A7962">
        <w:rPr>
          <w:rFonts w:hint="eastAsia"/>
        </w:rPr>
        <w:t>描画側</w:t>
      </w:r>
      <w:r>
        <w:rPr>
          <w:rFonts w:hint="eastAsia"/>
        </w:rPr>
        <w:t>を入れ替えます。</w:t>
      </w:r>
      <w:r>
        <w:t>フレームバッファというのは絵を描画するためのメモリです。近代的なハードウェアでは、現在の画面を表示中に次の画面を描画し、描画が終わったら表示画面と描画画面を切り替えることで、描画中の画面をユーザーに見せないようにするのが一般的です。そのためには、少なくとも</w:t>
      </w:r>
      <w:r>
        <w:rPr>
          <w:rFonts w:hint="eastAsia"/>
        </w:rPr>
        <w:t>2</w:t>
      </w:r>
      <w:r>
        <w:rPr>
          <w:rFonts w:hint="eastAsia"/>
        </w:rPr>
        <w:t>枚のフレームバッファが必要となります。</w:t>
      </w:r>
      <w:r>
        <w:rPr>
          <w:rFonts w:hint="eastAsia"/>
        </w:rPr>
        <w:t>2</w:t>
      </w:r>
      <w:r>
        <w:rPr>
          <w:rFonts w:hint="eastAsia"/>
        </w:rPr>
        <w:t>枚の場合をダブルバッファ、</w:t>
      </w:r>
      <w:r>
        <w:t>3</w:t>
      </w:r>
      <w:r>
        <w:t>枚の場合をトリプルバッファを呼びます。枚数を増やしていくと、フレームレートを安定させやすくなりますが、そのかわり、</w:t>
      </w:r>
      <w:r>
        <w:lastRenderedPageBreak/>
        <w:t>ユーザーの入力が画面に反映されるまで、時間がかかるようになってしまいます。</w:t>
      </w:r>
      <w:r w:rsidR="00501436">
        <w:t>なお、「バックバッファ」というのは、描画側のフレームバッファを指す用語です</w:t>
      </w:r>
      <w:r w:rsidR="00501436">
        <w:rPr>
          <w:rFonts w:hint="eastAsia"/>
        </w:rPr>
        <w:t>。表示側のフレームバッファは「フロントバッファ」と呼ばれます。</w:t>
      </w:r>
      <w:r w:rsidR="00C76E1A">
        <w:br/>
        <w:t>GLFW</w:t>
      </w:r>
      <w:r w:rsidR="00C76E1A">
        <w:t>はダブルバッファ</w:t>
      </w:r>
      <w:r w:rsidR="0008063A">
        <w:t>を採用してい</w:t>
      </w:r>
      <w:r w:rsidR="00C76E1A">
        <w:t>ます。</w:t>
      </w:r>
    </w:p>
    <w:p w:rsidR="001A7962" w:rsidRDefault="008B5738" w:rsidP="008B5738">
      <w:pPr>
        <w:pStyle w:val="1"/>
      </w:pPr>
      <w:r>
        <w:br w:type="page"/>
      </w:r>
      <w:r>
        <w:lastRenderedPageBreak/>
        <w:t>終了処理</w:t>
      </w:r>
    </w:p>
    <w:p w:rsidR="008B5738" w:rsidRDefault="00761D75" w:rsidP="008B5738">
      <w:r>
        <w:t>最後は終了処理の実装です。メインループのコードの下に、次のコードを追加してください。</w:t>
      </w:r>
    </w:p>
    <w:p w:rsidR="003D21B6" w:rsidRDefault="00A75DC6" w:rsidP="00A75DC6">
      <w:pPr>
        <w:pStyle w:val="ac"/>
      </w:pP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(!glfwWindowShouldClose(window)) {</w:t>
      </w:r>
      <w:r>
        <w:br/>
      </w:r>
      <w:r>
        <w:rPr>
          <w:b/>
          <w:color w:val="FF0000"/>
        </w:rPr>
        <w:t xml:space="preserve">   </w:t>
      </w:r>
      <w:r>
        <w:t xml:space="preserve">  </w:t>
      </w:r>
      <w:r>
        <w:rPr>
          <w:rFonts w:hint="eastAsia"/>
        </w:rPr>
        <w:t>gl</w:t>
      </w:r>
      <w:r>
        <w:t>ClearColor(0.1f, 0.3f, 0.5f, 1.0f);</w:t>
      </w:r>
      <w:r>
        <w:br/>
      </w:r>
      <w:r>
        <w:rPr>
          <w:b/>
          <w:color w:val="FF0000"/>
        </w:rPr>
        <w:t xml:space="preserve"> </w:t>
      </w:r>
      <w:r>
        <w:t xml:space="preserve">    glClear(</w:t>
      </w:r>
      <w:r>
        <w:rPr>
          <w:color w:val="6F008A"/>
        </w:rPr>
        <w:t>GL_COLOR_BUFFER_BIT</w:t>
      </w:r>
      <w:r>
        <w:t xml:space="preserve"> | </w:t>
      </w:r>
      <w:r>
        <w:rPr>
          <w:color w:val="6F008A"/>
        </w:rPr>
        <w:t>GL_DEPTH_BUFFER_BIT</w:t>
      </w:r>
      <w:r>
        <w:t>);</w:t>
      </w:r>
      <w:r>
        <w:br/>
      </w:r>
      <w:r>
        <w:rPr>
          <w:b/>
          <w:color w:val="FF0000"/>
        </w:rPr>
        <w:t xml:space="preserve">   </w:t>
      </w:r>
      <w:r>
        <w:t xml:space="preserve">　　</w:t>
      </w:r>
      <w:r>
        <w:t>glfwPollEvents();</w:t>
      </w:r>
      <w:r>
        <w:br/>
      </w:r>
      <w:r>
        <w:rPr>
          <w:b/>
          <w:color w:val="FF0000"/>
        </w:rPr>
        <w:t xml:space="preserve"> </w:t>
      </w:r>
      <w:r>
        <w:t xml:space="preserve">    glfwSwapBuffers(window);</w:t>
      </w:r>
      <w:r>
        <w:br/>
      </w:r>
      <w:r>
        <w:rPr>
          <w:b/>
          <w:color w:val="FF0000"/>
        </w:rPr>
        <w:t xml:space="preserve">   </w:t>
      </w:r>
      <w:r>
        <w:t>}</w:t>
      </w:r>
      <w:r>
        <w:br/>
      </w:r>
      <w:r>
        <w:br/>
      </w:r>
      <w:r w:rsidRPr="00DB625D">
        <w:rPr>
          <w:b/>
          <w:color w:val="FF0000"/>
        </w:rPr>
        <w:t>+</w:t>
      </w:r>
      <w:r>
        <w:rPr>
          <w:b/>
          <w:color w:val="FF0000"/>
        </w:rPr>
        <w:t xml:space="preserve">  </w:t>
      </w:r>
      <w:r w:rsidRPr="007F0B33">
        <w:rPr>
          <w:color w:val="008000"/>
        </w:rPr>
        <w:t>// GLFW</w:t>
      </w:r>
      <w:r w:rsidRPr="007F0B33">
        <w:rPr>
          <w:color w:val="008000"/>
        </w:rPr>
        <w:t>の終了</w:t>
      </w:r>
      <w:r w:rsidRPr="007F0B33">
        <w:rPr>
          <w:rFonts w:hint="eastAsia"/>
          <w:color w:val="008000"/>
        </w:rPr>
        <w:t>.</w:t>
      </w:r>
      <w:r>
        <w:br/>
      </w:r>
      <w:r w:rsidRPr="00DB625D">
        <w:rPr>
          <w:b/>
          <w:color w:val="FF0000"/>
        </w:rPr>
        <w:t>+</w:t>
      </w:r>
      <w:r>
        <w:rPr>
          <w:b/>
          <w:color w:val="FF0000"/>
        </w:rPr>
        <w:t xml:space="preserve">  </w:t>
      </w:r>
      <w:r>
        <w:t>glfwTerminate();</w:t>
      </w:r>
      <w:r>
        <w:br/>
      </w:r>
      <w:r w:rsidRPr="00DB625D">
        <w:rPr>
          <w:b/>
          <w:color w:val="FF0000"/>
        </w:rPr>
        <w:t>+</w:t>
      </w:r>
      <w:r>
        <w:rPr>
          <w:b/>
          <w:color w:val="FF0000"/>
        </w:rPr>
        <w:br/>
        <w:t xml:space="preserve"> </w:t>
      </w:r>
      <w:r>
        <w:t xml:space="preserve">  </w:t>
      </w:r>
      <w:r>
        <w:rPr>
          <w:color w:val="0000FF"/>
        </w:rPr>
        <w:t>return</w:t>
      </w:r>
      <w:r>
        <w:t xml:space="preserve"> 0;</w:t>
      </w:r>
      <w:r>
        <w:br/>
      </w:r>
      <w:r>
        <w:rPr>
          <w:b/>
          <w:color w:val="FF0000"/>
        </w:rPr>
        <w:t xml:space="preserve"> </w:t>
      </w:r>
      <w:r>
        <w:t>}</w:t>
      </w:r>
    </w:p>
    <w:p w:rsidR="00AF3525" w:rsidRDefault="003D21B6" w:rsidP="008B5738">
      <w:r>
        <w:rPr>
          <w:rFonts w:hint="eastAsia"/>
        </w:rPr>
        <w:t>終了処理は</w:t>
      </w:r>
      <w:r>
        <w:rPr>
          <w:rFonts w:hint="eastAsia"/>
        </w:rPr>
        <w:t>glfwTerminate</w:t>
      </w:r>
      <w:r>
        <w:rPr>
          <w:rFonts w:hint="eastAsia"/>
        </w:rPr>
        <w:t>関数を呼び出すだけです。</w:t>
      </w:r>
      <w:r w:rsidR="004A56F5">
        <w:br/>
      </w:r>
      <w:r w:rsidR="004A56F5">
        <w:t>これで最小限の</w:t>
      </w:r>
      <w:r w:rsidR="004A56F5">
        <w:rPr>
          <w:rFonts w:hint="eastAsia"/>
        </w:rPr>
        <w:t>OpenGL</w:t>
      </w:r>
      <w:r w:rsidR="00FA2788">
        <w:rPr>
          <w:rFonts w:hint="eastAsia"/>
        </w:rPr>
        <w:t>アプリケーションの実装は完了です。ビルドして実行して</w:t>
      </w:r>
      <w:r w:rsidR="004A56F5">
        <w:rPr>
          <w:rFonts w:hint="eastAsia"/>
        </w:rPr>
        <w:t>ください。</w:t>
      </w:r>
      <w:r w:rsidR="007C523B">
        <w:br/>
      </w:r>
      <w:r w:rsidR="007C523B">
        <w:t>黒いコンソールウィンドウと、青い</w:t>
      </w:r>
      <w:r w:rsidR="007C523B">
        <w:rPr>
          <w:rFonts w:hint="eastAsia"/>
        </w:rPr>
        <w:t>ウィンドウが表示されたら成功です。</w:t>
      </w:r>
    </w:p>
    <w:p w:rsidR="007C523B" w:rsidRDefault="007C523B" w:rsidP="007C523B">
      <w:pPr>
        <w:pStyle w:val="af8"/>
      </w:pPr>
      <w:r w:rsidRPr="007C523B">
        <w:rPr>
          <w:rFonts w:hint="eastAsia"/>
          <w:b/>
        </w:rPr>
        <w:t>[</w:t>
      </w:r>
      <w:r w:rsidRPr="007C523B">
        <w:rPr>
          <w:rFonts w:hint="eastAsia"/>
          <w:b/>
        </w:rPr>
        <w:t>課題</w:t>
      </w:r>
      <w:r>
        <w:rPr>
          <w:rFonts w:hint="eastAsia"/>
          <w:b/>
        </w:rPr>
        <w:t>01</w:t>
      </w:r>
      <w:r w:rsidRPr="007C523B">
        <w:rPr>
          <w:rFonts w:hint="eastAsia"/>
          <w:b/>
        </w:rPr>
        <w:t>]</w:t>
      </w:r>
      <w:r>
        <w:t xml:space="preserve"> </w:t>
      </w:r>
      <w:r>
        <w:rPr>
          <w:rFonts w:hint="eastAsia"/>
        </w:rPr>
        <w:t>画面を塗りつぶす色を変更してください。</w:t>
      </w:r>
    </w:p>
    <w:p w:rsidR="007C523B" w:rsidRPr="007C523B" w:rsidRDefault="007C523B" w:rsidP="008B5738"/>
    <w:p w:rsidR="003D21B6" w:rsidRDefault="00AF3525" w:rsidP="00AF3525">
      <w:pPr>
        <w:pStyle w:val="1"/>
      </w:pPr>
      <w:r>
        <w:br w:type="page"/>
      </w:r>
      <w:r>
        <w:lastRenderedPageBreak/>
        <w:t>描画デバイスと対応バージョンを出力する</w:t>
      </w:r>
    </w:p>
    <w:p w:rsidR="00645FF6" w:rsidRPr="00645FF6" w:rsidRDefault="000E12F5" w:rsidP="00645FF6">
      <w:r>
        <w:t>OpenGL</w:t>
      </w:r>
      <w:r>
        <w:t>の関数を使って、描画デバイスの名前と、デバイスが対応している</w:t>
      </w:r>
      <w:r>
        <w:rPr>
          <w:rFonts w:hint="eastAsia"/>
        </w:rPr>
        <w:t>OpenGL</w:t>
      </w:r>
      <w:r>
        <w:rPr>
          <w:rFonts w:hint="eastAsia"/>
        </w:rPr>
        <w:t>のバージョンを取得し、コンソールウィンドウに出力してみましょう。</w:t>
      </w:r>
      <w:r>
        <w:br/>
      </w:r>
      <w:r>
        <w:rPr>
          <w:rFonts w:hint="eastAsia"/>
        </w:rPr>
        <w:t>メインループの手前に、次のコードを追加してください。</w:t>
      </w:r>
    </w:p>
    <w:p w:rsidR="007C1C5A" w:rsidRDefault="00995C3E" w:rsidP="00645FF6">
      <w:pPr>
        <w:pStyle w:val="ac"/>
      </w:pPr>
      <w:r>
        <w:rPr>
          <w:b/>
          <w:color w:val="FF0000"/>
        </w:rPr>
        <w:t xml:space="preserve">   </w:t>
      </w:r>
      <w:r>
        <w:t xml:space="preserve">  std::cerr </w:t>
      </w:r>
      <w:r>
        <w:rPr>
          <w:color w:val="008080"/>
        </w:rPr>
        <w:t>&lt;&lt;</w:t>
      </w:r>
      <w:r>
        <w:t xml:space="preserve"> </w:t>
      </w:r>
      <w:r>
        <w:rPr>
          <w:color w:val="A31515"/>
        </w:rPr>
        <w:t>"ERROR: GLEW</w:t>
      </w:r>
      <w:r>
        <w:rPr>
          <w:color w:val="A31515"/>
        </w:rPr>
        <w:t>の初期化に失敗しました</w:t>
      </w:r>
      <w:r>
        <w:rPr>
          <w:rFonts w:hint="eastAsia"/>
          <w:color w:val="A31515"/>
        </w:rPr>
        <w:t>.</w:t>
      </w:r>
      <w:r>
        <w:rPr>
          <w:color w:val="A31515"/>
        </w:rPr>
        <w:t>"</w:t>
      </w:r>
      <w:r>
        <w:t xml:space="preserve"> </w:t>
      </w:r>
      <w:r>
        <w:rPr>
          <w:color w:val="008080"/>
        </w:rPr>
        <w:t>&lt;&lt;</w:t>
      </w:r>
      <w:r>
        <w:t xml:space="preserve"> std::endl;</w:t>
      </w:r>
      <w:r>
        <w:br/>
      </w:r>
      <w:r>
        <w:rPr>
          <w:b/>
          <w:color w:val="FF0000"/>
        </w:rPr>
        <w:t xml:space="preserve">   </w:t>
      </w:r>
      <w:r>
        <w:t xml:space="preserve">  glfwTerminate();</w:t>
      </w:r>
      <w:r>
        <w:br/>
      </w:r>
      <w:r>
        <w:rPr>
          <w:b/>
          <w:color w:val="FF0000"/>
        </w:rPr>
        <w:t xml:space="preserve">   </w:t>
      </w:r>
      <w:r>
        <w:t xml:space="preserve">  </w:t>
      </w:r>
      <w:r>
        <w:rPr>
          <w:color w:val="0000FF"/>
        </w:rPr>
        <w:t>return</w:t>
      </w:r>
      <w:r>
        <w:t xml:space="preserve"> 1;</w:t>
      </w:r>
      <w:r>
        <w:br/>
      </w:r>
      <w:r>
        <w:rPr>
          <w:b/>
          <w:color w:val="FF0000"/>
        </w:rPr>
        <w:t xml:space="preserve">   </w:t>
      </w:r>
      <w:r>
        <w:t>}</w:t>
      </w:r>
      <w:r>
        <w:br/>
      </w:r>
      <w:r>
        <w:rPr>
          <w:b/>
          <w:color w:val="FF0000"/>
        </w:rPr>
        <w:br/>
      </w:r>
      <w:r w:rsidRPr="00DB625D">
        <w:rPr>
          <w:b/>
          <w:color w:val="FF0000"/>
        </w:rPr>
        <w:t>+</w:t>
      </w:r>
      <w:r>
        <w:rPr>
          <w:b/>
          <w:color w:val="FF0000"/>
        </w:rPr>
        <w:t xml:space="preserve">  </w:t>
      </w:r>
      <w:r>
        <w:rPr>
          <w:color w:val="008000"/>
        </w:rPr>
        <w:t>// OpenGL</w:t>
      </w:r>
      <w:r>
        <w:rPr>
          <w:color w:val="008000"/>
        </w:rPr>
        <w:t>の情報をコンソールウィンドウへ出力する</w:t>
      </w:r>
      <w:r>
        <w:rPr>
          <w:rFonts w:hint="eastAsia"/>
          <w:color w:val="008000"/>
        </w:rPr>
        <w:t>.</w:t>
      </w:r>
      <w:r>
        <w:rPr>
          <w:color w:val="008000"/>
        </w:rPr>
        <w:br/>
      </w:r>
      <w:r w:rsidRPr="00DB625D">
        <w:rPr>
          <w:b/>
          <w:color w:val="FF0000"/>
        </w:rPr>
        <w:t>+</w:t>
      </w:r>
      <w:r>
        <w:rPr>
          <w:b/>
          <w:color w:val="FF0000"/>
        </w:rPr>
        <w:t xml:space="preserve">  </w:t>
      </w:r>
      <w:r>
        <w:rPr>
          <w:color w:val="0000FF"/>
        </w:rPr>
        <w:t>const</w:t>
      </w:r>
      <w:r>
        <w:t xml:space="preserve"> </w:t>
      </w:r>
      <w:r>
        <w:rPr>
          <w:color w:val="2B91AF"/>
        </w:rPr>
        <w:t>GLubyte</w:t>
      </w:r>
      <w:r>
        <w:t>* renderer = glGetString(</w:t>
      </w:r>
      <w:r>
        <w:rPr>
          <w:color w:val="6F008A"/>
        </w:rPr>
        <w:t>GL_RENDERER</w:t>
      </w:r>
      <w:r>
        <w:t>);</w:t>
      </w:r>
      <w:r>
        <w:br/>
      </w:r>
      <w:r w:rsidRPr="00DB625D">
        <w:rPr>
          <w:b/>
          <w:color w:val="FF0000"/>
        </w:rPr>
        <w:t>+</w:t>
      </w:r>
      <w:r>
        <w:rPr>
          <w:b/>
          <w:color w:val="FF0000"/>
        </w:rPr>
        <w:t xml:space="preserve">  </w:t>
      </w:r>
      <w:r>
        <w:t xml:space="preserve">std::cout </w:t>
      </w:r>
      <w:r>
        <w:rPr>
          <w:color w:val="008080"/>
        </w:rPr>
        <w:t>&lt;&lt;</w:t>
      </w:r>
      <w:r>
        <w:t xml:space="preserve"> </w:t>
      </w:r>
      <w:r>
        <w:rPr>
          <w:color w:val="A31515"/>
        </w:rPr>
        <w:t>"Renderer: "</w:t>
      </w:r>
      <w:r>
        <w:t xml:space="preserve"> </w:t>
      </w:r>
      <w:r>
        <w:rPr>
          <w:color w:val="008080"/>
        </w:rPr>
        <w:t>&lt;&lt;</w:t>
      </w:r>
      <w:r>
        <w:t xml:space="preserve"> renderer </w:t>
      </w:r>
      <w:r>
        <w:rPr>
          <w:color w:val="008080"/>
        </w:rPr>
        <w:t>&lt;&lt;</w:t>
      </w:r>
      <w:r>
        <w:t xml:space="preserve"> std::endl;</w:t>
      </w:r>
      <w:r>
        <w:br/>
      </w:r>
      <w:r w:rsidRPr="00DB625D">
        <w:rPr>
          <w:b/>
          <w:color w:val="FF0000"/>
        </w:rPr>
        <w:t>+</w:t>
      </w:r>
      <w:r>
        <w:rPr>
          <w:b/>
          <w:color w:val="FF0000"/>
        </w:rPr>
        <w:t xml:space="preserve">  </w:t>
      </w:r>
      <w:r>
        <w:rPr>
          <w:color w:val="0000FF"/>
        </w:rPr>
        <w:t>const</w:t>
      </w:r>
      <w:r>
        <w:t xml:space="preserve"> </w:t>
      </w:r>
      <w:r>
        <w:rPr>
          <w:color w:val="2B91AF"/>
        </w:rPr>
        <w:t>GLubyte</w:t>
      </w:r>
      <w:r>
        <w:t>* version = glGetString(</w:t>
      </w:r>
      <w:r>
        <w:rPr>
          <w:color w:val="6F008A"/>
        </w:rPr>
        <w:t>GL_VERSION</w:t>
      </w:r>
      <w:r>
        <w:t>);</w:t>
      </w:r>
      <w:r>
        <w:br/>
      </w:r>
      <w:r w:rsidRPr="00DB625D">
        <w:rPr>
          <w:b/>
          <w:color w:val="FF0000"/>
        </w:rPr>
        <w:t>+</w:t>
      </w:r>
      <w:r>
        <w:rPr>
          <w:b/>
          <w:color w:val="FF0000"/>
        </w:rPr>
        <w:t xml:space="preserve">  </w:t>
      </w:r>
      <w:r>
        <w:t xml:space="preserve">std::cout </w:t>
      </w:r>
      <w:r>
        <w:rPr>
          <w:color w:val="008080"/>
        </w:rPr>
        <w:t>&lt;&lt;</w:t>
      </w:r>
      <w:r>
        <w:t xml:space="preserve"> </w:t>
      </w:r>
      <w:r>
        <w:rPr>
          <w:color w:val="A31515"/>
        </w:rPr>
        <w:t>"Version: "</w:t>
      </w:r>
      <w:r>
        <w:t xml:space="preserve"> </w:t>
      </w:r>
      <w:r>
        <w:rPr>
          <w:color w:val="008080"/>
        </w:rPr>
        <w:t>&lt;&lt;</w:t>
      </w:r>
      <w:r>
        <w:t xml:space="preserve"> version </w:t>
      </w:r>
      <w:r>
        <w:rPr>
          <w:color w:val="008080"/>
        </w:rPr>
        <w:t>&lt;&lt;</w:t>
      </w:r>
      <w:r>
        <w:t xml:space="preserve"> std::endl;</w:t>
      </w:r>
      <w:r>
        <w:br/>
      </w:r>
      <w:r w:rsidRPr="00DB625D">
        <w:rPr>
          <w:b/>
          <w:color w:val="FF0000"/>
        </w:rPr>
        <w:t>+</w:t>
      </w:r>
      <w:r>
        <w:rPr>
          <w:b/>
          <w:color w:val="FF0000"/>
        </w:rPr>
        <w:b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(!glfwWindowShouldClose(window)) {</w:t>
      </w:r>
      <w:r>
        <w:br/>
      </w:r>
      <w:r>
        <w:rPr>
          <w:b/>
          <w:color w:val="FF0000"/>
        </w:rPr>
        <w:t xml:space="preserve">   </w:t>
      </w:r>
      <w:r>
        <w:t xml:space="preserve">  </w:t>
      </w:r>
      <w:r>
        <w:rPr>
          <w:rFonts w:hint="eastAsia"/>
        </w:rPr>
        <w:t>gl</w:t>
      </w:r>
      <w:r>
        <w:t>ClearColor(0.1f, 0.3f, 0.5f, 1.0f);</w:t>
      </w:r>
      <w:r>
        <w:br/>
      </w:r>
      <w:r>
        <w:rPr>
          <w:b/>
          <w:color w:val="FF0000"/>
        </w:rPr>
        <w:t xml:space="preserve"> </w:t>
      </w:r>
      <w:r>
        <w:t xml:space="preserve">    glClear(</w:t>
      </w:r>
      <w:r>
        <w:rPr>
          <w:color w:val="6F008A"/>
        </w:rPr>
        <w:t>GL_COLOR_BUFFER_BIT</w:t>
      </w:r>
      <w:r>
        <w:t xml:space="preserve"> | </w:t>
      </w:r>
      <w:r>
        <w:rPr>
          <w:color w:val="6F008A"/>
        </w:rPr>
        <w:t>GL_DEPTH_BUFFER_BIT</w:t>
      </w:r>
      <w:r w:rsidR="00C374AF">
        <w:t>);</w:t>
      </w:r>
    </w:p>
    <w:p w:rsidR="00AF3525" w:rsidRDefault="001A113F" w:rsidP="00AF3525">
      <w:r>
        <w:rPr>
          <w:rFonts w:hint="eastAsia"/>
        </w:rPr>
        <w:t>glGetString</w:t>
      </w:r>
      <w:r>
        <w:rPr>
          <w:rFonts w:hint="eastAsia"/>
        </w:rPr>
        <w:t>関数は、</w:t>
      </w:r>
      <w:r w:rsidR="00ED762A">
        <w:rPr>
          <w:rFonts w:hint="eastAsia"/>
        </w:rPr>
        <w:t>実行環境において</w:t>
      </w:r>
      <w:r w:rsidR="00ED762A">
        <w:rPr>
          <w:rFonts w:hint="eastAsia"/>
        </w:rPr>
        <w:t>OpenGL</w:t>
      </w:r>
      <w:r w:rsidR="00ED762A">
        <w:rPr>
          <w:rFonts w:hint="eastAsia"/>
        </w:rPr>
        <w:t>コンテキストに関連付けられたいくつかの情報を取得する関数です。取得できる情報は次のとおりです</w:t>
      </w:r>
      <w:r w:rsidR="00ED762A">
        <w:rPr>
          <w:rFonts w:hint="eastAsia"/>
        </w:rPr>
        <w:t>:</w:t>
      </w:r>
    </w:p>
    <w:p w:rsidR="00ED762A" w:rsidRDefault="00ED762A" w:rsidP="00ED762A">
      <w:r w:rsidRPr="00ED762A">
        <w:rPr>
          <w:b/>
        </w:rPr>
        <w:t>GL_VENDOR</w:t>
      </w:r>
      <w:r>
        <w:t xml:space="preserve">: </w:t>
      </w:r>
      <w:r>
        <w:t>実行環境の</w:t>
      </w:r>
      <w:r>
        <w:rPr>
          <w:rFonts w:hint="eastAsia"/>
        </w:rPr>
        <w:t>OpenGL</w:t>
      </w:r>
      <w:r>
        <w:rPr>
          <w:rFonts w:hint="eastAsia"/>
        </w:rPr>
        <w:t>実装について、責任を持つ会社名</w:t>
      </w:r>
      <w:r>
        <w:rPr>
          <w:rFonts w:hint="eastAsia"/>
        </w:rPr>
        <w:t>.</w:t>
      </w:r>
    </w:p>
    <w:p w:rsidR="00ED762A" w:rsidRDefault="00ED762A" w:rsidP="00ED762A">
      <w:r w:rsidRPr="00ED762A">
        <w:rPr>
          <w:b/>
        </w:rPr>
        <w:t>GL_RENDERER</w:t>
      </w:r>
      <w:r>
        <w:t>: OpenGL</w:t>
      </w:r>
      <w:r>
        <w:t>を描画するグラフィックスハードウェア名、</w:t>
      </w:r>
      <w:r>
        <w:rPr>
          <w:rFonts w:hint="eastAsia"/>
        </w:rPr>
        <w:t>または</w:t>
      </w:r>
      <w:r>
        <w:t>ドライバ名</w:t>
      </w:r>
      <w:r>
        <w:rPr>
          <w:rFonts w:hint="eastAsia"/>
        </w:rPr>
        <w:t>.</w:t>
      </w:r>
    </w:p>
    <w:p w:rsidR="00ED762A" w:rsidRDefault="00ED762A" w:rsidP="00ED762A">
      <w:r w:rsidRPr="00ED762A">
        <w:rPr>
          <w:b/>
        </w:rPr>
        <w:t>GL_VERSION</w:t>
      </w:r>
      <w:r>
        <w:t xml:space="preserve">: </w:t>
      </w:r>
      <w:r>
        <w:t>グラフィックスハードウェア、またはドライバが対応している最大の</w:t>
      </w:r>
      <w:r>
        <w:rPr>
          <w:rFonts w:hint="eastAsia"/>
        </w:rPr>
        <w:t>OpenGL</w:t>
      </w:r>
      <w:r>
        <w:rPr>
          <w:rFonts w:hint="eastAsia"/>
        </w:rPr>
        <w:t>バージョン</w:t>
      </w:r>
      <w:r>
        <w:rPr>
          <w:rFonts w:hint="eastAsia"/>
        </w:rPr>
        <w:t>.</w:t>
      </w:r>
    </w:p>
    <w:p w:rsidR="00ED762A" w:rsidRDefault="00ED762A" w:rsidP="00ED762A">
      <w:r w:rsidRPr="00ED762A">
        <w:rPr>
          <w:b/>
        </w:rPr>
        <w:t>GL_SHADING_LANGUAGE_VERSION</w:t>
      </w:r>
      <w:r>
        <w:t xml:space="preserve">: </w:t>
      </w:r>
      <w:r>
        <w:t>グラフィックスハードウェア、またはドライバが対応している最大の</w:t>
      </w:r>
      <w:r>
        <w:rPr>
          <w:rFonts w:hint="eastAsia"/>
        </w:rPr>
        <w:t>GLSL</w:t>
      </w:r>
      <w:r>
        <w:rPr>
          <w:rFonts w:hint="eastAsia"/>
        </w:rPr>
        <w:t>バージョン</w:t>
      </w:r>
      <w:r>
        <w:rPr>
          <w:rFonts w:hint="eastAsia"/>
        </w:rPr>
        <w:t>.</w:t>
      </w:r>
    </w:p>
    <w:p w:rsidR="00ED762A" w:rsidRDefault="00ED762A" w:rsidP="00ED762A">
      <w:r w:rsidRPr="00ED762A">
        <w:rPr>
          <w:b/>
        </w:rPr>
        <w:t>GL_EXTENSIONS</w:t>
      </w:r>
      <w:r>
        <w:t xml:space="preserve">: </w:t>
      </w:r>
      <w:r w:rsidR="00D45061">
        <w:t>グラフィックスハードウェア、またはドライバが対応している</w:t>
      </w:r>
      <w:r w:rsidR="00D45061">
        <w:rPr>
          <w:rFonts w:hint="eastAsia"/>
        </w:rPr>
        <w:t>OpenGL</w:t>
      </w:r>
      <w:r w:rsidR="00D45061">
        <w:rPr>
          <w:rFonts w:hint="eastAsia"/>
        </w:rPr>
        <w:t>拡張名を、スペースで区切って並べたもの</w:t>
      </w:r>
      <w:r w:rsidR="00D45061">
        <w:rPr>
          <w:rFonts w:hint="eastAsia"/>
        </w:rPr>
        <w:t>.</w:t>
      </w:r>
    </w:p>
    <w:p w:rsidR="00402217" w:rsidRDefault="00EA4135" w:rsidP="00ED762A">
      <w:r>
        <w:rPr>
          <w:rFonts w:hint="eastAsia"/>
        </w:rPr>
        <w:t>上記のコードを追加したら、ビルドして実行してみてください。コンソールウィンドウに、グラフィックスハードウェア名と</w:t>
      </w:r>
      <w:r>
        <w:rPr>
          <w:rFonts w:hint="eastAsia"/>
        </w:rPr>
        <w:t>OpenGL</w:t>
      </w:r>
      <w:r>
        <w:rPr>
          <w:rFonts w:hint="eastAsia"/>
        </w:rPr>
        <w:t>のバージョンが表示されると思います。</w:t>
      </w:r>
    </w:p>
    <w:p w:rsidR="00C15646" w:rsidRDefault="00450E13" w:rsidP="00402217">
      <w:pPr>
        <w:pStyle w:val="af8"/>
      </w:pPr>
      <w:r w:rsidRPr="00450E13">
        <w:rPr>
          <w:b/>
        </w:rPr>
        <w:t>[</w:t>
      </w:r>
      <w:r w:rsidRPr="00450E13">
        <w:rPr>
          <w:b/>
        </w:rPr>
        <w:t>注意</w:t>
      </w:r>
      <w:r w:rsidRPr="00450E13">
        <w:rPr>
          <w:b/>
        </w:rPr>
        <w:t>]</w:t>
      </w:r>
      <w:r>
        <w:t xml:space="preserve"> </w:t>
      </w:r>
      <w:r w:rsidR="00EA4135">
        <w:rPr>
          <w:rFonts w:hint="eastAsia"/>
        </w:rPr>
        <w:t>コンソールウィンドウは</w:t>
      </w:r>
      <w:r w:rsidR="00402217">
        <w:rPr>
          <w:rFonts w:hint="eastAsia"/>
        </w:rPr>
        <w:t>他</w:t>
      </w:r>
      <w:r w:rsidR="00EA4135">
        <w:rPr>
          <w:rFonts w:hint="eastAsia"/>
        </w:rPr>
        <w:t>のウィンドウの後ろに隠れてしまうことがあります。見当たらないときは、</w:t>
      </w:r>
      <w:r w:rsidR="00402217">
        <w:rPr>
          <w:rFonts w:hint="eastAsia"/>
        </w:rPr>
        <w:t>手前に表示されている</w:t>
      </w:r>
      <w:r w:rsidR="00EA4135">
        <w:rPr>
          <w:rFonts w:hint="eastAsia"/>
        </w:rPr>
        <w:t>ウィンドウを移動させてみてください。</w:t>
      </w:r>
    </w:p>
    <w:p w:rsidR="009113ED" w:rsidRDefault="009113ED" w:rsidP="009113ED">
      <w:pPr>
        <w:rPr>
          <w:rFonts w:hint="eastAsia"/>
        </w:rPr>
      </w:pPr>
    </w:p>
    <w:p w:rsidR="00884C29" w:rsidRPr="00884C29" w:rsidRDefault="00884C29" w:rsidP="00884C29">
      <w:pPr>
        <w:pStyle w:val="af8"/>
      </w:pPr>
      <w:r w:rsidRPr="00884C29">
        <w:rPr>
          <w:b/>
        </w:rPr>
        <w:t>[</w:t>
      </w:r>
      <w:r w:rsidRPr="00884C29">
        <w:rPr>
          <w:b/>
        </w:rPr>
        <w:t>課題</w:t>
      </w:r>
      <w:r w:rsidRPr="00884C29">
        <w:rPr>
          <w:rFonts w:hint="eastAsia"/>
          <w:b/>
        </w:rPr>
        <w:t>02</w:t>
      </w:r>
      <w:r w:rsidRPr="00884C29">
        <w:rPr>
          <w:b/>
        </w:rPr>
        <w:t>]</w:t>
      </w:r>
      <w:r>
        <w:t xml:space="preserve"> </w:t>
      </w:r>
      <w:r>
        <w:rPr>
          <w:rFonts w:hint="eastAsia"/>
        </w:rPr>
        <w:t>glGetString</w:t>
      </w:r>
      <w:r w:rsidR="0068773D">
        <w:rPr>
          <w:rFonts w:hint="eastAsia"/>
        </w:rPr>
        <w:t>関数を使い</w:t>
      </w:r>
      <w:r>
        <w:rPr>
          <w:rFonts w:hint="eastAsia"/>
        </w:rPr>
        <w:t>、</w:t>
      </w:r>
      <w:r>
        <w:rPr>
          <w:rFonts w:hint="eastAsia"/>
        </w:rPr>
        <w:t>GL_RENDERER</w:t>
      </w:r>
      <w:r>
        <w:rPr>
          <w:rFonts w:hint="eastAsia"/>
        </w:rPr>
        <w:t>、</w:t>
      </w:r>
      <w:r>
        <w:rPr>
          <w:rFonts w:hint="eastAsia"/>
        </w:rPr>
        <w:t>GL_VERSION</w:t>
      </w:r>
      <w:r w:rsidR="0068773D">
        <w:rPr>
          <w:rFonts w:hint="eastAsia"/>
        </w:rPr>
        <w:t>以外の情報を取得して、その結果をコンソールウィンドウに表示してください</w:t>
      </w:r>
      <w:r>
        <w:rPr>
          <w:rFonts w:hint="eastAsia"/>
        </w:rPr>
        <w:t>。</w:t>
      </w:r>
    </w:p>
    <w:p w:rsidR="009113ED" w:rsidRDefault="009113ED" w:rsidP="00E027EC">
      <w:pPr>
        <w:pStyle w:val="1"/>
      </w:pPr>
      <w:r>
        <w:br w:type="page"/>
      </w:r>
      <w:r w:rsidR="00E027EC">
        <w:lastRenderedPageBreak/>
        <w:t>GLFW</w:t>
      </w:r>
      <w:r w:rsidR="00E027EC">
        <w:t>と</w:t>
      </w:r>
      <w:r w:rsidR="00E027EC">
        <w:rPr>
          <w:rFonts w:hint="eastAsia"/>
        </w:rPr>
        <w:t>GLEW</w:t>
      </w:r>
      <w:r w:rsidR="00E027EC">
        <w:rPr>
          <w:rFonts w:hint="eastAsia"/>
        </w:rPr>
        <w:t>を</w:t>
      </w:r>
      <w:r w:rsidR="00E027EC">
        <w:rPr>
          <w:rFonts w:hint="eastAsia"/>
        </w:rPr>
        <w:t>C++</w:t>
      </w:r>
      <w:r w:rsidR="00E027EC">
        <w:rPr>
          <w:rFonts w:hint="eastAsia"/>
        </w:rPr>
        <w:t>のクラスにまとめる</w:t>
      </w:r>
    </w:p>
    <w:p w:rsidR="00E027EC" w:rsidRDefault="00E027EC" w:rsidP="00E027EC">
      <w:pPr>
        <w:pStyle w:val="2"/>
      </w:pPr>
      <w:r>
        <w:rPr>
          <w:rFonts w:hint="eastAsia"/>
        </w:rPr>
        <w:t>ヘッダファイルの追加</w:t>
      </w:r>
    </w:p>
    <w:p w:rsidR="00E027EC" w:rsidRDefault="00E027EC" w:rsidP="00E027EC">
      <w:r>
        <w:t>ここまでのコードを、</w:t>
      </w:r>
      <w:r>
        <w:rPr>
          <w:rFonts w:hint="eastAsia"/>
        </w:rPr>
        <w:t>C++</w:t>
      </w:r>
      <w:r>
        <w:rPr>
          <w:rFonts w:hint="eastAsia"/>
        </w:rPr>
        <w:t>のクラスとして再設計してみましょう。</w:t>
      </w:r>
      <w:r w:rsidR="00D80C7A">
        <w:br/>
      </w:r>
      <w:r>
        <w:rPr>
          <w:rFonts w:hint="eastAsia"/>
        </w:rPr>
        <w:t>まずは新しいクラスのために、ヘッダファイルを追加します。</w:t>
      </w:r>
      <w:r>
        <w:br/>
      </w:r>
      <w:r>
        <w:t>「ソリューションエクスプローラー」の「ヘッダーファイル」フィルターを右クリックして右クリックメニューを開きます。そして「追加</w:t>
      </w:r>
      <w:r>
        <w:t>→</w:t>
      </w:r>
      <w:r>
        <w:t>新しい項目」を選択すると、「新しい項目の追加」ダイアログボックスが開きます。</w:t>
      </w:r>
      <w:r>
        <w:rPr>
          <w:rFonts w:hint="eastAsia"/>
        </w:rPr>
        <w:t>中央ペインから「ヘッダーファイル</w:t>
      </w:r>
      <w:r>
        <w:rPr>
          <w:rFonts w:hint="eastAsia"/>
        </w:rPr>
        <w:t>(.h)</w:t>
      </w:r>
      <w:r>
        <w:rPr>
          <w:rFonts w:hint="eastAsia"/>
        </w:rPr>
        <w:t>」を選択し、下部の名前テキストボックスの内容を「</w:t>
      </w:r>
      <w:r>
        <w:rPr>
          <w:rFonts w:hint="eastAsia"/>
        </w:rPr>
        <w:t>GLFWEW</w:t>
      </w:r>
      <w:r>
        <w:t>.h</w:t>
      </w:r>
      <w:r>
        <w:rPr>
          <w:rFonts w:hint="eastAsia"/>
        </w:rPr>
        <w:t>」に変更します</w:t>
      </w:r>
      <w:r w:rsidR="009A6C85">
        <w:rPr>
          <w:rFonts w:hint="eastAsia"/>
        </w:rPr>
        <w:t>(</w:t>
      </w:r>
      <w:r w:rsidR="009A6C85">
        <w:rPr>
          <w:rFonts w:hint="eastAsia"/>
        </w:rPr>
        <w:t>安直な名前ですね…</w:t>
      </w:r>
      <w:r w:rsidR="009A6C85">
        <w:rPr>
          <w:rFonts w:hint="eastAsia"/>
        </w:rPr>
        <w:t>)</w:t>
      </w:r>
      <w:r>
        <w:rPr>
          <w:rFonts w:hint="eastAsia"/>
        </w:rPr>
        <w:t>。</w:t>
      </w:r>
      <w:r>
        <w:t>そして、場所コンボボックスの内容が</w:t>
      </w:r>
      <w:r>
        <w:rPr>
          <w:rFonts w:hint="eastAsia"/>
        </w:rPr>
        <w:t>Src</w:t>
      </w:r>
      <w:r>
        <w:rPr>
          <w:rFonts w:hint="eastAsia"/>
        </w:rPr>
        <w:t>フォルダを指していることを確認してください。指していなかったら、テキストを直接編集するか、「参照」ボタンを押して</w:t>
      </w:r>
      <w:r>
        <w:rPr>
          <w:rFonts w:hint="eastAsia"/>
        </w:rPr>
        <w:t>Src</w:t>
      </w:r>
      <w:r>
        <w:rPr>
          <w:rFonts w:hint="eastAsia"/>
        </w:rPr>
        <w:t>フォルダを選択してください。</w:t>
      </w:r>
      <w:r>
        <w:br/>
      </w:r>
      <w:r>
        <w:t>名前と場所を確認したら、「</w:t>
      </w:r>
      <w:r>
        <w:rPr>
          <w:rFonts w:hint="eastAsia"/>
        </w:rPr>
        <w:t>追加</w:t>
      </w:r>
      <w:r>
        <w:t>」ボタンを押すとファイルが追加されます。</w:t>
      </w:r>
    </w:p>
    <w:p w:rsidR="008B67DD" w:rsidRDefault="00D2500C" w:rsidP="00E027EC">
      <w:r>
        <w:rPr>
          <w:rFonts w:hint="eastAsia"/>
        </w:rPr>
        <w:t>それでは、</w:t>
      </w:r>
      <w:r w:rsidR="004F13B7">
        <w:rPr>
          <w:rFonts w:hint="eastAsia"/>
        </w:rPr>
        <w:t>GLFWEW.h</w:t>
      </w:r>
      <w:r w:rsidR="004F13B7">
        <w:rPr>
          <w:rFonts w:hint="eastAsia"/>
        </w:rPr>
        <w:t>を開き、次のコードを追加してください。</w:t>
      </w:r>
    </w:p>
    <w:p w:rsidR="004F13B7" w:rsidRDefault="008B6797" w:rsidP="004F13B7">
      <w:pPr>
        <w:pStyle w:val="ac"/>
        <w:rPr>
          <w:color w:val="008000"/>
        </w:rPr>
      </w:pPr>
      <w:r>
        <w:rPr>
          <w:b/>
          <w:color w:val="FF0000"/>
        </w:rPr>
        <w:t>-</w:t>
      </w:r>
      <w:r w:rsidRPr="008B6797">
        <w:rPr>
          <w:color w:val="FF0000"/>
        </w:rPr>
        <w:t>#</w:t>
      </w:r>
      <w:r w:rsidRPr="008B6797">
        <w:rPr>
          <w:color w:val="FF0000"/>
        </w:rPr>
        <w:t>pragma once</w:t>
      </w:r>
      <w:r>
        <w:rPr>
          <w:b/>
          <w:color w:val="FF0000"/>
        </w:rPr>
        <w:br/>
      </w:r>
      <w:r w:rsidR="009C4217" w:rsidRPr="00DB625D">
        <w:rPr>
          <w:b/>
          <w:color w:val="FF0000"/>
        </w:rPr>
        <w:t>+</w:t>
      </w:r>
      <w:r w:rsidR="004F13B7">
        <w:rPr>
          <w:color w:val="008000"/>
        </w:rPr>
        <w:t>/**</w:t>
      </w:r>
      <w:r w:rsidR="004F13B7">
        <w:br/>
      </w:r>
      <w:r w:rsidR="009C4217" w:rsidRPr="00DB625D">
        <w:rPr>
          <w:b/>
          <w:color w:val="FF0000"/>
        </w:rPr>
        <w:t>+</w:t>
      </w:r>
      <w:r w:rsidR="004F13B7">
        <w:rPr>
          <w:color w:val="008000"/>
        </w:rPr>
        <w:t>* @file GLFWEW.h</w:t>
      </w:r>
      <w:r w:rsidR="004F13B7">
        <w:br/>
      </w:r>
      <w:r w:rsidR="009C4217" w:rsidRPr="00DB625D">
        <w:rPr>
          <w:b/>
          <w:color w:val="FF0000"/>
        </w:rPr>
        <w:t>+</w:t>
      </w:r>
      <w:r w:rsidR="004F13B7">
        <w:rPr>
          <w:color w:val="008000"/>
        </w:rPr>
        <w:t>*/</w:t>
      </w:r>
      <w:r w:rsidR="004F13B7">
        <w:br/>
      </w:r>
      <w:r w:rsidR="009C4217" w:rsidRPr="00DB625D">
        <w:rPr>
          <w:b/>
          <w:color w:val="FF0000"/>
        </w:rPr>
        <w:t>+</w:t>
      </w:r>
      <w:r w:rsidR="004F13B7">
        <w:rPr>
          <w:color w:val="808080"/>
        </w:rPr>
        <w:t>#ifndef</w:t>
      </w:r>
      <w:r w:rsidR="004F13B7">
        <w:t xml:space="preserve"> GLFWEW_</w:t>
      </w:r>
      <w:r w:rsidR="005B4EB2">
        <w:t>H_</w:t>
      </w:r>
      <w:r w:rsidR="004F13B7">
        <w:t>INCLUDED</w:t>
      </w:r>
      <w:r w:rsidR="004F13B7">
        <w:br/>
      </w:r>
      <w:r w:rsidR="009C4217" w:rsidRPr="00DB625D">
        <w:rPr>
          <w:b/>
          <w:color w:val="FF0000"/>
        </w:rPr>
        <w:t>+</w:t>
      </w:r>
      <w:r w:rsidR="004F13B7">
        <w:rPr>
          <w:color w:val="808080"/>
        </w:rPr>
        <w:t>#define</w:t>
      </w:r>
      <w:r w:rsidR="004F13B7">
        <w:t xml:space="preserve"> </w:t>
      </w:r>
      <w:r w:rsidR="004F13B7">
        <w:rPr>
          <w:color w:val="6F008A"/>
        </w:rPr>
        <w:t>GLFWEW_</w:t>
      </w:r>
      <w:r w:rsidR="005B4EB2">
        <w:rPr>
          <w:color w:val="6F008A"/>
        </w:rPr>
        <w:t>H_</w:t>
      </w:r>
      <w:r w:rsidR="004F13B7">
        <w:rPr>
          <w:color w:val="6F008A"/>
        </w:rPr>
        <w:t>INCLUDED</w:t>
      </w:r>
      <w:r w:rsidR="004F13B7">
        <w:br/>
      </w:r>
      <w:r w:rsidR="009C4217" w:rsidRPr="00DB625D">
        <w:rPr>
          <w:b/>
          <w:color w:val="FF0000"/>
        </w:rPr>
        <w:t>+</w:t>
      </w:r>
      <w:r w:rsidR="004F13B7">
        <w:rPr>
          <w:color w:val="808080"/>
        </w:rPr>
        <w:t>#include</w:t>
      </w:r>
      <w:r w:rsidR="004F13B7">
        <w:t xml:space="preserve"> </w:t>
      </w:r>
      <w:r w:rsidR="004F13B7">
        <w:rPr>
          <w:color w:val="A31515"/>
        </w:rPr>
        <w:t>&lt;GL/glew.h&gt;</w:t>
      </w:r>
      <w:r w:rsidR="004F13B7">
        <w:br/>
      </w:r>
      <w:r w:rsidR="009C4217" w:rsidRPr="00DB625D">
        <w:rPr>
          <w:b/>
          <w:color w:val="FF0000"/>
        </w:rPr>
        <w:t>+</w:t>
      </w:r>
      <w:r w:rsidR="004F13B7">
        <w:rPr>
          <w:color w:val="808080"/>
        </w:rPr>
        <w:t>#include</w:t>
      </w:r>
      <w:r w:rsidR="004F13B7">
        <w:t xml:space="preserve"> </w:t>
      </w:r>
      <w:r w:rsidR="004F13B7">
        <w:rPr>
          <w:color w:val="A31515"/>
        </w:rPr>
        <w:t>&lt;GLFW/glfw3.h&gt;</w:t>
      </w:r>
      <w:r w:rsidR="004F13B7">
        <w:br/>
      </w:r>
      <w:r w:rsidR="009C4217" w:rsidRPr="00DB625D">
        <w:rPr>
          <w:b/>
          <w:color w:val="FF0000"/>
        </w:rPr>
        <w:t>+</w:t>
      </w:r>
      <w:r w:rsidR="004F13B7">
        <w:br/>
      </w:r>
      <w:r w:rsidR="009C4217" w:rsidRPr="00DB625D">
        <w:rPr>
          <w:b/>
          <w:color w:val="FF0000"/>
        </w:rPr>
        <w:t>+</w:t>
      </w:r>
      <w:r w:rsidR="004F13B7">
        <w:rPr>
          <w:color w:val="0000FF"/>
        </w:rPr>
        <w:t>namespace</w:t>
      </w:r>
      <w:r w:rsidR="004F13B7">
        <w:t xml:space="preserve"> GLFWEW {</w:t>
      </w:r>
      <w:r w:rsidR="004F13B7">
        <w:br/>
      </w:r>
      <w:r w:rsidR="009C4217" w:rsidRPr="00DB625D">
        <w:rPr>
          <w:b/>
          <w:color w:val="FF0000"/>
        </w:rPr>
        <w:t>+</w:t>
      </w:r>
      <w:r w:rsidR="004F13B7">
        <w:br/>
      </w:r>
      <w:r w:rsidR="009C4217" w:rsidRPr="00DB625D">
        <w:rPr>
          <w:b/>
          <w:color w:val="FF0000"/>
        </w:rPr>
        <w:t>+</w:t>
      </w:r>
      <w:r w:rsidR="004F13B7">
        <w:rPr>
          <w:color w:val="008000"/>
        </w:rPr>
        <w:t>/**</w:t>
      </w:r>
      <w:r w:rsidR="004F13B7">
        <w:br/>
      </w:r>
      <w:r w:rsidR="009C4217" w:rsidRPr="00DB625D">
        <w:rPr>
          <w:b/>
          <w:color w:val="FF0000"/>
        </w:rPr>
        <w:t>+</w:t>
      </w:r>
      <w:r w:rsidR="004F13B7">
        <w:rPr>
          <w:color w:val="008000"/>
        </w:rPr>
        <w:t>* GLFW</w:t>
      </w:r>
      <w:r w:rsidR="004F13B7">
        <w:rPr>
          <w:rFonts w:hint="eastAsia"/>
          <w:color w:val="008000"/>
        </w:rPr>
        <w:t>と</w:t>
      </w:r>
      <w:r w:rsidR="004F13B7">
        <w:rPr>
          <w:color w:val="008000"/>
        </w:rPr>
        <w:t>GLEW</w:t>
      </w:r>
      <w:r w:rsidR="004F13B7">
        <w:rPr>
          <w:rFonts w:hint="eastAsia"/>
          <w:color w:val="008000"/>
        </w:rPr>
        <w:t>のラッパークラス</w:t>
      </w:r>
      <w:r w:rsidR="004F13B7">
        <w:rPr>
          <w:color w:val="008000"/>
        </w:rPr>
        <w:t>.</w:t>
      </w:r>
      <w:r w:rsidR="004F13B7">
        <w:br/>
      </w:r>
      <w:r w:rsidR="009C4217" w:rsidRPr="00DB625D">
        <w:rPr>
          <w:b/>
          <w:color w:val="FF0000"/>
        </w:rPr>
        <w:t>+</w:t>
      </w:r>
      <w:r w:rsidR="004F13B7">
        <w:rPr>
          <w:color w:val="008000"/>
        </w:rPr>
        <w:t>*/</w:t>
      </w:r>
      <w:r w:rsidR="004F13B7">
        <w:br/>
      </w:r>
      <w:r w:rsidR="009C4217" w:rsidRPr="00DB625D">
        <w:rPr>
          <w:b/>
          <w:color w:val="FF0000"/>
        </w:rPr>
        <w:t>+</w:t>
      </w:r>
      <w:r w:rsidR="004F13B7">
        <w:rPr>
          <w:color w:val="0000FF"/>
        </w:rPr>
        <w:t>class</w:t>
      </w:r>
      <w:r w:rsidR="004F13B7">
        <w:t xml:space="preserve"> </w:t>
      </w:r>
      <w:r w:rsidR="004F13B7">
        <w:rPr>
          <w:color w:val="2B91AF"/>
        </w:rPr>
        <w:t>Window</w:t>
      </w:r>
      <w:r w:rsidR="008318CC">
        <w:br/>
      </w:r>
      <w:r w:rsidR="009C4217" w:rsidRPr="00DB625D">
        <w:rPr>
          <w:b/>
          <w:color w:val="FF0000"/>
        </w:rPr>
        <w:t>+</w:t>
      </w:r>
      <w:r w:rsidR="004F13B7">
        <w:t>{</w:t>
      </w:r>
      <w:r w:rsidR="004F13B7">
        <w:br/>
      </w:r>
      <w:r w:rsidR="009C4217" w:rsidRPr="00DB625D">
        <w:rPr>
          <w:b/>
          <w:color w:val="FF0000"/>
        </w:rPr>
        <w:t>+</w:t>
      </w:r>
      <w:r w:rsidR="004F13B7">
        <w:rPr>
          <w:color w:val="0000FF"/>
        </w:rPr>
        <w:t>public</w:t>
      </w:r>
      <w:r w:rsidR="004F13B7">
        <w:t>:</w:t>
      </w:r>
      <w:r w:rsidR="000A028E">
        <w:br/>
      </w:r>
      <w:r w:rsidR="009C4217" w:rsidRPr="00DB625D">
        <w:rPr>
          <w:b/>
          <w:color w:val="FF0000"/>
        </w:rPr>
        <w:t>+</w:t>
      </w:r>
      <w:r w:rsidR="000A028E">
        <w:t xml:space="preserve">  </w:t>
      </w:r>
      <w:r w:rsidR="000A028E">
        <w:rPr>
          <w:color w:val="0000FF"/>
        </w:rPr>
        <w:t>static</w:t>
      </w:r>
      <w:r w:rsidR="000A028E">
        <w:t xml:space="preserve"> </w:t>
      </w:r>
      <w:r w:rsidR="000A028E">
        <w:rPr>
          <w:color w:val="2B91AF"/>
        </w:rPr>
        <w:t>Window</w:t>
      </w:r>
      <w:r w:rsidR="000A028E">
        <w:t>&amp; Instance();</w:t>
      </w:r>
      <w:r w:rsidR="004F13B7">
        <w:br/>
      </w:r>
      <w:r w:rsidR="009C4217" w:rsidRPr="00DB625D">
        <w:rPr>
          <w:b/>
          <w:color w:val="FF0000"/>
        </w:rPr>
        <w:t>+</w:t>
      </w:r>
      <w:r w:rsidR="004F13B7">
        <w:t xml:space="preserve">  </w:t>
      </w:r>
      <w:r w:rsidR="004F13B7">
        <w:rPr>
          <w:color w:val="0000FF"/>
        </w:rPr>
        <w:t>bool</w:t>
      </w:r>
      <w:r w:rsidR="004F13B7">
        <w:t xml:space="preserve"> Init(</w:t>
      </w:r>
      <w:r w:rsidR="004F13B7">
        <w:rPr>
          <w:color w:val="0000FF"/>
        </w:rPr>
        <w:t>int</w:t>
      </w:r>
      <w:r w:rsidR="004F13B7">
        <w:t xml:space="preserve"> </w:t>
      </w:r>
      <w:r w:rsidR="004F13B7">
        <w:rPr>
          <w:color w:val="808080"/>
        </w:rPr>
        <w:t>w</w:t>
      </w:r>
      <w:r w:rsidR="004F13B7">
        <w:t xml:space="preserve">, </w:t>
      </w:r>
      <w:r w:rsidR="004F13B7">
        <w:rPr>
          <w:color w:val="0000FF"/>
        </w:rPr>
        <w:t>int</w:t>
      </w:r>
      <w:r w:rsidR="004F13B7">
        <w:t xml:space="preserve"> </w:t>
      </w:r>
      <w:r w:rsidR="004F13B7">
        <w:rPr>
          <w:color w:val="808080"/>
        </w:rPr>
        <w:t>h</w:t>
      </w:r>
      <w:r w:rsidR="004F13B7">
        <w:t xml:space="preserve">, </w:t>
      </w:r>
      <w:r w:rsidR="004F13B7">
        <w:rPr>
          <w:color w:val="0000FF"/>
        </w:rPr>
        <w:t>const</w:t>
      </w:r>
      <w:r w:rsidR="004F13B7">
        <w:t xml:space="preserve"> </w:t>
      </w:r>
      <w:r w:rsidR="004F13B7">
        <w:rPr>
          <w:color w:val="0000FF"/>
        </w:rPr>
        <w:t>char</w:t>
      </w:r>
      <w:r w:rsidR="004F13B7">
        <w:t xml:space="preserve">* </w:t>
      </w:r>
      <w:r w:rsidR="004F13B7">
        <w:rPr>
          <w:color w:val="808080"/>
        </w:rPr>
        <w:t>title</w:t>
      </w:r>
      <w:r w:rsidR="004F13B7">
        <w:t>);</w:t>
      </w:r>
      <w:r w:rsidR="004F13B7">
        <w:br/>
      </w:r>
      <w:r w:rsidR="009C4217" w:rsidRPr="00DB625D">
        <w:rPr>
          <w:b/>
          <w:color w:val="FF0000"/>
        </w:rPr>
        <w:t>+</w:t>
      </w:r>
      <w:r w:rsidR="004F13B7">
        <w:t xml:space="preserve">  </w:t>
      </w:r>
      <w:r w:rsidR="004F13B7">
        <w:rPr>
          <w:color w:val="0000FF"/>
        </w:rPr>
        <w:t>bool</w:t>
      </w:r>
      <w:r w:rsidR="004F13B7">
        <w:t xml:space="preserve"> ShouldClose() </w:t>
      </w:r>
      <w:r w:rsidR="004F13B7">
        <w:rPr>
          <w:color w:val="0000FF"/>
        </w:rPr>
        <w:t>const</w:t>
      </w:r>
      <w:r w:rsidR="004F13B7">
        <w:t>;</w:t>
      </w:r>
      <w:r w:rsidR="004F13B7">
        <w:br/>
      </w:r>
      <w:r w:rsidR="009C4217" w:rsidRPr="00DB625D">
        <w:rPr>
          <w:b/>
          <w:color w:val="FF0000"/>
        </w:rPr>
        <w:t>+</w:t>
      </w:r>
      <w:r w:rsidR="004F13B7">
        <w:t xml:space="preserve">  </w:t>
      </w:r>
      <w:r w:rsidR="004F13B7">
        <w:rPr>
          <w:color w:val="0000FF"/>
        </w:rPr>
        <w:t>void</w:t>
      </w:r>
      <w:r w:rsidR="004F13B7">
        <w:t xml:space="preserve"> SwapBuffers() </w:t>
      </w:r>
      <w:r w:rsidR="004F13B7">
        <w:rPr>
          <w:color w:val="0000FF"/>
        </w:rPr>
        <w:t>const</w:t>
      </w:r>
      <w:r w:rsidR="004F13B7">
        <w:t>;</w:t>
      </w:r>
      <w:r w:rsidR="004F13B7">
        <w:br/>
      </w:r>
      <w:r w:rsidR="009C4217" w:rsidRPr="00DB625D">
        <w:rPr>
          <w:b/>
          <w:color w:val="FF0000"/>
        </w:rPr>
        <w:t>+</w:t>
      </w:r>
      <w:r w:rsidR="00AB5C7C">
        <w:rPr>
          <w:color w:val="0000FF"/>
        </w:rPr>
        <w:br/>
      </w:r>
      <w:r w:rsidR="009C4217" w:rsidRPr="00DB625D">
        <w:rPr>
          <w:b/>
          <w:color w:val="FF0000"/>
        </w:rPr>
        <w:t>+</w:t>
      </w:r>
      <w:r w:rsidR="004F13B7">
        <w:rPr>
          <w:color w:val="0000FF"/>
        </w:rPr>
        <w:t>private</w:t>
      </w:r>
      <w:r w:rsidR="004F13B7">
        <w:t>:</w:t>
      </w:r>
      <w:r w:rsidR="004F13B7">
        <w:br/>
      </w:r>
      <w:r w:rsidR="009C4217" w:rsidRPr="00DB625D">
        <w:rPr>
          <w:b/>
          <w:color w:val="FF0000"/>
        </w:rPr>
        <w:t>+</w:t>
      </w:r>
      <w:r w:rsidR="000A028E">
        <w:t xml:space="preserve">  Window();</w:t>
      </w:r>
      <w:r w:rsidR="000A028E">
        <w:br/>
      </w:r>
      <w:r w:rsidR="009C4217" w:rsidRPr="00DB625D">
        <w:rPr>
          <w:b/>
          <w:color w:val="FF0000"/>
        </w:rPr>
        <w:t>+</w:t>
      </w:r>
      <w:r w:rsidR="000A028E">
        <w:t xml:space="preserve">  ~Window();</w:t>
      </w:r>
      <w:r w:rsidR="000A028E">
        <w:br/>
      </w:r>
      <w:r w:rsidR="009C4217" w:rsidRPr="00DB625D">
        <w:rPr>
          <w:b/>
          <w:color w:val="FF0000"/>
        </w:rPr>
        <w:t>+</w:t>
      </w:r>
      <w:r w:rsidR="000A028E">
        <w:t xml:space="preserve">  Window(</w:t>
      </w:r>
      <w:r w:rsidR="000A028E">
        <w:rPr>
          <w:color w:val="0000FF"/>
        </w:rPr>
        <w:t>const</w:t>
      </w:r>
      <w:r w:rsidR="000A028E">
        <w:t xml:space="preserve"> </w:t>
      </w:r>
      <w:r w:rsidR="000A028E">
        <w:rPr>
          <w:color w:val="2B91AF"/>
        </w:rPr>
        <w:t>Window</w:t>
      </w:r>
      <w:r w:rsidR="000A028E">
        <w:t xml:space="preserve">&amp;) = </w:t>
      </w:r>
      <w:r w:rsidR="000A028E">
        <w:rPr>
          <w:color w:val="0000FF"/>
        </w:rPr>
        <w:t>delete</w:t>
      </w:r>
      <w:r w:rsidR="000A028E">
        <w:t>;</w:t>
      </w:r>
      <w:r w:rsidR="000A028E">
        <w:br/>
      </w:r>
      <w:r w:rsidR="009C4217" w:rsidRPr="00DB625D">
        <w:rPr>
          <w:b/>
          <w:color w:val="FF0000"/>
        </w:rPr>
        <w:t>+</w:t>
      </w:r>
      <w:r w:rsidR="000A028E">
        <w:t xml:space="preserve">  </w:t>
      </w:r>
      <w:r w:rsidR="000A028E">
        <w:rPr>
          <w:color w:val="2B91AF"/>
        </w:rPr>
        <w:t>Window</w:t>
      </w:r>
      <w:r w:rsidR="000A028E">
        <w:t xml:space="preserve">&amp; </w:t>
      </w:r>
      <w:r w:rsidR="000A028E">
        <w:rPr>
          <w:color w:val="008080"/>
        </w:rPr>
        <w:t>operator=</w:t>
      </w:r>
      <w:r w:rsidR="000A028E">
        <w:t>(</w:t>
      </w:r>
      <w:r w:rsidR="000A028E">
        <w:rPr>
          <w:color w:val="0000FF"/>
        </w:rPr>
        <w:t>const</w:t>
      </w:r>
      <w:r w:rsidR="000A028E">
        <w:t xml:space="preserve"> </w:t>
      </w:r>
      <w:r w:rsidR="000A028E">
        <w:rPr>
          <w:color w:val="2B91AF"/>
        </w:rPr>
        <w:t>Window</w:t>
      </w:r>
      <w:r w:rsidR="000A028E">
        <w:t xml:space="preserve">&amp;) = </w:t>
      </w:r>
      <w:r w:rsidR="000A028E">
        <w:rPr>
          <w:color w:val="0000FF"/>
        </w:rPr>
        <w:t>delete</w:t>
      </w:r>
      <w:r w:rsidR="000A028E">
        <w:t>;</w:t>
      </w:r>
      <w:r w:rsidR="000A028E">
        <w:br/>
      </w:r>
      <w:r w:rsidR="009C4217" w:rsidRPr="00DB625D">
        <w:rPr>
          <w:b/>
          <w:color w:val="FF0000"/>
        </w:rPr>
        <w:t>+</w:t>
      </w:r>
      <w:r w:rsidR="000A028E">
        <w:br/>
      </w:r>
      <w:r w:rsidR="009C4217" w:rsidRPr="00DB625D">
        <w:rPr>
          <w:b/>
          <w:color w:val="FF0000"/>
        </w:rPr>
        <w:t>+</w:t>
      </w:r>
      <w:r w:rsidR="004F13B7">
        <w:t xml:space="preserve">  </w:t>
      </w:r>
      <w:r w:rsidR="004F13B7">
        <w:rPr>
          <w:color w:val="0000FF"/>
        </w:rPr>
        <w:t>bool</w:t>
      </w:r>
      <w:r w:rsidR="004F13B7">
        <w:t xml:space="preserve"> is</w:t>
      </w:r>
      <w:r w:rsidR="00B411A7">
        <w:t>GLFW</w:t>
      </w:r>
      <w:r w:rsidR="004F13B7">
        <w:t>Initialized</w:t>
      </w:r>
      <w:r w:rsidR="00AF4455">
        <w:t xml:space="preserve"> = </w:t>
      </w:r>
      <w:r w:rsidR="00AF4455">
        <w:rPr>
          <w:color w:val="0000FF"/>
        </w:rPr>
        <w:t>false</w:t>
      </w:r>
      <w:r w:rsidR="004F13B7">
        <w:t>;</w:t>
      </w:r>
      <w:r w:rsidR="00DB0999">
        <w:br/>
      </w:r>
      <w:r w:rsidR="009C4217" w:rsidRPr="00DB625D">
        <w:rPr>
          <w:b/>
          <w:color w:val="FF0000"/>
        </w:rPr>
        <w:t>+</w:t>
      </w:r>
      <w:r w:rsidR="00DB0999">
        <w:t xml:space="preserve">  </w:t>
      </w:r>
      <w:r w:rsidR="00DB0999">
        <w:rPr>
          <w:color w:val="0000FF"/>
        </w:rPr>
        <w:t>bool</w:t>
      </w:r>
      <w:r w:rsidR="00DB0999">
        <w:t xml:space="preserve"> isInitialized</w:t>
      </w:r>
      <w:r w:rsidR="00AF4455">
        <w:t xml:space="preserve"> = </w:t>
      </w:r>
      <w:r w:rsidR="00AF4455">
        <w:rPr>
          <w:color w:val="0000FF"/>
        </w:rPr>
        <w:t>false</w:t>
      </w:r>
      <w:r w:rsidR="00DB0999">
        <w:t>;</w:t>
      </w:r>
      <w:r w:rsidR="004F13B7">
        <w:br/>
      </w:r>
      <w:r w:rsidR="009C4217" w:rsidRPr="00DB625D">
        <w:rPr>
          <w:b/>
          <w:color w:val="FF0000"/>
        </w:rPr>
        <w:t>+</w:t>
      </w:r>
      <w:r w:rsidR="004F13B7">
        <w:t xml:space="preserve">  </w:t>
      </w:r>
      <w:r w:rsidR="004F13B7">
        <w:rPr>
          <w:color w:val="2B91AF"/>
        </w:rPr>
        <w:t>GLFWwindow</w:t>
      </w:r>
      <w:r w:rsidR="004F13B7">
        <w:t>* window</w:t>
      </w:r>
      <w:r w:rsidR="00AF4455">
        <w:t xml:space="preserve"> = </w:t>
      </w:r>
      <w:r w:rsidR="00AF4455">
        <w:rPr>
          <w:color w:val="0000FF"/>
        </w:rPr>
        <w:t>nullptr</w:t>
      </w:r>
      <w:r w:rsidR="004F13B7">
        <w:t>;</w:t>
      </w:r>
      <w:r w:rsidR="004F13B7">
        <w:br/>
      </w:r>
      <w:r w:rsidR="009C4217" w:rsidRPr="00DB625D">
        <w:rPr>
          <w:b/>
          <w:color w:val="FF0000"/>
        </w:rPr>
        <w:t>+</w:t>
      </w:r>
      <w:r w:rsidR="004F13B7">
        <w:t>};</w:t>
      </w:r>
      <w:r w:rsidR="004F13B7">
        <w:br/>
      </w:r>
      <w:r w:rsidR="009C4217" w:rsidRPr="00DB625D">
        <w:rPr>
          <w:b/>
          <w:color w:val="FF0000"/>
        </w:rPr>
        <w:t>+</w:t>
      </w:r>
      <w:r w:rsidR="004F13B7">
        <w:br/>
      </w:r>
      <w:r w:rsidR="009C4217" w:rsidRPr="00DB625D">
        <w:rPr>
          <w:b/>
          <w:color w:val="FF0000"/>
        </w:rPr>
        <w:t>+</w:t>
      </w:r>
      <w:r w:rsidR="004F13B7">
        <w:t xml:space="preserve">} </w:t>
      </w:r>
      <w:r w:rsidR="004F13B7">
        <w:rPr>
          <w:color w:val="008000"/>
        </w:rPr>
        <w:t>// namespace GLFWEW</w:t>
      </w:r>
      <w:r w:rsidR="004F13B7">
        <w:br/>
      </w:r>
      <w:r w:rsidR="009C4217" w:rsidRPr="00DB625D">
        <w:rPr>
          <w:b/>
          <w:color w:val="FF0000"/>
        </w:rPr>
        <w:t>+</w:t>
      </w:r>
      <w:r w:rsidR="004F13B7">
        <w:br/>
      </w:r>
      <w:r w:rsidR="009C4217" w:rsidRPr="00DB625D">
        <w:rPr>
          <w:b/>
          <w:color w:val="FF0000"/>
        </w:rPr>
        <w:t>+</w:t>
      </w:r>
      <w:r w:rsidR="004F13B7">
        <w:rPr>
          <w:color w:val="808080"/>
        </w:rPr>
        <w:t>#endif</w:t>
      </w:r>
      <w:r w:rsidR="004F13B7">
        <w:t xml:space="preserve"> </w:t>
      </w:r>
      <w:r w:rsidR="004F13B7">
        <w:rPr>
          <w:color w:val="008000"/>
        </w:rPr>
        <w:t>// GLFWEW_</w:t>
      </w:r>
      <w:r w:rsidR="005B4EB2">
        <w:rPr>
          <w:color w:val="008000"/>
        </w:rPr>
        <w:t>H_</w:t>
      </w:r>
      <w:r w:rsidR="004F13B7">
        <w:rPr>
          <w:color w:val="008000"/>
        </w:rPr>
        <w:t>INCLUDED</w:t>
      </w:r>
    </w:p>
    <w:p w:rsidR="00905A0D" w:rsidRDefault="008318CC" w:rsidP="009A6C85">
      <w:r>
        <w:rPr>
          <w:rFonts w:hint="eastAsia"/>
        </w:rPr>
        <w:t>このコードでは、</w:t>
      </w:r>
      <w:r w:rsidR="009A6C85">
        <w:rPr>
          <w:rFonts w:hint="eastAsia"/>
        </w:rPr>
        <w:t>名前空間</w:t>
      </w:r>
      <w:r w:rsidR="009A6C85">
        <w:rPr>
          <w:rFonts w:hint="eastAsia"/>
        </w:rPr>
        <w:t>GLFWEW</w:t>
      </w:r>
      <w:r>
        <w:t>の中に</w:t>
      </w:r>
      <w:r>
        <w:rPr>
          <w:rFonts w:hint="eastAsia"/>
        </w:rPr>
        <w:t>Window</w:t>
      </w:r>
      <w:r>
        <w:rPr>
          <w:rFonts w:hint="eastAsia"/>
        </w:rPr>
        <w:t>クラスを定義しています。</w:t>
      </w:r>
    </w:p>
    <w:p w:rsidR="00AA6B65" w:rsidRDefault="00D90B85" w:rsidP="009A6C85">
      <w:r>
        <w:rPr>
          <w:rFonts w:hint="eastAsia"/>
        </w:rPr>
        <w:lastRenderedPageBreak/>
        <w:t>Window</w:t>
      </w:r>
      <w:r w:rsidR="00AA6B65">
        <w:rPr>
          <w:rFonts w:hint="eastAsia"/>
        </w:rPr>
        <w:t>クラス</w:t>
      </w:r>
      <w:r>
        <w:rPr>
          <w:rFonts w:hint="eastAsia"/>
        </w:rPr>
        <w:t>は</w:t>
      </w:r>
      <w:r>
        <w:t>、</w:t>
      </w:r>
      <w:r w:rsidR="00AA6B65">
        <w:t>デフォルトコンストラクタとデストラクタを</w:t>
      </w:r>
      <w:r w:rsidR="00AA6B65">
        <w:rPr>
          <w:rFonts w:hint="eastAsia"/>
        </w:rPr>
        <w:t>private</w:t>
      </w:r>
      <w:r w:rsidR="00AA6B65">
        <w:rPr>
          <w:rFonts w:hint="eastAsia"/>
        </w:rPr>
        <w:t>として宣言しています。また、</w:t>
      </w:r>
      <w:r>
        <w:t>コピーコンストラクタとコピー代入演算子を削除指定することで、コピーを禁止してい</w:t>
      </w:r>
      <w:r w:rsidR="00AA6B65">
        <w:t>ます</w:t>
      </w:r>
      <w:r>
        <w:t>。</w:t>
      </w:r>
      <w:r>
        <w:rPr>
          <w:rFonts w:hint="eastAsia"/>
        </w:rPr>
        <w:t>G</w:t>
      </w:r>
      <w:r>
        <w:t>LFW</w:t>
      </w:r>
      <w:r>
        <w:t>や</w:t>
      </w:r>
      <w:r>
        <w:rPr>
          <w:rFonts w:hint="eastAsia"/>
        </w:rPr>
        <w:t>GLEW</w:t>
      </w:r>
      <w:r>
        <w:rPr>
          <w:rFonts w:hint="eastAsia"/>
        </w:rPr>
        <w:t>を管理するオブジェクト</w:t>
      </w:r>
      <w:r w:rsidR="00AA6B65">
        <w:rPr>
          <w:rFonts w:hint="eastAsia"/>
        </w:rPr>
        <w:t>を</w:t>
      </w:r>
      <w:r>
        <w:rPr>
          <w:rFonts w:hint="eastAsia"/>
        </w:rPr>
        <w:t>複数</w:t>
      </w:r>
      <w:r w:rsidR="00AA6B65">
        <w:rPr>
          <w:rFonts w:hint="eastAsia"/>
        </w:rPr>
        <w:t>作れるようになっていると</w:t>
      </w:r>
      <w:r>
        <w:rPr>
          <w:rFonts w:hint="eastAsia"/>
        </w:rPr>
        <w:t>、初期化処理や終了</w:t>
      </w:r>
      <w:r w:rsidR="00AA6B65">
        <w:rPr>
          <w:rFonts w:hint="eastAsia"/>
        </w:rPr>
        <w:t>処理がオブジェクトの数だけ実行されてしまう危険性があります。そこで、</w:t>
      </w:r>
      <w:r w:rsidR="00AA6B65">
        <w:rPr>
          <w:rFonts w:hint="eastAsia"/>
        </w:rPr>
        <w:t>Window</w:t>
      </w:r>
      <w:r w:rsidR="00AA6B65">
        <w:rPr>
          <w:rFonts w:hint="eastAsia"/>
        </w:rPr>
        <w:t>クラスの利用者がオブジェクトを作成・コピーすることを禁止しているのです。</w:t>
      </w:r>
      <w:r w:rsidR="00B12C80">
        <w:rPr>
          <w:rFonts w:hint="eastAsia"/>
        </w:rPr>
        <w:t>と</w:t>
      </w:r>
      <w:r w:rsidR="00AA6B65">
        <w:t>はいえ、それだけだと</w:t>
      </w:r>
      <w:r w:rsidR="00AA6B65">
        <w:rPr>
          <w:rFonts w:hint="eastAsia"/>
        </w:rPr>
        <w:t>Window</w:t>
      </w:r>
      <w:r w:rsidR="008B6797">
        <w:rPr>
          <w:rFonts w:hint="eastAsia"/>
        </w:rPr>
        <w:t>クラスを利用することができません。ですから</w:t>
      </w:r>
      <w:r w:rsidR="00AA6B65">
        <w:rPr>
          <w:rFonts w:hint="eastAsia"/>
        </w:rPr>
        <w:t>、</w:t>
      </w:r>
      <w:r w:rsidR="00AA6B65">
        <w:rPr>
          <w:rFonts w:hint="eastAsia"/>
        </w:rPr>
        <w:t>Instance</w:t>
      </w:r>
      <w:r w:rsidR="00AA6B65">
        <w:rPr>
          <w:rFonts w:hint="eastAsia"/>
        </w:rPr>
        <w:t>関数を</w:t>
      </w:r>
      <w:r w:rsidR="00AA6B65">
        <w:rPr>
          <w:rFonts w:hint="eastAsia"/>
        </w:rPr>
        <w:t>static</w:t>
      </w:r>
      <w:r w:rsidR="00AA6B65">
        <w:rPr>
          <w:rFonts w:hint="eastAsia"/>
        </w:rPr>
        <w:t>関数として定義し、この関数のなかでオブジェクトを作成し、管理するようにします。</w:t>
      </w:r>
      <w:r w:rsidR="00B12C80">
        <w:rPr>
          <w:rFonts w:hint="eastAsia"/>
        </w:rPr>
        <w:t>このような仕組みを「シングルトン」と呼びます。</w:t>
      </w:r>
    </w:p>
    <w:p w:rsidR="00DB40FD" w:rsidRDefault="008B6797" w:rsidP="009A6C85">
      <w:pPr>
        <w:rPr>
          <w:rFonts w:hint="eastAsia"/>
        </w:rPr>
      </w:pPr>
      <w:r>
        <w:t>本講義では「</w:t>
      </w:r>
      <w:r>
        <w:rPr>
          <w:rFonts w:hint="eastAsia"/>
        </w:rPr>
        <w:t>#pragma once</w:t>
      </w:r>
      <w:r>
        <w:t>」のかわりに「インクルード・ガード」という技法を使っていくので、「</w:t>
      </w:r>
      <w:r>
        <w:rPr>
          <w:rFonts w:hint="eastAsia"/>
        </w:rPr>
        <w:t>#pragma once</w:t>
      </w:r>
      <w:r>
        <w:rPr>
          <w:rFonts w:hint="eastAsia"/>
        </w:rPr>
        <w:t>」を削除しています。</w:t>
      </w:r>
      <w:r w:rsidR="00DB40FD">
        <w:rPr>
          <w:rFonts w:hint="eastAsia"/>
        </w:rPr>
        <w:t>そうする理由は、「</w:t>
      </w:r>
      <w:r w:rsidR="00DB40FD">
        <w:rPr>
          <w:rFonts w:hint="eastAsia"/>
        </w:rPr>
        <w:t>#pragma once</w:t>
      </w:r>
      <w:r w:rsidR="00DB40FD">
        <w:rPr>
          <w:rFonts w:hint="eastAsia"/>
        </w:rPr>
        <w:t>は</w:t>
      </w:r>
      <w:r w:rsidR="00DB40FD">
        <w:rPr>
          <w:rFonts w:hint="eastAsia"/>
        </w:rPr>
        <w:t>C++</w:t>
      </w:r>
      <w:r w:rsidR="00DB40FD">
        <w:rPr>
          <w:rFonts w:hint="eastAsia"/>
        </w:rPr>
        <w:t>標準の機能ではないから」ということに尽きます。標準の機能にならないのにはいろいろな理由があるのですが、</w:t>
      </w:r>
      <w:r w:rsidR="00DB40FD">
        <w:rPr>
          <w:rFonts w:hint="eastAsia"/>
        </w:rPr>
        <w:t>本講義では割愛します。対して、</w:t>
      </w:r>
      <w:r>
        <w:rPr>
          <w:rFonts w:hint="eastAsia"/>
        </w:rPr>
        <w:t>インクルード・ガード</w:t>
      </w:r>
      <w:r w:rsidR="00DB40FD">
        <w:rPr>
          <w:rFonts w:hint="eastAsia"/>
        </w:rPr>
        <w:t>は</w:t>
      </w:r>
      <w:r w:rsidR="00DB40FD">
        <w:rPr>
          <w:rFonts w:hint="eastAsia"/>
        </w:rPr>
        <w:t>#pragma once</w:t>
      </w:r>
      <w:r w:rsidR="00DB40FD">
        <w:rPr>
          <w:rFonts w:hint="eastAsia"/>
        </w:rPr>
        <w:t>と同じくファイルの多重インクルードを防ぐことができ、さらに</w:t>
      </w:r>
      <w:r w:rsidR="00DB40FD">
        <w:rPr>
          <w:rFonts w:hint="eastAsia"/>
        </w:rPr>
        <w:t>C++</w:t>
      </w:r>
      <w:r w:rsidR="00DB40FD">
        <w:rPr>
          <w:rFonts w:hint="eastAsia"/>
        </w:rPr>
        <w:t>標準の機能で実現されているので、あらゆる環境で気兼ねなく使うことができます。実際、多くのプログラムが</w:t>
      </w:r>
      <w:r w:rsidR="00DB40FD">
        <w:rPr>
          <w:rFonts w:hint="eastAsia"/>
        </w:rPr>
        <w:t>#pragma once</w:t>
      </w:r>
      <w:r w:rsidR="00DB40FD">
        <w:rPr>
          <w:rFonts w:hint="eastAsia"/>
        </w:rPr>
        <w:t>を避けてインクルード・ガードを採用しています。使い方を学んで損はないと思います。</w:t>
      </w:r>
      <w:r w:rsidR="00DB40FD">
        <w:br/>
      </w:r>
      <w:r w:rsidR="00902DB4">
        <w:t>さて、</w:t>
      </w:r>
      <w:r w:rsidR="00DB40FD">
        <w:t>インクルード・ガードは</w:t>
      </w:r>
      <w:r w:rsidR="00902DB4">
        <w:t>次の形をしています。</w:t>
      </w:r>
    </w:p>
    <w:p w:rsidR="00DB40FD" w:rsidRDefault="00DB40FD" w:rsidP="00DB40FD">
      <w:pPr>
        <w:pStyle w:val="af8"/>
      </w:pPr>
      <w:r>
        <w:rPr>
          <w:rFonts w:hint="eastAsia"/>
        </w:rPr>
        <w:t xml:space="preserve">#ifndef </w:t>
      </w:r>
      <w:r>
        <w:t>ファイル固有の名前</w:t>
      </w:r>
      <w:r>
        <w:br/>
        <w:t>#define</w:t>
      </w:r>
      <w:r>
        <w:t>ファイル固有の名前</w:t>
      </w:r>
      <w:r>
        <w:br/>
      </w:r>
      <w:r>
        <w:br/>
        <w:t>…</w:t>
      </w:r>
      <w:r>
        <w:rPr>
          <w:rFonts w:hint="eastAsia"/>
        </w:rPr>
        <w:t>多重インクルードを防ぎたいプログラム</w:t>
      </w:r>
      <w:r>
        <w:t>…</w:t>
      </w:r>
      <w:r>
        <w:br/>
      </w:r>
      <w:r>
        <w:br/>
        <w:t>#endif</w:t>
      </w:r>
    </w:p>
    <w:p w:rsidR="00DB40FD" w:rsidRDefault="00902DB4" w:rsidP="009A6C85">
      <w:pPr>
        <w:rPr>
          <w:rFonts w:hint="eastAsia"/>
        </w:rPr>
      </w:pPr>
      <w:r>
        <w:t>これがどのように働くのか、ヘッダファイル</w:t>
      </w:r>
      <w:r>
        <w:rPr>
          <w:rFonts w:hint="eastAsia"/>
        </w:rPr>
        <w:t>A.h</w:t>
      </w:r>
      <w:r>
        <w:rPr>
          <w:rFonts w:hint="eastAsia"/>
        </w:rPr>
        <w:t>と</w:t>
      </w:r>
      <w:r>
        <w:t>ソースファイル</w:t>
      </w:r>
      <w:r>
        <w:rPr>
          <w:rFonts w:hint="eastAsia"/>
        </w:rPr>
        <w:t>B.cpp</w:t>
      </w:r>
      <w:r>
        <w:rPr>
          <w:rFonts w:hint="eastAsia"/>
        </w:rPr>
        <w:t>を例に説明します。</w:t>
      </w:r>
      <w:r w:rsidR="00DB40FD">
        <w:br/>
      </w:r>
      <w:r w:rsidR="00DB40FD">
        <w:rPr>
          <w:rFonts w:hint="eastAsia"/>
        </w:rPr>
        <w:t>A.</w:t>
      </w:r>
      <w:r w:rsidR="00DB40FD">
        <w:t>h</w:t>
      </w:r>
      <w:r>
        <w:t>は</w:t>
      </w:r>
      <w:r w:rsidR="00DB40FD">
        <w:t>インクルード・ガード</w:t>
      </w:r>
      <w:r>
        <w:t>されており、その</w:t>
      </w:r>
      <w:r w:rsidR="00DB40FD">
        <w:t>ファイル固有の名前</w:t>
      </w:r>
      <w:r>
        <w:t>は「</w:t>
      </w:r>
      <w:r w:rsidR="00DB40FD">
        <w:rPr>
          <w:rFonts w:hint="eastAsia"/>
        </w:rPr>
        <w:t>A_H_INCLUDED</w:t>
      </w:r>
      <w:r>
        <w:rPr>
          <w:rFonts w:hint="eastAsia"/>
        </w:rPr>
        <w:t>」</w:t>
      </w:r>
      <w:r w:rsidR="00DB40FD">
        <w:rPr>
          <w:rFonts w:hint="eastAsia"/>
        </w:rPr>
        <w:t>だとしましょう。</w:t>
      </w:r>
      <w:r w:rsidR="00DB40FD">
        <w:rPr>
          <w:rFonts w:hint="eastAsia"/>
        </w:rPr>
        <w:t>A</w:t>
      </w:r>
      <w:r w:rsidR="00DB40FD">
        <w:t>.h</w:t>
      </w:r>
      <w:r w:rsidR="00DB40FD">
        <w:t>が</w:t>
      </w:r>
      <w:r>
        <w:t>B.cpp</w:t>
      </w:r>
      <w:r>
        <w:t>に</w:t>
      </w:r>
      <w:r>
        <w:rPr>
          <w:rFonts w:hint="eastAsia"/>
        </w:rPr>
        <w:t>初めて</w:t>
      </w:r>
      <w:r w:rsidR="00DB40FD">
        <w:rPr>
          <w:rFonts w:hint="eastAsia"/>
        </w:rPr>
        <w:t>インクルードされ</w:t>
      </w:r>
      <w:r>
        <w:rPr>
          <w:rFonts w:hint="eastAsia"/>
        </w:rPr>
        <w:t>たとき</w:t>
      </w:r>
      <w:r w:rsidR="00DB40FD">
        <w:rPr>
          <w:rFonts w:hint="eastAsia"/>
        </w:rPr>
        <w:t>、</w:t>
      </w:r>
      <w:r>
        <w:rPr>
          <w:rFonts w:hint="eastAsia"/>
        </w:rPr>
        <w:t>A_H_INCLUDED</w:t>
      </w:r>
      <w:r>
        <w:rPr>
          <w:rFonts w:hint="eastAsia"/>
        </w:rPr>
        <w:t>という名前は未定義です。そのため、</w:t>
      </w:r>
      <w:r>
        <w:rPr>
          <w:rFonts w:hint="eastAsia"/>
        </w:rPr>
        <w:t>#ifnde</w:t>
      </w:r>
      <w:r>
        <w:t>f</w:t>
      </w:r>
      <w:r>
        <w:t>の条件</w:t>
      </w:r>
      <w:r>
        <w:rPr>
          <w:rFonts w:hint="eastAsia"/>
        </w:rPr>
        <w:t>(</w:t>
      </w:r>
      <w:r>
        <w:rPr>
          <w:rFonts w:hint="eastAsia"/>
        </w:rPr>
        <w:t>指定された名前が未定義なら</w:t>
      </w:r>
      <w:r>
        <w:rPr>
          <w:rFonts w:hint="eastAsia"/>
        </w:rPr>
        <w:t>#endif</w:t>
      </w:r>
      <w:r>
        <w:rPr>
          <w:rFonts w:hint="eastAsia"/>
        </w:rPr>
        <w:t>までを実行</w:t>
      </w:r>
      <w:r>
        <w:rPr>
          <w:rFonts w:hint="eastAsia"/>
        </w:rPr>
        <w:t>)</w:t>
      </w:r>
      <w:r>
        <w:t>が</w:t>
      </w:r>
      <w:r>
        <w:rPr>
          <w:rFonts w:hint="eastAsia"/>
        </w:rPr>
        <w:t>成立し、次の行の</w:t>
      </w:r>
      <w:r>
        <w:rPr>
          <w:rFonts w:hint="eastAsia"/>
        </w:rPr>
        <w:t>#define</w:t>
      </w:r>
      <w:r>
        <w:rPr>
          <w:rFonts w:hint="eastAsia"/>
        </w:rPr>
        <w:t>によって</w:t>
      </w:r>
      <w:r>
        <w:rPr>
          <w:rFonts w:hint="eastAsia"/>
        </w:rPr>
        <w:t>A_H_INCLUDED</w:t>
      </w:r>
      <w:r>
        <w:rPr>
          <w:rFonts w:hint="eastAsia"/>
        </w:rPr>
        <w:t>が定義されます。</w:t>
      </w:r>
      <w:r>
        <w:rPr>
          <w:rFonts w:hint="eastAsia"/>
        </w:rPr>
        <w:t>A.h</w:t>
      </w:r>
      <w:r>
        <w:rPr>
          <w:rFonts w:hint="eastAsia"/>
        </w:rPr>
        <w:t>がもう一度</w:t>
      </w:r>
      <w:r>
        <w:rPr>
          <w:rFonts w:hint="eastAsia"/>
        </w:rPr>
        <w:t>B.pp</w:t>
      </w:r>
      <w:r>
        <w:rPr>
          <w:rFonts w:hint="eastAsia"/>
        </w:rPr>
        <w:t>に</w:t>
      </w:r>
      <w:r w:rsidR="00DB40FD">
        <w:rPr>
          <w:rFonts w:hint="eastAsia"/>
        </w:rPr>
        <w:t>インクルード</w:t>
      </w:r>
      <w:r>
        <w:rPr>
          <w:rFonts w:hint="eastAsia"/>
        </w:rPr>
        <w:t>されたとき、</w:t>
      </w:r>
      <w:r>
        <w:rPr>
          <w:rFonts w:hint="eastAsia"/>
        </w:rPr>
        <w:t>A_H_INCLUDED</w:t>
      </w:r>
      <w:r>
        <w:rPr>
          <w:rFonts w:hint="eastAsia"/>
        </w:rPr>
        <w:t>は最初のインクルードのときに定義されているので、今度は</w:t>
      </w:r>
      <w:r>
        <w:rPr>
          <w:rFonts w:hint="eastAsia"/>
        </w:rPr>
        <w:t>#ifndef</w:t>
      </w:r>
      <w:r>
        <w:rPr>
          <w:rFonts w:hint="eastAsia"/>
        </w:rPr>
        <w:t>は不成立となり、</w:t>
      </w:r>
      <w:r>
        <w:rPr>
          <w:rFonts w:hint="eastAsia"/>
        </w:rPr>
        <w:t>#endif</w:t>
      </w:r>
      <w:r>
        <w:rPr>
          <w:rFonts w:hint="eastAsia"/>
        </w:rPr>
        <w:t>までの内容は無視されます。</w:t>
      </w:r>
    </w:p>
    <w:p w:rsidR="00A841E6" w:rsidRDefault="00A841E6">
      <w:pPr>
        <w:spacing w:after="0" w:line="240" w:lineRule="auto"/>
        <w:rPr>
          <w:rFonts w:ascii="Calibri Light" w:hAnsi="Calibri Light" w:cs="Times New Roman"/>
          <w:b/>
          <w:bCs/>
          <w:color w:val="000000"/>
          <w:sz w:val="28"/>
          <w:szCs w:val="28"/>
        </w:rPr>
      </w:pPr>
      <w:r>
        <w:br w:type="page"/>
      </w:r>
    </w:p>
    <w:p w:rsidR="007F4AE5" w:rsidRDefault="007F4AE5" w:rsidP="007F4AE5">
      <w:pPr>
        <w:pStyle w:val="2"/>
      </w:pPr>
      <w:r>
        <w:lastRenderedPageBreak/>
        <w:t>ソースファイルの追加</w:t>
      </w:r>
    </w:p>
    <w:p w:rsidR="0009365F" w:rsidRDefault="0009365F" w:rsidP="007F4AE5">
      <w:r>
        <w:rPr>
          <w:rFonts w:hint="eastAsia"/>
        </w:rPr>
        <w:t>ヘッダファイルと同様にして、「</w:t>
      </w:r>
      <w:r w:rsidR="00E61EB1">
        <w:rPr>
          <w:rFonts w:hint="eastAsia"/>
        </w:rPr>
        <w:t>GLFW</w:t>
      </w:r>
      <w:r w:rsidR="00E61EB1">
        <w:t>E</w:t>
      </w:r>
      <w:r>
        <w:rPr>
          <w:rFonts w:hint="eastAsia"/>
        </w:rPr>
        <w:t>W.cpp</w:t>
      </w:r>
      <w:r>
        <w:rPr>
          <w:rFonts w:hint="eastAsia"/>
        </w:rPr>
        <w:t>」ファイルを</w:t>
      </w:r>
      <w:r>
        <w:rPr>
          <w:rFonts w:hint="eastAsia"/>
        </w:rPr>
        <w:t>Src</w:t>
      </w:r>
      <w:r>
        <w:rPr>
          <w:rFonts w:hint="eastAsia"/>
        </w:rPr>
        <w:t>フォルダに追加してください。</w:t>
      </w:r>
      <w:r>
        <w:br/>
      </w:r>
      <w:r>
        <w:t>追加したら</w:t>
      </w:r>
      <w:r w:rsidR="00E61EB1">
        <w:rPr>
          <w:rFonts w:hint="eastAsia"/>
        </w:rPr>
        <w:t>GLFWE</w:t>
      </w:r>
      <w:r>
        <w:rPr>
          <w:rFonts w:hint="eastAsia"/>
        </w:rPr>
        <w:t>W.cpp</w:t>
      </w:r>
      <w:r>
        <w:rPr>
          <w:rFonts w:hint="eastAsia"/>
        </w:rPr>
        <w:t>ファイルを開き、次のコードを追加し</w:t>
      </w:r>
      <w:r w:rsidR="00B12C80">
        <w:rPr>
          <w:rFonts w:hint="eastAsia"/>
        </w:rPr>
        <w:t>ます</w:t>
      </w:r>
      <w:r>
        <w:rPr>
          <w:rFonts w:hint="eastAsia"/>
        </w:rPr>
        <w:t>。</w:t>
      </w:r>
    </w:p>
    <w:p w:rsidR="00A83A4D" w:rsidRDefault="00D75896" w:rsidP="00A83A4D">
      <w:pPr>
        <w:pStyle w:val="ac"/>
        <w:rPr>
          <w:color w:val="008000"/>
        </w:rPr>
      </w:pPr>
      <w:r w:rsidRPr="00DB625D">
        <w:rPr>
          <w:b/>
          <w:color w:val="FF0000"/>
        </w:rPr>
        <w:t>+</w:t>
      </w:r>
      <w:r w:rsidR="00B12C80">
        <w:rPr>
          <w:color w:val="008000"/>
        </w:rPr>
        <w:t>/**</w:t>
      </w:r>
      <w:r w:rsidR="00B12C80">
        <w:br/>
      </w:r>
      <w:r w:rsidRPr="00DB625D">
        <w:rPr>
          <w:b/>
          <w:color w:val="FF0000"/>
        </w:rPr>
        <w:t>+</w:t>
      </w:r>
      <w:r w:rsidR="00B12C80">
        <w:rPr>
          <w:color w:val="008000"/>
        </w:rPr>
        <w:t>* @file GLFWE</w:t>
      </w:r>
      <w:r w:rsidR="00E61EB1">
        <w:rPr>
          <w:color w:val="008000"/>
        </w:rPr>
        <w:t>W</w:t>
      </w:r>
      <w:r w:rsidR="00B12C80">
        <w:rPr>
          <w:color w:val="008000"/>
        </w:rPr>
        <w:t>.cpp</w:t>
      </w:r>
      <w:r w:rsidR="00B12C80">
        <w:br/>
      </w:r>
      <w:r w:rsidRPr="00DB625D">
        <w:rPr>
          <w:b/>
          <w:color w:val="FF0000"/>
        </w:rPr>
        <w:t>+</w:t>
      </w:r>
      <w:r w:rsidR="00B12C80">
        <w:rPr>
          <w:color w:val="008000"/>
        </w:rPr>
        <w:t>*/</w:t>
      </w:r>
      <w:r w:rsidR="00B12C80">
        <w:br/>
      </w:r>
      <w:r w:rsidRPr="00DB625D">
        <w:rPr>
          <w:b/>
          <w:color w:val="FF0000"/>
        </w:rPr>
        <w:t>+</w:t>
      </w:r>
      <w:r w:rsidR="00B12C80">
        <w:rPr>
          <w:color w:val="808080"/>
        </w:rPr>
        <w:t>#include</w:t>
      </w:r>
      <w:r w:rsidR="00B12C80">
        <w:t xml:space="preserve"> </w:t>
      </w:r>
      <w:r w:rsidR="00B12C80">
        <w:rPr>
          <w:color w:val="A31515"/>
        </w:rPr>
        <w:t>"GLFWEW.h"</w:t>
      </w:r>
      <w:r w:rsidR="00B12C80">
        <w:br/>
      </w:r>
      <w:r w:rsidRPr="00DB625D">
        <w:rPr>
          <w:b/>
          <w:color w:val="FF0000"/>
        </w:rPr>
        <w:t>+</w:t>
      </w:r>
      <w:r w:rsidR="00B12C80">
        <w:rPr>
          <w:color w:val="808080"/>
        </w:rPr>
        <w:t>#include</w:t>
      </w:r>
      <w:r w:rsidR="00B12C80">
        <w:t xml:space="preserve"> </w:t>
      </w:r>
      <w:r w:rsidR="00B12C80">
        <w:rPr>
          <w:color w:val="A31515"/>
        </w:rPr>
        <w:t>&lt;iostream</w:t>
      </w:r>
      <w:r w:rsidR="00BD195A">
        <w:rPr>
          <w:rFonts w:hint="eastAsia"/>
          <w:color w:val="A31515"/>
        </w:rPr>
        <w:t>&gt;</w:t>
      </w:r>
      <w:r w:rsidR="00B12C80">
        <w:rPr>
          <w:color w:val="A31515"/>
        </w:rPr>
        <w:br/>
      </w:r>
      <w:r w:rsidRPr="00DB625D">
        <w:rPr>
          <w:b/>
          <w:color w:val="FF0000"/>
        </w:rPr>
        <w:t>+</w:t>
      </w:r>
      <w:r w:rsidR="00B12C80">
        <w:br/>
      </w:r>
      <w:r w:rsidRPr="00DB625D">
        <w:rPr>
          <w:b/>
          <w:color w:val="FF0000"/>
        </w:rPr>
        <w:t>+</w:t>
      </w:r>
      <w:r w:rsidR="00B12C80">
        <w:rPr>
          <w:rFonts w:hint="eastAsia"/>
          <w:color w:val="008000"/>
        </w:rPr>
        <w:t>///</w:t>
      </w:r>
      <w:r w:rsidR="00B12C80">
        <w:rPr>
          <w:color w:val="008000"/>
        </w:rPr>
        <w:t xml:space="preserve"> GLFW</w:t>
      </w:r>
      <w:r w:rsidR="00B12C80">
        <w:rPr>
          <w:rFonts w:hint="eastAsia"/>
          <w:color w:val="008000"/>
        </w:rPr>
        <w:t>と</w:t>
      </w:r>
      <w:r w:rsidR="00B12C80">
        <w:rPr>
          <w:color w:val="008000"/>
        </w:rPr>
        <w:t>GLEW</w:t>
      </w:r>
      <w:r w:rsidR="00B12C80">
        <w:rPr>
          <w:rFonts w:hint="eastAsia"/>
          <w:color w:val="008000"/>
        </w:rPr>
        <w:t>をラップするための名前空間</w:t>
      </w:r>
      <w:r w:rsidR="00B12C80">
        <w:rPr>
          <w:color w:val="008000"/>
        </w:rPr>
        <w:t>.</w:t>
      </w:r>
      <w:r w:rsidR="00B12C80">
        <w:br/>
      </w:r>
      <w:r w:rsidRPr="00DB625D">
        <w:rPr>
          <w:b/>
          <w:color w:val="FF0000"/>
        </w:rPr>
        <w:t>+</w:t>
      </w:r>
      <w:r w:rsidR="00B12C80">
        <w:rPr>
          <w:color w:val="0000FF"/>
        </w:rPr>
        <w:t>namespace</w:t>
      </w:r>
      <w:r w:rsidR="00B12C80">
        <w:t xml:space="preserve"> GLFWEW {</w:t>
      </w:r>
      <w:r w:rsidR="00B12C80">
        <w:br/>
      </w:r>
      <w:r w:rsidRPr="00DB625D">
        <w:rPr>
          <w:b/>
          <w:color w:val="FF0000"/>
        </w:rPr>
        <w:t>+</w:t>
      </w:r>
      <w:r w:rsidR="00A83A4D">
        <w:br/>
      </w:r>
      <w:r w:rsidRPr="00DB625D">
        <w:rPr>
          <w:b/>
          <w:color w:val="FF0000"/>
        </w:rPr>
        <w:t>+</w:t>
      </w:r>
      <w:r w:rsidR="00A83A4D">
        <w:t xml:space="preserve">} </w:t>
      </w:r>
      <w:r w:rsidR="00A83A4D">
        <w:rPr>
          <w:color w:val="008000"/>
        </w:rPr>
        <w:t>// namespace GLFWEW</w:t>
      </w:r>
    </w:p>
    <w:p w:rsidR="003053FC" w:rsidRDefault="003053FC" w:rsidP="003053FC">
      <w:r>
        <w:rPr>
          <w:rFonts w:hint="eastAsia"/>
        </w:rPr>
        <w:t>次に、名前空間の中に</w:t>
      </w:r>
      <w:r>
        <w:rPr>
          <w:rFonts w:hint="eastAsia"/>
        </w:rPr>
        <w:t>Main.cpp</w:t>
      </w:r>
      <w:r>
        <w:rPr>
          <w:rFonts w:hint="eastAsia"/>
        </w:rPr>
        <w:t>で定義したエラーコールバックのコードをコピーしてください。これは、</w:t>
      </w:r>
      <w:r>
        <w:t>この後の実装で必要となります</w:t>
      </w:r>
      <w:r>
        <w:rPr>
          <w:rFonts w:hint="eastAsia"/>
        </w:rPr>
        <w:t>(</w:t>
      </w:r>
      <w:r>
        <w:rPr>
          <w:rFonts w:hint="eastAsia"/>
        </w:rPr>
        <w:t>最終的には</w:t>
      </w:r>
      <w:r>
        <w:rPr>
          <w:rFonts w:hint="eastAsia"/>
        </w:rPr>
        <w:t>Main.cpp</w:t>
      </w:r>
      <w:r>
        <w:rPr>
          <w:rFonts w:hint="eastAsia"/>
        </w:rPr>
        <w:t>のエラーコールバックは削除します</w:t>
      </w:r>
      <w:r>
        <w:rPr>
          <w:rFonts w:hint="eastAsia"/>
        </w:rPr>
        <w:t>)</w:t>
      </w:r>
      <w:r>
        <w:t>。</w:t>
      </w:r>
    </w:p>
    <w:p w:rsidR="00C85E9D" w:rsidRPr="003053FC" w:rsidRDefault="00C85E9D" w:rsidP="00A841E6">
      <w:pPr>
        <w:pStyle w:val="ac"/>
        <w:rPr>
          <w:rFonts w:hint="eastAsia"/>
        </w:rPr>
      </w:pPr>
      <w:r>
        <w:rPr>
          <w:b/>
          <w:color w:val="FF0000"/>
        </w:rPr>
        <w:t xml:space="preserve"> </w:t>
      </w:r>
      <w:r>
        <w:rPr>
          <w:rFonts w:hint="eastAsia"/>
          <w:color w:val="008000"/>
        </w:rPr>
        <w:t>///</w:t>
      </w:r>
      <w:r>
        <w:rPr>
          <w:color w:val="008000"/>
        </w:rPr>
        <w:t xml:space="preserve"> GLFW</w:t>
      </w:r>
      <w:r>
        <w:rPr>
          <w:rFonts w:hint="eastAsia"/>
          <w:color w:val="008000"/>
        </w:rPr>
        <w:t>と</w:t>
      </w:r>
      <w:r>
        <w:rPr>
          <w:color w:val="008000"/>
        </w:rPr>
        <w:t>GLEW</w:t>
      </w:r>
      <w:r>
        <w:rPr>
          <w:rFonts w:hint="eastAsia"/>
          <w:color w:val="008000"/>
        </w:rPr>
        <w:t>をラップするための名前空間</w:t>
      </w:r>
      <w:r>
        <w:rPr>
          <w:color w:val="008000"/>
        </w:rPr>
        <w:t>.</w:t>
      </w:r>
      <w:r>
        <w:br/>
      </w:r>
      <w:r>
        <w:rPr>
          <w:b/>
          <w:color w:val="FF0000"/>
        </w:rPr>
        <w:t xml:space="preserve"> </w:t>
      </w:r>
      <w:r>
        <w:rPr>
          <w:color w:val="0000FF"/>
        </w:rPr>
        <w:t>namespace</w:t>
      </w:r>
      <w:r>
        <w:t xml:space="preserve"> GLFWEW {</w:t>
      </w:r>
      <w:r>
        <w:br/>
      </w:r>
      <w:r>
        <w:rPr>
          <w:color w:val="008000"/>
        </w:rPr>
        <w:br/>
      </w:r>
      <w:r w:rsidRPr="00DB625D">
        <w:rPr>
          <w:b/>
          <w:color w:val="FF0000"/>
        </w:rPr>
        <w:t>+</w:t>
      </w:r>
      <w:r>
        <w:rPr>
          <w:color w:val="008000"/>
        </w:rPr>
        <w:t>/**</w:t>
      </w:r>
      <w:r>
        <w:br/>
      </w:r>
      <w:r w:rsidRPr="00DB625D">
        <w:rPr>
          <w:b/>
          <w:color w:val="FF0000"/>
        </w:rPr>
        <w:t>+</w:t>
      </w:r>
      <w:r>
        <w:rPr>
          <w:color w:val="008000"/>
        </w:rPr>
        <w:t>* GLFW</w:t>
      </w:r>
      <w:r>
        <w:rPr>
          <w:rFonts w:hint="eastAsia"/>
          <w:color w:val="008000"/>
        </w:rPr>
        <w:t>からのエラー報告を処理する</w:t>
      </w:r>
      <w:r>
        <w:rPr>
          <w:color w:val="008000"/>
        </w:rPr>
        <w:t>.</w:t>
      </w:r>
      <w:r>
        <w:br/>
      </w:r>
      <w:r w:rsidRPr="00DB625D">
        <w:rPr>
          <w:b/>
          <w:color w:val="FF0000"/>
        </w:rPr>
        <w:t>+</w:t>
      </w:r>
      <w:r>
        <w:rPr>
          <w:color w:val="008000"/>
        </w:rPr>
        <w:t>*</w:t>
      </w:r>
      <w:r>
        <w:br/>
      </w:r>
      <w:r w:rsidRPr="00DB625D">
        <w:rPr>
          <w:b/>
          <w:color w:val="FF0000"/>
        </w:rPr>
        <w:t>+</w:t>
      </w:r>
      <w:r>
        <w:rPr>
          <w:color w:val="008000"/>
        </w:rPr>
        <w:t xml:space="preserve">* @param error </w:t>
      </w:r>
      <w:r>
        <w:rPr>
          <w:rFonts w:hint="eastAsia"/>
          <w:color w:val="008000"/>
        </w:rPr>
        <w:t>エラー番号</w:t>
      </w:r>
      <w:r>
        <w:rPr>
          <w:color w:val="008000"/>
        </w:rPr>
        <w:t>.</w:t>
      </w:r>
      <w:r>
        <w:br/>
      </w:r>
      <w:r w:rsidRPr="00DB625D">
        <w:rPr>
          <w:b/>
          <w:color w:val="FF0000"/>
        </w:rPr>
        <w:t>+</w:t>
      </w:r>
      <w:r>
        <w:rPr>
          <w:color w:val="008000"/>
        </w:rPr>
        <w:t xml:space="preserve">* @param desc  </w:t>
      </w:r>
      <w:r>
        <w:rPr>
          <w:rFonts w:hint="eastAsia"/>
          <w:color w:val="008000"/>
        </w:rPr>
        <w:t>エラーの内容</w:t>
      </w:r>
      <w:r>
        <w:rPr>
          <w:color w:val="008000"/>
        </w:rPr>
        <w:t>.</w:t>
      </w:r>
      <w:r>
        <w:br/>
      </w:r>
      <w:r w:rsidRPr="00DB625D">
        <w:rPr>
          <w:b/>
          <w:color w:val="FF0000"/>
        </w:rPr>
        <w:t>+</w:t>
      </w:r>
      <w:r>
        <w:rPr>
          <w:color w:val="008000"/>
        </w:rPr>
        <w:t>*/</w:t>
      </w:r>
      <w:r>
        <w:br/>
      </w:r>
      <w:r w:rsidRPr="00DB625D">
        <w:rPr>
          <w:b/>
          <w:color w:val="FF0000"/>
        </w:rPr>
        <w:t>+</w:t>
      </w:r>
      <w:r>
        <w:rPr>
          <w:color w:val="0000FF"/>
        </w:rPr>
        <w:t>void</w:t>
      </w:r>
      <w:r>
        <w:t xml:space="preserve"> ErrorCallback(</w:t>
      </w:r>
      <w:r>
        <w:rPr>
          <w:color w:val="0000FF"/>
        </w:rPr>
        <w:t>int</w:t>
      </w:r>
      <w:r>
        <w:t xml:space="preserve"> </w:t>
      </w:r>
      <w:r>
        <w:rPr>
          <w:color w:val="808080"/>
        </w:rPr>
        <w:t>error</w:t>
      </w:r>
      <w:r>
        <w:t xml:space="preserve">, </w:t>
      </w:r>
      <w:r>
        <w:rPr>
          <w:color w:val="0000FF"/>
        </w:rPr>
        <w:t>const</w:t>
      </w:r>
      <w:r>
        <w:t xml:space="preserve"> </w:t>
      </w:r>
      <w:r>
        <w:rPr>
          <w:color w:val="0000FF"/>
        </w:rPr>
        <w:t>char</w:t>
      </w:r>
      <w:r>
        <w:t xml:space="preserve">* </w:t>
      </w:r>
      <w:r>
        <w:rPr>
          <w:color w:val="808080"/>
        </w:rPr>
        <w:t>desc</w:t>
      </w:r>
      <w:r>
        <w:t>)</w:t>
      </w:r>
      <w:r>
        <w:br/>
      </w:r>
      <w:r w:rsidRPr="00DB625D">
        <w:rPr>
          <w:b/>
          <w:color w:val="FF0000"/>
        </w:rPr>
        <w:t>+</w:t>
      </w:r>
      <w:r>
        <w:t>{</w:t>
      </w:r>
      <w:r>
        <w:br/>
      </w:r>
      <w:r w:rsidRPr="00DB625D">
        <w:rPr>
          <w:b/>
          <w:color w:val="FF0000"/>
        </w:rPr>
        <w:t>+</w:t>
      </w:r>
      <w:r>
        <w:t xml:space="preserve">  std::cerr </w:t>
      </w:r>
      <w:r>
        <w:rPr>
          <w:color w:val="008080"/>
        </w:rPr>
        <w:t>&lt;&lt;</w:t>
      </w:r>
      <w:r>
        <w:t xml:space="preserve"> </w:t>
      </w:r>
      <w:r>
        <w:rPr>
          <w:color w:val="A31515"/>
        </w:rPr>
        <w:t>"ERROR: "</w:t>
      </w:r>
      <w:r>
        <w:t xml:space="preserve"> </w:t>
      </w:r>
      <w:r>
        <w:rPr>
          <w:color w:val="008080"/>
        </w:rPr>
        <w:t>&lt;&lt;</w:t>
      </w:r>
      <w:r>
        <w:t xml:space="preserve"> </w:t>
      </w:r>
      <w:r>
        <w:rPr>
          <w:color w:val="808080"/>
        </w:rPr>
        <w:t>desc</w:t>
      </w:r>
      <w:r>
        <w:t xml:space="preserve"> </w:t>
      </w:r>
      <w:r>
        <w:rPr>
          <w:color w:val="008080"/>
        </w:rPr>
        <w:t>&lt;&lt;</w:t>
      </w:r>
      <w:r>
        <w:t xml:space="preserve"> std::endl;</w:t>
      </w:r>
      <w:r>
        <w:br/>
      </w:r>
      <w:r w:rsidRPr="00DB625D">
        <w:rPr>
          <w:b/>
          <w:color w:val="FF0000"/>
        </w:rPr>
        <w:t>+</w:t>
      </w:r>
      <w:r>
        <w:t>}</w:t>
      </w:r>
      <w:r>
        <w:br/>
      </w:r>
      <w:r w:rsidRPr="00DB625D">
        <w:rPr>
          <w:b/>
          <w:color w:val="FF0000"/>
        </w:rPr>
        <w:t>+</w:t>
      </w:r>
      <w:r>
        <w:rPr>
          <w:b/>
          <w:color w:val="FF0000"/>
        </w:rPr>
        <w:br/>
        <w:t xml:space="preserve"> </w:t>
      </w:r>
      <w:r>
        <w:t xml:space="preserve">} </w:t>
      </w:r>
      <w:r>
        <w:rPr>
          <w:color w:val="008000"/>
        </w:rPr>
        <w:t>// namespace GLFWEW</w:t>
      </w:r>
    </w:p>
    <w:p w:rsidR="00362379" w:rsidRDefault="00362379" w:rsidP="004B76A6">
      <w:pPr>
        <w:pStyle w:val="2"/>
      </w:pPr>
      <w:r>
        <w:t>Instance</w:t>
      </w:r>
      <w:r>
        <w:t>関数</w:t>
      </w:r>
    </w:p>
    <w:p w:rsidR="00A83A4D" w:rsidRPr="00A83A4D" w:rsidRDefault="00A83A4D" w:rsidP="00CC3B26">
      <w:r>
        <w:rPr>
          <w:rFonts w:hint="eastAsia"/>
        </w:rPr>
        <w:t>それでは、</w:t>
      </w:r>
      <w:r>
        <w:rPr>
          <w:rFonts w:hint="eastAsia"/>
        </w:rPr>
        <w:t>W</w:t>
      </w:r>
      <w:r>
        <w:t>indow</w:t>
      </w:r>
      <w:r>
        <w:t>クラスの各関数を実装していきましょう。最初は</w:t>
      </w:r>
      <w:r>
        <w:rPr>
          <w:rFonts w:hint="eastAsia"/>
        </w:rPr>
        <w:t>Instance</w:t>
      </w:r>
      <w:r>
        <w:rPr>
          <w:rFonts w:hint="eastAsia"/>
        </w:rPr>
        <w:t>関数です。</w:t>
      </w:r>
      <w:r>
        <w:br/>
      </w:r>
      <w:r>
        <w:rPr>
          <w:rFonts w:hint="eastAsia"/>
        </w:rPr>
        <w:t>GLFWEW</w:t>
      </w:r>
      <w:r>
        <w:t>名前空間の内側に、次のコードを追加してください。</w:t>
      </w:r>
    </w:p>
    <w:p w:rsidR="00CC3B26" w:rsidRDefault="00292E3F" w:rsidP="00CC3B26">
      <w:pPr>
        <w:pStyle w:val="ac"/>
      </w:pPr>
      <w:r>
        <w:rPr>
          <w:b/>
          <w:color w:val="FF0000"/>
        </w:rPr>
        <w:t xml:space="preserve"> </w:t>
      </w:r>
      <w:r>
        <w:rPr>
          <w:color w:val="0000FF"/>
        </w:rPr>
        <w:t>void</w:t>
      </w:r>
      <w:r>
        <w:t xml:space="preserve"> ErrorCallback(</w:t>
      </w:r>
      <w:r>
        <w:rPr>
          <w:color w:val="0000FF"/>
        </w:rPr>
        <w:t>int</w:t>
      </w:r>
      <w:r>
        <w:t xml:space="preserve"> </w:t>
      </w:r>
      <w:r>
        <w:rPr>
          <w:color w:val="808080"/>
        </w:rPr>
        <w:t>error</w:t>
      </w:r>
      <w:r>
        <w:t xml:space="preserve">, </w:t>
      </w:r>
      <w:r>
        <w:rPr>
          <w:color w:val="0000FF"/>
        </w:rPr>
        <w:t>const</w:t>
      </w:r>
      <w:r>
        <w:t xml:space="preserve"> </w:t>
      </w:r>
      <w:r>
        <w:rPr>
          <w:color w:val="0000FF"/>
        </w:rPr>
        <w:t>char</w:t>
      </w:r>
      <w:r>
        <w:t xml:space="preserve">* </w:t>
      </w:r>
      <w:r>
        <w:rPr>
          <w:color w:val="808080"/>
        </w:rPr>
        <w:t>desc</w:t>
      </w:r>
      <w:r>
        <w:t>)</w:t>
      </w:r>
      <w:r>
        <w:br/>
      </w:r>
      <w:r>
        <w:rPr>
          <w:b/>
          <w:color w:val="FF0000"/>
        </w:rPr>
        <w:t xml:space="preserve"> </w:t>
      </w:r>
      <w:r>
        <w:t>{</w:t>
      </w:r>
      <w:r>
        <w:br/>
      </w:r>
      <w:r>
        <w:rPr>
          <w:b/>
          <w:color w:val="FF0000"/>
        </w:rPr>
        <w:t xml:space="preserve"> </w:t>
      </w:r>
      <w:r>
        <w:t xml:space="preserve">  std::cerr </w:t>
      </w:r>
      <w:r>
        <w:rPr>
          <w:color w:val="008080"/>
        </w:rPr>
        <w:t>&lt;&lt;</w:t>
      </w:r>
      <w:r>
        <w:t xml:space="preserve"> </w:t>
      </w:r>
      <w:r>
        <w:rPr>
          <w:color w:val="A31515"/>
        </w:rPr>
        <w:t>"ERROR: "</w:t>
      </w:r>
      <w:r>
        <w:t xml:space="preserve"> </w:t>
      </w:r>
      <w:r>
        <w:rPr>
          <w:color w:val="008080"/>
        </w:rPr>
        <w:t>&lt;&lt;</w:t>
      </w:r>
      <w:r>
        <w:t xml:space="preserve"> </w:t>
      </w:r>
      <w:r>
        <w:rPr>
          <w:color w:val="808080"/>
        </w:rPr>
        <w:t>desc</w:t>
      </w:r>
      <w:r>
        <w:t xml:space="preserve"> </w:t>
      </w:r>
      <w:r>
        <w:rPr>
          <w:color w:val="008080"/>
        </w:rPr>
        <w:t>&lt;&lt;</w:t>
      </w:r>
      <w:r>
        <w:t xml:space="preserve"> std::endl;</w:t>
      </w:r>
      <w:r>
        <w:br/>
      </w:r>
      <w:r>
        <w:rPr>
          <w:b/>
          <w:color w:val="FF0000"/>
        </w:rPr>
        <w:t xml:space="preserve"> </w:t>
      </w:r>
      <w:r>
        <w:t>}</w:t>
      </w:r>
      <w:r w:rsidR="00721BB7">
        <w:br/>
      </w:r>
      <w:r w:rsidR="00721BB7">
        <w:rPr>
          <w:b/>
          <w:color w:val="FF0000"/>
        </w:rPr>
        <w:br/>
      </w:r>
      <w:r w:rsidR="00721BB7" w:rsidRPr="00DB625D">
        <w:rPr>
          <w:b/>
          <w:color w:val="FF0000"/>
        </w:rPr>
        <w:t>+</w:t>
      </w:r>
      <w:r w:rsidR="00B12C80">
        <w:rPr>
          <w:color w:val="008000"/>
        </w:rPr>
        <w:t>/**</w:t>
      </w:r>
      <w:r w:rsidR="00B12C80">
        <w:br/>
      </w:r>
      <w:r w:rsidR="00721BB7" w:rsidRPr="00DB625D">
        <w:rPr>
          <w:b/>
          <w:color w:val="FF0000"/>
        </w:rPr>
        <w:t>+</w:t>
      </w:r>
      <w:r w:rsidR="00B12C80">
        <w:rPr>
          <w:color w:val="008000"/>
        </w:rPr>
        <w:t xml:space="preserve">* </w:t>
      </w:r>
      <w:r w:rsidR="00B12C80">
        <w:rPr>
          <w:rFonts w:hint="eastAsia"/>
          <w:color w:val="008000"/>
        </w:rPr>
        <w:t>シングルトンインスタンスを取得する</w:t>
      </w:r>
      <w:r w:rsidR="00B12C80">
        <w:rPr>
          <w:color w:val="008000"/>
        </w:rPr>
        <w:t>.</w:t>
      </w:r>
      <w:r w:rsidR="00B12C80">
        <w:br/>
      </w:r>
      <w:r w:rsidR="00721BB7" w:rsidRPr="00DB625D">
        <w:rPr>
          <w:b/>
          <w:color w:val="FF0000"/>
        </w:rPr>
        <w:t>+</w:t>
      </w:r>
      <w:r w:rsidR="00B12C80">
        <w:rPr>
          <w:color w:val="008000"/>
        </w:rPr>
        <w:t>*</w:t>
      </w:r>
      <w:r w:rsidR="00B12C80">
        <w:br/>
      </w:r>
      <w:r w:rsidR="00721BB7" w:rsidRPr="00DB625D">
        <w:rPr>
          <w:b/>
          <w:color w:val="FF0000"/>
        </w:rPr>
        <w:t>+</w:t>
      </w:r>
      <w:r w:rsidR="00B12C80">
        <w:rPr>
          <w:color w:val="008000"/>
        </w:rPr>
        <w:t>* @return Window</w:t>
      </w:r>
      <w:r w:rsidR="00B12C80">
        <w:rPr>
          <w:rFonts w:hint="eastAsia"/>
          <w:color w:val="008000"/>
        </w:rPr>
        <w:t>のシングルトンインスタンス</w:t>
      </w:r>
      <w:r w:rsidR="00B12C80">
        <w:rPr>
          <w:color w:val="008000"/>
        </w:rPr>
        <w:t>.</w:t>
      </w:r>
      <w:r w:rsidR="00B12C80">
        <w:br/>
      </w:r>
      <w:r w:rsidR="00721BB7" w:rsidRPr="00DB625D">
        <w:rPr>
          <w:b/>
          <w:color w:val="FF0000"/>
        </w:rPr>
        <w:t>+</w:t>
      </w:r>
      <w:r w:rsidR="00B12C80">
        <w:rPr>
          <w:color w:val="008000"/>
        </w:rPr>
        <w:t>*/</w:t>
      </w:r>
      <w:r w:rsidR="00B12C80">
        <w:br/>
      </w:r>
      <w:r w:rsidR="00721BB7" w:rsidRPr="00DB625D">
        <w:rPr>
          <w:b/>
          <w:color w:val="FF0000"/>
        </w:rPr>
        <w:t>+</w:t>
      </w:r>
      <w:r w:rsidR="00B12C80">
        <w:rPr>
          <w:color w:val="2B91AF"/>
        </w:rPr>
        <w:t>Window</w:t>
      </w:r>
      <w:r w:rsidR="00B12C80">
        <w:t xml:space="preserve">&amp; </w:t>
      </w:r>
      <w:r w:rsidR="00B12C80">
        <w:rPr>
          <w:color w:val="2B91AF"/>
        </w:rPr>
        <w:t>Window</w:t>
      </w:r>
      <w:r w:rsidR="00B12C80">
        <w:t>::Instance()</w:t>
      </w:r>
      <w:r w:rsidR="00B12C80">
        <w:br/>
      </w:r>
      <w:r w:rsidR="00721BB7" w:rsidRPr="00DB625D">
        <w:rPr>
          <w:b/>
          <w:color w:val="FF0000"/>
        </w:rPr>
        <w:t>+</w:t>
      </w:r>
      <w:r w:rsidR="00B12C80">
        <w:t>{</w:t>
      </w:r>
      <w:r w:rsidR="00B12C80">
        <w:br/>
      </w:r>
      <w:r w:rsidR="00721BB7" w:rsidRPr="00DB625D">
        <w:rPr>
          <w:b/>
          <w:color w:val="FF0000"/>
        </w:rPr>
        <w:t>+</w:t>
      </w:r>
      <w:r w:rsidR="00B12C80">
        <w:t xml:space="preserve">  </w:t>
      </w:r>
      <w:r w:rsidR="00B12C80">
        <w:rPr>
          <w:color w:val="0000FF"/>
        </w:rPr>
        <w:t>static</w:t>
      </w:r>
      <w:r w:rsidR="00B12C80">
        <w:t xml:space="preserve"> </w:t>
      </w:r>
      <w:r w:rsidR="00B12C80">
        <w:rPr>
          <w:color w:val="2B91AF"/>
        </w:rPr>
        <w:t>Window</w:t>
      </w:r>
      <w:r w:rsidR="00B12C80">
        <w:t xml:space="preserve"> instance;</w:t>
      </w:r>
      <w:r w:rsidR="00B12C80">
        <w:br/>
      </w:r>
      <w:r w:rsidR="00721BB7" w:rsidRPr="00DB625D">
        <w:rPr>
          <w:b/>
          <w:color w:val="FF0000"/>
        </w:rPr>
        <w:t>+</w:t>
      </w:r>
      <w:r w:rsidR="00B12C80">
        <w:t xml:space="preserve">  </w:t>
      </w:r>
      <w:r w:rsidR="00B12C80">
        <w:rPr>
          <w:color w:val="0000FF"/>
        </w:rPr>
        <w:t>return</w:t>
      </w:r>
      <w:r w:rsidR="00CC3B26">
        <w:t xml:space="preserve"> instance;</w:t>
      </w:r>
      <w:r w:rsidR="00CC3B26">
        <w:br/>
      </w:r>
      <w:r w:rsidR="00721BB7" w:rsidRPr="00DB625D">
        <w:rPr>
          <w:b/>
          <w:color w:val="FF0000"/>
        </w:rPr>
        <w:t>+</w:t>
      </w:r>
      <w:r w:rsidR="00CC3B26">
        <w:t>}</w:t>
      </w:r>
      <w:r w:rsidR="00721BB7">
        <w:br/>
      </w:r>
      <w:r w:rsidR="00721BB7" w:rsidRPr="00DB625D">
        <w:rPr>
          <w:b/>
          <w:color w:val="FF0000"/>
        </w:rPr>
        <w:lastRenderedPageBreak/>
        <w:t>+</w:t>
      </w:r>
      <w:r w:rsidR="00721BB7">
        <w:rPr>
          <w:b/>
          <w:color w:val="FF0000"/>
        </w:rPr>
        <w:br/>
        <w:t xml:space="preserve"> </w:t>
      </w:r>
      <w:r w:rsidR="00721BB7">
        <w:t xml:space="preserve">} </w:t>
      </w:r>
      <w:r w:rsidR="00721BB7">
        <w:rPr>
          <w:color w:val="008000"/>
        </w:rPr>
        <w:t>// namespace GLFWEW</w:t>
      </w:r>
    </w:p>
    <w:p w:rsidR="00CC3B26" w:rsidRDefault="00CC3B26" w:rsidP="00CC3B26">
      <w:r>
        <w:t>Window</w:t>
      </w:r>
      <w:r>
        <w:t>を</w:t>
      </w:r>
      <w:r>
        <w:rPr>
          <w:rFonts w:hint="eastAsia"/>
        </w:rPr>
        <w:t>static</w:t>
      </w:r>
      <w:r>
        <w:rPr>
          <w:rFonts w:hint="eastAsia"/>
        </w:rPr>
        <w:t>変数としてひとつだけ定義し、その参照を返しています。</w:t>
      </w:r>
      <w:r>
        <w:br/>
      </w:r>
      <w:r>
        <w:rPr>
          <w:rFonts w:hint="eastAsia"/>
        </w:rPr>
        <w:t>C++</w:t>
      </w:r>
      <w:r>
        <w:rPr>
          <w:rFonts w:hint="eastAsia"/>
        </w:rPr>
        <w:t>におけるシングルトンは、基本的にはこのように実装されます。</w:t>
      </w:r>
    </w:p>
    <w:p w:rsidR="00362379" w:rsidRDefault="00362379" w:rsidP="004B76A6">
      <w:pPr>
        <w:pStyle w:val="2"/>
      </w:pPr>
      <w:r>
        <w:rPr>
          <w:rFonts w:hint="eastAsia"/>
        </w:rPr>
        <w:t>コンストラクタ</w:t>
      </w:r>
    </w:p>
    <w:p w:rsidR="00362379" w:rsidRPr="00CC3B26" w:rsidRDefault="00362379" w:rsidP="00CC3B26">
      <w:r>
        <w:t>次はコンストラクタです。</w:t>
      </w:r>
      <w:r>
        <w:rPr>
          <w:rFonts w:hint="eastAsia"/>
        </w:rPr>
        <w:t>Instance</w:t>
      </w:r>
      <w:r>
        <w:rPr>
          <w:rFonts w:hint="eastAsia"/>
        </w:rPr>
        <w:t>関数定義の下に、次のコードを追加してください。</w:t>
      </w:r>
    </w:p>
    <w:p w:rsidR="00362379" w:rsidRDefault="00721BB7" w:rsidP="00362379">
      <w:pPr>
        <w:pStyle w:val="ac"/>
      </w:pPr>
      <w:r>
        <w:rPr>
          <w:b/>
          <w:color w:val="FF0000"/>
        </w:rPr>
        <w:t xml:space="preserve"> </w:t>
      </w:r>
      <w:r>
        <w:rPr>
          <w:color w:val="2B91AF"/>
        </w:rPr>
        <w:t>Window</w:t>
      </w:r>
      <w:r>
        <w:t xml:space="preserve">&amp; </w:t>
      </w:r>
      <w:r>
        <w:rPr>
          <w:color w:val="2B91AF"/>
        </w:rPr>
        <w:t>Window</w:t>
      </w:r>
      <w:r>
        <w:t>::Instance()</w:t>
      </w:r>
      <w:r>
        <w:br/>
      </w:r>
      <w:r>
        <w:rPr>
          <w:b/>
          <w:color w:val="FF0000"/>
        </w:rPr>
        <w:t xml:space="preserve"> </w:t>
      </w:r>
      <w:r>
        <w:t>{</w:t>
      </w:r>
      <w:r>
        <w:br/>
      </w:r>
      <w:r>
        <w:rPr>
          <w:b/>
          <w:color w:val="FF0000"/>
        </w:rPr>
        <w:t xml:space="preserve"> </w:t>
      </w:r>
      <w:r>
        <w:t xml:space="preserve">  </w:t>
      </w:r>
      <w:r>
        <w:rPr>
          <w:color w:val="0000FF"/>
        </w:rPr>
        <w:t>static</w:t>
      </w:r>
      <w:r>
        <w:t xml:space="preserve"> </w:t>
      </w:r>
      <w:r>
        <w:rPr>
          <w:color w:val="2B91AF"/>
        </w:rPr>
        <w:t>Window</w:t>
      </w:r>
      <w:r>
        <w:t xml:space="preserve"> instance;</w:t>
      </w:r>
      <w:r>
        <w:br/>
      </w:r>
      <w:r>
        <w:rPr>
          <w:b/>
          <w:color w:val="FF0000"/>
        </w:rPr>
        <w:t xml:space="preserve"> </w:t>
      </w:r>
      <w:r>
        <w:t xml:space="preserve">  </w:t>
      </w:r>
      <w:r>
        <w:rPr>
          <w:color w:val="0000FF"/>
        </w:rPr>
        <w:t>return</w:t>
      </w:r>
      <w:r>
        <w:t xml:space="preserve"> instance;</w:t>
      </w:r>
      <w:r>
        <w:br/>
      </w:r>
      <w:r>
        <w:rPr>
          <w:b/>
          <w:color w:val="FF0000"/>
        </w:rPr>
        <w:t xml:space="preserve"> </w:t>
      </w:r>
      <w:r>
        <w:t>}</w:t>
      </w:r>
      <w:r>
        <w:br/>
      </w:r>
      <w:r>
        <w:br/>
      </w:r>
      <w:r w:rsidRPr="00DB625D">
        <w:rPr>
          <w:b/>
          <w:color w:val="FF0000"/>
        </w:rPr>
        <w:t>+</w:t>
      </w:r>
      <w:r w:rsidR="00B12C80">
        <w:rPr>
          <w:color w:val="008000"/>
        </w:rPr>
        <w:t>/**</w:t>
      </w:r>
      <w:r w:rsidR="00B12C80">
        <w:br/>
      </w:r>
      <w:r w:rsidRPr="00DB625D">
        <w:rPr>
          <w:b/>
          <w:color w:val="FF0000"/>
        </w:rPr>
        <w:t>+</w:t>
      </w:r>
      <w:r w:rsidR="00B12C80">
        <w:rPr>
          <w:color w:val="008000"/>
        </w:rPr>
        <w:t xml:space="preserve">* </w:t>
      </w:r>
      <w:r w:rsidR="00B12C80">
        <w:rPr>
          <w:rFonts w:hint="eastAsia"/>
          <w:color w:val="008000"/>
        </w:rPr>
        <w:t>コンストラクタ</w:t>
      </w:r>
      <w:r w:rsidR="00B12C80">
        <w:rPr>
          <w:color w:val="008000"/>
        </w:rPr>
        <w:t>.</w:t>
      </w:r>
      <w:r w:rsidR="00B12C80">
        <w:br/>
      </w:r>
      <w:r w:rsidRPr="00DB625D">
        <w:rPr>
          <w:b/>
          <w:color w:val="FF0000"/>
        </w:rPr>
        <w:t>+</w:t>
      </w:r>
      <w:r w:rsidR="00B12C80">
        <w:rPr>
          <w:color w:val="008000"/>
        </w:rPr>
        <w:t>*/</w:t>
      </w:r>
      <w:r w:rsidR="00B12C80">
        <w:br/>
      </w:r>
      <w:r w:rsidRPr="00DB625D">
        <w:rPr>
          <w:b/>
          <w:color w:val="FF0000"/>
        </w:rPr>
        <w:t>+</w:t>
      </w:r>
      <w:r w:rsidR="00B12C80">
        <w:rPr>
          <w:color w:val="2B91AF"/>
        </w:rPr>
        <w:t>Window</w:t>
      </w:r>
      <w:r w:rsidR="00B12C80">
        <w:t>::Window()</w:t>
      </w:r>
      <w:r w:rsidR="00362379">
        <w:br/>
      </w:r>
      <w:r w:rsidRPr="00DB625D">
        <w:rPr>
          <w:b/>
          <w:color w:val="FF0000"/>
        </w:rPr>
        <w:t>+</w:t>
      </w:r>
      <w:r w:rsidR="00362379">
        <w:t>{</w:t>
      </w:r>
      <w:r w:rsidR="00362379">
        <w:br/>
      </w:r>
      <w:r w:rsidRPr="00DB625D">
        <w:rPr>
          <w:b/>
          <w:color w:val="FF0000"/>
        </w:rPr>
        <w:t>+</w:t>
      </w:r>
      <w:r w:rsidR="00362379">
        <w:t>}</w:t>
      </w:r>
      <w:r>
        <w:br/>
      </w:r>
      <w:r w:rsidRPr="00DB625D">
        <w:rPr>
          <w:b/>
          <w:color w:val="FF0000"/>
        </w:rPr>
        <w:t>+</w:t>
      </w:r>
      <w:r>
        <w:rPr>
          <w:b/>
          <w:color w:val="FF0000"/>
        </w:rPr>
        <w:br/>
        <w:t xml:space="preserve"> </w:t>
      </w:r>
      <w:r>
        <w:t xml:space="preserve">} </w:t>
      </w:r>
      <w:r>
        <w:rPr>
          <w:color w:val="008000"/>
        </w:rPr>
        <w:t>// namespace GLFWEW</w:t>
      </w:r>
    </w:p>
    <w:p w:rsidR="00362379" w:rsidRDefault="0090177A" w:rsidP="00362379">
      <w:r>
        <w:rPr>
          <w:rFonts w:hint="eastAsia"/>
        </w:rPr>
        <w:t>コンストラクタでは特に何もしません</w:t>
      </w:r>
      <w:r w:rsidR="00362379">
        <w:rPr>
          <w:rFonts w:hint="eastAsia"/>
        </w:rPr>
        <w:t>。</w:t>
      </w:r>
    </w:p>
    <w:p w:rsidR="00362379" w:rsidRDefault="00362379" w:rsidP="004B76A6">
      <w:pPr>
        <w:pStyle w:val="2"/>
      </w:pPr>
      <w:r>
        <w:t>デストラクタ</w:t>
      </w:r>
    </w:p>
    <w:p w:rsidR="00362379" w:rsidRPr="00362379" w:rsidRDefault="00362379" w:rsidP="00362379">
      <w:r>
        <w:t>続いて、デストラクタを実装します。</w:t>
      </w:r>
    </w:p>
    <w:p w:rsidR="00B12C80" w:rsidRDefault="007B11DF" w:rsidP="007B2ADD">
      <w:pPr>
        <w:pStyle w:val="ac"/>
      </w:pPr>
      <w:r>
        <w:rPr>
          <w:b/>
          <w:color w:val="FF0000"/>
        </w:rPr>
        <w:t xml:space="preserve"> </w:t>
      </w:r>
      <w:r>
        <w:rPr>
          <w:color w:val="2B91AF"/>
        </w:rPr>
        <w:t>Window</w:t>
      </w:r>
      <w:r>
        <w:t>::Window()</w:t>
      </w:r>
      <w:r>
        <w:br/>
      </w:r>
      <w:r>
        <w:rPr>
          <w:b/>
          <w:color w:val="FF0000"/>
        </w:rPr>
        <w:t xml:space="preserve"> </w:t>
      </w:r>
      <w:r>
        <w:t>{</w:t>
      </w:r>
      <w:r>
        <w:br/>
      </w:r>
      <w:r>
        <w:rPr>
          <w:b/>
          <w:color w:val="FF0000"/>
        </w:rPr>
        <w:t xml:space="preserve"> </w:t>
      </w:r>
      <w:r>
        <w:t>}</w:t>
      </w:r>
      <w:r>
        <w:br/>
      </w:r>
      <w:r>
        <w:br/>
      </w:r>
      <w:r w:rsidRPr="00DB625D">
        <w:rPr>
          <w:b/>
          <w:color w:val="FF0000"/>
        </w:rPr>
        <w:t>+</w:t>
      </w:r>
      <w:r w:rsidR="00B12C80">
        <w:rPr>
          <w:color w:val="008000"/>
        </w:rPr>
        <w:t>/**</w:t>
      </w:r>
      <w:r w:rsidR="00B12C80">
        <w:br/>
      </w:r>
      <w:r w:rsidRPr="00DB625D">
        <w:rPr>
          <w:b/>
          <w:color w:val="FF0000"/>
        </w:rPr>
        <w:t>+</w:t>
      </w:r>
      <w:r w:rsidR="00B12C80">
        <w:rPr>
          <w:color w:val="008000"/>
        </w:rPr>
        <w:t xml:space="preserve">* </w:t>
      </w:r>
      <w:r w:rsidR="00B12C80">
        <w:rPr>
          <w:rFonts w:hint="eastAsia"/>
          <w:color w:val="008000"/>
        </w:rPr>
        <w:t>デストラクタ</w:t>
      </w:r>
      <w:r w:rsidR="00B12C80">
        <w:rPr>
          <w:color w:val="008000"/>
        </w:rPr>
        <w:t>.</w:t>
      </w:r>
      <w:r w:rsidR="00B12C80">
        <w:br/>
      </w:r>
      <w:r w:rsidRPr="00DB625D">
        <w:rPr>
          <w:b/>
          <w:color w:val="FF0000"/>
        </w:rPr>
        <w:t>+</w:t>
      </w:r>
      <w:r w:rsidR="00B12C80">
        <w:rPr>
          <w:color w:val="008000"/>
        </w:rPr>
        <w:t>*/</w:t>
      </w:r>
      <w:r w:rsidR="00B12C80">
        <w:br/>
      </w:r>
      <w:r w:rsidRPr="00DB625D">
        <w:rPr>
          <w:b/>
          <w:color w:val="FF0000"/>
        </w:rPr>
        <w:t>+</w:t>
      </w:r>
      <w:r w:rsidR="00B12C80">
        <w:rPr>
          <w:color w:val="2B91AF"/>
        </w:rPr>
        <w:t>Window</w:t>
      </w:r>
      <w:r w:rsidR="00B12C80">
        <w:t>::~Window()</w:t>
      </w:r>
      <w:r w:rsidR="00B12C80">
        <w:br/>
      </w:r>
      <w:r w:rsidRPr="00DB625D">
        <w:rPr>
          <w:b/>
          <w:color w:val="FF0000"/>
        </w:rPr>
        <w:t>+</w:t>
      </w:r>
      <w:r w:rsidR="00B12C80">
        <w:t>{</w:t>
      </w:r>
      <w:r w:rsidR="00B12C80">
        <w:br/>
      </w:r>
      <w:r w:rsidRPr="00DB625D">
        <w:rPr>
          <w:b/>
          <w:color w:val="FF0000"/>
        </w:rPr>
        <w:t>+</w:t>
      </w:r>
      <w:r w:rsidR="00B12C80">
        <w:t xml:space="preserve">  </w:t>
      </w:r>
      <w:r w:rsidR="00B12C80">
        <w:rPr>
          <w:color w:val="0000FF"/>
        </w:rPr>
        <w:t>if</w:t>
      </w:r>
      <w:r w:rsidR="00B12C80">
        <w:t xml:space="preserve"> (isGLFWInitialized) {</w:t>
      </w:r>
      <w:r w:rsidR="00B12C80">
        <w:br/>
      </w:r>
      <w:r w:rsidRPr="00DB625D">
        <w:rPr>
          <w:b/>
          <w:color w:val="FF0000"/>
        </w:rPr>
        <w:t>+</w:t>
      </w:r>
      <w:r w:rsidR="00B12C80">
        <w:t xml:space="preserve">    glfwTerminate();</w:t>
      </w:r>
      <w:r w:rsidR="00B12C80">
        <w:br/>
      </w:r>
      <w:r w:rsidRPr="00DB625D">
        <w:rPr>
          <w:b/>
          <w:color w:val="FF0000"/>
        </w:rPr>
        <w:t>+</w:t>
      </w:r>
      <w:r w:rsidR="00B12C80">
        <w:t xml:space="preserve">  }</w:t>
      </w:r>
      <w:r w:rsidR="00B12C80">
        <w:br/>
      </w:r>
      <w:r w:rsidRPr="00DB625D">
        <w:rPr>
          <w:b/>
          <w:color w:val="FF0000"/>
        </w:rPr>
        <w:t>+</w:t>
      </w:r>
      <w:r w:rsidR="00B12C80">
        <w:t>}</w:t>
      </w:r>
      <w:r>
        <w:br/>
      </w:r>
      <w:r w:rsidRPr="00DB625D">
        <w:rPr>
          <w:b/>
          <w:color w:val="FF0000"/>
        </w:rPr>
        <w:t>+</w:t>
      </w:r>
      <w:r>
        <w:rPr>
          <w:b/>
          <w:color w:val="FF0000"/>
        </w:rPr>
        <w:br/>
        <w:t xml:space="preserve"> </w:t>
      </w:r>
      <w:r>
        <w:t xml:space="preserve">} </w:t>
      </w:r>
      <w:r>
        <w:rPr>
          <w:color w:val="008000"/>
        </w:rPr>
        <w:t>// namespace GLFWEW</w:t>
      </w:r>
    </w:p>
    <w:p w:rsidR="00964DCD" w:rsidRDefault="005D6D96" w:rsidP="007F4AE5">
      <w:r>
        <w:t>GLFW</w:t>
      </w:r>
      <w:r>
        <w:t>が初期化されていた場合のみ、</w:t>
      </w:r>
      <w:r>
        <w:rPr>
          <w:rFonts w:hint="eastAsia"/>
        </w:rPr>
        <w:t>glfwTerminate</w:t>
      </w:r>
      <w:r>
        <w:rPr>
          <w:rFonts w:hint="eastAsia"/>
        </w:rPr>
        <w:t>関数を呼び出すようになっています。</w:t>
      </w:r>
      <w:r w:rsidR="004E007F">
        <w:br/>
      </w:r>
      <w:r w:rsidR="004E007F">
        <w:t>現在のコードでは何度も</w:t>
      </w:r>
      <w:r w:rsidR="004E007F">
        <w:rPr>
          <w:rFonts w:hint="eastAsia"/>
        </w:rPr>
        <w:t>glfwTe</w:t>
      </w:r>
      <w:r w:rsidR="004E007F">
        <w:t>rminate</w:t>
      </w:r>
      <w:r w:rsidR="004E007F">
        <w:t>関数を呼び出していますが、このように、デストラクタに終了責任を持たせておけば、それ以外の場所には書かないで済ませることができます</w:t>
      </w:r>
      <w:r w:rsidR="004E007F">
        <w:rPr>
          <w:rFonts w:hint="eastAsia"/>
        </w:rPr>
        <w:t>。</w:t>
      </w:r>
      <w:r w:rsidR="007376C3">
        <w:rPr>
          <w:rFonts w:hint="eastAsia"/>
        </w:rPr>
        <w:t>書き忘れることがなくなるので、バグを起こしにくく</w:t>
      </w:r>
      <w:r w:rsidR="004B76A6">
        <w:rPr>
          <w:rFonts w:hint="eastAsia"/>
        </w:rPr>
        <w:t>なる</w:t>
      </w:r>
      <w:r w:rsidR="007376C3">
        <w:rPr>
          <w:rFonts w:hint="eastAsia"/>
        </w:rPr>
        <w:t>わけです。</w:t>
      </w:r>
    </w:p>
    <w:p w:rsidR="00964DCD" w:rsidRDefault="00964DCD" w:rsidP="004B76A6">
      <w:pPr>
        <w:pStyle w:val="2"/>
      </w:pPr>
      <w:r>
        <w:br w:type="page"/>
      </w:r>
      <w:r w:rsidR="002617BC">
        <w:lastRenderedPageBreak/>
        <w:t>Init</w:t>
      </w:r>
      <w:r>
        <w:t>関数</w:t>
      </w:r>
    </w:p>
    <w:p w:rsidR="00964DCD" w:rsidRPr="00964DCD" w:rsidRDefault="00964DCD" w:rsidP="00964DCD">
      <w:r>
        <w:rPr>
          <w:rFonts w:hint="eastAsia"/>
        </w:rPr>
        <w:t>初期化関数の内容は、基本的には</w:t>
      </w:r>
      <w:r>
        <w:rPr>
          <w:rFonts w:hint="eastAsia"/>
        </w:rPr>
        <w:t>Main.cpp</w:t>
      </w:r>
      <w:r w:rsidR="008C0FA4">
        <w:rPr>
          <w:rFonts w:hint="eastAsia"/>
        </w:rPr>
        <w:t>で</w:t>
      </w:r>
      <w:r>
        <w:rPr>
          <w:rFonts w:hint="eastAsia"/>
        </w:rPr>
        <w:t>実装した</w:t>
      </w:r>
      <w:r w:rsidR="00F50F6E">
        <w:rPr>
          <w:rFonts w:hint="eastAsia"/>
        </w:rPr>
        <w:t>初期化</w:t>
      </w:r>
      <w:r>
        <w:rPr>
          <w:rFonts w:hint="eastAsia"/>
        </w:rPr>
        <w:t>コードのコピー</w:t>
      </w:r>
      <w:r w:rsidR="00F50F6E">
        <w:rPr>
          <w:rFonts w:hint="eastAsia"/>
        </w:rPr>
        <w:t>です。</w:t>
      </w:r>
      <w:r w:rsidR="00F50F6E">
        <w:br/>
      </w:r>
      <w:r w:rsidR="00F50F6E">
        <w:t>そこに、</w:t>
      </w:r>
      <w:r w:rsidR="00DA08D4">
        <w:t>誤って</w:t>
      </w:r>
      <w:r w:rsidR="003C73BA">
        <w:t>複数回の</w:t>
      </w:r>
      <w:r w:rsidR="003C73BA">
        <w:rPr>
          <w:rFonts w:hint="eastAsia"/>
        </w:rPr>
        <w:t>初期化が行われないよう</w:t>
      </w:r>
      <w:r w:rsidR="00B113F9">
        <w:rPr>
          <w:rFonts w:hint="eastAsia"/>
        </w:rPr>
        <w:t>にする処理</w:t>
      </w:r>
      <w:r w:rsidR="00F50F6E">
        <w:rPr>
          <w:rFonts w:hint="eastAsia"/>
        </w:rPr>
        <w:t>を追加しています。</w:t>
      </w:r>
    </w:p>
    <w:p w:rsidR="004E007F" w:rsidRPr="00D97BA0" w:rsidRDefault="004B76A6" w:rsidP="00D97BA0">
      <w:pPr>
        <w:pStyle w:val="ac"/>
      </w:pPr>
      <w:r>
        <w:rPr>
          <w:b/>
          <w:color w:val="FF0000"/>
        </w:rPr>
        <w:t xml:space="preserve"> </w:t>
      </w:r>
      <w:r>
        <w:rPr>
          <w:color w:val="2B91AF"/>
        </w:rPr>
        <w:t>Window</w:t>
      </w:r>
      <w:r>
        <w:t>::~Window()</w:t>
      </w:r>
      <w:r>
        <w:br/>
      </w:r>
      <w:r>
        <w:rPr>
          <w:b/>
          <w:color w:val="FF0000"/>
        </w:rPr>
        <w:t xml:space="preserve"> </w:t>
      </w:r>
      <w:r>
        <w:t>{</w:t>
      </w:r>
      <w:r>
        <w:br/>
      </w:r>
      <w:r>
        <w:rPr>
          <w:b/>
          <w:color w:val="FF0000"/>
        </w:rPr>
        <w:t xml:space="preserve"> </w:t>
      </w:r>
      <w:r>
        <w:t xml:space="preserve">  </w:t>
      </w:r>
      <w:r>
        <w:rPr>
          <w:color w:val="0000FF"/>
        </w:rPr>
        <w:t>if</w:t>
      </w:r>
      <w:r>
        <w:t xml:space="preserve"> (isGLFWInitialized) {</w:t>
      </w:r>
      <w:r>
        <w:br/>
      </w:r>
      <w:r>
        <w:rPr>
          <w:b/>
          <w:color w:val="FF0000"/>
        </w:rPr>
        <w:t xml:space="preserve"> </w:t>
      </w:r>
      <w:r>
        <w:t xml:space="preserve">    glfwTerminate();</w:t>
      </w:r>
      <w:r>
        <w:br/>
      </w:r>
      <w:r>
        <w:rPr>
          <w:b/>
          <w:color w:val="FF0000"/>
        </w:rPr>
        <w:t xml:space="preserve"> </w:t>
      </w:r>
      <w:r>
        <w:t xml:space="preserve">  }</w:t>
      </w:r>
      <w:r>
        <w:br/>
        <w:t xml:space="preserve"> }</w:t>
      </w:r>
      <w:r>
        <w:br/>
      </w:r>
      <w:r>
        <w:br/>
      </w:r>
      <w:r w:rsidRPr="00DB625D">
        <w:rPr>
          <w:b/>
          <w:color w:val="FF0000"/>
        </w:rPr>
        <w:t>+</w:t>
      </w:r>
      <w:r w:rsidR="004E007F">
        <w:rPr>
          <w:color w:val="008000"/>
        </w:rPr>
        <w:t>/**</w:t>
      </w:r>
      <w:r w:rsidR="004E007F">
        <w:br/>
      </w:r>
      <w:r w:rsidRPr="00DB625D">
        <w:rPr>
          <w:b/>
          <w:color w:val="FF0000"/>
        </w:rPr>
        <w:t>+</w:t>
      </w:r>
      <w:r w:rsidR="004E007F">
        <w:rPr>
          <w:color w:val="008000"/>
        </w:rPr>
        <w:t>* GLFW/GLEW</w:t>
      </w:r>
      <w:r w:rsidR="004E007F">
        <w:rPr>
          <w:rFonts w:hint="eastAsia"/>
          <w:color w:val="008000"/>
        </w:rPr>
        <w:t>の初期化</w:t>
      </w:r>
      <w:r w:rsidR="004E007F">
        <w:rPr>
          <w:color w:val="008000"/>
        </w:rPr>
        <w:t>.</w:t>
      </w:r>
      <w:r w:rsidR="004E007F">
        <w:br/>
      </w:r>
      <w:r w:rsidRPr="00DB625D">
        <w:rPr>
          <w:b/>
          <w:color w:val="FF0000"/>
        </w:rPr>
        <w:t>+</w:t>
      </w:r>
      <w:r w:rsidR="004E007F">
        <w:rPr>
          <w:color w:val="008000"/>
        </w:rPr>
        <w:t>*</w:t>
      </w:r>
      <w:r w:rsidR="004E007F">
        <w:br/>
      </w:r>
      <w:r w:rsidRPr="00DB625D">
        <w:rPr>
          <w:b/>
          <w:color w:val="FF0000"/>
        </w:rPr>
        <w:t>+</w:t>
      </w:r>
      <w:r w:rsidR="004E007F">
        <w:rPr>
          <w:color w:val="008000"/>
        </w:rPr>
        <w:t xml:space="preserve">* @param w </w:t>
      </w:r>
      <w:r w:rsidR="004E007F">
        <w:rPr>
          <w:rFonts w:hint="eastAsia"/>
          <w:color w:val="008000"/>
        </w:rPr>
        <w:t>ウィンドウの描画範囲の幅</w:t>
      </w:r>
      <w:r w:rsidR="004E007F">
        <w:rPr>
          <w:color w:val="008000"/>
        </w:rPr>
        <w:t>(</w:t>
      </w:r>
      <w:r w:rsidR="004E007F">
        <w:rPr>
          <w:rFonts w:hint="eastAsia"/>
          <w:color w:val="008000"/>
        </w:rPr>
        <w:t>ピクセル</w:t>
      </w:r>
      <w:r w:rsidR="004E007F">
        <w:rPr>
          <w:color w:val="008000"/>
        </w:rPr>
        <w:t>).</w:t>
      </w:r>
      <w:r w:rsidR="004E007F">
        <w:br/>
      </w:r>
      <w:r w:rsidRPr="00DB625D">
        <w:rPr>
          <w:b/>
          <w:color w:val="FF0000"/>
        </w:rPr>
        <w:t>+</w:t>
      </w:r>
      <w:r w:rsidR="004E007F">
        <w:rPr>
          <w:color w:val="008000"/>
        </w:rPr>
        <w:t xml:space="preserve">* @param h </w:t>
      </w:r>
      <w:r w:rsidR="004E007F">
        <w:rPr>
          <w:rFonts w:hint="eastAsia"/>
          <w:color w:val="008000"/>
        </w:rPr>
        <w:t>ウィンドウの描画範囲の高さ</w:t>
      </w:r>
      <w:r w:rsidR="004E007F">
        <w:rPr>
          <w:color w:val="008000"/>
        </w:rPr>
        <w:t>(</w:t>
      </w:r>
      <w:r w:rsidR="004E007F">
        <w:rPr>
          <w:rFonts w:hint="eastAsia"/>
          <w:color w:val="008000"/>
        </w:rPr>
        <w:t>ピクセル</w:t>
      </w:r>
      <w:r w:rsidR="004E007F">
        <w:rPr>
          <w:color w:val="008000"/>
        </w:rPr>
        <w:t>).</w:t>
      </w:r>
      <w:r w:rsidR="004E007F">
        <w:br/>
      </w:r>
      <w:r w:rsidRPr="00DB625D">
        <w:rPr>
          <w:b/>
          <w:color w:val="FF0000"/>
        </w:rPr>
        <w:t>+</w:t>
      </w:r>
      <w:r w:rsidR="004E007F">
        <w:rPr>
          <w:color w:val="008000"/>
        </w:rPr>
        <w:t xml:space="preserve">* @param title </w:t>
      </w:r>
      <w:r w:rsidR="004E007F">
        <w:rPr>
          <w:rFonts w:hint="eastAsia"/>
          <w:color w:val="008000"/>
        </w:rPr>
        <w:t>ウィンドウタイトル</w:t>
      </w:r>
      <w:r w:rsidR="004E007F">
        <w:rPr>
          <w:color w:val="008000"/>
        </w:rPr>
        <w:t>(UTF-8</w:t>
      </w:r>
      <w:r w:rsidR="004E007F">
        <w:rPr>
          <w:rFonts w:hint="eastAsia"/>
          <w:color w:val="008000"/>
        </w:rPr>
        <w:t>の</w:t>
      </w:r>
      <w:r w:rsidR="004E007F">
        <w:rPr>
          <w:color w:val="008000"/>
        </w:rPr>
        <w:t>0</w:t>
      </w:r>
      <w:r w:rsidR="004E007F">
        <w:rPr>
          <w:rFonts w:hint="eastAsia"/>
          <w:color w:val="008000"/>
        </w:rPr>
        <w:t>終端文字列</w:t>
      </w:r>
      <w:r w:rsidR="004E007F">
        <w:rPr>
          <w:color w:val="008000"/>
        </w:rPr>
        <w:t>).</w:t>
      </w:r>
      <w:r w:rsidR="004E007F">
        <w:br/>
      </w:r>
      <w:r w:rsidRPr="00DB625D">
        <w:rPr>
          <w:b/>
          <w:color w:val="FF0000"/>
        </w:rPr>
        <w:t>+</w:t>
      </w:r>
      <w:r w:rsidR="004E007F">
        <w:rPr>
          <w:color w:val="008000"/>
        </w:rPr>
        <w:t>*</w:t>
      </w:r>
      <w:r w:rsidR="004E007F">
        <w:br/>
      </w:r>
      <w:r w:rsidRPr="00DB625D">
        <w:rPr>
          <w:b/>
          <w:color w:val="FF0000"/>
        </w:rPr>
        <w:t>+</w:t>
      </w:r>
      <w:r w:rsidR="004E007F">
        <w:rPr>
          <w:color w:val="008000"/>
        </w:rPr>
        <w:t xml:space="preserve">* @retval true </w:t>
      </w:r>
      <w:r w:rsidR="004E007F">
        <w:rPr>
          <w:rFonts w:hint="eastAsia"/>
          <w:color w:val="008000"/>
        </w:rPr>
        <w:t>初期化成功</w:t>
      </w:r>
      <w:r w:rsidR="004E007F">
        <w:rPr>
          <w:color w:val="008000"/>
        </w:rPr>
        <w:t>.</w:t>
      </w:r>
      <w:r w:rsidR="004E007F">
        <w:br/>
      </w:r>
      <w:r w:rsidRPr="00DB625D">
        <w:rPr>
          <w:b/>
          <w:color w:val="FF0000"/>
        </w:rPr>
        <w:t>+</w:t>
      </w:r>
      <w:r w:rsidR="004E007F">
        <w:rPr>
          <w:color w:val="008000"/>
        </w:rPr>
        <w:t xml:space="preserve">* @retval false </w:t>
      </w:r>
      <w:r w:rsidR="004E007F">
        <w:rPr>
          <w:rFonts w:hint="eastAsia"/>
          <w:color w:val="008000"/>
        </w:rPr>
        <w:t>初期化失敗</w:t>
      </w:r>
      <w:r w:rsidR="004E007F">
        <w:rPr>
          <w:color w:val="008000"/>
        </w:rPr>
        <w:t>.</w:t>
      </w:r>
      <w:r w:rsidR="004E007F">
        <w:br/>
      </w:r>
      <w:r w:rsidRPr="00DB625D">
        <w:rPr>
          <w:b/>
          <w:color w:val="FF0000"/>
        </w:rPr>
        <w:t>+</w:t>
      </w:r>
      <w:r w:rsidR="004E007F">
        <w:rPr>
          <w:color w:val="008000"/>
        </w:rPr>
        <w:t>*/</w:t>
      </w:r>
      <w:r w:rsidR="004E007F">
        <w:br/>
      </w:r>
      <w:r w:rsidRPr="00DB625D">
        <w:rPr>
          <w:b/>
          <w:color w:val="FF0000"/>
        </w:rPr>
        <w:t>+</w:t>
      </w:r>
      <w:r w:rsidR="004E007F">
        <w:rPr>
          <w:color w:val="0000FF"/>
        </w:rPr>
        <w:t>bool</w:t>
      </w:r>
      <w:r w:rsidR="004E007F">
        <w:t xml:space="preserve"> </w:t>
      </w:r>
      <w:r w:rsidR="004E007F">
        <w:rPr>
          <w:color w:val="2B91AF"/>
        </w:rPr>
        <w:t>Window</w:t>
      </w:r>
      <w:r w:rsidR="004E007F">
        <w:t>::Init(</w:t>
      </w:r>
      <w:r w:rsidR="004E007F">
        <w:rPr>
          <w:color w:val="0000FF"/>
        </w:rPr>
        <w:t>int</w:t>
      </w:r>
      <w:r w:rsidR="004E007F">
        <w:t xml:space="preserve"> </w:t>
      </w:r>
      <w:r w:rsidR="004E007F">
        <w:rPr>
          <w:color w:val="808080"/>
        </w:rPr>
        <w:t>w</w:t>
      </w:r>
      <w:r w:rsidR="004E007F">
        <w:t xml:space="preserve">, </w:t>
      </w:r>
      <w:r w:rsidR="004E007F">
        <w:rPr>
          <w:color w:val="0000FF"/>
        </w:rPr>
        <w:t>int</w:t>
      </w:r>
      <w:r w:rsidR="004E007F">
        <w:t xml:space="preserve"> </w:t>
      </w:r>
      <w:r w:rsidR="004E007F">
        <w:rPr>
          <w:color w:val="808080"/>
        </w:rPr>
        <w:t>h</w:t>
      </w:r>
      <w:r w:rsidR="004E007F">
        <w:t xml:space="preserve">, </w:t>
      </w:r>
      <w:r w:rsidR="004E007F">
        <w:rPr>
          <w:color w:val="0000FF"/>
        </w:rPr>
        <w:t>const</w:t>
      </w:r>
      <w:r w:rsidR="004E007F">
        <w:t xml:space="preserve"> </w:t>
      </w:r>
      <w:r w:rsidR="004E007F">
        <w:rPr>
          <w:color w:val="0000FF"/>
        </w:rPr>
        <w:t>char</w:t>
      </w:r>
      <w:r w:rsidR="004E007F">
        <w:t xml:space="preserve">* </w:t>
      </w:r>
      <w:r w:rsidR="004E007F">
        <w:rPr>
          <w:color w:val="808080"/>
        </w:rPr>
        <w:t>title</w:t>
      </w:r>
      <w:r w:rsidR="004E007F">
        <w:t>)</w:t>
      </w:r>
      <w:r w:rsidR="004E007F">
        <w:br/>
      </w:r>
      <w:r w:rsidRPr="00DB625D">
        <w:rPr>
          <w:b/>
          <w:color w:val="FF0000"/>
        </w:rPr>
        <w:t>+</w:t>
      </w:r>
      <w:r w:rsidR="004E007F">
        <w:t>{</w:t>
      </w:r>
      <w:r w:rsidR="004E007F">
        <w:br/>
      </w:r>
      <w:r w:rsidRPr="00DB625D">
        <w:rPr>
          <w:b/>
          <w:color w:val="FF0000"/>
        </w:rPr>
        <w:t>+</w:t>
      </w:r>
      <w:r w:rsidR="004E007F">
        <w:t xml:space="preserve">  </w:t>
      </w:r>
      <w:r w:rsidR="004E007F">
        <w:rPr>
          <w:color w:val="0000FF"/>
        </w:rPr>
        <w:t>if</w:t>
      </w:r>
      <w:r w:rsidR="004E007F">
        <w:t xml:space="preserve"> (isInitialized) {</w:t>
      </w:r>
      <w:r w:rsidR="004E007F">
        <w:br/>
      </w:r>
      <w:r w:rsidRPr="00DB625D">
        <w:rPr>
          <w:b/>
          <w:color w:val="FF0000"/>
        </w:rPr>
        <w:t>+</w:t>
      </w:r>
      <w:r w:rsidR="004E007F">
        <w:t xml:space="preserve">    std::cerr </w:t>
      </w:r>
      <w:r w:rsidR="004E007F">
        <w:rPr>
          <w:color w:val="008080"/>
        </w:rPr>
        <w:t>&lt;&lt;</w:t>
      </w:r>
      <w:r w:rsidR="004E007F">
        <w:t xml:space="preserve"> </w:t>
      </w:r>
      <w:r w:rsidR="004E007F">
        <w:rPr>
          <w:color w:val="A31515"/>
        </w:rPr>
        <w:t>"ERROR: GLFWEW</w:t>
      </w:r>
      <w:r w:rsidR="004E007F">
        <w:rPr>
          <w:rFonts w:hint="eastAsia"/>
          <w:color w:val="A31515"/>
        </w:rPr>
        <w:t>は既に初期化されています</w:t>
      </w:r>
      <w:r w:rsidR="004E007F">
        <w:rPr>
          <w:color w:val="A31515"/>
        </w:rPr>
        <w:t>."</w:t>
      </w:r>
      <w:r w:rsidR="004E007F">
        <w:t xml:space="preserve"> </w:t>
      </w:r>
      <w:r w:rsidR="004E007F">
        <w:rPr>
          <w:color w:val="008080"/>
        </w:rPr>
        <w:t>&lt;&lt;</w:t>
      </w:r>
      <w:r w:rsidR="004E007F">
        <w:t xml:space="preserve"> std::endl;</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t xml:space="preserve">  </w:t>
      </w:r>
      <w:r w:rsidR="004E007F">
        <w:rPr>
          <w:color w:val="0000FF"/>
        </w:rPr>
        <w:t>if</w:t>
      </w:r>
      <w:r w:rsidR="004E007F">
        <w:t xml:space="preserve"> (!isGLFWInitialized) {</w:t>
      </w:r>
      <w:r w:rsidR="004E007F">
        <w:br/>
      </w:r>
      <w:r w:rsidRPr="00DB625D">
        <w:rPr>
          <w:b/>
          <w:color w:val="FF0000"/>
        </w:rPr>
        <w:t>+</w:t>
      </w:r>
      <w:r w:rsidR="004E007F">
        <w:t xml:space="preserve">    glfwSetErrorCallback(ErrorCallback);</w:t>
      </w:r>
      <w:r w:rsidR="004E007F">
        <w:br/>
      </w:r>
      <w:r w:rsidRPr="00DB625D">
        <w:rPr>
          <w:b/>
          <w:color w:val="FF0000"/>
        </w:rPr>
        <w:t>+</w:t>
      </w:r>
      <w:r w:rsidR="004E007F">
        <w:t xml:space="preserve">    </w:t>
      </w:r>
      <w:r w:rsidR="004E007F">
        <w:rPr>
          <w:color w:val="0000FF"/>
        </w:rPr>
        <w:t>if</w:t>
      </w:r>
      <w:r w:rsidR="004E007F">
        <w:t xml:space="preserve"> (glfwInit() != </w:t>
      </w:r>
      <w:r w:rsidR="004E007F">
        <w:rPr>
          <w:color w:val="6F008A"/>
        </w:rPr>
        <w:t>GL_TRUE</w:t>
      </w:r>
      <w:r w:rsidR="004E007F">
        <w:t>) {</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t xml:space="preserve">    isGLFWInitialized = </w:t>
      </w:r>
      <w:r w:rsidR="004E007F">
        <w:rPr>
          <w:color w:val="0000FF"/>
        </w:rPr>
        <w:t>true</w:t>
      </w:r>
      <w:r w:rsidR="004E007F">
        <w:t>;</w:t>
      </w:r>
      <w:r w:rsidR="004E007F">
        <w:br/>
      </w:r>
      <w:r w:rsidRPr="00DB625D">
        <w:rPr>
          <w:b/>
          <w:color w:val="FF0000"/>
        </w:rPr>
        <w:t>+</w:t>
      </w:r>
      <w:r w:rsidR="004E007F">
        <w:t xml:space="preserve">  }</w:t>
      </w:r>
      <w:r w:rsidR="004E007F">
        <w:br/>
      </w:r>
      <w:r w:rsidRPr="00DB625D">
        <w:rPr>
          <w:b/>
          <w:color w:val="FF0000"/>
        </w:rPr>
        <w:t>+</w:t>
      </w:r>
      <w:r w:rsidR="004E007F">
        <w:br/>
      </w:r>
      <w:r w:rsidRPr="00DB625D">
        <w:rPr>
          <w:b/>
          <w:color w:val="FF0000"/>
        </w:rPr>
        <w:t>+</w:t>
      </w:r>
      <w:r w:rsidR="004E007F">
        <w:t xml:space="preserve">  </w:t>
      </w:r>
      <w:r w:rsidR="004E007F">
        <w:rPr>
          <w:color w:val="0000FF"/>
        </w:rPr>
        <w:t>if</w:t>
      </w:r>
      <w:r w:rsidR="004E007F">
        <w:t xml:space="preserve"> (!window) {</w:t>
      </w:r>
      <w:r w:rsidR="004E007F">
        <w:br/>
      </w:r>
      <w:r w:rsidRPr="00DB625D">
        <w:rPr>
          <w:b/>
          <w:color w:val="FF0000"/>
        </w:rPr>
        <w:t>+</w:t>
      </w:r>
      <w:r w:rsidR="004E007F">
        <w:t xml:space="preserve">    window = glfwCreateWindow(</w:t>
      </w:r>
      <w:r w:rsidR="004E007F">
        <w:rPr>
          <w:color w:val="808080"/>
        </w:rPr>
        <w:t>w</w:t>
      </w:r>
      <w:r w:rsidR="004E007F">
        <w:t xml:space="preserve">, </w:t>
      </w:r>
      <w:r w:rsidR="004E007F">
        <w:rPr>
          <w:color w:val="808080"/>
        </w:rPr>
        <w:t>h</w:t>
      </w:r>
      <w:r w:rsidR="004E007F">
        <w:t xml:space="preserve">, </w:t>
      </w:r>
      <w:r w:rsidR="004E007F">
        <w:rPr>
          <w:color w:val="808080"/>
        </w:rPr>
        <w:t>title</w:t>
      </w:r>
      <w:r w:rsidR="004E007F">
        <w:t xml:space="preserve">, </w:t>
      </w:r>
      <w:r w:rsidR="004E007F">
        <w:rPr>
          <w:color w:val="0000FF"/>
        </w:rPr>
        <w:t>nullptr</w:t>
      </w:r>
      <w:r w:rsidR="004E007F">
        <w:t xml:space="preserve">, </w:t>
      </w:r>
      <w:r w:rsidR="004E007F">
        <w:rPr>
          <w:color w:val="0000FF"/>
        </w:rPr>
        <w:t>nullptr</w:t>
      </w:r>
      <w:r w:rsidR="004E007F">
        <w:t>);</w:t>
      </w:r>
      <w:r w:rsidR="004E007F">
        <w:br/>
      </w:r>
      <w:r w:rsidRPr="00DB625D">
        <w:rPr>
          <w:b/>
          <w:color w:val="FF0000"/>
        </w:rPr>
        <w:t>+</w:t>
      </w:r>
      <w:r w:rsidR="004E007F">
        <w:t xml:space="preserve">    </w:t>
      </w:r>
      <w:r w:rsidR="004E007F">
        <w:rPr>
          <w:color w:val="0000FF"/>
        </w:rPr>
        <w:t>if</w:t>
      </w:r>
      <w:r w:rsidR="004E007F">
        <w:t xml:space="preserve"> (!window) {</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t xml:space="preserve">    glfwMakeContextCurrent(window);</w:t>
      </w:r>
      <w:r w:rsidR="004E007F">
        <w:br/>
      </w:r>
      <w:r w:rsidRPr="00DB625D">
        <w:rPr>
          <w:b/>
          <w:color w:val="FF0000"/>
        </w:rPr>
        <w:t>+</w:t>
      </w:r>
      <w:r w:rsidR="004E007F">
        <w:t xml:space="preserve">  }</w:t>
      </w:r>
      <w:r w:rsidR="004E007F">
        <w:br/>
      </w:r>
      <w:r w:rsidRPr="00DB625D">
        <w:rPr>
          <w:b/>
          <w:color w:val="FF0000"/>
        </w:rPr>
        <w:t>+</w:t>
      </w:r>
      <w:r w:rsidR="004E007F">
        <w:br/>
      </w:r>
      <w:r w:rsidRPr="00DB625D">
        <w:rPr>
          <w:b/>
          <w:color w:val="FF0000"/>
        </w:rPr>
        <w:t>+</w:t>
      </w:r>
      <w:r w:rsidR="004E007F">
        <w:t xml:space="preserve">  </w:t>
      </w:r>
      <w:r w:rsidR="004E007F">
        <w:rPr>
          <w:color w:val="0000FF"/>
        </w:rPr>
        <w:t>if</w:t>
      </w:r>
      <w:r w:rsidR="004E007F">
        <w:t xml:space="preserve"> (glewInit() != </w:t>
      </w:r>
      <w:r w:rsidR="004E007F">
        <w:rPr>
          <w:color w:val="6F008A"/>
        </w:rPr>
        <w:t>GLEW_OK</w:t>
      </w:r>
      <w:r w:rsidR="004E007F">
        <w:t>) {</w:t>
      </w:r>
      <w:r w:rsidR="004E007F">
        <w:br/>
      </w:r>
      <w:r w:rsidRPr="00DB625D">
        <w:rPr>
          <w:b/>
          <w:color w:val="FF0000"/>
        </w:rPr>
        <w:t>+</w:t>
      </w:r>
      <w:r w:rsidR="004E007F">
        <w:t xml:space="preserve">    std::cerr </w:t>
      </w:r>
      <w:r w:rsidR="004E007F">
        <w:rPr>
          <w:color w:val="008080"/>
        </w:rPr>
        <w:t>&lt;&lt;</w:t>
      </w:r>
      <w:r w:rsidR="004E007F">
        <w:t xml:space="preserve"> </w:t>
      </w:r>
      <w:r w:rsidR="004E007F">
        <w:rPr>
          <w:color w:val="A31515"/>
        </w:rPr>
        <w:t>"ERROR: GLEW</w:t>
      </w:r>
      <w:r w:rsidR="004E007F">
        <w:rPr>
          <w:rFonts w:hint="eastAsia"/>
          <w:color w:val="A31515"/>
        </w:rPr>
        <w:t>の初期化に失敗しました</w:t>
      </w:r>
      <w:r w:rsidR="004E007F">
        <w:rPr>
          <w:color w:val="A31515"/>
        </w:rPr>
        <w:t>."</w:t>
      </w:r>
      <w:r w:rsidR="004E007F">
        <w:t xml:space="preserve"> </w:t>
      </w:r>
      <w:r w:rsidR="004E007F">
        <w:rPr>
          <w:color w:val="008080"/>
        </w:rPr>
        <w:t>&lt;&lt;</w:t>
      </w:r>
      <w:r w:rsidR="004E007F">
        <w:t xml:space="preserve"> std::endl;</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false</w:t>
      </w:r>
      <w:r w:rsidR="004E007F">
        <w:t>;</w:t>
      </w:r>
      <w:r w:rsidR="004E007F">
        <w:br/>
      </w:r>
      <w:r w:rsidRPr="00DB625D">
        <w:rPr>
          <w:b/>
          <w:color w:val="FF0000"/>
        </w:rPr>
        <w:t>+</w:t>
      </w:r>
      <w:r w:rsidR="004E007F">
        <w:t xml:space="preserve">  }</w:t>
      </w:r>
      <w:r w:rsidR="004E007F">
        <w:br/>
      </w:r>
      <w:r w:rsidRPr="00DB625D">
        <w:rPr>
          <w:b/>
          <w:color w:val="FF0000"/>
        </w:rPr>
        <w:t>+</w:t>
      </w:r>
      <w:r w:rsidR="004E007F">
        <w:br/>
      </w:r>
      <w:r w:rsidRPr="00DB625D">
        <w:rPr>
          <w:b/>
          <w:color w:val="FF0000"/>
        </w:rPr>
        <w:t>+</w:t>
      </w:r>
      <w:r>
        <w:rPr>
          <w:b/>
          <w:color w:val="FF0000"/>
        </w:rPr>
        <w:t xml:space="preserve">  </w:t>
      </w:r>
      <w:r>
        <w:rPr>
          <w:color w:val="008000"/>
        </w:rPr>
        <w:t>// OpenGL</w:t>
      </w:r>
      <w:r>
        <w:rPr>
          <w:color w:val="008000"/>
        </w:rPr>
        <w:t>の情報をコンソールウィンドウへ出力する</w:t>
      </w:r>
      <w:r>
        <w:rPr>
          <w:rFonts w:hint="eastAsia"/>
          <w:color w:val="008000"/>
        </w:rPr>
        <w:t>.</w:t>
      </w:r>
      <w:r>
        <w:rPr>
          <w:color w:val="008000"/>
        </w:rPr>
        <w:br/>
      </w:r>
      <w:r w:rsidRPr="00DB625D">
        <w:rPr>
          <w:b/>
          <w:color w:val="FF0000"/>
        </w:rPr>
        <w:t>+</w:t>
      </w:r>
      <w:r w:rsidR="004E007F">
        <w:t xml:space="preserve">  </w:t>
      </w:r>
      <w:r w:rsidR="004E007F">
        <w:rPr>
          <w:color w:val="0000FF"/>
        </w:rPr>
        <w:t>const</w:t>
      </w:r>
      <w:r w:rsidR="004E007F">
        <w:t xml:space="preserve"> </w:t>
      </w:r>
      <w:r w:rsidR="004E007F">
        <w:rPr>
          <w:color w:val="2B91AF"/>
        </w:rPr>
        <w:t>GLubyte</w:t>
      </w:r>
      <w:r w:rsidR="004E007F">
        <w:t>* renderer = glGetString(</w:t>
      </w:r>
      <w:r w:rsidR="004E007F">
        <w:rPr>
          <w:color w:val="6F008A"/>
        </w:rPr>
        <w:t>GL_RENDERER</w:t>
      </w:r>
      <w:r w:rsidR="004E007F">
        <w:t>);</w:t>
      </w:r>
      <w:r w:rsidR="004E007F">
        <w:br/>
      </w:r>
      <w:r w:rsidRPr="00DB625D">
        <w:rPr>
          <w:b/>
          <w:color w:val="FF0000"/>
        </w:rPr>
        <w:t>+</w:t>
      </w:r>
      <w:r w:rsidR="004E007F">
        <w:t xml:space="preserve">  std::cout </w:t>
      </w:r>
      <w:r w:rsidR="004E007F">
        <w:rPr>
          <w:color w:val="008080"/>
        </w:rPr>
        <w:t>&lt;&lt;</w:t>
      </w:r>
      <w:r w:rsidR="004E007F">
        <w:t xml:space="preserve"> </w:t>
      </w:r>
      <w:r w:rsidR="004E007F">
        <w:rPr>
          <w:color w:val="A31515"/>
        </w:rPr>
        <w:t>"Renderer: "</w:t>
      </w:r>
      <w:r w:rsidR="004E007F">
        <w:t xml:space="preserve"> </w:t>
      </w:r>
      <w:r w:rsidR="004E007F">
        <w:rPr>
          <w:color w:val="008080"/>
        </w:rPr>
        <w:t>&lt;&lt;</w:t>
      </w:r>
      <w:r w:rsidR="004E007F">
        <w:t xml:space="preserve"> renderer </w:t>
      </w:r>
      <w:r w:rsidR="004E007F">
        <w:rPr>
          <w:color w:val="008080"/>
        </w:rPr>
        <w:t>&lt;&lt;</w:t>
      </w:r>
      <w:r w:rsidR="004E007F">
        <w:t xml:space="preserve"> std::endl;</w:t>
      </w:r>
      <w:r w:rsidR="004E007F">
        <w:br/>
      </w:r>
      <w:r w:rsidRPr="00DB625D">
        <w:rPr>
          <w:b/>
          <w:color w:val="FF0000"/>
        </w:rPr>
        <w:t>+</w:t>
      </w:r>
      <w:r w:rsidR="004E007F">
        <w:t xml:space="preserve">  </w:t>
      </w:r>
      <w:r w:rsidR="004E007F">
        <w:rPr>
          <w:color w:val="0000FF"/>
        </w:rPr>
        <w:t>const</w:t>
      </w:r>
      <w:r w:rsidR="004E007F">
        <w:t xml:space="preserve"> </w:t>
      </w:r>
      <w:r w:rsidR="004E007F">
        <w:rPr>
          <w:color w:val="2B91AF"/>
        </w:rPr>
        <w:t>GLubyte</w:t>
      </w:r>
      <w:r w:rsidR="004E007F">
        <w:t>* version = glGetString(</w:t>
      </w:r>
      <w:r w:rsidR="004E007F">
        <w:rPr>
          <w:color w:val="6F008A"/>
        </w:rPr>
        <w:t>GL_VERSION</w:t>
      </w:r>
      <w:r w:rsidR="004E007F">
        <w:t>);</w:t>
      </w:r>
      <w:r w:rsidR="004E007F">
        <w:br/>
      </w:r>
      <w:r w:rsidRPr="00DB625D">
        <w:rPr>
          <w:b/>
          <w:color w:val="FF0000"/>
        </w:rPr>
        <w:t>+</w:t>
      </w:r>
      <w:r w:rsidR="004E007F">
        <w:t xml:space="preserve">  std::cout </w:t>
      </w:r>
      <w:r w:rsidR="004E007F">
        <w:rPr>
          <w:color w:val="008080"/>
        </w:rPr>
        <w:t>&lt;&lt;</w:t>
      </w:r>
      <w:r w:rsidR="004E007F">
        <w:t xml:space="preserve"> </w:t>
      </w:r>
      <w:r w:rsidR="004E007F">
        <w:rPr>
          <w:color w:val="A31515"/>
        </w:rPr>
        <w:t>"Version: "</w:t>
      </w:r>
      <w:r w:rsidR="004E007F">
        <w:t xml:space="preserve"> </w:t>
      </w:r>
      <w:r w:rsidR="004E007F">
        <w:rPr>
          <w:color w:val="008080"/>
        </w:rPr>
        <w:t>&lt;&lt;</w:t>
      </w:r>
      <w:r w:rsidR="004E007F">
        <w:t xml:space="preserve"> version </w:t>
      </w:r>
      <w:r w:rsidR="004E007F">
        <w:rPr>
          <w:color w:val="008080"/>
        </w:rPr>
        <w:t>&lt;&lt;</w:t>
      </w:r>
      <w:r w:rsidR="004E007F">
        <w:t xml:space="preserve"> std::endl;</w:t>
      </w:r>
      <w:r w:rsidR="004E007F">
        <w:br/>
      </w:r>
      <w:r w:rsidRPr="00DB625D">
        <w:rPr>
          <w:b/>
          <w:color w:val="FF0000"/>
        </w:rPr>
        <w:t>+</w:t>
      </w:r>
      <w:r>
        <w:rPr>
          <w:b/>
          <w:color w:val="FF0000"/>
        </w:rPr>
        <w:br/>
      </w:r>
      <w:r w:rsidRPr="00DB625D">
        <w:rPr>
          <w:b/>
          <w:color w:val="FF0000"/>
        </w:rPr>
        <w:t>+</w:t>
      </w:r>
      <w:r w:rsidR="004E007F">
        <w:t xml:space="preserve">  isInitialized = </w:t>
      </w:r>
      <w:r w:rsidR="004E007F">
        <w:rPr>
          <w:color w:val="0000FF"/>
        </w:rPr>
        <w:t>true</w:t>
      </w:r>
      <w:r w:rsidR="004E007F">
        <w:t>;</w:t>
      </w:r>
      <w:r w:rsidR="004E007F">
        <w:br/>
      </w:r>
      <w:r w:rsidRPr="00DB625D">
        <w:rPr>
          <w:b/>
          <w:color w:val="FF0000"/>
        </w:rPr>
        <w:t>+</w:t>
      </w:r>
      <w:r w:rsidR="004E007F">
        <w:t xml:space="preserve">  </w:t>
      </w:r>
      <w:r w:rsidR="004E007F">
        <w:rPr>
          <w:color w:val="0000FF"/>
        </w:rPr>
        <w:t>return</w:t>
      </w:r>
      <w:r w:rsidR="004E007F">
        <w:t xml:space="preserve"> </w:t>
      </w:r>
      <w:r w:rsidR="004E007F">
        <w:rPr>
          <w:color w:val="0000FF"/>
        </w:rPr>
        <w:t>true</w:t>
      </w:r>
      <w:r w:rsidR="002E3890">
        <w:t>;</w:t>
      </w:r>
      <w:r w:rsidR="002E3890">
        <w:br/>
      </w:r>
      <w:r w:rsidRPr="00DB625D">
        <w:rPr>
          <w:b/>
          <w:color w:val="FF0000"/>
        </w:rPr>
        <w:t>+</w:t>
      </w:r>
      <w:r w:rsidR="00E15F04">
        <w:t>}</w:t>
      </w:r>
      <w:r>
        <w:br/>
      </w:r>
      <w:r w:rsidRPr="00DB625D">
        <w:rPr>
          <w:b/>
          <w:color w:val="FF0000"/>
        </w:rPr>
        <w:t>+</w:t>
      </w:r>
      <w:r>
        <w:rPr>
          <w:b/>
          <w:color w:val="FF0000"/>
        </w:rPr>
        <w:br/>
        <w:t xml:space="preserve"> </w:t>
      </w:r>
      <w:r>
        <w:t xml:space="preserve">} </w:t>
      </w:r>
      <w:r>
        <w:rPr>
          <w:color w:val="008000"/>
        </w:rPr>
        <w:t>// namespace GLFWEW</w:t>
      </w:r>
    </w:p>
    <w:p w:rsidR="00E15F04" w:rsidRDefault="004D7ECA" w:rsidP="004B76A6">
      <w:pPr>
        <w:pStyle w:val="2"/>
      </w:pPr>
      <w:r>
        <w:rPr>
          <w:rFonts w:hint="eastAsia"/>
        </w:rPr>
        <w:lastRenderedPageBreak/>
        <w:t>ShouldClose</w:t>
      </w:r>
      <w:r>
        <w:rPr>
          <w:rFonts w:hint="eastAsia"/>
        </w:rPr>
        <w:t>関数</w:t>
      </w:r>
    </w:p>
    <w:p w:rsidR="004D7ECA" w:rsidRDefault="004D7ECA" w:rsidP="004D7ECA">
      <w:r>
        <w:rPr>
          <w:rFonts w:hint="eastAsia"/>
        </w:rPr>
        <w:t>これは、</w:t>
      </w:r>
      <w:r>
        <w:rPr>
          <w:rFonts w:hint="eastAsia"/>
        </w:rPr>
        <w:t>glfwWindowShouldClose</w:t>
      </w:r>
      <w:r>
        <w:rPr>
          <w:rFonts w:hint="eastAsia"/>
        </w:rPr>
        <w:t>関数のラッパーです。</w:t>
      </w:r>
      <w:r w:rsidR="00D210A9">
        <w:br/>
      </w:r>
      <w:r>
        <w:rPr>
          <w:rFonts w:hint="eastAsia"/>
        </w:rPr>
        <w:t>glfwWindowShouldClose</w:t>
      </w:r>
      <w:r>
        <w:rPr>
          <w:rFonts w:hint="eastAsia"/>
        </w:rPr>
        <w:t>関数を呼び、</w:t>
      </w:r>
      <w:r w:rsidR="002A60D5">
        <w:rPr>
          <w:rFonts w:hint="eastAsia"/>
        </w:rPr>
        <w:t>その</w:t>
      </w:r>
      <w:r w:rsidR="00D210A9">
        <w:t>戻り値</w:t>
      </w:r>
      <w:r w:rsidR="00033156">
        <w:t>が</w:t>
      </w:r>
      <w:r w:rsidR="00033156">
        <w:rPr>
          <w:rFonts w:hint="eastAsia"/>
        </w:rPr>
        <w:t>0</w:t>
      </w:r>
      <w:r w:rsidR="00033156">
        <w:rPr>
          <w:rFonts w:hint="eastAsia"/>
        </w:rPr>
        <w:t>でなければ</w:t>
      </w:r>
      <w:r w:rsidR="00033156">
        <w:rPr>
          <w:rFonts w:hint="eastAsia"/>
        </w:rPr>
        <w:t>true</w:t>
      </w:r>
      <w:r w:rsidR="00033156">
        <w:rPr>
          <w:rFonts w:hint="eastAsia"/>
        </w:rPr>
        <w:t>を、</w:t>
      </w:r>
      <w:r w:rsidR="00033156">
        <w:rPr>
          <w:rFonts w:hint="eastAsia"/>
        </w:rPr>
        <w:t>0</w:t>
      </w:r>
      <w:r w:rsidR="00033156">
        <w:rPr>
          <w:rFonts w:hint="eastAsia"/>
        </w:rPr>
        <w:t>ならば</w:t>
      </w:r>
      <w:r w:rsidR="00033156">
        <w:rPr>
          <w:rFonts w:hint="eastAsia"/>
        </w:rPr>
        <w:t>false</w:t>
      </w:r>
      <w:r w:rsidR="00033156">
        <w:rPr>
          <w:rFonts w:hint="eastAsia"/>
        </w:rPr>
        <w:t>を返しています</w:t>
      </w:r>
      <w:r w:rsidR="00D210A9">
        <w:rPr>
          <w:rFonts w:hint="eastAsia"/>
        </w:rPr>
        <w:t>。</w:t>
      </w:r>
    </w:p>
    <w:p w:rsidR="0035038E" w:rsidRPr="004D7ECA" w:rsidRDefault="004B76A6" w:rsidP="0035038E">
      <w:pPr>
        <w:pStyle w:val="af8"/>
      </w:pPr>
      <w:r w:rsidRPr="004B76A6">
        <w:rPr>
          <w:b/>
        </w:rPr>
        <w:t>[</w:t>
      </w:r>
      <w:r w:rsidRPr="004B76A6">
        <w:rPr>
          <w:b/>
        </w:rPr>
        <w:t>補足</w:t>
      </w:r>
      <w:r w:rsidRPr="004B76A6">
        <w:rPr>
          <w:b/>
        </w:rPr>
        <w:t>]</w:t>
      </w:r>
      <w:r w:rsidR="0035038E">
        <w:t xml:space="preserve"> </w:t>
      </w:r>
      <w:r w:rsidR="0035038E">
        <w:rPr>
          <w:rFonts w:hint="eastAsia"/>
        </w:rPr>
        <w:t>ラッパーというのは、関数やクラス、ライブラリを薄く包むようなコードを示す表現です。サランラップとかクレラップとか、ほかにも「商品のラッピング」なんて言いますよね。この「ラップ」に、「～する者」という意味の「</w:t>
      </w:r>
      <w:r w:rsidR="0035038E">
        <w:rPr>
          <w:rFonts w:hint="eastAsia"/>
        </w:rPr>
        <w:t>-er</w:t>
      </w:r>
      <w:r w:rsidR="0035038E">
        <w:rPr>
          <w:rFonts w:hint="eastAsia"/>
        </w:rPr>
        <w:t>」をつけたものです。</w:t>
      </w:r>
    </w:p>
    <w:p w:rsidR="004E007F" w:rsidRDefault="004B76A6" w:rsidP="004D7ECA">
      <w:pPr>
        <w:pStyle w:val="ac"/>
      </w:pPr>
      <w:r>
        <w:rPr>
          <w:b/>
          <w:color w:val="FF0000"/>
        </w:rPr>
        <w:t xml:space="preserve">   </w:t>
      </w:r>
      <w:r>
        <w:rPr>
          <w:color w:val="008000"/>
        </w:rPr>
        <w:t>// OpenGL</w:t>
      </w:r>
      <w:r>
        <w:rPr>
          <w:color w:val="008000"/>
        </w:rPr>
        <w:t>の情報をコンソールウィンドウへ出力する</w:t>
      </w:r>
      <w:r>
        <w:rPr>
          <w:rFonts w:hint="eastAsia"/>
          <w:color w:val="008000"/>
        </w:rPr>
        <w:t>.</w:t>
      </w:r>
      <w:r>
        <w:rPr>
          <w:color w:val="008000"/>
        </w:rPr>
        <w:br/>
      </w:r>
      <w:r>
        <w:rPr>
          <w:b/>
          <w:color w:val="FF0000"/>
        </w:rPr>
        <w:t xml:space="preserve"> </w:t>
      </w:r>
      <w:r>
        <w:t xml:space="preserve">  </w:t>
      </w:r>
      <w:r>
        <w:rPr>
          <w:color w:val="0000FF"/>
        </w:rPr>
        <w:t>const</w:t>
      </w:r>
      <w:r>
        <w:t xml:space="preserve"> </w:t>
      </w:r>
      <w:r>
        <w:rPr>
          <w:color w:val="2B91AF"/>
        </w:rPr>
        <w:t>GLubyte</w:t>
      </w:r>
      <w:r>
        <w:t>* renderer = glGetString(</w:t>
      </w:r>
      <w:r>
        <w:rPr>
          <w:color w:val="6F008A"/>
        </w:rPr>
        <w:t>GL_RENDERER</w:t>
      </w:r>
      <w:r>
        <w:t>);</w:t>
      </w:r>
      <w:r>
        <w:br/>
      </w:r>
      <w:r>
        <w:rPr>
          <w:b/>
          <w:color w:val="FF0000"/>
        </w:rPr>
        <w:t xml:space="preserve"> </w:t>
      </w:r>
      <w:r>
        <w:t xml:space="preserve">  std::cout </w:t>
      </w:r>
      <w:r>
        <w:rPr>
          <w:color w:val="008080"/>
        </w:rPr>
        <w:t>&lt;&lt;</w:t>
      </w:r>
      <w:r>
        <w:t xml:space="preserve"> </w:t>
      </w:r>
      <w:r>
        <w:rPr>
          <w:color w:val="A31515"/>
        </w:rPr>
        <w:t>"Renderer: "</w:t>
      </w:r>
      <w:r>
        <w:t xml:space="preserve"> </w:t>
      </w:r>
      <w:r>
        <w:rPr>
          <w:color w:val="008080"/>
        </w:rPr>
        <w:t>&lt;&lt;</w:t>
      </w:r>
      <w:r>
        <w:t xml:space="preserve"> renderer </w:t>
      </w:r>
      <w:r>
        <w:rPr>
          <w:color w:val="008080"/>
        </w:rPr>
        <w:t>&lt;&lt;</w:t>
      </w:r>
      <w:r>
        <w:t xml:space="preserve"> std::endl;</w:t>
      </w:r>
      <w:r>
        <w:br/>
      </w:r>
      <w:r>
        <w:rPr>
          <w:b/>
          <w:color w:val="FF0000"/>
        </w:rPr>
        <w:t xml:space="preserve"> </w:t>
      </w:r>
      <w:r>
        <w:t xml:space="preserve">  </w:t>
      </w:r>
      <w:r>
        <w:rPr>
          <w:color w:val="0000FF"/>
        </w:rPr>
        <w:t>const</w:t>
      </w:r>
      <w:r>
        <w:t xml:space="preserve"> </w:t>
      </w:r>
      <w:r>
        <w:rPr>
          <w:color w:val="2B91AF"/>
        </w:rPr>
        <w:t>GLubyte</w:t>
      </w:r>
      <w:r>
        <w:t>* version = glGetString(</w:t>
      </w:r>
      <w:r>
        <w:rPr>
          <w:color w:val="6F008A"/>
        </w:rPr>
        <w:t>GL_VERSION</w:t>
      </w:r>
      <w:r>
        <w:t>);</w:t>
      </w:r>
      <w:r>
        <w:br/>
      </w:r>
      <w:r>
        <w:rPr>
          <w:b/>
          <w:color w:val="FF0000"/>
        </w:rPr>
        <w:t xml:space="preserve"> </w:t>
      </w:r>
      <w:r>
        <w:t xml:space="preserve">  std::cout </w:t>
      </w:r>
      <w:r>
        <w:rPr>
          <w:color w:val="008080"/>
        </w:rPr>
        <w:t>&lt;&lt;</w:t>
      </w:r>
      <w:r>
        <w:t xml:space="preserve"> </w:t>
      </w:r>
      <w:r>
        <w:rPr>
          <w:color w:val="A31515"/>
        </w:rPr>
        <w:t>"Version: "</w:t>
      </w:r>
      <w:r>
        <w:t xml:space="preserve"> </w:t>
      </w:r>
      <w:r>
        <w:rPr>
          <w:color w:val="008080"/>
        </w:rPr>
        <w:t>&lt;&lt;</w:t>
      </w:r>
      <w:r>
        <w:t xml:space="preserve"> version </w:t>
      </w:r>
      <w:r>
        <w:rPr>
          <w:color w:val="008080"/>
        </w:rPr>
        <w:t>&lt;&lt;</w:t>
      </w:r>
      <w:r>
        <w:t xml:space="preserve"> std::endl;</w:t>
      </w:r>
      <w:r>
        <w:br/>
      </w:r>
      <w:r>
        <w:rPr>
          <w:b/>
          <w:color w:val="FF0000"/>
        </w:rPr>
        <w:t xml:space="preserve"> </w:t>
      </w:r>
      <w:r>
        <w:rPr>
          <w:b/>
          <w:color w:val="FF0000"/>
        </w:rPr>
        <w:br/>
        <w:t xml:space="preserve"> </w:t>
      </w:r>
      <w:r>
        <w:t xml:space="preserve">  isInitialized = </w:t>
      </w:r>
      <w:r>
        <w:rPr>
          <w:color w:val="0000FF"/>
        </w:rPr>
        <w:t>true</w:t>
      </w:r>
      <w:r>
        <w:t>;</w:t>
      </w:r>
      <w:r>
        <w:br/>
      </w:r>
      <w:r>
        <w:rPr>
          <w:b/>
          <w:color w:val="FF0000"/>
        </w:rPr>
        <w:t xml:space="preserve"> </w:t>
      </w:r>
      <w:r>
        <w:t xml:space="preserve">  </w:t>
      </w:r>
      <w:r>
        <w:rPr>
          <w:color w:val="0000FF"/>
        </w:rPr>
        <w:t>return</w:t>
      </w:r>
      <w:r>
        <w:t xml:space="preserve"> </w:t>
      </w:r>
      <w:r>
        <w:rPr>
          <w:color w:val="0000FF"/>
        </w:rPr>
        <w:t>true</w:t>
      </w:r>
      <w:r>
        <w:t>;</w:t>
      </w:r>
      <w:r>
        <w:br/>
      </w:r>
      <w:r>
        <w:rPr>
          <w:b/>
          <w:color w:val="FF0000"/>
        </w:rPr>
        <w:t xml:space="preserve"> </w:t>
      </w:r>
      <w:r>
        <w:t>}</w:t>
      </w:r>
      <w:r>
        <w:br/>
      </w:r>
      <w:r>
        <w:br/>
      </w:r>
      <w:r w:rsidRPr="00DB625D">
        <w:rPr>
          <w:b/>
          <w:color w:val="FF0000"/>
        </w:rPr>
        <w:t>+</w:t>
      </w:r>
      <w:r w:rsidR="004E007F">
        <w:rPr>
          <w:color w:val="008000"/>
        </w:rPr>
        <w:t>/**</w:t>
      </w:r>
      <w:r w:rsidR="004D7ECA">
        <w:br/>
      </w:r>
      <w:r w:rsidRPr="00DB625D">
        <w:rPr>
          <w:b/>
          <w:color w:val="FF0000"/>
        </w:rPr>
        <w:t>+</w:t>
      </w:r>
      <w:r w:rsidR="004E007F">
        <w:rPr>
          <w:color w:val="008000"/>
        </w:rPr>
        <w:t xml:space="preserve">* </w:t>
      </w:r>
      <w:r w:rsidR="004E007F">
        <w:rPr>
          <w:rFonts w:hint="eastAsia"/>
          <w:color w:val="008000"/>
        </w:rPr>
        <w:t>ウィンドウを閉じるべきか調べる</w:t>
      </w:r>
      <w:r w:rsidR="004E007F">
        <w:rPr>
          <w:color w:val="008000"/>
        </w:rPr>
        <w:t>.</w:t>
      </w:r>
      <w:r w:rsidR="004D7ECA">
        <w:br/>
      </w:r>
      <w:r w:rsidRPr="00DB625D">
        <w:rPr>
          <w:b/>
          <w:color w:val="FF0000"/>
        </w:rPr>
        <w:t>+</w:t>
      </w:r>
      <w:r w:rsidR="004E007F">
        <w:rPr>
          <w:color w:val="008000"/>
        </w:rPr>
        <w:t>*</w:t>
      </w:r>
      <w:r w:rsidR="004D7ECA">
        <w:br/>
      </w:r>
      <w:r w:rsidRPr="00DB625D">
        <w:rPr>
          <w:b/>
          <w:color w:val="FF0000"/>
        </w:rPr>
        <w:t>+</w:t>
      </w:r>
      <w:r w:rsidR="004E007F">
        <w:rPr>
          <w:color w:val="008000"/>
        </w:rPr>
        <w:t xml:space="preserve">* @retval true </w:t>
      </w:r>
      <w:r w:rsidR="004E007F">
        <w:rPr>
          <w:rFonts w:hint="eastAsia"/>
          <w:color w:val="008000"/>
        </w:rPr>
        <w:t>閉じる</w:t>
      </w:r>
      <w:r w:rsidR="004E007F">
        <w:rPr>
          <w:color w:val="008000"/>
        </w:rPr>
        <w:t>.</w:t>
      </w:r>
      <w:r w:rsidR="004D7ECA">
        <w:br/>
      </w:r>
      <w:r w:rsidRPr="00DB625D">
        <w:rPr>
          <w:b/>
          <w:color w:val="FF0000"/>
        </w:rPr>
        <w:t>+</w:t>
      </w:r>
      <w:r w:rsidR="004E007F">
        <w:rPr>
          <w:color w:val="008000"/>
        </w:rPr>
        <w:t xml:space="preserve">* @retval false </w:t>
      </w:r>
      <w:r w:rsidR="004E007F">
        <w:rPr>
          <w:rFonts w:hint="eastAsia"/>
          <w:color w:val="008000"/>
        </w:rPr>
        <w:t>閉じない</w:t>
      </w:r>
      <w:r w:rsidR="004E007F">
        <w:rPr>
          <w:color w:val="008000"/>
        </w:rPr>
        <w:t xml:space="preserve">. </w:t>
      </w:r>
      <w:r w:rsidR="004D7ECA">
        <w:br/>
      </w:r>
      <w:r w:rsidRPr="00DB625D">
        <w:rPr>
          <w:b/>
          <w:color w:val="FF0000"/>
        </w:rPr>
        <w:t>+</w:t>
      </w:r>
      <w:r w:rsidR="004E007F">
        <w:rPr>
          <w:color w:val="008000"/>
        </w:rPr>
        <w:t>*/</w:t>
      </w:r>
      <w:r w:rsidR="004D7ECA">
        <w:br/>
      </w:r>
      <w:r w:rsidRPr="00DB625D">
        <w:rPr>
          <w:b/>
          <w:color w:val="FF0000"/>
        </w:rPr>
        <w:t>+</w:t>
      </w:r>
      <w:r w:rsidR="004E007F">
        <w:rPr>
          <w:color w:val="0000FF"/>
        </w:rPr>
        <w:t>bool</w:t>
      </w:r>
      <w:r w:rsidR="004E007F">
        <w:t xml:space="preserve"> </w:t>
      </w:r>
      <w:r w:rsidR="004E007F">
        <w:rPr>
          <w:color w:val="2B91AF"/>
        </w:rPr>
        <w:t>Window</w:t>
      </w:r>
      <w:r w:rsidR="004E007F">
        <w:t xml:space="preserve">::ShouldClose() </w:t>
      </w:r>
      <w:r w:rsidR="004E007F">
        <w:rPr>
          <w:color w:val="0000FF"/>
        </w:rPr>
        <w:t>const</w:t>
      </w:r>
      <w:r w:rsidR="004D7ECA">
        <w:br/>
      </w:r>
      <w:r w:rsidRPr="00DB625D">
        <w:rPr>
          <w:b/>
          <w:color w:val="FF0000"/>
        </w:rPr>
        <w:t>+</w:t>
      </w:r>
      <w:r w:rsidR="004D7ECA">
        <w:t>{</w:t>
      </w:r>
      <w:r w:rsidR="004D7ECA">
        <w:br/>
      </w:r>
      <w:r w:rsidRPr="00DB625D">
        <w:rPr>
          <w:b/>
          <w:color w:val="FF0000"/>
        </w:rPr>
        <w:t>+</w:t>
      </w:r>
      <w:r w:rsidR="004E007F">
        <w:t xml:space="preserve">  </w:t>
      </w:r>
      <w:r w:rsidR="004E007F">
        <w:rPr>
          <w:color w:val="0000FF"/>
        </w:rPr>
        <w:t>return</w:t>
      </w:r>
      <w:r w:rsidR="004D7ECA">
        <w:t xml:space="preserve"> glfwWindowShouldClose(window)</w:t>
      </w:r>
      <w:r w:rsidR="00CF39BA">
        <w:t xml:space="preserve"> != 0</w:t>
      </w:r>
      <w:r w:rsidR="004D7ECA">
        <w:t>;</w:t>
      </w:r>
      <w:r w:rsidR="004D7ECA">
        <w:br/>
      </w:r>
      <w:r w:rsidRPr="00DB625D">
        <w:rPr>
          <w:b/>
          <w:color w:val="FF0000"/>
        </w:rPr>
        <w:t>+</w:t>
      </w:r>
      <w:r w:rsidR="004D7ECA">
        <w:t>}</w:t>
      </w:r>
      <w:r>
        <w:br/>
      </w:r>
      <w:r w:rsidRPr="00DB625D">
        <w:rPr>
          <w:b/>
          <w:color w:val="FF0000"/>
        </w:rPr>
        <w:t>+</w:t>
      </w:r>
      <w:r>
        <w:rPr>
          <w:b/>
          <w:color w:val="FF0000"/>
        </w:rPr>
        <w:br/>
        <w:t xml:space="preserve"> </w:t>
      </w:r>
      <w:r>
        <w:t xml:space="preserve">} </w:t>
      </w:r>
      <w:r>
        <w:rPr>
          <w:color w:val="008000"/>
        </w:rPr>
        <w:t>// namespace GLFWEW</w:t>
      </w:r>
    </w:p>
    <w:p w:rsidR="004D7ECA" w:rsidRDefault="00D604EF" w:rsidP="00A174AC">
      <w:pPr>
        <w:pStyle w:val="2"/>
      </w:pPr>
      <w:r>
        <w:t>SwapBuffers</w:t>
      </w:r>
      <w:r>
        <w:t>関数</w:t>
      </w:r>
    </w:p>
    <w:p w:rsidR="00D604EF" w:rsidRPr="00D604EF" w:rsidRDefault="00D604EF" w:rsidP="00D604EF">
      <w:r>
        <w:rPr>
          <w:rFonts w:hint="eastAsia"/>
        </w:rPr>
        <w:t>この関数は、</w:t>
      </w:r>
      <w:r>
        <w:rPr>
          <w:rFonts w:hint="eastAsia"/>
        </w:rPr>
        <w:t>glfwSwapBuffers</w:t>
      </w:r>
      <w:r>
        <w:rPr>
          <w:rFonts w:hint="eastAsia"/>
        </w:rPr>
        <w:t>関数</w:t>
      </w:r>
      <w:r w:rsidR="0057018B">
        <w:rPr>
          <w:rFonts w:hint="eastAsia"/>
        </w:rPr>
        <w:t>と</w:t>
      </w:r>
      <w:r w:rsidR="0057018B">
        <w:rPr>
          <w:rFonts w:hint="eastAsia"/>
        </w:rPr>
        <w:t>glfwPollEvents</w:t>
      </w:r>
      <w:r w:rsidR="0057018B">
        <w:rPr>
          <w:rFonts w:hint="eastAsia"/>
        </w:rPr>
        <w:t>関数</w:t>
      </w:r>
      <w:r>
        <w:rPr>
          <w:rFonts w:hint="eastAsia"/>
        </w:rPr>
        <w:t>のラッパーです。</w:t>
      </w:r>
      <w:r w:rsidR="0057018B">
        <w:t>この</w:t>
      </w:r>
      <w:r w:rsidR="0057018B">
        <w:rPr>
          <w:rFonts w:hint="eastAsia"/>
        </w:rPr>
        <w:t>2</w:t>
      </w:r>
      <w:r w:rsidR="0057018B">
        <w:rPr>
          <w:rFonts w:hint="eastAsia"/>
        </w:rPr>
        <w:t>つの関数は毎フレーム</w:t>
      </w:r>
      <w:r w:rsidR="002C7935">
        <w:rPr>
          <w:rFonts w:hint="eastAsia"/>
        </w:rPr>
        <w:t>呼びだすべきものです。わざわざ</w:t>
      </w:r>
      <w:r w:rsidR="0057018B">
        <w:rPr>
          <w:rFonts w:hint="eastAsia"/>
        </w:rPr>
        <w:t>分けて</w:t>
      </w:r>
      <w:r w:rsidR="002C7935">
        <w:rPr>
          <w:rFonts w:hint="eastAsia"/>
        </w:rPr>
        <w:t>呼び出す</w:t>
      </w:r>
      <w:r w:rsidR="0057018B">
        <w:rPr>
          <w:rFonts w:hint="eastAsia"/>
        </w:rPr>
        <w:t>必要</w:t>
      </w:r>
      <w:r w:rsidR="002C7935">
        <w:rPr>
          <w:rFonts w:hint="eastAsia"/>
        </w:rPr>
        <w:t>は</w:t>
      </w:r>
      <w:r w:rsidR="009756F6">
        <w:rPr>
          <w:rFonts w:hint="eastAsia"/>
        </w:rPr>
        <w:t>ないため</w:t>
      </w:r>
      <w:r w:rsidR="002C7935">
        <w:rPr>
          <w:rFonts w:hint="eastAsia"/>
        </w:rPr>
        <w:t>、この関数に</w:t>
      </w:r>
      <w:r w:rsidR="0057018B">
        <w:rPr>
          <w:rFonts w:hint="eastAsia"/>
        </w:rPr>
        <w:t>まとめて</w:t>
      </w:r>
      <w:r w:rsidR="002C7935">
        <w:rPr>
          <w:rFonts w:hint="eastAsia"/>
        </w:rPr>
        <w:t>います</w:t>
      </w:r>
      <w:r w:rsidR="0057018B">
        <w:rPr>
          <w:rFonts w:hint="eastAsia"/>
        </w:rPr>
        <w:t>。</w:t>
      </w:r>
    </w:p>
    <w:p w:rsidR="004E007F" w:rsidRDefault="004B76A6" w:rsidP="00667047">
      <w:pPr>
        <w:pStyle w:val="ac"/>
      </w:pPr>
      <w:r>
        <w:rPr>
          <w:b/>
          <w:color w:val="FF0000"/>
        </w:rPr>
        <w:t xml:space="preserve"> </w:t>
      </w:r>
      <w:r>
        <w:rPr>
          <w:color w:val="0000FF"/>
        </w:rPr>
        <w:t>bool</w:t>
      </w:r>
      <w:r>
        <w:t xml:space="preserve"> </w:t>
      </w:r>
      <w:r>
        <w:rPr>
          <w:color w:val="2B91AF"/>
        </w:rPr>
        <w:t>Window</w:t>
      </w:r>
      <w:r>
        <w:t xml:space="preserve">::ShouldClose() </w:t>
      </w:r>
      <w:r>
        <w:rPr>
          <w:color w:val="0000FF"/>
        </w:rPr>
        <w:t>const</w:t>
      </w:r>
      <w:r>
        <w:br/>
      </w:r>
      <w:r>
        <w:rPr>
          <w:b/>
          <w:color w:val="FF0000"/>
        </w:rPr>
        <w:t xml:space="preserve"> </w:t>
      </w:r>
      <w:r>
        <w:t>{</w:t>
      </w:r>
      <w:r>
        <w:br/>
      </w:r>
      <w:r>
        <w:rPr>
          <w:b/>
          <w:color w:val="FF0000"/>
        </w:rPr>
        <w:t xml:space="preserve"> </w:t>
      </w:r>
      <w:r>
        <w:t xml:space="preserve">  </w:t>
      </w:r>
      <w:r>
        <w:rPr>
          <w:color w:val="0000FF"/>
        </w:rPr>
        <w:t>return</w:t>
      </w:r>
      <w:r>
        <w:t xml:space="preserve"> glfwWindowShouldClose(window) != 0;</w:t>
      </w:r>
      <w:r>
        <w:br/>
      </w:r>
      <w:r>
        <w:rPr>
          <w:b/>
          <w:color w:val="FF0000"/>
        </w:rPr>
        <w:t xml:space="preserve"> </w:t>
      </w:r>
      <w:r>
        <w:t>}</w:t>
      </w:r>
      <w:r>
        <w:br/>
      </w:r>
      <w:r>
        <w:br/>
      </w:r>
      <w:r w:rsidRPr="00DB625D">
        <w:rPr>
          <w:b/>
          <w:color w:val="FF0000"/>
        </w:rPr>
        <w:t>+</w:t>
      </w:r>
      <w:r w:rsidR="004E007F">
        <w:rPr>
          <w:color w:val="008000"/>
        </w:rPr>
        <w:t>/**</w:t>
      </w:r>
      <w:r w:rsidR="004D7ECA">
        <w:br/>
      </w:r>
      <w:r w:rsidRPr="00DB625D">
        <w:rPr>
          <w:b/>
          <w:color w:val="FF0000"/>
        </w:rPr>
        <w:t>+</w:t>
      </w:r>
      <w:r w:rsidR="004E007F">
        <w:rPr>
          <w:color w:val="008000"/>
        </w:rPr>
        <w:t xml:space="preserve">* </w:t>
      </w:r>
      <w:r w:rsidR="004E007F">
        <w:rPr>
          <w:rFonts w:hint="eastAsia"/>
          <w:color w:val="008000"/>
        </w:rPr>
        <w:t>フロントバッファとバックバッファを切り替える</w:t>
      </w:r>
      <w:r w:rsidR="004E007F">
        <w:rPr>
          <w:color w:val="008000"/>
        </w:rPr>
        <w:t>.</w:t>
      </w:r>
      <w:r w:rsidR="004D7ECA">
        <w:br/>
      </w:r>
      <w:r w:rsidRPr="00DB625D">
        <w:rPr>
          <w:b/>
          <w:color w:val="FF0000"/>
        </w:rPr>
        <w:t>+</w:t>
      </w:r>
      <w:r w:rsidR="004E007F">
        <w:rPr>
          <w:color w:val="008000"/>
        </w:rPr>
        <w:t>*/</w:t>
      </w:r>
      <w:r w:rsidR="004D7ECA">
        <w:br/>
      </w:r>
      <w:r w:rsidRPr="00DB625D">
        <w:rPr>
          <w:b/>
          <w:color w:val="FF0000"/>
        </w:rPr>
        <w:t>+</w:t>
      </w:r>
      <w:r w:rsidR="004E007F">
        <w:rPr>
          <w:color w:val="0000FF"/>
        </w:rPr>
        <w:t>void</w:t>
      </w:r>
      <w:r w:rsidR="004E007F">
        <w:t xml:space="preserve"> </w:t>
      </w:r>
      <w:r w:rsidR="004E007F">
        <w:rPr>
          <w:color w:val="2B91AF"/>
        </w:rPr>
        <w:t>Window</w:t>
      </w:r>
      <w:r w:rsidR="004E007F">
        <w:t xml:space="preserve">::SwapBuffers() </w:t>
      </w:r>
      <w:r w:rsidR="004E007F">
        <w:rPr>
          <w:color w:val="0000FF"/>
        </w:rPr>
        <w:t>const</w:t>
      </w:r>
      <w:r w:rsidR="004D7ECA">
        <w:br/>
      </w:r>
      <w:r w:rsidRPr="00DB625D">
        <w:rPr>
          <w:b/>
          <w:color w:val="FF0000"/>
        </w:rPr>
        <w:t>+</w:t>
      </w:r>
      <w:r w:rsidR="004D7ECA">
        <w:t>{</w:t>
      </w:r>
      <w:r w:rsidR="004D7ECA">
        <w:br/>
      </w:r>
      <w:r w:rsidRPr="00DB625D">
        <w:rPr>
          <w:b/>
          <w:color w:val="FF0000"/>
        </w:rPr>
        <w:t>+</w:t>
      </w:r>
      <w:r w:rsidR="004D7ECA">
        <w:t xml:space="preserve">  glfwPollEvents();</w:t>
      </w:r>
      <w:r w:rsidR="004D7ECA">
        <w:br/>
      </w:r>
      <w:r w:rsidRPr="00DB625D">
        <w:rPr>
          <w:b/>
          <w:color w:val="FF0000"/>
        </w:rPr>
        <w:t>+</w:t>
      </w:r>
      <w:r w:rsidR="004D7ECA">
        <w:t xml:space="preserve">  glfwSwapBuffers(window);</w:t>
      </w:r>
      <w:r w:rsidR="004D7ECA">
        <w:br/>
      </w:r>
      <w:r w:rsidRPr="00DB625D">
        <w:rPr>
          <w:b/>
          <w:color w:val="FF0000"/>
        </w:rPr>
        <w:t>+</w:t>
      </w:r>
      <w:r w:rsidR="00667047">
        <w:t>}</w:t>
      </w:r>
      <w:r>
        <w:br/>
      </w:r>
      <w:r w:rsidRPr="00DB625D">
        <w:rPr>
          <w:b/>
          <w:color w:val="FF0000"/>
        </w:rPr>
        <w:t>+</w:t>
      </w:r>
      <w:r>
        <w:rPr>
          <w:b/>
          <w:color w:val="FF0000"/>
        </w:rPr>
        <w:br/>
        <w:t xml:space="preserve"> </w:t>
      </w:r>
      <w:r>
        <w:t xml:space="preserve">} </w:t>
      </w:r>
      <w:r>
        <w:rPr>
          <w:color w:val="008000"/>
        </w:rPr>
        <w:t>// namespace GLFWEW</w:t>
      </w:r>
    </w:p>
    <w:p w:rsidR="005338CB" w:rsidRDefault="00667047" w:rsidP="00667047">
      <w:r>
        <w:rPr>
          <w:rFonts w:hint="eastAsia"/>
        </w:rPr>
        <w:t>これで</w:t>
      </w:r>
      <w:r>
        <w:t>GLFW</w:t>
      </w:r>
      <w:r w:rsidR="00D97BA0">
        <w:t>/</w:t>
      </w:r>
      <w:r>
        <w:rPr>
          <w:rFonts w:hint="eastAsia"/>
        </w:rPr>
        <w:t>GLEW</w:t>
      </w:r>
      <w:r>
        <w:rPr>
          <w:rFonts w:hint="eastAsia"/>
        </w:rPr>
        <w:t>をクラスにまとめることができました。</w:t>
      </w:r>
      <w:r w:rsidR="005338CB">
        <w:br/>
      </w:r>
      <w:r w:rsidR="005338CB">
        <w:t>ここで、「ソリューションエクスプローラー」の</w:t>
      </w:r>
      <w:r w:rsidR="005338CB">
        <w:rPr>
          <w:rFonts w:hint="eastAsia"/>
        </w:rPr>
        <w:t>GLF</w:t>
      </w:r>
      <w:r w:rsidR="005338CB">
        <w:t>WEW.cpp</w:t>
      </w:r>
      <w:r w:rsidR="00A174AC">
        <w:t>を</w:t>
      </w:r>
      <w:r w:rsidR="005338CB">
        <w:t>右クリック</w:t>
      </w:r>
      <w:r w:rsidR="00A174AC">
        <w:t>し、右クリック</w:t>
      </w:r>
      <w:r w:rsidR="005338CB">
        <w:t>メニューを開いて「コンパイル」</w:t>
      </w:r>
      <w:r w:rsidR="005338CB">
        <w:lastRenderedPageBreak/>
        <w:t>を選択してみてください。コンパイルが正常終了したら、正しく実装できていま</w:t>
      </w:r>
      <w:r w:rsidR="00A174AC">
        <w:t>す。失敗していたら、エラーメッセージをよく見てコードを修正してください</w:t>
      </w:r>
      <w:r w:rsidR="005338CB">
        <w:t>。そして、もう一度コンパイルします。これを、正常終了するまで繰り返してください。</w:t>
      </w:r>
    </w:p>
    <w:p w:rsidR="002617BC" w:rsidRDefault="00667047" w:rsidP="00667047">
      <w:r>
        <w:rPr>
          <w:rFonts w:hint="eastAsia"/>
        </w:rPr>
        <w:t>GLFW</w:t>
      </w:r>
      <w:r w:rsidR="00D97BA0">
        <w:rPr>
          <w:rFonts w:hint="eastAsia"/>
        </w:rPr>
        <w:t>/</w:t>
      </w:r>
      <w:r>
        <w:rPr>
          <w:rFonts w:hint="eastAsia"/>
        </w:rPr>
        <w:t>GLEW</w:t>
      </w:r>
      <w:r>
        <w:rPr>
          <w:rFonts w:hint="eastAsia"/>
        </w:rPr>
        <w:t>には他にも有用な機能がありますが、それは今後必要になったときに、このクラスへ追加していくことにしましょう。</w:t>
      </w:r>
    </w:p>
    <w:p w:rsidR="005338CB" w:rsidRDefault="002617BC" w:rsidP="009760AE">
      <w:pPr>
        <w:pStyle w:val="1"/>
      </w:pPr>
      <w:r>
        <w:br w:type="page"/>
      </w:r>
      <w:r w:rsidR="009760AE">
        <w:lastRenderedPageBreak/>
        <w:t>Main.cpp</w:t>
      </w:r>
      <w:r w:rsidR="009760AE">
        <w:t>の修正</w:t>
      </w:r>
    </w:p>
    <w:p w:rsidR="00432E06" w:rsidRDefault="00432E06" w:rsidP="00432E06">
      <w:pPr>
        <w:pStyle w:val="2"/>
      </w:pPr>
      <w:r>
        <w:rPr>
          <w:rFonts w:hint="eastAsia"/>
        </w:rPr>
        <w:t>インクルード文の修正</w:t>
      </w:r>
    </w:p>
    <w:p w:rsidR="00B247A9" w:rsidRDefault="00D97BA0" w:rsidP="009760AE">
      <w:r>
        <w:t>作成した</w:t>
      </w:r>
      <w:r w:rsidR="00D80C7A">
        <w:t>GLFW</w:t>
      </w:r>
      <w:r w:rsidR="00D80C7A">
        <w:rPr>
          <w:rFonts w:hint="eastAsia"/>
        </w:rPr>
        <w:t>/GLEW</w:t>
      </w:r>
      <w:r w:rsidR="00D80C7A">
        <w:rPr>
          <w:rFonts w:hint="eastAsia"/>
        </w:rPr>
        <w:t>ライブラリのラッパー</w:t>
      </w:r>
      <w:r>
        <w:rPr>
          <w:rFonts w:hint="eastAsia"/>
        </w:rPr>
        <w:t>クラスを使って、</w:t>
      </w:r>
      <w:r>
        <w:rPr>
          <w:rFonts w:hint="eastAsia"/>
        </w:rPr>
        <w:t>Main.cpp</w:t>
      </w:r>
      <w:r>
        <w:rPr>
          <w:rFonts w:hint="eastAsia"/>
        </w:rPr>
        <w:t>を書き換えていきます。</w:t>
      </w:r>
      <w:r w:rsidR="00B247A9">
        <w:br/>
      </w:r>
      <w:r w:rsidR="00B247A9">
        <w:rPr>
          <w:rFonts w:hint="eastAsia"/>
        </w:rPr>
        <w:t>まずはインクルードしているヘッダファイルを変更します。</w:t>
      </w:r>
      <w:r w:rsidR="00B247A9">
        <w:br/>
        <w:t>GL/glew.h</w:t>
      </w:r>
      <w:r w:rsidR="00B247A9">
        <w:t>と</w:t>
      </w:r>
      <w:r w:rsidR="00B247A9">
        <w:rPr>
          <w:rFonts w:hint="eastAsia"/>
        </w:rPr>
        <w:t>GLFW/glfw3.h</w:t>
      </w:r>
      <w:r w:rsidR="00B247A9">
        <w:rPr>
          <w:rFonts w:hint="eastAsia"/>
        </w:rPr>
        <w:t>のインクルード文を削除し、</w:t>
      </w:r>
      <w:r w:rsidR="00B247A9">
        <w:rPr>
          <w:rFonts w:hint="eastAsia"/>
        </w:rPr>
        <w:t>GLFWEW.h</w:t>
      </w:r>
      <w:r w:rsidR="00B247A9">
        <w:rPr>
          <w:rFonts w:hint="eastAsia"/>
        </w:rPr>
        <w:t>をインクルードしてください。</w:t>
      </w:r>
      <w:r w:rsidR="00B247A9">
        <w:br/>
      </w:r>
      <w:r w:rsidR="00B247A9">
        <w:rPr>
          <w:rFonts w:hint="eastAsia"/>
        </w:rPr>
        <w:t>iostream</w:t>
      </w:r>
      <w:r w:rsidR="00B247A9">
        <w:rPr>
          <w:rFonts w:hint="eastAsia"/>
        </w:rPr>
        <w:t>のほうは、今後のログ出力のために残しておくことにします。</w:t>
      </w:r>
      <w:r w:rsidR="004F2F92">
        <w:rPr>
          <w:rFonts w:hint="eastAsia"/>
        </w:rPr>
        <w:t>修正したインクルード文のコードは次のようになります。</w:t>
      </w:r>
    </w:p>
    <w:p w:rsidR="007C771F" w:rsidRDefault="007C771F" w:rsidP="007C771F">
      <w:pPr>
        <w:pStyle w:val="ac"/>
      </w:pPr>
      <w:r w:rsidRPr="007C771F">
        <w:rPr>
          <w:b/>
          <w:color w:val="FF0000"/>
        </w:rPr>
        <w:t xml:space="preserve"> </w:t>
      </w:r>
      <w:r>
        <w:rPr>
          <w:color w:val="008000"/>
        </w:rPr>
        <w:t>/**</w:t>
      </w:r>
      <w:r>
        <w:rPr>
          <w:color w:val="008000"/>
        </w:rPr>
        <w:br/>
      </w:r>
      <w:r w:rsidRPr="007C771F">
        <w:rPr>
          <w:b/>
          <w:color w:val="FF0000"/>
        </w:rPr>
        <w:t xml:space="preserve"> </w:t>
      </w:r>
      <w:r>
        <w:rPr>
          <w:color w:val="008000"/>
        </w:rPr>
        <w:t>* @file Main.cpp</w:t>
      </w:r>
      <w:r>
        <w:rPr>
          <w:color w:val="008000"/>
        </w:rPr>
        <w:br/>
      </w:r>
      <w:r w:rsidRPr="007C771F">
        <w:rPr>
          <w:b/>
          <w:color w:val="FF0000"/>
        </w:rPr>
        <w:t xml:space="preserve"> </w:t>
      </w:r>
      <w:r>
        <w:rPr>
          <w:color w:val="008000"/>
        </w:rPr>
        <w:t>*/</w:t>
      </w:r>
      <w:r>
        <w:rPr>
          <w:color w:val="008000"/>
        </w:rPr>
        <w:br/>
      </w:r>
      <w:r w:rsidRPr="007C771F">
        <w:rPr>
          <w:b/>
          <w:color w:val="FF0000"/>
        </w:rPr>
        <w:t>-</w:t>
      </w:r>
      <w:r w:rsidRPr="007C771F">
        <w:rPr>
          <w:color w:val="FF0000"/>
        </w:rPr>
        <w:t>#include &lt;GL/glew.h&gt;</w:t>
      </w:r>
      <w:r w:rsidRPr="007C771F">
        <w:rPr>
          <w:color w:val="FF0000"/>
        </w:rPr>
        <w:br/>
      </w:r>
      <w:r w:rsidRPr="007C771F">
        <w:rPr>
          <w:b/>
          <w:color w:val="FF0000"/>
        </w:rPr>
        <w:t>-</w:t>
      </w:r>
      <w:r w:rsidRPr="007C771F">
        <w:rPr>
          <w:color w:val="FF0000"/>
        </w:rPr>
        <w:t>#include &lt;GLFW/glfw3.h&gt;</w:t>
      </w:r>
      <w:r w:rsidRPr="00917128">
        <w:rPr>
          <w:b/>
          <w:color w:val="FF0000"/>
        </w:rPr>
        <w:br/>
        <w:t>+</w:t>
      </w:r>
      <w:r>
        <w:rPr>
          <w:color w:val="808080"/>
        </w:rPr>
        <w:t>#include</w:t>
      </w:r>
      <w:r>
        <w:t xml:space="preserve"> </w:t>
      </w:r>
      <w:r>
        <w:rPr>
          <w:color w:val="A31515"/>
        </w:rPr>
        <w:t>"GLFWEW.h"</w:t>
      </w:r>
      <w:r>
        <w:br/>
      </w:r>
      <w:r>
        <w:rPr>
          <w:color w:val="808080"/>
        </w:rPr>
        <w:t xml:space="preserve"> #include</w:t>
      </w:r>
      <w:r>
        <w:t xml:space="preserve"> </w:t>
      </w:r>
      <w:r>
        <w:rPr>
          <w:color w:val="A31515"/>
        </w:rPr>
        <w:t>&lt;</w:t>
      </w:r>
      <w:r>
        <w:rPr>
          <w:rFonts w:hint="eastAsia"/>
          <w:color w:val="A31515"/>
        </w:rPr>
        <w:t>iostream</w:t>
      </w:r>
      <w:r>
        <w:rPr>
          <w:color w:val="A31515"/>
        </w:rPr>
        <w:t>&gt;</w:t>
      </w:r>
      <w:r>
        <w:rPr>
          <w:color w:val="A31515"/>
        </w:rPr>
        <w:br/>
      </w:r>
      <w:r w:rsidR="00917128">
        <w:rPr>
          <w:b/>
          <w:color w:val="FF0000"/>
        </w:rPr>
        <w:br/>
        <w:t xml:space="preserve"> </w:t>
      </w:r>
      <w:r w:rsidR="00917128" w:rsidRPr="00917128">
        <w:rPr>
          <w:color w:val="008000"/>
        </w:rPr>
        <w:t>/**</w:t>
      </w:r>
      <w:r w:rsidR="00917128" w:rsidRPr="00917128">
        <w:rPr>
          <w:color w:val="008000"/>
        </w:rPr>
        <w:br/>
      </w:r>
      <w:r w:rsidR="00917128" w:rsidRPr="00917128">
        <w:rPr>
          <w:b/>
          <w:color w:val="008000"/>
        </w:rPr>
        <w:t xml:space="preserve"> </w:t>
      </w:r>
      <w:r w:rsidR="00917128" w:rsidRPr="00917128">
        <w:rPr>
          <w:color w:val="008000"/>
        </w:rPr>
        <w:t>* GLFW</w:t>
      </w:r>
      <w:r w:rsidR="00917128" w:rsidRPr="00917128">
        <w:rPr>
          <w:rFonts w:hint="eastAsia"/>
          <w:color w:val="008000"/>
        </w:rPr>
        <w:t>からのエラー報告を処理する</w:t>
      </w:r>
      <w:r w:rsidR="00917128" w:rsidRPr="00917128">
        <w:rPr>
          <w:color w:val="008000"/>
        </w:rPr>
        <w:t>.</w:t>
      </w:r>
      <w:r w:rsidR="00917128" w:rsidRPr="00917128">
        <w:rPr>
          <w:color w:val="008000"/>
        </w:rPr>
        <w:br/>
      </w:r>
      <w:r w:rsidR="00917128" w:rsidRPr="00917128">
        <w:rPr>
          <w:b/>
          <w:color w:val="008000"/>
        </w:rPr>
        <w:t xml:space="preserve"> </w:t>
      </w:r>
      <w:r w:rsidR="00917128" w:rsidRPr="00917128">
        <w:rPr>
          <w:color w:val="008000"/>
        </w:rPr>
        <w:t>*</w:t>
      </w:r>
    </w:p>
    <w:p w:rsidR="00BE5E99" w:rsidRDefault="00BE5E99" w:rsidP="00BE5E99">
      <w:pPr>
        <w:pStyle w:val="2"/>
      </w:pPr>
      <w:r>
        <w:t>エラーコールバックの削除</w:t>
      </w:r>
    </w:p>
    <w:p w:rsidR="00BE5E99" w:rsidRDefault="00BE5E99" w:rsidP="00BE5E99">
      <w:r>
        <w:t>エラー処理は</w:t>
      </w:r>
      <w:r>
        <w:rPr>
          <w:rFonts w:hint="eastAsia"/>
        </w:rPr>
        <w:t>GLFWEW</w:t>
      </w:r>
      <w:r>
        <w:t>.cpp</w:t>
      </w:r>
      <w:r>
        <w:t>に実装しているので、</w:t>
      </w:r>
      <w:r>
        <w:rPr>
          <w:rFonts w:hint="eastAsia"/>
        </w:rPr>
        <w:t>Main.cpp</w:t>
      </w:r>
      <w:r>
        <w:rPr>
          <w:rFonts w:hint="eastAsia"/>
        </w:rPr>
        <w:t>からは</w:t>
      </w:r>
      <w:r>
        <w:t>エラーコールバックのコードを削除してください。</w:t>
      </w:r>
    </w:p>
    <w:p w:rsidR="00C85E9D" w:rsidRPr="00BE5E99" w:rsidRDefault="00917128" w:rsidP="006D71F8">
      <w:pPr>
        <w:pStyle w:val="ac"/>
        <w:rPr>
          <w:rFonts w:hint="eastAsia"/>
        </w:rPr>
      </w:pPr>
      <w:r>
        <w:rPr>
          <w:b/>
          <w:color w:val="FF0000"/>
        </w:rPr>
        <w:t xml:space="preserve"> </w:t>
      </w:r>
      <w:r>
        <w:rPr>
          <w:color w:val="808080"/>
        </w:rPr>
        <w:t>#include</w:t>
      </w:r>
      <w:r>
        <w:t xml:space="preserve"> </w:t>
      </w:r>
      <w:r>
        <w:rPr>
          <w:color w:val="A31515"/>
        </w:rPr>
        <w:t>"GLFWEW.h"</w:t>
      </w:r>
      <w:r w:rsidR="00C85E9D">
        <w:br/>
      </w:r>
      <w:r w:rsidR="00C85E9D">
        <w:rPr>
          <w:b/>
          <w:color w:val="FF0000"/>
        </w:rPr>
        <w:t xml:space="preserve"> </w:t>
      </w:r>
      <w:r w:rsidR="00C85E9D">
        <w:rPr>
          <w:color w:val="808080"/>
        </w:rPr>
        <w:t>#include</w:t>
      </w:r>
      <w:r w:rsidR="00C85E9D">
        <w:t xml:space="preserve"> </w:t>
      </w:r>
      <w:r w:rsidR="00C85E9D">
        <w:rPr>
          <w:color w:val="A31515"/>
        </w:rPr>
        <w:t>&lt;</w:t>
      </w:r>
      <w:r w:rsidR="00C85E9D">
        <w:rPr>
          <w:rFonts w:hint="eastAsia"/>
          <w:color w:val="A31515"/>
        </w:rPr>
        <w:t>iostream</w:t>
      </w:r>
      <w:r w:rsidR="00C85E9D">
        <w:rPr>
          <w:color w:val="A31515"/>
        </w:rPr>
        <w:t>&gt;</w:t>
      </w:r>
      <w:r w:rsidR="00C85E9D">
        <w:rPr>
          <w:color w:val="A31515"/>
        </w:rPr>
        <w:br/>
      </w:r>
      <w:r w:rsidR="00C85E9D">
        <w:rPr>
          <w:color w:val="008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GLFW</w:t>
      </w:r>
      <w:r w:rsidR="00C85E9D" w:rsidRPr="00C85E9D">
        <w:rPr>
          <w:rFonts w:hint="eastAsia"/>
          <w:color w:val="FF0000"/>
        </w:rPr>
        <w:t>からのエラー報告を処理する</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xml:space="preserve">* @param error </w:t>
      </w:r>
      <w:r w:rsidR="00C85E9D" w:rsidRPr="00C85E9D">
        <w:rPr>
          <w:rFonts w:hint="eastAsia"/>
          <w:color w:val="FF0000"/>
        </w:rPr>
        <w:t>エラー番号</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xml:space="preserve">* @param desc  </w:t>
      </w:r>
      <w:r w:rsidR="00C85E9D" w:rsidRPr="00C85E9D">
        <w:rPr>
          <w:rFonts w:hint="eastAsia"/>
          <w:color w:val="FF0000"/>
        </w:rPr>
        <w:t>エラーの内容</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void ErrorCallback(int error, const char* desc)</w:t>
      </w:r>
      <w:r w:rsidR="00C85E9D" w:rsidRPr="00C85E9D">
        <w:rPr>
          <w:color w:val="FF0000"/>
        </w:rPr>
        <w:br/>
      </w:r>
      <w:r w:rsidR="00C85E9D" w:rsidRPr="00C85E9D">
        <w:rPr>
          <w:b/>
          <w:color w:val="FF0000"/>
        </w:rPr>
        <w:t>-</w:t>
      </w:r>
      <w:r w:rsidR="00C85E9D" w:rsidRPr="00C85E9D">
        <w:rPr>
          <w:color w:val="FF0000"/>
        </w:rPr>
        <w:t>{</w:t>
      </w:r>
      <w:r w:rsidR="00C85E9D" w:rsidRPr="00C85E9D">
        <w:rPr>
          <w:color w:val="FF0000"/>
        </w:rPr>
        <w:br/>
      </w:r>
      <w:r w:rsidR="00C85E9D" w:rsidRPr="00C85E9D">
        <w:rPr>
          <w:b/>
          <w:color w:val="FF0000"/>
        </w:rPr>
        <w:t>-</w:t>
      </w:r>
      <w:r w:rsidR="00C85E9D" w:rsidRPr="00C85E9D">
        <w:rPr>
          <w:color w:val="FF0000"/>
        </w:rPr>
        <w:t xml:space="preserve">  std::cerr &lt;&lt; "ERROR: " &lt;&lt; desc &lt;&lt; std::endl;</w:t>
      </w:r>
      <w:r w:rsidR="00C85E9D" w:rsidRPr="00C85E9D">
        <w:rPr>
          <w:color w:val="FF0000"/>
        </w:rPr>
        <w:br/>
      </w:r>
      <w:r w:rsidR="00C85E9D" w:rsidRPr="00C85E9D">
        <w:rPr>
          <w:b/>
          <w:color w:val="FF0000"/>
        </w:rPr>
        <w:t>-</w:t>
      </w:r>
      <w:r w:rsidR="00C85E9D" w:rsidRPr="00C85E9D">
        <w:rPr>
          <w:color w:val="FF0000"/>
        </w:rPr>
        <w:t>}</w:t>
      </w:r>
      <w:r w:rsidR="00C85E9D">
        <w:br/>
      </w:r>
      <w:r w:rsidR="00C85E9D">
        <w:rPr>
          <w:b/>
          <w:color w:val="FF0000"/>
        </w:rPr>
        <w:t>-</w:t>
      </w:r>
      <w:r w:rsidR="00C85E9D">
        <w:br/>
      </w:r>
      <w:r w:rsidR="00C85E9D">
        <w:rPr>
          <w:b/>
          <w:color w:val="FF0000"/>
        </w:rPr>
        <w:t xml:space="preserve"> </w:t>
      </w:r>
      <w:r w:rsidR="00C85E9D">
        <w:rPr>
          <w:color w:val="008000"/>
        </w:rPr>
        <w:t>/**</w:t>
      </w:r>
      <w:r w:rsidR="00C85E9D">
        <w:rPr>
          <w:color w:val="008000"/>
        </w:rPr>
        <w:br/>
      </w:r>
      <w:r w:rsidR="00C85E9D" w:rsidRPr="00DB625D">
        <w:rPr>
          <w:b/>
          <w:color w:val="FF0000"/>
        </w:rPr>
        <w:t xml:space="preserve"> </w:t>
      </w:r>
      <w:r w:rsidR="00C85E9D">
        <w:rPr>
          <w:color w:val="008000"/>
        </w:rPr>
        <w:t xml:space="preserve">* </w:t>
      </w:r>
      <w:r w:rsidR="00C85E9D">
        <w:rPr>
          <w:color w:val="008000"/>
        </w:rPr>
        <w:t>エントリ</w:t>
      </w:r>
      <w:r w:rsidR="00C85E9D">
        <w:rPr>
          <w:rFonts w:hint="eastAsia"/>
          <w:color w:val="008000"/>
        </w:rPr>
        <w:t>ー</w:t>
      </w:r>
      <w:r w:rsidR="00C85E9D">
        <w:rPr>
          <w:color w:val="008000"/>
        </w:rPr>
        <w:t>ポイント</w:t>
      </w:r>
      <w:r w:rsidR="00C85E9D">
        <w:rPr>
          <w:color w:val="008000"/>
        </w:rPr>
        <w:t>.</w:t>
      </w:r>
      <w:r w:rsidR="00C85E9D">
        <w:rPr>
          <w:color w:val="008000"/>
        </w:rPr>
        <w:br/>
      </w:r>
      <w:r w:rsidR="00C85E9D">
        <w:rPr>
          <w:b/>
          <w:color w:val="FF0000"/>
        </w:rPr>
        <w:t xml:space="preserve"> </w:t>
      </w:r>
      <w:r w:rsidR="00C85E9D">
        <w:rPr>
          <w:color w:val="008000"/>
        </w:rPr>
        <w:t>*/</w:t>
      </w:r>
    </w:p>
    <w:p w:rsidR="00432E06" w:rsidRPr="00432E06" w:rsidRDefault="00432E06" w:rsidP="00432E06">
      <w:pPr>
        <w:pStyle w:val="2"/>
      </w:pPr>
      <w:r>
        <w:t>初期化コードの修正</w:t>
      </w:r>
    </w:p>
    <w:p w:rsidR="009760AE" w:rsidRDefault="00B247A9" w:rsidP="009760AE">
      <w:r>
        <w:t>次に</w:t>
      </w:r>
      <w:r w:rsidR="00D97BA0">
        <w:t>、</w:t>
      </w:r>
      <w:r w:rsidR="00D97BA0">
        <w:rPr>
          <w:rFonts w:hint="eastAsia"/>
        </w:rPr>
        <w:t>GLFW</w:t>
      </w:r>
      <w:r w:rsidR="00D97BA0">
        <w:t>/GLEW</w:t>
      </w:r>
      <w:r w:rsidR="00D97BA0">
        <w:t>の初期化コード</w:t>
      </w:r>
      <w:r w:rsidR="006040AF">
        <w:t>をごっそりと削除し、以下</w:t>
      </w:r>
      <w:r w:rsidR="00D97BA0">
        <w:t>のコードに置き換えてください。</w:t>
      </w:r>
    </w:p>
    <w:p w:rsidR="006D71F8" w:rsidRDefault="006D71F8">
      <w:pPr>
        <w:spacing w:after="0" w:line="240" w:lineRule="auto"/>
        <w:rPr>
          <w:rFonts w:ascii="Courier New" w:eastAsia="ＭＳ Ｐ明朝" w:hAnsi="Courier New"/>
          <w:b/>
          <w:color w:val="FF0000"/>
          <w:sz w:val="17"/>
        </w:rPr>
      </w:pPr>
      <w:r>
        <w:rPr>
          <w:b/>
          <w:color w:val="FF0000"/>
        </w:rPr>
        <w:br w:type="page"/>
      </w:r>
    </w:p>
    <w:p w:rsidR="00D97BA0" w:rsidRDefault="00DD7EC6" w:rsidP="00D97BA0">
      <w:pPr>
        <w:pStyle w:val="ac"/>
      </w:pPr>
      <w:r>
        <w:rPr>
          <w:b/>
          <w:color w:val="FF0000"/>
        </w:rPr>
        <w:lastRenderedPageBreak/>
        <w:t xml:space="preserve"> </w:t>
      </w:r>
      <w:r>
        <w:rPr>
          <w:color w:val="0000FF"/>
        </w:rPr>
        <w:t>int</w:t>
      </w:r>
      <w:r>
        <w:t xml:space="preserve"> main()</w:t>
      </w:r>
      <w:r>
        <w:br/>
      </w:r>
      <w:r>
        <w:rPr>
          <w:b/>
          <w:color w:val="FF0000"/>
        </w:rPr>
        <w:t xml:space="preserve"> </w:t>
      </w:r>
      <w:r>
        <w:t>{</w:t>
      </w:r>
      <w:r>
        <w:br/>
      </w:r>
      <w:r>
        <w:rPr>
          <w:b/>
          <w:color w:val="FF0000"/>
        </w:rPr>
        <w:t xml:space="preserve">   </w:t>
      </w:r>
      <w:r>
        <w:t>glfwSetErrorCallback(ErrorCallback);</w:t>
      </w:r>
      <w:r>
        <w:br/>
      </w:r>
      <w:r>
        <w:br/>
      </w:r>
      <w:r>
        <w:rPr>
          <w:b/>
          <w:color w:val="FF0000"/>
        </w:rPr>
        <w:t>-</w:t>
      </w:r>
      <w:r w:rsidRPr="006D71F8">
        <w:rPr>
          <w:b/>
          <w:color w:val="FF0000"/>
        </w:rPr>
        <w:t xml:space="preserve">  </w:t>
      </w:r>
      <w:r w:rsidRPr="006D71F8">
        <w:rPr>
          <w:color w:val="FF0000"/>
        </w:rPr>
        <w:t>// GLFW</w:t>
      </w:r>
      <w:r w:rsidRPr="006D71F8">
        <w:rPr>
          <w:color w:val="FF0000"/>
        </w:rPr>
        <w:t>の初期化</w:t>
      </w:r>
      <w:r w:rsidRPr="006D71F8">
        <w:rPr>
          <w:rFonts w:hint="eastAsia"/>
          <w:color w:val="FF0000"/>
        </w:rPr>
        <w:t>.</w:t>
      </w:r>
      <w:r w:rsidRPr="006D71F8">
        <w:rPr>
          <w:color w:val="FF0000"/>
        </w:rPr>
        <w:br/>
      </w:r>
      <w:r w:rsidRPr="006D71F8">
        <w:rPr>
          <w:b/>
          <w:color w:val="FF0000"/>
        </w:rPr>
        <w:t xml:space="preserve">-  </w:t>
      </w:r>
      <w:r w:rsidRPr="006D71F8">
        <w:rPr>
          <w:color w:val="FF0000"/>
        </w:rPr>
        <w:t>if (glfwInit() != GL_TRUE) {</w:t>
      </w:r>
      <w:r w:rsidRPr="006D71F8">
        <w:rPr>
          <w:color w:val="FF0000"/>
        </w:rPr>
        <w:br/>
      </w:r>
      <w:r w:rsidRPr="006D71F8">
        <w:rPr>
          <w:b/>
          <w:color w:val="FF0000"/>
        </w:rPr>
        <w:t>-</w:t>
      </w:r>
      <w:r w:rsidRPr="006D71F8">
        <w:rPr>
          <w:color w:val="FF0000"/>
        </w:rPr>
        <w:t xml:space="preserve">    return 1;</w:t>
      </w:r>
      <w:r w:rsidRPr="006D71F8">
        <w:rPr>
          <w:color w:val="FF0000"/>
        </w:rPr>
        <w:br/>
      </w:r>
      <w:r w:rsidRPr="006D71F8">
        <w:rPr>
          <w:b/>
          <w:color w:val="FF0000"/>
        </w:rPr>
        <w:t xml:space="preserve">-  </w:t>
      </w:r>
      <w:r w:rsidRPr="006D71F8">
        <w:rPr>
          <w:color w:val="FF0000"/>
        </w:rPr>
        <w:t>}</w:t>
      </w:r>
      <w:r w:rsidRPr="006D71F8">
        <w:rPr>
          <w:color w:val="FF0000"/>
        </w:rPr>
        <w:br/>
      </w:r>
      <w:r w:rsidRPr="006D71F8">
        <w:rPr>
          <w:b/>
          <w:color w:val="FF0000"/>
        </w:rPr>
        <w:t>-     .</w:t>
      </w:r>
      <w:r w:rsidRPr="006D71F8">
        <w:rPr>
          <w:color w:val="FF0000"/>
        </w:rPr>
        <w:br/>
      </w:r>
      <w:r w:rsidRPr="006D71F8">
        <w:rPr>
          <w:b/>
          <w:color w:val="FF0000"/>
        </w:rPr>
        <w:t>-     .</w:t>
      </w:r>
      <w:r w:rsidRPr="006D71F8">
        <w:rPr>
          <w:color w:val="FF0000"/>
        </w:rPr>
        <w:br/>
      </w:r>
      <w:r w:rsidRPr="006D71F8">
        <w:rPr>
          <w:b/>
          <w:color w:val="FF0000"/>
        </w:rPr>
        <w:t>-     .</w:t>
      </w:r>
      <w:r w:rsidRPr="006D71F8">
        <w:rPr>
          <w:color w:val="FF0000"/>
        </w:rPr>
        <w:br/>
      </w:r>
      <w:r w:rsidRPr="006D71F8">
        <w:rPr>
          <w:b/>
          <w:color w:val="FF0000"/>
        </w:rPr>
        <w:t xml:space="preserve">-  </w:t>
      </w:r>
      <w:r w:rsidRPr="006D71F8">
        <w:rPr>
          <w:color w:val="FF0000"/>
        </w:rPr>
        <w:t>// GLEW</w:t>
      </w:r>
      <w:r w:rsidRPr="006D71F8">
        <w:rPr>
          <w:color w:val="FF0000"/>
        </w:rPr>
        <w:t>の初期化</w:t>
      </w:r>
      <w:r w:rsidRPr="006D71F8">
        <w:rPr>
          <w:rFonts w:hint="eastAsia"/>
          <w:color w:val="FF0000"/>
        </w:rPr>
        <w:t>.</w:t>
      </w:r>
      <w:r w:rsidRPr="006D71F8">
        <w:rPr>
          <w:color w:val="FF0000"/>
        </w:rPr>
        <w:br/>
      </w:r>
      <w:r w:rsidRPr="006D71F8">
        <w:rPr>
          <w:b/>
          <w:color w:val="FF0000"/>
        </w:rPr>
        <w:t xml:space="preserve">-  </w:t>
      </w:r>
      <w:r w:rsidRPr="006D71F8">
        <w:rPr>
          <w:color w:val="FF0000"/>
        </w:rPr>
        <w:t>if (glewInit() != GLEW_OK) {</w:t>
      </w:r>
      <w:r w:rsidRPr="006D71F8">
        <w:rPr>
          <w:color w:val="FF0000"/>
        </w:rPr>
        <w:br/>
      </w:r>
      <w:r w:rsidRPr="006D71F8">
        <w:rPr>
          <w:b/>
          <w:color w:val="FF0000"/>
        </w:rPr>
        <w:t xml:space="preserve">-  </w:t>
      </w:r>
      <w:r w:rsidRPr="006D71F8">
        <w:rPr>
          <w:color w:val="FF0000"/>
        </w:rPr>
        <w:t xml:space="preserve">  std::cerr &lt;&lt; "ERROR: GLEW</w:t>
      </w:r>
      <w:r w:rsidRPr="006D71F8">
        <w:rPr>
          <w:color w:val="FF0000"/>
        </w:rPr>
        <w:t>の初期化に失敗しました</w:t>
      </w:r>
      <w:r w:rsidRPr="006D71F8">
        <w:rPr>
          <w:rFonts w:hint="eastAsia"/>
          <w:color w:val="FF0000"/>
        </w:rPr>
        <w:t>.</w:t>
      </w:r>
      <w:r w:rsidRPr="006D71F8">
        <w:rPr>
          <w:color w:val="FF0000"/>
        </w:rPr>
        <w:t>" &lt;&lt; std::endl;</w:t>
      </w:r>
      <w:r w:rsidRPr="006D71F8">
        <w:rPr>
          <w:color w:val="FF0000"/>
        </w:rPr>
        <w:br/>
      </w:r>
      <w:r w:rsidRPr="006D71F8">
        <w:rPr>
          <w:b/>
          <w:color w:val="FF0000"/>
        </w:rPr>
        <w:t xml:space="preserve">-  </w:t>
      </w:r>
      <w:r w:rsidRPr="006D71F8">
        <w:rPr>
          <w:color w:val="FF0000"/>
        </w:rPr>
        <w:t xml:space="preserve">  glfwTerminate();</w:t>
      </w:r>
      <w:r w:rsidRPr="006D71F8">
        <w:rPr>
          <w:color w:val="FF0000"/>
        </w:rPr>
        <w:br/>
      </w:r>
      <w:r w:rsidRPr="006D71F8">
        <w:rPr>
          <w:b/>
          <w:color w:val="FF0000"/>
        </w:rPr>
        <w:t xml:space="preserve">-  </w:t>
      </w:r>
      <w:r w:rsidRPr="006D71F8">
        <w:rPr>
          <w:color w:val="FF0000"/>
        </w:rPr>
        <w:t xml:space="preserve">  return 1;</w:t>
      </w:r>
      <w:r w:rsidRPr="006D71F8">
        <w:rPr>
          <w:color w:val="FF0000"/>
        </w:rPr>
        <w:br/>
      </w:r>
      <w:r w:rsidRPr="006D71F8">
        <w:rPr>
          <w:b/>
          <w:color w:val="FF0000"/>
        </w:rPr>
        <w:t xml:space="preserve">-  </w:t>
      </w:r>
      <w:r w:rsidRPr="006D71F8">
        <w:rPr>
          <w:color w:val="FF0000"/>
        </w:rPr>
        <w:t>}</w:t>
      </w:r>
      <w:r>
        <w:br/>
      </w:r>
      <w:r w:rsidRPr="00DB625D">
        <w:rPr>
          <w:b/>
          <w:color w:val="FF0000"/>
        </w:rPr>
        <w:t>+</w:t>
      </w:r>
      <w:r>
        <w:rPr>
          <w:b/>
          <w:color w:val="FF0000"/>
        </w:rPr>
        <w:t xml:space="preserve">  </w:t>
      </w:r>
      <w:r w:rsidR="00D97BA0">
        <w:t>GLFWEW::</w:t>
      </w:r>
      <w:r w:rsidR="00D97BA0">
        <w:rPr>
          <w:color w:val="2B91AF"/>
        </w:rPr>
        <w:t>Wind</w:t>
      </w:r>
      <w:bookmarkStart w:id="0" w:name="_GoBack"/>
      <w:bookmarkEnd w:id="0"/>
      <w:r w:rsidR="00D97BA0">
        <w:rPr>
          <w:color w:val="2B91AF"/>
        </w:rPr>
        <w:t>ow</w:t>
      </w:r>
      <w:r w:rsidR="00D97BA0">
        <w:t>&amp; window = GLFWEW::</w:t>
      </w:r>
      <w:r w:rsidR="00D97BA0">
        <w:rPr>
          <w:color w:val="2B91AF"/>
        </w:rPr>
        <w:t>Window</w:t>
      </w:r>
      <w:r w:rsidR="00D97BA0">
        <w:t>::Instance();</w:t>
      </w:r>
      <w:r w:rsidR="00D97BA0">
        <w:br/>
      </w:r>
      <w:r w:rsidRPr="00DB625D">
        <w:rPr>
          <w:b/>
          <w:color w:val="FF0000"/>
        </w:rPr>
        <w:t>+</w:t>
      </w:r>
      <w:r>
        <w:rPr>
          <w:b/>
          <w:color w:val="FF0000"/>
        </w:rPr>
        <w:t xml:space="preserve">  </w:t>
      </w:r>
      <w:r w:rsidR="00D97BA0">
        <w:rPr>
          <w:color w:val="0000FF"/>
        </w:rPr>
        <w:t>if</w:t>
      </w:r>
      <w:r w:rsidR="00D97BA0">
        <w:t xml:space="preserve"> (!window.Init(800, 600, </w:t>
      </w:r>
      <w:r w:rsidR="00D97BA0">
        <w:rPr>
          <w:color w:val="A31515"/>
        </w:rPr>
        <w:t>"OpenGL Tutorial"</w:t>
      </w:r>
      <w:r w:rsidR="00D97BA0">
        <w:t>)) {</w:t>
      </w:r>
      <w:r w:rsidR="00D97BA0">
        <w:br/>
      </w:r>
      <w:r w:rsidRPr="00DB625D">
        <w:rPr>
          <w:b/>
          <w:color w:val="FF0000"/>
        </w:rPr>
        <w:t>+</w:t>
      </w:r>
      <w:r>
        <w:rPr>
          <w:b/>
          <w:color w:val="FF0000"/>
        </w:rPr>
        <w:t xml:space="preserve">  </w:t>
      </w:r>
      <w:r w:rsidR="00D97BA0">
        <w:t xml:space="preserve">  </w:t>
      </w:r>
      <w:r w:rsidR="00D97BA0">
        <w:rPr>
          <w:color w:val="0000FF"/>
        </w:rPr>
        <w:t>return</w:t>
      </w:r>
      <w:r w:rsidR="00D97BA0">
        <w:t xml:space="preserve"> 1;</w:t>
      </w:r>
      <w:r w:rsidR="00D97BA0">
        <w:br/>
      </w:r>
      <w:r w:rsidRPr="00DB625D">
        <w:rPr>
          <w:b/>
          <w:color w:val="FF0000"/>
        </w:rPr>
        <w:t>+</w:t>
      </w:r>
      <w:r>
        <w:rPr>
          <w:b/>
          <w:color w:val="FF0000"/>
        </w:rPr>
        <w:t xml:space="preserve">  </w:t>
      </w:r>
      <w:r w:rsidR="00D97BA0">
        <w:t>}</w:t>
      </w:r>
      <w:r>
        <w:br/>
      </w:r>
      <w:r>
        <w:br/>
      </w: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(!glfwWindowShouldClose(window)) {</w:t>
      </w:r>
    </w:p>
    <w:p w:rsidR="00D97BA0" w:rsidRDefault="00D97BA0" w:rsidP="00D97BA0">
      <w:r>
        <w:t>初期化コードは全て</w:t>
      </w:r>
      <w:r>
        <w:rPr>
          <w:rFonts w:hint="eastAsia"/>
        </w:rPr>
        <w:t>GLFWEW::Window::Init</w:t>
      </w:r>
      <w:r w:rsidR="00DD7EC6">
        <w:rPr>
          <w:rFonts w:hint="eastAsia"/>
        </w:rPr>
        <w:t>関数に移動させたので</w:t>
      </w:r>
      <w:r>
        <w:rPr>
          <w:rFonts w:hint="eastAsia"/>
        </w:rPr>
        <w:t>、</w:t>
      </w:r>
      <w:r w:rsidR="00DD7EC6">
        <w:rPr>
          <w:rFonts w:hint="eastAsia"/>
        </w:rPr>
        <w:t>Main.cpp</w:t>
      </w:r>
      <w:r w:rsidR="00DD7EC6">
        <w:rPr>
          <w:rFonts w:hint="eastAsia"/>
        </w:rPr>
        <w:t>にわずかなコードを書くだけで</w:t>
      </w:r>
      <w:r w:rsidR="00DD7EC6">
        <w:rPr>
          <w:rFonts w:hint="eastAsia"/>
        </w:rPr>
        <w:t>GLFW</w:t>
      </w:r>
      <w:r w:rsidR="00DD7EC6">
        <w:rPr>
          <w:rFonts w:hint="eastAsia"/>
        </w:rPr>
        <w:t>と</w:t>
      </w:r>
      <w:r w:rsidR="00DD7EC6">
        <w:rPr>
          <w:rFonts w:hint="eastAsia"/>
        </w:rPr>
        <w:t>GLEW</w:t>
      </w:r>
      <w:r w:rsidR="00DD7EC6">
        <w:rPr>
          <w:rFonts w:hint="eastAsia"/>
        </w:rPr>
        <w:t>を初期化することができ</w:t>
      </w:r>
      <w:r>
        <w:rPr>
          <w:rFonts w:hint="eastAsia"/>
        </w:rPr>
        <w:t>ます。</w:t>
      </w:r>
    </w:p>
    <w:p w:rsidR="00432E06" w:rsidRDefault="00432E06" w:rsidP="00432E06">
      <w:pPr>
        <w:pStyle w:val="2"/>
      </w:pPr>
      <w:r>
        <w:t>メインループの修正</w:t>
      </w:r>
    </w:p>
    <w:p w:rsidR="00D97BA0" w:rsidRPr="00D97BA0" w:rsidRDefault="006D3AEC" w:rsidP="00D97BA0">
      <w:r>
        <w:rPr>
          <w:rFonts w:hint="eastAsia"/>
        </w:rPr>
        <w:t>最後に、メインループを次のように変更します</w:t>
      </w:r>
      <w:r w:rsidR="00D97BA0">
        <w:rPr>
          <w:rFonts w:hint="eastAsia"/>
        </w:rPr>
        <w:t>。</w:t>
      </w:r>
    </w:p>
    <w:p w:rsidR="00D97BA0" w:rsidRPr="00D97BA0" w:rsidRDefault="007751F6" w:rsidP="00D97BA0">
      <w:pPr>
        <w:pStyle w:val="ac"/>
      </w:pPr>
      <w:r>
        <w:rPr>
          <w:b/>
          <w:color w:val="FF0000"/>
        </w:rPr>
        <w:t xml:space="preserve"> </w:t>
      </w:r>
      <w:r w:rsidR="00A77CA8">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sidR="00A77CA8">
        <w:rPr>
          <w:b/>
          <w:color w:val="FF0000"/>
        </w:rPr>
        <w:t xml:space="preserve">  </w:t>
      </w:r>
      <w:r w:rsidR="00D97BA0">
        <w:rPr>
          <w:color w:val="0000FF"/>
        </w:rPr>
        <w:t>while</w:t>
      </w:r>
      <w:r w:rsidR="00D97BA0">
        <w:t xml:space="preserve"> (!window.ShouldClose()) {</w:t>
      </w:r>
      <w:r w:rsidR="00D97BA0">
        <w:br/>
      </w:r>
      <w:r>
        <w:rPr>
          <w:b/>
          <w:color w:val="FF0000"/>
        </w:rPr>
        <w:t xml:space="preserve">  </w:t>
      </w:r>
      <w:r w:rsidR="00A77CA8">
        <w:rPr>
          <w:b/>
          <w:color w:val="FF0000"/>
        </w:rPr>
        <w:t xml:space="preserve">  </w:t>
      </w:r>
      <w:r>
        <w:rPr>
          <w:b/>
          <w:color w:val="FF0000"/>
        </w:rPr>
        <w:t xml:space="preserve"> </w:t>
      </w:r>
      <w:r>
        <w:rPr>
          <w:rFonts w:hint="eastAsia"/>
        </w:rPr>
        <w:t>gl</w:t>
      </w:r>
      <w:r>
        <w:t>ClearColor(0.1f, 0.3f, 0.5f, 1.0f);</w:t>
      </w:r>
      <w:r>
        <w:br/>
      </w:r>
      <w:r w:rsidR="00A77CA8">
        <w:t xml:space="preserve">  </w:t>
      </w:r>
      <w:r>
        <w:t xml:space="preserve">   glClear(</w:t>
      </w:r>
      <w:r>
        <w:rPr>
          <w:color w:val="6F008A"/>
        </w:rPr>
        <w:t>GL_COLOR_BUFFER_BIT</w:t>
      </w:r>
      <w:r>
        <w:t xml:space="preserve"> | </w:t>
      </w:r>
      <w:r>
        <w:rPr>
          <w:color w:val="6F008A"/>
        </w:rPr>
        <w:t>GL_DEPTH_BUFFER_BIT</w:t>
      </w:r>
      <w:r>
        <w:t>);</w:t>
      </w:r>
      <w:r>
        <w:br/>
      </w:r>
      <w:r w:rsidRPr="007751F6">
        <w:rPr>
          <w:b/>
          <w:color w:val="FF0000"/>
        </w:rPr>
        <w:t xml:space="preserve">-  </w:t>
      </w:r>
      <w:r w:rsidR="00A77CA8">
        <w:rPr>
          <w:b/>
          <w:color w:val="FF0000"/>
        </w:rPr>
        <w:t xml:space="preserve">  </w:t>
      </w:r>
      <w:r w:rsidRPr="007751F6">
        <w:rPr>
          <w:color w:val="FF0000"/>
        </w:rPr>
        <w:t>glfwPollEvents();</w:t>
      </w:r>
      <w:r w:rsidRPr="007751F6">
        <w:rPr>
          <w:color w:val="FF0000"/>
        </w:rPr>
        <w:br/>
      </w:r>
      <w:r w:rsidRPr="007751F6">
        <w:rPr>
          <w:b/>
          <w:color w:val="FF0000"/>
        </w:rPr>
        <w:t>-</w:t>
      </w:r>
      <w:r w:rsidR="00A77CA8">
        <w:rPr>
          <w:b/>
          <w:color w:val="FF0000"/>
        </w:rPr>
        <w:t xml:space="preserve">  </w:t>
      </w:r>
      <w:r w:rsidRPr="007751F6">
        <w:rPr>
          <w:color w:val="FF0000"/>
        </w:rPr>
        <w:t xml:space="preserve">  glfwSwapBuffers(window);</w:t>
      </w:r>
      <w:r>
        <w:br/>
      </w:r>
      <w:r w:rsidRPr="00DB625D">
        <w:rPr>
          <w:b/>
          <w:color w:val="FF0000"/>
        </w:rPr>
        <w:t>+</w:t>
      </w:r>
      <w:r w:rsidR="00D97BA0">
        <w:t xml:space="preserve"> </w:t>
      </w:r>
      <w:r>
        <w:t xml:space="preserve">　</w:t>
      </w:r>
      <w:r w:rsidR="00A77CA8">
        <w:rPr>
          <w:rFonts w:hint="eastAsia"/>
        </w:rPr>
        <w:t xml:space="preserve">  </w:t>
      </w:r>
      <w:r w:rsidR="00D97BA0">
        <w:t>window.SwapBuffers();</w:t>
      </w:r>
      <w:r w:rsidR="00D97BA0">
        <w:br/>
      </w:r>
      <w:r>
        <w:t xml:space="preserve"> </w:t>
      </w:r>
      <w:r w:rsidR="00A77CA8">
        <w:t xml:space="preserve">  </w:t>
      </w:r>
      <w:r w:rsidR="00D97BA0">
        <w:t>}</w:t>
      </w:r>
      <w:r w:rsidR="00A77CA8">
        <w:br/>
      </w:r>
      <w:r w:rsidR="00A77CA8">
        <w:br/>
      </w:r>
      <w:r w:rsidR="00A77CA8" w:rsidRPr="00A77CA8">
        <w:rPr>
          <w:b/>
          <w:color w:val="FF0000"/>
        </w:rPr>
        <w:t xml:space="preserve">-  </w:t>
      </w:r>
      <w:r w:rsidR="00A77CA8" w:rsidRPr="00A77CA8">
        <w:rPr>
          <w:color w:val="FF0000"/>
        </w:rPr>
        <w:t>// GLFW</w:t>
      </w:r>
      <w:r w:rsidR="00A77CA8" w:rsidRPr="00A77CA8">
        <w:rPr>
          <w:color w:val="FF0000"/>
        </w:rPr>
        <w:t>の終了</w:t>
      </w:r>
      <w:r w:rsidR="00A77CA8" w:rsidRPr="00A77CA8">
        <w:rPr>
          <w:rFonts w:hint="eastAsia"/>
          <w:color w:val="FF0000"/>
        </w:rPr>
        <w:t>.</w:t>
      </w:r>
      <w:r w:rsidR="00A77CA8" w:rsidRPr="00A77CA8">
        <w:rPr>
          <w:color w:val="FF0000"/>
        </w:rPr>
        <w:br/>
      </w:r>
      <w:r w:rsidR="00A77CA8" w:rsidRPr="00A77CA8">
        <w:rPr>
          <w:b/>
          <w:color w:val="FF0000"/>
        </w:rPr>
        <w:t xml:space="preserve">-  </w:t>
      </w:r>
      <w:r w:rsidR="00A77CA8" w:rsidRPr="00A77CA8">
        <w:rPr>
          <w:color w:val="FF0000"/>
        </w:rPr>
        <w:t>glfwTerminate();</w:t>
      </w:r>
      <w:r w:rsidR="00A77CA8">
        <w:br/>
      </w:r>
      <w:r w:rsidR="00A77CA8">
        <w:rPr>
          <w:b/>
          <w:color w:val="FF0000"/>
        </w:rPr>
        <w:t>-</w:t>
      </w:r>
      <w:r w:rsidR="00A77CA8">
        <w:rPr>
          <w:b/>
          <w:color w:val="FF0000"/>
        </w:rPr>
        <w:br/>
        <w:t xml:space="preserve">   </w:t>
      </w:r>
      <w:r w:rsidR="00A77CA8">
        <w:rPr>
          <w:color w:val="0000FF"/>
        </w:rPr>
        <w:t>return</w:t>
      </w:r>
      <w:r w:rsidR="00A77CA8">
        <w:t xml:space="preserve"> 0;</w:t>
      </w:r>
      <w:r w:rsidR="00A77CA8">
        <w:br/>
        <w:t xml:space="preserve"> }</w:t>
      </w:r>
    </w:p>
    <w:p w:rsidR="00D97BA0" w:rsidRDefault="00FA1208" w:rsidP="009760AE">
      <w:r>
        <w:rPr>
          <w:rFonts w:hint="eastAsia"/>
        </w:rPr>
        <w:t>glfwPollEvents</w:t>
      </w:r>
      <w:r>
        <w:rPr>
          <w:rFonts w:hint="eastAsia"/>
        </w:rPr>
        <w:t>関数と</w:t>
      </w:r>
      <w:r>
        <w:rPr>
          <w:rFonts w:hint="eastAsia"/>
        </w:rPr>
        <w:t>glfw</w:t>
      </w:r>
      <w:r>
        <w:t>SwapBuffers</w:t>
      </w:r>
      <w:r>
        <w:t>関数がなくなり、かわりに</w:t>
      </w:r>
      <w:r>
        <w:rPr>
          <w:rFonts w:hint="eastAsia"/>
        </w:rPr>
        <w:t>GLFWEW::Window::SwapBuffers</w:t>
      </w:r>
      <w:r>
        <w:rPr>
          <w:rFonts w:hint="eastAsia"/>
        </w:rPr>
        <w:t>関数を呼んでいます。</w:t>
      </w:r>
      <w:r w:rsidR="00FA1FCB">
        <w:t>また、メインループ直後の</w:t>
      </w:r>
      <w:r w:rsidR="00FA1FCB">
        <w:rPr>
          <w:rFonts w:hint="eastAsia"/>
        </w:rPr>
        <w:t>glfwTerminate</w:t>
      </w:r>
      <w:r w:rsidR="00FA1FCB">
        <w:rPr>
          <w:rFonts w:hint="eastAsia"/>
        </w:rPr>
        <w:t>関数呼び出しも削除しています</w:t>
      </w:r>
      <w:r w:rsidR="00A77CA8">
        <w:rPr>
          <w:rFonts w:hint="eastAsia"/>
        </w:rPr>
        <w:t>。この関数</w:t>
      </w:r>
      <w:r w:rsidR="00FA1FCB">
        <w:rPr>
          <w:rFonts w:hint="eastAsia"/>
        </w:rPr>
        <w:t>は</w:t>
      </w:r>
      <w:r w:rsidR="00FA1FCB">
        <w:rPr>
          <w:rFonts w:hint="eastAsia"/>
        </w:rPr>
        <w:t>GLFWEW::Window</w:t>
      </w:r>
      <w:r w:rsidR="00A77CA8">
        <w:rPr>
          <w:rFonts w:hint="eastAsia"/>
        </w:rPr>
        <w:t>クラスのデストラクタ</w:t>
      </w:r>
      <w:r w:rsidR="002B5D21">
        <w:rPr>
          <w:rFonts w:hint="eastAsia"/>
        </w:rPr>
        <w:t>が</w:t>
      </w:r>
      <w:r w:rsidR="00A77CA8">
        <w:rPr>
          <w:rFonts w:hint="eastAsia"/>
        </w:rPr>
        <w:t>実行</w:t>
      </w:r>
      <w:r w:rsidR="002B5D21">
        <w:rPr>
          <w:rFonts w:hint="eastAsia"/>
        </w:rPr>
        <w:t>してく</w:t>
      </w:r>
      <w:r w:rsidR="00A77CA8">
        <w:rPr>
          <w:rFonts w:hint="eastAsia"/>
        </w:rPr>
        <w:t>れるからです</w:t>
      </w:r>
      <w:r w:rsidR="00FA1FCB">
        <w:rPr>
          <w:rFonts w:hint="eastAsia"/>
        </w:rPr>
        <w:t>。</w:t>
      </w:r>
    </w:p>
    <w:p w:rsidR="00E3403E" w:rsidRPr="008C5A8C" w:rsidRDefault="00285248" w:rsidP="001375FD">
      <w:r>
        <w:t>これで</w:t>
      </w:r>
      <w:r>
        <w:rPr>
          <w:rFonts w:hint="eastAsia"/>
        </w:rPr>
        <w:t>Main.cpp</w:t>
      </w:r>
      <w:r>
        <w:rPr>
          <w:rFonts w:hint="eastAsia"/>
        </w:rPr>
        <w:t>の修正は完了です。ビルドして実行してみてください。</w:t>
      </w:r>
      <w:r w:rsidR="00907872">
        <w:br/>
      </w:r>
      <w:r w:rsidR="00907872">
        <w:t>修正前と同じように動作していたら成功です。</w:t>
      </w:r>
    </w:p>
    <w:sectPr w:rsidR="00E3403E" w:rsidRPr="008C5A8C">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9C9" w:rsidRDefault="004B49C9" w:rsidP="00C82186">
      <w:pPr>
        <w:spacing w:after="0" w:line="240" w:lineRule="auto"/>
      </w:pPr>
      <w:r>
        <w:separator/>
      </w:r>
    </w:p>
  </w:endnote>
  <w:endnote w:type="continuationSeparator" w:id="0">
    <w:p w:rsidR="004B49C9" w:rsidRDefault="004B49C9" w:rsidP="00C82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8A7" w:rsidRDefault="00A208A7">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6D71F8">
      <w:rPr>
        <w:b/>
        <w:bCs/>
        <w:noProof/>
      </w:rPr>
      <w:t>25</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6D71F8">
      <w:rPr>
        <w:b/>
        <w:bCs/>
        <w:noProof/>
      </w:rPr>
      <w:t>27</w:t>
    </w:r>
    <w:r>
      <w:rPr>
        <w:b/>
        <w:bCs/>
        <w:sz w:val="24"/>
        <w:szCs w:val="24"/>
      </w:rPr>
      <w:fldChar w:fldCharType="end"/>
    </w:r>
  </w:p>
  <w:p w:rsidR="00A208A7" w:rsidRDefault="00A208A7">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9C9" w:rsidRDefault="004B49C9" w:rsidP="00C82186">
      <w:pPr>
        <w:spacing w:after="0" w:line="240" w:lineRule="auto"/>
      </w:pPr>
      <w:r>
        <w:separator/>
      </w:r>
    </w:p>
  </w:footnote>
  <w:footnote w:type="continuationSeparator" w:id="0">
    <w:p w:rsidR="004B49C9" w:rsidRDefault="004B49C9" w:rsidP="00C821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22A0ACC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36C"/>
    <w:rsid w:val="00012005"/>
    <w:rsid w:val="00014930"/>
    <w:rsid w:val="00033156"/>
    <w:rsid w:val="0008063A"/>
    <w:rsid w:val="00087347"/>
    <w:rsid w:val="0009365F"/>
    <w:rsid w:val="000A028E"/>
    <w:rsid w:val="000A2FA2"/>
    <w:rsid w:val="000A3FFA"/>
    <w:rsid w:val="000B6BED"/>
    <w:rsid w:val="000B7E7A"/>
    <w:rsid w:val="000C0A9E"/>
    <w:rsid w:val="000C13CE"/>
    <w:rsid w:val="000D6DBE"/>
    <w:rsid w:val="000E0510"/>
    <w:rsid w:val="000E12F5"/>
    <w:rsid w:val="000E238D"/>
    <w:rsid w:val="000E43E5"/>
    <w:rsid w:val="000F07A8"/>
    <w:rsid w:val="00115244"/>
    <w:rsid w:val="00122C38"/>
    <w:rsid w:val="001375FD"/>
    <w:rsid w:val="00143D7C"/>
    <w:rsid w:val="001625BF"/>
    <w:rsid w:val="00173977"/>
    <w:rsid w:val="001850EA"/>
    <w:rsid w:val="00191DA9"/>
    <w:rsid w:val="001A113F"/>
    <w:rsid w:val="001A28DF"/>
    <w:rsid w:val="001A7962"/>
    <w:rsid w:val="001B68E0"/>
    <w:rsid w:val="001C0976"/>
    <w:rsid w:val="001C6EEF"/>
    <w:rsid w:val="001D617E"/>
    <w:rsid w:val="002248D6"/>
    <w:rsid w:val="00231459"/>
    <w:rsid w:val="00240F70"/>
    <w:rsid w:val="002458C9"/>
    <w:rsid w:val="0025316C"/>
    <w:rsid w:val="00255ED6"/>
    <w:rsid w:val="002617BC"/>
    <w:rsid w:val="00277C09"/>
    <w:rsid w:val="002806DB"/>
    <w:rsid w:val="00285248"/>
    <w:rsid w:val="00285BEB"/>
    <w:rsid w:val="00292E3F"/>
    <w:rsid w:val="00296099"/>
    <w:rsid w:val="0029615D"/>
    <w:rsid w:val="002A0FB0"/>
    <w:rsid w:val="002A60D5"/>
    <w:rsid w:val="002B5D21"/>
    <w:rsid w:val="002C67D9"/>
    <w:rsid w:val="002C7935"/>
    <w:rsid w:val="002E073D"/>
    <w:rsid w:val="002E20FF"/>
    <w:rsid w:val="002E3890"/>
    <w:rsid w:val="002E44E3"/>
    <w:rsid w:val="002E65F5"/>
    <w:rsid w:val="003040D5"/>
    <w:rsid w:val="003053FC"/>
    <w:rsid w:val="00305AB3"/>
    <w:rsid w:val="00312B25"/>
    <w:rsid w:val="003237EA"/>
    <w:rsid w:val="0035038E"/>
    <w:rsid w:val="00361AE7"/>
    <w:rsid w:val="00362379"/>
    <w:rsid w:val="00383A54"/>
    <w:rsid w:val="00390987"/>
    <w:rsid w:val="00395016"/>
    <w:rsid w:val="003C08A7"/>
    <w:rsid w:val="003C73BA"/>
    <w:rsid w:val="003D21B6"/>
    <w:rsid w:val="003E06E8"/>
    <w:rsid w:val="00402217"/>
    <w:rsid w:val="00412A37"/>
    <w:rsid w:val="004178ED"/>
    <w:rsid w:val="004228E5"/>
    <w:rsid w:val="00427350"/>
    <w:rsid w:val="00432E06"/>
    <w:rsid w:val="0044007D"/>
    <w:rsid w:val="00447BF4"/>
    <w:rsid w:val="00450E13"/>
    <w:rsid w:val="0045203A"/>
    <w:rsid w:val="004678B5"/>
    <w:rsid w:val="00481D1F"/>
    <w:rsid w:val="00482C20"/>
    <w:rsid w:val="004835D2"/>
    <w:rsid w:val="0049164D"/>
    <w:rsid w:val="004A2014"/>
    <w:rsid w:val="004A4EF3"/>
    <w:rsid w:val="004A56F5"/>
    <w:rsid w:val="004B49C9"/>
    <w:rsid w:val="004B76A6"/>
    <w:rsid w:val="004D6188"/>
    <w:rsid w:val="004D7ECA"/>
    <w:rsid w:val="004E007F"/>
    <w:rsid w:val="004F0489"/>
    <w:rsid w:val="004F07CE"/>
    <w:rsid w:val="004F13B7"/>
    <w:rsid w:val="004F2F92"/>
    <w:rsid w:val="004F613C"/>
    <w:rsid w:val="00501436"/>
    <w:rsid w:val="00503525"/>
    <w:rsid w:val="00516FA3"/>
    <w:rsid w:val="005338CB"/>
    <w:rsid w:val="00547980"/>
    <w:rsid w:val="0057018B"/>
    <w:rsid w:val="00572860"/>
    <w:rsid w:val="00584229"/>
    <w:rsid w:val="005A24E1"/>
    <w:rsid w:val="005A3AC0"/>
    <w:rsid w:val="005B4EB2"/>
    <w:rsid w:val="005D2300"/>
    <w:rsid w:val="005D6D96"/>
    <w:rsid w:val="005E7184"/>
    <w:rsid w:val="005E71BC"/>
    <w:rsid w:val="005F0996"/>
    <w:rsid w:val="005F7CA6"/>
    <w:rsid w:val="00603212"/>
    <w:rsid w:val="00603856"/>
    <w:rsid w:val="006040AF"/>
    <w:rsid w:val="00643F6F"/>
    <w:rsid w:val="00645FF6"/>
    <w:rsid w:val="00655A8E"/>
    <w:rsid w:val="006657A7"/>
    <w:rsid w:val="00667047"/>
    <w:rsid w:val="00675E8C"/>
    <w:rsid w:val="0068773D"/>
    <w:rsid w:val="00696614"/>
    <w:rsid w:val="006A2938"/>
    <w:rsid w:val="006A7AFE"/>
    <w:rsid w:val="006B485D"/>
    <w:rsid w:val="006B7B7E"/>
    <w:rsid w:val="006D3AEC"/>
    <w:rsid w:val="006D6EB8"/>
    <w:rsid w:val="006D71F8"/>
    <w:rsid w:val="006E5064"/>
    <w:rsid w:val="007006C1"/>
    <w:rsid w:val="0070767B"/>
    <w:rsid w:val="00713BB0"/>
    <w:rsid w:val="00721BB7"/>
    <w:rsid w:val="00725675"/>
    <w:rsid w:val="007376C3"/>
    <w:rsid w:val="007414BA"/>
    <w:rsid w:val="00757147"/>
    <w:rsid w:val="00757244"/>
    <w:rsid w:val="00761D75"/>
    <w:rsid w:val="00764F78"/>
    <w:rsid w:val="007751F6"/>
    <w:rsid w:val="00777D28"/>
    <w:rsid w:val="007834DB"/>
    <w:rsid w:val="00790091"/>
    <w:rsid w:val="007B11DF"/>
    <w:rsid w:val="007B2ADD"/>
    <w:rsid w:val="007C1C5A"/>
    <w:rsid w:val="007C523B"/>
    <w:rsid w:val="007C771F"/>
    <w:rsid w:val="007F0B33"/>
    <w:rsid w:val="007F4AE5"/>
    <w:rsid w:val="008145B3"/>
    <w:rsid w:val="0082340B"/>
    <w:rsid w:val="008318CC"/>
    <w:rsid w:val="008410A6"/>
    <w:rsid w:val="0084307D"/>
    <w:rsid w:val="00853170"/>
    <w:rsid w:val="008739A1"/>
    <w:rsid w:val="00873E3A"/>
    <w:rsid w:val="0088234B"/>
    <w:rsid w:val="00882691"/>
    <w:rsid w:val="00884C29"/>
    <w:rsid w:val="008937EF"/>
    <w:rsid w:val="00895D77"/>
    <w:rsid w:val="008A2C83"/>
    <w:rsid w:val="008A4D60"/>
    <w:rsid w:val="008B422B"/>
    <w:rsid w:val="008B5738"/>
    <w:rsid w:val="008B6797"/>
    <w:rsid w:val="008B67DD"/>
    <w:rsid w:val="008C0FA4"/>
    <w:rsid w:val="008C5A8C"/>
    <w:rsid w:val="008F4E74"/>
    <w:rsid w:val="0090177A"/>
    <w:rsid w:val="00902DB4"/>
    <w:rsid w:val="00905A0D"/>
    <w:rsid w:val="00905E71"/>
    <w:rsid w:val="00907872"/>
    <w:rsid w:val="009113ED"/>
    <w:rsid w:val="00917128"/>
    <w:rsid w:val="00925EB0"/>
    <w:rsid w:val="00932822"/>
    <w:rsid w:val="009367FA"/>
    <w:rsid w:val="009401C5"/>
    <w:rsid w:val="00942CCB"/>
    <w:rsid w:val="00946B80"/>
    <w:rsid w:val="00951DCC"/>
    <w:rsid w:val="00952070"/>
    <w:rsid w:val="0095368B"/>
    <w:rsid w:val="00964DCD"/>
    <w:rsid w:val="0097014C"/>
    <w:rsid w:val="009756F6"/>
    <w:rsid w:val="009760AE"/>
    <w:rsid w:val="00995C3E"/>
    <w:rsid w:val="009A2BA0"/>
    <w:rsid w:val="009A6C85"/>
    <w:rsid w:val="009C4217"/>
    <w:rsid w:val="009C496A"/>
    <w:rsid w:val="009E38E4"/>
    <w:rsid w:val="009E3FD3"/>
    <w:rsid w:val="00A01FD6"/>
    <w:rsid w:val="00A100CF"/>
    <w:rsid w:val="00A158B2"/>
    <w:rsid w:val="00A174AC"/>
    <w:rsid w:val="00A208A7"/>
    <w:rsid w:val="00A22650"/>
    <w:rsid w:val="00A3590B"/>
    <w:rsid w:val="00A42C01"/>
    <w:rsid w:val="00A55575"/>
    <w:rsid w:val="00A75DC6"/>
    <w:rsid w:val="00A77CA8"/>
    <w:rsid w:val="00A83A4D"/>
    <w:rsid w:val="00A841E6"/>
    <w:rsid w:val="00A876ED"/>
    <w:rsid w:val="00A9659B"/>
    <w:rsid w:val="00AA6B65"/>
    <w:rsid w:val="00AB198A"/>
    <w:rsid w:val="00AB5C7C"/>
    <w:rsid w:val="00AE52D3"/>
    <w:rsid w:val="00AF2779"/>
    <w:rsid w:val="00AF3525"/>
    <w:rsid w:val="00AF4455"/>
    <w:rsid w:val="00B07131"/>
    <w:rsid w:val="00B113F9"/>
    <w:rsid w:val="00B12C80"/>
    <w:rsid w:val="00B247A9"/>
    <w:rsid w:val="00B411A7"/>
    <w:rsid w:val="00B43588"/>
    <w:rsid w:val="00B502CF"/>
    <w:rsid w:val="00B703B2"/>
    <w:rsid w:val="00B75A50"/>
    <w:rsid w:val="00B76497"/>
    <w:rsid w:val="00B95F47"/>
    <w:rsid w:val="00BA3048"/>
    <w:rsid w:val="00BD195A"/>
    <w:rsid w:val="00BE33D9"/>
    <w:rsid w:val="00BE5E99"/>
    <w:rsid w:val="00BF042C"/>
    <w:rsid w:val="00C13439"/>
    <w:rsid w:val="00C13AB3"/>
    <w:rsid w:val="00C15646"/>
    <w:rsid w:val="00C15CE0"/>
    <w:rsid w:val="00C27F4F"/>
    <w:rsid w:val="00C35479"/>
    <w:rsid w:val="00C374AF"/>
    <w:rsid w:val="00C41B7A"/>
    <w:rsid w:val="00C41F1A"/>
    <w:rsid w:val="00C44A81"/>
    <w:rsid w:val="00C61832"/>
    <w:rsid w:val="00C64EBE"/>
    <w:rsid w:val="00C76E1A"/>
    <w:rsid w:val="00C82186"/>
    <w:rsid w:val="00C85E9D"/>
    <w:rsid w:val="00C93E75"/>
    <w:rsid w:val="00C93EED"/>
    <w:rsid w:val="00CA7D4A"/>
    <w:rsid w:val="00CC3B26"/>
    <w:rsid w:val="00CC4DCE"/>
    <w:rsid w:val="00CC5AB5"/>
    <w:rsid w:val="00CE005C"/>
    <w:rsid w:val="00CE2ED1"/>
    <w:rsid w:val="00CE336C"/>
    <w:rsid w:val="00CE432D"/>
    <w:rsid w:val="00CF1347"/>
    <w:rsid w:val="00CF1FC0"/>
    <w:rsid w:val="00CF39BA"/>
    <w:rsid w:val="00D03DD8"/>
    <w:rsid w:val="00D03E40"/>
    <w:rsid w:val="00D10FD6"/>
    <w:rsid w:val="00D210A9"/>
    <w:rsid w:val="00D2500C"/>
    <w:rsid w:val="00D26208"/>
    <w:rsid w:val="00D30D66"/>
    <w:rsid w:val="00D45061"/>
    <w:rsid w:val="00D604EF"/>
    <w:rsid w:val="00D65C7B"/>
    <w:rsid w:val="00D75896"/>
    <w:rsid w:val="00D80C7A"/>
    <w:rsid w:val="00D90B85"/>
    <w:rsid w:val="00D97BA0"/>
    <w:rsid w:val="00DA08D4"/>
    <w:rsid w:val="00DA11AD"/>
    <w:rsid w:val="00DB0999"/>
    <w:rsid w:val="00DB40FD"/>
    <w:rsid w:val="00DB625D"/>
    <w:rsid w:val="00DC185E"/>
    <w:rsid w:val="00DD3655"/>
    <w:rsid w:val="00DD45E7"/>
    <w:rsid w:val="00DD7EC6"/>
    <w:rsid w:val="00E027EC"/>
    <w:rsid w:val="00E1119B"/>
    <w:rsid w:val="00E114AC"/>
    <w:rsid w:val="00E15F04"/>
    <w:rsid w:val="00E16C18"/>
    <w:rsid w:val="00E3403E"/>
    <w:rsid w:val="00E41E3F"/>
    <w:rsid w:val="00E439E4"/>
    <w:rsid w:val="00E50C99"/>
    <w:rsid w:val="00E61EB1"/>
    <w:rsid w:val="00EA4135"/>
    <w:rsid w:val="00EA6BBD"/>
    <w:rsid w:val="00EB638E"/>
    <w:rsid w:val="00ED3D6D"/>
    <w:rsid w:val="00ED762A"/>
    <w:rsid w:val="00F00B91"/>
    <w:rsid w:val="00F01C89"/>
    <w:rsid w:val="00F24767"/>
    <w:rsid w:val="00F25D83"/>
    <w:rsid w:val="00F41CFE"/>
    <w:rsid w:val="00F438D3"/>
    <w:rsid w:val="00F50F6E"/>
    <w:rsid w:val="00F61EA3"/>
    <w:rsid w:val="00F72419"/>
    <w:rsid w:val="00F75CE1"/>
    <w:rsid w:val="00FA1208"/>
    <w:rsid w:val="00FA1FCB"/>
    <w:rsid w:val="00FA2788"/>
    <w:rsid w:val="00FB2A45"/>
    <w:rsid w:val="00FB7531"/>
    <w:rsid w:val="00FF57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0D85A24-BF78-41DD-8C20-7DB3C1BE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6614"/>
    <w:pPr>
      <w:spacing w:after="160" w:line="0" w:lineRule="atLeast"/>
    </w:pPr>
    <w:rPr>
      <w:rFonts w:eastAsia="Meiryo UI"/>
      <w:sz w:val="22"/>
      <w:szCs w:val="22"/>
    </w:rPr>
  </w:style>
  <w:style w:type="paragraph" w:styleId="1">
    <w:name w:val="heading 1"/>
    <w:basedOn w:val="a"/>
    <w:next w:val="a"/>
    <w:link w:val="10"/>
    <w:uiPriority w:val="9"/>
    <w:qFormat/>
    <w:rsid w:val="00696614"/>
    <w:pPr>
      <w:keepNext/>
      <w:keepLines/>
      <w:numPr>
        <w:numId w:val="1"/>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696614"/>
    <w:pPr>
      <w:keepNext/>
      <w:keepLines/>
      <w:numPr>
        <w:ilvl w:val="1"/>
        <w:numId w:val="1"/>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696614"/>
    <w:pPr>
      <w:keepNext/>
      <w:keepLines/>
      <w:numPr>
        <w:ilvl w:val="2"/>
        <w:numId w:val="1"/>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696614"/>
    <w:pPr>
      <w:keepNext/>
      <w:keepLines/>
      <w:numPr>
        <w:ilvl w:val="3"/>
        <w:numId w:val="1"/>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696614"/>
    <w:pPr>
      <w:keepNext/>
      <w:keepLines/>
      <w:numPr>
        <w:ilvl w:val="4"/>
        <w:numId w:val="1"/>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696614"/>
    <w:pPr>
      <w:keepNext/>
      <w:keepLines/>
      <w:numPr>
        <w:ilvl w:val="5"/>
        <w:numId w:val="1"/>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696614"/>
    <w:pPr>
      <w:keepNext/>
      <w:keepLines/>
      <w:numPr>
        <w:ilvl w:val="6"/>
        <w:numId w:val="1"/>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696614"/>
    <w:pPr>
      <w:keepNext/>
      <w:keepLines/>
      <w:numPr>
        <w:ilvl w:val="7"/>
        <w:numId w:val="1"/>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696614"/>
    <w:pPr>
      <w:keepNext/>
      <w:keepLines/>
      <w:numPr>
        <w:ilvl w:val="8"/>
        <w:numId w:val="1"/>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696614"/>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696614"/>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696614"/>
    <w:pPr>
      <w:numPr>
        <w:ilvl w:val="1"/>
      </w:numPr>
    </w:pPr>
    <w:rPr>
      <w:rFonts w:eastAsia="SimSun"/>
      <w:color w:val="5A5A5A"/>
      <w:spacing w:val="10"/>
      <w:sz w:val="20"/>
      <w:szCs w:val="20"/>
    </w:rPr>
  </w:style>
  <w:style w:type="character" w:customStyle="1" w:styleId="a6">
    <w:name w:val="サブタイトルの文字"/>
    <w:link w:val="a5"/>
    <w:uiPriority w:val="11"/>
    <w:rsid w:val="00696614"/>
    <w:rPr>
      <w:color w:val="5A5A5A"/>
      <w:spacing w:val="10"/>
    </w:rPr>
  </w:style>
  <w:style w:type="character" w:customStyle="1" w:styleId="10">
    <w:name w:val="見出し 1 (文字)"/>
    <w:link w:val="1"/>
    <w:uiPriority w:val="9"/>
    <w:rsid w:val="00696614"/>
    <w:rPr>
      <w:rFonts w:ascii="Calibri Light" w:eastAsia="Meiryo UI" w:hAnsi="Calibri Light" w:cs="Times New Roman"/>
      <w:b/>
      <w:bCs/>
      <w:color w:val="000000"/>
      <w:sz w:val="36"/>
      <w:szCs w:val="36"/>
    </w:rPr>
  </w:style>
  <w:style w:type="character" w:customStyle="1" w:styleId="20">
    <w:name w:val="見出し 2 (文字)"/>
    <w:link w:val="2"/>
    <w:uiPriority w:val="9"/>
    <w:rsid w:val="00696614"/>
    <w:rPr>
      <w:rFonts w:ascii="Calibri Light" w:eastAsia="Meiryo UI" w:hAnsi="Calibri Light" w:cs="Times New Roman"/>
      <w:b/>
      <w:bCs/>
      <w:color w:val="000000"/>
      <w:sz w:val="28"/>
      <w:szCs w:val="28"/>
    </w:rPr>
  </w:style>
  <w:style w:type="character" w:customStyle="1" w:styleId="30">
    <w:name w:val="見出し 3 (文字)"/>
    <w:link w:val="3"/>
    <w:uiPriority w:val="9"/>
    <w:rsid w:val="00696614"/>
    <w:rPr>
      <w:rFonts w:ascii="Calibri Light" w:hAnsi="Calibri Light" w:cs="Times New Roman"/>
      <w:b/>
      <w:bCs/>
      <w:color w:val="000000"/>
    </w:rPr>
  </w:style>
  <w:style w:type="character" w:customStyle="1" w:styleId="40">
    <w:name w:val="見出し 4 (文字)"/>
    <w:link w:val="4"/>
    <w:uiPriority w:val="9"/>
    <w:semiHidden/>
    <w:rsid w:val="00696614"/>
    <w:rPr>
      <w:rFonts w:ascii="Calibri Light" w:hAnsi="Calibri Light" w:cs="Times New Roman"/>
      <w:b/>
      <w:bCs/>
      <w:i/>
      <w:iCs/>
      <w:color w:val="000000"/>
    </w:rPr>
  </w:style>
  <w:style w:type="character" w:customStyle="1" w:styleId="50">
    <w:name w:val="見出し 5 (文字)"/>
    <w:link w:val="5"/>
    <w:uiPriority w:val="9"/>
    <w:semiHidden/>
    <w:rsid w:val="00696614"/>
    <w:rPr>
      <w:rFonts w:ascii="Calibri Light" w:hAnsi="Calibri Light" w:cs="Times New Roman"/>
      <w:color w:val="252525"/>
    </w:rPr>
  </w:style>
  <w:style w:type="character" w:customStyle="1" w:styleId="60">
    <w:name w:val="見出し 6 (文字)"/>
    <w:link w:val="6"/>
    <w:uiPriority w:val="9"/>
    <w:semiHidden/>
    <w:rsid w:val="00696614"/>
    <w:rPr>
      <w:rFonts w:ascii="Calibri Light" w:hAnsi="Calibri Light" w:cs="Times New Roman"/>
      <w:i/>
      <w:iCs/>
      <w:color w:val="252525"/>
    </w:rPr>
  </w:style>
  <w:style w:type="character" w:customStyle="1" w:styleId="70">
    <w:name w:val="見出し 7 (文字)"/>
    <w:link w:val="7"/>
    <w:uiPriority w:val="9"/>
    <w:semiHidden/>
    <w:rsid w:val="00696614"/>
    <w:rPr>
      <w:rFonts w:ascii="Calibri Light" w:hAnsi="Calibri Light" w:cs="Times New Roman"/>
      <w:i/>
      <w:iCs/>
      <w:color w:val="404040"/>
    </w:rPr>
  </w:style>
  <w:style w:type="character" w:customStyle="1" w:styleId="80">
    <w:name w:val="見出し 8 (文字)"/>
    <w:link w:val="8"/>
    <w:uiPriority w:val="9"/>
    <w:semiHidden/>
    <w:rsid w:val="00696614"/>
    <w:rPr>
      <w:rFonts w:ascii="Calibri Light" w:hAnsi="Calibri Light" w:cs="Times New Roman"/>
      <w:color w:val="404040"/>
    </w:rPr>
  </w:style>
  <w:style w:type="character" w:customStyle="1" w:styleId="90">
    <w:name w:val="見出し 9 (文字)"/>
    <w:link w:val="9"/>
    <w:uiPriority w:val="9"/>
    <w:semiHidden/>
    <w:rsid w:val="00696614"/>
    <w:rPr>
      <w:rFonts w:ascii="Calibri Light" w:hAnsi="Calibri Light" w:cs="Times New Roman"/>
      <w:i/>
      <w:iCs/>
      <w:color w:val="404040"/>
    </w:rPr>
  </w:style>
  <w:style w:type="character" w:styleId="a7">
    <w:name w:val="Subtle Emphasis"/>
    <w:uiPriority w:val="19"/>
    <w:qFormat/>
    <w:rsid w:val="00696614"/>
    <w:rPr>
      <w:rFonts w:eastAsia="Meiryo UI"/>
      <w:i/>
      <w:iCs/>
      <w:color w:val="404040"/>
    </w:rPr>
  </w:style>
  <w:style w:type="character" w:styleId="a8">
    <w:name w:val="Emphasis"/>
    <w:uiPriority w:val="20"/>
    <w:qFormat/>
    <w:rsid w:val="00696614"/>
    <w:rPr>
      <w:rFonts w:eastAsia="Meiryo UI"/>
      <w:i/>
      <w:iCs/>
      <w:color w:val="auto"/>
    </w:rPr>
  </w:style>
  <w:style w:type="character" w:styleId="21">
    <w:name w:val="Intense Emphasis"/>
    <w:uiPriority w:val="21"/>
    <w:qFormat/>
    <w:rsid w:val="00696614"/>
    <w:rPr>
      <w:rFonts w:eastAsia="Meiryo UI"/>
      <w:b/>
      <w:bCs/>
      <w:i/>
      <w:iCs/>
      <w:caps/>
    </w:rPr>
  </w:style>
  <w:style w:type="character" w:styleId="a9">
    <w:name w:val="Strong"/>
    <w:uiPriority w:val="22"/>
    <w:qFormat/>
    <w:rsid w:val="00696614"/>
    <w:rPr>
      <w:rFonts w:eastAsia="Meiryo UI"/>
      <w:b/>
      <w:bCs/>
      <w:color w:val="000000"/>
    </w:rPr>
  </w:style>
  <w:style w:type="paragraph" w:customStyle="1" w:styleId="aa">
    <w:name w:val="引用"/>
    <w:basedOn w:val="a"/>
    <w:next w:val="a"/>
    <w:link w:val="ab"/>
    <w:uiPriority w:val="29"/>
    <w:qFormat/>
    <w:rsid w:val="00696614"/>
    <w:pPr>
      <w:spacing w:before="160"/>
      <w:ind w:left="720" w:right="720"/>
    </w:pPr>
    <w:rPr>
      <w:rFonts w:eastAsia="SimSun"/>
      <w:i/>
      <w:iCs/>
      <w:color w:val="000000"/>
      <w:sz w:val="20"/>
      <w:szCs w:val="20"/>
    </w:rPr>
  </w:style>
  <w:style w:type="character" w:customStyle="1" w:styleId="ab">
    <w:name w:val="引用の文字"/>
    <w:link w:val="aa"/>
    <w:uiPriority w:val="29"/>
    <w:rsid w:val="00696614"/>
    <w:rPr>
      <w:i/>
      <w:iCs/>
      <w:color w:val="000000"/>
    </w:rPr>
  </w:style>
  <w:style w:type="paragraph" w:styleId="ac">
    <w:name w:val="Quote"/>
    <w:basedOn w:val="a"/>
    <w:next w:val="a"/>
    <w:link w:val="ad"/>
    <w:uiPriority w:val="30"/>
    <w:qFormat/>
    <w:rsid w:val="00696614"/>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696614"/>
    <w:rPr>
      <w:rFonts w:ascii="Courier New" w:eastAsia="ＭＳ Ｐ明朝" w:hAnsi="Courier New"/>
      <w:color w:val="000000"/>
      <w:sz w:val="17"/>
      <w:szCs w:val="22"/>
      <w:shd w:val="clear" w:color="auto" w:fill="F2F2F2"/>
    </w:rPr>
  </w:style>
  <w:style w:type="character" w:styleId="ae">
    <w:name w:val="Subtle Reference"/>
    <w:uiPriority w:val="31"/>
    <w:qFormat/>
    <w:rsid w:val="00696614"/>
    <w:rPr>
      <w:rFonts w:eastAsia="Meiryo UI"/>
      <w:smallCaps/>
      <w:color w:val="404040"/>
      <w:u w:val="single" w:color="7F7F7F"/>
    </w:rPr>
  </w:style>
  <w:style w:type="character" w:styleId="22">
    <w:name w:val="Intense Reference"/>
    <w:uiPriority w:val="32"/>
    <w:qFormat/>
    <w:rsid w:val="00696614"/>
    <w:rPr>
      <w:rFonts w:eastAsia="Meiryo UI"/>
      <w:b/>
      <w:bCs/>
      <w:smallCaps/>
      <w:u w:val="single"/>
    </w:rPr>
  </w:style>
  <w:style w:type="character" w:styleId="af">
    <w:name w:val="Book Title"/>
    <w:uiPriority w:val="33"/>
    <w:qFormat/>
    <w:rsid w:val="00696614"/>
    <w:rPr>
      <w:rFonts w:eastAsia="Meiryo UI"/>
      <w:b w:val="0"/>
      <w:bCs w:val="0"/>
      <w:smallCaps/>
      <w:spacing w:val="5"/>
    </w:rPr>
  </w:style>
  <w:style w:type="paragraph" w:customStyle="1" w:styleId="af0">
    <w:name w:val="標題"/>
    <w:basedOn w:val="a"/>
    <w:next w:val="a"/>
    <w:uiPriority w:val="35"/>
    <w:semiHidden/>
    <w:unhideWhenUsed/>
    <w:qFormat/>
    <w:rsid w:val="00696614"/>
    <w:pPr>
      <w:spacing w:after="200" w:line="240" w:lineRule="auto"/>
    </w:pPr>
    <w:rPr>
      <w:i/>
      <w:iCs/>
      <w:color w:val="323232"/>
      <w:sz w:val="18"/>
      <w:szCs w:val="18"/>
    </w:rPr>
  </w:style>
  <w:style w:type="paragraph" w:styleId="af1">
    <w:name w:val="TOC Heading"/>
    <w:basedOn w:val="1"/>
    <w:next w:val="a"/>
    <w:uiPriority w:val="39"/>
    <w:semiHidden/>
    <w:unhideWhenUsed/>
    <w:qFormat/>
    <w:rsid w:val="00696614"/>
    <w:pPr>
      <w:outlineLvl w:val="9"/>
    </w:pPr>
  </w:style>
  <w:style w:type="paragraph" w:styleId="af2">
    <w:name w:val="No Spacing"/>
    <w:uiPriority w:val="1"/>
    <w:qFormat/>
    <w:rsid w:val="00696614"/>
    <w:rPr>
      <w:rFonts w:eastAsia="Meiryo UI"/>
      <w:sz w:val="22"/>
      <w:szCs w:val="22"/>
    </w:rPr>
  </w:style>
  <w:style w:type="paragraph" w:styleId="af3">
    <w:name w:val="List Paragraph"/>
    <w:basedOn w:val="a"/>
    <w:uiPriority w:val="34"/>
    <w:qFormat/>
    <w:rsid w:val="00696614"/>
    <w:pPr>
      <w:ind w:left="720"/>
      <w:contextualSpacing/>
    </w:pPr>
  </w:style>
  <w:style w:type="paragraph" w:styleId="af4">
    <w:name w:val="Title"/>
    <w:basedOn w:val="a"/>
    <w:next w:val="a"/>
    <w:link w:val="af5"/>
    <w:uiPriority w:val="10"/>
    <w:qFormat/>
    <w:rsid w:val="00696614"/>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696614"/>
    <w:rPr>
      <w:rFonts w:ascii="Calibri Light" w:eastAsia="Meiryo UI" w:hAnsi="Calibri Light" w:cs="Times New Roman"/>
      <w:sz w:val="32"/>
      <w:szCs w:val="32"/>
    </w:rPr>
  </w:style>
  <w:style w:type="paragraph" w:styleId="af6">
    <w:name w:val="Subtitle"/>
    <w:basedOn w:val="a"/>
    <w:next w:val="a"/>
    <w:link w:val="af7"/>
    <w:uiPriority w:val="11"/>
    <w:qFormat/>
    <w:rsid w:val="00696614"/>
    <w:pPr>
      <w:jc w:val="center"/>
      <w:outlineLvl w:val="1"/>
    </w:pPr>
    <w:rPr>
      <w:rFonts w:ascii="Calibri Light" w:hAnsi="Calibri Light"/>
      <w:sz w:val="24"/>
      <w:szCs w:val="24"/>
    </w:rPr>
  </w:style>
  <w:style w:type="character" w:customStyle="1" w:styleId="af7">
    <w:name w:val="副題 (文字)"/>
    <w:link w:val="af6"/>
    <w:uiPriority w:val="11"/>
    <w:rsid w:val="00696614"/>
    <w:rPr>
      <w:rFonts w:ascii="Calibri Light" w:eastAsia="Meiryo UI" w:hAnsi="Calibri Light"/>
      <w:sz w:val="24"/>
      <w:szCs w:val="24"/>
    </w:rPr>
  </w:style>
  <w:style w:type="paragraph" w:customStyle="1" w:styleId="af8">
    <w:name w:val="引用文(書かないコード用)"/>
    <w:basedOn w:val="ac"/>
    <w:next w:val="a"/>
    <w:link w:val="af9"/>
    <w:qFormat/>
    <w:rsid w:val="00696614"/>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696614"/>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C82186"/>
    <w:pPr>
      <w:tabs>
        <w:tab w:val="center" w:pos="4252"/>
        <w:tab w:val="right" w:pos="8504"/>
      </w:tabs>
      <w:snapToGrid w:val="0"/>
    </w:pPr>
  </w:style>
  <w:style w:type="character" w:customStyle="1" w:styleId="afb">
    <w:name w:val="ヘッダー (文字)"/>
    <w:link w:val="afa"/>
    <w:uiPriority w:val="99"/>
    <w:rsid w:val="00C82186"/>
    <w:rPr>
      <w:rFonts w:eastAsia="Meiryo UI"/>
      <w:sz w:val="22"/>
      <w:szCs w:val="22"/>
    </w:rPr>
  </w:style>
  <w:style w:type="paragraph" w:styleId="afc">
    <w:name w:val="footer"/>
    <w:basedOn w:val="a"/>
    <w:link w:val="afd"/>
    <w:uiPriority w:val="99"/>
    <w:unhideWhenUsed/>
    <w:rsid w:val="00C82186"/>
    <w:pPr>
      <w:tabs>
        <w:tab w:val="center" w:pos="4252"/>
        <w:tab w:val="right" w:pos="8504"/>
      </w:tabs>
      <w:snapToGrid w:val="0"/>
    </w:pPr>
  </w:style>
  <w:style w:type="character" w:customStyle="1" w:styleId="afd">
    <w:name w:val="フッター (文字)"/>
    <w:link w:val="afc"/>
    <w:uiPriority w:val="99"/>
    <w:rsid w:val="00C82186"/>
    <w:rPr>
      <w:rFonts w:eastAsia="Meiryo UI"/>
      <w:sz w:val="22"/>
      <w:szCs w:val="22"/>
    </w:rPr>
  </w:style>
  <w:style w:type="paragraph" w:styleId="HTML">
    <w:name w:val="HTML Preformatted"/>
    <w:basedOn w:val="a"/>
    <w:link w:val="HTML0"/>
    <w:uiPriority w:val="99"/>
    <w:semiHidden/>
    <w:unhideWhenUsed/>
    <w:rsid w:val="00C44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link w:val="HTML"/>
    <w:uiPriority w:val="99"/>
    <w:semiHidden/>
    <w:rsid w:val="00C44A81"/>
    <w:rPr>
      <w:rFonts w:ascii="ＭＳ ゴシック" w:eastAsia="ＭＳ ゴシック" w:hAnsi="ＭＳ ゴシック" w:cs="ＭＳ ゴシック"/>
      <w:sz w:val="24"/>
      <w:szCs w:val="24"/>
    </w:rPr>
  </w:style>
  <w:style w:type="character" w:customStyle="1" w:styleId="cp">
    <w:name w:val="cp"/>
    <w:rsid w:val="00C44A81"/>
  </w:style>
  <w:style w:type="character" w:customStyle="1" w:styleId="cpf">
    <w:name w:val="cpf"/>
    <w:rsid w:val="00C44A81"/>
  </w:style>
  <w:style w:type="character" w:customStyle="1" w:styleId="n">
    <w:name w:val="n"/>
    <w:rsid w:val="00C44A81"/>
  </w:style>
  <w:style w:type="character" w:customStyle="1" w:styleId="nf">
    <w:name w:val="nf"/>
    <w:rsid w:val="00C44A81"/>
  </w:style>
  <w:style w:type="character" w:customStyle="1" w:styleId="p">
    <w:name w:val="p"/>
    <w:rsid w:val="00C44A81"/>
  </w:style>
  <w:style w:type="character" w:customStyle="1" w:styleId="kt">
    <w:name w:val="kt"/>
    <w:rsid w:val="00C44A81"/>
  </w:style>
  <w:style w:type="character" w:customStyle="1" w:styleId="o">
    <w:name w:val="o"/>
    <w:rsid w:val="00C44A81"/>
  </w:style>
  <w:style w:type="character" w:customStyle="1" w:styleId="mi">
    <w:name w:val="mi"/>
    <w:rsid w:val="00C44A81"/>
  </w:style>
  <w:style w:type="character" w:customStyle="1" w:styleId="s">
    <w:name w:val="s"/>
    <w:rsid w:val="00C44A81"/>
  </w:style>
  <w:style w:type="character" w:customStyle="1" w:styleId="k">
    <w:name w:val="k"/>
    <w:rsid w:val="00C44A81"/>
  </w:style>
  <w:style w:type="character" w:customStyle="1" w:styleId="nb">
    <w:name w:val="nb"/>
    <w:rsid w:val="00C44A81"/>
  </w:style>
  <w:style w:type="character" w:customStyle="1" w:styleId="nl">
    <w:name w:val="nl"/>
    <w:rsid w:val="00C44A81"/>
  </w:style>
  <w:style w:type="character" w:customStyle="1" w:styleId="c1">
    <w:name w:val="c1"/>
    <w:rsid w:val="00C44A81"/>
  </w:style>
  <w:style w:type="paragraph" w:styleId="afe">
    <w:name w:val="caption"/>
    <w:basedOn w:val="a"/>
    <w:next w:val="a"/>
    <w:uiPriority w:val="35"/>
    <w:semiHidden/>
    <w:unhideWhenUsed/>
    <w:qFormat/>
    <w:rsid w:val="00696614"/>
    <w:rPr>
      <w:b/>
      <w:bCs/>
      <w:sz w:val="21"/>
      <w:szCs w:val="21"/>
    </w:rPr>
  </w:style>
  <w:style w:type="paragraph" w:styleId="23">
    <w:name w:val="Intense Quote"/>
    <w:basedOn w:val="a"/>
    <w:next w:val="a"/>
    <w:link w:val="24"/>
    <w:uiPriority w:val="30"/>
    <w:qFormat/>
    <w:rsid w:val="00696614"/>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696614"/>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72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392</TotalTime>
  <Pages>27</Pages>
  <Words>3320</Words>
  <Characters>18925</Characters>
  <Application>Microsoft Office Word</Application>
  <DocSecurity>0</DocSecurity>
  <Lines>157</Lines>
  <Paragraphs>44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36</cp:revision>
  <dcterms:created xsi:type="dcterms:W3CDTF">2018-09-20T06:44:00Z</dcterms:created>
  <dcterms:modified xsi:type="dcterms:W3CDTF">2018-10-02T14:37:00Z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