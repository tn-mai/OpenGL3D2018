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F88" w:rsidRDefault="00B53F88" w:rsidP="00B53F88">
      <w:pPr>
        <w:rPr>
          <w:lang w:val="ja-JP"/>
        </w:rPr>
      </w:pPr>
      <w:r>
        <w:rPr>
          <w:rFonts w:hint="eastAsia"/>
          <w:lang w:val="ja-JP"/>
        </w:rPr>
        <w:t>[</w:t>
      </w:r>
      <w:r>
        <w:rPr>
          <w:lang w:val="ja-JP"/>
        </w:rPr>
        <w:t>OpenGL</w:t>
      </w:r>
      <w:r>
        <w:rPr>
          <w:lang w:val="ja-JP"/>
        </w:rPr>
        <w:t>講座</w:t>
      </w:r>
      <w:r>
        <w:rPr>
          <w:rFonts w:hint="eastAsia"/>
          <w:lang w:val="ja-JP"/>
        </w:rPr>
        <w:t>第</w:t>
      </w:r>
      <w:r>
        <w:rPr>
          <w:rFonts w:hint="eastAsia"/>
          <w:lang w:val="ja-JP"/>
        </w:rPr>
        <w:t>02</w:t>
      </w:r>
      <w:r>
        <w:rPr>
          <w:rFonts w:hint="eastAsia"/>
          <w:lang w:val="ja-JP"/>
        </w:rPr>
        <w:t>回</w:t>
      </w:r>
      <w:r>
        <w:rPr>
          <w:rFonts w:hint="eastAsia"/>
          <w:lang w:val="ja-JP"/>
        </w:rPr>
        <w:t>]</w:t>
      </w:r>
    </w:p>
    <w:p w:rsidR="00B53F88" w:rsidRPr="00B53F88" w:rsidRDefault="00DA7D04" w:rsidP="00DA7D04">
      <w:pPr>
        <w:pStyle w:val="a3"/>
        <w:rPr>
          <w:lang w:val="ja-JP"/>
        </w:rPr>
      </w:pPr>
      <w:r>
        <w:rPr>
          <w:lang w:val="ja-JP"/>
        </w:rPr>
        <w:t>OpenGL</w:t>
      </w:r>
      <w:r w:rsidR="00BC25DE">
        <w:rPr>
          <w:lang w:val="ja-JP"/>
        </w:rPr>
        <w:t>が描く</w:t>
      </w:r>
      <w:r w:rsidR="00BC25DE">
        <w:rPr>
          <w:rFonts w:hint="eastAsia"/>
          <w:lang w:val="ja-JP"/>
        </w:rPr>
        <w:t>3</w:t>
      </w:r>
      <w:r w:rsidR="00BC25DE">
        <w:rPr>
          <w:rFonts w:hint="eastAsia"/>
          <w:lang w:val="ja-JP"/>
        </w:rPr>
        <w:t>つの図形</w:t>
      </w:r>
      <w:r>
        <w:rPr>
          <w:lang w:val="ja-JP"/>
        </w:rPr>
        <w:br/>
      </w:r>
    </w:p>
    <w:p w:rsidR="00D26208" w:rsidRDefault="00DA7D04">
      <w:pPr>
        <w:pStyle w:val="1"/>
      </w:pPr>
      <w:r>
        <w:rPr>
          <w:lang w:val="ja-JP"/>
        </w:rPr>
        <w:t>ポイント</w:t>
      </w:r>
      <w:r w:rsidR="00BC25DE">
        <w:rPr>
          <w:lang w:val="ja-JP"/>
        </w:rPr>
        <w:t>と</w:t>
      </w:r>
      <w:r>
        <w:rPr>
          <w:lang w:val="ja-JP"/>
        </w:rPr>
        <w:t>ライン、それにポリゴン</w:t>
      </w:r>
    </w:p>
    <w:p w:rsidR="00D26208" w:rsidRDefault="00B53F88">
      <w:r>
        <w:rPr>
          <w:rFonts w:hint="eastAsia"/>
        </w:rPr>
        <w:t>前回は</w:t>
      </w:r>
      <w:r>
        <w:rPr>
          <w:rFonts w:hint="eastAsia"/>
        </w:rPr>
        <w:t>OpenGL</w:t>
      </w:r>
      <w:r>
        <w:rPr>
          <w:rFonts w:hint="eastAsia"/>
        </w:rPr>
        <w:t>の初期化を行い、背景色を設定しました。今回は、</w:t>
      </w:r>
      <w:r>
        <w:rPr>
          <w:rFonts w:hint="eastAsia"/>
        </w:rPr>
        <w:t>OpenGL</w:t>
      </w:r>
      <w:r>
        <w:rPr>
          <w:rFonts w:hint="eastAsia"/>
        </w:rPr>
        <w:t>による図形の描画について説明していきます。まずは、</w:t>
      </w:r>
      <w:r>
        <w:rPr>
          <w:rFonts w:hint="eastAsia"/>
        </w:rPr>
        <w:t>OpenGL</w:t>
      </w:r>
      <w:r>
        <w:rPr>
          <w:rFonts w:hint="eastAsia"/>
        </w:rPr>
        <w:t>がどんなものを描画できるのかを見てみましょう。</w:t>
      </w:r>
      <w:r w:rsidR="00F758F7">
        <w:br/>
      </w:r>
      <w:r w:rsidR="006B035D">
        <w:rPr>
          <w:rFonts w:hint="eastAsia"/>
        </w:rPr>
        <w:t>現在、</w:t>
      </w:r>
      <w:r w:rsidR="00F758F7">
        <w:rPr>
          <w:rFonts w:hint="eastAsia"/>
        </w:rPr>
        <w:t>OpenGL</w:t>
      </w:r>
      <w:r w:rsidR="00F758F7">
        <w:rPr>
          <w:rFonts w:hint="eastAsia"/>
        </w:rPr>
        <w:t>が描画できるのは、次に示す</w:t>
      </w:r>
      <w:r w:rsidR="00F758F7">
        <w:rPr>
          <w:rFonts w:hint="eastAsia"/>
        </w:rPr>
        <w:t>7</w:t>
      </w:r>
      <w:r w:rsidR="00F758F7">
        <w:rPr>
          <w:rFonts w:hint="eastAsia"/>
        </w:rPr>
        <w:t>つの図形です。</w:t>
      </w:r>
    </w:p>
    <w:p w:rsidR="00B53F88" w:rsidRDefault="000D242B" w:rsidP="00136DD7">
      <w:pPr>
        <w:jc w:val="center"/>
      </w:pPr>
      <w:r w:rsidRPr="001D69AD">
        <w:rPr>
          <w:noProof/>
        </w:rPr>
        <w:drawing>
          <wp:inline distT="0" distB="0" distL="0" distR="0">
            <wp:extent cx="5284978" cy="4845050"/>
            <wp:effectExtent l="0" t="0" r="0" b="0"/>
            <wp:docPr id="1"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8">
                      <a:extLst>
                        <a:ext uri="{28A0092B-C50C-407E-A947-70E740481C1C}">
                          <a14:useLocalDpi xmlns:a14="http://schemas.microsoft.com/office/drawing/2010/main" val="0"/>
                        </a:ext>
                      </a:extLst>
                    </a:blip>
                    <a:stretch>
                      <a:fillRect/>
                    </a:stretch>
                  </pic:blipFill>
                  <pic:spPr>
                    <a:xfrm>
                      <a:off x="0" y="0"/>
                      <a:ext cx="5284470" cy="4845050"/>
                    </a:xfrm>
                    <a:prstGeom prst="rect">
                      <a:avLst/>
                    </a:prstGeom>
                    <a:effectLst>
                      <a:outerShdw blurRad="50800" dist="50800" dir="5400000" sx="1000" sy="1000" algn="ctr" rotWithShape="0">
                        <a:srgbClr val="000000"/>
                      </a:outerShdw>
                    </a:effectLst>
                  </pic:spPr>
                </pic:pic>
              </a:graphicData>
            </a:graphic>
          </wp:inline>
        </w:drawing>
      </w:r>
    </w:p>
    <w:p w:rsidR="00134C11" w:rsidRDefault="00F758F7" w:rsidP="00F758F7">
      <w:r>
        <w:lastRenderedPageBreak/>
        <w:t>「</w:t>
      </w:r>
      <w:r>
        <w:rPr>
          <w:rFonts w:hint="eastAsia"/>
        </w:rPr>
        <w:t>GL_POINTS</w:t>
      </w:r>
      <w:r>
        <w:t>」は点の集まりです。</w:t>
      </w:r>
      <w:r>
        <w:rPr>
          <w:rFonts w:hint="eastAsia"/>
        </w:rPr>
        <w:t>1</w:t>
      </w:r>
      <w:r>
        <w:rPr>
          <w:rFonts w:hint="eastAsia"/>
        </w:rPr>
        <w:t>ドットの点を描くのに使います。</w:t>
      </w:r>
      <w:r>
        <w:br/>
      </w:r>
      <w:r>
        <w:t>「</w:t>
      </w:r>
      <w:r>
        <w:t>GL_LINES</w:t>
      </w:r>
      <w:r>
        <w:t>」は直線の集まりで、「</w:t>
      </w:r>
      <w:r>
        <w:t>GL_LINE_STRIP</w:t>
      </w:r>
      <w:r>
        <w:t>」は連続した直線です。</w:t>
      </w:r>
      <w:r w:rsidR="00134C11">
        <w:t>「</w:t>
      </w:r>
      <w:r w:rsidR="00134C11">
        <w:rPr>
          <w:rFonts w:hint="eastAsia"/>
        </w:rPr>
        <w:t>GL_LINE_LOOP</w:t>
      </w:r>
      <w:r w:rsidR="00134C11">
        <w:t>」は、</w:t>
      </w:r>
      <w:r w:rsidR="00134C11">
        <w:rPr>
          <w:rFonts w:hint="eastAsia"/>
        </w:rPr>
        <w:t>GL_LINE_STRIP</w:t>
      </w:r>
      <w:r w:rsidR="00134C11">
        <w:rPr>
          <w:rFonts w:hint="eastAsia"/>
        </w:rPr>
        <w:t>の最初と最後の点の間にも直線が引かれます。</w:t>
      </w:r>
      <w:r w:rsidR="00134C11">
        <w:t>どれ</w:t>
      </w:r>
      <w:r>
        <w:t>も</w:t>
      </w:r>
      <w:r w:rsidR="00134C11">
        <w:t>、</w:t>
      </w:r>
      <w:r>
        <w:t>幅</w:t>
      </w:r>
      <w:r>
        <w:rPr>
          <w:rFonts w:hint="eastAsia"/>
        </w:rPr>
        <w:t>1</w:t>
      </w:r>
      <w:r>
        <w:rPr>
          <w:rFonts w:hint="eastAsia"/>
        </w:rPr>
        <w:t>ドットの直線を引くことができます。</w:t>
      </w:r>
      <w:r>
        <w:br/>
      </w:r>
      <w:r w:rsidR="00134C11">
        <w:t>「</w:t>
      </w:r>
      <w:r w:rsidR="00134C11">
        <w:rPr>
          <w:rFonts w:hint="eastAsia"/>
        </w:rPr>
        <w:t>GL_TRIANGLES</w:t>
      </w:r>
      <w:r>
        <w:t>」は三角形の集まりで</w:t>
      </w:r>
      <w:r w:rsidR="00134C11">
        <w:t>す。</w:t>
      </w:r>
      <w:r>
        <w:t>「</w:t>
      </w:r>
      <w:r w:rsidR="00134C11">
        <w:rPr>
          <w:rFonts w:hint="eastAsia"/>
        </w:rPr>
        <w:t>G</w:t>
      </w:r>
      <w:r w:rsidR="00134C11">
        <w:t>L_TRIANGLE_STRIP</w:t>
      </w:r>
      <w:r>
        <w:t>」</w:t>
      </w:r>
      <w:r w:rsidR="00134C11">
        <w:t>と「</w:t>
      </w:r>
      <w:r w:rsidR="00134C11">
        <w:rPr>
          <w:rFonts w:hint="eastAsia"/>
        </w:rPr>
        <w:t>GL_TRIANGLE_FAN</w:t>
      </w:r>
      <w:r w:rsidR="00134C11">
        <w:t>」</w:t>
      </w:r>
      <w:r>
        <w:t>は連続した三角形</w:t>
      </w:r>
      <w:r w:rsidR="00134C11">
        <w:rPr>
          <w:rFonts w:hint="eastAsia"/>
        </w:rPr>
        <w:t>の集まり</w:t>
      </w:r>
      <w:r>
        <w:t>です。</w:t>
      </w:r>
      <w:r w:rsidR="00134C11">
        <w:t>どちらも三角形をたくさん描くのに使いますが、描き方が異なっています。</w:t>
      </w:r>
    </w:p>
    <w:p w:rsidR="00F758F7" w:rsidRDefault="00F758F7" w:rsidP="00F758F7">
      <w:r>
        <w:rPr>
          <w:rFonts w:hint="eastAsia"/>
          <w:lang w:val="ja-JP"/>
        </w:rPr>
        <w:t>これらの図形のことを「プリミティブ」と呼びます</w:t>
      </w:r>
      <w:r>
        <w:rPr>
          <w:rFonts w:hint="eastAsia"/>
          <w:lang w:val="ja-JP"/>
        </w:rPr>
        <w:t>(</w:t>
      </w:r>
      <w:r>
        <w:rPr>
          <w:rFonts w:hint="eastAsia"/>
          <w:lang w:val="ja-JP"/>
        </w:rPr>
        <w:t>プリミティブというのは「原始的な」という意味の英単語</w:t>
      </w:r>
      <w:r>
        <w:rPr>
          <w:rFonts w:hint="eastAsia"/>
          <w:lang w:val="ja-JP"/>
        </w:rPr>
        <w:t>)</w:t>
      </w:r>
      <w:r>
        <w:rPr>
          <w:rFonts w:hint="eastAsia"/>
          <w:lang w:val="ja-JP"/>
        </w:rPr>
        <w:t>。</w:t>
      </w:r>
      <w:r w:rsidR="00134C11">
        <w:rPr>
          <w:rFonts w:hint="eastAsia"/>
        </w:rPr>
        <w:t>見て分かるとおり、点と線、それから三角形以外のプリミティブはありません。</w:t>
      </w:r>
      <w:r>
        <w:t>そのような図形は、三角形を組み合わせて表現することになります。プリミティブを構成する点のことを「頂点」といいます。頂点の座標や色などのパラメータの集合を「頂点データ」といいます。世にあるゲームのキャラクターや背景のほとんどは、どんなに複雑な形状であっても、基本的にはこれらのプリミティブを組み合わせることで描画されています。</w:t>
      </w:r>
    </w:p>
    <w:p w:rsidR="00F758F7" w:rsidRDefault="00DA4D79" w:rsidP="00134C11">
      <w:pPr>
        <w:pStyle w:val="af8"/>
      </w:pPr>
      <w:r w:rsidRPr="00DA4D79">
        <w:rPr>
          <w:rFonts w:hint="eastAsia"/>
          <w:b/>
        </w:rPr>
        <w:t>[</w:t>
      </w:r>
      <w:r w:rsidRPr="00DA4D79">
        <w:rPr>
          <w:rFonts w:hint="eastAsia"/>
          <w:b/>
        </w:rPr>
        <w:t>補足</w:t>
      </w:r>
      <w:r w:rsidRPr="00DA4D79">
        <w:rPr>
          <w:rFonts w:hint="eastAsia"/>
          <w:b/>
        </w:rPr>
        <w:t>]</w:t>
      </w:r>
      <w:r w:rsidR="00134C11">
        <w:rPr>
          <w:rFonts w:hint="eastAsia"/>
        </w:rPr>
        <w:t xml:space="preserve"> </w:t>
      </w:r>
      <w:r w:rsidR="00F758F7">
        <w:t>この他に「隣接頂点付きのプリミティブ」というものもあるのですが、本講義では扱いません。このタイプのプリミティブは「ジオメトリシェーダ</w:t>
      </w:r>
      <w:r w:rsidR="00010A80">
        <w:t>ー</w:t>
      </w:r>
      <w:r w:rsidR="00F758F7">
        <w:t>」で使われます。</w:t>
      </w:r>
    </w:p>
    <w:p w:rsidR="00134C11" w:rsidRDefault="00064DCF">
      <w:r>
        <w:t>また、同じ頂点データ</w:t>
      </w:r>
      <w:r w:rsidR="00CA3DCB">
        <w:t>であっても</w:t>
      </w:r>
      <w:r>
        <w:t>、プリミティブを変えることで異なる図形を描画することができます。</w:t>
      </w:r>
    </w:p>
    <w:p w:rsidR="00136DD7" w:rsidRDefault="00134C11" w:rsidP="00134C11">
      <w:pPr>
        <w:pStyle w:val="1"/>
      </w:pPr>
      <w:r>
        <w:br w:type="page"/>
      </w:r>
      <w:r>
        <w:lastRenderedPageBreak/>
        <w:t>グラフィックス</w:t>
      </w:r>
      <w:r w:rsidR="0012730D">
        <w:t>・</w:t>
      </w:r>
      <w:r>
        <w:t>パイプライン</w:t>
      </w:r>
    </w:p>
    <w:p w:rsidR="00134C11" w:rsidRDefault="00134C11">
      <w:r>
        <w:t>OpenGL</w:t>
      </w:r>
      <w:r>
        <w:t>はプリミティブを描画することできる、ということが分かりました。早速描画しよう！と行きたいところですが、その前に、</w:t>
      </w:r>
      <w:r>
        <w:t>OpenGL</w:t>
      </w:r>
      <w:r>
        <w:rPr>
          <w:rFonts w:hint="eastAsia"/>
        </w:rPr>
        <w:t>がどのような手順で</w:t>
      </w:r>
      <w:r>
        <w:t>プリミティブを描画するのかを説明します。</w:t>
      </w:r>
      <w:r w:rsidR="001A1EE3">
        <w:br/>
      </w:r>
      <w:r>
        <w:t>OpenGL</w:t>
      </w:r>
      <w:r>
        <w:t>の描画は、それぞれが異なる処理を行う</w:t>
      </w:r>
      <w:r>
        <w:rPr>
          <w:rFonts w:hint="eastAsia"/>
        </w:rPr>
        <w:t>「ステージ」という単位に分けられています。ステージが順番に実行されることで、最終的に</w:t>
      </w:r>
      <w:r w:rsidR="0012730D">
        <w:rPr>
          <w:rFonts w:hint="eastAsia"/>
        </w:rPr>
        <w:t>レンダー・</w:t>
      </w:r>
      <w:r>
        <w:rPr>
          <w:rFonts w:hint="eastAsia"/>
        </w:rPr>
        <w:t>バッファ</w:t>
      </w:r>
      <w:r w:rsidR="0012730D">
        <w:rPr>
          <w:rFonts w:hint="eastAsia"/>
        </w:rPr>
        <w:t>(</w:t>
      </w:r>
      <w:r w:rsidR="0012730D">
        <w:rPr>
          <w:rFonts w:hint="eastAsia"/>
        </w:rPr>
        <w:t>描画した画像を格納するメモリ領域</w:t>
      </w:r>
      <w:r w:rsidR="0012730D">
        <w:rPr>
          <w:rFonts w:hint="eastAsia"/>
        </w:rPr>
        <w:t>)</w:t>
      </w:r>
      <w:r>
        <w:rPr>
          <w:rFonts w:hint="eastAsia"/>
        </w:rPr>
        <w:t>にプリミティブが描画されることになります。</w:t>
      </w:r>
      <w:r>
        <w:t>この、ステージが順番に実行される仕組みのことを「グラフィックス</w:t>
      </w:r>
      <w:r w:rsidR="0012730D">
        <w:t>・</w:t>
      </w:r>
      <w:r>
        <w:t>パイプライン」と呼びます。</w:t>
      </w:r>
      <w:r w:rsidR="006D693C">
        <w:br/>
      </w:r>
      <w:r w:rsidR="00681ECF">
        <w:t>グラフィックス</w:t>
      </w:r>
      <w:r w:rsidR="0012730D">
        <w:t>・</w:t>
      </w:r>
      <w:r w:rsidR="00681ECF">
        <w:t>パイプラインは次のような構造になっています。</w:t>
      </w:r>
    </w:p>
    <w:p w:rsidR="00094F50" w:rsidRDefault="006D693C" w:rsidP="00094F50">
      <w:pPr>
        <w:jc w:val="center"/>
      </w:pPr>
      <w:r>
        <w:rPr>
          <w:noProof/>
        </w:rPr>
        <w:drawing>
          <wp:inline distT="0" distB="0" distL="0" distR="0">
            <wp:extent cx="5553456" cy="6123042"/>
            <wp:effectExtent l="0" t="0" r="952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sPipeline.png"/>
                    <pic:cNvPicPr/>
                  </pic:nvPicPr>
                  <pic:blipFill>
                    <a:blip r:embed="rId9">
                      <a:extLst>
                        <a:ext uri="{28A0092B-C50C-407E-A947-70E740481C1C}">
                          <a14:useLocalDpi xmlns:a14="http://schemas.microsoft.com/office/drawing/2010/main" val="0"/>
                        </a:ext>
                      </a:extLst>
                    </a:blip>
                    <a:stretch>
                      <a:fillRect/>
                    </a:stretch>
                  </pic:blipFill>
                  <pic:spPr>
                    <a:xfrm>
                      <a:off x="0" y="0"/>
                      <a:ext cx="5558562" cy="6128672"/>
                    </a:xfrm>
                    <a:prstGeom prst="rect">
                      <a:avLst/>
                    </a:prstGeom>
                  </pic:spPr>
                </pic:pic>
              </a:graphicData>
            </a:graphic>
          </wp:inline>
        </w:drawing>
      </w:r>
    </w:p>
    <w:p w:rsidR="007C22A6" w:rsidRDefault="006D693C" w:rsidP="007C22A6">
      <w:pPr>
        <w:rPr>
          <w:rFonts w:hint="eastAsia"/>
        </w:rPr>
      </w:pPr>
      <w:r>
        <w:lastRenderedPageBreak/>
        <w:t>「石油パイプライン」というのを聞いたことがあるでしょう。金属製の筒</w:t>
      </w:r>
      <w:r>
        <w:rPr>
          <w:rFonts w:hint="eastAsia"/>
        </w:rPr>
        <w:t>(</w:t>
      </w:r>
      <w:r>
        <w:rPr>
          <w:rFonts w:hint="eastAsia"/>
        </w:rPr>
        <w:t>つつ</w:t>
      </w:r>
      <w:r>
        <w:rPr>
          <w:rFonts w:hint="eastAsia"/>
        </w:rPr>
        <w:t>)</w:t>
      </w:r>
      <w:r>
        <w:t>を、線のように長くつないだもので、石油はこの中を通って、ある地点から別の地点へと運ばれていきます。グラフィックス・パイプラインは名前の通り、石油ではなく画像を運びます。石油パイプラインとちょっと違うのは、画像がパイプラインの中を進んでいくごとに、少しずつ加工されていく点です。自動車工場なんかで製品がベルトコンベアの上を流れていって、それをちょっとずつ組み立てていく「ライン生産方式」に似ていますね。</w:t>
      </w:r>
      <w:bookmarkStart w:id="0" w:name="_GoBack"/>
      <w:bookmarkEnd w:id="0"/>
    </w:p>
    <w:p w:rsidR="00B7518C" w:rsidRDefault="00E73E7D" w:rsidP="00B7518C">
      <w:pPr>
        <w:pStyle w:val="2"/>
      </w:pPr>
      <w:r>
        <w:t>Vertex Puller(VP</w:t>
      </w:r>
      <w:r w:rsidR="007C22A6">
        <w:rPr>
          <w:rFonts w:hint="eastAsia"/>
        </w:rPr>
        <w:t xml:space="preserve">, </w:t>
      </w:r>
      <w:r w:rsidR="007C22A6" w:rsidRPr="00D5553C">
        <w:rPr>
          <w:rFonts w:hint="eastAsia"/>
        </w:rPr>
        <w:t>ばーてっくす・ぷらー</w:t>
      </w:r>
      <w:r>
        <w:t>)</w:t>
      </w:r>
    </w:p>
    <w:p w:rsidR="00A34953" w:rsidRDefault="00597990" w:rsidP="00B7518C">
      <w:r>
        <w:t>ここからは</w:t>
      </w:r>
      <w:r>
        <w:t>、パイプラインの動作を順番に説明します。</w:t>
      </w:r>
      <w:r>
        <w:br/>
        <w:t>Vertex Puller</w:t>
      </w:r>
      <w:r>
        <w:rPr>
          <w:rFonts w:hint="eastAsia"/>
        </w:rPr>
        <w:t>は</w:t>
      </w:r>
      <w:r w:rsidR="00B14D14">
        <w:t>グラフィックス</w:t>
      </w:r>
      <w:r w:rsidR="00B82C60">
        <w:rPr>
          <w:rFonts w:hint="eastAsia"/>
        </w:rPr>
        <w:t>・</w:t>
      </w:r>
      <w:r w:rsidR="00B14D14">
        <w:t>パイプラインの最初のステージです。</w:t>
      </w:r>
      <w:r w:rsidR="002402DC">
        <w:rPr>
          <w:rFonts w:hint="eastAsia"/>
        </w:rPr>
        <w:t>V</w:t>
      </w:r>
      <w:r w:rsidR="002402DC">
        <w:t>P</w:t>
      </w:r>
      <w:r w:rsidR="002402DC">
        <w:t>は</w:t>
      </w:r>
      <w:r w:rsidR="00C12214">
        <w:rPr>
          <w:rFonts w:hint="eastAsia"/>
        </w:rPr>
        <w:t>GPU</w:t>
      </w:r>
      <w:r w:rsidR="00E73E7D">
        <w:t>メモリ</w:t>
      </w:r>
      <w:r w:rsidR="00B14D14">
        <w:t>から</w:t>
      </w:r>
      <w:r w:rsidR="00C12214">
        <w:rPr>
          <w:rFonts w:hint="eastAsia"/>
        </w:rPr>
        <w:t>ひとつずつ</w:t>
      </w:r>
      <w:r w:rsidR="00B14D14">
        <w:t>頂点データを取り出し、</w:t>
      </w:r>
      <w:r w:rsidR="00B14D14">
        <w:rPr>
          <w:rFonts w:hint="eastAsia"/>
        </w:rPr>
        <w:t>Vertex  Shader</w:t>
      </w:r>
      <w:r w:rsidR="00B14D14">
        <w:rPr>
          <w:rFonts w:hint="eastAsia"/>
        </w:rPr>
        <w:t>ステージ</w:t>
      </w:r>
      <w:r w:rsidR="00B14D14">
        <w:t>へ</w:t>
      </w:r>
      <w:r w:rsidR="00B7518C">
        <w:t>渡します</w:t>
      </w:r>
      <w:r w:rsidR="00B14D14">
        <w:t>。取り出されるのは</w:t>
      </w:r>
      <w:r w:rsidR="00B14D14">
        <w:rPr>
          <w:rFonts w:hint="eastAsia"/>
        </w:rPr>
        <w:t>Vertex Shader</w:t>
      </w:r>
      <w:r w:rsidR="00B14D14">
        <w:rPr>
          <w:rFonts w:hint="eastAsia"/>
        </w:rPr>
        <w:t>が</w:t>
      </w:r>
      <w:r w:rsidR="00B14D14">
        <w:t>実際に</w:t>
      </w:r>
      <w:r w:rsidR="00B14D14">
        <w:rPr>
          <w:rFonts w:hint="eastAsia"/>
        </w:rPr>
        <w:t>必要とする頂点データだけです。</w:t>
      </w:r>
      <w:r w:rsidR="00A34953">
        <w:t>どの</w:t>
      </w:r>
      <w:r w:rsidR="00A34953">
        <w:rPr>
          <w:rFonts w:hint="eastAsia"/>
        </w:rPr>
        <w:t>頂点データを取り出せばいいかを制御</w:t>
      </w:r>
      <w:r w:rsidR="00A34953">
        <w:rPr>
          <w:rFonts w:hint="eastAsia"/>
        </w:rPr>
        <w:t>するには、</w:t>
      </w:r>
      <w:r w:rsidR="00B7518C">
        <w:t>「頂点アトリビュート」</w:t>
      </w:r>
      <w:r w:rsidR="00C12214">
        <w:t>というパラメーターを設定</w:t>
      </w:r>
      <w:r w:rsidR="00A34953">
        <w:t>し</w:t>
      </w:r>
      <w:r w:rsidR="00C12214">
        <w:rPr>
          <w:rFonts w:hint="eastAsia"/>
        </w:rPr>
        <w:t>ます</w:t>
      </w:r>
      <w:r w:rsidR="00B7518C">
        <w:rPr>
          <w:rFonts w:hint="eastAsia"/>
        </w:rPr>
        <w:t>。</w:t>
      </w:r>
    </w:p>
    <w:p w:rsidR="00B7518C" w:rsidRDefault="00A34953" w:rsidP="00A34953">
      <w:pPr>
        <w:pStyle w:val="af8"/>
      </w:pPr>
      <w:r w:rsidRPr="00A34953">
        <w:rPr>
          <w:rFonts w:hint="eastAsia"/>
          <w:b/>
        </w:rPr>
        <w:t>[</w:t>
      </w:r>
      <w:r w:rsidRPr="00A34953">
        <w:rPr>
          <w:rFonts w:hint="eastAsia"/>
          <w:b/>
        </w:rPr>
        <w:t>補足</w:t>
      </w:r>
      <w:r w:rsidRPr="00A34953">
        <w:rPr>
          <w:rFonts w:hint="eastAsia"/>
          <w:b/>
        </w:rPr>
        <w:t>]</w:t>
      </w:r>
      <w:r>
        <w:rPr>
          <w:rFonts w:hint="eastAsia"/>
        </w:rPr>
        <w:t xml:space="preserve"> </w:t>
      </w:r>
      <w:r w:rsidR="003046C9">
        <w:t>Vertex(</w:t>
      </w:r>
      <w:r w:rsidR="003046C9">
        <w:t>ばーてっくす</w:t>
      </w:r>
      <w:r w:rsidR="003046C9">
        <w:rPr>
          <w:rFonts w:hint="eastAsia"/>
        </w:rPr>
        <w:t>)</w:t>
      </w:r>
      <w:r w:rsidR="003046C9">
        <w:t>は「頂点」という意味で、</w:t>
      </w:r>
      <w:r w:rsidR="00D5553C">
        <w:rPr>
          <w:rFonts w:hint="eastAsia"/>
        </w:rPr>
        <w:t>Pull(</w:t>
      </w:r>
      <w:r w:rsidR="00D5553C">
        <w:rPr>
          <w:rFonts w:hint="eastAsia"/>
        </w:rPr>
        <w:t>ぷる</w:t>
      </w:r>
      <w:r w:rsidR="00D5553C">
        <w:rPr>
          <w:rFonts w:hint="eastAsia"/>
        </w:rPr>
        <w:t>)</w:t>
      </w:r>
      <w:r w:rsidR="003046C9">
        <w:rPr>
          <w:rFonts w:hint="eastAsia"/>
        </w:rPr>
        <w:t>は</w:t>
      </w:r>
      <w:r w:rsidR="00457DF6">
        <w:rPr>
          <w:rFonts w:hint="eastAsia"/>
        </w:rPr>
        <w:t>「引っ張る」という意味ですから</w:t>
      </w:r>
      <w:r w:rsidR="00D5553C">
        <w:rPr>
          <w:rFonts w:hint="eastAsia"/>
        </w:rPr>
        <w:t>、</w:t>
      </w:r>
      <w:r w:rsidR="003046C9">
        <w:rPr>
          <w:rFonts w:hint="eastAsia"/>
        </w:rPr>
        <w:t xml:space="preserve">Vertex </w:t>
      </w:r>
      <w:r>
        <w:rPr>
          <w:rFonts w:hint="eastAsia"/>
        </w:rPr>
        <w:t>Pull-</w:t>
      </w:r>
      <w:r w:rsidR="00D5553C">
        <w:rPr>
          <w:rFonts w:hint="eastAsia"/>
        </w:rPr>
        <w:t>er</w:t>
      </w:r>
      <w:r w:rsidR="00457DF6">
        <w:rPr>
          <w:rFonts w:hint="eastAsia"/>
        </w:rPr>
        <w:t>は</w:t>
      </w:r>
      <w:r w:rsidR="00D5553C">
        <w:rPr>
          <w:rFonts w:hint="eastAsia"/>
        </w:rPr>
        <w:t>「</w:t>
      </w:r>
      <w:r w:rsidR="00457DF6">
        <w:rPr>
          <w:rFonts w:hint="eastAsia"/>
        </w:rPr>
        <w:t>頂点データを引っ張り出す装置」といった</w:t>
      </w:r>
      <w:r>
        <w:rPr>
          <w:rFonts w:hint="eastAsia"/>
        </w:rPr>
        <w:t>意味合いになります</w:t>
      </w:r>
      <w:r w:rsidR="00D5553C">
        <w:rPr>
          <w:rFonts w:hint="eastAsia"/>
        </w:rPr>
        <w:t>。</w:t>
      </w:r>
    </w:p>
    <w:p w:rsidR="00B7518C" w:rsidRDefault="00B7518C" w:rsidP="00B7518C">
      <w:pPr>
        <w:pStyle w:val="2"/>
      </w:pPr>
      <w:r>
        <w:t>Vertex Shader(VS</w:t>
      </w:r>
      <w:r w:rsidR="007C22A6">
        <w:rPr>
          <w:rFonts w:hint="eastAsia"/>
        </w:rPr>
        <w:t xml:space="preserve">, </w:t>
      </w:r>
      <w:r w:rsidR="007C22A6" w:rsidRPr="00D5553C">
        <w:rPr>
          <w:rFonts w:hint="eastAsia"/>
        </w:rPr>
        <w:t>ばーってっくす・しぇーだー</w:t>
      </w:r>
      <w:r>
        <w:t>)</w:t>
      </w:r>
    </w:p>
    <w:p w:rsidR="00B7518C" w:rsidRDefault="00B7518C" w:rsidP="00B7518C">
      <w:r>
        <w:rPr>
          <w:rFonts w:hint="eastAsia"/>
        </w:rPr>
        <w:t>V</w:t>
      </w:r>
      <w:r w:rsidR="00873EF0">
        <w:rPr>
          <w:rFonts w:hint="eastAsia"/>
        </w:rPr>
        <w:t>ertex</w:t>
      </w:r>
      <w:r w:rsidR="00873EF0">
        <w:t xml:space="preserve"> Shader</w:t>
      </w:r>
      <w:r>
        <w:rPr>
          <w:rFonts w:hint="eastAsia"/>
        </w:rPr>
        <w:t>は最初のプログラム可能なステージです。</w:t>
      </w:r>
      <w:r>
        <w:t>VP</w:t>
      </w:r>
      <w:r>
        <w:t>で読み取られた全ての頂点データは、最初に</w:t>
      </w:r>
      <w:r>
        <w:rPr>
          <w:rFonts w:hint="eastAsia"/>
        </w:rPr>
        <w:t>このステージで処理されます。</w:t>
      </w:r>
      <w:r>
        <w:rPr>
          <w:rFonts w:hint="eastAsia"/>
        </w:rPr>
        <w:t>V</w:t>
      </w:r>
      <w:r>
        <w:t>S</w:t>
      </w:r>
      <w:r>
        <w:rPr>
          <w:rFonts w:hint="eastAsia"/>
        </w:rPr>
        <w:t>では、プリミティブの回転、拡大縮小、移動のほか、座標系の変換、頂点単位のライティングなど、様々な操作を行うことができます。</w:t>
      </w:r>
      <w:r w:rsidR="00010A80">
        <w:t>VS</w:t>
      </w:r>
      <w:r>
        <w:rPr>
          <w:rFonts w:hint="eastAsia"/>
        </w:rPr>
        <w:t>は省略できません。</w:t>
      </w:r>
    </w:p>
    <w:p w:rsidR="00873EF0" w:rsidRDefault="00873EF0" w:rsidP="00873EF0">
      <w:pPr>
        <w:pStyle w:val="af8"/>
        <w:rPr>
          <w:rFonts w:hint="eastAsia"/>
        </w:rPr>
      </w:pPr>
      <w:r w:rsidRPr="00873EF0">
        <w:rPr>
          <w:rFonts w:hint="eastAsia"/>
          <w:b/>
        </w:rPr>
        <w:t>[</w:t>
      </w:r>
      <w:r w:rsidRPr="00873EF0">
        <w:rPr>
          <w:rFonts w:hint="eastAsia"/>
          <w:b/>
        </w:rPr>
        <w:t>補足</w:t>
      </w:r>
      <w:r w:rsidRPr="00873EF0">
        <w:rPr>
          <w:rFonts w:hint="eastAsia"/>
          <w:b/>
        </w:rPr>
        <w:t>]</w:t>
      </w:r>
      <w:r>
        <w:rPr>
          <w:rFonts w:hint="eastAsia"/>
        </w:rPr>
        <w:t xml:space="preserve"> </w:t>
      </w:r>
      <w:r>
        <w:t>Shade(</w:t>
      </w:r>
      <w:r>
        <w:t>しぇーど</w:t>
      </w:r>
      <w:r>
        <w:rPr>
          <w:rFonts w:hint="eastAsia"/>
        </w:rPr>
        <w:t>)</w:t>
      </w:r>
      <w:r>
        <w:rPr>
          <w:rFonts w:hint="eastAsia"/>
        </w:rPr>
        <w:t>は「光を遮る、陰影を付ける」という意味です。ですから、</w:t>
      </w:r>
      <w:r>
        <w:rPr>
          <w:rFonts w:hint="eastAsia"/>
        </w:rPr>
        <w:t>Shade-r</w:t>
      </w:r>
      <w:r>
        <w:rPr>
          <w:rFonts w:hint="eastAsia"/>
        </w:rPr>
        <w:t>は「陰影を付ける装置」といった意味になります。</w:t>
      </w:r>
    </w:p>
    <w:p w:rsidR="00E411A0" w:rsidRDefault="00E411A0" w:rsidP="00E411A0">
      <w:pPr>
        <w:pStyle w:val="2"/>
      </w:pPr>
      <w:r>
        <w:t>Tessellation Control Shader</w:t>
      </w:r>
      <w:r w:rsidR="007C22A6">
        <w:br/>
      </w:r>
      <w:r>
        <w:t>(TCS</w:t>
      </w:r>
      <w:r w:rsidR="007C22A6">
        <w:rPr>
          <w:rFonts w:hint="eastAsia"/>
        </w:rPr>
        <w:t xml:space="preserve">, </w:t>
      </w:r>
      <w:r w:rsidR="007C22A6" w:rsidRPr="00D5553C">
        <w:rPr>
          <w:rFonts w:hint="eastAsia"/>
        </w:rPr>
        <w:t>てっせれーしょん・こんとろーる・しぇーだー</w:t>
      </w:r>
      <w:r>
        <w:t>)</w:t>
      </w:r>
    </w:p>
    <w:p w:rsidR="0084501E" w:rsidRDefault="00E411A0" w:rsidP="00E411A0">
      <w:r>
        <w:rPr>
          <w:rFonts w:hint="eastAsia"/>
        </w:rPr>
        <w:t>TCS</w:t>
      </w:r>
      <w:r>
        <w:rPr>
          <w:rFonts w:hint="eastAsia"/>
        </w:rPr>
        <w:t>は「テッセレーション」ステージの最初のステージです。テッセレーション</w:t>
      </w:r>
      <w:r w:rsidR="00D5553C">
        <w:rPr>
          <w:rFonts w:hint="eastAsia"/>
        </w:rPr>
        <w:t>・</w:t>
      </w:r>
      <w:r>
        <w:rPr>
          <w:rFonts w:hint="eastAsia"/>
        </w:rPr>
        <w:t>ステージは</w:t>
      </w:r>
      <w:r>
        <w:rPr>
          <w:rFonts w:hint="eastAsia"/>
        </w:rPr>
        <w:t>3</w:t>
      </w:r>
      <w:r>
        <w:rPr>
          <w:rFonts w:hint="eastAsia"/>
        </w:rPr>
        <w:t>つのステージで構成され、共同で「テッセレーション」と呼ばれる処理を行います。テッセレーション</w:t>
      </w:r>
      <w:r w:rsidR="00D5553C">
        <w:rPr>
          <w:rFonts w:hint="eastAsia"/>
        </w:rPr>
        <w:t>というのは「同じ模様を隙間なく敷き詰める」というような意味で、コンピューター・グラフィックスの世界では「</w:t>
      </w:r>
      <w:r>
        <w:rPr>
          <w:rFonts w:hint="eastAsia"/>
        </w:rPr>
        <w:t>描画する画像に細かなディテールを加えるために、プリミティブをより多くの小さなプリミティブに分割する</w:t>
      </w:r>
      <w:r w:rsidR="00D5553C">
        <w:rPr>
          <w:rFonts w:hint="eastAsia"/>
        </w:rPr>
        <w:t>」</w:t>
      </w:r>
      <w:r>
        <w:rPr>
          <w:rFonts w:hint="eastAsia"/>
        </w:rPr>
        <w:t>操作のこと</w:t>
      </w:r>
      <w:r w:rsidR="00D5553C">
        <w:rPr>
          <w:rFonts w:hint="eastAsia"/>
        </w:rPr>
        <w:t>を</w:t>
      </w:r>
      <w:r w:rsidR="00EA574C">
        <w:rPr>
          <w:rFonts w:hint="eastAsia"/>
        </w:rPr>
        <w:t>指し</w:t>
      </w:r>
      <w:r w:rsidR="00D5553C">
        <w:rPr>
          <w:rFonts w:hint="eastAsia"/>
        </w:rPr>
        <w:t>ま</w:t>
      </w:r>
      <w:r>
        <w:rPr>
          <w:rFonts w:hint="eastAsia"/>
        </w:rPr>
        <w:t>す。</w:t>
      </w:r>
      <w:r>
        <w:br/>
      </w:r>
      <w:r>
        <w:t>テッセレーションによって作られた小さなプリミティブは、通常はグラフィックス</w:t>
      </w:r>
      <w:r w:rsidR="0012730D">
        <w:t>・</w:t>
      </w:r>
      <w:r>
        <w:t>パイプラインの中で作られ、グラフィックス</w:t>
      </w:r>
      <w:r w:rsidR="0012730D">
        <w:t>・</w:t>
      </w:r>
      <w:r>
        <w:t>パイプラインの中で使用されます。そのため、通常のプリミティブと違い、</w:t>
      </w:r>
      <w:r>
        <w:rPr>
          <w:rFonts w:hint="eastAsia"/>
        </w:rPr>
        <w:t>CPU</w:t>
      </w:r>
      <w:r>
        <w:rPr>
          <w:rFonts w:hint="eastAsia"/>
        </w:rPr>
        <w:t>時間や</w:t>
      </w:r>
      <w:r>
        <w:rPr>
          <w:rFonts w:hint="eastAsia"/>
        </w:rPr>
        <w:t>GPU</w:t>
      </w:r>
      <w:r w:rsidR="00DA4D79">
        <w:rPr>
          <w:rFonts w:hint="eastAsia"/>
        </w:rPr>
        <w:t>メモリを消費しません。そこで、例えば、入力データは低ポリゴンモデルにしておき</w:t>
      </w:r>
      <w:r>
        <w:rPr>
          <w:rFonts w:hint="eastAsia"/>
        </w:rPr>
        <w:t>、</w:t>
      </w:r>
      <w:r w:rsidR="00DA4D79">
        <w:rPr>
          <w:rFonts w:hint="eastAsia"/>
        </w:rPr>
        <w:t>テッセレーション</w:t>
      </w:r>
      <w:r w:rsidR="0012730D">
        <w:rPr>
          <w:rFonts w:hint="eastAsia"/>
        </w:rPr>
        <w:t>・</w:t>
      </w:r>
      <w:r w:rsidR="00DA4D79">
        <w:rPr>
          <w:rFonts w:hint="eastAsia"/>
        </w:rPr>
        <w:t>ステージで高ポリゴンモデルを生成する、というふうに使い</w:t>
      </w:r>
      <w:r>
        <w:rPr>
          <w:rFonts w:hint="eastAsia"/>
        </w:rPr>
        <w:t>ます。</w:t>
      </w:r>
      <w:r w:rsidR="00DD4FAD">
        <w:rPr>
          <w:rFonts w:hint="eastAsia"/>
        </w:rPr>
        <w:t>用意する</w:t>
      </w:r>
      <w:r>
        <w:t>必要がある</w:t>
      </w:r>
      <w:r w:rsidR="00DD4FAD">
        <w:t>データ</w:t>
      </w:r>
      <w:r>
        <w:t>は低ポリゴンモデルのみなので、メモリが節約できるというわけです。</w:t>
      </w:r>
    </w:p>
    <w:p w:rsidR="0084501E" w:rsidRDefault="005C3416" w:rsidP="00E411A0">
      <w:r>
        <w:lastRenderedPageBreak/>
        <w:t>さて、</w:t>
      </w:r>
      <w:r w:rsidR="00E411A0">
        <w:t>TCS</w:t>
      </w:r>
      <w:r>
        <w:t>ですが</w:t>
      </w:r>
      <w:r w:rsidR="00E411A0">
        <w:t>、新たに作成する小さなプリミティブの頂点データを、どこに、どのように作成するかを指定する作業を担当します。</w:t>
      </w:r>
      <w:r>
        <w:rPr>
          <w:rFonts w:hint="eastAsia"/>
        </w:rPr>
        <w:t>T</w:t>
      </w:r>
      <w:r>
        <w:t>CS</w:t>
      </w:r>
      <w:r>
        <w:t>は</w:t>
      </w:r>
      <w:r w:rsidR="00E411A0">
        <w:rPr>
          <w:rFonts w:hint="eastAsia"/>
        </w:rPr>
        <w:t>VS</w:t>
      </w:r>
      <w:r w:rsidR="00E411A0">
        <w:rPr>
          <w:rFonts w:hint="eastAsia"/>
        </w:rPr>
        <w:t>と同様に</w:t>
      </w:r>
      <w:r w:rsidR="00210BC4">
        <w:t>プログラム可能なステージです</w:t>
      </w:r>
      <w:r w:rsidR="00F61EB8">
        <w:t>。</w:t>
      </w:r>
      <w:r w:rsidR="00DC3F41">
        <w:rPr>
          <w:rFonts w:hint="eastAsia"/>
        </w:rPr>
        <w:t>テッセレーション</w:t>
      </w:r>
      <w:r w:rsidR="0012730D">
        <w:rPr>
          <w:rFonts w:hint="eastAsia"/>
        </w:rPr>
        <w:t>・</w:t>
      </w:r>
      <w:r w:rsidR="00DC3F41">
        <w:rPr>
          <w:rFonts w:hint="eastAsia"/>
        </w:rPr>
        <w:t>ステージは省略可能ですが、</w:t>
      </w:r>
      <w:r w:rsidR="00DC3F41">
        <w:rPr>
          <w:rFonts w:hint="eastAsia"/>
        </w:rPr>
        <w:t>3</w:t>
      </w:r>
      <w:r w:rsidR="00DC3F41">
        <w:rPr>
          <w:rFonts w:hint="eastAsia"/>
        </w:rPr>
        <w:t>つのステージはセットで扱われるため、</w:t>
      </w:r>
      <w:r w:rsidR="00DC3F41">
        <w:rPr>
          <w:rFonts w:hint="eastAsia"/>
        </w:rPr>
        <w:t>3</w:t>
      </w:r>
      <w:r w:rsidR="00DC3F41">
        <w:rPr>
          <w:rFonts w:hint="eastAsia"/>
        </w:rPr>
        <w:t>つ全てを使用するか、全て省略するかのいずれかになります。</w:t>
      </w:r>
    </w:p>
    <w:p w:rsidR="00E411A0" w:rsidRPr="00E411A0" w:rsidRDefault="00E411A0" w:rsidP="00E411A0">
      <w:r>
        <w:t>本講義ではテッセレーションについては扱いません。そのため、</w:t>
      </w:r>
      <w:r w:rsidR="005C3416">
        <w:rPr>
          <w:rFonts w:hint="eastAsia"/>
        </w:rPr>
        <w:t>TCS</w:t>
      </w:r>
      <w:r>
        <w:rPr>
          <w:rFonts w:hint="eastAsia"/>
        </w:rPr>
        <w:t>についてもこれ以上詳細な説明はしませんが、このようなステージがあるということは覚えておいてください。</w:t>
      </w:r>
    </w:p>
    <w:p w:rsidR="00E411A0" w:rsidRDefault="00E411A0" w:rsidP="00E411A0">
      <w:pPr>
        <w:pStyle w:val="2"/>
      </w:pPr>
      <w:r>
        <w:t>Tessellation Primitive Generation</w:t>
      </w:r>
      <w:r w:rsidR="007C22A6">
        <w:br/>
      </w:r>
      <w:r>
        <w:t>(TPG</w:t>
      </w:r>
      <w:r w:rsidR="007C22A6">
        <w:rPr>
          <w:rFonts w:hint="eastAsia"/>
        </w:rPr>
        <w:t xml:space="preserve">, </w:t>
      </w:r>
      <w:r w:rsidR="007C22A6" w:rsidRPr="00D5553C">
        <w:rPr>
          <w:rFonts w:hint="eastAsia"/>
        </w:rPr>
        <w:t>てっせれーしょん・ぷりみてぃぶ・じぇねれーしょん</w:t>
      </w:r>
      <w:r>
        <w:t>)</w:t>
      </w:r>
    </w:p>
    <w:p w:rsidR="005C3416" w:rsidRPr="005C3416" w:rsidRDefault="005C3416" w:rsidP="005C3416">
      <w:r>
        <w:rPr>
          <w:rFonts w:hint="eastAsia"/>
        </w:rPr>
        <w:t>T</w:t>
      </w:r>
      <w:r>
        <w:t>PG</w:t>
      </w:r>
      <w:r>
        <w:rPr>
          <w:rFonts w:hint="eastAsia"/>
        </w:rPr>
        <w:t>は「テッセレーション」ステージの</w:t>
      </w:r>
      <w:r>
        <w:rPr>
          <w:rFonts w:hint="eastAsia"/>
        </w:rPr>
        <w:t>2</w:t>
      </w:r>
      <w:r>
        <w:rPr>
          <w:rFonts w:hint="eastAsia"/>
        </w:rPr>
        <w:t>番目のステージです。これは</w:t>
      </w:r>
      <w:r>
        <w:rPr>
          <w:rFonts w:hint="eastAsia"/>
        </w:rPr>
        <w:t>VP</w:t>
      </w:r>
      <w:r>
        <w:rPr>
          <w:rFonts w:hint="eastAsia"/>
        </w:rPr>
        <w:t>と同じく固定機能のステージです。</w:t>
      </w:r>
      <w:r>
        <w:br/>
      </w:r>
      <w:r>
        <w:rPr>
          <w:rFonts w:hint="eastAsia"/>
        </w:rPr>
        <w:t>T</w:t>
      </w:r>
      <w:r>
        <w:t>PG</w:t>
      </w:r>
      <w:r>
        <w:rPr>
          <w:rFonts w:hint="eastAsia"/>
        </w:rPr>
        <w:t>は</w:t>
      </w:r>
      <w:r>
        <w:rPr>
          <w:rFonts w:hint="eastAsia"/>
        </w:rPr>
        <w:t>TCS</w:t>
      </w:r>
      <w:r>
        <w:rPr>
          <w:rFonts w:hint="eastAsia"/>
        </w:rPr>
        <w:t>からの情報を受け取り、実際に小さなプリミティブへと分割し、テッセレーションの最後のステージである</w:t>
      </w:r>
      <w:r>
        <w:rPr>
          <w:rFonts w:hint="eastAsia"/>
        </w:rPr>
        <w:t>TES</w:t>
      </w:r>
      <w:r>
        <w:rPr>
          <w:rFonts w:hint="eastAsia"/>
        </w:rPr>
        <w:t>へと送ります。</w:t>
      </w:r>
    </w:p>
    <w:p w:rsidR="00E411A0" w:rsidRPr="007C22A6" w:rsidRDefault="00E411A0" w:rsidP="00E411A0">
      <w:pPr>
        <w:pStyle w:val="2"/>
      </w:pPr>
      <w:r>
        <w:rPr>
          <w:rFonts w:hint="eastAsia"/>
        </w:rPr>
        <w:t>Tessellation Evaluation Shader</w:t>
      </w:r>
      <w:r w:rsidR="007C22A6">
        <w:br/>
      </w:r>
      <w:r>
        <w:rPr>
          <w:rFonts w:hint="eastAsia"/>
        </w:rPr>
        <w:t>(TES</w:t>
      </w:r>
      <w:r w:rsidR="007C22A6">
        <w:t>,</w:t>
      </w:r>
      <w:r w:rsidR="007C22A6" w:rsidRPr="007C22A6">
        <w:t xml:space="preserve"> </w:t>
      </w:r>
      <w:r w:rsidR="007C22A6" w:rsidRPr="00D5553C">
        <w:t>てっせれーしょん・えばりゅえーしょん・しぇーだー</w:t>
      </w:r>
      <w:r w:rsidRPr="007C22A6">
        <w:rPr>
          <w:rFonts w:hint="eastAsia"/>
        </w:rPr>
        <w:t>)</w:t>
      </w:r>
    </w:p>
    <w:p w:rsidR="005C3416" w:rsidRDefault="005C3416" w:rsidP="005C3416">
      <w:r>
        <w:rPr>
          <w:rFonts w:hint="eastAsia"/>
        </w:rPr>
        <w:t>T</w:t>
      </w:r>
      <w:r>
        <w:t>ES</w:t>
      </w:r>
      <w:r>
        <w:t>は</w:t>
      </w:r>
      <w:r>
        <w:rPr>
          <w:rFonts w:hint="eastAsia"/>
        </w:rPr>
        <w:t>最後の「テッセレーション」ステージです。</w:t>
      </w:r>
      <w:r>
        <w:rPr>
          <w:rFonts w:hint="eastAsia"/>
        </w:rPr>
        <w:t>T</w:t>
      </w:r>
      <w:r>
        <w:t>ES</w:t>
      </w:r>
      <w:r>
        <w:t>は</w:t>
      </w:r>
      <w:r>
        <w:rPr>
          <w:rFonts w:hint="eastAsia"/>
        </w:rPr>
        <w:t>TCS</w:t>
      </w:r>
      <w:r>
        <w:rPr>
          <w:rFonts w:hint="eastAsia"/>
        </w:rPr>
        <w:t>同様に</w:t>
      </w:r>
      <w:r>
        <w:t>プログラム可能なステージで、</w:t>
      </w:r>
      <w:r>
        <w:rPr>
          <w:rFonts w:hint="eastAsia"/>
        </w:rPr>
        <w:t>T</w:t>
      </w:r>
      <w:r>
        <w:t>PG</w:t>
      </w:r>
      <w:r>
        <w:rPr>
          <w:rFonts w:hint="eastAsia"/>
        </w:rPr>
        <w:t>から受け取ったプリミティブを変形し、細かなディテールを加える役割を持ちます。</w:t>
      </w:r>
      <w:r>
        <w:rPr>
          <w:rFonts w:hint="eastAsia"/>
        </w:rPr>
        <w:t>T</w:t>
      </w:r>
      <w:r>
        <w:t>PG</w:t>
      </w:r>
      <w:r>
        <w:t>から送られてきた小さなプリミティブは、元のプリミティブを分割しただけの状態なので、このステージで頂点の座標や色を調整します。</w:t>
      </w:r>
    </w:p>
    <w:p w:rsidR="005C3416" w:rsidRDefault="005C3416" w:rsidP="005C3416">
      <w:pPr>
        <w:pStyle w:val="2"/>
      </w:pPr>
      <w:r>
        <w:rPr>
          <w:rFonts w:hint="eastAsia"/>
        </w:rPr>
        <w:t>Geometry Shader(GS</w:t>
      </w:r>
      <w:r w:rsidR="007C22A6">
        <w:t xml:space="preserve">, </w:t>
      </w:r>
      <w:r w:rsidR="007C22A6" w:rsidRPr="00D5553C">
        <w:t>じおめとりー・しぇーだー</w:t>
      </w:r>
      <w:r>
        <w:rPr>
          <w:rFonts w:hint="eastAsia"/>
        </w:rPr>
        <w:t>)</w:t>
      </w:r>
    </w:p>
    <w:p w:rsidR="0084501E" w:rsidRDefault="005C3416" w:rsidP="005C3416">
      <w:r>
        <w:t>GS</w:t>
      </w:r>
      <w:r>
        <w:rPr>
          <w:rFonts w:hint="eastAsia"/>
        </w:rPr>
        <w:t>は、ひとつのプリミティブの全頂点データを受け取り、</w:t>
      </w:r>
      <w:r>
        <w:rPr>
          <w:rFonts w:hint="eastAsia"/>
        </w:rPr>
        <w:t>0</w:t>
      </w:r>
      <w:r>
        <w:rPr>
          <w:rFonts w:hint="eastAsia"/>
        </w:rPr>
        <w:t>個以上のプリミティブの頂点データを生成して後段のステージへ送ります。このステージの特徴は、頂点データを増やすだけでなく、削除もできることです。</w:t>
      </w:r>
      <w:r>
        <w:br/>
      </w:r>
      <w:r>
        <w:t>プリミティブを増やすという意味では「テッセレーション」ステージと似ていますが、テッセレーションは「元のプリミティブを分割する」という処理に最適化され、大量のプリミティブを生成するのに向いているのに対して、</w:t>
      </w:r>
      <w:r>
        <w:rPr>
          <w:rFonts w:hint="eastAsia"/>
        </w:rPr>
        <w:t>GS</w:t>
      </w:r>
      <w:r>
        <w:rPr>
          <w:rFonts w:hint="eastAsia"/>
        </w:rPr>
        <w:t>は「プリミティブの頂点データから別のプリミティブを生成する、あるいは削除する」という、比較的小規模かつ汎用的な処理を得意としています。</w:t>
      </w:r>
    </w:p>
    <w:p w:rsidR="005C3416" w:rsidRPr="005C3416" w:rsidRDefault="005C3416" w:rsidP="005C3416">
      <w:r>
        <w:rPr>
          <w:rFonts w:hint="eastAsia"/>
        </w:rPr>
        <w:t>GS</w:t>
      </w:r>
      <w:r>
        <w:rPr>
          <w:rFonts w:hint="eastAsia"/>
        </w:rPr>
        <w:t>はプログラム可能なステージです。また、テッセレーション</w:t>
      </w:r>
      <w:r w:rsidR="0012730D">
        <w:rPr>
          <w:rFonts w:hint="eastAsia"/>
        </w:rPr>
        <w:t>・</w:t>
      </w:r>
      <w:r>
        <w:rPr>
          <w:rFonts w:hint="eastAsia"/>
        </w:rPr>
        <w:t>ステージと同様に</w:t>
      </w:r>
      <w:r>
        <w:t>省略することができます。</w:t>
      </w:r>
      <w:r>
        <w:rPr>
          <w:rFonts w:hint="eastAsia"/>
        </w:rPr>
        <w:t>本講義では</w:t>
      </w:r>
      <w:r>
        <w:rPr>
          <w:rFonts w:hint="eastAsia"/>
        </w:rPr>
        <w:t>GS</w:t>
      </w:r>
      <w:r>
        <w:rPr>
          <w:rFonts w:hint="eastAsia"/>
        </w:rPr>
        <w:t>は扱いませんが、</w:t>
      </w:r>
      <w:r>
        <w:rPr>
          <w:rFonts w:hint="eastAsia"/>
        </w:rPr>
        <w:t>GS</w:t>
      </w:r>
      <w:r>
        <w:rPr>
          <w:rFonts w:hint="eastAsia"/>
        </w:rPr>
        <w:t>はパーティクルの描画や輪郭線の生成など、様々な用途で使われています。</w:t>
      </w:r>
    </w:p>
    <w:p w:rsidR="00B14D14" w:rsidRDefault="009C064D" w:rsidP="00B7518C">
      <w:pPr>
        <w:pStyle w:val="2"/>
      </w:pPr>
      <w:r>
        <w:rPr>
          <w:rFonts w:hint="eastAsia"/>
        </w:rPr>
        <w:t>Primitive Assembly</w:t>
      </w:r>
      <w:r w:rsidR="00B7518C">
        <w:t>(PA</w:t>
      </w:r>
      <w:r w:rsidR="007C22A6">
        <w:t xml:space="preserve">, </w:t>
      </w:r>
      <w:r w:rsidR="007C22A6" w:rsidRPr="00D5553C">
        <w:t>ぷりみてぃぶ・あせんぶりー</w:t>
      </w:r>
      <w:r w:rsidR="00B7518C">
        <w:t>)</w:t>
      </w:r>
    </w:p>
    <w:p w:rsidR="00B7518C" w:rsidRDefault="00052C75" w:rsidP="00B7518C">
      <w:r>
        <w:rPr>
          <w:rFonts w:hint="eastAsia"/>
        </w:rPr>
        <w:t>PA</w:t>
      </w:r>
      <w:r>
        <w:rPr>
          <w:rFonts w:hint="eastAsia"/>
        </w:rPr>
        <w:t>は、</w:t>
      </w:r>
      <w:r w:rsidR="00D81FD8">
        <w:rPr>
          <w:rFonts w:hint="eastAsia"/>
        </w:rPr>
        <w:t>前段のステージ</w:t>
      </w:r>
      <w:r w:rsidR="00B7518C">
        <w:rPr>
          <w:rFonts w:hint="eastAsia"/>
        </w:rPr>
        <w:t>で変換された</w:t>
      </w:r>
      <w:r w:rsidR="00B7518C">
        <w:rPr>
          <w:rFonts w:hint="eastAsia"/>
        </w:rPr>
        <w:t>1</w:t>
      </w:r>
      <w:r w:rsidR="00B7518C">
        <w:rPr>
          <w:rFonts w:hint="eastAsia"/>
        </w:rPr>
        <w:t>つ以上の頂点データを</w:t>
      </w:r>
      <w:r w:rsidR="00FF3643">
        <w:rPr>
          <w:rFonts w:hint="eastAsia"/>
        </w:rPr>
        <w:t>蓄積し</w:t>
      </w:r>
      <w:r w:rsidR="00B7518C">
        <w:rPr>
          <w:rFonts w:hint="eastAsia"/>
        </w:rPr>
        <w:t>、プリミティブ</w:t>
      </w:r>
      <w:r w:rsidR="00FF3643">
        <w:rPr>
          <w:rFonts w:hint="eastAsia"/>
        </w:rPr>
        <w:t>を構成できる</w:t>
      </w:r>
      <w:r w:rsidR="00B7518C">
        <w:rPr>
          <w:rFonts w:hint="eastAsia"/>
        </w:rPr>
        <w:t>数</w:t>
      </w:r>
      <w:r w:rsidR="00FF3643">
        <w:rPr>
          <w:rFonts w:hint="eastAsia"/>
        </w:rPr>
        <w:t>になった段階で、まとめて次のステージへ渡します。例えば</w:t>
      </w:r>
      <w:r w:rsidR="00FF3643">
        <w:rPr>
          <w:rFonts w:hint="eastAsia"/>
        </w:rPr>
        <w:t>GL_TRIANGLES</w:t>
      </w:r>
      <w:r w:rsidR="00FF3643">
        <w:rPr>
          <w:rFonts w:hint="eastAsia"/>
        </w:rPr>
        <w:t>の場合は</w:t>
      </w:r>
      <w:r w:rsidR="00FF3643">
        <w:rPr>
          <w:rFonts w:hint="eastAsia"/>
        </w:rPr>
        <w:t>3</w:t>
      </w:r>
      <w:r w:rsidR="00FF3643">
        <w:rPr>
          <w:rFonts w:hint="eastAsia"/>
        </w:rPr>
        <w:t>つです。</w:t>
      </w:r>
      <w:r w:rsidR="00546305">
        <w:rPr>
          <w:rFonts w:hint="eastAsia"/>
        </w:rPr>
        <w:t>PA</w:t>
      </w:r>
      <w:r w:rsidR="00546305">
        <w:rPr>
          <w:rFonts w:hint="eastAsia"/>
        </w:rPr>
        <w:t>は固定機能のステージです。</w:t>
      </w:r>
    </w:p>
    <w:p w:rsidR="00FF3643" w:rsidRDefault="00C67624" w:rsidP="00FF3643">
      <w:pPr>
        <w:pStyle w:val="2"/>
      </w:pPr>
      <w:r>
        <w:rPr>
          <w:rFonts w:hint="eastAsia"/>
        </w:rPr>
        <w:lastRenderedPageBreak/>
        <w:t>Rasterization</w:t>
      </w:r>
      <w:r w:rsidR="00FF3643">
        <w:rPr>
          <w:rFonts w:hint="eastAsia"/>
        </w:rPr>
        <w:t>(R</w:t>
      </w:r>
      <w:r w:rsidR="00FF3643">
        <w:t>S</w:t>
      </w:r>
      <w:r w:rsidR="007C22A6">
        <w:rPr>
          <w:rFonts w:hint="eastAsia"/>
        </w:rPr>
        <w:t xml:space="preserve">, </w:t>
      </w:r>
      <w:r w:rsidR="007C22A6" w:rsidRPr="00F24B04">
        <w:rPr>
          <w:rFonts w:hint="eastAsia"/>
        </w:rPr>
        <w:t>らすたらいぜーしょん</w:t>
      </w:r>
      <w:r w:rsidR="00FF3643">
        <w:t>)</w:t>
      </w:r>
    </w:p>
    <w:p w:rsidR="00FF3643" w:rsidRDefault="00052C75" w:rsidP="00FF3643">
      <w:r>
        <w:t>RS</w:t>
      </w:r>
      <w:r w:rsidR="00FF3643">
        <w:rPr>
          <w:rFonts w:hint="eastAsia"/>
        </w:rPr>
        <w:t>は、</w:t>
      </w:r>
      <w:r w:rsidR="00FF3643">
        <w:rPr>
          <w:rFonts w:hint="eastAsia"/>
        </w:rPr>
        <w:t>P</w:t>
      </w:r>
      <w:r w:rsidR="00FF3643">
        <w:t>A</w:t>
      </w:r>
      <w:r w:rsidR="00FF3643">
        <w:rPr>
          <w:rFonts w:hint="eastAsia"/>
        </w:rPr>
        <w:t>から送られたプリミティブをもとに</w:t>
      </w:r>
      <w:r w:rsidR="00E477CC">
        <w:rPr>
          <w:rFonts w:hint="eastAsia"/>
        </w:rPr>
        <w:t>フラグメントと呼ばれるピクセル片</w:t>
      </w:r>
      <w:r w:rsidR="00FF3643">
        <w:rPr>
          <w:rFonts w:hint="eastAsia"/>
        </w:rPr>
        <w:t>を生成し、後段の</w:t>
      </w:r>
      <w:r w:rsidR="00E477CC">
        <w:rPr>
          <w:rFonts w:hint="eastAsia"/>
        </w:rPr>
        <w:t>Fragment Shader</w:t>
      </w:r>
      <w:r w:rsidR="00FF3643">
        <w:rPr>
          <w:rFonts w:hint="eastAsia"/>
        </w:rPr>
        <w:t>へと送ります。</w:t>
      </w:r>
      <w:r w:rsidR="00FF3643">
        <w:rPr>
          <w:rFonts w:hint="eastAsia"/>
        </w:rPr>
        <w:t>RS</w:t>
      </w:r>
      <w:r w:rsidR="00FF3643">
        <w:rPr>
          <w:rFonts w:hint="eastAsia"/>
        </w:rPr>
        <w:t>は固定機能ステージです。</w:t>
      </w:r>
      <w:r w:rsidR="00FF3643">
        <w:br/>
      </w:r>
      <w:r w:rsidR="00E477CC">
        <w:t>各フラグメント</w:t>
      </w:r>
      <w:r w:rsidR="00FF3643">
        <w:t>は</w:t>
      </w:r>
      <w:r w:rsidR="00FF3643">
        <w:rPr>
          <w:rFonts w:hint="eastAsia"/>
        </w:rPr>
        <w:t>2</w:t>
      </w:r>
      <w:r w:rsidR="00FF3643">
        <w:rPr>
          <w:rFonts w:hint="eastAsia"/>
        </w:rPr>
        <w:t>～</w:t>
      </w:r>
      <w:r w:rsidR="00FF3643">
        <w:rPr>
          <w:rFonts w:hint="eastAsia"/>
        </w:rPr>
        <w:t>3</w:t>
      </w:r>
      <w:r w:rsidR="00FF3643">
        <w:rPr>
          <w:rFonts w:hint="eastAsia"/>
        </w:rPr>
        <w:t>つの</w:t>
      </w:r>
      <w:r w:rsidR="00FF3643">
        <w:t>頂点データを補間した値を持ちます。</w:t>
      </w:r>
      <w:r w:rsidR="00FF3643">
        <w:rPr>
          <w:rFonts w:hint="eastAsia"/>
        </w:rPr>
        <w:t>RS</w:t>
      </w:r>
      <w:r w:rsidR="00FF3643">
        <w:rPr>
          <w:rFonts w:hint="eastAsia"/>
        </w:rPr>
        <w:t>はまた、裏向きのプリミティブを除去したり</w:t>
      </w:r>
      <w:r w:rsidR="00FF3643">
        <w:rPr>
          <w:rFonts w:hint="eastAsia"/>
        </w:rPr>
        <w:t>(</w:t>
      </w:r>
      <w:r w:rsidR="00FF3643">
        <w:rPr>
          <w:rFonts w:hint="eastAsia"/>
        </w:rPr>
        <w:t>カリングといいます</w:t>
      </w:r>
      <w:r w:rsidR="00FF3643">
        <w:rPr>
          <w:rFonts w:hint="eastAsia"/>
        </w:rPr>
        <w:t>)</w:t>
      </w:r>
      <w:r w:rsidR="00FF3643">
        <w:rPr>
          <w:rFonts w:hint="eastAsia"/>
        </w:rPr>
        <w:t>、プリミティブの画面に表示されない部分を切り捨てたり</w:t>
      </w:r>
      <w:r w:rsidR="00FF3643">
        <w:rPr>
          <w:rFonts w:hint="eastAsia"/>
        </w:rPr>
        <w:t xml:space="preserve"> (</w:t>
      </w:r>
      <w:r w:rsidR="00FF3643">
        <w:rPr>
          <w:rFonts w:hint="eastAsia"/>
        </w:rPr>
        <w:t>クリッピングといいます</w:t>
      </w:r>
      <w:r w:rsidR="00FF3643">
        <w:rPr>
          <w:rFonts w:hint="eastAsia"/>
        </w:rPr>
        <w:t>)</w:t>
      </w:r>
      <w:r w:rsidR="00FF3643" w:rsidRPr="00EF1404">
        <w:rPr>
          <w:rFonts w:hint="eastAsia"/>
        </w:rPr>
        <w:t xml:space="preserve"> </w:t>
      </w:r>
      <w:r w:rsidR="00FF3643">
        <w:rPr>
          <w:rFonts w:hint="eastAsia"/>
        </w:rPr>
        <w:t>します。</w:t>
      </w:r>
      <w:r w:rsidR="00FF3643">
        <w:br/>
      </w:r>
      <w:r w:rsidR="00FF3643">
        <w:t>また、</w:t>
      </w:r>
      <w:r w:rsidR="00FF3643">
        <w:rPr>
          <w:rFonts w:hint="eastAsia"/>
        </w:rPr>
        <w:t>RS</w:t>
      </w:r>
      <w:r w:rsidR="00FF3643">
        <w:rPr>
          <w:rFonts w:hint="eastAsia"/>
        </w:rPr>
        <w:t>は「ビューポート」というパラメータを使って、「クリッピング空間」から「スクリーン空間」への変換を行います。これらについては後の章で説明します。</w:t>
      </w:r>
    </w:p>
    <w:p w:rsidR="00FF3643" w:rsidRDefault="00FF3643" w:rsidP="00FF3643">
      <w:pPr>
        <w:pStyle w:val="2"/>
      </w:pPr>
      <w:r>
        <w:t>Fargment Shader(FS</w:t>
      </w:r>
      <w:r w:rsidR="007C22A6">
        <w:t xml:space="preserve">, </w:t>
      </w:r>
      <w:r w:rsidR="007C22A6" w:rsidRPr="00F24B04">
        <w:t>ふらぐめんと・しぇーだー</w:t>
      </w:r>
      <w:r>
        <w:t>)</w:t>
      </w:r>
    </w:p>
    <w:p w:rsidR="00FF3643" w:rsidRDefault="00FF3643" w:rsidP="00FF3643">
      <w:r>
        <w:t>FS</w:t>
      </w:r>
      <w:r>
        <w:t>は最後の</w:t>
      </w:r>
      <w:r w:rsidR="00E477CC">
        <w:t>プログラム可能なステージで、</w:t>
      </w:r>
      <w:r>
        <w:rPr>
          <w:rFonts w:hint="eastAsia"/>
        </w:rPr>
        <w:t>RS</w:t>
      </w:r>
      <w:r>
        <w:rPr>
          <w:rFonts w:hint="eastAsia"/>
        </w:rPr>
        <w:t>より送られてきたフラグメントから、実際の色を計算します。</w:t>
      </w:r>
      <w:r>
        <w:t>VS</w:t>
      </w:r>
      <w:r>
        <w:rPr>
          <w:rFonts w:hint="eastAsia"/>
        </w:rPr>
        <w:t>がひとつの頂点データを受けとり、ひとつの頂点を送り出すように、</w:t>
      </w:r>
      <w:r w:rsidR="00E477CC">
        <w:t>F</w:t>
      </w:r>
      <w:r>
        <w:rPr>
          <w:rFonts w:hint="eastAsia"/>
        </w:rPr>
        <w:t>S</w:t>
      </w:r>
      <w:r>
        <w:rPr>
          <w:rFonts w:hint="eastAsia"/>
        </w:rPr>
        <w:t>もひとつのフラグメントを受け取り、ひとつの色を送り出します。</w:t>
      </w:r>
      <w:r w:rsidR="00D010E7">
        <w:t>F</w:t>
      </w:r>
      <w:r>
        <w:rPr>
          <w:rFonts w:hint="eastAsia"/>
        </w:rPr>
        <w:t>S</w:t>
      </w:r>
      <w:r>
        <w:rPr>
          <w:rFonts w:hint="eastAsia"/>
        </w:rPr>
        <w:t>は主に、フラグメント単位のライティングを行うために使用されます。</w:t>
      </w:r>
    </w:p>
    <w:p w:rsidR="00C13830" w:rsidRDefault="00C13830" w:rsidP="00C13830">
      <w:pPr>
        <w:pStyle w:val="af8"/>
        <w:rPr>
          <w:rFonts w:hint="eastAsia"/>
        </w:rPr>
      </w:pPr>
      <w:r w:rsidRPr="00C13830">
        <w:rPr>
          <w:rFonts w:hint="eastAsia"/>
          <w:b/>
        </w:rPr>
        <w:t>[</w:t>
      </w:r>
      <w:r w:rsidRPr="00C13830">
        <w:rPr>
          <w:rFonts w:hint="eastAsia"/>
          <w:b/>
        </w:rPr>
        <w:t>補足</w:t>
      </w:r>
      <w:r w:rsidRPr="00C13830">
        <w:rPr>
          <w:rFonts w:hint="eastAsia"/>
          <w:b/>
        </w:rPr>
        <w:t>]</w:t>
      </w:r>
      <w:r>
        <w:rPr>
          <w:rFonts w:hint="eastAsia"/>
        </w:rPr>
        <w:t xml:space="preserve"> </w:t>
      </w:r>
      <w:r>
        <w:t>Fragment(</w:t>
      </w:r>
      <w:r>
        <w:t>ふらぐめんと</w:t>
      </w:r>
      <w:r>
        <w:rPr>
          <w:rFonts w:hint="eastAsia"/>
        </w:rPr>
        <w:t>)</w:t>
      </w:r>
      <w:r>
        <w:rPr>
          <w:rFonts w:hint="eastAsia"/>
        </w:rPr>
        <w:t>は「破片、断片」という意味です。</w:t>
      </w:r>
      <w:r>
        <w:t>OpenGL</w:t>
      </w:r>
      <w:r>
        <w:rPr>
          <w:rFonts w:hint="eastAsia"/>
        </w:rPr>
        <w:t>における「</w:t>
      </w:r>
      <w:r>
        <w:rPr>
          <w:rFonts w:hint="eastAsia"/>
        </w:rPr>
        <w:t>Fragment</w:t>
      </w:r>
      <w:r>
        <w:rPr>
          <w:rFonts w:hint="eastAsia"/>
        </w:rPr>
        <w:t>」とは、</w:t>
      </w:r>
      <w:r>
        <w:t>RS</w:t>
      </w:r>
      <w:r>
        <w:t>が</w:t>
      </w:r>
      <w:r>
        <w:rPr>
          <w:rFonts w:hint="eastAsia"/>
        </w:rPr>
        <w:t>プリミティブ</w:t>
      </w:r>
      <w:r>
        <w:t>を</w:t>
      </w:r>
      <w:r>
        <w:rPr>
          <w:rFonts w:hint="eastAsia"/>
        </w:rPr>
        <w:t>分解したあとの、</w:t>
      </w:r>
      <w:r>
        <w:rPr>
          <w:rFonts w:hint="eastAsia"/>
        </w:rPr>
        <w:t>ピクセル単位</w:t>
      </w:r>
      <w:r>
        <w:rPr>
          <w:rFonts w:hint="eastAsia"/>
        </w:rPr>
        <w:t>の個々の領域を指す単語です。</w:t>
      </w:r>
    </w:p>
    <w:p w:rsidR="00FF3643" w:rsidRDefault="005E382C" w:rsidP="00D010E7">
      <w:pPr>
        <w:pStyle w:val="2"/>
      </w:pPr>
      <w:r>
        <w:t>Per-Fragment Operations</w:t>
      </w:r>
      <w:r w:rsidR="00677892">
        <w:t>(PFO</w:t>
      </w:r>
      <w:r w:rsidR="007C22A6">
        <w:rPr>
          <w:rFonts w:hint="eastAsia"/>
        </w:rPr>
        <w:t xml:space="preserve">, </w:t>
      </w:r>
      <w:r w:rsidR="007C22A6" w:rsidRPr="00F24B04">
        <w:rPr>
          <w:rFonts w:hint="eastAsia"/>
        </w:rPr>
        <w:t>ぱー・ふらぐめんと・おぺれーしょんず</w:t>
      </w:r>
      <w:r w:rsidR="00677892">
        <w:t>)</w:t>
      </w:r>
    </w:p>
    <w:p w:rsidR="00D010E7" w:rsidRDefault="005E382C" w:rsidP="00D010E7">
      <w:r>
        <w:t>PFO</w:t>
      </w:r>
      <w:r>
        <w:t>は</w:t>
      </w:r>
      <w:r w:rsidR="00D010E7">
        <w:t>グラフィックス</w:t>
      </w:r>
      <w:r w:rsidR="0012730D">
        <w:t>・</w:t>
      </w:r>
      <w:r w:rsidR="00D010E7">
        <w:t>パイプラインの最後のステージです。</w:t>
      </w:r>
      <w:r>
        <w:rPr>
          <w:rFonts w:hint="eastAsia"/>
        </w:rPr>
        <w:t>P</w:t>
      </w:r>
      <w:r>
        <w:t>FO</w:t>
      </w:r>
      <w:r w:rsidR="00D010E7">
        <w:rPr>
          <w:rFonts w:hint="eastAsia"/>
        </w:rPr>
        <w:t>は固定機能のステージで、</w:t>
      </w:r>
      <w:r w:rsidR="00D010E7">
        <w:rPr>
          <w:rFonts w:hint="eastAsia"/>
        </w:rPr>
        <w:t>FS</w:t>
      </w:r>
      <w:r w:rsidR="00D010E7">
        <w:rPr>
          <w:rFonts w:hint="eastAsia"/>
        </w:rPr>
        <w:t>から送られてきた色情報と深度情報をレンダー</w:t>
      </w:r>
      <w:r w:rsidR="0012730D">
        <w:rPr>
          <w:rFonts w:hint="eastAsia"/>
        </w:rPr>
        <w:t>・バッファ</w:t>
      </w:r>
      <w:r w:rsidR="00D010E7">
        <w:rPr>
          <w:rFonts w:hint="eastAsia"/>
        </w:rPr>
        <w:t>やデプス</w:t>
      </w:r>
      <w:r w:rsidR="0012730D">
        <w:rPr>
          <w:rFonts w:hint="eastAsia"/>
        </w:rPr>
        <w:t>・</w:t>
      </w:r>
      <w:r w:rsidR="00D010E7">
        <w:rPr>
          <w:rFonts w:hint="eastAsia"/>
        </w:rPr>
        <w:t>ステンシル</w:t>
      </w:r>
      <w:r w:rsidR="0012730D">
        <w:rPr>
          <w:rFonts w:hint="eastAsia"/>
        </w:rPr>
        <w:t>・</w:t>
      </w:r>
      <w:r w:rsidR="00D010E7">
        <w:rPr>
          <w:rFonts w:hint="eastAsia"/>
        </w:rPr>
        <w:t>バッファ</w:t>
      </w:r>
      <w:r w:rsidR="0012730D">
        <w:rPr>
          <w:rFonts w:hint="eastAsia"/>
        </w:rPr>
        <w:t>と呼ばれるメモリ</w:t>
      </w:r>
      <w:r w:rsidR="00D010E7">
        <w:rPr>
          <w:rFonts w:hint="eastAsia"/>
        </w:rPr>
        <w:t>に書き込んでくれます。</w:t>
      </w:r>
      <w:r>
        <w:t>PFO</w:t>
      </w:r>
      <w:r w:rsidR="00D010E7">
        <w:t>はまた、</w:t>
      </w:r>
      <w:r w:rsidR="00D010E7">
        <w:rPr>
          <w:rFonts w:hint="eastAsia"/>
        </w:rPr>
        <w:t>FS</w:t>
      </w:r>
      <w:r w:rsidR="00D010E7">
        <w:rPr>
          <w:rFonts w:hint="eastAsia"/>
        </w:rPr>
        <w:t>からの</w:t>
      </w:r>
      <w:r w:rsidR="00D010E7">
        <w:t>色情報とレンダー</w:t>
      </w:r>
      <w:r w:rsidR="0012730D">
        <w:t>・バッファ</w:t>
      </w:r>
      <w:r w:rsidR="00D010E7">
        <w:t>の色を、さまざまな方法で合成する機能も備えています。</w:t>
      </w:r>
      <w:r w:rsidR="000D4FB7">
        <w:br/>
      </w:r>
      <w:r w:rsidR="0012730D">
        <w:t>このステージの結果がレンダー・</w:t>
      </w:r>
      <w:r w:rsidR="000D4FB7">
        <w:t>バッファに書き込まれることになります。</w:t>
      </w:r>
    </w:p>
    <w:p w:rsidR="00ED7394" w:rsidRDefault="00ED7394" w:rsidP="00ED7394">
      <w:pPr>
        <w:pStyle w:val="2"/>
      </w:pPr>
      <w:r>
        <w:t>この章のまとめ</w:t>
      </w:r>
    </w:p>
    <w:p w:rsidR="00C16BA2" w:rsidRDefault="00AB33BB" w:rsidP="00D010E7">
      <w:r>
        <w:t>OpenGL</w:t>
      </w:r>
      <w:r>
        <w:t>では、グラフィックス</w:t>
      </w:r>
      <w:r w:rsidR="0012730D">
        <w:rPr>
          <w:rFonts w:hint="eastAsia"/>
        </w:rPr>
        <w:t>・</w:t>
      </w:r>
      <w:r>
        <w:t>パイプラインに頂点データや座標変換行列などのパラメータを送り込むことで、プリミティブを描画します。また、グラフィックス</w:t>
      </w:r>
      <w:r w:rsidR="0012730D">
        <w:t>・</w:t>
      </w:r>
      <w:r>
        <w:t>パイプラインのパラメータを変えることで、同じ頂点データでも異なる表現を行うことが可能です。</w:t>
      </w:r>
      <w:r w:rsidR="002731F5">
        <w:br/>
      </w:r>
      <w:r>
        <w:t>本講義では、</w:t>
      </w:r>
      <w:r w:rsidR="004028CD">
        <w:t>実際に頂点シェーダ</w:t>
      </w:r>
      <w:r w:rsidR="00010A80">
        <w:rPr>
          <w:rFonts w:hint="eastAsia"/>
        </w:rPr>
        <w:t>ー</w:t>
      </w:r>
      <w:r w:rsidR="004028CD">
        <w:t>とフラグメント</w:t>
      </w:r>
      <w:r>
        <w:t>シェーダ</w:t>
      </w:r>
      <w:r w:rsidR="00010A80">
        <w:t>ーの</w:t>
      </w:r>
      <w:r>
        <w:t>プログラム</w:t>
      </w:r>
      <w:r w:rsidR="00010A80">
        <w:t>を作成</w:t>
      </w:r>
      <w:r>
        <w:t>してもらいます。</w:t>
      </w:r>
    </w:p>
    <w:p w:rsidR="00D010E7" w:rsidRDefault="00C16BA2" w:rsidP="001F7195">
      <w:pPr>
        <w:pStyle w:val="1"/>
      </w:pPr>
      <w:r>
        <w:br w:type="page"/>
      </w:r>
      <w:r w:rsidR="001F7195">
        <w:lastRenderedPageBreak/>
        <w:t>頂点</w:t>
      </w:r>
      <w:r w:rsidR="007B085E">
        <w:t>バッファ</w:t>
      </w:r>
    </w:p>
    <w:p w:rsidR="003139CA" w:rsidRDefault="003139CA" w:rsidP="003139CA">
      <w:pPr>
        <w:pStyle w:val="2"/>
      </w:pPr>
      <w:r>
        <w:rPr>
          <w:rFonts w:hint="eastAsia"/>
        </w:rPr>
        <w:t>頂点データ型の定義</w:t>
      </w:r>
    </w:p>
    <w:p w:rsidR="001F7195" w:rsidRDefault="001F7195" w:rsidP="001F7195">
      <w:r>
        <w:t>全てのプリミティブは頂点の集まりです。</w:t>
      </w:r>
      <w:r>
        <w:rPr>
          <w:rFonts w:hint="eastAsia"/>
        </w:rPr>
        <w:t>1</w:t>
      </w:r>
      <w:r>
        <w:rPr>
          <w:rFonts w:hint="eastAsia"/>
        </w:rPr>
        <w:t>章の図で、番号の振られた点のひとつひとつが頂点です。</w:t>
      </w:r>
      <w:r>
        <w:t>前述のとおり、</w:t>
      </w:r>
      <w:r>
        <w:t>OpenGL</w:t>
      </w:r>
      <w:r>
        <w:t>のプリミティブの種類は限定されていますが、頂点</w:t>
      </w:r>
      <w:r w:rsidR="00227F9F">
        <w:t>を定義するための</w:t>
      </w:r>
      <w:r>
        <w:t>データ</w:t>
      </w:r>
      <w:r w:rsidR="00227F9F">
        <w:t>構造は、ある程度自由に設計できるようになっています</w:t>
      </w:r>
      <w:r>
        <w:t>。</w:t>
      </w:r>
      <w:r>
        <w:br/>
      </w:r>
      <w:r>
        <w:rPr>
          <w:rFonts w:hint="eastAsia"/>
        </w:rPr>
        <w:t>各頂点には少なくとも</w:t>
      </w:r>
      <w:r>
        <w:rPr>
          <w:rFonts w:hint="eastAsia"/>
        </w:rPr>
        <w:t>16</w:t>
      </w:r>
      <w:r>
        <w:rPr>
          <w:rFonts w:hint="eastAsia"/>
        </w:rPr>
        <w:t>個のパラメータを割り当てることができます。それぞれのデータは</w:t>
      </w:r>
      <w:r>
        <w:rPr>
          <w:rFonts w:hint="eastAsia"/>
        </w:rPr>
        <w:t>8bit</w:t>
      </w:r>
      <w:r>
        <w:rPr>
          <w:rFonts w:hint="eastAsia"/>
        </w:rPr>
        <w:t>から</w:t>
      </w:r>
      <w:r>
        <w:rPr>
          <w:rFonts w:hint="eastAsia"/>
        </w:rPr>
        <w:t>64bit</w:t>
      </w:r>
      <w:r>
        <w:rPr>
          <w:rFonts w:hint="eastAsia"/>
        </w:rPr>
        <w:t>まで様々な型を使えます。</w:t>
      </w:r>
      <w:r w:rsidR="007439A2">
        <w:t>プリミティブを描画するためには、まず頂点のデータ構造を設計し、その構造に従って頂点データを用意しなければなりません。そして、</w:t>
      </w:r>
      <w:r w:rsidR="007439A2">
        <w:rPr>
          <w:rFonts w:hint="eastAsia"/>
        </w:rPr>
        <w:t>データ構造を</w:t>
      </w:r>
      <w:r w:rsidR="007439A2">
        <w:rPr>
          <w:rFonts w:hint="eastAsia"/>
        </w:rPr>
        <w:t>OpenGL</w:t>
      </w:r>
      <w:r w:rsidR="007439A2">
        <w:rPr>
          <w:rFonts w:hint="eastAsia"/>
        </w:rPr>
        <w:t>に登録</w:t>
      </w:r>
      <w:r w:rsidR="000D6CEB">
        <w:rPr>
          <w:rFonts w:hint="eastAsia"/>
        </w:rPr>
        <w:t>します。頂点</w:t>
      </w:r>
      <w:r w:rsidR="000D6CEB">
        <w:t>データは</w:t>
      </w:r>
      <w:r w:rsidR="000D6CEB">
        <w:rPr>
          <w:rFonts w:hint="eastAsia"/>
        </w:rPr>
        <w:t>その情報に従って</w:t>
      </w:r>
      <w:r w:rsidR="007439A2">
        <w:t>グラフィックス・パイプライン</w:t>
      </w:r>
      <w:r w:rsidR="000D6CEB">
        <w:t>へと</w:t>
      </w:r>
      <w:r w:rsidR="007439A2">
        <w:t>送</w:t>
      </w:r>
      <w:r w:rsidR="000D6CEB">
        <w:t>られます</w:t>
      </w:r>
      <w:r w:rsidR="007439A2">
        <w:t>。</w:t>
      </w:r>
    </w:p>
    <w:p w:rsidR="00A1428D" w:rsidRDefault="003139CA" w:rsidP="00A1428D">
      <w:r>
        <w:t>それでは、</w:t>
      </w:r>
      <w:r w:rsidR="00A1428D">
        <w:t>頂点データ</w:t>
      </w:r>
      <w:r>
        <w:t>の構造を設計していきましょう</w:t>
      </w:r>
      <w:r w:rsidR="00A1428D">
        <w:t>。頂点データ</w:t>
      </w:r>
      <w:r w:rsidR="00C074AF">
        <w:t>に</w:t>
      </w:r>
      <w:r w:rsidR="00A1428D">
        <w:t>は</w:t>
      </w:r>
      <w:r w:rsidR="00C074AF">
        <w:t>、座標、頂点色、テクスチャ座標など、さまざまな要素が含まれます。これを、</w:t>
      </w:r>
      <w:r w:rsidR="00A1428D">
        <w:t>例えば</w:t>
      </w:r>
      <w:r w:rsidR="00A1428D">
        <w:rPr>
          <w:rFonts w:hint="eastAsia"/>
        </w:rPr>
        <w:t>float</w:t>
      </w:r>
      <w:r w:rsidR="00A1428D">
        <w:rPr>
          <w:rFonts w:hint="eastAsia"/>
        </w:rPr>
        <w:t>型の</w:t>
      </w:r>
      <w:r w:rsidR="00A1428D">
        <w:t>配列などで</w:t>
      </w:r>
      <w:r w:rsidR="00C074AF">
        <w:t>定義して</w:t>
      </w:r>
      <w:r w:rsidR="00A1428D">
        <w:t>も構わないのですが、</w:t>
      </w:r>
      <w:r w:rsidR="00C074AF">
        <w:t>どれがどの要素の値なのかが分かりにくい</w:t>
      </w:r>
      <w:r w:rsidR="00A1428D">
        <w:rPr>
          <w:rFonts w:hint="eastAsia"/>
        </w:rPr>
        <w:t>うえ、</w:t>
      </w:r>
      <w:r w:rsidR="00C074AF">
        <w:rPr>
          <w:rFonts w:hint="eastAsia"/>
        </w:rPr>
        <w:t>要素によって型を変えることができません</w:t>
      </w:r>
      <w:r w:rsidR="00A1428D">
        <w:rPr>
          <w:rFonts w:hint="eastAsia"/>
        </w:rPr>
        <w:t>。そこで、頂点データを表す</w:t>
      </w:r>
      <w:r w:rsidR="00971190">
        <w:rPr>
          <w:rFonts w:hint="eastAsia"/>
        </w:rPr>
        <w:t>構造体を定義することにします。</w:t>
      </w:r>
      <w:r w:rsidR="000F4B9E">
        <w:rPr>
          <w:rFonts w:hint="eastAsia"/>
        </w:rPr>
        <w:t>M</w:t>
      </w:r>
      <w:r w:rsidR="000F4B9E">
        <w:t>ain.cpp</w:t>
      </w:r>
      <w:r w:rsidR="000F4B9E">
        <w:t>を開き、</w:t>
      </w:r>
      <w:r w:rsidR="000F4B9E">
        <w:rPr>
          <w:rFonts w:hint="eastAsia"/>
        </w:rPr>
        <w:t>インクルード文の下に</w:t>
      </w:r>
      <w:r w:rsidR="00A1428D">
        <w:rPr>
          <w:rFonts w:hint="eastAsia"/>
        </w:rPr>
        <w:t>以下のコードを追加してください。</w:t>
      </w:r>
    </w:p>
    <w:p w:rsidR="00A1428D" w:rsidRDefault="00220376" w:rsidP="00A1428D">
      <w:pPr>
        <w:pStyle w:val="ac"/>
      </w:pPr>
      <w:r>
        <w:rPr>
          <w:b/>
          <w:color w:val="FF0000"/>
        </w:rPr>
        <w:t xml:space="preserve"> </w:t>
      </w:r>
      <w:r>
        <w:rPr>
          <w:color w:val="808080"/>
        </w:rPr>
        <w:t>#include</w:t>
      </w:r>
      <w:r>
        <w:t xml:space="preserve"> </w:t>
      </w:r>
      <w:r>
        <w:rPr>
          <w:color w:val="A31515"/>
        </w:rPr>
        <w:t>"GLFWEW.h"</w:t>
      </w:r>
      <w:r>
        <w:br/>
      </w:r>
      <w:r>
        <w:rPr>
          <w:color w:val="808080"/>
        </w:rPr>
        <w:t xml:space="preserve"> #include</w:t>
      </w:r>
      <w:r>
        <w:t xml:space="preserve"> </w:t>
      </w:r>
      <w:r>
        <w:rPr>
          <w:color w:val="A31515"/>
        </w:rPr>
        <w:t>&lt;</w:t>
      </w:r>
      <w:r>
        <w:rPr>
          <w:rFonts w:hint="eastAsia"/>
          <w:color w:val="A31515"/>
        </w:rPr>
        <w:t>iostream</w:t>
      </w:r>
      <w:r>
        <w:rPr>
          <w:color w:val="A31515"/>
        </w:rPr>
        <w:t>&gt;</w:t>
      </w:r>
      <w:r>
        <w:rPr>
          <w:color w:val="A31515"/>
        </w:rPr>
        <w:br/>
      </w:r>
      <w:r>
        <w:rPr>
          <w:color w:val="0080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3D</w:t>
      </w:r>
      <w:r w:rsidR="00DE30D0">
        <w:rPr>
          <w:rFonts w:hint="eastAsia"/>
          <w:color w:val="008000"/>
        </w:rPr>
        <w:t>ベクトル</w:t>
      </w:r>
      <w:r w:rsidR="00B75561" w:rsidRPr="003B3C4B">
        <w:rPr>
          <w:rFonts w:hint="eastAsia"/>
          <w:color w:val="008000"/>
        </w:rPr>
        <w:t>型</w:t>
      </w:r>
      <w:r w:rsidR="002C6D03" w:rsidRPr="003B3C4B">
        <w:rPr>
          <w:color w:val="008000"/>
        </w:rPr>
        <w:t>.</w:t>
      </w:r>
      <w:r w:rsidR="002C6D03">
        <w:br/>
      </w:r>
      <w:r w:rsidRPr="00917128">
        <w:rPr>
          <w:b/>
          <w:color w:val="FF0000"/>
        </w:rPr>
        <w:t>+</w:t>
      </w:r>
      <w:r w:rsidR="002C6D03">
        <w:rPr>
          <w:color w:val="0000FF"/>
        </w:rPr>
        <w:t>struct</w:t>
      </w:r>
      <w:r w:rsidR="002C6D03">
        <w:t xml:space="preserve"> </w:t>
      </w:r>
      <w:r w:rsidR="002C6D03">
        <w:rPr>
          <w:color w:val="2B91AF"/>
        </w:rPr>
        <w:t>Vector3</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x, y, z;</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2C6D03" w:rsidRPr="003B3C4B">
        <w:rPr>
          <w:color w:val="008000"/>
        </w:rPr>
        <w:t>/</w:t>
      </w:r>
      <w:r w:rsidR="006B2349" w:rsidRPr="003B3C4B">
        <w:rPr>
          <w:color w:val="008000"/>
        </w:rPr>
        <w:t>/</w:t>
      </w:r>
      <w:r w:rsidR="002C6D03" w:rsidRPr="003B3C4B">
        <w:rPr>
          <w:color w:val="008000"/>
        </w:rPr>
        <w:t xml:space="preserve">/ </w:t>
      </w:r>
      <w:r w:rsidR="002C6D03" w:rsidRPr="003B3C4B">
        <w:rPr>
          <w:rFonts w:hint="eastAsia"/>
          <w:color w:val="008000"/>
        </w:rPr>
        <w:t>RGBA</w:t>
      </w:r>
      <w:r w:rsidR="002C6D03" w:rsidRPr="003B3C4B">
        <w:rPr>
          <w:rFonts w:hint="eastAsia"/>
          <w:color w:val="008000"/>
        </w:rPr>
        <w:t>カラー</w:t>
      </w:r>
      <w:r w:rsidR="00B75561" w:rsidRPr="003B3C4B">
        <w:rPr>
          <w:rFonts w:hint="eastAsia"/>
          <w:color w:val="008000"/>
        </w:rPr>
        <w:t>型</w:t>
      </w:r>
      <w:r w:rsidR="002C6D03" w:rsidRPr="003B3C4B">
        <w:rPr>
          <w:rFonts w:hint="eastAsia"/>
          <w:color w:val="008000"/>
        </w:rPr>
        <w:t>.</w:t>
      </w:r>
      <w:r w:rsidR="002C6D03">
        <w:br/>
      </w:r>
      <w:r w:rsidRPr="00917128">
        <w:rPr>
          <w:b/>
          <w:color w:val="FF0000"/>
        </w:rPr>
        <w:t>+</w:t>
      </w:r>
      <w:r w:rsidR="002C6D03">
        <w:rPr>
          <w:color w:val="0000FF"/>
        </w:rPr>
        <w:t>struct</w:t>
      </w:r>
      <w:r w:rsidR="002C6D03">
        <w:t xml:space="preserve"> </w:t>
      </w:r>
      <w:r w:rsidR="002C6D03">
        <w:rPr>
          <w:color w:val="2B91AF"/>
        </w:rPr>
        <w:t>Color</w:t>
      </w:r>
      <w:r w:rsidR="002C6D03">
        <w:br/>
      </w:r>
      <w:r w:rsidRPr="00917128">
        <w:rPr>
          <w:b/>
          <w:color w:val="FF0000"/>
        </w:rPr>
        <w:t>+</w:t>
      </w:r>
      <w:r w:rsidR="002C6D03">
        <w:t>{</w:t>
      </w:r>
      <w:r w:rsidR="002C6D03">
        <w:br/>
      </w:r>
      <w:r w:rsidRPr="00917128">
        <w:rPr>
          <w:b/>
          <w:color w:val="FF0000"/>
        </w:rPr>
        <w:t>+</w:t>
      </w:r>
      <w:r w:rsidR="002C6D03">
        <w:t xml:space="preserve">  </w:t>
      </w:r>
      <w:r w:rsidR="002C6D03">
        <w:rPr>
          <w:color w:val="2B91AF"/>
        </w:rPr>
        <w:t>float</w:t>
      </w:r>
      <w:r w:rsidR="002C6D03">
        <w:t xml:space="preserve"> r, g, b, a;</w:t>
      </w:r>
      <w:r w:rsidR="002C6D03">
        <w:br/>
      </w:r>
      <w:r w:rsidRPr="00917128">
        <w:rPr>
          <w:b/>
          <w:color w:val="FF0000"/>
        </w:rPr>
        <w:t>+</w:t>
      </w:r>
      <w:r w:rsidR="002C6D03">
        <w:t>};</w:t>
      </w:r>
      <w:r w:rsidR="002C6D03">
        <w:br/>
      </w:r>
      <w:r w:rsidRPr="00917128">
        <w:rPr>
          <w:b/>
          <w:color w:val="FF0000"/>
        </w:rPr>
        <w:t>+</w:t>
      </w:r>
      <w:r w:rsidR="002C6D03">
        <w:rPr>
          <w:color w:val="006400"/>
        </w:rPr>
        <w:br/>
      </w:r>
      <w:r w:rsidRPr="00917128">
        <w:rPr>
          <w:b/>
          <w:color w:val="FF0000"/>
        </w:rPr>
        <w:t>+</w:t>
      </w:r>
      <w:r w:rsidR="00A1428D" w:rsidRPr="003B3C4B">
        <w:rPr>
          <w:color w:val="008000"/>
        </w:rPr>
        <w:t>/</w:t>
      </w:r>
      <w:r w:rsidR="002C6D03" w:rsidRPr="003B3C4B">
        <w:rPr>
          <w:color w:val="008000"/>
        </w:rPr>
        <w:t>/</w:t>
      </w:r>
      <w:r w:rsidR="00A1428D" w:rsidRPr="003B3C4B">
        <w:rPr>
          <w:color w:val="008000"/>
        </w:rPr>
        <w:t xml:space="preserve">/ </w:t>
      </w:r>
      <w:r w:rsidR="00A1428D" w:rsidRPr="003B3C4B">
        <w:rPr>
          <w:rFonts w:hint="eastAsia"/>
          <w:color w:val="008000"/>
        </w:rPr>
        <w:t>頂点データ型</w:t>
      </w:r>
      <w:r w:rsidR="00A1428D" w:rsidRPr="003B3C4B">
        <w:rPr>
          <w:color w:val="008000"/>
        </w:rPr>
        <w:t>.</w:t>
      </w:r>
      <w:r w:rsidR="00A1428D">
        <w:br/>
      </w:r>
      <w:r w:rsidRPr="00917128">
        <w:rPr>
          <w:b/>
          <w:color w:val="FF0000"/>
        </w:rPr>
        <w:t>+</w:t>
      </w:r>
      <w:r w:rsidR="00A1428D">
        <w:rPr>
          <w:color w:val="0000FF"/>
        </w:rPr>
        <w:t>struct</w:t>
      </w:r>
      <w:r w:rsidR="00A1428D">
        <w:t xml:space="preserve"> </w:t>
      </w:r>
      <w:r w:rsidR="00A1428D">
        <w:rPr>
          <w:color w:val="2B91AF"/>
        </w:rPr>
        <w:t>Vertex</w:t>
      </w:r>
      <w:r w:rsidR="00A1428D">
        <w:br/>
      </w:r>
      <w:r w:rsidRPr="00917128">
        <w:rPr>
          <w:b/>
          <w:color w:val="FF0000"/>
        </w:rPr>
        <w:t>+</w:t>
      </w:r>
      <w:r w:rsidR="00A1428D">
        <w:t>{</w:t>
      </w:r>
      <w:r w:rsidR="00A1428D">
        <w:br/>
      </w:r>
      <w:r w:rsidRPr="00917128">
        <w:rPr>
          <w:b/>
          <w:color w:val="FF0000"/>
        </w:rPr>
        <w:t>+</w:t>
      </w:r>
      <w:r w:rsidR="00A1428D">
        <w:t xml:space="preserve">  </w:t>
      </w:r>
      <w:r w:rsidR="00F148FA">
        <w:rPr>
          <w:color w:val="2B91AF"/>
        </w:rPr>
        <w:t>Vector3</w:t>
      </w:r>
      <w:r w:rsidR="00F148FA">
        <w:t xml:space="preserve"> position</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座標</w:t>
      </w:r>
      <w:r w:rsidR="00A1428D">
        <w:br/>
      </w:r>
      <w:r w:rsidRPr="00917128">
        <w:rPr>
          <w:b/>
          <w:color w:val="FF0000"/>
        </w:rPr>
        <w:t>+</w:t>
      </w:r>
      <w:r w:rsidR="00A1428D">
        <w:t xml:space="preserve">  </w:t>
      </w:r>
      <w:r w:rsidR="00F148FA">
        <w:rPr>
          <w:color w:val="2B91AF"/>
        </w:rPr>
        <w:t>Color</w:t>
      </w:r>
      <w:r w:rsidR="00F148FA">
        <w:t xml:space="preserve"> color</w:t>
      </w:r>
      <w:r w:rsidR="00A1428D">
        <w:t xml:space="preserve">; </w:t>
      </w:r>
      <w:r w:rsidR="00A1428D" w:rsidRPr="003B3C4B">
        <w:rPr>
          <w:color w:val="008000"/>
        </w:rPr>
        <w:t>//</w:t>
      </w:r>
      <w:r w:rsidR="00393931" w:rsidRPr="003B3C4B">
        <w:rPr>
          <w:color w:val="008000"/>
        </w:rPr>
        <w:t>/&lt;</w:t>
      </w:r>
      <w:r w:rsidR="00A1428D" w:rsidRPr="003B3C4B">
        <w:rPr>
          <w:color w:val="008000"/>
        </w:rPr>
        <w:t xml:space="preserve"> </w:t>
      </w:r>
      <w:r w:rsidR="00A1428D" w:rsidRPr="003B3C4B">
        <w:rPr>
          <w:color w:val="008000"/>
        </w:rPr>
        <w:t>色</w:t>
      </w:r>
      <w:r w:rsidR="00A1428D">
        <w:br/>
      </w:r>
      <w:r w:rsidRPr="00917128">
        <w:rPr>
          <w:b/>
          <w:color w:val="FF0000"/>
        </w:rPr>
        <w:t>+</w:t>
      </w:r>
      <w:r w:rsidR="00A1428D">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1428D" w:rsidRDefault="00A1428D" w:rsidP="00A1428D">
      <w:r>
        <w:t>ここでは、ひとつの頂点データを表す</w:t>
      </w:r>
      <w:r>
        <w:rPr>
          <w:rFonts w:hint="eastAsia"/>
        </w:rPr>
        <w:t>Vertex</w:t>
      </w:r>
      <w:r>
        <w:rPr>
          <w:rFonts w:hint="eastAsia"/>
        </w:rPr>
        <w:t>という構造体を定義しています</w:t>
      </w:r>
      <w:r>
        <w:rPr>
          <w:rFonts w:hint="eastAsia"/>
        </w:rPr>
        <w:t>(Vertex</w:t>
      </w:r>
      <w:r>
        <w:rPr>
          <w:rFonts w:hint="eastAsia"/>
        </w:rPr>
        <w:t>は「頂点」という意味の英単語です</w:t>
      </w:r>
      <w:r>
        <w:rPr>
          <w:rFonts w:hint="eastAsia"/>
        </w:rPr>
        <w:t>)</w:t>
      </w:r>
      <w:r>
        <w:rPr>
          <w:rFonts w:hint="eastAsia"/>
        </w:rPr>
        <w:t>。構造体の最初のメンバ</w:t>
      </w:r>
      <w:r>
        <w:rPr>
          <w:rFonts w:hint="eastAsia"/>
        </w:rPr>
        <w:t>position</w:t>
      </w:r>
      <w:r>
        <w:rPr>
          <w:rFonts w:hint="eastAsia"/>
        </w:rPr>
        <w:t>は、頂点の座標を表しています。</w:t>
      </w:r>
      <w:r>
        <w:rPr>
          <w:rFonts w:hint="eastAsia"/>
        </w:rPr>
        <w:t>2</w:t>
      </w:r>
      <w:r>
        <w:rPr>
          <w:rFonts w:hint="eastAsia"/>
        </w:rPr>
        <w:t>つめのメンバ</w:t>
      </w:r>
      <w:r>
        <w:rPr>
          <w:rFonts w:hint="eastAsia"/>
        </w:rPr>
        <w:t>color</w:t>
      </w:r>
      <w:r>
        <w:rPr>
          <w:rFonts w:hint="eastAsia"/>
        </w:rPr>
        <w:t>は頂点の色を表します。名前のままですね。</w:t>
      </w:r>
      <w:r w:rsidR="008264D3">
        <w:t>それぞれのメンバの詳細は、</w:t>
      </w:r>
      <w:r w:rsidR="008264D3">
        <w:t>Vector3</w:t>
      </w:r>
      <w:r w:rsidR="008264D3">
        <w:t>と</w:t>
      </w:r>
      <w:r w:rsidR="008264D3">
        <w:rPr>
          <w:rFonts w:hint="eastAsia"/>
        </w:rPr>
        <w:t>Color</w:t>
      </w:r>
      <w:r w:rsidR="008264D3">
        <w:t>という構造体です。</w:t>
      </w:r>
    </w:p>
    <w:p w:rsidR="00863D93" w:rsidRDefault="00863D93" w:rsidP="00863D93">
      <w:pPr>
        <w:pStyle w:val="2"/>
      </w:pPr>
      <w:r>
        <w:rPr>
          <w:rFonts w:hint="eastAsia"/>
        </w:rPr>
        <w:lastRenderedPageBreak/>
        <w:t>頂点データを定義する</w:t>
      </w:r>
    </w:p>
    <w:p w:rsidR="00863D93" w:rsidRDefault="00863D93" w:rsidP="00863D93">
      <w:r>
        <w:t>頂点データ型を使って、頂点データを定義しましょう。</w:t>
      </w:r>
      <w:r>
        <w:br/>
      </w:r>
      <w:r>
        <w:t>頂点データ型の定義の下に、次のコードを追加してください。</w:t>
      </w:r>
    </w:p>
    <w:p w:rsidR="00863D93" w:rsidRDefault="003D3A2E" w:rsidP="00863D93">
      <w:pPr>
        <w:pStyle w:val="ac"/>
      </w:pPr>
      <w:r>
        <w:rPr>
          <w:b/>
          <w:color w:val="FF0000"/>
        </w:rPr>
        <w:t xml:space="preserve"> </w:t>
      </w:r>
      <w:r w:rsidRPr="003B3C4B">
        <w:rPr>
          <w:color w:val="008000"/>
        </w:rPr>
        <w:t xml:space="preserve">/// </w:t>
      </w:r>
      <w:r w:rsidRPr="003B3C4B">
        <w:rPr>
          <w:rFonts w:hint="eastAsia"/>
          <w:color w:val="008000"/>
        </w:rPr>
        <w:t>頂点データ型</w:t>
      </w:r>
      <w:r w:rsidRPr="003B3C4B">
        <w:rPr>
          <w:color w:val="008000"/>
        </w:rPr>
        <w:t>.</w:t>
      </w:r>
      <w:r>
        <w:br/>
      </w:r>
      <w:r>
        <w:rPr>
          <w:b/>
          <w:color w:val="FF0000"/>
        </w:rPr>
        <w:t xml:space="preserve"> </w:t>
      </w:r>
      <w:r>
        <w:rPr>
          <w:color w:val="0000FF"/>
        </w:rPr>
        <w:t>struct</w:t>
      </w:r>
      <w:r>
        <w:t xml:space="preserve"> </w:t>
      </w:r>
      <w:r>
        <w:rPr>
          <w:color w:val="2B91AF"/>
        </w:rPr>
        <w:t>Vertex</w:t>
      </w:r>
      <w:r>
        <w:br/>
      </w:r>
      <w:r>
        <w:rPr>
          <w:b/>
          <w:color w:val="FF0000"/>
        </w:rPr>
        <w:t xml:space="preserve"> </w:t>
      </w:r>
      <w:r>
        <w:t>{</w:t>
      </w:r>
      <w:r>
        <w:br/>
      </w:r>
      <w:r>
        <w:rPr>
          <w:b/>
          <w:color w:val="FF0000"/>
        </w:rPr>
        <w:t xml:space="preserve"> </w:t>
      </w:r>
      <w:r>
        <w:t xml:space="preserve">  </w:t>
      </w:r>
      <w:r>
        <w:rPr>
          <w:color w:val="2B91AF"/>
        </w:rPr>
        <w:t>Vector3</w:t>
      </w:r>
      <w:r>
        <w:t xml:space="preserve"> position; </w:t>
      </w:r>
      <w:r w:rsidRPr="003B3C4B">
        <w:rPr>
          <w:color w:val="008000"/>
        </w:rPr>
        <w:t xml:space="preserve">///&lt; </w:t>
      </w:r>
      <w:r w:rsidRPr="003B3C4B">
        <w:rPr>
          <w:color w:val="008000"/>
        </w:rPr>
        <w:t>座標</w:t>
      </w:r>
      <w:r>
        <w:br/>
      </w:r>
      <w:r>
        <w:rPr>
          <w:b/>
          <w:color w:val="FF0000"/>
        </w:rPr>
        <w:t xml:space="preserve"> </w:t>
      </w:r>
      <w:r>
        <w:t xml:space="preserve">  </w:t>
      </w:r>
      <w:r>
        <w:rPr>
          <w:color w:val="2B91AF"/>
        </w:rPr>
        <w:t>Color</w:t>
      </w:r>
      <w:r>
        <w:t xml:space="preserve"> color; </w:t>
      </w:r>
      <w:r w:rsidRPr="003B3C4B">
        <w:rPr>
          <w:color w:val="008000"/>
        </w:rPr>
        <w:t xml:space="preserve">///&lt; </w:t>
      </w:r>
      <w:r w:rsidRPr="003B3C4B">
        <w:rPr>
          <w:color w:val="008000"/>
        </w:rPr>
        <w:t>色</w:t>
      </w:r>
      <w:r>
        <w:br/>
      </w:r>
      <w:r>
        <w:rPr>
          <w:b/>
          <w:color w:val="FF0000"/>
        </w:rPr>
        <w:t xml:space="preserve"> </w:t>
      </w:r>
      <w:r>
        <w:t>};</w:t>
      </w:r>
      <w:r>
        <w:br/>
      </w:r>
      <w:r>
        <w:br/>
      </w:r>
      <w:r w:rsidRPr="00917128">
        <w:rPr>
          <w:b/>
          <w:color w:val="FF0000"/>
        </w:rPr>
        <w:t>+</w:t>
      </w:r>
      <w:r w:rsidR="00863D93" w:rsidRPr="009E27DD">
        <w:rPr>
          <w:color w:val="008000"/>
        </w:rPr>
        <w:t>//</w:t>
      </w:r>
      <w:r w:rsidR="00407073" w:rsidRPr="009E27DD">
        <w:rPr>
          <w:color w:val="008000"/>
        </w:rPr>
        <w:t>/</w:t>
      </w:r>
      <w:r w:rsidR="00863D93" w:rsidRPr="009E27DD">
        <w:rPr>
          <w:color w:val="008000"/>
        </w:rPr>
        <w:t xml:space="preserve"> </w:t>
      </w:r>
      <w:r w:rsidR="00863D93" w:rsidRPr="009E27DD">
        <w:rPr>
          <w:color w:val="008000"/>
        </w:rPr>
        <w:t>頂点データ</w:t>
      </w:r>
      <w:r w:rsidR="00863D93" w:rsidRPr="009E27DD">
        <w:rPr>
          <w:rFonts w:hint="eastAsia"/>
          <w:color w:val="008000"/>
        </w:rPr>
        <w:t>.</w:t>
      </w:r>
      <w:r w:rsidR="00863D93">
        <w:rPr>
          <w:color w:val="0000FF"/>
        </w:rPr>
        <w:br/>
      </w:r>
      <w:r w:rsidRPr="00917128">
        <w:rPr>
          <w:b/>
          <w:color w:val="FF0000"/>
        </w:rPr>
        <w:t>+</w:t>
      </w:r>
      <w:r w:rsidR="00863D93">
        <w:rPr>
          <w:color w:val="0000FF"/>
        </w:rPr>
        <w:t>const</w:t>
      </w:r>
      <w:r w:rsidR="00863D93">
        <w:t xml:space="preserve"> </w:t>
      </w:r>
      <w:r w:rsidR="00863D93">
        <w:rPr>
          <w:color w:val="2B91AF"/>
        </w:rPr>
        <w:t>Vertex</w:t>
      </w:r>
      <w:r w:rsidR="00863D93">
        <w:t xml:space="preserve"> vertices[] = {</w:t>
      </w:r>
      <w:r w:rsidR="00863D93">
        <w:br/>
      </w:r>
      <w:r w:rsidRPr="00917128">
        <w:rPr>
          <w:b/>
          <w:color w:val="FF0000"/>
        </w:rPr>
        <w:t>+</w:t>
      </w:r>
      <w:r w:rsidR="005209D3">
        <w:t xml:space="preserve">  { {-0.5f, -0.5f, 0.5f}, {0.0f, 0.0f, 1.0f, 1.0f} },</w:t>
      </w:r>
      <w:r w:rsidR="005209D3">
        <w:br/>
      </w:r>
      <w:r w:rsidRPr="00917128">
        <w:rPr>
          <w:b/>
          <w:color w:val="FF0000"/>
        </w:rPr>
        <w:t>+</w:t>
      </w:r>
      <w:r w:rsidR="00863D93">
        <w:t xml:space="preserve">  { { 0.5f, -0.5f, 0.5f}, {0.0f, 1.0f, 0.0f, 1.0f} },</w:t>
      </w:r>
      <w:r w:rsidR="00863D93">
        <w:br/>
      </w:r>
      <w:r w:rsidRPr="00917128">
        <w:rPr>
          <w:b/>
          <w:color w:val="FF0000"/>
        </w:rPr>
        <w:t>+</w:t>
      </w:r>
      <w:r w:rsidR="005209D3">
        <w:t xml:space="preserve">  { { 0.0f,  0.5f, 0.5f}, {1.0f, 0.0f, 0.0f, 1.0f} },</w:t>
      </w:r>
      <w:r w:rsidR="005209D3">
        <w:br/>
      </w:r>
      <w:r w:rsidRPr="00917128">
        <w:rPr>
          <w:b/>
          <w:color w:val="FF0000"/>
        </w:rPr>
        <w:t>+</w:t>
      </w:r>
      <w:r w:rsidR="00863D93">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F0700F" w:rsidRDefault="006F1881" w:rsidP="00F0700F">
      <w:r>
        <w:t>各列の最初の</w:t>
      </w:r>
      <w:r>
        <w:rPr>
          <w:rFonts w:hint="eastAsia"/>
        </w:rPr>
        <w:t>3</w:t>
      </w:r>
      <w:r>
        <w:rPr>
          <w:rFonts w:hint="eastAsia"/>
        </w:rPr>
        <w:t>つの</w:t>
      </w:r>
      <w:r w:rsidR="0022669B">
        <w:rPr>
          <w:rFonts w:hint="eastAsia"/>
        </w:rPr>
        <w:t>値は</w:t>
      </w:r>
      <w:r>
        <w:rPr>
          <w:rFonts w:hint="eastAsia"/>
        </w:rPr>
        <w:t>頂点の</w:t>
      </w:r>
      <w:r w:rsidR="0022669B">
        <w:rPr>
          <w:rFonts w:hint="eastAsia"/>
        </w:rPr>
        <w:t>X</w:t>
      </w:r>
      <w:r w:rsidR="0022669B">
        <w:t>,</w:t>
      </w:r>
      <w:r>
        <w:rPr>
          <w:rFonts w:hint="eastAsia"/>
        </w:rPr>
        <w:t>Y,Z</w:t>
      </w:r>
      <w:r>
        <w:rPr>
          <w:rFonts w:hint="eastAsia"/>
        </w:rPr>
        <w:t>座標です。残りの</w:t>
      </w:r>
      <w:r>
        <w:rPr>
          <w:rFonts w:hint="eastAsia"/>
        </w:rPr>
        <w:t>4</w:t>
      </w:r>
      <w:r>
        <w:rPr>
          <w:rFonts w:hint="eastAsia"/>
        </w:rPr>
        <w:t>つは</w:t>
      </w:r>
      <w:r w:rsidR="0022669B">
        <w:rPr>
          <w:rFonts w:hint="eastAsia"/>
        </w:rPr>
        <w:t>R</w:t>
      </w:r>
      <w:r w:rsidR="0022669B">
        <w:t>,</w:t>
      </w:r>
      <w:r w:rsidR="0022669B">
        <w:rPr>
          <w:rFonts w:hint="eastAsia"/>
        </w:rPr>
        <w:t>G</w:t>
      </w:r>
      <w:r w:rsidR="0022669B">
        <w:t>,</w:t>
      </w:r>
      <w:r w:rsidR="0022669B">
        <w:rPr>
          <w:rFonts w:hint="eastAsia"/>
        </w:rPr>
        <w:t>B</w:t>
      </w:r>
      <w:r w:rsidR="0022669B">
        <w:t>,</w:t>
      </w:r>
      <w:r w:rsidR="0022669B">
        <w:rPr>
          <w:rFonts w:hint="eastAsia"/>
        </w:rPr>
        <w:t>A</w:t>
      </w:r>
      <w:r w:rsidR="0022669B">
        <w:rPr>
          <w:rFonts w:hint="eastAsia"/>
        </w:rPr>
        <w:t>カラーです。</w:t>
      </w:r>
      <w:r w:rsidR="0022669B">
        <w:br/>
      </w:r>
      <w:r w:rsidR="0022669B">
        <w:t>頂点座標は「クリップ座標系」という空間内の位置を示します。クリップ座標系は、次に示す</w:t>
      </w:r>
      <w:r w:rsidR="004E171A">
        <w:t>よう</w:t>
      </w:r>
      <w:r w:rsidR="00FC4C36">
        <w:t>な</w:t>
      </w:r>
      <w:r w:rsidR="004E171A">
        <w:t>、中心を原点</w:t>
      </w:r>
      <w:r w:rsidR="006B5B8B">
        <w:rPr>
          <w:rFonts w:hint="eastAsia"/>
        </w:rPr>
        <w:t>(0,0)</w:t>
      </w:r>
      <w:r w:rsidR="004E171A">
        <w:t>と</w:t>
      </w:r>
      <w:r w:rsidR="00FC4C36">
        <w:t>する</w:t>
      </w:r>
      <w:r w:rsidR="0022669B">
        <w:t>空間を定義します</w:t>
      </w:r>
      <w:r w:rsidR="00FC4C36">
        <w:t>。</w:t>
      </w:r>
    </w:p>
    <w:p w:rsidR="0022669B" w:rsidRDefault="000D242B" w:rsidP="0022669B">
      <w:pPr>
        <w:jc w:val="center"/>
      </w:pPr>
      <w:r>
        <w:rPr>
          <w:noProof/>
        </w:rPr>
        <w:drawing>
          <wp:inline distT="0" distB="0" distL="0" distR="0">
            <wp:extent cx="5382895" cy="3620770"/>
            <wp:effectExtent l="0" t="0" r="8255" b="0"/>
            <wp:docPr id="3" name="図 3" descr="opengl_clip_coordin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gl_clip_coordinates"/>
                    <pic:cNvPicPr>
                      <a:picLocks noChangeAspect="1" noChangeArrowheads="1"/>
                    </pic:cNvPicPr>
                  </pic:nvPicPr>
                  <pic:blipFill>
                    <a:blip r:embed="rId10">
                      <a:extLst>
                        <a:ext uri="{28A0092B-C50C-407E-A947-70E740481C1C}">
                          <a14:useLocalDpi xmlns:a14="http://schemas.microsoft.com/office/drawing/2010/main" val="0"/>
                        </a:ext>
                      </a:extLst>
                    </a:blip>
                    <a:srcRect t="5144" b="5301"/>
                    <a:stretch>
                      <a:fillRect/>
                    </a:stretch>
                  </pic:blipFill>
                  <pic:spPr bwMode="auto">
                    <a:xfrm>
                      <a:off x="0" y="0"/>
                      <a:ext cx="5382895" cy="3620770"/>
                    </a:xfrm>
                    <a:prstGeom prst="rect">
                      <a:avLst/>
                    </a:prstGeom>
                    <a:noFill/>
                    <a:ln>
                      <a:noFill/>
                    </a:ln>
                  </pic:spPr>
                </pic:pic>
              </a:graphicData>
            </a:graphic>
          </wp:inline>
        </w:drawing>
      </w:r>
    </w:p>
    <w:p w:rsidR="00EA54EF" w:rsidRDefault="00524D4F" w:rsidP="00F0700F">
      <w:r>
        <w:lastRenderedPageBreak/>
        <w:t>ここでは空間の大きさを</w:t>
      </w:r>
      <w:r>
        <w:t>±1</w:t>
      </w:r>
      <w:r>
        <w:t>としていますが、常にそうなるわけではありません</w:t>
      </w:r>
      <w:r>
        <w:rPr>
          <w:rFonts w:hint="eastAsia"/>
        </w:rPr>
        <w:t>。</w:t>
      </w:r>
      <w:r>
        <w:t>また</w:t>
      </w:r>
      <w:r w:rsidR="00EA54EF">
        <w:t>、図では</w:t>
      </w:r>
      <w:r w:rsidR="00EA54EF">
        <w:t>Z</w:t>
      </w:r>
      <w:r w:rsidR="00EA54EF">
        <w:t>軸が斜めに描かれていますが、実際には原点からまっすぐ奥へ</w:t>
      </w:r>
      <w:r w:rsidR="006D4B10">
        <w:t>向かっています</w:t>
      </w:r>
      <w:r w:rsidR="00EA54EF">
        <w:t>。</w:t>
      </w:r>
      <w:r w:rsidR="002B3B6A">
        <w:br/>
      </w:r>
      <w:r w:rsidR="00EA54EF">
        <w:rPr>
          <w:rFonts w:hint="eastAsia"/>
        </w:rPr>
        <w:t>座標系については、次回以降の講義で説明します。</w:t>
      </w:r>
    </w:p>
    <w:p w:rsidR="00F0700F" w:rsidRPr="00F0700F" w:rsidRDefault="000C0477" w:rsidP="00F0700F">
      <w:r>
        <w:rPr>
          <w:rFonts w:hint="eastAsia"/>
        </w:rPr>
        <w:t>カラーは各色成分の量で、</w:t>
      </w:r>
      <w:r>
        <w:rPr>
          <w:rFonts w:hint="eastAsia"/>
        </w:rPr>
        <w:t>0</w:t>
      </w:r>
      <w:r>
        <w:t>.0</w:t>
      </w:r>
      <w:r>
        <w:rPr>
          <w:rFonts w:hint="eastAsia"/>
        </w:rPr>
        <w:t>～</w:t>
      </w:r>
      <w:r>
        <w:rPr>
          <w:rFonts w:hint="eastAsia"/>
        </w:rPr>
        <w:t>1.0</w:t>
      </w:r>
      <w:r>
        <w:rPr>
          <w:rFonts w:hint="eastAsia"/>
        </w:rPr>
        <w:t>の値をとります。例えば</w:t>
      </w:r>
      <w:r>
        <w:rPr>
          <w:rFonts w:hint="eastAsia"/>
        </w:rPr>
        <w:t>{1, 0, 0, 1}</w:t>
      </w:r>
      <w:r>
        <w:rPr>
          <w:rFonts w:hint="eastAsia"/>
        </w:rPr>
        <w:t>は「不透明な赤色」です。</w:t>
      </w:r>
      <w:r>
        <w:br/>
      </w:r>
      <w:r>
        <w:t>また、コンピュータグラフィックスの</w:t>
      </w:r>
      <w:r>
        <w:rPr>
          <w:rFonts w:hint="eastAsia"/>
        </w:rPr>
        <w:t>RGB</w:t>
      </w:r>
      <w:r>
        <w:rPr>
          <w:rFonts w:hint="eastAsia"/>
        </w:rPr>
        <w:t>成分は、</w:t>
      </w:r>
      <w:r>
        <w:t>色成分を重ねていくと明るさが上がる「加色混合法」が使われます。そのため、</w:t>
      </w:r>
      <w:r>
        <w:rPr>
          <w:rFonts w:hint="eastAsia"/>
        </w:rPr>
        <w:t>{1,1,1,1</w:t>
      </w:r>
      <w:r>
        <w:t>}</w:t>
      </w:r>
      <w:r>
        <w:rPr>
          <w:rFonts w:hint="eastAsia"/>
        </w:rPr>
        <w:t>は「不透明な白」、</w:t>
      </w:r>
      <w:r>
        <w:rPr>
          <w:rFonts w:hint="eastAsia"/>
        </w:rPr>
        <w:t>{0,0,0,1</w:t>
      </w:r>
      <w:r>
        <w:t>}</w:t>
      </w:r>
      <w:r>
        <w:t>は「不透明な黒」</w:t>
      </w:r>
      <w:r w:rsidR="00214D4C">
        <w:t>となります。</w:t>
      </w:r>
    </w:p>
    <w:p w:rsidR="00AC3BFE" w:rsidRDefault="00443444" w:rsidP="00720C90">
      <w:pPr>
        <w:pStyle w:val="2"/>
      </w:pPr>
      <w:r>
        <w:t>VBO</w:t>
      </w:r>
      <w:r>
        <w:rPr>
          <w:rFonts w:hint="eastAsia"/>
        </w:rPr>
        <w:t>の作成</w:t>
      </w:r>
    </w:p>
    <w:p w:rsidR="00AC3BFE" w:rsidRDefault="00AC3BFE" w:rsidP="00AC3BFE">
      <w:r>
        <w:rPr>
          <w:rFonts w:hint="eastAsia"/>
        </w:rPr>
        <w:t>頂点データを格納するオブジェクトのことを「</w:t>
      </w:r>
      <w:r>
        <w:t>Vertex Buffer</w:t>
      </w:r>
      <w:r>
        <w:rPr>
          <w:rFonts w:hint="eastAsia"/>
        </w:rPr>
        <w:t xml:space="preserve"> Object(VBO)</w:t>
      </w:r>
      <w:r>
        <w:rPr>
          <w:rFonts w:hint="eastAsia"/>
        </w:rPr>
        <w:t>」といいます。</w:t>
      </w:r>
      <w:r>
        <w:rPr>
          <w:rFonts w:hint="eastAsia"/>
        </w:rPr>
        <w:t>V</w:t>
      </w:r>
      <w:r>
        <w:t>BO</w:t>
      </w:r>
      <w:r>
        <w:t>は</w:t>
      </w:r>
      <w:r>
        <w:rPr>
          <w:rFonts w:hint="eastAsia"/>
        </w:rPr>
        <w:t>GPU</w:t>
      </w:r>
      <w:r w:rsidR="00C42A6F">
        <w:rPr>
          <w:rFonts w:hint="eastAsia"/>
        </w:rPr>
        <w:t>メモリに作られるバッファ</w:t>
      </w:r>
      <w:r>
        <w:rPr>
          <w:rFonts w:hint="eastAsia"/>
        </w:rPr>
        <w:t>の一種です。</w:t>
      </w:r>
      <w:r>
        <w:br/>
      </w:r>
      <w:r w:rsidR="008A0C1E">
        <w:t>VBO</w:t>
      </w:r>
      <w:r w:rsidR="00927301">
        <w:t>を作成するコード</w:t>
      </w:r>
      <w:r w:rsidR="006E1657">
        <w:t>は次のとおりです。この関数を、</w:t>
      </w:r>
      <w:r>
        <w:rPr>
          <w:rFonts w:hint="eastAsia"/>
        </w:rPr>
        <w:t>頂点データ定義の</w:t>
      </w:r>
      <w:r w:rsidR="005157E9">
        <w:rPr>
          <w:rFonts w:hint="eastAsia"/>
        </w:rPr>
        <w:t>下に</w:t>
      </w:r>
      <w:r>
        <w:rPr>
          <w:rFonts w:hint="eastAsia"/>
        </w:rPr>
        <w:t>追加してください。</w:t>
      </w:r>
    </w:p>
    <w:p w:rsidR="001F7195" w:rsidRDefault="001A6EC3" w:rsidP="00443444">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br/>
      </w:r>
      <w:r w:rsidRPr="00917128">
        <w:rPr>
          <w:b/>
          <w:color w:val="FF0000"/>
        </w:rPr>
        <w:t>+</w:t>
      </w:r>
      <w:r w:rsidR="00443444">
        <w:rPr>
          <w:color w:val="008000"/>
        </w:rPr>
        <w:t>/**</w:t>
      </w:r>
      <w:r w:rsidR="00443444">
        <w:br/>
      </w:r>
      <w:r w:rsidRPr="00917128">
        <w:rPr>
          <w:b/>
          <w:color w:val="FF0000"/>
        </w:rPr>
        <w:t>+</w:t>
      </w:r>
      <w:r w:rsidR="00443444">
        <w:rPr>
          <w:color w:val="008000"/>
        </w:rPr>
        <w:t>* Vertex Buffer Object</w:t>
      </w:r>
      <w:r w:rsidR="00443444">
        <w:rPr>
          <w:rFonts w:hint="eastAsia"/>
          <w:color w:val="008000"/>
        </w:rPr>
        <w:t>を作成する</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@param size </w:t>
      </w:r>
      <w:r w:rsidR="00443444">
        <w:rPr>
          <w:rFonts w:hint="eastAsia"/>
          <w:color w:val="008000"/>
        </w:rPr>
        <w:t>頂点データのサイズ</w:t>
      </w:r>
      <w:r w:rsidR="00443444">
        <w:rPr>
          <w:color w:val="008000"/>
        </w:rPr>
        <w:t>.</w:t>
      </w:r>
      <w:r w:rsidR="00443444">
        <w:br/>
      </w:r>
      <w:r w:rsidRPr="00917128">
        <w:rPr>
          <w:b/>
          <w:color w:val="FF0000"/>
        </w:rPr>
        <w:t>+</w:t>
      </w:r>
      <w:r w:rsidR="00443444">
        <w:rPr>
          <w:color w:val="008000"/>
        </w:rPr>
        <w:t xml:space="preserve">* @param data </w:t>
      </w:r>
      <w:r w:rsidR="00443444">
        <w:rPr>
          <w:rFonts w:hint="eastAsia"/>
          <w:color w:val="008000"/>
        </w:rPr>
        <w:t>頂点データへのポインタ</w:t>
      </w:r>
      <w:r w:rsidR="00443444">
        <w:rPr>
          <w:color w:val="008000"/>
        </w:rPr>
        <w:t>.</w:t>
      </w:r>
      <w:r w:rsidR="00443444">
        <w:br/>
      </w:r>
      <w:r w:rsidRPr="00917128">
        <w:rPr>
          <w:b/>
          <w:color w:val="FF0000"/>
        </w:rPr>
        <w:t>+</w:t>
      </w:r>
      <w:r w:rsidR="00443444">
        <w:rPr>
          <w:color w:val="008000"/>
        </w:rPr>
        <w:t>*</w:t>
      </w:r>
      <w:r w:rsidR="00443444">
        <w:br/>
      </w:r>
      <w:r w:rsidRPr="00917128">
        <w:rPr>
          <w:b/>
          <w:color w:val="FF0000"/>
        </w:rPr>
        <w:t>+</w:t>
      </w:r>
      <w:r w:rsidR="00443444">
        <w:rPr>
          <w:color w:val="008000"/>
        </w:rPr>
        <w:t xml:space="preserve">* @return </w:t>
      </w:r>
      <w:r w:rsidR="00443444">
        <w:rPr>
          <w:rFonts w:hint="eastAsia"/>
          <w:color w:val="008000"/>
        </w:rPr>
        <w:t>作成した</w:t>
      </w:r>
      <w:r w:rsidR="00443444">
        <w:rPr>
          <w:color w:val="008000"/>
        </w:rPr>
        <w:t>VBO.</w:t>
      </w:r>
      <w:r w:rsidR="00443444">
        <w:br/>
      </w:r>
      <w:r w:rsidRPr="00917128">
        <w:rPr>
          <w:b/>
          <w:color w:val="FF0000"/>
        </w:rPr>
        <w:t>+</w:t>
      </w:r>
      <w:r w:rsidR="00443444">
        <w:rPr>
          <w:color w:val="008000"/>
        </w:rPr>
        <w:t>*/</w:t>
      </w:r>
      <w:r w:rsidR="00443444">
        <w:br/>
      </w:r>
      <w:r w:rsidRPr="00917128">
        <w:rPr>
          <w:b/>
          <w:color w:val="FF0000"/>
        </w:rPr>
        <w:t>+</w:t>
      </w:r>
      <w:r w:rsidR="00443444">
        <w:rPr>
          <w:color w:val="2B91AF"/>
        </w:rPr>
        <w:t>GLuint</w:t>
      </w:r>
      <w:r w:rsidR="00443444">
        <w:t xml:space="preserve"> CreateVBO(</w:t>
      </w:r>
      <w:r w:rsidR="00443444">
        <w:rPr>
          <w:color w:val="2B91AF"/>
        </w:rPr>
        <w:t>GLsizeiptr</w:t>
      </w:r>
      <w:r w:rsidR="00443444">
        <w:t xml:space="preserve"> </w:t>
      </w:r>
      <w:r w:rsidR="00443444">
        <w:rPr>
          <w:color w:val="808080"/>
        </w:rPr>
        <w:t>size</w:t>
      </w:r>
      <w:r w:rsidR="00443444">
        <w:t xml:space="preserve">, </w:t>
      </w:r>
      <w:r w:rsidR="00443444">
        <w:rPr>
          <w:color w:val="0000FF"/>
        </w:rPr>
        <w:t>const</w:t>
      </w:r>
      <w:r w:rsidR="00443444">
        <w:t xml:space="preserve"> </w:t>
      </w:r>
      <w:r w:rsidR="00443444">
        <w:rPr>
          <w:color w:val="2B91AF"/>
        </w:rPr>
        <w:t>GLvoid</w:t>
      </w:r>
      <w:r w:rsidR="00443444">
        <w:t xml:space="preserve">* </w:t>
      </w:r>
      <w:r w:rsidR="00443444">
        <w:rPr>
          <w:color w:val="808080"/>
        </w:rPr>
        <w:t>data</w:t>
      </w:r>
      <w:r w:rsidR="00443444">
        <w:t>)</w:t>
      </w:r>
      <w:r w:rsidR="00443444">
        <w:br/>
      </w:r>
      <w:r w:rsidRPr="00917128">
        <w:rPr>
          <w:b/>
          <w:color w:val="FF0000"/>
        </w:rPr>
        <w:t>+</w:t>
      </w:r>
      <w:r w:rsidR="00443444">
        <w:t>{</w:t>
      </w:r>
      <w:r w:rsidR="00443444">
        <w:br/>
      </w:r>
      <w:r w:rsidRPr="00917128">
        <w:rPr>
          <w:b/>
          <w:color w:val="FF0000"/>
        </w:rPr>
        <w:t>+</w:t>
      </w:r>
      <w:r w:rsidR="00443444">
        <w:t xml:space="preserve">  </w:t>
      </w:r>
      <w:r w:rsidR="00443444">
        <w:rPr>
          <w:color w:val="2B91AF"/>
        </w:rPr>
        <w:t>GLuint</w:t>
      </w:r>
      <w:r w:rsidR="00443444">
        <w:t xml:space="preserve"> vbo = 0;</w:t>
      </w:r>
      <w:r w:rsidR="00443444">
        <w:br/>
      </w:r>
      <w:r w:rsidRPr="00917128">
        <w:rPr>
          <w:b/>
          <w:color w:val="FF0000"/>
        </w:rPr>
        <w:t>+</w:t>
      </w:r>
      <w:r w:rsidR="00443444">
        <w:t xml:space="preserve">  </w:t>
      </w:r>
      <w:r w:rsidR="00443444">
        <w:rPr>
          <w:color w:val="6F008A"/>
        </w:rPr>
        <w:t>glGenBuffers</w:t>
      </w:r>
      <w:r w:rsidR="00443444">
        <w:t>(1, &amp;vbo);</w:t>
      </w:r>
      <w:r w:rsidR="00443444">
        <w:br/>
      </w:r>
      <w:r w:rsidRPr="00917128">
        <w:rPr>
          <w:b/>
          <w:color w:val="FF0000"/>
        </w:rPr>
        <w:t>+</w:t>
      </w:r>
      <w:r w:rsidR="00443444">
        <w:t xml:space="preserve">  </w:t>
      </w:r>
      <w:r w:rsidR="00443444">
        <w:rPr>
          <w:color w:val="6F008A"/>
        </w:rPr>
        <w:t>glBindBuffer</w:t>
      </w:r>
      <w:r w:rsidR="00443444">
        <w:t>(</w:t>
      </w:r>
      <w:r w:rsidR="00443444">
        <w:rPr>
          <w:color w:val="6F008A"/>
        </w:rPr>
        <w:t>GL_ARRAY_BUFFER</w:t>
      </w:r>
      <w:r w:rsidR="00443444">
        <w:t>, vbo);</w:t>
      </w:r>
      <w:r w:rsidR="00443444">
        <w:br/>
      </w:r>
      <w:r w:rsidRPr="00917128">
        <w:rPr>
          <w:b/>
          <w:color w:val="FF0000"/>
        </w:rPr>
        <w:t>+</w:t>
      </w:r>
      <w:r w:rsidR="00443444">
        <w:t xml:space="preserve">  </w:t>
      </w:r>
      <w:r w:rsidR="00443444">
        <w:rPr>
          <w:color w:val="6F008A"/>
        </w:rPr>
        <w:t>glBufferData</w:t>
      </w:r>
      <w:r w:rsidR="00443444">
        <w:t>(</w:t>
      </w:r>
      <w:r w:rsidR="00443444">
        <w:rPr>
          <w:color w:val="6F008A"/>
        </w:rPr>
        <w:t>GL_ARRAY_BUFFER</w:t>
      </w:r>
      <w:r w:rsidR="00443444">
        <w:t xml:space="preserve">, </w:t>
      </w:r>
      <w:r w:rsidR="00443444">
        <w:rPr>
          <w:color w:val="808080"/>
        </w:rPr>
        <w:t>size</w:t>
      </w:r>
      <w:r w:rsidR="00443444">
        <w:t xml:space="preserve">, </w:t>
      </w:r>
      <w:r w:rsidR="00443444">
        <w:rPr>
          <w:color w:val="808080"/>
        </w:rPr>
        <w:t>data</w:t>
      </w:r>
      <w:r w:rsidR="00443444">
        <w:t xml:space="preserve">, </w:t>
      </w:r>
      <w:r w:rsidR="00443444">
        <w:rPr>
          <w:color w:val="6F008A"/>
        </w:rPr>
        <w:t>GL_STATIC_DRAW</w:t>
      </w:r>
      <w:r w:rsidR="00443444">
        <w:t>);</w:t>
      </w:r>
      <w:r w:rsidR="00443444">
        <w:br/>
      </w:r>
      <w:r w:rsidRPr="00917128">
        <w:rPr>
          <w:b/>
          <w:color w:val="FF0000"/>
        </w:rPr>
        <w:t>+</w:t>
      </w:r>
      <w:r w:rsidR="005362C0">
        <w:t xml:space="preserve">  </w:t>
      </w:r>
      <w:r w:rsidR="005362C0">
        <w:rPr>
          <w:color w:val="6F008A"/>
        </w:rPr>
        <w:t>glBindBuffer</w:t>
      </w:r>
      <w:r w:rsidR="005362C0">
        <w:t>(</w:t>
      </w:r>
      <w:r w:rsidR="005362C0">
        <w:rPr>
          <w:color w:val="6F008A"/>
        </w:rPr>
        <w:t>GL_ARRAY_BUFFER</w:t>
      </w:r>
      <w:r w:rsidR="005362C0">
        <w:t>, 0);</w:t>
      </w:r>
      <w:r w:rsidR="005362C0">
        <w:br/>
      </w:r>
      <w:r w:rsidRPr="00917128">
        <w:rPr>
          <w:b/>
          <w:color w:val="FF0000"/>
        </w:rPr>
        <w:t>+</w:t>
      </w:r>
      <w:r w:rsidR="00443444">
        <w:t xml:space="preserve">  </w:t>
      </w:r>
      <w:r w:rsidR="00443444">
        <w:rPr>
          <w:color w:val="0000FF"/>
        </w:rPr>
        <w:t>return</w:t>
      </w:r>
      <w:r w:rsidR="00443444">
        <w:t xml:space="preserve"> vbo;</w:t>
      </w:r>
      <w:r w:rsidR="00443444">
        <w:br/>
      </w:r>
      <w:r w:rsidRPr="00917128">
        <w:rPr>
          <w:b/>
          <w:color w:val="FF0000"/>
        </w:rPr>
        <w:t>+</w:t>
      </w:r>
      <w:r w:rsidR="00443444">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AB0EE6" w:rsidRDefault="00927301" w:rsidP="000B09A1">
      <w:r>
        <w:rPr>
          <w:rFonts w:hint="eastAsia"/>
        </w:rPr>
        <w:t>glGenBuffers</w:t>
      </w:r>
      <w:r>
        <w:rPr>
          <w:rFonts w:hint="eastAsia"/>
        </w:rPr>
        <w:t>は</w:t>
      </w:r>
      <w:r>
        <w:rPr>
          <w:rFonts w:hint="eastAsia"/>
        </w:rPr>
        <w:t>OpenGL</w:t>
      </w:r>
      <w:r>
        <w:rPr>
          <w:rFonts w:hint="eastAsia"/>
        </w:rPr>
        <w:t>が管理するメモリ領域</w:t>
      </w:r>
      <w:r w:rsidR="00B7613A">
        <w:rPr>
          <w:rFonts w:hint="eastAsia"/>
        </w:rPr>
        <w:t>を</w:t>
      </w:r>
      <w:r>
        <w:rPr>
          <w:rFonts w:hint="eastAsia"/>
        </w:rPr>
        <w:t>管理</w:t>
      </w:r>
      <w:r w:rsidR="00B7613A">
        <w:rPr>
          <w:rFonts w:hint="eastAsia"/>
        </w:rPr>
        <w:t>するオブジェクト</w:t>
      </w:r>
      <w:r w:rsidR="00B7613A">
        <w:rPr>
          <w:rFonts w:hint="eastAsia"/>
        </w:rPr>
        <w:t>(</w:t>
      </w:r>
      <w:r w:rsidR="00B7613A">
        <w:rPr>
          <w:rFonts w:hint="eastAsia"/>
        </w:rPr>
        <w:t>バッファ</w:t>
      </w:r>
      <w:r w:rsidR="000C04FF">
        <w:rPr>
          <w:rFonts w:hint="eastAsia"/>
        </w:rPr>
        <w:t>・</w:t>
      </w:r>
      <w:r w:rsidR="00B7613A">
        <w:rPr>
          <w:rFonts w:hint="eastAsia"/>
        </w:rPr>
        <w:t>オブジェクトと言います</w:t>
      </w:r>
      <w:r w:rsidR="00B7613A">
        <w:rPr>
          <w:rFonts w:hint="eastAsia"/>
        </w:rPr>
        <w:t>)</w:t>
      </w:r>
      <w:r>
        <w:rPr>
          <w:rFonts w:hint="eastAsia"/>
        </w:rPr>
        <w:t>を作成する関数です。</w:t>
      </w:r>
      <w:r>
        <w:t>最初の引数は作成する</w:t>
      </w:r>
      <w:r w:rsidR="00984FF6">
        <w:t>バッファ</w:t>
      </w:r>
      <w:r w:rsidR="000C04FF">
        <w:t>・</w:t>
      </w:r>
      <w:r w:rsidR="00B7613A">
        <w:t>オブジェクト</w:t>
      </w:r>
      <w:r>
        <w:t>の個数です。次の引数は、作成した</w:t>
      </w:r>
      <w:r w:rsidR="00984FF6">
        <w:t>バッファ</w:t>
      </w:r>
      <w:r w:rsidR="00A922A4">
        <w:t>・</w:t>
      </w:r>
      <w:r w:rsidR="00984FF6">
        <w:t>オブジェクト</w:t>
      </w:r>
      <w:r>
        <w:t>を格納する変数</w:t>
      </w:r>
      <w:r w:rsidR="00537761">
        <w:t>へのポインタです。</w:t>
      </w:r>
    </w:p>
    <w:p w:rsidR="00AB0EE6" w:rsidRDefault="00537761" w:rsidP="000B09A1">
      <w:r>
        <w:rPr>
          <w:rFonts w:hint="eastAsia"/>
        </w:rPr>
        <w:t>glBindBuffer</w:t>
      </w:r>
      <w:r>
        <w:rPr>
          <w:rFonts w:hint="eastAsia"/>
        </w:rPr>
        <w:t>は</w:t>
      </w:r>
      <w:r w:rsidR="0084264C">
        <w:rPr>
          <w:rFonts w:hint="eastAsia"/>
        </w:rPr>
        <w:t>バッファ</w:t>
      </w:r>
      <w:r w:rsidR="000C04FF">
        <w:rPr>
          <w:rFonts w:hint="eastAsia"/>
        </w:rPr>
        <w:t>・</w:t>
      </w:r>
      <w:r w:rsidR="0084264C">
        <w:rPr>
          <w:rFonts w:hint="eastAsia"/>
        </w:rPr>
        <w:t>オブジェクトを特定の</w:t>
      </w:r>
      <w:r w:rsidR="00AB0EE6">
        <w:rPr>
          <w:rFonts w:hint="eastAsia"/>
        </w:rPr>
        <w:t>用途</w:t>
      </w:r>
      <w:r w:rsidR="0084264C">
        <w:rPr>
          <w:rFonts w:hint="eastAsia"/>
        </w:rPr>
        <w:t>に</w:t>
      </w:r>
      <w:r w:rsidR="00957C95">
        <w:rPr>
          <w:rFonts w:hint="eastAsia"/>
        </w:rPr>
        <w:t>割り当てます</w:t>
      </w:r>
      <w:r w:rsidR="0084264C">
        <w:t>。</w:t>
      </w:r>
      <w:r w:rsidR="0084264C">
        <w:rPr>
          <w:rFonts w:hint="eastAsia"/>
        </w:rPr>
        <w:t>GL_ARRAY_BUFFER</w:t>
      </w:r>
      <w:r w:rsidR="00AB0EE6">
        <w:rPr>
          <w:rFonts w:hint="eastAsia"/>
        </w:rPr>
        <w:t>は頂点データを示す定数です</w:t>
      </w:r>
      <w:r w:rsidR="0084264C">
        <w:rPr>
          <w:rFonts w:hint="eastAsia"/>
        </w:rPr>
        <w:t>。</w:t>
      </w:r>
      <w:r w:rsidR="00AB0EE6">
        <w:rPr>
          <w:rFonts w:hint="eastAsia"/>
        </w:rPr>
        <w:t>指定できる用途は次のとおりです</w:t>
      </w:r>
      <w:r w:rsidR="00AB0EE6">
        <w:rPr>
          <w:rFonts w:hint="eastAsia"/>
        </w:rPr>
        <w:t>:</w:t>
      </w:r>
    </w:p>
    <w:p w:rsidR="00632D5C" w:rsidRDefault="00AB0EE6" w:rsidP="00AC6B49">
      <w:pPr>
        <w:numPr>
          <w:ilvl w:val="0"/>
          <w:numId w:val="3"/>
        </w:numPr>
      </w:pPr>
      <w:r>
        <w:lastRenderedPageBreak/>
        <w:t>GL_ARRAY_BUFFER</w:t>
      </w:r>
      <w:r w:rsidR="00632D5C">
        <w:t>:</w:t>
      </w:r>
      <w:r>
        <w:t xml:space="preserve"> </w:t>
      </w:r>
      <w:r>
        <w:t>頂点データ</w:t>
      </w:r>
      <w:r w:rsidR="003D3CBB">
        <w:t>用バッファ</w:t>
      </w:r>
    </w:p>
    <w:p w:rsidR="00AB0EE6" w:rsidRDefault="00AB0EE6" w:rsidP="00AC6B49">
      <w:pPr>
        <w:numPr>
          <w:ilvl w:val="0"/>
          <w:numId w:val="3"/>
        </w:numPr>
      </w:pPr>
      <w:r>
        <w:rPr>
          <w:rFonts w:hint="eastAsia"/>
        </w:rPr>
        <w:t>GL_ATOMIC_COUNTER_BUFFER</w:t>
      </w:r>
      <w:r w:rsidR="00632D5C">
        <w:t>:</w:t>
      </w:r>
      <w:r>
        <w:rPr>
          <w:rFonts w:hint="eastAsia"/>
        </w:rPr>
        <w:t xml:space="preserve"> </w:t>
      </w:r>
      <w:r w:rsidR="003D3CBB">
        <w:rPr>
          <w:rFonts w:hint="eastAsia"/>
        </w:rPr>
        <w:t>排他的に操作されるカウンタ用バッファ</w:t>
      </w:r>
    </w:p>
    <w:p w:rsidR="003D3CBB" w:rsidRDefault="003D3CBB" w:rsidP="00AC6B49">
      <w:pPr>
        <w:numPr>
          <w:ilvl w:val="0"/>
          <w:numId w:val="3"/>
        </w:numPr>
      </w:pPr>
      <w:r>
        <w:t>GL_COPY_READ_BUFFER</w:t>
      </w:r>
      <w:r w:rsidR="00632D5C">
        <w:t>:</w:t>
      </w:r>
      <w:r>
        <w:t xml:space="preserve"> </w:t>
      </w:r>
      <w:r>
        <w:t>コピー操作の読み込み元バッファ</w:t>
      </w:r>
    </w:p>
    <w:p w:rsidR="003D3CBB" w:rsidRDefault="003D3CBB" w:rsidP="00AC6B49">
      <w:pPr>
        <w:numPr>
          <w:ilvl w:val="0"/>
          <w:numId w:val="3"/>
        </w:numPr>
      </w:pPr>
      <w:r>
        <w:rPr>
          <w:rFonts w:hint="eastAsia"/>
        </w:rPr>
        <w:t>GL_COPY_WRITE_BUFFER</w:t>
      </w:r>
      <w:r w:rsidR="00632D5C">
        <w:t>:</w:t>
      </w:r>
      <w:r>
        <w:rPr>
          <w:rFonts w:hint="eastAsia"/>
        </w:rPr>
        <w:t xml:space="preserve"> </w:t>
      </w:r>
      <w:r>
        <w:rPr>
          <w:rFonts w:hint="eastAsia"/>
        </w:rPr>
        <w:t>コピー操作の読み込み先バッファ</w:t>
      </w:r>
    </w:p>
    <w:p w:rsidR="003D3CBB" w:rsidRDefault="003D3CBB" w:rsidP="00AC6B49">
      <w:pPr>
        <w:numPr>
          <w:ilvl w:val="0"/>
          <w:numId w:val="3"/>
        </w:numPr>
      </w:pPr>
      <w:r>
        <w:rPr>
          <w:rFonts w:hint="eastAsia"/>
        </w:rPr>
        <w:t>G</w:t>
      </w:r>
      <w:r>
        <w:t>L_DISPATCH_INDIRECT_BUFER</w:t>
      </w:r>
      <w:r w:rsidR="00632D5C">
        <w:t>:</w:t>
      </w:r>
      <w:r>
        <w:t xml:space="preserve"> </w:t>
      </w:r>
      <w:r w:rsidR="00422677">
        <w:t>コンピュートシェーダ</w:t>
      </w:r>
      <w:r w:rsidR="00010A80">
        <w:t>ー</w:t>
      </w:r>
      <w:r w:rsidR="00422677">
        <w:t>のインダイレクト</w:t>
      </w:r>
      <w:r w:rsidR="008E3BD6">
        <w:t>処理用</w:t>
      </w:r>
      <w:r w:rsidR="00422677">
        <w:t>バッファ</w:t>
      </w:r>
    </w:p>
    <w:p w:rsidR="00422677" w:rsidRDefault="00422677" w:rsidP="00AC6B49">
      <w:pPr>
        <w:numPr>
          <w:ilvl w:val="0"/>
          <w:numId w:val="3"/>
        </w:numPr>
      </w:pPr>
      <w:r>
        <w:rPr>
          <w:rFonts w:hint="eastAsia"/>
        </w:rPr>
        <w:t>G</w:t>
      </w:r>
      <w:r>
        <w:t>L_DRAW_INDIRECT_BUFFER</w:t>
      </w:r>
      <w:r w:rsidR="00632D5C">
        <w:t>:</w:t>
      </w:r>
      <w:r>
        <w:t xml:space="preserve"> </w:t>
      </w:r>
      <w:r>
        <w:t>頂点シェーダ</w:t>
      </w:r>
      <w:r w:rsidR="00010A80">
        <w:t>ー</w:t>
      </w:r>
      <w:r>
        <w:t>の</w:t>
      </w:r>
      <w:r w:rsidR="008E3BD6">
        <w:t>インダイレクト処理用</w:t>
      </w:r>
      <w:r>
        <w:t>バッファ</w:t>
      </w:r>
    </w:p>
    <w:p w:rsidR="00422677" w:rsidRDefault="00422677" w:rsidP="00AC6B49">
      <w:pPr>
        <w:numPr>
          <w:ilvl w:val="0"/>
          <w:numId w:val="3"/>
        </w:numPr>
      </w:pPr>
      <w:r>
        <w:t>GL_ELEMENT_ARRAY_BUFFER</w:t>
      </w:r>
      <w:r w:rsidR="00632D5C">
        <w:t>:</w:t>
      </w:r>
      <w:r>
        <w:t xml:space="preserve"> </w:t>
      </w:r>
      <w:r>
        <w:t>インデックス</w:t>
      </w:r>
      <w:r w:rsidR="008E3BD6">
        <w:t>データ用</w:t>
      </w:r>
      <w:r>
        <w:t>バッファ</w:t>
      </w:r>
    </w:p>
    <w:p w:rsidR="00422677" w:rsidRDefault="00422677" w:rsidP="00AC6B49">
      <w:pPr>
        <w:numPr>
          <w:ilvl w:val="0"/>
          <w:numId w:val="3"/>
        </w:numPr>
      </w:pPr>
      <w:r>
        <w:rPr>
          <w:rFonts w:hint="eastAsia"/>
        </w:rPr>
        <w:t>GL_PIXEL_PACK_BUFFER</w:t>
      </w:r>
      <w:r w:rsidR="00632D5C">
        <w:t>:</w:t>
      </w:r>
      <w:r>
        <w:rPr>
          <w:rFonts w:hint="eastAsia"/>
        </w:rPr>
        <w:t xml:space="preserve"> </w:t>
      </w:r>
      <w:r>
        <w:rPr>
          <w:rFonts w:hint="eastAsia"/>
        </w:rPr>
        <w:t>ピクセルデータ</w:t>
      </w:r>
      <w:r w:rsidR="008E3BD6">
        <w:rPr>
          <w:rFonts w:hint="eastAsia"/>
        </w:rPr>
        <w:t>読み出し用</w:t>
      </w:r>
      <w:r>
        <w:rPr>
          <w:rFonts w:hint="eastAsia"/>
        </w:rPr>
        <w:t>バッファ</w:t>
      </w:r>
    </w:p>
    <w:p w:rsidR="00422677" w:rsidRDefault="00422677" w:rsidP="00AC6B49">
      <w:pPr>
        <w:numPr>
          <w:ilvl w:val="0"/>
          <w:numId w:val="3"/>
        </w:numPr>
      </w:pPr>
      <w:r>
        <w:rPr>
          <w:rFonts w:hint="eastAsia"/>
        </w:rPr>
        <w:t>GL_PIXEL_UNPACK_BUFFER</w:t>
      </w:r>
      <w:r w:rsidR="00632D5C">
        <w:t>:</w:t>
      </w:r>
      <w:r>
        <w:t xml:space="preserve"> </w:t>
      </w:r>
      <w:r w:rsidR="008E3BD6">
        <w:t>ピクセルデータ書き出し用</w:t>
      </w:r>
      <w:r>
        <w:t>バッファ</w:t>
      </w:r>
    </w:p>
    <w:p w:rsidR="00422677" w:rsidRDefault="00422677" w:rsidP="00AC6B49">
      <w:pPr>
        <w:numPr>
          <w:ilvl w:val="0"/>
          <w:numId w:val="3"/>
        </w:numPr>
      </w:pPr>
      <w:r>
        <w:rPr>
          <w:rFonts w:hint="eastAsia"/>
        </w:rPr>
        <w:t>GL_QUERY_BUFFER</w:t>
      </w:r>
      <w:r w:rsidR="00632D5C">
        <w:t>:</w:t>
      </w:r>
      <w:r>
        <w:rPr>
          <w:rFonts w:hint="eastAsia"/>
        </w:rPr>
        <w:t xml:space="preserve"> </w:t>
      </w:r>
      <w:r w:rsidR="008E3BD6">
        <w:t>クエリ処理用バッファ</w:t>
      </w:r>
    </w:p>
    <w:p w:rsidR="00422677" w:rsidRDefault="008E3BD6" w:rsidP="00AC6B49">
      <w:pPr>
        <w:numPr>
          <w:ilvl w:val="0"/>
          <w:numId w:val="3"/>
        </w:numPr>
      </w:pPr>
      <w:r>
        <w:rPr>
          <w:rFonts w:hint="eastAsia"/>
        </w:rPr>
        <w:t>GL_SHADER_STORAGE_BUFFER</w:t>
      </w:r>
      <w:r w:rsidR="00632D5C">
        <w:t>:</w:t>
      </w:r>
      <w:r>
        <w:rPr>
          <w:rFonts w:hint="eastAsia"/>
        </w:rPr>
        <w:t xml:space="preserve"> </w:t>
      </w:r>
      <w:r>
        <w:rPr>
          <w:rFonts w:hint="eastAsia"/>
        </w:rPr>
        <w:t>シェーダ</w:t>
      </w:r>
      <w:r w:rsidR="00010A80">
        <w:t>ー</w:t>
      </w:r>
      <w:r>
        <w:rPr>
          <w:rFonts w:hint="eastAsia"/>
        </w:rPr>
        <w:t>から読み書きするためのバッファ</w:t>
      </w:r>
    </w:p>
    <w:p w:rsidR="008E3BD6" w:rsidRDefault="008E3BD6" w:rsidP="00AC6B49">
      <w:pPr>
        <w:numPr>
          <w:ilvl w:val="0"/>
          <w:numId w:val="3"/>
        </w:numPr>
      </w:pPr>
      <w:r>
        <w:t>GL_TEXTURE_BUFFER</w:t>
      </w:r>
      <w:r w:rsidR="00632D5C">
        <w:t>:</w:t>
      </w:r>
      <w:r>
        <w:t xml:space="preserve"> </w:t>
      </w:r>
      <w:r>
        <w:t>テクスチャデータ用バッファ</w:t>
      </w:r>
    </w:p>
    <w:p w:rsidR="008E3BD6" w:rsidRDefault="008E3BD6" w:rsidP="00AC6B49">
      <w:pPr>
        <w:numPr>
          <w:ilvl w:val="0"/>
          <w:numId w:val="3"/>
        </w:numPr>
      </w:pPr>
      <w:r>
        <w:t>GL_TRANSFORM_FEEDBACK_BUFFER</w:t>
      </w:r>
      <w:r w:rsidR="00632D5C">
        <w:t>:</w:t>
      </w:r>
      <w:r>
        <w:t xml:space="preserve"> </w:t>
      </w:r>
      <w:r>
        <w:t>座標変換結果を受け取るためのバッファ</w:t>
      </w:r>
    </w:p>
    <w:p w:rsidR="008E3BD6" w:rsidRDefault="008E3BD6" w:rsidP="00AC6B49">
      <w:pPr>
        <w:numPr>
          <w:ilvl w:val="0"/>
          <w:numId w:val="3"/>
        </w:numPr>
      </w:pPr>
      <w:r>
        <w:t>GL_UNIFORM_BUFFER</w:t>
      </w:r>
      <w:r w:rsidR="00632D5C">
        <w:t>:</w:t>
      </w:r>
      <w:r>
        <w:t xml:space="preserve"> uniform</w:t>
      </w:r>
      <w:r>
        <w:t>データ用バッファ</w:t>
      </w:r>
    </w:p>
    <w:p w:rsidR="005243B7" w:rsidRDefault="005243B7" w:rsidP="005243B7">
      <w:r>
        <w:rPr>
          <w:rFonts w:hint="eastAsia"/>
        </w:rPr>
        <w:t>たくさんありますが、本講義で使うのは</w:t>
      </w:r>
      <w:r>
        <w:rPr>
          <w:rFonts w:hint="eastAsia"/>
        </w:rPr>
        <w:t>GL_</w:t>
      </w:r>
      <w:r>
        <w:t>ARRAY_BUFFER</w:t>
      </w:r>
      <w:r>
        <w:t>、</w:t>
      </w:r>
      <w:r>
        <w:rPr>
          <w:rFonts w:hint="eastAsia"/>
        </w:rPr>
        <w:t>GL_ELEMENT_ARRAY_BUFFER</w:t>
      </w:r>
      <w:r>
        <w:t>、</w:t>
      </w:r>
      <w:r>
        <w:rPr>
          <w:rFonts w:hint="eastAsia"/>
        </w:rPr>
        <w:t>GL_TEXTURE_BUFFER</w:t>
      </w:r>
      <w:r>
        <w:rPr>
          <w:rFonts w:hint="eastAsia"/>
        </w:rPr>
        <w:t>の</w:t>
      </w:r>
      <w:r>
        <w:rPr>
          <w:rFonts w:hint="eastAsia"/>
        </w:rPr>
        <w:t>3</w:t>
      </w:r>
      <w:r>
        <w:rPr>
          <w:rFonts w:hint="eastAsia"/>
        </w:rPr>
        <w:t>つだけです。</w:t>
      </w:r>
      <w:r w:rsidR="00E61A4F">
        <w:br/>
      </w:r>
      <w:r w:rsidR="00E61A4F">
        <w:t>また、</w:t>
      </w:r>
      <w:r w:rsidR="00E61A4F">
        <w:rPr>
          <w:rFonts w:hint="eastAsia"/>
        </w:rPr>
        <w:t>glBindBuffer</w:t>
      </w:r>
      <w:r w:rsidR="00E61A4F">
        <w:rPr>
          <w:rFonts w:hint="eastAsia"/>
        </w:rPr>
        <w:t>の第２引数に</w:t>
      </w:r>
      <w:r w:rsidR="00E61A4F">
        <w:rPr>
          <w:rFonts w:hint="eastAsia"/>
        </w:rPr>
        <w:t>0</w:t>
      </w:r>
      <w:r w:rsidR="00E61A4F">
        <w:rPr>
          <w:rFonts w:hint="eastAsia"/>
        </w:rPr>
        <w:t>を渡すことで、割り当てを解除できます。</w:t>
      </w:r>
    </w:p>
    <w:p w:rsidR="000B09A1" w:rsidRDefault="00957C95" w:rsidP="000B09A1">
      <w:r>
        <w:rPr>
          <w:rFonts w:hint="eastAsia"/>
        </w:rPr>
        <w:t>glBufferData</w:t>
      </w:r>
      <w:r>
        <w:rPr>
          <w:rFonts w:hint="eastAsia"/>
        </w:rPr>
        <w:t>は、バッファ</w:t>
      </w:r>
      <w:r w:rsidR="00A922A4">
        <w:rPr>
          <w:rFonts w:hint="eastAsia"/>
        </w:rPr>
        <w:t>・</w:t>
      </w:r>
      <w:r>
        <w:rPr>
          <w:rFonts w:hint="eastAsia"/>
        </w:rPr>
        <w:t>オブジェクトにデータを転送する関数です。最初の引数は、</w:t>
      </w:r>
      <w:r w:rsidR="00712A76">
        <w:rPr>
          <w:rFonts w:hint="eastAsia"/>
        </w:rPr>
        <w:t>転送先のバッファの</w:t>
      </w:r>
      <w:r w:rsidR="00AB0EE6">
        <w:rPr>
          <w:rFonts w:hint="eastAsia"/>
        </w:rPr>
        <w:t>用途</w:t>
      </w:r>
      <w:r w:rsidR="00712A76">
        <w:rPr>
          <w:rFonts w:hint="eastAsia"/>
        </w:rPr>
        <w:t>です。</w:t>
      </w:r>
      <w:r w:rsidR="00AB0EE6">
        <w:rPr>
          <w:rFonts w:hint="eastAsia"/>
        </w:rPr>
        <w:t>直前で</w:t>
      </w:r>
      <w:r>
        <w:rPr>
          <w:rFonts w:hint="eastAsia"/>
        </w:rPr>
        <w:t>vbo</w:t>
      </w:r>
      <w:r w:rsidR="00AB0EE6">
        <w:rPr>
          <w:rFonts w:hint="eastAsia"/>
        </w:rPr>
        <w:t>を</w:t>
      </w:r>
      <w:r>
        <w:rPr>
          <w:rFonts w:hint="eastAsia"/>
        </w:rPr>
        <w:t>GL_ARRAY_BUFFER</w:t>
      </w:r>
      <w:r>
        <w:rPr>
          <w:rFonts w:hint="eastAsia"/>
        </w:rPr>
        <w:t>用に</w:t>
      </w:r>
      <w:r w:rsidR="00AB0EE6">
        <w:rPr>
          <w:rFonts w:hint="eastAsia"/>
        </w:rPr>
        <w:t>割り当て</w:t>
      </w:r>
      <w:r>
        <w:rPr>
          <w:rFonts w:hint="eastAsia"/>
        </w:rPr>
        <w:t>ているので、</w:t>
      </w:r>
      <w:r w:rsidR="00712A76">
        <w:rPr>
          <w:rFonts w:hint="eastAsia"/>
        </w:rPr>
        <w:t>結果的に</w:t>
      </w:r>
      <w:r w:rsidR="00712A76">
        <w:rPr>
          <w:rFonts w:hint="eastAsia"/>
        </w:rPr>
        <w:t>vbo</w:t>
      </w:r>
      <w:r w:rsidR="00712A76">
        <w:rPr>
          <w:rFonts w:hint="eastAsia"/>
        </w:rPr>
        <w:t>へ転送されることになります。</w:t>
      </w:r>
      <w:r w:rsidR="00712A76">
        <w:rPr>
          <w:rFonts w:hint="eastAsia"/>
        </w:rPr>
        <w:t>2</w:t>
      </w:r>
      <w:r w:rsidR="00712A76">
        <w:rPr>
          <w:rFonts w:hint="eastAsia"/>
        </w:rPr>
        <w:t>つめの引数は転送バイト数です。</w:t>
      </w:r>
      <w:r w:rsidR="00712A76">
        <w:rPr>
          <w:rFonts w:hint="eastAsia"/>
        </w:rPr>
        <w:t>3</w:t>
      </w:r>
      <w:r w:rsidR="00712A76">
        <w:rPr>
          <w:rFonts w:hint="eastAsia"/>
        </w:rPr>
        <w:t>つめの引数は転送するデータへのポインタです。最後の引数は、</w:t>
      </w:r>
      <w:r w:rsidR="000B09A1">
        <w:rPr>
          <w:rFonts w:hint="eastAsia"/>
        </w:rPr>
        <w:t>転送</w:t>
      </w:r>
      <w:r w:rsidR="006A5B86">
        <w:rPr>
          <w:rFonts w:hint="eastAsia"/>
        </w:rPr>
        <w:t>先のバッファ</w:t>
      </w:r>
      <w:r w:rsidR="000B09A1">
        <w:rPr>
          <w:rFonts w:hint="eastAsia"/>
        </w:rPr>
        <w:t>にどのようにアクセスするかに関するヒントを渡します。</w:t>
      </w:r>
      <w:r w:rsidR="000B09A1">
        <w:rPr>
          <w:rFonts w:hint="eastAsia"/>
        </w:rPr>
        <w:t>OpenGL</w:t>
      </w:r>
      <w:r w:rsidR="006A5B86">
        <w:rPr>
          <w:rFonts w:hint="eastAsia"/>
        </w:rPr>
        <w:t>は</w:t>
      </w:r>
      <w:r w:rsidR="000B09A1">
        <w:rPr>
          <w:rFonts w:hint="eastAsia"/>
        </w:rPr>
        <w:t>このパラメータによって、バッファが最もパフォーマンスを発揮するような設定を行います。</w:t>
      </w:r>
      <w:r w:rsidR="006A5B86">
        <w:rPr>
          <w:rFonts w:hint="eastAsia"/>
        </w:rPr>
        <w:t>ヒントにはバッファへの</w:t>
      </w:r>
      <w:r w:rsidR="000B09A1">
        <w:rPr>
          <w:rFonts w:hint="eastAsia"/>
        </w:rPr>
        <w:t>アクセス</w:t>
      </w:r>
      <w:r w:rsidR="00C25F5A">
        <w:rPr>
          <w:rFonts w:hint="eastAsia"/>
        </w:rPr>
        <w:t>頻度およびタイプ</w:t>
      </w:r>
      <w:r w:rsidR="000B09A1">
        <w:rPr>
          <w:rFonts w:hint="eastAsia"/>
        </w:rPr>
        <w:t>によって</w:t>
      </w:r>
      <w:r w:rsidR="00C25F5A">
        <w:rPr>
          <w:rFonts w:hint="eastAsia"/>
        </w:rPr>
        <w:t>、</w:t>
      </w:r>
      <w:r w:rsidR="000B09A1">
        <w:rPr>
          <w:rFonts w:hint="eastAsia"/>
        </w:rPr>
        <w:t>9</w:t>
      </w:r>
      <w:r w:rsidR="000B09A1">
        <w:rPr>
          <w:rFonts w:hint="eastAsia"/>
        </w:rPr>
        <w:t>種類の</w:t>
      </w:r>
      <w:r w:rsidR="006A5B86">
        <w:rPr>
          <w:rFonts w:hint="eastAsia"/>
        </w:rPr>
        <w:t>定数</w:t>
      </w:r>
      <w:r w:rsidR="000B09A1">
        <w:rPr>
          <w:rFonts w:hint="eastAsia"/>
        </w:rPr>
        <w:t>が定義されています</w:t>
      </w:r>
      <w:r w:rsidR="000B09A1">
        <w:rPr>
          <w:rFonts w:hint="eastAsia"/>
        </w:rPr>
        <w:t>(</w:t>
      </w:r>
      <w:r w:rsidR="000B09A1">
        <w:t>GL_STREAM_DRAW, GL_STREAM_READ, GL_STREAM_COPY, GL_STATIC_DRAW, GL_STATIC_READ, GL_STATIC_COPY, GL_DYNAMIC_DRAW, GL_DYNAMIC_READ, GL_DYNAMIC_COPY</w:t>
      </w:r>
      <w:r w:rsidR="000B09A1">
        <w:rPr>
          <w:rFonts w:hint="eastAsia"/>
        </w:rPr>
        <w:t>)</w:t>
      </w:r>
      <w:r w:rsidR="000B09A1">
        <w:rPr>
          <w:rFonts w:hint="eastAsia"/>
        </w:rPr>
        <w:t>。</w:t>
      </w:r>
    </w:p>
    <w:p w:rsidR="000B09A1" w:rsidRDefault="006A5B86" w:rsidP="000B09A1">
      <w:r>
        <w:rPr>
          <w:rFonts w:hint="eastAsia"/>
        </w:rPr>
        <w:t>アクセス頻度には次の種類があります</w:t>
      </w:r>
      <w:r>
        <w:rPr>
          <w:rFonts w:hint="eastAsia"/>
        </w:rPr>
        <w:t>:</w:t>
      </w:r>
    </w:p>
    <w:p w:rsidR="006A5B86" w:rsidRDefault="006A5B86" w:rsidP="00AC6B49">
      <w:pPr>
        <w:numPr>
          <w:ilvl w:val="0"/>
          <w:numId w:val="1"/>
        </w:numPr>
      </w:pPr>
      <w:r>
        <w:t xml:space="preserve">STREAM: </w:t>
      </w:r>
      <w:r>
        <w:t>バッファは一度だけ転送され、僅かな回数だけ利用されます。</w:t>
      </w:r>
    </w:p>
    <w:p w:rsidR="006A5B86" w:rsidRDefault="006A5B86" w:rsidP="00AC6B49">
      <w:pPr>
        <w:numPr>
          <w:ilvl w:val="0"/>
          <w:numId w:val="1"/>
        </w:numPr>
      </w:pPr>
      <w:r>
        <w:rPr>
          <w:rFonts w:hint="eastAsia"/>
        </w:rPr>
        <w:lastRenderedPageBreak/>
        <w:t>STATIC</w:t>
      </w:r>
      <w:r>
        <w:t>:</w:t>
      </w:r>
      <w:r>
        <w:rPr>
          <w:rFonts w:hint="eastAsia"/>
        </w:rPr>
        <w:t xml:space="preserve"> </w:t>
      </w:r>
      <w:r>
        <w:t>バッファ</w:t>
      </w:r>
      <w:r>
        <w:rPr>
          <w:rFonts w:hint="eastAsia"/>
        </w:rPr>
        <w:t>は一度だけ転送され、何度も利用されます。</w:t>
      </w:r>
    </w:p>
    <w:p w:rsidR="006A5B86" w:rsidRDefault="006A5B86" w:rsidP="00AC6B49">
      <w:pPr>
        <w:numPr>
          <w:ilvl w:val="0"/>
          <w:numId w:val="1"/>
        </w:numPr>
      </w:pPr>
      <w:r>
        <w:t xml:space="preserve">DYNAMIC: </w:t>
      </w:r>
      <w:r>
        <w:t>バッファは何度も転送され、何度も利用されます。</w:t>
      </w:r>
    </w:p>
    <w:p w:rsidR="006A5B86" w:rsidRDefault="006A5B86" w:rsidP="000B09A1">
      <w:r>
        <w:t>アクセスのタイプには次の種類があります。</w:t>
      </w:r>
    </w:p>
    <w:p w:rsidR="006A5B86" w:rsidRDefault="006A5B86" w:rsidP="00AC6B49">
      <w:pPr>
        <w:numPr>
          <w:ilvl w:val="0"/>
          <w:numId w:val="2"/>
        </w:numPr>
      </w:pPr>
      <w:r>
        <w:t xml:space="preserve">DRAW: </w:t>
      </w:r>
      <w:r w:rsidR="007D48B6">
        <w:t>バッファ</w:t>
      </w:r>
      <w:r>
        <w:t>は</w:t>
      </w:r>
      <w:r w:rsidR="007D48B6">
        <w:rPr>
          <w:rFonts w:hint="eastAsia"/>
        </w:rPr>
        <w:t>glBufferData</w:t>
      </w:r>
      <w:r w:rsidR="007D48B6">
        <w:rPr>
          <w:rFonts w:hint="eastAsia"/>
        </w:rPr>
        <w:t>等によってアプリケーションから更新され、</w:t>
      </w:r>
      <w:r w:rsidR="007D48B6">
        <w:rPr>
          <w:rFonts w:hint="eastAsia"/>
        </w:rPr>
        <w:t>OpenGL</w:t>
      </w:r>
      <w:r w:rsidR="007D48B6">
        <w:rPr>
          <w:rFonts w:hint="eastAsia"/>
        </w:rPr>
        <w:t>の描画処理のソースとして使われます。</w:t>
      </w:r>
    </w:p>
    <w:p w:rsidR="007D48B6" w:rsidRDefault="007D48B6" w:rsidP="00AC6B49">
      <w:pPr>
        <w:numPr>
          <w:ilvl w:val="0"/>
          <w:numId w:val="2"/>
        </w:numPr>
      </w:pPr>
      <w:r>
        <w:rPr>
          <w:rFonts w:hint="eastAsia"/>
        </w:rPr>
        <w:t>READ</w:t>
      </w:r>
      <w:r>
        <w:t xml:space="preserve">: </w:t>
      </w:r>
      <w:r>
        <w:t>バッファは</w:t>
      </w:r>
      <w:r>
        <w:t>OpenGL</w:t>
      </w:r>
      <w:r>
        <w:t>によって更新され、アプリケーションから読み出されます。</w:t>
      </w:r>
    </w:p>
    <w:p w:rsidR="007D48B6" w:rsidRDefault="007D48B6" w:rsidP="00AC6B49">
      <w:pPr>
        <w:numPr>
          <w:ilvl w:val="0"/>
          <w:numId w:val="2"/>
        </w:numPr>
      </w:pPr>
      <w:r>
        <w:rPr>
          <w:rFonts w:hint="eastAsia"/>
        </w:rPr>
        <w:t xml:space="preserve">COPY: </w:t>
      </w:r>
      <w:r>
        <w:rPr>
          <w:rFonts w:hint="eastAsia"/>
        </w:rPr>
        <w:t>バッファは</w:t>
      </w:r>
      <w:r>
        <w:t>OpenGL</w:t>
      </w:r>
      <w:r>
        <w:t>によって更新され、</w:t>
      </w:r>
      <w:r>
        <w:rPr>
          <w:rFonts w:hint="eastAsia"/>
        </w:rPr>
        <w:t>OpenGL</w:t>
      </w:r>
      <w:r>
        <w:rPr>
          <w:rFonts w:hint="eastAsia"/>
        </w:rPr>
        <w:t>の描画処理のソースとして使われます。</w:t>
      </w:r>
    </w:p>
    <w:p w:rsidR="005243B7" w:rsidRDefault="00C768A7" w:rsidP="000B09A1">
      <w:r>
        <w:rPr>
          <w:rFonts w:hint="eastAsia"/>
        </w:rPr>
        <w:t>どのヒントを選択するかですが、頂点データを例にして考えてみましょう。</w:t>
      </w:r>
      <w:r>
        <w:br/>
      </w:r>
      <w:r>
        <w:t>頂点データは通常、初期化時に一度だけ転送され、描画のたびに利用されます。ということは、アクセス頻度は「</w:t>
      </w:r>
      <w:r>
        <w:rPr>
          <w:rFonts w:hint="eastAsia"/>
        </w:rPr>
        <w:t>STATIC</w:t>
      </w:r>
      <w:r>
        <w:t>」が妥当に思えますね。また、アプリケーションが転送し、</w:t>
      </w:r>
      <w:r>
        <w:rPr>
          <w:rFonts w:hint="eastAsia"/>
        </w:rPr>
        <w:t>OpenGL</w:t>
      </w:r>
      <w:r>
        <w:rPr>
          <w:rFonts w:hint="eastAsia"/>
        </w:rPr>
        <w:t>の</w:t>
      </w:r>
      <w:r>
        <w:t>描画処理で利用される</w:t>
      </w:r>
      <w:r>
        <w:rPr>
          <w:rFonts w:hint="eastAsia"/>
        </w:rPr>
        <w:t>ことから、タイプは「</w:t>
      </w:r>
      <w:r>
        <w:rPr>
          <w:rFonts w:hint="eastAsia"/>
        </w:rPr>
        <w:t>DRAW</w:t>
      </w:r>
      <w:r>
        <w:rPr>
          <w:rFonts w:hint="eastAsia"/>
        </w:rPr>
        <w:t>」になりそうです。ということで、頂点データの場合は</w:t>
      </w:r>
      <w:r>
        <w:rPr>
          <w:rFonts w:hint="eastAsia"/>
        </w:rPr>
        <w:t>GL_STATIC_DRAW</w:t>
      </w:r>
      <w:r>
        <w:rPr>
          <w:rFonts w:hint="eastAsia"/>
        </w:rPr>
        <w:t>がよさそうです。</w:t>
      </w:r>
      <w:r>
        <w:br/>
      </w:r>
      <w:r>
        <w:t>しかし、例えばスプライトのように、頂点データを毎フレーム作成する場合はどうでしょう。何度も転送されることからアクセス頻度は</w:t>
      </w:r>
      <w:r>
        <w:rPr>
          <w:rFonts w:hint="eastAsia"/>
        </w:rPr>
        <w:t>「</w:t>
      </w:r>
      <w:r>
        <w:rPr>
          <w:rFonts w:hint="eastAsia"/>
        </w:rPr>
        <w:t>DY</w:t>
      </w:r>
      <w:r>
        <w:t>NAMIC</w:t>
      </w:r>
      <w:r>
        <w:rPr>
          <w:rFonts w:hint="eastAsia"/>
        </w:rPr>
        <w:t>」になります。タイプは「</w:t>
      </w:r>
      <w:r>
        <w:rPr>
          <w:rFonts w:hint="eastAsia"/>
        </w:rPr>
        <w:t>DRAW</w:t>
      </w:r>
      <w:r>
        <w:rPr>
          <w:rFonts w:hint="eastAsia"/>
        </w:rPr>
        <w:t>」のままでよさそうです。ということで、この場合は</w:t>
      </w:r>
      <w:r>
        <w:rPr>
          <w:rFonts w:hint="eastAsia"/>
        </w:rPr>
        <w:t>GL_DYNAMIC_DRAW</w:t>
      </w:r>
      <w:r>
        <w:rPr>
          <w:rFonts w:hint="eastAsia"/>
        </w:rPr>
        <w:t>が適当である、と考えられるわけです。</w:t>
      </w:r>
    </w:p>
    <w:p w:rsidR="00D6322A" w:rsidRPr="00D6322A" w:rsidRDefault="00DA4D79" w:rsidP="00D6322A">
      <w:pPr>
        <w:pStyle w:val="af8"/>
      </w:pPr>
      <w:r w:rsidRPr="00DA4D79">
        <w:rPr>
          <w:b/>
        </w:rPr>
        <w:t>[</w:t>
      </w:r>
      <w:r w:rsidRPr="00DA4D79">
        <w:rPr>
          <w:b/>
        </w:rPr>
        <w:t>補足</w:t>
      </w:r>
      <w:r w:rsidRPr="00DA4D79">
        <w:rPr>
          <w:b/>
        </w:rPr>
        <w:t>]</w:t>
      </w:r>
      <w:r w:rsidR="005243B7">
        <w:t xml:space="preserve"> OpenGL 4.5</w:t>
      </w:r>
      <w:r w:rsidR="005243B7">
        <w:t>からは</w:t>
      </w:r>
      <w:r w:rsidR="005243B7">
        <w:rPr>
          <w:rFonts w:hint="eastAsia"/>
        </w:rPr>
        <w:t>glNamedBufferData</w:t>
      </w:r>
      <w:r w:rsidR="005243B7">
        <w:rPr>
          <w:rFonts w:hint="eastAsia"/>
        </w:rPr>
        <w:t>という関数が追加され、指定されたバッファ</w:t>
      </w:r>
      <w:r w:rsidR="00A922A4">
        <w:rPr>
          <w:rFonts w:hint="eastAsia"/>
        </w:rPr>
        <w:t>・</w:t>
      </w:r>
      <w:r w:rsidR="005243B7">
        <w:rPr>
          <w:rFonts w:hint="eastAsia"/>
        </w:rPr>
        <w:t>オブジェクトに直接データを転送できるようになりました。この関数を使う場合、</w:t>
      </w:r>
      <w:r w:rsidR="005243B7">
        <w:rPr>
          <w:rFonts w:hint="eastAsia"/>
        </w:rPr>
        <w:t>glBindBuffer</w:t>
      </w:r>
      <w:r w:rsidR="005243B7">
        <w:rPr>
          <w:rFonts w:hint="eastAsia"/>
        </w:rPr>
        <w:t>は不要です。</w:t>
      </w:r>
    </w:p>
    <w:p w:rsidR="00404E1A" w:rsidRDefault="006D3309" w:rsidP="00720C90">
      <w:pPr>
        <w:pStyle w:val="2"/>
      </w:pPr>
      <w:r>
        <w:t>VAO</w:t>
      </w:r>
      <w:r>
        <w:t>の作成</w:t>
      </w:r>
    </w:p>
    <w:p w:rsidR="009C6B84" w:rsidRDefault="009C6B84" w:rsidP="006D3309">
      <w:r>
        <w:rPr>
          <w:rFonts w:hint="eastAsia"/>
        </w:rPr>
        <w:t>OpenGL</w:t>
      </w:r>
      <w:r>
        <w:rPr>
          <w:rFonts w:hint="eastAsia"/>
        </w:rPr>
        <w:t>では、どの頂点データをどのシェーダ</w:t>
      </w:r>
      <w:r w:rsidR="00010A80">
        <w:t>ー</w:t>
      </w:r>
      <w:r>
        <w:rPr>
          <w:rFonts w:hint="eastAsia"/>
        </w:rPr>
        <w:t>の入力に結びつける</w:t>
      </w:r>
      <w:r>
        <w:rPr>
          <w:rFonts w:hint="eastAsia"/>
        </w:rPr>
        <w:t>(</w:t>
      </w:r>
      <w:r>
        <w:rPr>
          <w:rFonts w:hint="eastAsia"/>
        </w:rPr>
        <w:t>バインドする</w:t>
      </w:r>
      <w:r>
        <w:rPr>
          <w:rFonts w:hint="eastAsia"/>
        </w:rPr>
        <w:t>)</w:t>
      </w:r>
      <w:r>
        <w:rPr>
          <w:rFonts w:hint="eastAsia"/>
        </w:rPr>
        <w:t>かを自由に設定できます。</w:t>
      </w:r>
      <w:r>
        <w:br/>
      </w:r>
      <w:r>
        <w:rPr>
          <w:rFonts w:hint="eastAsia"/>
        </w:rPr>
        <w:t>この設定をオブジェクトとしてまとめたものが</w:t>
      </w:r>
      <w:r>
        <w:rPr>
          <w:rFonts w:hint="eastAsia"/>
        </w:rPr>
        <w:t>VAO</w:t>
      </w:r>
      <w:r>
        <w:rPr>
          <w:rFonts w:hint="eastAsia"/>
        </w:rPr>
        <w:t>です。</w:t>
      </w:r>
    </w:p>
    <w:p w:rsidR="00BE03F1" w:rsidRDefault="009C6B84" w:rsidP="001772CC">
      <w:r>
        <w:t>さて、頂点データのバインドには</w:t>
      </w:r>
      <w:r>
        <w:rPr>
          <w:rFonts w:hint="eastAsia"/>
        </w:rPr>
        <w:t>glSetVertexAttribPointer</w:t>
      </w:r>
      <w:r>
        <w:rPr>
          <w:rFonts w:hint="eastAsia"/>
        </w:rPr>
        <w:t>関数を使うのですが、これの引数の計算がちょっと面倒…。というのも、構造体メンバのオフセットを渡す必要があるのですが、これを合法的に得るには</w:t>
      </w:r>
      <w:r w:rsidR="00D51847">
        <w:rPr>
          <w:rFonts w:hint="eastAsia"/>
        </w:rPr>
        <w:t>「</w:t>
      </w:r>
      <w:r w:rsidR="00D51847">
        <w:rPr>
          <w:rFonts w:hint="eastAsia"/>
        </w:rPr>
        <w:t>offsetof</w:t>
      </w:r>
      <w:r w:rsidR="00D51847">
        <w:rPr>
          <w:rFonts w:hint="eastAsia"/>
        </w:rPr>
        <w:t>」という</w:t>
      </w:r>
      <w:r>
        <w:rPr>
          <w:rFonts w:hint="eastAsia"/>
        </w:rPr>
        <w:t>プリプロセッサマクロを使うしか</w:t>
      </w:r>
      <w:r w:rsidR="00D51847">
        <w:rPr>
          <w:rFonts w:hint="eastAsia"/>
        </w:rPr>
        <w:t>ありません</w:t>
      </w:r>
      <w:r>
        <w:rPr>
          <w:rFonts w:hint="eastAsia"/>
        </w:rPr>
        <w:t>。しかも、</w:t>
      </w:r>
      <w:r w:rsidR="00D51847">
        <w:rPr>
          <w:rFonts w:hint="eastAsia"/>
        </w:rPr>
        <w:t>そうやって</w:t>
      </w:r>
      <w:r>
        <w:rPr>
          <w:rFonts w:hint="eastAsia"/>
        </w:rPr>
        <w:t>得られる</w:t>
      </w:r>
      <w:r w:rsidR="00D51847">
        <w:rPr>
          <w:rFonts w:hint="eastAsia"/>
        </w:rPr>
        <w:t>値</w:t>
      </w:r>
      <w:r>
        <w:rPr>
          <w:rFonts w:hint="eastAsia"/>
        </w:rPr>
        <w:t>は整数なのに、引数の型はポインタ型なので、キャストが必須</w:t>
      </w:r>
      <w:r w:rsidR="00D51847">
        <w:rPr>
          <w:rFonts w:hint="eastAsia"/>
        </w:rPr>
        <w:t>なんですね</w:t>
      </w:r>
      <w:r w:rsidR="00597181">
        <w:rPr>
          <w:rFonts w:hint="eastAsia"/>
        </w:rPr>
        <w:t>。本当に面倒くさいですが、そうなっているので仕方がありません</w:t>
      </w:r>
      <w:r>
        <w:rPr>
          <w:rFonts w:hint="eastAsia"/>
        </w:rPr>
        <w:t>。</w:t>
      </w:r>
      <w:r w:rsidR="00597181">
        <w:t>では、</w:t>
      </w:r>
      <w:r w:rsidR="001772CC">
        <w:rPr>
          <w:rFonts w:hint="eastAsia"/>
        </w:rPr>
        <w:t>CreateVBO</w:t>
      </w:r>
      <w:r w:rsidR="001772CC">
        <w:rPr>
          <w:rFonts w:hint="eastAsia"/>
        </w:rPr>
        <w:t>関数定義の下に次のコードを追加してください。</w:t>
      </w:r>
    </w:p>
    <w:p w:rsidR="00032411" w:rsidRDefault="00DC0088" w:rsidP="00DC0088">
      <w:pPr>
        <w:pStyle w:val="ac"/>
      </w:pPr>
      <w:r>
        <w:rPr>
          <w:b/>
          <w:color w:val="FF0000"/>
        </w:rPr>
        <w:t xml:space="preserve"> </w:t>
      </w:r>
      <w:r>
        <w:rPr>
          <w:color w:val="2B91AF"/>
        </w:rPr>
        <w:t>GLuint</w:t>
      </w:r>
      <w:r>
        <w:t xml:space="preserve"> CreateVBO(</w:t>
      </w:r>
      <w:r>
        <w:rPr>
          <w:color w:val="2B91AF"/>
        </w:rPr>
        <w:t>GLsizeiptr</w:t>
      </w:r>
      <w:r>
        <w:t xml:space="preserve"> </w:t>
      </w:r>
      <w:r>
        <w:rPr>
          <w:color w:val="808080"/>
        </w:rPr>
        <w:t>size</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Pr>
          <w:b/>
          <w:color w:val="FF0000"/>
        </w:rPr>
        <w:t xml:space="preserve"> </w:t>
      </w:r>
      <w:r>
        <w:t xml:space="preserve">  </w:t>
      </w:r>
      <w:r>
        <w:rPr>
          <w:color w:val="2B91AF"/>
        </w:rPr>
        <w:t>GLuint</w:t>
      </w:r>
      <w:r>
        <w:t xml:space="preserve"> vbo = 0;</w:t>
      </w:r>
      <w:r>
        <w:br/>
      </w:r>
      <w:r>
        <w:rPr>
          <w:b/>
          <w:color w:val="FF0000"/>
        </w:rPr>
        <w:t xml:space="preserve"> </w:t>
      </w:r>
      <w:r>
        <w:t xml:space="preserve">  </w:t>
      </w:r>
      <w:r>
        <w:rPr>
          <w:color w:val="6F008A"/>
        </w:rPr>
        <w:t>glGenBuffers</w:t>
      </w:r>
      <w:r>
        <w:t>(1, &amp;vbo);</w:t>
      </w:r>
      <w:r>
        <w:br/>
      </w:r>
      <w:r>
        <w:rPr>
          <w:b/>
          <w:color w:val="FF0000"/>
        </w:rPr>
        <w:t xml:space="preserve"> </w:t>
      </w:r>
      <w:r>
        <w:t xml:space="preserve">  </w:t>
      </w:r>
      <w:r>
        <w:rPr>
          <w:color w:val="6F008A"/>
        </w:rPr>
        <w:t>glBindBuffer</w:t>
      </w:r>
      <w:r>
        <w:t>(</w:t>
      </w:r>
      <w:r>
        <w:rPr>
          <w:color w:val="6F008A"/>
        </w:rPr>
        <w:t>GL_ARRAY_BUFFER</w:t>
      </w:r>
      <w:r>
        <w:t>, vbo);</w:t>
      </w:r>
      <w:r>
        <w:br/>
      </w:r>
      <w:r>
        <w:rPr>
          <w:b/>
          <w:color w:val="FF0000"/>
        </w:rPr>
        <w:t xml:space="preserve"> </w:t>
      </w:r>
      <w:r>
        <w:t xml:space="preserve">  </w:t>
      </w:r>
      <w:r>
        <w:rPr>
          <w:color w:val="6F008A"/>
        </w:rPr>
        <w:t>glBufferData</w:t>
      </w:r>
      <w:r>
        <w:t>(</w:t>
      </w:r>
      <w:r>
        <w:rPr>
          <w:color w:val="6F008A"/>
        </w:rPr>
        <w:t>GL_ARRAY_BUFFER</w:t>
      </w:r>
      <w:r>
        <w:t xml:space="preserve">, </w:t>
      </w:r>
      <w:r>
        <w:rPr>
          <w:color w:val="808080"/>
        </w:rPr>
        <w:t>size</w:t>
      </w:r>
      <w:r>
        <w:t xml:space="preserve">, </w:t>
      </w:r>
      <w:r>
        <w:rPr>
          <w:color w:val="808080"/>
        </w:rPr>
        <w:t>data</w:t>
      </w:r>
      <w:r>
        <w:t xml:space="preserve">, </w:t>
      </w:r>
      <w:r>
        <w:rPr>
          <w:color w:val="6F008A"/>
        </w:rPr>
        <w:t>GL_STATIC_DRAW</w:t>
      </w:r>
      <w:r>
        <w:t>);</w:t>
      </w:r>
      <w:r>
        <w:br/>
      </w:r>
      <w:r>
        <w:rPr>
          <w:b/>
          <w:color w:val="FF0000"/>
        </w:rPr>
        <w:t xml:space="preserve"> </w:t>
      </w:r>
      <w:r>
        <w:t xml:space="preserve">  </w:t>
      </w:r>
      <w:r>
        <w:rPr>
          <w:color w:val="6F008A"/>
        </w:rPr>
        <w:t>glBindBuffer</w:t>
      </w:r>
      <w:r>
        <w:t>(</w:t>
      </w:r>
      <w:r>
        <w:rPr>
          <w:color w:val="6F008A"/>
        </w:rPr>
        <w:t>GL_ARRAY_BUFFER</w:t>
      </w:r>
      <w:r>
        <w:t>, 0);</w:t>
      </w:r>
      <w:r>
        <w:br/>
      </w:r>
      <w:r>
        <w:rPr>
          <w:b/>
          <w:color w:val="FF0000"/>
        </w:rPr>
        <w:t xml:space="preserve"> </w:t>
      </w:r>
      <w:r>
        <w:t xml:space="preserve">  </w:t>
      </w:r>
      <w:r>
        <w:rPr>
          <w:color w:val="0000FF"/>
        </w:rPr>
        <w:t>return</w:t>
      </w:r>
      <w:r>
        <w:t xml:space="preserve"> vbo;</w:t>
      </w:r>
      <w:r>
        <w:br/>
      </w:r>
      <w:r>
        <w:rPr>
          <w:b/>
          <w:color w:val="FF0000"/>
        </w:rPr>
        <w:t xml:space="preserve"> </w:t>
      </w:r>
      <w:r>
        <w:t>}</w:t>
      </w:r>
      <w:r>
        <w:br/>
      </w:r>
      <w:r>
        <w:br/>
      </w:r>
      <w:r w:rsidR="00597181" w:rsidRPr="00917128">
        <w:rPr>
          <w:b/>
          <w:color w:val="FF0000"/>
        </w:rPr>
        <w:lastRenderedPageBreak/>
        <w:t>+</w:t>
      </w:r>
      <w:r w:rsidR="00032411">
        <w:rPr>
          <w:color w:val="008000"/>
        </w:rPr>
        <w:t>/**</w:t>
      </w:r>
      <w:r w:rsidR="00032411">
        <w:br/>
      </w:r>
      <w:r w:rsidR="00597181" w:rsidRPr="00917128">
        <w:rPr>
          <w:b/>
          <w:color w:val="FF0000"/>
        </w:rPr>
        <w:t>+</w:t>
      </w:r>
      <w:r w:rsidR="00032411">
        <w:rPr>
          <w:color w:val="008000"/>
        </w:rPr>
        <w:t>* Vertex Array Object</w:t>
      </w:r>
      <w:r w:rsidR="00032411">
        <w:rPr>
          <w:rFonts w:hint="eastAsia"/>
          <w:color w:val="008000"/>
        </w:rPr>
        <w:t>を作成する</w:t>
      </w:r>
      <w:r w:rsidR="00032411">
        <w:rPr>
          <w:color w:val="008000"/>
        </w:rPr>
        <w:t>.</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@param vbo VAO</w:t>
      </w:r>
      <w:r w:rsidR="00032411">
        <w:rPr>
          <w:rFonts w:hint="eastAsia"/>
          <w:color w:val="008000"/>
        </w:rPr>
        <w:t>に関連付けられる</w:t>
      </w:r>
      <w:r w:rsidR="00032411">
        <w:rPr>
          <w:color w:val="008000"/>
        </w:rPr>
        <w:t>VBO.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008000"/>
        </w:rPr>
        <w:t xml:space="preserve">* @return </w:t>
      </w:r>
      <w:r w:rsidR="00032411">
        <w:rPr>
          <w:rFonts w:hint="eastAsia"/>
          <w:color w:val="008000"/>
        </w:rPr>
        <w:t>作成した</w:t>
      </w:r>
      <w:r w:rsidR="00032411">
        <w:rPr>
          <w:color w:val="008000"/>
        </w:rPr>
        <w:t>VAO.</w:t>
      </w:r>
      <w:r w:rsidR="00032411">
        <w:br/>
      </w:r>
      <w:r w:rsidR="00597181" w:rsidRPr="00917128">
        <w:rPr>
          <w:b/>
          <w:color w:val="FF0000"/>
        </w:rPr>
        <w:t>+</w:t>
      </w:r>
      <w:r w:rsidR="00032411">
        <w:rPr>
          <w:color w:val="008000"/>
        </w:rPr>
        <w:t>*/</w:t>
      </w:r>
      <w:r w:rsidR="00032411">
        <w:br/>
      </w:r>
      <w:r w:rsidR="00597181" w:rsidRPr="00917128">
        <w:rPr>
          <w:b/>
          <w:color w:val="FF0000"/>
        </w:rPr>
        <w:t>+</w:t>
      </w:r>
      <w:r w:rsidR="00032411">
        <w:rPr>
          <w:color w:val="2B91AF"/>
        </w:rPr>
        <w:t>GLuint</w:t>
      </w:r>
      <w:r w:rsidR="00032411">
        <w:t xml:space="preserve"> CreateVAO(</w:t>
      </w:r>
      <w:r w:rsidR="00032411">
        <w:rPr>
          <w:color w:val="2B91AF"/>
        </w:rPr>
        <w:t>GLuint</w:t>
      </w:r>
      <w:r w:rsidR="00032411">
        <w:t xml:space="preserve"> </w:t>
      </w:r>
      <w:r w:rsidR="00032411">
        <w:rPr>
          <w:color w:val="808080"/>
        </w:rPr>
        <w:t>vbo</w:t>
      </w:r>
      <w:r w:rsidR="00032411">
        <w:t>)</w:t>
      </w:r>
      <w:r w:rsidR="00032411">
        <w:br/>
      </w:r>
      <w:r w:rsidR="00597181" w:rsidRPr="00917128">
        <w:rPr>
          <w:b/>
          <w:color w:val="FF0000"/>
        </w:rPr>
        <w:t>+</w:t>
      </w:r>
      <w:r w:rsidR="00032411">
        <w:t>{</w:t>
      </w:r>
      <w:r w:rsidR="00032411">
        <w:br/>
      </w:r>
      <w:r w:rsidR="00597181" w:rsidRPr="00917128">
        <w:rPr>
          <w:b/>
          <w:color w:val="FF0000"/>
        </w:rPr>
        <w:t>+</w:t>
      </w:r>
      <w:r w:rsidR="00032411">
        <w:t xml:space="preserve">  </w:t>
      </w:r>
      <w:r w:rsidR="00032411">
        <w:rPr>
          <w:color w:val="2B91AF"/>
        </w:rPr>
        <w:t>GLuint</w:t>
      </w:r>
      <w:r w:rsidR="00032411">
        <w:t xml:space="preserve"> vao = 0;</w:t>
      </w:r>
      <w:r w:rsidR="00032411">
        <w:br/>
      </w:r>
      <w:r w:rsidR="00597181" w:rsidRPr="00917128">
        <w:rPr>
          <w:b/>
          <w:color w:val="FF0000"/>
        </w:rPr>
        <w:t>+</w:t>
      </w:r>
      <w:r w:rsidR="00032411">
        <w:t xml:space="preserve">  </w:t>
      </w:r>
      <w:r w:rsidR="00032411">
        <w:rPr>
          <w:color w:val="6F008A"/>
        </w:rPr>
        <w:t>glGenVertexArrays</w:t>
      </w:r>
      <w:r w:rsidR="00032411">
        <w:t>(1, &amp;vao);</w:t>
      </w:r>
      <w:r w:rsidR="00032411">
        <w:br/>
      </w:r>
      <w:r w:rsidR="00597181" w:rsidRPr="00917128">
        <w:rPr>
          <w:b/>
          <w:color w:val="FF0000"/>
        </w:rPr>
        <w:t>+</w:t>
      </w:r>
      <w:r w:rsidR="00032411">
        <w:t xml:space="preserve">  </w:t>
      </w:r>
      <w:r w:rsidR="00032411">
        <w:rPr>
          <w:color w:val="6F008A"/>
        </w:rPr>
        <w:t>glBindVertexArray</w:t>
      </w:r>
      <w:r w:rsidR="00032411">
        <w:t>(vao);</w:t>
      </w:r>
      <w:r w:rsidR="00032411">
        <w:br/>
      </w:r>
      <w:r w:rsidR="00597181" w:rsidRPr="00917128">
        <w:rPr>
          <w:b/>
          <w:color w:val="FF0000"/>
        </w:rPr>
        <w:t>+</w:t>
      </w:r>
      <w:r w:rsidR="00032411">
        <w:t xml:space="preserve">  </w:t>
      </w:r>
      <w:r w:rsidR="00032411">
        <w:rPr>
          <w:color w:val="6F008A"/>
        </w:rPr>
        <w:t>glBindBuffer</w:t>
      </w:r>
      <w:r w:rsidR="00032411">
        <w:t>(</w:t>
      </w:r>
      <w:r w:rsidR="00032411">
        <w:rPr>
          <w:color w:val="6F008A"/>
        </w:rPr>
        <w:t>GL_ARRAY_BUFFER</w:t>
      </w:r>
      <w:r w:rsidR="00032411">
        <w:t xml:space="preserve">, </w:t>
      </w:r>
      <w:r w:rsidR="00032411">
        <w:rPr>
          <w:color w:val="808080"/>
        </w:rPr>
        <w:t>vbo</w:t>
      </w:r>
      <w:r w:rsidR="00032411">
        <w:t>);</w:t>
      </w:r>
      <w:r w:rsidR="00032411">
        <w:br/>
      </w:r>
      <w:r w:rsidR="00597181" w:rsidRPr="00917128">
        <w:rPr>
          <w:b/>
          <w:color w:val="FF0000"/>
        </w:rPr>
        <w:t>+</w:t>
      </w:r>
      <w:r w:rsidR="00597181">
        <w:t xml:space="preserve">  </w:t>
      </w:r>
      <w:r w:rsidR="00597181">
        <w:rPr>
          <w:color w:val="6F008A"/>
        </w:rPr>
        <w:t>glEnableVertexAttribArray</w:t>
      </w:r>
      <w:r w:rsidR="00597181">
        <w:t>(0);</w:t>
      </w:r>
      <w:r w:rsidR="00597181">
        <w:br/>
      </w:r>
      <w:r w:rsidR="00597181" w:rsidRPr="00917128">
        <w:rPr>
          <w:b/>
          <w:color w:val="FF0000"/>
        </w:rPr>
        <w:t>+</w:t>
      </w:r>
      <w:r w:rsidR="00597181">
        <w:t xml:space="preserve">  </w:t>
      </w:r>
      <w:r w:rsidR="00597181">
        <w:rPr>
          <w:color w:val="6F008A"/>
        </w:rPr>
        <w:t>glVertexAttribPointer</w:t>
      </w:r>
      <w:r w:rsidR="00597181">
        <w:t xml:space="preserve">(0, </w:t>
      </w:r>
      <w:r w:rsidR="00597181">
        <w:rPr>
          <w:color w:val="0000FF"/>
        </w:rPr>
        <w:t>sizeof</w:t>
      </w:r>
      <w:r w:rsidR="00597181">
        <w:t>(</w:t>
      </w:r>
      <w:r w:rsidR="00597181">
        <w:rPr>
          <w:color w:val="2B91AF"/>
        </w:rPr>
        <w:t>Vertex</w:t>
      </w:r>
      <w:r w:rsidR="00597181">
        <w:t xml:space="preserve">::position)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position)));</w:t>
      </w:r>
      <w:r w:rsidR="00597181">
        <w:br/>
      </w:r>
      <w:r w:rsidR="00597181" w:rsidRPr="00917128">
        <w:rPr>
          <w:b/>
          <w:color w:val="FF0000"/>
        </w:rPr>
        <w:t>+</w:t>
      </w:r>
      <w:r w:rsidR="00597181">
        <w:t xml:space="preserve">  </w:t>
      </w:r>
      <w:r w:rsidR="00597181">
        <w:rPr>
          <w:color w:val="6F008A"/>
        </w:rPr>
        <w:t>glEnableVertexAttribArray</w:t>
      </w:r>
      <w:r w:rsidR="00597181">
        <w:t>(1);</w:t>
      </w:r>
      <w:r w:rsidR="00597181">
        <w:br/>
      </w:r>
      <w:r w:rsidR="00597181" w:rsidRPr="00917128">
        <w:rPr>
          <w:b/>
          <w:color w:val="FF0000"/>
        </w:rPr>
        <w:t>+</w:t>
      </w:r>
      <w:r w:rsidR="00597181">
        <w:t xml:space="preserve">  </w:t>
      </w:r>
      <w:r w:rsidR="00597181">
        <w:rPr>
          <w:color w:val="6F008A"/>
        </w:rPr>
        <w:t>glVertexAttribPointer</w:t>
      </w:r>
      <w:r w:rsidR="00597181">
        <w:t xml:space="preserve">(1, </w:t>
      </w:r>
      <w:r w:rsidR="00597181">
        <w:rPr>
          <w:color w:val="0000FF"/>
        </w:rPr>
        <w:t>sizeof</w:t>
      </w:r>
      <w:r w:rsidR="00597181">
        <w:t>(</w:t>
      </w:r>
      <w:r w:rsidR="00597181">
        <w:rPr>
          <w:color w:val="2B91AF"/>
        </w:rPr>
        <w:t>Vertex</w:t>
      </w:r>
      <w:r w:rsidR="00597181">
        <w:t xml:space="preserve">::color) / </w:t>
      </w:r>
      <w:r w:rsidR="00597181">
        <w:rPr>
          <w:color w:val="0000FF"/>
        </w:rPr>
        <w:t>sizeof</w:t>
      </w:r>
      <w:r w:rsidR="00597181">
        <w:t>(</w:t>
      </w:r>
      <w:r w:rsidR="00597181">
        <w:rPr>
          <w:color w:val="0000FF"/>
        </w:rPr>
        <w:t>float</w:t>
      </w:r>
      <w:r w:rsidR="00597181">
        <w:t>),</w:t>
      </w:r>
      <w:r w:rsidR="00597181">
        <w:br/>
      </w:r>
      <w:r w:rsidR="00597181" w:rsidRPr="00917128">
        <w:rPr>
          <w:b/>
          <w:color w:val="FF0000"/>
        </w:rPr>
        <w:t>+</w:t>
      </w:r>
      <w:r w:rsidR="00597181">
        <w:t xml:space="preserve">    </w:t>
      </w:r>
      <w:r w:rsidR="00597181">
        <w:rPr>
          <w:color w:val="6F008A"/>
        </w:rPr>
        <w:t>GL_FLOAT</w:t>
      </w:r>
      <w:r w:rsidR="00597181">
        <w:t xml:space="preserve">, </w:t>
      </w:r>
      <w:r w:rsidR="00597181">
        <w:rPr>
          <w:color w:val="6F008A"/>
        </w:rPr>
        <w:t>GL_FALSE</w:t>
      </w:r>
      <w:r w:rsidR="00597181">
        <w:t xml:space="preserve">, </w:t>
      </w:r>
      <w:r w:rsidR="00597181">
        <w:rPr>
          <w:color w:val="0000FF"/>
        </w:rPr>
        <w:t>sizeof</w:t>
      </w:r>
      <w:r w:rsidR="00597181">
        <w:t>(</w:t>
      </w:r>
      <w:r w:rsidR="00597181">
        <w:rPr>
          <w:color w:val="2B91AF"/>
        </w:rPr>
        <w:t>Vertex</w:t>
      </w:r>
      <w:r w:rsidR="00597181">
        <w:t>), (</w:t>
      </w:r>
      <w:r w:rsidR="00597181">
        <w:rPr>
          <w:color w:val="0000FF"/>
        </w:rPr>
        <w:t>const</w:t>
      </w:r>
      <w:r w:rsidR="00597181">
        <w:t xml:space="preserve">　</w:t>
      </w:r>
      <w:r w:rsidR="00597181">
        <w:rPr>
          <w:color w:val="2B91AF"/>
        </w:rPr>
        <w:t>GLvoid</w:t>
      </w:r>
      <w:r w:rsidR="00597181">
        <w:t>*)(</w:t>
      </w:r>
      <w:r w:rsidR="00597181">
        <w:rPr>
          <w:color w:val="6F008A"/>
        </w:rPr>
        <w:t>offsetof</w:t>
      </w:r>
      <w:r w:rsidR="00597181">
        <w:t>(</w:t>
      </w:r>
      <w:r w:rsidR="00597181">
        <w:rPr>
          <w:color w:val="2B91AF"/>
        </w:rPr>
        <w:t>Vertex</w:t>
      </w:r>
      <w:r w:rsidR="00597181">
        <w:t>, color)));</w:t>
      </w:r>
      <w:r w:rsidR="00597181">
        <w:br/>
      </w:r>
      <w:r w:rsidR="00597181" w:rsidRPr="00917128">
        <w:rPr>
          <w:b/>
          <w:color w:val="FF0000"/>
        </w:rPr>
        <w:t>+</w:t>
      </w:r>
      <w:r w:rsidR="001E5B8A">
        <w:t xml:space="preserve">  </w:t>
      </w:r>
      <w:r w:rsidR="001E5B8A">
        <w:rPr>
          <w:color w:val="6F008A"/>
        </w:rPr>
        <w:t>glBindVertexArray</w:t>
      </w:r>
      <w:r w:rsidR="001E5B8A">
        <w:t>(</w:t>
      </w:r>
      <w:r w:rsidR="001E5B8A">
        <w:rPr>
          <w:rFonts w:hint="eastAsia"/>
        </w:rPr>
        <w:t>0</w:t>
      </w:r>
      <w:r w:rsidR="001E5B8A">
        <w:t>);</w:t>
      </w:r>
      <w:r w:rsidR="001E5B8A">
        <w:br/>
      </w:r>
      <w:r w:rsidR="00597181" w:rsidRPr="00917128">
        <w:rPr>
          <w:b/>
          <w:color w:val="FF0000"/>
        </w:rPr>
        <w:t>+</w:t>
      </w:r>
      <w:r w:rsidR="00874952">
        <w:rPr>
          <w:color w:val="6F008A"/>
        </w:rPr>
        <w:t xml:space="preserve">  glDeleteBuffers</w:t>
      </w:r>
      <w:r w:rsidR="00874952">
        <w:t>(1, &amp;vbo);</w:t>
      </w:r>
      <w:r w:rsidR="00874952">
        <w:br/>
      </w:r>
      <w:r w:rsidR="00597181" w:rsidRPr="00917128">
        <w:rPr>
          <w:b/>
          <w:color w:val="FF0000"/>
        </w:rPr>
        <w:t>+</w:t>
      </w:r>
      <w:r w:rsidR="00032411">
        <w:t xml:space="preserve">  </w:t>
      </w:r>
      <w:r w:rsidR="00032411">
        <w:rPr>
          <w:color w:val="0000FF"/>
        </w:rPr>
        <w:t>return</w:t>
      </w:r>
      <w:r w:rsidR="00032411">
        <w:t xml:space="preserve"> vao;</w:t>
      </w:r>
      <w:r w:rsidR="00032411">
        <w:br/>
      </w:r>
      <w:r w:rsidR="00597181" w:rsidRPr="00917128">
        <w:rPr>
          <w:b/>
          <w:color w:val="FF0000"/>
        </w:rPr>
        <w:t>+</w:t>
      </w:r>
      <w:r w:rsidR="00032411">
        <w:t>}</w:t>
      </w:r>
      <w:r>
        <w:br/>
      </w:r>
      <w:r w:rsidRPr="00917128">
        <w:rPr>
          <w:b/>
          <w:color w:val="FF0000"/>
        </w:rPr>
        <w:t>+</w:t>
      </w:r>
      <w:r>
        <w:br/>
      </w:r>
      <w:r>
        <w:rPr>
          <w:b/>
          <w:color w:val="FF0000"/>
        </w:rPr>
        <w:t xml:space="preserve"> </w:t>
      </w:r>
      <w:r>
        <w:rPr>
          <w:color w:val="008000"/>
        </w:rPr>
        <w:t>/**</w:t>
      </w:r>
      <w:r>
        <w:rPr>
          <w:color w:val="008000"/>
        </w:rPr>
        <w:br/>
      </w:r>
      <w:r w:rsidRPr="00DB625D">
        <w:rPr>
          <w:b/>
          <w:color w:val="FF0000"/>
        </w:rPr>
        <w:t xml:space="preserve"> </w:t>
      </w:r>
      <w:r>
        <w:rPr>
          <w:color w:val="008000"/>
        </w:rPr>
        <w:t xml:space="preserve">* </w:t>
      </w:r>
      <w:r>
        <w:rPr>
          <w:color w:val="008000"/>
        </w:rPr>
        <w:t>エントリ</w:t>
      </w:r>
      <w:r>
        <w:rPr>
          <w:rFonts w:hint="eastAsia"/>
          <w:color w:val="008000"/>
        </w:rPr>
        <w:t>ー</w:t>
      </w:r>
      <w:r>
        <w:rPr>
          <w:color w:val="008000"/>
        </w:rPr>
        <w:t>ポイント</w:t>
      </w:r>
      <w:r>
        <w:rPr>
          <w:color w:val="008000"/>
        </w:rPr>
        <w:t>.</w:t>
      </w:r>
      <w:r>
        <w:rPr>
          <w:color w:val="008000"/>
        </w:rPr>
        <w:br/>
      </w:r>
      <w:r>
        <w:rPr>
          <w:b/>
          <w:color w:val="FF0000"/>
        </w:rPr>
        <w:t xml:space="preserve"> </w:t>
      </w:r>
      <w:r>
        <w:rPr>
          <w:color w:val="008000"/>
        </w:rPr>
        <w:t>*/</w:t>
      </w:r>
    </w:p>
    <w:p w:rsidR="0051315D" w:rsidRDefault="007252C0" w:rsidP="001772CC">
      <w:r>
        <w:rPr>
          <w:rFonts w:hint="eastAsia"/>
        </w:rPr>
        <w:t>最初に、</w:t>
      </w:r>
      <w:r>
        <w:rPr>
          <w:rFonts w:hint="eastAsia"/>
        </w:rPr>
        <w:t>glGenVertexArrays</w:t>
      </w:r>
      <w:r>
        <w:rPr>
          <w:rFonts w:hint="eastAsia"/>
        </w:rPr>
        <w:t>関数で</w:t>
      </w:r>
      <w:r>
        <w:rPr>
          <w:rFonts w:hint="eastAsia"/>
        </w:rPr>
        <w:t>VAO</w:t>
      </w:r>
      <w:r>
        <w:rPr>
          <w:rFonts w:hint="eastAsia"/>
        </w:rPr>
        <w:t>を作成しています。</w:t>
      </w:r>
      <w:r w:rsidR="005362C0">
        <w:t>次の</w:t>
      </w:r>
      <w:r w:rsidR="005362C0">
        <w:rPr>
          <w:rFonts w:hint="eastAsia"/>
        </w:rPr>
        <w:t>glBindVertexArray</w:t>
      </w:r>
      <w:r w:rsidR="005362C0">
        <w:rPr>
          <w:rFonts w:hint="eastAsia"/>
        </w:rPr>
        <w:t>は、指定された</w:t>
      </w:r>
      <w:r w:rsidR="005362C0">
        <w:rPr>
          <w:rFonts w:hint="eastAsia"/>
        </w:rPr>
        <w:t>VAO</w:t>
      </w:r>
      <w:r w:rsidR="005362C0">
        <w:rPr>
          <w:rFonts w:hint="eastAsia"/>
        </w:rPr>
        <w:t>を</w:t>
      </w:r>
      <w:r w:rsidR="005362C0">
        <w:rPr>
          <w:rFonts w:hint="eastAsia"/>
        </w:rPr>
        <w:t>OpenGL</w:t>
      </w:r>
      <w:r w:rsidR="005362C0">
        <w:rPr>
          <w:rFonts w:hint="eastAsia"/>
        </w:rPr>
        <w:t>「現在の処理対象」に設定する関数です。</w:t>
      </w:r>
      <w:r w:rsidR="00D163C6">
        <w:br/>
      </w:r>
      <w:r w:rsidR="00D163C6">
        <w:t>その次に</w:t>
      </w:r>
      <w:r w:rsidR="00D163C6">
        <w:rPr>
          <w:rFonts w:hint="eastAsia"/>
        </w:rPr>
        <w:t>glBindBuffer</w:t>
      </w:r>
      <w:r w:rsidR="00B31F33">
        <w:rPr>
          <w:rFonts w:hint="eastAsia"/>
        </w:rPr>
        <w:t>関数を呼んでいるのは</w:t>
      </w:r>
      <w:r w:rsidR="00D163C6">
        <w:rPr>
          <w:rFonts w:hint="eastAsia"/>
        </w:rPr>
        <w:t>、頂点アトリビュート</w:t>
      </w:r>
      <w:r w:rsidR="006B296A">
        <w:rPr>
          <w:rFonts w:hint="eastAsia"/>
        </w:rPr>
        <w:t>を設定するには、事前に対応する</w:t>
      </w:r>
      <w:r w:rsidR="006B296A">
        <w:rPr>
          <w:rFonts w:hint="eastAsia"/>
        </w:rPr>
        <w:t>VBO</w:t>
      </w:r>
      <w:r w:rsidR="006B296A">
        <w:rPr>
          <w:rFonts w:hint="eastAsia"/>
        </w:rPr>
        <w:t>を割り当てておく必要があるためです</w:t>
      </w:r>
      <w:r w:rsidR="0051315D">
        <w:rPr>
          <w:rFonts w:hint="eastAsia"/>
        </w:rPr>
        <w:t>。</w:t>
      </w:r>
    </w:p>
    <w:p w:rsidR="00032411" w:rsidRDefault="00597181" w:rsidP="0051315D">
      <w:pPr>
        <w:pStyle w:val="af8"/>
      </w:pPr>
      <w:r w:rsidRPr="00597181">
        <w:rPr>
          <w:rFonts w:hint="eastAsia"/>
          <w:b/>
        </w:rPr>
        <w:t>[</w:t>
      </w:r>
      <w:r w:rsidRPr="00597181">
        <w:rPr>
          <w:rFonts w:hint="eastAsia"/>
          <w:b/>
        </w:rPr>
        <w:t>補足</w:t>
      </w:r>
      <w:r w:rsidRPr="00597181">
        <w:rPr>
          <w:rFonts w:hint="eastAsia"/>
          <w:b/>
        </w:rPr>
        <w:t>]</w:t>
      </w:r>
      <w:r w:rsidR="0051315D">
        <w:t xml:space="preserve"> </w:t>
      </w:r>
      <w:r w:rsidR="0051315D">
        <w:rPr>
          <w:rFonts w:hint="eastAsia"/>
        </w:rPr>
        <w:t>このように、</w:t>
      </w:r>
      <w:r w:rsidR="0051315D">
        <w:t>OpenGL</w:t>
      </w:r>
      <w:r w:rsidR="0051315D">
        <w:t>では</w:t>
      </w:r>
      <w:r w:rsidR="00AD5D9F">
        <w:t>、</w:t>
      </w:r>
      <w:r w:rsidR="0051315D">
        <w:t>一見なんのつながりもなさそうな</w:t>
      </w:r>
      <w:r w:rsidR="006B296A">
        <w:rPr>
          <w:rFonts w:hint="eastAsia"/>
        </w:rPr>
        <w:t>関数同士</w:t>
      </w:r>
      <w:r w:rsidR="0051315D">
        <w:rPr>
          <w:rFonts w:hint="eastAsia"/>
        </w:rPr>
        <w:t>が密接に関係していることがよくあります。そして、個々の関数のドキュメントを読む以外に</w:t>
      </w:r>
      <w:r w:rsidR="005B42B8">
        <w:rPr>
          <w:rFonts w:hint="eastAsia"/>
        </w:rPr>
        <w:t>、</w:t>
      </w:r>
      <w:r w:rsidR="0051315D">
        <w:rPr>
          <w:rFonts w:hint="eastAsia"/>
        </w:rPr>
        <w:t>関係</w:t>
      </w:r>
      <w:r w:rsidR="007A2E50">
        <w:rPr>
          <w:rFonts w:hint="eastAsia"/>
        </w:rPr>
        <w:t>があるかどうか</w:t>
      </w:r>
      <w:r w:rsidR="0051315D">
        <w:rPr>
          <w:rFonts w:hint="eastAsia"/>
        </w:rPr>
        <w:t>を調べる方法はありません</w:t>
      </w:r>
      <w:r w:rsidR="006B296A">
        <w:rPr>
          <w:rFonts w:hint="eastAsia"/>
        </w:rPr>
        <w:t>。</w:t>
      </w:r>
    </w:p>
    <w:p w:rsidR="00F77100" w:rsidRDefault="00597181" w:rsidP="00A56B9E">
      <w:r>
        <w:t>ここでは</w:t>
      </w:r>
      <w:r>
        <w:rPr>
          <w:rFonts w:hint="eastAsia"/>
        </w:rPr>
        <w:t>2</w:t>
      </w:r>
      <w:r>
        <w:rPr>
          <w:rFonts w:hint="eastAsia"/>
        </w:rPr>
        <w:t>つの</w:t>
      </w:r>
      <w:r>
        <w:rPr>
          <w:rFonts w:hint="eastAsia"/>
        </w:rPr>
        <w:t>OpenGL</w:t>
      </w:r>
      <w:r>
        <w:rPr>
          <w:rFonts w:hint="eastAsia"/>
        </w:rPr>
        <w:t>関数を呼んでいます。</w:t>
      </w:r>
      <w:r>
        <w:rPr>
          <w:rFonts w:hint="eastAsia"/>
        </w:rPr>
        <w:t>glEnableVertexAttribArray</w:t>
      </w:r>
      <w:r>
        <w:rPr>
          <w:rFonts w:hint="eastAsia"/>
        </w:rPr>
        <w:t>は、指定した頂点アトリビュートを有効にする関数です。一度有効にしたら、</w:t>
      </w:r>
      <w:r>
        <w:rPr>
          <w:rFonts w:hint="eastAsia"/>
        </w:rPr>
        <w:t>glDisableVertexAttribArray</w:t>
      </w:r>
      <w:r>
        <w:rPr>
          <w:rFonts w:hint="eastAsia"/>
        </w:rPr>
        <w:t>で無効化するまではずっと有効なままです。</w:t>
      </w:r>
      <w:r>
        <w:rPr>
          <w:rFonts w:hint="eastAsia"/>
        </w:rPr>
        <w:t>glVertexAttribPointer</w:t>
      </w:r>
      <w:r>
        <w:rPr>
          <w:rFonts w:hint="eastAsia"/>
        </w:rPr>
        <w:t>は、頂点データのどの部分を頂点シェーダ</w:t>
      </w:r>
      <w:r w:rsidR="00010A80">
        <w:t>ー</w:t>
      </w:r>
      <w:r>
        <w:rPr>
          <w:rFonts w:hint="eastAsia"/>
        </w:rPr>
        <w:t>の入力先に割り当てるかを設定する関数です。</w:t>
      </w:r>
      <w:r>
        <w:br/>
      </w:r>
      <w:r w:rsidR="00A56B9E">
        <w:t>それぞれの引数を見ていきましょう。最初の</w:t>
      </w:r>
      <w:r w:rsidR="00A56B9E">
        <w:rPr>
          <w:rFonts w:hint="eastAsia"/>
        </w:rPr>
        <w:t>0</w:t>
      </w:r>
      <w:r w:rsidR="00A56B9E">
        <w:rPr>
          <w:rFonts w:hint="eastAsia"/>
        </w:rPr>
        <w:t>は、バインド先の頂点アトリビュートのインデックスになります。</w:t>
      </w:r>
    </w:p>
    <w:p w:rsidR="00F77100" w:rsidRDefault="00A56B9E" w:rsidP="00A56B9E">
      <w:r>
        <w:rPr>
          <w:rFonts w:hint="eastAsia"/>
        </w:rPr>
        <w:t>2</w:t>
      </w:r>
      <w:r>
        <w:rPr>
          <w:rFonts w:hint="eastAsia"/>
        </w:rPr>
        <w:t>つめの引数に出てくる「</w:t>
      </w:r>
      <w:r>
        <w:rPr>
          <w:rFonts w:hint="eastAsia"/>
        </w:rPr>
        <w:t>sizeof</w:t>
      </w:r>
      <w:r>
        <w:t>」</w:t>
      </w:r>
      <w:r>
        <w:rPr>
          <w:rFonts w:hint="eastAsia"/>
        </w:rPr>
        <w:t>というのは、クラスや構造体のバイト数を求める</w:t>
      </w:r>
      <w:r>
        <w:rPr>
          <w:rFonts w:hint="eastAsia"/>
        </w:rPr>
        <w:t>C/C++</w:t>
      </w:r>
      <w:r>
        <w:rPr>
          <w:rFonts w:hint="eastAsia"/>
        </w:rPr>
        <w:t>の演算子です。</w:t>
      </w:r>
      <w:r>
        <w:br/>
      </w:r>
      <w:r>
        <w:rPr>
          <w:rFonts w:hint="eastAsia"/>
        </w:rPr>
        <w:t>float</w:t>
      </w:r>
      <w:r>
        <w:rPr>
          <w:rFonts w:hint="eastAsia"/>
        </w:rPr>
        <w:t>型は通常</w:t>
      </w:r>
      <w:r>
        <w:rPr>
          <w:rFonts w:hint="eastAsia"/>
        </w:rPr>
        <w:t>4</w:t>
      </w:r>
      <w:r>
        <w:rPr>
          <w:rFonts w:hint="eastAsia"/>
        </w:rPr>
        <w:t>バイトなので、</w:t>
      </w:r>
      <w:r>
        <w:rPr>
          <w:rFonts w:hint="eastAsia"/>
        </w:rPr>
        <w:t>sizeof(float)=4</w:t>
      </w:r>
      <w:r>
        <w:rPr>
          <w:rFonts w:hint="eastAsia"/>
        </w:rPr>
        <w:t>になります。また、</w:t>
      </w:r>
      <w:r>
        <w:rPr>
          <w:rFonts w:hint="eastAsia"/>
        </w:rPr>
        <w:t>Vertex</w:t>
      </w:r>
      <w:r>
        <w:rPr>
          <w:rFonts w:hint="eastAsia"/>
        </w:rPr>
        <w:t>の</w:t>
      </w:r>
      <w:r>
        <w:rPr>
          <w:rFonts w:hint="eastAsia"/>
        </w:rPr>
        <w:t>position</w:t>
      </w:r>
      <w:r>
        <w:rPr>
          <w:rFonts w:hint="eastAsia"/>
        </w:rPr>
        <w:t>メンバは</w:t>
      </w:r>
      <w:r>
        <w:rPr>
          <w:rFonts w:hint="eastAsia"/>
        </w:rPr>
        <w:t>Vector</w:t>
      </w:r>
      <w:r>
        <w:t>3</w:t>
      </w:r>
      <w:r>
        <w:t>型で、</w:t>
      </w:r>
      <w:r>
        <w:rPr>
          <w:rFonts w:hint="eastAsia"/>
        </w:rPr>
        <w:t>Vector3</w:t>
      </w:r>
      <w:r>
        <w:rPr>
          <w:rFonts w:hint="eastAsia"/>
        </w:rPr>
        <w:t>は</w:t>
      </w:r>
      <w:r>
        <w:rPr>
          <w:rFonts w:hint="eastAsia"/>
        </w:rPr>
        <w:t>3</w:t>
      </w:r>
      <w:r>
        <w:rPr>
          <w:rFonts w:hint="eastAsia"/>
        </w:rPr>
        <w:t>つの</w:t>
      </w:r>
      <w:r>
        <w:rPr>
          <w:rFonts w:hint="eastAsia"/>
        </w:rPr>
        <w:t>float</w:t>
      </w:r>
      <w:r>
        <w:rPr>
          <w:rFonts w:hint="eastAsia"/>
        </w:rPr>
        <w:t>を含んでいます。つまり、</w:t>
      </w:r>
      <w:r>
        <w:rPr>
          <w:rFonts w:hint="eastAsia"/>
        </w:rPr>
        <w:t>sizeo(Vector::position)=4</w:t>
      </w:r>
      <w:r>
        <w:rPr>
          <w:rFonts w:hint="eastAsia"/>
        </w:rPr>
        <w:t>×</w:t>
      </w:r>
      <w:r>
        <w:rPr>
          <w:rFonts w:hint="eastAsia"/>
        </w:rPr>
        <w:t>3</w:t>
      </w:r>
      <w:r>
        <w:t>=12</w:t>
      </w:r>
      <w:r>
        <w:t>です。</w:t>
      </w:r>
      <w:r>
        <w:br/>
      </w:r>
      <w:r>
        <w:rPr>
          <w:rFonts w:hint="eastAsia"/>
        </w:rPr>
        <w:t>そして、</w:t>
      </w:r>
      <w:r>
        <w:rPr>
          <w:rFonts w:hint="eastAsia"/>
        </w:rPr>
        <w:t>sizeof(Vertex::position)/sizeof(float)=12/4=3</w:t>
      </w:r>
      <w:r w:rsidR="00174858">
        <w:rPr>
          <w:rFonts w:hint="eastAsia"/>
        </w:rPr>
        <w:t>となり、最終的な引数の値は</w:t>
      </w:r>
      <w:r w:rsidR="00174858">
        <w:rPr>
          <w:rFonts w:hint="eastAsia"/>
        </w:rPr>
        <w:t>3</w:t>
      </w:r>
      <w:r w:rsidR="00174858">
        <w:rPr>
          <w:rFonts w:hint="eastAsia"/>
        </w:rPr>
        <w:t>ということになります。</w:t>
      </w:r>
    </w:p>
    <w:p w:rsidR="00F77100" w:rsidRDefault="00174858" w:rsidP="00A56B9E">
      <w:r>
        <w:rPr>
          <w:rFonts w:hint="eastAsia"/>
        </w:rPr>
        <w:t>3</w:t>
      </w:r>
      <w:r>
        <w:rPr>
          <w:rFonts w:hint="eastAsia"/>
        </w:rPr>
        <w:t>つめの引数は</w:t>
      </w:r>
      <w:r>
        <w:t>Vertex</w:t>
      </w:r>
      <w:r>
        <w:t>型のサイズです、</w:t>
      </w:r>
      <w:r>
        <w:t>Vertex</w:t>
      </w:r>
      <w:r>
        <w:t>型は</w:t>
      </w:r>
      <w:r>
        <w:rPr>
          <w:rFonts w:hint="eastAsia"/>
        </w:rPr>
        <w:t>Vector3</w:t>
      </w:r>
      <w:r>
        <w:rPr>
          <w:rFonts w:hint="eastAsia"/>
        </w:rPr>
        <w:t>と</w:t>
      </w:r>
      <w:r>
        <w:rPr>
          <w:rFonts w:hint="eastAsia"/>
        </w:rPr>
        <w:t>Color</w:t>
      </w:r>
      <w:r>
        <w:rPr>
          <w:rFonts w:hint="eastAsia"/>
        </w:rPr>
        <w:t>を含んでおり、それぞれのバイト数は</w:t>
      </w:r>
      <w:r>
        <w:rPr>
          <w:rFonts w:hint="eastAsia"/>
        </w:rPr>
        <w:t>12</w:t>
      </w:r>
      <w:r>
        <w:rPr>
          <w:rFonts w:hint="eastAsia"/>
        </w:rPr>
        <w:t>と</w:t>
      </w:r>
      <w:r>
        <w:rPr>
          <w:rFonts w:hint="eastAsia"/>
        </w:rPr>
        <w:t>16</w:t>
      </w:r>
      <w:r>
        <w:rPr>
          <w:rFonts w:hint="eastAsia"/>
        </w:rPr>
        <w:t>です。つまり</w:t>
      </w:r>
      <w:r>
        <w:rPr>
          <w:rFonts w:hint="eastAsia"/>
        </w:rPr>
        <w:t>Vertex</w:t>
      </w:r>
      <w:r>
        <w:rPr>
          <w:rFonts w:hint="eastAsia"/>
        </w:rPr>
        <w:t>のサイズは</w:t>
      </w:r>
      <w:r>
        <w:rPr>
          <w:rFonts w:hint="eastAsia"/>
        </w:rPr>
        <w:t>28</w:t>
      </w:r>
      <w:r>
        <w:rPr>
          <w:rFonts w:hint="eastAsia"/>
        </w:rPr>
        <w:t>で、これが</w:t>
      </w:r>
      <w:r>
        <w:rPr>
          <w:rFonts w:hint="eastAsia"/>
        </w:rPr>
        <w:t>3</w:t>
      </w:r>
      <w:r>
        <w:rPr>
          <w:rFonts w:hint="eastAsia"/>
        </w:rPr>
        <w:t>つめの引数の最終的な値になります。</w:t>
      </w:r>
    </w:p>
    <w:p w:rsidR="00A56B9E" w:rsidRDefault="00174858" w:rsidP="007D48EB">
      <w:r>
        <w:rPr>
          <w:rFonts w:hint="eastAsia"/>
        </w:rPr>
        <w:lastRenderedPageBreak/>
        <w:t>4</w:t>
      </w:r>
      <w:r>
        <w:rPr>
          <w:rFonts w:hint="eastAsia"/>
        </w:rPr>
        <w:t>つめの引数は</w:t>
      </w:r>
      <w:r>
        <w:rPr>
          <w:rFonts w:hint="eastAsia"/>
        </w:rPr>
        <w:t>2</w:t>
      </w:r>
      <w:r>
        <w:rPr>
          <w:rFonts w:hint="eastAsia"/>
        </w:rPr>
        <w:t>つの機能からなります。かっこの内側の</w:t>
      </w:r>
      <w:r>
        <w:rPr>
          <w:rFonts w:hint="eastAsia"/>
        </w:rPr>
        <w:t>offset</w:t>
      </w:r>
      <w:r>
        <w:t>of</w:t>
      </w:r>
      <w:r>
        <w:t>マクロが重要です。これは、第１引数の型に含まれる第２引数のメンバについて、第１引数の型内に配置されている位置</w:t>
      </w:r>
      <w:r>
        <w:rPr>
          <w:rFonts w:hint="eastAsia"/>
        </w:rPr>
        <w:t>(</w:t>
      </w:r>
      <w:r>
        <w:rPr>
          <w:rFonts w:hint="eastAsia"/>
        </w:rPr>
        <w:t>オフセット</w:t>
      </w:r>
      <w:r>
        <w:rPr>
          <w:rFonts w:hint="eastAsia"/>
        </w:rPr>
        <w:t>)</w:t>
      </w:r>
      <w:r>
        <w:rPr>
          <w:rFonts w:hint="eastAsia"/>
        </w:rPr>
        <w:t>を返すマクロです。</w:t>
      </w:r>
      <w:r w:rsidR="00F77100">
        <w:br/>
      </w:r>
      <w:r w:rsidR="00F77100">
        <w:rPr>
          <w:rFonts w:hint="eastAsia"/>
        </w:rPr>
        <w:t>このコードの場合、</w:t>
      </w:r>
      <w:r w:rsidR="00F77100">
        <w:rPr>
          <w:rFonts w:hint="eastAsia"/>
        </w:rPr>
        <w:t>position</w:t>
      </w:r>
      <w:r w:rsidR="00F77100">
        <w:rPr>
          <w:rFonts w:hint="eastAsia"/>
        </w:rPr>
        <w:t>メンバは</w:t>
      </w:r>
      <w:r w:rsidR="00F77100">
        <w:rPr>
          <w:rFonts w:hint="eastAsia"/>
        </w:rPr>
        <w:t>Vertex</w:t>
      </w:r>
      <w:r w:rsidR="00F77100">
        <w:rPr>
          <w:rFonts w:hint="eastAsia"/>
        </w:rPr>
        <w:t>型の最初のメンバなので、オフセットは</w:t>
      </w:r>
      <w:r w:rsidR="00F77100">
        <w:rPr>
          <w:rFonts w:hint="eastAsia"/>
        </w:rPr>
        <w:t>0</w:t>
      </w:r>
      <w:r w:rsidR="00F77100">
        <w:rPr>
          <w:rFonts w:hint="eastAsia"/>
        </w:rPr>
        <w:t>になります。また、</w:t>
      </w:r>
      <w:r w:rsidR="00F77100">
        <w:t>color</w:t>
      </w:r>
      <w:r w:rsidR="00F77100">
        <w:t>メンバの場合は</w:t>
      </w:r>
      <w:r w:rsidR="00F77100">
        <w:rPr>
          <w:rFonts w:hint="eastAsia"/>
        </w:rPr>
        <w:t>position</w:t>
      </w:r>
      <w:r w:rsidR="00F77100">
        <w:rPr>
          <w:rFonts w:hint="eastAsia"/>
        </w:rPr>
        <w:t>メンバのサイズだけ後ろにずれるので、オフセットは</w:t>
      </w:r>
      <w:r w:rsidR="00F77100">
        <w:rPr>
          <w:rFonts w:hint="eastAsia"/>
        </w:rPr>
        <w:t>12</w:t>
      </w:r>
      <w:r w:rsidR="00F77100">
        <w:rPr>
          <w:rFonts w:hint="eastAsia"/>
        </w:rPr>
        <w:t>です。</w:t>
      </w:r>
      <w:r w:rsidR="00F77100">
        <w:br/>
      </w:r>
      <w:r w:rsidR="008C128E">
        <w:t>このプログラムでは</w:t>
      </w:r>
      <w:r w:rsidR="00597181">
        <w:rPr>
          <w:rFonts w:hint="eastAsia"/>
        </w:rPr>
        <w:t>キャスト</w:t>
      </w:r>
      <w:r w:rsidR="008C128E">
        <w:rPr>
          <w:rFonts w:hint="eastAsia"/>
        </w:rPr>
        <w:t>を使っています</w:t>
      </w:r>
      <w:r w:rsidR="00F77100">
        <w:rPr>
          <w:rFonts w:hint="eastAsia"/>
        </w:rPr>
        <w:t>。</w:t>
      </w:r>
      <w:r w:rsidR="00F77100">
        <w:rPr>
          <w:rFonts w:hint="eastAsia"/>
        </w:rPr>
        <w:t>o</w:t>
      </w:r>
      <w:r w:rsidR="00F77100">
        <w:t>ffsetof</w:t>
      </w:r>
      <w:r w:rsidR="00F77100">
        <w:t>は</w:t>
      </w:r>
      <w:r w:rsidR="00F77100">
        <w:rPr>
          <w:rFonts w:hint="eastAsia"/>
        </w:rPr>
        <w:t>size_t</w:t>
      </w:r>
      <w:r w:rsidR="00F77100">
        <w:rPr>
          <w:rFonts w:hint="eastAsia"/>
        </w:rPr>
        <w:t>型を返しますが、</w:t>
      </w:r>
      <w:r w:rsidR="00F77100">
        <w:rPr>
          <w:rFonts w:hint="eastAsia"/>
        </w:rPr>
        <w:t>glVertexAttribPointer</w:t>
      </w:r>
      <w:r w:rsidR="00F77100">
        <w:rPr>
          <w:rFonts w:hint="eastAsia"/>
        </w:rPr>
        <w:t>は</w:t>
      </w:r>
      <w:r w:rsidR="00F77100">
        <w:rPr>
          <w:rFonts w:hint="eastAsia"/>
        </w:rPr>
        <w:t>const GLvoid*</w:t>
      </w:r>
      <w:r w:rsidR="00F77100">
        <w:rPr>
          <w:rFonts w:hint="eastAsia"/>
        </w:rPr>
        <w:t>型を要求するので、</w:t>
      </w:r>
      <w:r w:rsidR="00597181">
        <w:rPr>
          <w:rFonts w:hint="eastAsia"/>
        </w:rPr>
        <w:t>キャスト</w:t>
      </w:r>
      <w:r w:rsidR="008C128E">
        <w:rPr>
          <w:rFonts w:hint="eastAsia"/>
        </w:rPr>
        <w:t>して</w:t>
      </w:r>
      <w:r w:rsidR="00F77100">
        <w:rPr>
          <w:rFonts w:hint="eastAsia"/>
        </w:rPr>
        <w:t>強制的に型を合わせているわけです。</w:t>
      </w:r>
    </w:p>
    <w:p w:rsidR="00F77100" w:rsidRDefault="00851EC3" w:rsidP="004556B7">
      <w:pPr>
        <w:pStyle w:val="af8"/>
      </w:pPr>
      <w:r w:rsidRPr="00851EC3">
        <w:rPr>
          <w:rFonts w:hint="eastAsia"/>
          <w:b/>
        </w:rPr>
        <w:t>[</w:t>
      </w:r>
      <w:r w:rsidRPr="00851EC3">
        <w:rPr>
          <w:rFonts w:hint="eastAsia"/>
          <w:b/>
        </w:rPr>
        <w:t>補足</w:t>
      </w:r>
      <w:r w:rsidRPr="00851EC3">
        <w:rPr>
          <w:rFonts w:hint="eastAsia"/>
          <w:b/>
        </w:rPr>
        <w:t>]</w:t>
      </w:r>
      <w:r w:rsidR="00F77100">
        <w:t xml:space="preserve"> OpenGL</w:t>
      </w:r>
      <w:r w:rsidR="00F77100">
        <w:t>は暗黙的に</w:t>
      </w:r>
      <w:r w:rsidR="00F77100">
        <w:rPr>
          <w:rFonts w:hint="eastAsia"/>
        </w:rPr>
        <w:t>const GLvoid*</w:t>
      </w:r>
      <w:r w:rsidR="00F77100">
        <w:rPr>
          <w:rFonts w:hint="eastAsia"/>
        </w:rPr>
        <w:t>を整数値として扱っているようです。実際、現在のほとんどの処理系では問題なく動きます。しかし、実は</w:t>
      </w:r>
      <w:r w:rsidR="00F77100">
        <w:rPr>
          <w:rFonts w:hint="eastAsia"/>
        </w:rPr>
        <w:t>C/C++</w:t>
      </w:r>
      <w:r w:rsidR="002960AB">
        <w:rPr>
          <w:rFonts w:hint="eastAsia"/>
        </w:rPr>
        <w:t>言語の</w:t>
      </w:r>
      <w:r w:rsidR="00F77100">
        <w:rPr>
          <w:rFonts w:hint="eastAsia"/>
        </w:rPr>
        <w:t>規格では、そうなる保証はありません。特に</w:t>
      </w:r>
      <w:r w:rsidR="00F77100">
        <w:rPr>
          <w:rFonts w:hint="eastAsia"/>
        </w:rPr>
        <w:t>0</w:t>
      </w:r>
      <w:r w:rsidR="00F77100">
        <w:rPr>
          <w:rFonts w:hint="eastAsia"/>
        </w:rPr>
        <w:t>は、特別に</w:t>
      </w:r>
      <w:r w:rsidR="00F77100">
        <w:rPr>
          <w:rFonts w:hint="eastAsia"/>
        </w:rPr>
        <w:t>nullptr</w:t>
      </w:r>
      <w:r w:rsidR="00F77100">
        <w:rPr>
          <w:rFonts w:hint="eastAsia"/>
        </w:rPr>
        <w:t>に変換可能なことになっていますが、ポインタとしての表現が数値の</w:t>
      </w:r>
      <w:r w:rsidR="00F77100">
        <w:rPr>
          <w:rFonts w:hint="eastAsia"/>
        </w:rPr>
        <w:t>0</w:t>
      </w:r>
      <w:r w:rsidR="00F77100">
        <w:rPr>
          <w:rFonts w:hint="eastAsia"/>
        </w:rPr>
        <w:t>と等しいかどうかは保証されません。過去には</w:t>
      </w:r>
      <w:r w:rsidR="00F77100">
        <w:rPr>
          <w:rFonts w:hint="eastAsia"/>
        </w:rPr>
        <w:t>nullptr</w:t>
      </w:r>
      <w:r w:rsidR="002960AB">
        <w:rPr>
          <w:rFonts w:hint="eastAsia"/>
        </w:rPr>
        <w:t>として</w:t>
      </w:r>
      <w:r w:rsidR="002960AB">
        <w:rPr>
          <w:rFonts w:hint="eastAsia"/>
        </w:rPr>
        <w:t>0xB000000000</w:t>
      </w:r>
      <w:r w:rsidR="002960AB">
        <w:rPr>
          <w:rFonts w:hint="eastAsia"/>
        </w:rPr>
        <w:t>を</w:t>
      </w:r>
      <w:r w:rsidR="00DC0088">
        <w:rPr>
          <w:rFonts w:hint="eastAsia"/>
        </w:rPr>
        <w:t>使っていたマシンなんかがあったりします。そのような骨董品で</w:t>
      </w:r>
      <w:r w:rsidR="002960AB">
        <w:rPr>
          <w:rFonts w:hint="eastAsia"/>
        </w:rPr>
        <w:t>は</w:t>
      </w:r>
      <w:r w:rsidR="002960AB">
        <w:rPr>
          <w:rFonts w:hint="eastAsia"/>
        </w:rPr>
        <w:t>OpenGL</w:t>
      </w:r>
      <w:r w:rsidR="002960AB">
        <w:rPr>
          <w:rFonts w:hint="eastAsia"/>
        </w:rPr>
        <w:t>を動作させることはできないでしょうが、</w:t>
      </w:r>
      <w:r w:rsidR="002960AB">
        <w:t>「</w:t>
      </w:r>
      <w:r w:rsidR="002960AB">
        <w:rPr>
          <w:rFonts w:hint="eastAsia"/>
        </w:rPr>
        <w:t>コード上の</w:t>
      </w:r>
      <w:r w:rsidR="002960AB">
        <w:rPr>
          <w:rFonts w:hint="eastAsia"/>
        </w:rPr>
        <w:t>0</w:t>
      </w:r>
      <w:r w:rsidR="002960AB">
        <w:rPr>
          <w:rFonts w:hint="eastAsia"/>
        </w:rPr>
        <w:t>が</w:t>
      </w:r>
      <w:r w:rsidR="002960AB">
        <w:rPr>
          <w:rFonts w:hint="eastAsia"/>
        </w:rPr>
        <w:t>nullptr</w:t>
      </w:r>
      <w:r w:rsidR="002960AB">
        <w:rPr>
          <w:rFonts w:hint="eastAsia"/>
        </w:rPr>
        <w:t>として扱われることと、</w:t>
      </w:r>
      <w:r w:rsidR="002960AB">
        <w:rPr>
          <w:rFonts w:hint="eastAsia"/>
        </w:rPr>
        <w:t>nullptr</w:t>
      </w:r>
      <w:r w:rsidR="002960AB">
        <w:rPr>
          <w:rFonts w:hint="eastAsia"/>
        </w:rPr>
        <w:t>の内部表現は無関係」ということだけは覚えておいてください。</w:t>
      </w:r>
    </w:p>
    <w:p w:rsidR="004556B7" w:rsidRPr="00843503" w:rsidRDefault="00843503" w:rsidP="004556B7">
      <w:r>
        <w:rPr>
          <w:rFonts w:hint="eastAsia"/>
        </w:rPr>
        <w:t>さて、その次</w:t>
      </w:r>
      <w:r w:rsidR="00F50B04">
        <w:rPr>
          <w:rFonts w:hint="eastAsia"/>
        </w:rPr>
        <w:t>の関数は</w:t>
      </w:r>
      <w:r w:rsidR="00F50B04">
        <w:rPr>
          <w:rFonts w:hint="eastAsia"/>
        </w:rPr>
        <w:t>glBindVertexArray</w:t>
      </w:r>
      <w:r w:rsidR="00F50B04">
        <w:rPr>
          <w:rFonts w:hint="eastAsia"/>
        </w:rPr>
        <w:t>です。引数に</w:t>
      </w:r>
      <w:r w:rsidR="00F50B04">
        <w:rPr>
          <w:rFonts w:hint="eastAsia"/>
        </w:rPr>
        <w:t>0</w:t>
      </w:r>
      <w:r w:rsidR="00F50B04">
        <w:rPr>
          <w:rFonts w:hint="eastAsia"/>
        </w:rPr>
        <w:t>を渡すことで、</w:t>
      </w:r>
      <w:r w:rsidR="00F50B04">
        <w:rPr>
          <w:rFonts w:hint="eastAsia"/>
        </w:rPr>
        <w:t>VAO</w:t>
      </w:r>
      <w:r w:rsidR="00F50B04">
        <w:rPr>
          <w:rFonts w:hint="eastAsia"/>
        </w:rPr>
        <w:t>のバインドを解除しています。</w:t>
      </w:r>
      <w:r>
        <w:rPr>
          <w:rFonts w:hint="eastAsia"/>
        </w:rPr>
        <w:t>最後の</w:t>
      </w:r>
      <w:r>
        <w:rPr>
          <w:rFonts w:hint="eastAsia"/>
        </w:rPr>
        <w:t>glDeleteBuffers</w:t>
      </w:r>
      <w:r>
        <w:rPr>
          <w:rFonts w:hint="eastAsia"/>
        </w:rPr>
        <w:t>関数は、</w:t>
      </w:r>
      <w:r>
        <w:t>VBO</w:t>
      </w:r>
      <w:r>
        <w:t>を削除する関数です</w:t>
      </w:r>
      <w:r>
        <w:rPr>
          <w:rFonts w:hint="eastAsia"/>
        </w:rPr>
        <w:t>。この関数は</w:t>
      </w:r>
      <w:r>
        <w:rPr>
          <w:rFonts w:hint="eastAsia"/>
        </w:rPr>
        <w:t>VBO</w:t>
      </w:r>
      <w:r>
        <w:rPr>
          <w:rFonts w:hint="eastAsia"/>
        </w:rPr>
        <w:t>以外にもさまざまなバッファ</w:t>
      </w:r>
      <w:r w:rsidR="00A922A4">
        <w:rPr>
          <w:rFonts w:hint="eastAsia"/>
        </w:rPr>
        <w:t>・</w:t>
      </w:r>
      <w:r>
        <w:rPr>
          <w:rFonts w:hint="eastAsia"/>
        </w:rPr>
        <w:t>オブジェクトの削除に使われます</w:t>
      </w:r>
      <w:r>
        <w:t>。</w:t>
      </w:r>
      <w:r w:rsidR="008B3446">
        <w:rPr>
          <w:rFonts w:hint="eastAsia"/>
        </w:rPr>
        <w:t>この関数は、バッファをその場で削除するとは限りません。このコードのように、</w:t>
      </w:r>
      <w:r w:rsidR="008B3446">
        <w:rPr>
          <w:rFonts w:hint="eastAsia"/>
        </w:rPr>
        <w:t>VAO</w:t>
      </w:r>
      <w:r w:rsidR="008B3446">
        <w:rPr>
          <w:rFonts w:hint="eastAsia"/>
        </w:rPr>
        <w:t>に割り当てられている場合、単に「削除可能」というマークを付けるだけです。そして、全ての割り当てが解除されたとき、</w:t>
      </w:r>
      <w:r w:rsidR="008B3446">
        <w:rPr>
          <w:rFonts w:hint="eastAsia"/>
        </w:rPr>
        <w:t>OpenGL</w:t>
      </w:r>
      <w:r w:rsidR="008B3446">
        <w:rPr>
          <w:rFonts w:hint="eastAsia"/>
        </w:rPr>
        <w:t>は自動的にマークされたバッファを削除します。削除マークを付けない場合、削除の責任はプログラマが負うことになります。</w:t>
      </w:r>
    </w:p>
    <w:p w:rsidR="002F5AEB" w:rsidRDefault="00D6322A" w:rsidP="00D6322A">
      <w:pPr>
        <w:pStyle w:val="1"/>
      </w:pPr>
      <w:r>
        <w:br w:type="page"/>
      </w:r>
      <w:r w:rsidR="00444F9B">
        <w:rPr>
          <w:rFonts w:hint="eastAsia"/>
        </w:rPr>
        <w:lastRenderedPageBreak/>
        <w:t>シェーダ</w:t>
      </w:r>
      <w:r w:rsidR="00010A80">
        <w:t>ー</w:t>
      </w:r>
    </w:p>
    <w:p w:rsidR="00553A07" w:rsidRDefault="00553A07" w:rsidP="00553A07">
      <w:pPr>
        <w:pStyle w:val="2"/>
      </w:pPr>
      <w:r>
        <w:t>シェーダ</w:t>
      </w:r>
      <w:r w:rsidR="00010A80">
        <w:t>ー・</w:t>
      </w:r>
      <w:r>
        <w:t>コード</w:t>
      </w:r>
    </w:p>
    <w:p w:rsidR="004E3436" w:rsidRDefault="001A0C66" w:rsidP="00444F9B">
      <w:r>
        <w:rPr>
          <w:rFonts w:hint="eastAsia"/>
        </w:rPr>
        <w:t>頂点バッファを作成する準備が出来たので、次はシェーダ</w:t>
      </w:r>
      <w:r w:rsidR="00010A80">
        <w:t>ー</w:t>
      </w:r>
      <w:r>
        <w:rPr>
          <w:rFonts w:hint="eastAsia"/>
        </w:rPr>
        <w:t>を作成していきます。</w:t>
      </w:r>
      <w:r w:rsidR="0076551B">
        <w:br/>
      </w:r>
      <w:r w:rsidR="0076551B">
        <w:rPr>
          <w:rFonts w:hint="eastAsia"/>
        </w:rPr>
        <w:t>OpenGL</w:t>
      </w:r>
      <w:r w:rsidR="0076551B">
        <w:rPr>
          <w:rFonts w:hint="eastAsia"/>
        </w:rPr>
        <w:t>のシェーダーは</w:t>
      </w:r>
      <w:r w:rsidR="0076551B">
        <w:rPr>
          <w:rFonts w:hint="eastAsia"/>
        </w:rPr>
        <w:t>GLSL</w:t>
      </w:r>
      <w:r w:rsidR="0076551B">
        <w:t>(OpenGL Shading Language:</w:t>
      </w:r>
      <w:r w:rsidR="0076551B">
        <w:t>おーぷんじーえる・しぇーでぃんぐ・らんげーじ</w:t>
      </w:r>
      <w:r w:rsidR="0076551B">
        <w:rPr>
          <w:rFonts w:hint="eastAsia"/>
        </w:rPr>
        <w:t>)</w:t>
      </w:r>
      <w:r w:rsidR="0076551B">
        <w:rPr>
          <w:rFonts w:hint="eastAsia"/>
        </w:rPr>
        <w:t>という言語で記述します。</w:t>
      </w:r>
      <w:r w:rsidR="0076551B">
        <w:rPr>
          <w:rFonts w:hint="eastAsia"/>
        </w:rPr>
        <w:t>GLSL</w:t>
      </w:r>
      <w:r w:rsidR="0076551B">
        <w:rPr>
          <w:rFonts w:hint="eastAsia"/>
        </w:rPr>
        <w:t>は</w:t>
      </w:r>
      <w:r w:rsidR="0076551B">
        <w:rPr>
          <w:rFonts w:hint="eastAsia"/>
        </w:rPr>
        <w:t>C</w:t>
      </w:r>
      <w:r w:rsidR="0076551B">
        <w:rPr>
          <w:rFonts w:hint="eastAsia"/>
        </w:rPr>
        <w:t>言語を元にして、シェーダーにとって不要な機能を削除し、必要な機能や型を追加した言語です。普通の</w:t>
      </w:r>
      <w:r w:rsidR="0076551B">
        <w:rPr>
          <w:rFonts w:hint="eastAsia"/>
        </w:rPr>
        <w:t>C</w:t>
      </w:r>
      <w:r w:rsidR="0076551B">
        <w:rPr>
          <w:rFonts w:hint="eastAsia"/>
        </w:rPr>
        <w:t>コンパイラでは</w:t>
      </w:r>
      <w:r w:rsidR="0076551B">
        <w:t>GLSL</w:t>
      </w:r>
      <w:r w:rsidR="0076551B">
        <w:t>を</w:t>
      </w:r>
      <w:r w:rsidR="0076551B">
        <w:rPr>
          <w:rFonts w:hint="eastAsia"/>
        </w:rPr>
        <w:t>ビルドできないので、</w:t>
      </w:r>
      <w:r w:rsidR="0076551B">
        <w:rPr>
          <w:rFonts w:hint="eastAsia"/>
        </w:rPr>
        <w:t>OpenGL</w:t>
      </w:r>
      <w:r w:rsidR="0076551B">
        <w:rPr>
          <w:rFonts w:hint="eastAsia"/>
        </w:rPr>
        <w:t>の機能を使ってビルドする必要があります。</w:t>
      </w:r>
    </w:p>
    <w:p w:rsidR="00E66FD5" w:rsidRDefault="004E3436" w:rsidP="00444F9B">
      <w:r>
        <w:t>最初に</w:t>
      </w:r>
      <w:r w:rsidR="00E66FD5">
        <w:t>、シェーダ</w:t>
      </w:r>
      <w:r w:rsidR="00010A80">
        <w:t>ー・</w:t>
      </w:r>
      <w:r w:rsidR="0076551B">
        <w:t>コードを用意しましょう</w:t>
      </w:r>
      <w:r w:rsidR="00E66FD5">
        <w:t>。一般的にはファイルから読み込むのですが、とりあえず</w:t>
      </w:r>
      <w:r w:rsidR="00E66FD5">
        <w:rPr>
          <w:rFonts w:hint="eastAsia"/>
        </w:rPr>
        <w:t>Main.cpp</w:t>
      </w:r>
      <w:r w:rsidR="00E66FD5">
        <w:rPr>
          <w:rFonts w:hint="eastAsia"/>
        </w:rPr>
        <w:t>に直接書いていくことにします。頂点データ定義の下に、次のコードを追加してください。</w:t>
      </w:r>
    </w:p>
    <w:p w:rsidR="00B9418E" w:rsidRDefault="00E004BE" w:rsidP="00B9418E">
      <w:pPr>
        <w:pStyle w:val="ac"/>
      </w:pPr>
      <w:r>
        <w:rPr>
          <w:b/>
          <w:color w:val="FF0000"/>
        </w:rPr>
        <w:t xml:space="preserve"> </w:t>
      </w:r>
      <w:r w:rsidRPr="009E27DD">
        <w:rPr>
          <w:color w:val="008000"/>
        </w:rPr>
        <w:t xml:space="preserve">/// </w:t>
      </w:r>
      <w:r w:rsidRPr="009E27DD">
        <w:rPr>
          <w:color w:val="008000"/>
        </w:rPr>
        <w:t>頂点データ</w:t>
      </w:r>
      <w:r w:rsidRPr="009E27DD">
        <w:rPr>
          <w:rFonts w:hint="eastAsia"/>
          <w:color w:val="008000"/>
        </w:rPr>
        <w:t>.</w:t>
      </w:r>
      <w:r>
        <w:rPr>
          <w:color w:val="0000FF"/>
        </w:rPr>
        <w:br/>
      </w:r>
      <w:r>
        <w:rPr>
          <w:b/>
          <w:color w:val="FF0000"/>
        </w:rPr>
        <w:t xml:space="preserve"> </w:t>
      </w:r>
      <w:r>
        <w:rPr>
          <w:color w:val="0000FF"/>
        </w:rPr>
        <w:t>const</w:t>
      </w:r>
      <w:r>
        <w:t xml:space="preserve"> </w:t>
      </w:r>
      <w:r>
        <w:rPr>
          <w:color w:val="2B91AF"/>
        </w:rPr>
        <w:t>Vertex</w:t>
      </w:r>
      <w:r>
        <w:t xml:space="preserve"> vertices[] = {</w:t>
      </w:r>
      <w:r>
        <w:br/>
      </w:r>
      <w:r>
        <w:rPr>
          <w:b/>
          <w:color w:val="FF0000"/>
        </w:rPr>
        <w:t xml:space="preserve"> </w:t>
      </w:r>
      <w:r>
        <w:t xml:space="preserve">  { {-0.5f, -0.5f, 0.5f}, {0.0f, 0.0f, 1.0f, 1.0f} },</w:t>
      </w:r>
      <w:r>
        <w:br/>
      </w:r>
      <w:r>
        <w:rPr>
          <w:b/>
          <w:color w:val="FF0000"/>
        </w:rPr>
        <w:t xml:space="preserve"> </w:t>
      </w:r>
      <w:r>
        <w:t xml:space="preserve">  { { 0.5f, -0.5f, 0.5f}, {0.0f, 1.0f, 0.0f, 1.0f} },</w:t>
      </w:r>
      <w:r>
        <w:br/>
      </w:r>
      <w:r>
        <w:rPr>
          <w:b/>
          <w:color w:val="FF0000"/>
        </w:rPr>
        <w:t xml:space="preserve"> </w:t>
      </w:r>
      <w:r>
        <w:t xml:space="preserve">  { { 0.0f,  0.5f, 0.5f}, {1.0f, 0.0f, 0.0f, 1.0f} },</w:t>
      </w:r>
      <w:r>
        <w:br/>
      </w:r>
      <w:r>
        <w:rPr>
          <w:b/>
          <w:color w:val="FF0000"/>
        </w:rPr>
        <w:t xml:space="preserve"> </w:t>
      </w:r>
      <w:r>
        <w:t>};</w:t>
      </w:r>
      <w:r>
        <w:br/>
      </w:r>
      <w:r>
        <w:rPr>
          <w:color w:val="008000"/>
        </w:rPr>
        <w:br/>
      </w:r>
      <w:r w:rsidRPr="00917128">
        <w:rPr>
          <w:b/>
          <w:color w:val="FF0000"/>
        </w:rPr>
        <w:t>+</w:t>
      </w:r>
      <w:r w:rsidR="00B9418E" w:rsidRPr="009B3FFE">
        <w:rPr>
          <w:color w:val="008000"/>
        </w:rPr>
        <w:t xml:space="preserve">/// </w:t>
      </w:r>
      <w:r w:rsidR="00B9418E" w:rsidRPr="009B3FFE">
        <w:rPr>
          <w:rFonts w:hint="eastAsia"/>
          <w:color w:val="008000"/>
        </w:rPr>
        <w:t>頂点シェーダ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vsCode =</w:t>
      </w:r>
      <w:r w:rsidR="00B9418E">
        <w:br/>
      </w:r>
      <w:r w:rsidRPr="00917128">
        <w:rPr>
          <w:b/>
          <w:color w:val="FF0000"/>
        </w:rPr>
        <w:t>+</w:t>
      </w:r>
      <w:r w:rsidR="00B9418E">
        <w:t xml:space="preserve">  </w:t>
      </w:r>
      <w:r w:rsidR="00B9418E">
        <w:rPr>
          <w:color w:val="A31515"/>
        </w:rPr>
        <w:t xml:space="preserve">"#version </w:t>
      </w:r>
      <w:r w:rsidR="00790DBF">
        <w:rPr>
          <w:rFonts w:hint="eastAsia"/>
          <w:color w:val="A31515"/>
        </w:rPr>
        <w:t>41</w:t>
      </w:r>
      <w:r w:rsidR="006E1470">
        <w:rPr>
          <w:color w:val="A31515"/>
        </w:rPr>
        <w:t>0</w:t>
      </w:r>
      <w:r w:rsidR="00A313DF">
        <w:rPr>
          <w:color w:val="A31515"/>
        </w:rPr>
        <w:t xml:space="preserve"> </w:t>
      </w:r>
      <w:r w:rsidR="00A313DF">
        <w:rPr>
          <w:rFonts w:hint="eastAsia"/>
          <w:color w:val="A31515"/>
        </w:rPr>
        <w:t>\</w:t>
      </w:r>
      <w:r w:rsidR="00B9418E">
        <w:rPr>
          <w:color w:val="A31515"/>
        </w:rPr>
        <w:t>n"</w:t>
      </w:r>
      <w:r w:rsidR="00B9418E">
        <w:br/>
      </w:r>
      <w:r w:rsidRPr="00917128">
        <w:rPr>
          <w:b/>
          <w:color w:val="FF0000"/>
        </w:rPr>
        <w:t>+</w:t>
      </w:r>
      <w:r w:rsidR="00B9418E">
        <w:t xml:space="preserve">  </w:t>
      </w:r>
      <w:r w:rsidR="00B9418E">
        <w:rPr>
          <w:color w:val="A31515"/>
        </w:rPr>
        <w:t>"</w:t>
      </w:r>
      <w:r w:rsidR="00551D17">
        <w:rPr>
          <w:color w:val="A31515"/>
        </w:rPr>
        <w:t xml:space="preserve">layout(location=0) </w:t>
      </w:r>
      <w:r w:rsidR="00B9418E">
        <w:rPr>
          <w:color w:val="A31515"/>
        </w:rPr>
        <w:t>in vec3 vPosition;</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551D17">
        <w:rPr>
          <w:color w:val="A31515"/>
        </w:rPr>
        <w:t xml:space="preserve">layout(location=1) </w:t>
      </w:r>
      <w:r w:rsidR="00B9418E">
        <w:rPr>
          <w:color w:val="A31515"/>
        </w:rPr>
        <w:t>in vec4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901707">
        <w:rPr>
          <w:rFonts w:hint="eastAsia"/>
          <w:color w:val="A31515"/>
        </w:rPr>
        <w:t>layout(location=0)</w:t>
      </w:r>
      <w:r w:rsidR="00901707">
        <w:rPr>
          <w:color w:val="A31515"/>
        </w:rPr>
        <w:t xml:space="preserve"> </w:t>
      </w:r>
      <w:r w:rsidR="00B9418E">
        <w:rPr>
          <w:color w:val="A31515"/>
        </w:rPr>
        <w:t>out vec4 outColor;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outColor = vColor;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  gl_Position = vec4(vPosition, 1.0);</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rsidR="00B9418E">
        <w:br/>
      </w:r>
      <w:r w:rsidRPr="00917128">
        <w:rPr>
          <w:b/>
          <w:color w:val="FF0000"/>
        </w:rPr>
        <w:t>+</w:t>
      </w:r>
      <w:r w:rsidR="00B9418E">
        <w:br/>
      </w:r>
      <w:r w:rsidRPr="00917128">
        <w:rPr>
          <w:b/>
          <w:color w:val="FF0000"/>
        </w:rPr>
        <w:t>+</w:t>
      </w:r>
      <w:r w:rsidR="00B9418E" w:rsidRPr="009B3FFE">
        <w:rPr>
          <w:color w:val="008000"/>
        </w:rPr>
        <w:t xml:space="preserve">/// </w:t>
      </w:r>
      <w:r w:rsidR="00B9418E" w:rsidRPr="009B3FFE">
        <w:rPr>
          <w:rFonts w:hint="eastAsia"/>
          <w:color w:val="008000"/>
        </w:rPr>
        <w:t>フラグメントシェーダ</w:t>
      </w:r>
      <w:r w:rsidR="00010A80">
        <w:rPr>
          <w:rFonts w:hint="eastAsia"/>
          <w:color w:val="008000"/>
        </w:rPr>
        <w:t>ー</w:t>
      </w:r>
      <w:r w:rsidR="00B9418E" w:rsidRPr="009B3FFE">
        <w:rPr>
          <w:color w:val="008000"/>
        </w:rPr>
        <w:t>.</w:t>
      </w:r>
      <w:r w:rsidR="00B9418E">
        <w:br/>
      </w:r>
      <w:r w:rsidRPr="00917128">
        <w:rPr>
          <w:b/>
          <w:color w:val="FF0000"/>
        </w:rPr>
        <w:t>+</w:t>
      </w:r>
      <w:r w:rsidR="00B9418E">
        <w:rPr>
          <w:color w:val="0000FF"/>
        </w:rPr>
        <w:t>static</w:t>
      </w:r>
      <w:r w:rsidR="00B9418E">
        <w:t xml:space="preserve"> </w:t>
      </w:r>
      <w:r w:rsidR="00B9418E">
        <w:rPr>
          <w:color w:val="0000FF"/>
        </w:rPr>
        <w:t>const</w:t>
      </w:r>
      <w:r w:rsidR="00B9418E">
        <w:t xml:space="preserve"> </w:t>
      </w:r>
      <w:r w:rsidR="00B9418E">
        <w:rPr>
          <w:color w:val="0000FF"/>
        </w:rPr>
        <w:t>char</w:t>
      </w:r>
      <w:r w:rsidR="00B9418E">
        <w:t>* fsCode =</w:t>
      </w:r>
      <w:r w:rsidR="00B9418E">
        <w:br/>
      </w:r>
      <w:r w:rsidRPr="00917128">
        <w:rPr>
          <w:b/>
          <w:color w:val="FF0000"/>
        </w:rPr>
        <w:t>+</w:t>
      </w:r>
      <w:r w:rsidR="00B9418E">
        <w:t xml:space="preserve">  </w:t>
      </w:r>
      <w:r w:rsidR="006E1470">
        <w:rPr>
          <w:color w:val="A31515"/>
        </w:rPr>
        <w:t xml:space="preserve">"#version </w:t>
      </w:r>
      <w:r w:rsidR="00790DBF">
        <w:rPr>
          <w:rFonts w:hint="eastAsia"/>
          <w:color w:val="A31515"/>
        </w:rPr>
        <w:t>41</w:t>
      </w:r>
      <w:r w:rsidR="006E1470">
        <w:rPr>
          <w:color w:val="A31515"/>
        </w:rPr>
        <w:t>0</w:t>
      </w:r>
      <w:r w:rsidR="00A313DF">
        <w:rPr>
          <w:color w:val="A31515"/>
        </w:rPr>
        <w:t xml:space="preserve"> \</w:t>
      </w:r>
      <w:r w:rsidR="00B9418E">
        <w:rPr>
          <w:color w:val="A31515"/>
        </w:rPr>
        <w:t>n"</w:t>
      </w:r>
      <w:r w:rsidR="00B9418E">
        <w:br/>
      </w:r>
      <w:r w:rsidRPr="00917128">
        <w:rPr>
          <w:b/>
          <w:color w:val="FF0000"/>
        </w:rPr>
        <w:t>+</w:t>
      </w:r>
      <w:r w:rsidR="00B9418E">
        <w:t xml:space="preserve">  </w:t>
      </w:r>
      <w:r w:rsidR="00B9418E">
        <w:rPr>
          <w:color w:val="A31515"/>
        </w:rPr>
        <w:t>"</w:t>
      </w:r>
      <w:r w:rsidR="00647FE4">
        <w:rPr>
          <w:color w:val="A31515"/>
        </w:rPr>
        <w:t>layout(location=0) in vec4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"out vec4 fr</w:t>
      </w:r>
      <w:r w:rsidR="00EF1F7D">
        <w:rPr>
          <w:color w:val="A31515"/>
        </w:rPr>
        <w:t>agC</w:t>
      </w:r>
      <w:r w:rsidR="00B9418E">
        <w:rPr>
          <w:color w:val="A31515"/>
        </w:rPr>
        <w:t>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"void main() {</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EF1F7D">
        <w:rPr>
          <w:color w:val="A31515"/>
        </w:rPr>
        <w:t>"  fragC</w:t>
      </w:r>
      <w:r w:rsidR="00647FE4">
        <w:rPr>
          <w:color w:val="A31515"/>
        </w:rPr>
        <w:t>olor = in</w:t>
      </w:r>
      <w:r w:rsidR="00B9418E">
        <w:rPr>
          <w:color w:val="A31515"/>
        </w:rPr>
        <w:t>Color;</w:t>
      </w:r>
      <w:r w:rsidR="00475732">
        <w:rPr>
          <w:color w:val="A31515"/>
        </w:rPr>
        <w:t xml:space="preserve"> </w:t>
      </w:r>
      <w:r w:rsidR="00475732">
        <w:rPr>
          <w:rFonts w:hint="eastAsia"/>
          <w:color w:val="A31515"/>
        </w:rPr>
        <w:t>\</w:t>
      </w:r>
      <w:r w:rsidR="00475732">
        <w:rPr>
          <w:color w:val="A31515"/>
        </w:rPr>
        <w:t>n</w:t>
      </w:r>
      <w:r w:rsidR="00B9418E">
        <w:rPr>
          <w:color w:val="A31515"/>
        </w:rPr>
        <w:t>"</w:t>
      </w:r>
      <w:r w:rsidR="00B9418E">
        <w:br/>
      </w:r>
      <w:r w:rsidRPr="00917128">
        <w:rPr>
          <w:b/>
          <w:color w:val="FF0000"/>
        </w:rPr>
        <w:t>+</w:t>
      </w:r>
      <w:r w:rsidR="00B9418E">
        <w:t xml:space="preserve">  </w:t>
      </w:r>
      <w:r w:rsidR="00B9418E">
        <w:rPr>
          <w:color w:val="A31515"/>
        </w:rPr>
        <w:t>"}"</w:t>
      </w:r>
      <w:r w:rsidR="00B9418E">
        <w:t>;</w:t>
      </w:r>
      <w:r>
        <w:br/>
      </w:r>
      <w:r w:rsidRPr="00917128">
        <w:rPr>
          <w:b/>
          <w:color w:val="FF0000"/>
        </w:rPr>
        <w:t>+</w:t>
      </w:r>
      <w:r>
        <w:rPr>
          <w:b/>
          <w:color w:val="FF0000"/>
        </w:rPr>
        <w:br/>
        <w:t xml:space="preserve"> </w:t>
      </w:r>
      <w:r>
        <w:rPr>
          <w:color w:val="008000"/>
        </w:rPr>
        <w:t>/**</w:t>
      </w:r>
      <w:r>
        <w:br/>
      </w:r>
      <w:r>
        <w:rPr>
          <w:b/>
          <w:color w:val="FF0000"/>
        </w:rPr>
        <w:t xml:space="preserve"> </w:t>
      </w:r>
      <w:r>
        <w:rPr>
          <w:color w:val="008000"/>
        </w:rPr>
        <w:t>* Vertex Buffer Object</w:t>
      </w:r>
      <w:r>
        <w:rPr>
          <w:rFonts w:hint="eastAsia"/>
          <w:color w:val="008000"/>
        </w:rPr>
        <w:t>を作成する</w:t>
      </w:r>
      <w:r>
        <w:rPr>
          <w:color w:val="008000"/>
        </w:rPr>
        <w:t>.</w:t>
      </w:r>
      <w:r>
        <w:br/>
      </w:r>
      <w:r>
        <w:rPr>
          <w:b/>
          <w:color w:val="FF0000"/>
        </w:rPr>
        <w:t xml:space="preserve"> </w:t>
      </w:r>
      <w:r>
        <w:rPr>
          <w:color w:val="008000"/>
        </w:rPr>
        <w:t>*</w:t>
      </w:r>
      <w:r>
        <w:br/>
      </w:r>
      <w:r>
        <w:rPr>
          <w:b/>
          <w:color w:val="FF0000"/>
        </w:rPr>
        <w:t xml:space="preserve"> </w:t>
      </w:r>
      <w:r>
        <w:rPr>
          <w:color w:val="008000"/>
        </w:rPr>
        <w:t xml:space="preserve">* @param size </w:t>
      </w:r>
      <w:r>
        <w:rPr>
          <w:rFonts w:hint="eastAsia"/>
          <w:color w:val="008000"/>
        </w:rPr>
        <w:t>頂点データのサイズ</w:t>
      </w:r>
      <w:r>
        <w:rPr>
          <w:color w:val="008000"/>
        </w:rPr>
        <w:t>.</w:t>
      </w:r>
      <w:r>
        <w:br/>
      </w:r>
      <w:r>
        <w:rPr>
          <w:b/>
          <w:color w:val="FF0000"/>
        </w:rPr>
        <w:t xml:space="preserve"> </w:t>
      </w:r>
      <w:r>
        <w:rPr>
          <w:color w:val="008000"/>
        </w:rPr>
        <w:t xml:space="preserve">* @param data </w:t>
      </w:r>
      <w:r>
        <w:rPr>
          <w:rFonts w:hint="eastAsia"/>
          <w:color w:val="008000"/>
        </w:rPr>
        <w:t>頂点データへのポインタ</w:t>
      </w:r>
      <w:r>
        <w:rPr>
          <w:color w:val="008000"/>
        </w:rPr>
        <w:t>.</w:t>
      </w:r>
    </w:p>
    <w:p w:rsidR="001615DF" w:rsidRPr="001615DF" w:rsidRDefault="001615DF" w:rsidP="001615DF">
      <w:pPr>
        <w:pStyle w:val="2"/>
      </w:pPr>
      <w:r>
        <w:t>バージョン番号</w:t>
      </w:r>
    </w:p>
    <w:p w:rsidR="007035A9" w:rsidRPr="00E66FD5" w:rsidRDefault="006009B8" w:rsidP="00444F9B">
      <w:r>
        <w:rPr>
          <w:rFonts w:hint="eastAsia"/>
        </w:rPr>
        <w:t>各シェーダ</w:t>
      </w:r>
      <w:r w:rsidR="00010A80">
        <w:rPr>
          <w:rFonts w:hint="eastAsia"/>
        </w:rPr>
        <w:t>ー・プログラム</w:t>
      </w:r>
      <w:r>
        <w:rPr>
          <w:rFonts w:hint="eastAsia"/>
        </w:rPr>
        <w:t>の先頭にあるのはシェーダ</w:t>
      </w:r>
      <w:r w:rsidR="00010A80">
        <w:t>ー</w:t>
      </w:r>
      <w:r>
        <w:rPr>
          <w:rFonts w:hint="eastAsia"/>
        </w:rPr>
        <w:t>のバージョン指定です</w:t>
      </w:r>
      <w:r w:rsidR="007035A9">
        <w:rPr>
          <w:rFonts w:hint="eastAsia"/>
        </w:rPr>
        <w:t>。</w:t>
      </w:r>
      <w:r w:rsidR="007035A9">
        <w:br/>
      </w:r>
      <w:r w:rsidR="00833F32">
        <w:t>OpenGL</w:t>
      </w:r>
      <w:r w:rsidR="00833F32">
        <w:t>のバージョン番号と</w:t>
      </w:r>
      <w:r w:rsidR="00833F32">
        <w:rPr>
          <w:rFonts w:hint="eastAsia"/>
        </w:rPr>
        <w:t>GLSL</w:t>
      </w:r>
      <w:r w:rsidR="00833F32">
        <w:rPr>
          <w:rFonts w:hint="eastAsia"/>
        </w:rPr>
        <w:t>のバージョン番号、それから</w:t>
      </w:r>
      <w:r w:rsidR="00D66947">
        <w:rPr>
          <w:rFonts w:hint="eastAsia"/>
        </w:rPr>
        <w:t>「</w:t>
      </w:r>
      <w:r w:rsidR="00833F32">
        <w:rPr>
          <w:rFonts w:hint="eastAsia"/>
        </w:rPr>
        <w:t>#version</w:t>
      </w:r>
      <w:r w:rsidR="00D66947">
        <w:rPr>
          <w:rFonts w:hint="eastAsia"/>
        </w:rPr>
        <w:t>」</w:t>
      </w:r>
      <w:r w:rsidR="00833F32">
        <w:rPr>
          <w:rFonts w:hint="eastAsia"/>
        </w:rPr>
        <w:t>に指定する値の対応表を示します。</w:t>
      </w: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1985"/>
        <w:gridCol w:w="2268"/>
      </w:tblGrid>
      <w:tr w:rsidR="00833F32" w:rsidTr="00833F32">
        <w:tc>
          <w:tcPr>
            <w:tcW w:w="2126" w:type="dxa"/>
            <w:shd w:val="clear" w:color="auto" w:fill="auto"/>
          </w:tcPr>
          <w:p w:rsidR="007035A9" w:rsidRDefault="007035A9" w:rsidP="00444F9B">
            <w:r>
              <w:rPr>
                <w:rFonts w:hint="eastAsia"/>
              </w:rPr>
              <w:lastRenderedPageBreak/>
              <w:t>OpenGL</w:t>
            </w:r>
            <w:r>
              <w:rPr>
                <w:rFonts w:hint="eastAsia"/>
              </w:rPr>
              <w:t>バージョン</w:t>
            </w:r>
          </w:p>
        </w:tc>
        <w:tc>
          <w:tcPr>
            <w:tcW w:w="1985" w:type="dxa"/>
            <w:shd w:val="clear" w:color="auto" w:fill="auto"/>
          </w:tcPr>
          <w:p w:rsidR="007035A9" w:rsidRDefault="007035A9" w:rsidP="00444F9B">
            <w:r>
              <w:t>GLSL</w:t>
            </w:r>
            <w:r>
              <w:t>バージョン</w:t>
            </w:r>
          </w:p>
        </w:tc>
        <w:tc>
          <w:tcPr>
            <w:tcW w:w="2268" w:type="dxa"/>
            <w:shd w:val="clear" w:color="auto" w:fill="auto"/>
          </w:tcPr>
          <w:p w:rsidR="007035A9" w:rsidRDefault="007035A9" w:rsidP="00444F9B">
            <w:r>
              <w:rPr>
                <w:rFonts w:hint="eastAsia"/>
              </w:rPr>
              <w:t>#version</w:t>
            </w:r>
            <w:r>
              <w:rPr>
                <w:rFonts w:hint="eastAsia"/>
              </w:rPr>
              <w:t>に指定する値</w:t>
            </w:r>
          </w:p>
        </w:tc>
      </w:tr>
      <w:tr w:rsidR="00833F32" w:rsidTr="00B94B9F">
        <w:trPr>
          <w:trHeight w:val="227"/>
        </w:trPr>
        <w:tc>
          <w:tcPr>
            <w:tcW w:w="2126" w:type="dxa"/>
            <w:shd w:val="clear" w:color="auto" w:fill="auto"/>
          </w:tcPr>
          <w:p w:rsidR="007035A9" w:rsidRDefault="007035A9" w:rsidP="00444F9B">
            <w:r>
              <w:rPr>
                <w:rFonts w:hint="eastAsia"/>
              </w:rPr>
              <w:t>1.5</w:t>
            </w:r>
          </w:p>
        </w:tc>
        <w:tc>
          <w:tcPr>
            <w:tcW w:w="1985" w:type="dxa"/>
            <w:shd w:val="clear" w:color="auto" w:fill="auto"/>
          </w:tcPr>
          <w:p w:rsidR="007035A9" w:rsidRDefault="007035A9" w:rsidP="00444F9B">
            <w:r>
              <w:rPr>
                <w:rFonts w:hint="eastAsia"/>
              </w:rPr>
              <w:t>1.0</w:t>
            </w:r>
          </w:p>
        </w:tc>
        <w:tc>
          <w:tcPr>
            <w:tcW w:w="2268" w:type="dxa"/>
            <w:shd w:val="clear" w:color="auto" w:fill="auto"/>
          </w:tcPr>
          <w:p w:rsidR="007035A9" w:rsidRPr="00B94B9F" w:rsidRDefault="007035A9" w:rsidP="00444F9B">
            <w:pPr>
              <w:rPr>
                <w:b/>
                <w:sz w:val="16"/>
                <w:szCs w:val="16"/>
              </w:rPr>
            </w:pPr>
            <w:r w:rsidRPr="00B94B9F">
              <w:rPr>
                <w:rFonts w:hint="eastAsia"/>
                <w:b/>
                <w:sz w:val="16"/>
                <w:szCs w:val="16"/>
              </w:rPr>
              <w:t>なし</w:t>
            </w:r>
          </w:p>
        </w:tc>
      </w:tr>
      <w:tr w:rsidR="00833F32" w:rsidTr="00833F32">
        <w:tc>
          <w:tcPr>
            <w:tcW w:w="2126" w:type="dxa"/>
            <w:shd w:val="clear" w:color="auto" w:fill="auto"/>
          </w:tcPr>
          <w:p w:rsidR="007035A9" w:rsidRDefault="007035A9" w:rsidP="00444F9B">
            <w:r>
              <w:rPr>
                <w:rFonts w:hint="eastAsia"/>
              </w:rPr>
              <w:t>2.0</w:t>
            </w:r>
          </w:p>
        </w:tc>
        <w:tc>
          <w:tcPr>
            <w:tcW w:w="1985" w:type="dxa"/>
            <w:shd w:val="clear" w:color="auto" w:fill="auto"/>
          </w:tcPr>
          <w:p w:rsidR="007035A9" w:rsidRDefault="007035A9" w:rsidP="00444F9B">
            <w:r>
              <w:rPr>
                <w:rFonts w:hint="eastAsia"/>
              </w:rPr>
              <w:t>1.1</w:t>
            </w:r>
          </w:p>
        </w:tc>
        <w:tc>
          <w:tcPr>
            <w:tcW w:w="2268" w:type="dxa"/>
            <w:shd w:val="clear" w:color="auto" w:fill="auto"/>
          </w:tcPr>
          <w:p w:rsidR="007035A9" w:rsidRDefault="007035A9" w:rsidP="00444F9B">
            <w:r>
              <w:rPr>
                <w:rFonts w:hint="eastAsia"/>
              </w:rPr>
              <w:t>110</w:t>
            </w:r>
          </w:p>
        </w:tc>
      </w:tr>
      <w:tr w:rsidR="00833F32" w:rsidTr="00833F32">
        <w:tc>
          <w:tcPr>
            <w:tcW w:w="2126" w:type="dxa"/>
            <w:shd w:val="clear" w:color="auto" w:fill="auto"/>
          </w:tcPr>
          <w:p w:rsidR="007035A9" w:rsidRDefault="007035A9" w:rsidP="00444F9B">
            <w:r>
              <w:rPr>
                <w:rFonts w:hint="eastAsia"/>
              </w:rPr>
              <w:t>2.1</w:t>
            </w:r>
          </w:p>
        </w:tc>
        <w:tc>
          <w:tcPr>
            <w:tcW w:w="1985" w:type="dxa"/>
            <w:shd w:val="clear" w:color="auto" w:fill="auto"/>
          </w:tcPr>
          <w:p w:rsidR="007035A9" w:rsidRDefault="007035A9" w:rsidP="00444F9B">
            <w:r>
              <w:rPr>
                <w:rFonts w:hint="eastAsia"/>
              </w:rPr>
              <w:t>1.2</w:t>
            </w:r>
          </w:p>
        </w:tc>
        <w:tc>
          <w:tcPr>
            <w:tcW w:w="2268" w:type="dxa"/>
            <w:shd w:val="clear" w:color="auto" w:fill="auto"/>
          </w:tcPr>
          <w:p w:rsidR="007035A9" w:rsidRDefault="007035A9" w:rsidP="00444F9B">
            <w:r>
              <w:rPr>
                <w:rFonts w:hint="eastAsia"/>
              </w:rPr>
              <w:t>120</w:t>
            </w:r>
          </w:p>
        </w:tc>
      </w:tr>
      <w:tr w:rsidR="00833F32" w:rsidTr="00833F32">
        <w:tc>
          <w:tcPr>
            <w:tcW w:w="2126" w:type="dxa"/>
            <w:shd w:val="clear" w:color="auto" w:fill="auto"/>
          </w:tcPr>
          <w:p w:rsidR="007035A9" w:rsidRDefault="007035A9" w:rsidP="00444F9B">
            <w:r>
              <w:rPr>
                <w:rFonts w:hint="eastAsia"/>
              </w:rPr>
              <w:t>3.0</w:t>
            </w:r>
          </w:p>
        </w:tc>
        <w:tc>
          <w:tcPr>
            <w:tcW w:w="1985" w:type="dxa"/>
            <w:shd w:val="clear" w:color="auto" w:fill="auto"/>
          </w:tcPr>
          <w:p w:rsidR="007035A9" w:rsidRDefault="007035A9" w:rsidP="00444F9B">
            <w:r>
              <w:rPr>
                <w:rFonts w:hint="eastAsia"/>
              </w:rPr>
              <w:t>1.3</w:t>
            </w:r>
          </w:p>
        </w:tc>
        <w:tc>
          <w:tcPr>
            <w:tcW w:w="2268" w:type="dxa"/>
            <w:shd w:val="clear" w:color="auto" w:fill="auto"/>
          </w:tcPr>
          <w:p w:rsidR="007035A9" w:rsidRDefault="007035A9" w:rsidP="00444F9B">
            <w:r>
              <w:rPr>
                <w:rFonts w:hint="eastAsia"/>
              </w:rPr>
              <w:t>130</w:t>
            </w:r>
          </w:p>
        </w:tc>
      </w:tr>
      <w:tr w:rsidR="00833F32" w:rsidTr="00833F32">
        <w:tc>
          <w:tcPr>
            <w:tcW w:w="2126" w:type="dxa"/>
            <w:shd w:val="clear" w:color="auto" w:fill="auto"/>
          </w:tcPr>
          <w:p w:rsidR="007035A9" w:rsidRDefault="007035A9" w:rsidP="00444F9B">
            <w:r>
              <w:rPr>
                <w:rFonts w:hint="eastAsia"/>
              </w:rPr>
              <w:t>3.1</w:t>
            </w:r>
          </w:p>
        </w:tc>
        <w:tc>
          <w:tcPr>
            <w:tcW w:w="1985" w:type="dxa"/>
            <w:shd w:val="clear" w:color="auto" w:fill="auto"/>
          </w:tcPr>
          <w:p w:rsidR="007035A9" w:rsidRDefault="007035A9" w:rsidP="00444F9B">
            <w:r>
              <w:rPr>
                <w:rFonts w:hint="eastAsia"/>
              </w:rPr>
              <w:t>1.4</w:t>
            </w:r>
          </w:p>
        </w:tc>
        <w:tc>
          <w:tcPr>
            <w:tcW w:w="2268" w:type="dxa"/>
            <w:shd w:val="clear" w:color="auto" w:fill="auto"/>
          </w:tcPr>
          <w:p w:rsidR="007035A9" w:rsidRDefault="007035A9" w:rsidP="00444F9B">
            <w:r>
              <w:rPr>
                <w:rFonts w:hint="eastAsia"/>
              </w:rPr>
              <w:t>140</w:t>
            </w:r>
          </w:p>
        </w:tc>
      </w:tr>
      <w:tr w:rsidR="00833F32" w:rsidTr="00833F32">
        <w:tc>
          <w:tcPr>
            <w:tcW w:w="2126" w:type="dxa"/>
            <w:shd w:val="clear" w:color="auto" w:fill="auto"/>
          </w:tcPr>
          <w:p w:rsidR="007035A9" w:rsidRDefault="007035A9" w:rsidP="00444F9B">
            <w:r>
              <w:rPr>
                <w:rFonts w:hint="eastAsia"/>
              </w:rPr>
              <w:t>3.2</w:t>
            </w:r>
          </w:p>
        </w:tc>
        <w:tc>
          <w:tcPr>
            <w:tcW w:w="1985" w:type="dxa"/>
            <w:shd w:val="clear" w:color="auto" w:fill="auto"/>
          </w:tcPr>
          <w:p w:rsidR="007035A9" w:rsidRDefault="007035A9" w:rsidP="00444F9B">
            <w:r>
              <w:rPr>
                <w:rFonts w:hint="eastAsia"/>
              </w:rPr>
              <w:t>1.5</w:t>
            </w:r>
          </w:p>
        </w:tc>
        <w:tc>
          <w:tcPr>
            <w:tcW w:w="2268" w:type="dxa"/>
            <w:shd w:val="clear" w:color="auto" w:fill="auto"/>
          </w:tcPr>
          <w:p w:rsidR="007035A9" w:rsidRDefault="007035A9" w:rsidP="00444F9B">
            <w:r>
              <w:rPr>
                <w:rFonts w:hint="eastAsia"/>
              </w:rPr>
              <w:t>150</w:t>
            </w:r>
          </w:p>
        </w:tc>
      </w:tr>
      <w:tr w:rsidR="00833F32" w:rsidTr="00833F32">
        <w:tc>
          <w:tcPr>
            <w:tcW w:w="2126" w:type="dxa"/>
            <w:shd w:val="clear" w:color="auto" w:fill="auto"/>
          </w:tcPr>
          <w:p w:rsidR="007035A9" w:rsidRDefault="007035A9" w:rsidP="00444F9B">
            <w:r>
              <w:rPr>
                <w:rFonts w:hint="eastAsia"/>
              </w:rPr>
              <w:t>3.3</w:t>
            </w:r>
            <w:r w:rsidRPr="00B94B9F">
              <w:rPr>
                <w:rFonts w:hint="eastAsia"/>
                <w:b/>
                <w:sz w:val="16"/>
                <w:szCs w:val="16"/>
              </w:rPr>
              <w:t>以降</w:t>
            </w:r>
          </w:p>
        </w:tc>
        <w:tc>
          <w:tcPr>
            <w:tcW w:w="1985" w:type="dxa"/>
            <w:shd w:val="clear" w:color="auto" w:fill="auto"/>
          </w:tcPr>
          <w:p w:rsidR="007035A9" w:rsidRDefault="007035A9" w:rsidP="00444F9B">
            <w:r>
              <w:rPr>
                <w:rFonts w:hint="eastAsia"/>
              </w:rPr>
              <w:t>3.3</w:t>
            </w:r>
            <w:r w:rsidRPr="00B94B9F">
              <w:rPr>
                <w:rFonts w:hint="eastAsia"/>
                <w:b/>
                <w:sz w:val="16"/>
                <w:szCs w:val="16"/>
              </w:rPr>
              <w:t>～</w:t>
            </w:r>
          </w:p>
        </w:tc>
        <w:tc>
          <w:tcPr>
            <w:tcW w:w="2268" w:type="dxa"/>
            <w:shd w:val="clear" w:color="auto" w:fill="auto"/>
          </w:tcPr>
          <w:p w:rsidR="007035A9" w:rsidRDefault="007035A9" w:rsidP="00444F9B">
            <w:r>
              <w:rPr>
                <w:rFonts w:hint="eastAsia"/>
              </w:rPr>
              <w:t>330</w:t>
            </w:r>
            <w:r w:rsidRPr="00B94B9F">
              <w:rPr>
                <w:rFonts w:hint="eastAsia"/>
                <w:b/>
                <w:sz w:val="16"/>
                <w:szCs w:val="16"/>
              </w:rPr>
              <w:t>～</w:t>
            </w:r>
          </w:p>
        </w:tc>
      </w:tr>
    </w:tbl>
    <w:p w:rsidR="00E66FD5" w:rsidRDefault="00833F32" w:rsidP="00444F9B">
      <w:r>
        <w:t>OpenGL 3.3</w:t>
      </w:r>
      <w:r>
        <w:t>以前は、</w:t>
      </w:r>
      <w:r>
        <w:rPr>
          <w:rFonts w:hint="eastAsia"/>
        </w:rPr>
        <w:t>OpenGL</w:t>
      </w:r>
      <w:r>
        <w:rPr>
          <w:rFonts w:hint="eastAsia"/>
        </w:rPr>
        <w:t>のバージョンが上がる毎に</w:t>
      </w:r>
      <w:r>
        <w:rPr>
          <w:rFonts w:hint="eastAsia"/>
        </w:rPr>
        <w:t>GLSL</w:t>
      </w:r>
      <w:r>
        <w:rPr>
          <w:rFonts w:hint="eastAsia"/>
        </w:rPr>
        <w:t>の小数点以下が</w:t>
      </w:r>
      <w:r>
        <w:rPr>
          <w:rFonts w:hint="eastAsia"/>
        </w:rPr>
        <w:t>1</w:t>
      </w:r>
      <w:r>
        <w:rPr>
          <w:rFonts w:hint="eastAsia"/>
        </w:rPr>
        <w:t>ずつ増えていました。</w:t>
      </w:r>
      <w:r>
        <w:rPr>
          <w:rFonts w:hint="eastAsia"/>
        </w:rPr>
        <w:t>3</w:t>
      </w:r>
      <w:r>
        <w:t>.3</w:t>
      </w:r>
      <w:r>
        <w:t>以降は、</w:t>
      </w:r>
      <w:r>
        <w:t>OpenGL</w:t>
      </w:r>
      <w:r>
        <w:t>と</w:t>
      </w:r>
      <w:r>
        <w:rPr>
          <w:rFonts w:hint="eastAsia"/>
        </w:rPr>
        <w:t>GLSL</w:t>
      </w:r>
      <w:r>
        <w:rPr>
          <w:rFonts w:hint="eastAsia"/>
        </w:rPr>
        <w:t>は</w:t>
      </w:r>
      <w:r>
        <w:t>同じバージョン番号を使うようになっています。</w:t>
      </w:r>
      <w:r>
        <w:br/>
      </w:r>
      <w:r w:rsidR="00A23891">
        <w:rPr>
          <w:rFonts w:hint="eastAsia"/>
        </w:rPr>
        <w:t>そして、</w:t>
      </w:r>
      <w:r w:rsidR="00EF4492">
        <w:rPr>
          <w:rFonts w:hint="eastAsia"/>
        </w:rPr>
        <w:t>「</w:t>
      </w:r>
      <w:r w:rsidR="003E1053">
        <w:rPr>
          <w:rFonts w:hint="eastAsia"/>
        </w:rPr>
        <w:t>#version</w:t>
      </w:r>
      <w:r w:rsidR="00EF4492">
        <w:rPr>
          <w:rFonts w:hint="eastAsia"/>
        </w:rPr>
        <w:t>」</w:t>
      </w:r>
      <w:r w:rsidR="003E1053">
        <w:rPr>
          <w:rFonts w:hint="eastAsia"/>
        </w:rPr>
        <w:t>に指定する値は、</w:t>
      </w:r>
      <w:r w:rsidR="003E1053">
        <w:rPr>
          <w:rFonts w:hint="eastAsia"/>
        </w:rPr>
        <w:t>GLSL</w:t>
      </w:r>
      <w:r w:rsidR="00363D08">
        <w:rPr>
          <w:rFonts w:hint="eastAsia"/>
        </w:rPr>
        <w:t>の</w:t>
      </w:r>
      <w:r w:rsidR="003E1053">
        <w:rPr>
          <w:rFonts w:hint="eastAsia"/>
        </w:rPr>
        <w:t>バージョン</w:t>
      </w:r>
      <w:r w:rsidR="00015C51">
        <w:rPr>
          <w:rFonts w:hint="eastAsia"/>
        </w:rPr>
        <w:t>番号</w:t>
      </w:r>
      <w:r w:rsidR="003E1053">
        <w:rPr>
          <w:rFonts w:hint="eastAsia"/>
        </w:rPr>
        <w:t>を</w:t>
      </w:r>
      <w:r w:rsidR="003E1053">
        <w:rPr>
          <w:rFonts w:hint="eastAsia"/>
        </w:rPr>
        <w:t>100</w:t>
      </w:r>
      <w:r w:rsidR="003E1053">
        <w:rPr>
          <w:rFonts w:hint="eastAsia"/>
        </w:rPr>
        <w:t>倍した値になっています。</w:t>
      </w:r>
    </w:p>
    <w:p w:rsidR="001615DF" w:rsidRDefault="005C21D9" w:rsidP="005C21D9">
      <w:pPr>
        <w:pStyle w:val="2"/>
      </w:pPr>
      <w:r>
        <w:rPr>
          <w:rFonts w:hint="eastAsia"/>
        </w:rPr>
        <w:t>in/out</w:t>
      </w:r>
      <w:r w:rsidR="004F48F9">
        <w:rPr>
          <w:rFonts w:hint="eastAsia"/>
        </w:rPr>
        <w:t>(</w:t>
      </w:r>
      <w:r w:rsidR="004F48F9">
        <w:rPr>
          <w:rFonts w:hint="eastAsia"/>
        </w:rPr>
        <w:t>いん</w:t>
      </w:r>
      <w:r w:rsidR="004F48F9">
        <w:t>/</w:t>
      </w:r>
      <w:r w:rsidR="004F48F9">
        <w:t>あうと</w:t>
      </w:r>
      <w:r w:rsidR="004F48F9">
        <w:rPr>
          <w:rFonts w:hint="eastAsia"/>
        </w:rPr>
        <w:t>)</w:t>
      </w:r>
      <w:r>
        <w:t>修飾子</w:t>
      </w:r>
    </w:p>
    <w:p w:rsidR="00CE2092" w:rsidRDefault="00DD5DF4" w:rsidP="005C21D9">
      <w:r>
        <w:rPr>
          <w:rFonts w:hint="eastAsia"/>
        </w:rPr>
        <w:t>バージョン番号から</w:t>
      </w:r>
      <w:r>
        <w:rPr>
          <w:rFonts w:hint="eastAsia"/>
        </w:rPr>
        <w:t>main</w:t>
      </w:r>
      <w:r>
        <w:rPr>
          <w:rFonts w:hint="eastAsia"/>
        </w:rPr>
        <w:t>関数の間にあるのは、各シェーダ</w:t>
      </w:r>
      <w:r w:rsidR="00010A80">
        <w:t>ー・</w:t>
      </w:r>
      <w:r>
        <w:rPr>
          <w:rFonts w:hint="eastAsia"/>
        </w:rPr>
        <w:t>ステージへの入出力用の変数定義です。</w:t>
      </w:r>
      <w:r>
        <w:br/>
      </w:r>
      <w:r w:rsidR="005C21D9">
        <w:rPr>
          <w:rFonts w:hint="eastAsia"/>
        </w:rPr>
        <w:t>in</w:t>
      </w:r>
      <w:r w:rsidR="005C21D9">
        <w:rPr>
          <w:rFonts w:hint="eastAsia"/>
        </w:rPr>
        <w:t>修飾子のついた変数にはシェーダ</w:t>
      </w:r>
      <w:r w:rsidR="00010A80">
        <w:t>ー</w:t>
      </w:r>
      <w:r w:rsidR="005C21D9">
        <w:rPr>
          <w:rFonts w:hint="eastAsia"/>
        </w:rPr>
        <w:t>への入力が格納されます。</w:t>
      </w:r>
      <w:r w:rsidR="005C21D9">
        <w:br/>
      </w:r>
      <w:r w:rsidR="005C21D9">
        <w:rPr>
          <w:rFonts w:hint="eastAsia"/>
        </w:rPr>
        <w:t>out</w:t>
      </w:r>
      <w:r w:rsidR="005C21D9">
        <w:rPr>
          <w:rFonts w:hint="eastAsia"/>
        </w:rPr>
        <w:t>修飾子の突いた変数には、シェーダ</w:t>
      </w:r>
      <w:r w:rsidR="00010A80">
        <w:t>ー</w:t>
      </w:r>
      <w:r w:rsidR="005C21D9">
        <w:rPr>
          <w:rFonts w:hint="eastAsia"/>
        </w:rPr>
        <w:t>が何らかの値を設定して、次のステージに処理を引き継ぎます。</w:t>
      </w:r>
      <w:r w:rsidR="00CE1B6F">
        <w:br/>
      </w:r>
      <w:r w:rsidR="00CE1B6F">
        <w:t>頂点シェーダ</w:t>
      </w:r>
      <w:r w:rsidR="00010A80">
        <w:t>ー</w:t>
      </w:r>
      <w:r w:rsidR="00CE1B6F">
        <w:t>では</w:t>
      </w:r>
      <w:r w:rsidR="00CE1B6F">
        <w:rPr>
          <w:rFonts w:hint="eastAsia"/>
        </w:rPr>
        <w:t>vPosition</w:t>
      </w:r>
      <w:r w:rsidR="00CE1B6F">
        <w:rPr>
          <w:rFonts w:hint="eastAsia"/>
        </w:rPr>
        <w:t>と</w:t>
      </w:r>
      <w:r w:rsidR="00CE1B6F">
        <w:rPr>
          <w:rFonts w:hint="eastAsia"/>
        </w:rPr>
        <w:t>vColor</w:t>
      </w:r>
      <w:r w:rsidR="00CE1B6F">
        <w:rPr>
          <w:rFonts w:hint="eastAsia"/>
        </w:rPr>
        <w:t>が入力変数で、</w:t>
      </w:r>
      <w:r w:rsidR="00CE1B6F">
        <w:rPr>
          <w:rFonts w:hint="eastAsia"/>
        </w:rPr>
        <w:t>outColor</w:t>
      </w:r>
      <w:r w:rsidR="00CE1B6F">
        <w:rPr>
          <w:rFonts w:hint="eastAsia"/>
        </w:rPr>
        <w:t>が出力変数になります。フラグメントシェーダ</w:t>
      </w:r>
      <w:r w:rsidR="00010A80">
        <w:t>ー</w:t>
      </w:r>
      <w:r w:rsidR="00CE1B6F">
        <w:rPr>
          <w:rFonts w:hint="eastAsia"/>
        </w:rPr>
        <w:t>では</w:t>
      </w:r>
      <w:r w:rsidR="00CE1B6F">
        <w:rPr>
          <w:rFonts w:hint="eastAsia"/>
        </w:rPr>
        <w:t>outColor</w:t>
      </w:r>
      <w:r w:rsidR="00CE1B6F">
        <w:rPr>
          <w:rFonts w:hint="eastAsia"/>
        </w:rPr>
        <w:t>が入力変数で、</w:t>
      </w:r>
      <w:r w:rsidR="00CE1B6F">
        <w:rPr>
          <w:rFonts w:hint="eastAsia"/>
        </w:rPr>
        <w:t>fragColor</w:t>
      </w:r>
      <w:r w:rsidR="00CE1B6F">
        <w:rPr>
          <w:rFonts w:hint="eastAsia"/>
        </w:rPr>
        <w:t>が出力変数になります。</w:t>
      </w:r>
    </w:p>
    <w:p w:rsidR="00DD5DF4" w:rsidRDefault="00DD5DF4" w:rsidP="00DD5DF4">
      <w:pPr>
        <w:pStyle w:val="2"/>
      </w:pPr>
      <w:r>
        <w:rPr>
          <w:rFonts w:hint="eastAsia"/>
        </w:rPr>
        <w:t>layout</w:t>
      </w:r>
      <w:r w:rsidR="004F48F9">
        <w:rPr>
          <w:rFonts w:hint="eastAsia"/>
        </w:rPr>
        <w:t>(</w:t>
      </w:r>
      <w:r w:rsidR="004F48F9">
        <w:rPr>
          <w:rFonts w:hint="eastAsia"/>
        </w:rPr>
        <w:t>れいあうと</w:t>
      </w:r>
      <w:r w:rsidR="004F48F9">
        <w:rPr>
          <w:rFonts w:hint="eastAsia"/>
        </w:rPr>
        <w:t>)</w:t>
      </w:r>
      <w:r>
        <w:rPr>
          <w:rFonts w:hint="eastAsia"/>
        </w:rPr>
        <w:t>修飾子</w:t>
      </w:r>
    </w:p>
    <w:p w:rsidR="00DD5DF4" w:rsidRDefault="001803B4" w:rsidP="00DD5DF4">
      <w:r>
        <w:rPr>
          <w:rFonts w:hint="eastAsia"/>
        </w:rPr>
        <w:t>いくつかの</w:t>
      </w:r>
      <w:r w:rsidR="00DD5DF4">
        <w:t>変数定義の</w:t>
      </w:r>
      <w:r>
        <w:t>先頭</w:t>
      </w:r>
      <w:r w:rsidR="00DD5DF4">
        <w:t>にある</w:t>
      </w:r>
      <w:r w:rsidR="00DD5DF4">
        <w:rPr>
          <w:rFonts w:hint="eastAsia"/>
        </w:rPr>
        <w:t>layout</w:t>
      </w:r>
      <w:r w:rsidR="00B634C7">
        <w:t>というの</w:t>
      </w:r>
      <w:r w:rsidR="00DD5DF4">
        <w:rPr>
          <w:rFonts w:hint="eastAsia"/>
        </w:rPr>
        <w:t>は「</w:t>
      </w:r>
      <w:r w:rsidR="00DD5DF4">
        <w:rPr>
          <w:rFonts w:hint="eastAsia"/>
        </w:rPr>
        <w:t>layout</w:t>
      </w:r>
      <w:r w:rsidR="00DD5DF4">
        <w:rPr>
          <w:rFonts w:hint="eastAsia"/>
        </w:rPr>
        <w:t>修飾子」と呼ばれるもので、次の構文を持ちます。</w:t>
      </w:r>
    </w:p>
    <w:p w:rsidR="00DD5DF4" w:rsidRDefault="00DD5DF4" w:rsidP="00DD5DF4">
      <w:pPr>
        <w:pStyle w:val="af8"/>
      </w:pPr>
      <w:r>
        <w:rPr>
          <w:rFonts w:hint="eastAsia"/>
        </w:rPr>
        <w:t>layout(qual</w:t>
      </w:r>
      <w:r w:rsidR="008E17C5">
        <w:t>i</w:t>
      </w:r>
      <w:r>
        <w:rPr>
          <w:rFonts w:hint="eastAsia"/>
        </w:rPr>
        <w:t>fier</w:t>
      </w:r>
      <w:r>
        <w:t>1 = value, qualifier2 = value, …)</w:t>
      </w:r>
    </w:p>
    <w:p w:rsidR="00DD5DF4" w:rsidRPr="00DD5DF4" w:rsidRDefault="00DD5DF4" w:rsidP="005C21D9">
      <w:r>
        <w:rPr>
          <w:rFonts w:hint="eastAsia"/>
        </w:rPr>
        <w:t>layout</w:t>
      </w:r>
      <w:r>
        <w:rPr>
          <w:rFonts w:hint="eastAsia"/>
        </w:rPr>
        <w:t>修飾子</w:t>
      </w:r>
      <w:r w:rsidR="004F48F9">
        <w:rPr>
          <w:rFonts w:hint="eastAsia"/>
        </w:rPr>
        <w:t>に</w:t>
      </w:r>
      <w:r>
        <w:rPr>
          <w:rFonts w:hint="eastAsia"/>
        </w:rPr>
        <w:t>は、変数の入出力先や属性を指定する</w:t>
      </w:r>
      <w:r w:rsidR="004F48F9">
        <w:rPr>
          <w:rFonts w:hint="eastAsia"/>
        </w:rPr>
        <w:t>機能があります</w:t>
      </w:r>
      <w:r>
        <w:rPr>
          <w:rFonts w:hint="eastAsia"/>
        </w:rPr>
        <w:t>。例えば</w:t>
      </w:r>
      <w:r w:rsidR="00B14F9E">
        <w:rPr>
          <w:rFonts w:hint="eastAsia"/>
        </w:rPr>
        <w:t>入出力先を指定するには、シェーダ</w:t>
      </w:r>
      <w:r w:rsidR="00010A80">
        <w:rPr>
          <w:rFonts w:hint="eastAsia"/>
        </w:rPr>
        <w:t>ー・</w:t>
      </w:r>
      <w:r>
        <w:rPr>
          <w:rFonts w:hint="eastAsia"/>
        </w:rPr>
        <w:t>コード</w:t>
      </w:r>
      <w:r w:rsidR="004657D4">
        <w:rPr>
          <w:rFonts w:hint="eastAsia"/>
        </w:rPr>
        <w:t>の</w:t>
      </w:r>
      <w:r>
        <w:rPr>
          <w:rFonts w:hint="eastAsia"/>
        </w:rPr>
        <w:t>ように</w:t>
      </w:r>
      <w:r w:rsidR="008E17C5">
        <w:rPr>
          <w:rFonts w:hint="eastAsia"/>
        </w:rPr>
        <w:t>qua</w:t>
      </w:r>
      <w:r w:rsidR="008E17C5">
        <w:t>lifier</w:t>
      </w:r>
      <w:r w:rsidR="004F48F9">
        <w:t>(</w:t>
      </w:r>
      <w:r w:rsidR="004F48F9">
        <w:t>くおりふぁいあー</w:t>
      </w:r>
      <w:r w:rsidR="004F48F9">
        <w:t>)</w:t>
      </w:r>
      <w:r w:rsidR="004F48F9">
        <w:t>の部分に</w:t>
      </w:r>
      <w:r>
        <w:rPr>
          <w:rFonts w:hint="eastAsia"/>
        </w:rPr>
        <w:t>「</w:t>
      </w:r>
      <w:r>
        <w:rPr>
          <w:rFonts w:hint="eastAsia"/>
        </w:rPr>
        <w:t>location</w:t>
      </w:r>
      <w:r w:rsidR="004F48F9">
        <w:t>(</w:t>
      </w:r>
      <w:r w:rsidR="004F48F9">
        <w:t>ろけーしょん</w:t>
      </w:r>
      <w:r w:rsidR="004F48F9">
        <w:t>)</w:t>
      </w:r>
      <w:r w:rsidR="004F48F9">
        <w:rPr>
          <w:rFonts w:hint="eastAsia"/>
        </w:rPr>
        <w:t>修飾子」を指定し</w:t>
      </w:r>
      <w:r>
        <w:rPr>
          <w:rFonts w:hint="eastAsia"/>
        </w:rPr>
        <w:t>、</w:t>
      </w:r>
      <w:r>
        <w:rPr>
          <w:rFonts w:hint="eastAsia"/>
        </w:rPr>
        <w:t>value</w:t>
      </w:r>
      <w:r w:rsidR="004F48F9">
        <w:t>(</w:t>
      </w:r>
      <w:r w:rsidR="004F48F9">
        <w:t>ばりゅー</w:t>
      </w:r>
      <w:r w:rsidR="004F48F9">
        <w:rPr>
          <w:rFonts w:hint="eastAsia"/>
        </w:rPr>
        <w:t>)</w:t>
      </w:r>
      <w:r w:rsidR="004F48F9">
        <w:rPr>
          <w:rFonts w:hint="eastAsia"/>
        </w:rPr>
        <w:t>の部分</w:t>
      </w:r>
      <w:r>
        <w:rPr>
          <w:rFonts w:hint="eastAsia"/>
        </w:rPr>
        <w:t>に</w:t>
      </w:r>
      <w:r w:rsidR="004F48F9">
        <w:rPr>
          <w:rFonts w:hint="eastAsia"/>
        </w:rPr>
        <w:t>「インデックス</w:t>
      </w:r>
      <w:r w:rsidR="004F48F9">
        <w:rPr>
          <w:rFonts w:hint="eastAsia"/>
        </w:rPr>
        <w:t>(</w:t>
      </w:r>
      <w:r w:rsidR="004F48F9">
        <w:rPr>
          <w:rFonts w:hint="eastAsia"/>
        </w:rPr>
        <w:t>何番目の入出力先を使うか</w:t>
      </w:r>
      <w:r w:rsidR="004F48F9">
        <w:rPr>
          <w:rFonts w:hint="eastAsia"/>
        </w:rPr>
        <w:t>)</w:t>
      </w:r>
      <w:r w:rsidR="004F48F9">
        <w:rPr>
          <w:rFonts w:hint="eastAsia"/>
        </w:rPr>
        <w:t>」</w:t>
      </w:r>
      <w:r>
        <w:rPr>
          <w:rFonts w:hint="eastAsia"/>
        </w:rPr>
        <w:t>を指定します。</w:t>
      </w:r>
      <w:r w:rsidR="00A6200C">
        <w:br/>
      </w:r>
      <w:r w:rsidR="004F48F9">
        <w:rPr>
          <w:rFonts w:hint="eastAsia"/>
        </w:rPr>
        <w:t>入出力先のインデックス</w:t>
      </w:r>
      <w:r w:rsidR="008E17C5">
        <w:rPr>
          <w:rFonts w:hint="eastAsia"/>
        </w:rPr>
        <w:t>は、</w:t>
      </w:r>
      <w:r w:rsidR="00D6322A">
        <w:rPr>
          <w:rFonts w:hint="eastAsia"/>
        </w:rPr>
        <w:t>各</w:t>
      </w:r>
      <w:r>
        <w:t>シェーダ</w:t>
      </w:r>
      <w:r w:rsidR="00010A80">
        <w:t>ー</w:t>
      </w:r>
      <w:r w:rsidR="00D6322A">
        <w:t>の</w:t>
      </w:r>
      <w:r w:rsidR="008E17C5">
        <w:t>入力用と出力用で</w:t>
      </w:r>
      <w:r w:rsidR="004F48F9">
        <w:t>別々に指定しなければなりません</w:t>
      </w:r>
      <w:r w:rsidR="000C7789">
        <w:t>。</w:t>
      </w:r>
      <w:r>
        <w:t>シェーダ</w:t>
      </w:r>
      <w:r w:rsidR="00010A80">
        <w:t>ー・</w:t>
      </w:r>
      <w:r w:rsidR="000C7789">
        <w:t>コード</w:t>
      </w:r>
      <w:r>
        <w:t>では</w:t>
      </w:r>
      <w:r>
        <w:rPr>
          <w:rFonts w:hint="eastAsia"/>
        </w:rPr>
        <w:t>v</w:t>
      </w:r>
      <w:r>
        <w:t>Position</w:t>
      </w:r>
      <w:r>
        <w:rPr>
          <w:rFonts w:hint="eastAsia"/>
        </w:rPr>
        <w:t>と</w:t>
      </w:r>
      <w:r>
        <w:rPr>
          <w:rFonts w:hint="eastAsia"/>
        </w:rPr>
        <w:t>outColor</w:t>
      </w:r>
      <w:r w:rsidR="002D7F24">
        <w:rPr>
          <w:rFonts w:hint="eastAsia"/>
        </w:rPr>
        <w:t>は同じ番号が指定されています。しかし</w:t>
      </w:r>
      <w:r>
        <w:rPr>
          <w:rFonts w:hint="eastAsia"/>
        </w:rPr>
        <w:t>、</w:t>
      </w:r>
      <w:r>
        <w:rPr>
          <w:rFonts w:hint="eastAsia"/>
        </w:rPr>
        <w:t>vPosition</w:t>
      </w:r>
      <w:r>
        <w:rPr>
          <w:rFonts w:hint="eastAsia"/>
        </w:rPr>
        <w:t>は</w:t>
      </w:r>
      <w:r w:rsidR="002D7F24">
        <w:rPr>
          <w:rFonts w:hint="eastAsia"/>
        </w:rPr>
        <w:t>in(</w:t>
      </w:r>
      <w:r>
        <w:rPr>
          <w:rFonts w:hint="eastAsia"/>
        </w:rPr>
        <w:t>入力</w:t>
      </w:r>
      <w:r w:rsidR="002D7F24">
        <w:rPr>
          <w:rFonts w:hint="eastAsia"/>
        </w:rPr>
        <w:t>)</w:t>
      </w:r>
      <w:r>
        <w:rPr>
          <w:rFonts w:hint="eastAsia"/>
        </w:rPr>
        <w:t>、</w:t>
      </w:r>
      <w:r>
        <w:rPr>
          <w:rFonts w:hint="eastAsia"/>
        </w:rPr>
        <w:t>outColor</w:t>
      </w:r>
      <w:r>
        <w:rPr>
          <w:rFonts w:hint="eastAsia"/>
        </w:rPr>
        <w:t>は</w:t>
      </w:r>
      <w:r w:rsidR="002D7F24">
        <w:rPr>
          <w:rFonts w:hint="eastAsia"/>
        </w:rPr>
        <w:t>out(</w:t>
      </w:r>
      <w:r>
        <w:rPr>
          <w:rFonts w:hint="eastAsia"/>
        </w:rPr>
        <w:t>出力</w:t>
      </w:r>
      <w:r w:rsidR="002D7F24">
        <w:rPr>
          <w:rFonts w:hint="eastAsia"/>
        </w:rPr>
        <w:t>)</w:t>
      </w:r>
      <w:r w:rsidR="002D7F24">
        <w:rPr>
          <w:rFonts w:hint="eastAsia"/>
        </w:rPr>
        <w:t>が指定されているので、番号が同じでも、違う場所を指しています</w:t>
      </w:r>
      <w:r>
        <w:rPr>
          <w:rFonts w:hint="eastAsia"/>
        </w:rPr>
        <w:t>。また、前段のシェーダ</w:t>
      </w:r>
      <w:r w:rsidR="00010A80">
        <w:rPr>
          <w:rFonts w:hint="eastAsia"/>
        </w:rPr>
        <w:t>ー</w:t>
      </w:r>
      <w:r>
        <w:rPr>
          <w:rFonts w:hint="eastAsia"/>
        </w:rPr>
        <w:t>の出力先が後段のシェーダ</w:t>
      </w:r>
      <w:r w:rsidR="00010A80">
        <w:t>ー</w:t>
      </w:r>
      <w:r w:rsidR="002D7F24">
        <w:rPr>
          <w:rFonts w:hint="eastAsia"/>
        </w:rPr>
        <w:t>の入力先になります。ですから、入出力先となる番号は、シェーダーのつながりを考慮して決めなければなりません。今回の場合、頂点シェーダーの</w:t>
      </w:r>
      <w:r>
        <w:rPr>
          <w:rFonts w:hint="eastAsia"/>
        </w:rPr>
        <w:t>outColor</w:t>
      </w:r>
      <w:r>
        <w:rPr>
          <w:rFonts w:hint="eastAsia"/>
        </w:rPr>
        <w:t>と</w:t>
      </w:r>
      <w:r w:rsidR="002D7F24">
        <w:rPr>
          <w:rFonts w:hint="eastAsia"/>
        </w:rPr>
        <w:t>フラグメントーシェーダー</w:t>
      </w:r>
      <w:r>
        <w:rPr>
          <w:rFonts w:hint="eastAsia"/>
        </w:rPr>
        <w:t>inColor</w:t>
      </w:r>
      <w:r w:rsidR="002D7F24">
        <w:rPr>
          <w:rFonts w:hint="eastAsia"/>
        </w:rPr>
        <w:t>には同じ番号を指定していますので、頂点シェーダ</w:t>
      </w:r>
      <w:r w:rsidR="002D7F24">
        <w:t>ー</w:t>
      </w:r>
      <w:r w:rsidR="002D7F24">
        <w:rPr>
          <w:rFonts w:hint="eastAsia"/>
        </w:rPr>
        <w:t>から</w:t>
      </w:r>
      <w:r w:rsidR="002D7F24">
        <w:rPr>
          <w:rFonts w:hint="eastAsia"/>
        </w:rPr>
        <w:t>outColor</w:t>
      </w:r>
      <w:r w:rsidR="002D7F24">
        <w:rPr>
          <w:rFonts w:hint="eastAsia"/>
        </w:rPr>
        <w:t>へと出力されたデータは、フラグメントシェーダ</w:t>
      </w:r>
      <w:r w:rsidR="002D7F24">
        <w:t>ー</w:t>
      </w:r>
      <w:r w:rsidR="002D7F24">
        <w:rPr>
          <w:rFonts w:hint="eastAsia"/>
        </w:rPr>
        <w:t>の</w:t>
      </w:r>
      <w:r w:rsidR="002D7F24">
        <w:rPr>
          <w:rFonts w:hint="eastAsia"/>
        </w:rPr>
        <w:lastRenderedPageBreak/>
        <w:t>inColor</w:t>
      </w:r>
      <w:r w:rsidR="002D7F24">
        <w:rPr>
          <w:rFonts w:hint="eastAsia"/>
        </w:rPr>
        <w:t>にコピーされます。このように、先に実行されるシェーダーの出力番号と、後から実行されるシェーダーの入力番号を合わせておくことはとても重要です。</w:t>
      </w:r>
      <w:r w:rsidR="008F74F4">
        <w:br/>
      </w:r>
      <w:r w:rsidR="008F74F4">
        <w:rPr>
          <w:rFonts w:hint="eastAsia"/>
        </w:rPr>
        <w:t>なお、頂点シェーダ</w:t>
      </w:r>
      <w:r w:rsidR="00010A80">
        <w:t>ー</w:t>
      </w:r>
      <w:r w:rsidR="004837E1">
        <w:t>に</w:t>
      </w:r>
      <w:r w:rsidR="004837E1">
        <w:rPr>
          <w:rFonts w:hint="eastAsia"/>
        </w:rPr>
        <w:t>は前段シェーダーがないので、</w:t>
      </w:r>
      <w:r w:rsidR="008F74F4">
        <w:rPr>
          <w:rFonts w:hint="eastAsia"/>
        </w:rPr>
        <w:t>入力</w:t>
      </w:r>
      <w:r w:rsidR="004837E1">
        <w:rPr>
          <w:rFonts w:hint="eastAsia"/>
        </w:rPr>
        <w:t>の番号</w:t>
      </w:r>
      <w:r w:rsidR="008F74F4">
        <w:rPr>
          <w:rFonts w:hint="eastAsia"/>
        </w:rPr>
        <w:t>は</w:t>
      </w:r>
      <w:r w:rsidR="008F74F4">
        <w:rPr>
          <w:rFonts w:hint="eastAsia"/>
        </w:rPr>
        <w:t>glVertexAttrib</w:t>
      </w:r>
      <w:r w:rsidR="008F74F4">
        <w:t>Pointer</w:t>
      </w:r>
      <w:r w:rsidR="004837E1">
        <w:t>関数を使って、通常のプログラムから指定しなければなりません</w:t>
      </w:r>
      <w:r w:rsidR="008F74F4">
        <w:t>。</w:t>
      </w:r>
      <w:r w:rsidR="008F74F4">
        <w:rPr>
          <w:rFonts w:hint="eastAsia"/>
        </w:rPr>
        <w:t>VP</w:t>
      </w:r>
      <w:r w:rsidR="008F74F4">
        <w:rPr>
          <w:rFonts w:hint="eastAsia"/>
        </w:rPr>
        <w:t>は、この関数で指定された</w:t>
      </w:r>
      <w:r w:rsidR="004837E1">
        <w:t>番号</w:t>
      </w:r>
      <w:r w:rsidR="00112383">
        <w:t>の</w:t>
      </w:r>
      <w:r w:rsidR="00C54B03">
        <w:t>入力先変数に対して</w:t>
      </w:r>
      <w:r w:rsidR="008F74F4">
        <w:t>頂点データを引き渡します。</w:t>
      </w:r>
    </w:p>
    <w:p w:rsidR="005C21D9" w:rsidRDefault="00CE2092" w:rsidP="00CE2092">
      <w:pPr>
        <w:pStyle w:val="2"/>
      </w:pPr>
      <w:r>
        <w:t>vec3/vec4</w:t>
      </w:r>
      <w:r w:rsidR="004F48F9">
        <w:t>(</w:t>
      </w:r>
      <w:r w:rsidR="004F48F9">
        <w:t>べく・すりー</w:t>
      </w:r>
      <w:r w:rsidR="004F48F9">
        <w:rPr>
          <w:rFonts w:hint="eastAsia"/>
        </w:rPr>
        <w:t>/</w:t>
      </w:r>
      <w:r w:rsidR="004F48F9">
        <w:rPr>
          <w:rFonts w:hint="eastAsia"/>
        </w:rPr>
        <w:t>べく・ふぉー</w:t>
      </w:r>
      <w:r w:rsidR="004F48F9">
        <w:t>)</w:t>
      </w:r>
      <w:r>
        <w:t>型</w:t>
      </w:r>
    </w:p>
    <w:p w:rsidR="00CE2092" w:rsidRDefault="00CE2092" w:rsidP="00CE2092">
      <w:r>
        <w:t>これらは</w:t>
      </w:r>
      <w:r>
        <w:rPr>
          <w:rFonts w:hint="eastAsia"/>
        </w:rPr>
        <w:t>GLSL</w:t>
      </w:r>
      <w:r>
        <w:rPr>
          <w:rFonts w:hint="eastAsia"/>
        </w:rPr>
        <w:t>で定義されている</w:t>
      </w:r>
      <w:r>
        <w:t>ベクター型です。それぞれ、</w:t>
      </w:r>
      <w:r>
        <w:rPr>
          <w:rFonts w:hint="eastAsia"/>
        </w:rPr>
        <w:t>3</w:t>
      </w:r>
      <w:r>
        <w:rPr>
          <w:rFonts w:hint="eastAsia"/>
        </w:rPr>
        <w:t>～</w:t>
      </w:r>
      <w:r>
        <w:rPr>
          <w:rFonts w:hint="eastAsia"/>
        </w:rPr>
        <w:t>4</w:t>
      </w:r>
      <w:r>
        <w:rPr>
          <w:rFonts w:hint="eastAsia"/>
        </w:rPr>
        <w:t>つの</w:t>
      </w:r>
      <w:r>
        <w:rPr>
          <w:rFonts w:hint="eastAsia"/>
        </w:rPr>
        <w:t>float</w:t>
      </w:r>
      <w:r>
        <w:rPr>
          <w:rFonts w:hint="eastAsia"/>
        </w:rPr>
        <w:t>型をまとめたものです。</w:t>
      </w:r>
      <w:r>
        <w:br/>
      </w:r>
      <w:r>
        <w:t>ベクター型はコンストラクタを持っていて、「</w:t>
      </w:r>
      <w:r>
        <w:rPr>
          <w:rFonts w:hint="eastAsia"/>
        </w:rPr>
        <w:t>vec4(</w:t>
      </w:r>
      <w:r>
        <w:t>vPosition,</w:t>
      </w:r>
      <w:r>
        <w:t xml:space="preserve">　</w:t>
      </w:r>
      <w:r>
        <w:rPr>
          <w:rFonts w:hint="eastAsia"/>
        </w:rPr>
        <w:t>1.0</w:t>
      </w:r>
      <w:r>
        <w:t>)</w:t>
      </w:r>
      <w:r>
        <w:t>」のようにして</w:t>
      </w:r>
      <w:r>
        <w:rPr>
          <w:rFonts w:hint="eastAsia"/>
        </w:rPr>
        <w:t>値を</w:t>
      </w:r>
      <w:r>
        <w:t>作成することが</w:t>
      </w:r>
      <w:r>
        <w:rPr>
          <w:rFonts w:hint="eastAsia"/>
        </w:rPr>
        <w:t>できます。</w:t>
      </w:r>
    </w:p>
    <w:p w:rsidR="00CE2092" w:rsidRDefault="00B73056" w:rsidP="00BB0704">
      <w:pPr>
        <w:pStyle w:val="2"/>
      </w:pPr>
      <w:r>
        <w:rPr>
          <w:rFonts w:hint="eastAsia"/>
        </w:rPr>
        <w:t>頂点シェーダ</w:t>
      </w:r>
      <w:r w:rsidR="00010A80">
        <w:rPr>
          <w:rFonts w:hint="eastAsia"/>
        </w:rPr>
        <w:t>ー</w:t>
      </w:r>
      <w:r>
        <w:rPr>
          <w:rFonts w:hint="eastAsia"/>
        </w:rPr>
        <w:t>の</w:t>
      </w:r>
      <w:r>
        <w:rPr>
          <w:rFonts w:hint="eastAsia"/>
        </w:rPr>
        <w:t>main</w:t>
      </w:r>
      <w:r>
        <w:rPr>
          <w:rFonts w:hint="eastAsia"/>
        </w:rPr>
        <w:t>関数</w:t>
      </w:r>
    </w:p>
    <w:p w:rsidR="00BB0704" w:rsidRDefault="004A7185" w:rsidP="00BB0704">
      <w:r>
        <w:rPr>
          <w:rFonts w:hint="eastAsia"/>
        </w:rPr>
        <w:t>頂点シェーダ</w:t>
      </w:r>
      <w:r w:rsidR="00010A80">
        <w:t>ー</w:t>
      </w:r>
      <w:r>
        <w:rPr>
          <w:rFonts w:hint="eastAsia"/>
        </w:rPr>
        <w:t>の</w:t>
      </w:r>
      <w:r>
        <w:rPr>
          <w:rFonts w:hint="eastAsia"/>
        </w:rPr>
        <w:t>main</w:t>
      </w:r>
      <w:r>
        <w:rPr>
          <w:rFonts w:hint="eastAsia"/>
        </w:rPr>
        <w:t>関数の内容</w:t>
      </w:r>
      <w:r w:rsidR="00BB0704">
        <w:rPr>
          <w:rFonts w:hint="eastAsia"/>
        </w:rPr>
        <w:t>はわずか</w:t>
      </w:r>
      <w:r w:rsidR="00BB0704">
        <w:rPr>
          <w:rFonts w:hint="eastAsia"/>
        </w:rPr>
        <w:t>2</w:t>
      </w:r>
      <w:r w:rsidR="00BB0704">
        <w:rPr>
          <w:rFonts w:hint="eastAsia"/>
        </w:rPr>
        <w:t>行です。入力変数</w:t>
      </w:r>
      <w:r w:rsidR="00BB0704">
        <w:rPr>
          <w:rFonts w:hint="eastAsia"/>
        </w:rPr>
        <w:t>vColor</w:t>
      </w:r>
      <w:r w:rsidR="00BB0704">
        <w:rPr>
          <w:rFonts w:hint="eastAsia"/>
        </w:rPr>
        <w:t>を出力変数</w:t>
      </w:r>
      <w:r w:rsidR="00BB0704">
        <w:rPr>
          <w:rFonts w:hint="eastAsia"/>
        </w:rPr>
        <w:t>outColor</w:t>
      </w:r>
      <w:r w:rsidR="00BB0704">
        <w:rPr>
          <w:rFonts w:hint="eastAsia"/>
        </w:rPr>
        <w:t>に、入力変数</w:t>
      </w:r>
      <w:r w:rsidR="00BB0704">
        <w:rPr>
          <w:rFonts w:hint="eastAsia"/>
        </w:rPr>
        <w:t>vPosition</w:t>
      </w:r>
      <w:r w:rsidR="00BB0704">
        <w:rPr>
          <w:rFonts w:hint="eastAsia"/>
        </w:rPr>
        <w:t>を謎の変数</w:t>
      </w:r>
      <w:r w:rsidR="00BB0704">
        <w:rPr>
          <w:rFonts w:hint="eastAsia"/>
        </w:rPr>
        <w:t>gl_Position</w:t>
      </w:r>
      <w:r w:rsidR="000E34C0">
        <w:t>(</w:t>
      </w:r>
      <w:r w:rsidR="000E34C0">
        <w:t>じーえる・ぽじしょん</w:t>
      </w:r>
      <w:r w:rsidR="000E34C0">
        <w:t>)</w:t>
      </w:r>
      <w:r w:rsidR="00BB0704">
        <w:rPr>
          <w:rFonts w:hint="eastAsia"/>
        </w:rPr>
        <w:t>にコピーしています。</w:t>
      </w:r>
      <w:r w:rsidR="00BB0704">
        <w:br/>
      </w:r>
      <w:r w:rsidR="00D67683">
        <w:rPr>
          <w:rFonts w:hint="eastAsia"/>
        </w:rPr>
        <w:t>GLSL</w:t>
      </w:r>
      <w:r w:rsidR="00D67683">
        <w:rPr>
          <w:rFonts w:hint="eastAsia"/>
        </w:rPr>
        <w:t>はいくつかのグローバル変数を標準で提供していて、それらは</w:t>
      </w:r>
      <w:r w:rsidR="00916F3B">
        <w:rPr>
          <w:rFonts w:hint="eastAsia"/>
        </w:rPr>
        <w:t>プログラマが</w:t>
      </w:r>
      <w:r w:rsidR="00D67683">
        <w:rPr>
          <w:rFonts w:hint="eastAsia"/>
        </w:rPr>
        <w:t>定義</w:t>
      </w:r>
      <w:r w:rsidR="00916F3B">
        <w:rPr>
          <w:rFonts w:hint="eastAsia"/>
        </w:rPr>
        <w:t>しなくても</w:t>
      </w:r>
      <w:r w:rsidR="00D67683">
        <w:rPr>
          <w:rFonts w:hint="eastAsia"/>
        </w:rPr>
        <w:t>使うことができます。</w:t>
      </w:r>
      <w:r w:rsidR="003E01DC">
        <w:br/>
      </w:r>
      <w:r w:rsidR="00BB0704">
        <w:rPr>
          <w:rFonts w:hint="eastAsia"/>
        </w:rPr>
        <w:t>gl_Position</w:t>
      </w:r>
      <w:r w:rsidR="00384103">
        <w:rPr>
          <w:rFonts w:hint="eastAsia"/>
        </w:rPr>
        <w:t>は</w:t>
      </w:r>
      <w:r w:rsidR="00D67683">
        <w:rPr>
          <w:rFonts w:hint="eastAsia"/>
        </w:rPr>
        <w:t>そのような変数のひとつで</w:t>
      </w:r>
      <w:r w:rsidR="00D20524">
        <w:rPr>
          <w:rFonts w:hint="eastAsia"/>
        </w:rPr>
        <w:t>す。ステージ間で</w:t>
      </w:r>
      <w:r w:rsidR="00B807CE">
        <w:rPr>
          <w:rFonts w:hint="eastAsia"/>
        </w:rPr>
        <w:t>頂点座標</w:t>
      </w:r>
      <w:r w:rsidR="00D20524">
        <w:rPr>
          <w:rFonts w:hint="eastAsia"/>
        </w:rPr>
        <w:t>を受け渡すには、</w:t>
      </w:r>
      <w:r w:rsidR="00B807CE">
        <w:rPr>
          <w:rFonts w:hint="eastAsia"/>
        </w:rPr>
        <w:t>この変数に</w:t>
      </w:r>
      <w:r w:rsidR="00D20524">
        <w:rPr>
          <w:rFonts w:hint="eastAsia"/>
        </w:rPr>
        <w:t>格納しなければならないと決められています</w:t>
      </w:r>
      <w:r w:rsidR="00BB0704">
        <w:rPr>
          <w:rFonts w:hint="eastAsia"/>
        </w:rPr>
        <w:t>。</w:t>
      </w:r>
      <w:r w:rsidR="00655B77">
        <w:rPr>
          <w:rFonts w:hint="eastAsia"/>
        </w:rPr>
        <w:t>また、</w:t>
      </w:r>
      <w:r w:rsidR="00655B77">
        <w:rPr>
          <w:rFonts w:hint="eastAsia"/>
        </w:rPr>
        <w:t>g</w:t>
      </w:r>
      <w:r w:rsidR="00655B77">
        <w:t>l_Position</w:t>
      </w:r>
      <w:r w:rsidR="00655B77">
        <w:t>は</w:t>
      </w:r>
      <w:r w:rsidR="00655B77">
        <w:rPr>
          <w:rFonts w:hint="eastAsia"/>
        </w:rPr>
        <w:t>vec4</w:t>
      </w:r>
      <w:r w:rsidR="00655B77">
        <w:rPr>
          <w:rFonts w:hint="eastAsia"/>
        </w:rPr>
        <w:t>型として定義されているので、コンストラクタで</w:t>
      </w:r>
      <w:r w:rsidR="00655B77">
        <w:rPr>
          <w:rFonts w:hint="eastAsia"/>
        </w:rPr>
        <w:t>vec3</w:t>
      </w:r>
      <w:r w:rsidR="00655B77">
        <w:rPr>
          <w:rFonts w:hint="eastAsia"/>
        </w:rPr>
        <w:t>型の</w:t>
      </w:r>
      <w:r w:rsidR="00655B77">
        <w:rPr>
          <w:rFonts w:hint="eastAsia"/>
        </w:rPr>
        <w:t>vPosition</w:t>
      </w:r>
      <w:r w:rsidR="00655B77">
        <w:rPr>
          <w:rFonts w:hint="eastAsia"/>
        </w:rPr>
        <w:t>変数から</w:t>
      </w:r>
      <w:r w:rsidR="00655B77">
        <w:rPr>
          <w:rFonts w:hint="eastAsia"/>
        </w:rPr>
        <w:t>vec4</w:t>
      </w:r>
      <w:r w:rsidR="00655B77">
        <w:rPr>
          <w:rFonts w:hint="eastAsia"/>
        </w:rPr>
        <w:t>型の一時変数を作成して</w:t>
      </w:r>
      <w:r w:rsidR="009E32C2">
        <w:rPr>
          <w:rFonts w:hint="eastAsia"/>
        </w:rPr>
        <w:t>渡して</w:t>
      </w:r>
      <w:r w:rsidR="00655B77">
        <w:rPr>
          <w:rFonts w:hint="eastAsia"/>
        </w:rPr>
        <w:t>います。</w:t>
      </w:r>
    </w:p>
    <w:p w:rsidR="007E6B5A" w:rsidRDefault="007E6B5A" w:rsidP="007E6B5A">
      <w:pPr>
        <w:pStyle w:val="2"/>
      </w:pPr>
      <w:r>
        <w:t>フラグメントシェーダ</w:t>
      </w:r>
      <w:r w:rsidR="00010A80">
        <w:t>ー</w:t>
      </w:r>
      <w:r w:rsidR="00B73056">
        <w:t>の</w:t>
      </w:r>
      <w:r w:rsidR="00B73056">
        <w:rPr>
          <w:rFonts w:hint="eastAsia"/>
        </w:rPr>
        <w:t>main</w:t>
      </w:r>
      <w:r w:rsidR="00B73056">
        <w:rPr>
          <w:rFonts w:hint="eastAsia"/>
        </w:rPr>
        <w:t>関数</w:t>
      </w:r>
    </w:p>
    <w:p w:rsidR="007E6B5A" w:rsidRDefault="004A7185" w:rsidP="007E6B5A">
      <w:r>
        <w:rPr>
          <w:rFonts w:hint="eastAsia"/>
        </w:rPr>
        <w:t>フラグメントシェーダ</w:t>
      </w:r>
      <w:r w:rsidR="00010A80">
        <w:t>ー</w:t>
      </w:r>
      <w:r>
        <w:rPr>
          <w:rFonts w:hint="eastAsia"/>
        </w:rPr>
        <w:t>の</w:t>
      </w:r>
      <w:r>
        <w:rPr>
          <w:rFonts w:hint="eastAsia"/>
        </w:rPr>
        <w:t>main</w:t>
      </w:r>
      <w:r>
        <w:rPr>
          <w:rFonts w:hint="eastAsia"/>
        </w:rPr>
        <w:t>関数の内容</w:t>
      </w:r>
      <w:r w:rsidR="00DE30FB">
        <w:rPr>
          <w:rFonts w:hint="eastAsia"/>
        </w:rPr>
        <w:t>はたった</w:t>
      </w:r>
      <w:r w:rsidR="00DE30FB">
        <w:rPr>
          <w:rFonts w:hint="eastAsia"/>
        </w:rPr>
        <w:t>1</w:t>
      </w:r>
      <w:r w:rsidR="00DE30FB">
        <w:rPr>
          <w:rFonts w:hint="eastAsia"/>
        </w:rPr>
        <w:t>行、入力変数</w:t>
      </w:r>
      <w:r w:rsidR="00DE30FB">
        <w:rPr>
          <w:rFonts w:hint="eastAsia"/>
        </w:rPr>
        <w:t>outColor</w:t>
      </w:r>
      <w:r w:rsidR="00DE30FB">
        <w:rPr>
          <w:rFonts w:hint="eastAsia"/>
        </w:rPr>
        <w:t>を出力変数</w:t>
      </w:r>
      <w:r w:rsidR="00DE30FB">
        <w:rPr>
          <w:rFonts w:hint="eastAsia"/>
        </w:rPr>
        <w:t>fragColor</w:t>
      </w:r>
      <w:r w:rsidR="00DE30FB">
        <w:rPr>
          <w:rFonts w:hint="eastAsia"/>
        </w:rPr>
        <w:t>にコピーしているだけです。</w:t>
      </w:r>
      <w:r w:rsidR="001705B4">
        <w:br/>
      </w:r>
      <w:r w:rsidR="001705B4">
        <w:rPr>
          <w:rFonts w:hint="eastAsia"/>
        </w:rPr>
        <w:t>この出力変数の値が、フラグメントの色になります。</w:t>
      </w:r>
    </w:p>
    <w:p w:rsidR="001B7BD1" w:rsidRDefault="00891415" w:rsidP="00891415">
      <w:pPr>
        <w:pStyle w:val="1"/>
      </w:pPr>
      <w:r>
        <w:br w:type="page"/>
      </w:r>
      <w:r w:rsidR="00223893">
        <w:rPr>
          <w:rFonts w:hint="eastAsia"/>
        </w:rPr>
        <w:lastRenderedPageBreak/>
        <w:t>シェーダ</w:t>
      </w:r>
      <w:r w:rsidR="00010A80">
        <w:rPr>
          <w:rFonts w:hint="eastAsia"/>
        </w:rPr>
        <w:t>ー</w:t>
      </w:r>
      <w:r w:rsidR="00DF4744">
        <w:rPr>
          <w:rFonts w:hint="eastAsia"/>
        </w:rPr>
        <w:t>コード</w:t>
      </w:r>
      <w:r w:rsidR="00A863EF">
        <w:rPr>
          <w:rFonts w:hint="eastAsia"/>
        </w:rPr>
        <w:t>のコンパイル</w:t>
      </w:r>
    </w:p>
    <w:p w:rsidR="00122C91" w:rsidRDefault="00FC07B5" w:rsidP="00122C91">
      <w:r>
        <w:t>シェーダ</w:t>
      </w:r>
      <w:r w:rsidR="00010A80">
        <w:t>ー</w:t>
      </w:r>
      <w:r>
        <w:t>は文字列のままでは使えません。</w:t>
      </w:r>
      <w:r w:rsidR="00FB66C6">
        <w:t>OpenGL</w:t>
      </w:r>
      <w:r w:rsidR="00FB66C6">
        <w:t>の関数を組み合わせてビルド</w:t>
      </w:r>
      <w:r>
        <w:t>する必要があります</w:t>
      </w:r>
      <w:r>
        <w:rPr>
          <w:rFonts w:hint="eastAsia"/>
        </w:rPr>
        <w:t>。</w:t>
      </w:r>
      <w:r w:rsidR="00122C91">
        <w:br/>
      </w:r>
      <w:r w:rsidR="00122C91">
        <w:rPr>
          <w:rFonts w:hint="eastAsia"/>
        </w:rPr>
        <w:t>Main.cpp</w:t>
      </w:r>
      <w:r w:rsidR="00122C91">
        <w:rPr>
          <w:rFonts w:hint="eastAsia"/>
        </w:rPr>
        <w:t>を簡潔に保つためには、</w:t>
      </w:r>
      <w:r w:rsidR="00122C91">
        <w:t>シェーダーをビルドする機能は別のファイルに分けるほうがいいでしょう。</w:t>
      </w:r>
      <w:r w:rsidR="00122C91">
        <w:rPr>
          <w:rFonts w:hint="eastAsia"/>
        </w:rPr>
        <w:t>Src</w:t>
      </w:r>
      <w:r w:rsidR="00122C91">
        <w:rPr>
          <w:rFonts w:hint="eastAsia"/>
        </w:rPr>
        <w:t>フォルダに「</w:t>
      </w:r>
      <w:r w:rsidR="00122C91">
        <w:rPr>
          <w:rFonts w:hint="eastAsia"/>
        </w:rPr>
        <w:t>Shader.h</w:t>
      </w:r>
      <w:r w:rsidR="00122C91">
        <w:rPr>
          <w:rFonts w:hint="eastAsia"/>
        </w:rPr>
        <w:t>」という名前のヘッダー・ファイルを追加してください。</w:t>
      </w:r>
      <w:r w:rsidR="00122C91">
        <w:br/>
      </w:r>
      <w:r w:rsidR="00122C91">
        <w:t>追加した</w:t>
      </w:r>
      <w:r w:rsidR="00122C91">
        <w:rPr>
          <w:rFonts w:hint="eastAsia"/>
        </w:rPr>
        <w:t>Shader.h</w:t>
      </w:r>
      <w:r w:rsidR="00122C91">
        <w:rPr>
          <w:rFonts w:hint="eastAsia"/>
        </w:rPr>
        <w:t>を開き、次のプログラムを追加してください。</w:t>
      </w:r>
    </w:p>
    <w:p w:rsidR="00122C91" w:rsidRDefault="00122C91" w:rsidP="00122C91">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Shader.h</w:t>
      </w:r>
      <w:r>
        <w:rPr>
          <w:color w:val="008000"/>
        </w:rPr>
        <w:br/>
      </w:r>
      <w:r w:rsidRPr="00917128">
        <w:rPr>
          <w:b/>
          <w:color w:val="FF0000"/>
        </w:rPr>
        <w:t>+</w:t>
      </w:r>
      <w:r>
        <w:rPr>
          <w:color w:val="008000"/>
        </w:rPr>
        <w:t>*/</w:t>
      </w:r>
      <w:r>
        <w:rPr>
          <w:color w:val="008000"/>
        </w:rPr>
        <w:br/>
      </w:r>
      <w:r w:rsidRPr="00917128">
        <w:rPr>
          <w:b/>
          <w:color w:val="FF0000"/>
        </w:rPr>
        <w:t>+</w:t>
      </w:r>
      <w:r w:rsidRPr="00122C91">
        <w:rPr>
          <w:color w:val="808080"/>
        </w:rPr>
        <w:t>#ifndef SHADER_H_INCLUDED</w:t>
      </w:r>
      <w:r>
        <w:br/>
      </w:r>
      <w:r w:rsidRPr="00917128">
        <w:rPr>
          <w:b/>
          <w:color w:val="FF0000"/>
        </w:rPr>
        <w:t>+</w:t>
      </w:r>
      <w:r w:rsidRPr="00122C91">
        <w:rPr>
          <w:color w:val="808080"/>
        </w:rPr>
        <w:t>#</w:t>
      </w:r>
      <w:r>
        <w:rPr>
          <w:color w:val="808080"/>
        </w:rPr>
        <w:t>define</w:t>
      </w:r>
      <w:r w:rsidRPr="00122C91">
        <w:rPr>
          <w:color w:val="808080"/>
        </w:rPr>
        <w:t xml:space="preserve"> SHADER_H_INCLUDED</w:t>
      </w:r>
      <w:r>
        <w:rPr>
          <w:color w:val="808080"/>
        </w:rPr>
        <w:br/>
      </w:r>
      <w:r w:rsidRPr="00917128">
        <w:rPr>
          <w:b/>
          <w:color w:val="FF0000"/>
        </w:rPr>
        <w:t>+</w:t>
      </w:r>
      <w:r>
        <w:rPr>
          <w:color w:val="808080"/>
        </w:rPr>
        <w:t>#include</w:t>
      </w:r>
      <w:r>
        <w:t xml:space="preserve"> </w:t>
      </w:r>
      <w:r>
        <w:rPr>
          <w:color w:val="A31515"/>
        </w:rPr>
        <w:t>&lt;glew/glew.h&gt;</w:t>
      </w:r>
      <w:r>
        <w:br/>
      </w:r>
      <w:r w:rsidRPr="00917128">
        <w:rPr>
          <w:b/>
          <w:color w:val="FF0000"/>
        </w:rPr>
        <w:t>+</w:t>
      </w:r>
      <w:r>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rPr>
          <w:color w:val="2B91AF"/>
        </w:rPr>
        <w:t>GLuint</w:t>
      </w:r>
      <w:r>
        <w:t xml:space="preserve"> Build(</w:t>
      </w:r>
      <w:r>
        <w:rPr>
          <w:color w:val="0000FF"/>
        </w:rPr>
        <w:t>const</w:t>
      </w:r>
      <w:r>
        <w:t xml:space="preserve"> </w:t>
      </w:r>
      <w:r>
        <w:rPr>
          <w:color w:val="2B91AF"/>
        </w:rPr>
        <w:t>GLchar</w:t>
      </w:r>
      <w:r>
        <w:t xml:space="preserve">* </w:t>
      </w:r>
      <w:r>
        <w:rPr>
          <w:color w:val="808080"/>
        </w:rPr>
        <w:t>vsCode</w:t>
      </w:r>
      <w:r>
        <w:t xml:space="preserve">, </w:t>
      </w:r>
      <w:r>
        <w:rPr>
          <w:color w:val="0000FF"/>
        </w:rPr>
        <w:t>const</w:t>
      </w:r>
      <w:r>
        <w:t xml:space="preserve"> </w:t>
      </w:r>
      <w:r>
        <w:rPr>
          <w:color w:val="2B91AF"/>
        </w:rPr>
        <w:t>GLchar</w:t>
      </w:r>
      <w:r>
        <w:t xml:space="preserve">* </w:t>
      </w:r>
      <w:r>
        <w:rPr>
          <w:color w:val="808080"/>
        </w:rPr>
        <w:t>fsCode</w:t>
      </w:r>
      <w:r>
        <w:t>)</w:t>
      </w:r>
      <w:r w:rsidR="00C20FEE">
        <w:t>;</w:t>
      </w:r>
      <w:r>
        <w:br/>
      </w:r>
      <w:r w:rsidRPr="00917128">
        <w:rPr>
          <w:b/>
          <w:color w:val="FF0000"/>
        </w:rPr>
        <w:t>+</w:t>
      </w:r>
      <w:r>
        <w:br/>
      </w:r>
      <w:r w:rsidRPr="00917128">
        <w:rPr>
          <w:b/>
          <w:color w:val="FF0000"/>
        </w:rPr>
        <w:t>+</w:t>
      </w:r>
      <w:r>
        <w:t xml:space="preserve">} </w:t>
      </w:r>
      <w:r w:rsidRPr="00122C91">
        <w:rPr>
          <w:color w:val="008000"/>
        </w:rPr>
        <w:t>/</w:t>
      </w:r>
      <w:r>
        <w:rPr>
          <w:color w:val="008000"/>
        </w:rPr>
        <w:t>/ Shader namespace</w:t>
      </w:r>
      <w:r>
        <w:rPr>
          <w:color w:val="008000"/>
        </w:rPr>
        <w:br/>
      </w:r>
      <w:r w:rsidRPr="00917128">
        <w:rPr>
          <w:b/>
          <w:color w:val="FF0000"/>
        </w:rPr>
        <w:t>+</w:t>
      </w:r>
      <w:r>
        <w:br/>
      </w:r>
      <w:r w:rsidRPr="00917128">
        <w:rPr>
          <w:b/>
          <w:color w:val="FF0000"/>
        </w:rPr>
        <w:t>+</w:t>
      </w:r>
      <w:r w:rsidRPr="006273FD">
        <w:rPr>
          <w:color w:val="808080"/>
        </w:rPr>
        <w:t>#endif</w:t>
      </w:r>
      <w:r>
        <w:t xml:space="preserve"> </w:t>
      </w:r>
      <w:r w:rsidRPr="00122C91">
        <w:rPr>
          <w:color w:val="008000"/>
        </w:rPr>
        <w:t>// SHADER_H_INCLUDED</w:t>
      </w:r>
    </w:p>
    <w:p w:rsidR="00FC07B5" w:rsidRDefault="00B3136D" w:rsidP="00FC07B5">
      <w:pPr>
        <w:widowControl w:val="0"/>
        <w:autoSpaceDE w:val="0"/>
        <w:autoSpaceDN w:val="0"/>
        <w:adjustRightInd w:val="0"/>
        <w:spacing w:after="0" w:line="240" w:lineRule="auto"/>
      </w:pPr>
      <w:r>
        <w:t>ヘッダファイルの次は</w:t>
      </w:r>
      <w:r>
        <w:t>C++</w:t>
      </w:r>
      <w:r>
        <w:rPr>
          <w:rFonts w:hint="eastAsia"/>
        </w:rPr>
        <w:t>ファイルを追加します。</w:t>
      </w:r>
      <w:r>
        <w:rPr>
          <w:rFonts w:hint="eastAsia"/>
        </w:rPr>
        <w:t>S</w:t>
      </w:r>
      <w:r>
        <w:t>rc</w:t>
      </w:r>
      <w:r>
        <w:t>フォルダに「</w:t>
      </w:r>
      <w:r>
        <w:rPr>
          <w:rFonts w:hint="eastAsia"/>
        </w:rPr>
        <w:t>Shader.cpp</w:t>
      </w:r>
      <w:r>
        <w:t>」という名前の</w:t>
      </w:r>
      <w:r>
        <w:rPr>
          <w:rFonts w:hint="eastAsia"/>
        </w:rPr>
        <w:t>C++</w:t>
      </w:r>
      <w:r>
        <w:rPr>
          <w:rFonts w:hint="eastAsia"/>
        </w:rPr>
        <w:t>ファイルを追加してください。</w:t>
      </w:r>
      <w:r>
        <w:br/>
      </w:r>
      <w:r w:rsidR="005848E5">
        <w:t>さて、</w:t>
      </w:r>
      <w:r w:rsidR="00AE1070">
        <w:t>今回作成するコードで</w:t>
      </w:r>
      <w:r w:rsidR="00B30718">
        <w:t>は</w:t>
      </w:r>
      <w:r w:rsidR="00AE1070">
        <w:rPr>
          <w:rFonts w:hint="eastAsia"/>
        </w:rPr>
        <w:t>vector</w:t>
      </w:r>
      <w:r w:rsidR="00AE1070">
        <w:t>クラスを</w:t>
      </w:r>
      <w:r w:rsidR="005848E5">
        <w:t>使用します。そこで、まずは</w:t>
      </w:r>
      <w:r w:rsidR="00B651EA">
        <w:t>ヘッダファイルを</w:t>
      </w:r>
      <w:r w:rsidR="00DA6C72">
        <w:t>インクルードします</w:t>
      </w:r>
      <w:r w:rsidR="00B651EA">
        <w:t>。</w:t>
      </w:r>
      <w:r>
        <w:rPr>
          <w:rFonts w:hint="eastAsia"/>
        </w:rPr>
        <w:t>Shader.cpp</w:t>
      </w:r>
      <w:r>
        <w:rPr>
          <w:rFonts w:hint="eastAsia"/>
        </w:rPr>
        <w:t>を開き</w:t>
      </w:r>
      <w:r>
        <w:t>、次のプログラムを追加してください。</w:t>
      </w:r>
    </w:p>
    <w:p w:rsidR="00FC07B5" w:rsidRDefault="001F33A9" w:rsidP="00FC07B5">
      <w:pPr>
        <w:pStyle w:val="ac"/>
      </w:pPr>
      <w:r w:rsidRPr="00917128">
        <w:rPr>
          <w:b/>
          <w:color w:val="FF0000"/>
        </w:rPr>
        <w:t>+</w:t>
      </w:r>
      <w:r>
        <w:rPr>
          <w:color w:val="008000"/>
        </w:rPr>
        <w:t>/</w:t>
      </w:r>
      <w:r>
        <w:rPr>
          <w:rFonts w:hint="eastAsia"/>
          <w:color w:val="008000"/>
        </w:rPr>
        <w:t>**</w:t>
      </w:r>
      <w:r>
        <w:rPr>
          <w:color w:val="008000"/>
        </w:rPr>
        <w:br/>
      </w:r>
      <w:r w:rsidRPr="00917128">
        <w:rPr>
          <w:b/>
          <w:color w:val="FF0000"/>
        </w:rPr>
        <w:t>+</w:t>
      </w:r>
      <w:r>
        <w:rPr>
          <w:color w:val="008000"/>
        </w:rPr>
        <w:t>* @file Shader.cpp</w:t>
      </w:r>
      <w:r>
        <w:rPr>
          <w:color w:val="008000"/>
        </w:rPr>
        <w:br/>
      </w:r>
      <w:r w:rsidRPr="00917128">
        <w:rPr>
          <w:b/>
          <w:color w:val="FF0000"/>
        </w:rPr>
        <w:t>+</w:t>
      </w:r>
      <w:r>
        <w:rPr>
          <w:color w:val="008000"/>
        </w:rPr>
        <w:t>*/</w:t>
      </w:r>
      <w:r>
        <w:rPr>
          <w:color w:val="008000"/>
        </w:rPr>
        <w:br/>
      </w:r>
      <w:r w:rsidRPr="00917128">
        <w:rPr>
          <w:b/>
          <w:color w:val="FF0000"/>
        </w:rPr>
        <w:t>+</w:t>
      </w:r>
      <w:r>
        <w:rPr>
          <w:color w:val="808080"/>
        </w:rPr>
        <w:t>#include</w:t>
      </w:r>
      <w:r>
        <w:t xml:space="preserve"> </w:t>
      </w:r>
      <w:r>
        <w:rPr>
          <w:color w:val="A31515"/>
        </w:rPr>
        <w:t>"Shader.h"</w:t>
      </w:r>
      <w:r>
        <w:br/>
      </w:r>
      <w:r w:rsidRPr="00917128">
        <w:rPr>
          <w:b/>
          <w:color w:val="FF0000"/>
        </w:rPr>
        <w:t>+</w:t>
      </w:r>
      <w:r>
        <w:rPr>
          <w:color w:val="808080"/>
        </w:rPr>
        <w:t>#include</w:t>
      </w:r>
      <w:r>
        <w:t xml:space="preserve"> </w:t>
      </w:r>
      <w:r>
        <w:rPr>
          <w:color w:val="A31515"/>
        </w:rPr>
        <w:t>&lt;vector&gt;</w:t>
      </w:r>
      <w:r>
        <w:rPr>
          <w:color w:val="A31515"/>
        </w:rPr>
        <w:br/>
      </w:r>
      <w:r w:rsidR="00064BD8" w:rsidRPr="00917128">
        <w:rPr>
          <w:b/>
          <w:color w:val="FF0000"/>
        </w:rPr>
        <w:t>+</w:t>
      </w:r>
      <w:r w:rsidR="00064BD8">
        <w:rPr>
          <w:color w:val="808080"/>
        </w:rPr>
        <w:t>#include</w:t>
      </w:r>
      <w:r w:rsidR="00064BD8">
        <w:t xml:space="preserve"> </w:t>
      </w:r>
      <w:r w:rsidR="00064BD8" w:rsidRPr="00064BD8">
        <w:rPr>
          <w:color w:val="A31515"/>
        </w:rPr>
        <w:t>&lt;</w:t>
      </w:r>
      <w:r w:rsidR="00064BD8" w:rsidRPr="00064BD8">
        <w:rPr>
          <w:rFonts w:hint="eastAsia"/>
          <w:color w:val="A31515"/>
        </w:rPr>
        <w:t>iostream</w:t>
      </w:r>
      <w:r w:rsidR="00064BD8" w:rsidRPr="00064BD8">
        <w:rPr>
          <w:color w:val="A31515"/>
        </w:rPr>
        <w:t>&gt;</w:t>
      </w:r>
      <w:r w:rsidR="00064BD8">
        <w:br/>
      </w:r>
      <w:r w:rsidR="00804367" w:rsidRPr="00917128">
        <w:rPr>
          <w:b/>
          <w:color w:val="FF0000"/>
        </w:rPr>
        <w:t>+</w:t>
      </w:r>
      <w:r w:rsidR="00804367">
        <w:rPr>
          <w:b/>
          <w:color w:val="FF0000"/>
        </w:rPr>
        <w:br/>
      </w:r>
      <w:r w:rsidRPr="00917128">
        <w:rPr>
          <w:b/>
          <w:color w:val="FF0000"/>
        </w:rPr>
        <w:t>+</w:t>
      </w:r>
      <w:r w:rsidR="00804367">
        <w:rPr>
          <w:color w:val="008000"/>
        </w:rPr>
        <w:t>/**</w:t>
      </w:r>
      <w:r>
        <w:br/>
      </w:r>
      <w:r w:rsidR="00804367" w:rsidRPr="00917128">
        <w:rPr>
          <w:b/>
          <w:color w:val="FF0000"/>
        </w:rPr>
        <w:t>+</w:t>
      </w:r>
      <w:r w:rsidR="00804367">
        <w:rPr>
          <w:color w:val="008000"/>
        </w:rPr>
        <w:t xml:space="preserve">* </w:t>
      </w:r>
      <w:r w:rsidR="00804367">
        <w:rPr>
          <w:color w:val="008000"/>
        </w:rPr>
        <w:t>シェーダーに関する機能を格納する名前空間</w:t>
      </w:r>
      <w:r w:rsidR="00804367">
        <w:rPr>
          <w:rFonts w:hint="eastAsia"/>
          <w:color w:val="008000"/>
        </w:rPr>
        <w:t>.</w:t>
      </w:r>
      <w:r w:rsidR="00804367">
        <w:br/>
      </w:r>
      <w:r w:rsidR="00804367" w:rsidRPr="00917128">
        <w:rPr>
          <w:b/>
          <w:color w:val="FF0000"/>
        </w:rPr>
        <w:t>+</w:t>
      </w:r>
      <w:r w:rsidR="00804367">
        <w:rPr>
          <w:color w:val="008000"/>
        </w:rPr>
        <w:t>*/</w:t>
      </w:r>
      <w:r w:rsidR="00804367">
        <w:br/>
      </w:r>
      <w:r w:rsidRPr="00917128">
        <w:rPr>
          <w:b/>
          <w:color w:val="FF0000"/>
        </w:rPr>
        <w:t>+</w:t>
      </w:r>
      <w:r>
        <w:rPr>
          <w:color w:val="0000FF"/>
        </w:rPr>
        <w:t>namespace</w:t>
      </w:r>
      <w:r>
        <w:t xml:space="preserve"> Shader {</w:t>
      </w:r>
      <w:r>
        <w:br/>
      </w:r>
      <w:r w:rsidRPr="00917128">
        <w:rPr>
          <w:b/>
          <w:color w:val="FF0000"/>
        </w:rPr>
        <w:t>+</w:t>
      </w:r>
      <w:r>
        <w:rPr>
          <w:b/>
          <w:color w:val="FF0000"/>
        </w:rPr>
        <w:br/>
      </w:r>
      <w:r w:rsidRPr="00917128">
        <w:rPr>
          <w:b/>
          <w:color w:val="FF0000"/>
        </w:rPr>
        <w:t>+</w:t>
      </w:r>
      <w:r>
        <w:t xml:space="preserve">} </w:t>
      </w:r>
      <w:r w:rsidRPr="00122C91">
        <w:rPr>
          <w:color w:val="008000"/>
        </w:rPr>
        <w:t>/</w:t>
      </w:r>
      <w:r>
        <w:rPr>
          <w:color w:val="008000"/>
        </w:rPr>
        <w:t>/ Shader namespace</w:t>
      </w:r>
    </w:p>
    <w:p w:rsidR="00FC07B5" w:rsidRPr="00FC07B5" w:rsidRDefault="00DA6C72" w:rsidP="00FC07B5">
      <w:r>
        <w:t>それでは、シェーダ</w:t>
      </w:r>
      <w:r w:rsidR="00010A80">
        <w:t>ー</w:t>
      </w:r>
      <w:r>
        <w:t>をコンパイルするコードを追加していきましょう。</w:t>
      </w:r>
      <w:r w:rsidR="00804367">
        <w:t>Shader</w:t>
      </w:r>
      <w:r w:rsidR="00804367">
        <w:t>名前空間</w:t>
      </w:r>
      <w:r w:rsidR="00804367">
        <w:rPr>
          <w:rFonts w:hint="eastAsia"/>
        </w:rPr>
        <w:t>の内側</w:t>
      </w:r>
      <w:r w:rsidR="003843D4">
        <w:rPr>
          <w:rFonts w:hint="eastAsia"/>
        </w:rPr>
        <w:t>に、次のコードを追加してください。</w:t>
      </w:r>
    </w:p>
    <w:p w:rsidR="001B7BD1" w:rsidRPr="00BB1219" w:rsidRDefault="00D16053" w:rsidP="00D16053">
      <w:pPr>
        <w:pStyle w:val="ac"/>
        <w:rPr>
          <w:rFonts w:hint="eastAsia"/>
        </w:rPr>
      </w:pPr>
      <w:r>
        <w:rPr>
          <w:b/>
          <w:color w:val="FF0000"/>
        </w:rPr>
        <w:t xml:space="preserve"> </w:t>
      </w:r>
      <w:r>
        <w:rPr>
          <w:color w:val="008000"/>
        </w:rPr>
        <w:t>/**</w:t>
      </w:r>
      <w:r>
        <w:br/>
      </w:r>
      <w:r>
        <w:rPr>
          <w:b/>
          <w:color w:val="FF0000"/>
        </w:rPr>
        <w:t xml:space="preserve"> </w:t>
      </w:r>
      <w:r>
        <w:rPr>
          <w:color w:val="008000"/>
        </w:rPr>
        <w:t xml:space="preserve">* </w:t>
      </w:r>
      <w:r>
        <w:rPr>
          <w:color w:val="008000"/>
        </w:rPr>
        <w:t>シェーダーに関する機能を格納する名前空間</w:t>
      </w:r>
      <w:r>
        <w:rPr>
          <w:rFonts w:hint="eastAsia"/>
          <w:color w:val="008000"/>
        </w:rPr>
        <w:t>.</w:t>
      </w:r>
      <w:r>
        <w:br/>
      </w:r>
      <w:r>
        <w:rPr>
          <w:b/>
          <w:color w:val="FF0000"/>
        </w:rPr>
        <w:t xml:space="preserve"> </w:t>
      </w:r>
      <w:r>
        <w:rPr>
          <w:color w:val="008000"/>
        </w:rPr>
        <w:t>*/</w:t>
      </w:r>
      <w:r w:rsidR="00804367">
        <w:br/>
      </w:r>
      <w:r w:rsidR="00804367">
        <w:rPr>
          <w:b/>
          <w:color w:val="FF0000"/>
        </w:rPr>
        <w:t xml:space="preserve"> </w:t>
      </w:r>
      <w:r w:rsidR="00804367">
        <w:rPr>
          <w:color w:val="0000FF"/>
        </w:rPr>
        <w:t>namespace</w:t>
      </w:r>
      <w:r w:rsidR="00804367">
        <w:t xml:space="preserve"> Shader {</w:t>
      </w:r>
      <w:r w:rsidR="00804367">
        <w:br/>
      </w:r>
      <w:r w:rsidR="00804367">
        <w:rPr>
          <w:b/>
          <w:color w:val="FF0000"/>
        </w:rPr>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w:t>
      </w:r>
      <w:r w:rsidR="001B7BD1">
        <w:rPr>
          <w:rFonts w:hint="eastAsia"/>
          <w:color w:val="008000"/>
        </w:rPr>
        <w:t>シェーダ</w:t>
      </w:r>
      <w:r w:rsidR="00010A80">
        <w:rPr>
          <w:rFonts w:hint="eastAsia"/>
          <w:color w:val="008000"/>
        </w:rPr>
        <w:t>ー・</w:t>
      </w:r>
      <w:r w:rsidR="001B7BD1">
        <w:rPr>
          <w:rFonts w:hint="eastAsia"/>
          <w:color w:val="008000"/>
        </w:rPr>
        <w:t>コードをコンパイルする</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1B7BD1">
        <w:rPr>
          <w:color w:val="008000"/>
        </w:rPr>
        <w:t xml:space="preserve">* @param type </w:t>
      </w:r>
      <w:r w:rsidR="001B7BD1">
        <w:rPr>
          <w:rFonts w:hint="eastAsia"/>
          <w:color w:val="008000"/>
        </w:rPr>
        <w:t>シェーダ</w:t>
      </w:r>
      <w:r w:rsidR="00010A80">
        <w:rPr>
          <w:rFonts w:hint="eastAsia"/>
          <w:color w:val="008000"/>
        </w:rPr>
        <w:t>ー</w:t>
      </w:r>
      <w:r w:rsidR="001B7BD1">
        <w:rPr>
          <w:rFonts w:hint="eastAsia"/>
          <w:color w:val="008000"/>
        </w:rPr>
        <w:t>の種類</w:t>
      </w:r>
      <w:r w:rsidR="001B7BD1">
        <w:rPr>
          <w:color w:val="008000"/>
        </w:rPr>
        <w:t>.</w:t>
      </w:r>
      <w:r w:rsidR="001B7BD1">
        <w:br/>
      </w:r>
      <w:r w:rsidR="00BB1219" w:rsidRPr="00917128">
        <w:rPr>
          <w:b/>
          <w:color w:val="FF0000"/>
        </w:rPr>
        <w:lastRenderedPageBreak/>
        <w:t>+</w:t>
      </w:r>
      <w:r w:rsidR="001B7BD1">
        <w:rPr>
          <w:color w:val="008000"/>
        </w:rPr>
        <w:t xml:space="preserve">* @param string </w:t>
      </w:r>
      <w:r w:rsidR="001B7BD1">
        <w:rPr>
          <w:rFonts w:hint="eastAsia"/>
          <w:color w:val="008000"/>
        </w:rPr>
        <w:t>シェーダ</w:t>
      </w:r>
      <w:r w:rsidR="00010A80">
        <w:rPr>
          <w:rFonts w:hint="eastAsia"/>
          <w:color w:val="008000"/>
        </w:rPr>
        <w:t>ー・</w:t>
      </w:r>
      <w:r w:rsidR="001B7BD1">
        <w:rPr>
          <w:rFonts w:hint="eastAsia"/>
          <w:color w:val="008000"/>
        </w:rPr>
        <w:t>コードへのポインタ</w:t>
      </w:r>
      <w:r w:rsidR="001B7BD1">
        <w:rPr>
          <w:color w:val="008000"/>
        </w:rPr>
        <w:t>.</w:t>
      </w:r>
      <w:r w:rsidR="001B7BD1">
        <w:br/>
      </w:r>
      <w:r w:rsidR="00BB1219" w:rsidRPr="00917128">
        <w:rPr>
          <w:b/>
          <w:color w:val="FF0000"/>
        </w:rPr>
        <w:t>+</w:t>
      </w:r>
      <w:r w:rsidR="001B7BD1">
        <w:rPr>
          <w:color w:val="008000"/>
        </w:rPr>
        <w:t>*</w:t>
      </w:r>
      <w:r w:rsidR="001B7BD1">
        <w:br/>
      </w:r>
      <w:r w:rsidR="00BB1219" w:rsidRPr="00917128">
        <w:rPr>
          <w:b/>
          <w:color w:val="FF0000"/>
        </w:rPr>
        <w:t>+</w:t>
      </w:r>
      <w:r w:rsidR="00D72754">
        <w:rPr>
          <w:color w:val="008000"/>
        </w:rPr>
        <w:t>* @retval</w:t>
      </w:r>
      <w:r w:rsidR="001B7BD1">
        <w:rPr>
          <w:color w:val="008000"/>
        </w:rPr>
        <w:t xml:space="preserve"> </w:t>
      </w:r>
      <w:r w:rsidR="00D72754">
        <w:rPr>
          <w:color w:val="008000"/>
        </w:rPr>
        <w:t>0</w:t>
      </w:r>
      <w:r w:rsidR="00D72754">
        <w:rPr>
          <w:color w:val="008000"/>
        </w:rPr>
        <w:t>より大きい</w:t>
      </w:r>
      <w:r w:rsidR="00D72754">
        <w:rPr>
          <w:color w:val="008000"/>
        </w:rPr>
        <w:t xml:space="preserve"> </w:t>
      </w:r>
      <w:r w:rsidR="001B7BD1">
        <w:rPr>
          <w:rFonts w:hint="eastAsia"/>
          <w:color w:val="008000"/>
        </w:rPr>
        <w:t>作成したシェーダ</w:t>
      </w:r>
      <w:r w:rsidR="00010A80">
        <w:rPr>
          <w:rFonts w:hint="eastAsia"/>
          <w:color w:val="008000"/>
        </w:rPr>
        <w:t>ー・</w:t>
      </w:r>
      <w:r w:rsidR="005829E1">
        <w:rPr>
          <w:color w:val="008000"/>
        </w:rPr>
        <w:t>オブジェクト</w:t>
      </w:r>
      <w:r w:rsidR="001B7BD1">
        <w:rPr>
          <w:color w:val="008000"/>
        </w:rPr>
        <w:t>.</w:t>
      </w:r>
      <w:r w:rsidR="001B7BD1">
        <w:br/>
      </w:r>
      <w:r w:rsidR="00D72754" w:rsidRPr="00917128">
        <w:rPr>
          <w:b/>
          <w:color w:val="FF0000"/>
        </w:rPr>
        <w:t>+</w:t>
      </w:r>
      <w:r w:rsidR="00D72754">
        <w:rPr>
          <w:color w:val="008000"/>
        </w:rPr>
        <w:t xml:space="preserve">* @retval 0 </w:t>
      </w:r>
      <w:r w:rsidR="00D72754">
        <w:rPr>
          <w:rFonts w:hint="eastAsia"/>
          <w:color w:val="008000"/>
        </w:rPr>
        <w:t xml:space="preserve">        </w:t>
      </w:r>
      <w:r w:rsidR="00D72754">
        <w:rPr>
          <w:rFonts w:hint="eastAsia"/>
          <w:color w:val="008000"/>
        </w:rPr>
        <w:t>シェーダ</w:t>
      </w:r>
      <w:r w:rsidR="00010A80">
        <w:rPr>
          <w:rFonts w:hint="eastAsia"/>
          <w:color w:val="008000"/>
        </w:rPr>
        <w:t>ー・</w:t>
      </w:r>
      <w:r w:rsidR="00D72754">
        <w:rPr>
          <w:color w:val="008000"/>
        </w:rPr>
        <w:t>オブジェクトの作成に失敗</w:t>
      </w:r>
      <w:r w:rsidR="00D72754">
        <w:rPr>
          <w:color w:val="008000"/>
        </w:rPr>
        <w:t>.</w:t>
      </w:r>
      <w:r w:rsidR="00D72754">
        <w:br/>
      </w:r>
      <w:r w:rsidR="00BB1219" w:rsidRPr="00917128">
        <w:rPr>
          <w:b/>
          <w:color w:val="FF0000"/>
        </w:rPr>
        <w:t>+</w:t>
      </w:r>
      <w:r w:rsidR="001B7BD1">
        <w:rPr>
          <w:color w:val="008000"/>
        </w:rPr>
        <w:t>*/</w:t>
      </w:r>
      <w:r w:rsidR="001B7BD1">
        <w:br/>
      </w:r>
      <w:r w:rsidR="00BB1219" w:rsidRPr="00917128">
        <w:rPr>
          <w:b/>
          <w:color w:val="FF0000"/>
        </w:rPr>
        <w:t>+</w:t>
      </w:r>
      <w:r w:rsidR="001B7BD1">
        <w:rPr>
          <w:color w:val="2B91AF"/>
        </w:rPr>
        <w:t>GLuint</w:t>
      </w:r>
      <w:r w:rsidR="001B7BD1">
        <w:t xml:space="preserve"> Compile(</w:t>
      </w:r>
      <w:r w:rsidR="001B7BD1">
        <w:rPr>
          <w:color w:val="2B91AF"/>
        </w:rPr>
        <w:t>GLenum</w:t>
      </w:r>
      <w:r w:rsidR="001B7BD1">
        <w:t xml:space="preserve"> </w:t>
      </w:r>
      <w:r w:rsidR="001B7BD1">
        <w:rPr>
          <w:color w:val="808080"/>
        </w:rPr>
        <w:t>type</w:t>
      </w:r>
      <w:r w:rsidR="001B7BD1">
        <w:t xml:space="preserve">, </w:t>
      </w:r>
      <w:r w:rsidR="001B7BD1">
        <w:rPr>
          <w:color w:val="0000FF"/>
        </w:rPr>
        <w:t>const</w:t>
      </w:r>
      <w:r w:rsidR="001B7BD1">
        <w:t xml:space="preserve"> </w:t>
      </w:r>
      <w:r w:rsidR="001B7BD1">
        <w:rPr>
          <w:color w:val="2B91AF"/>
        </w:rPr>
        <w:t>GLchar</w:t>
      </w:r>
      <w:r w:rsidR="001B7BD1">
        <w:t xml:space="preserve">* </w:t>
      </w:r>
      <w:r w:rsidR="001B7BD1">
        <w:rPr>
          <w:color w:val="808080"/>
        </w:rPr>
        <w:t>string</w:t>
      </w:r>
      <w:r w:rsidR="001B7BD1">
        <w:t>)</w:t>
      </w:r>
      <w:r w:rsidR="001B7BD1">
        <w:br/>
      </w:r>
      <w:r w:rsidR="00BB1219" w:rsidRPr="00917128">
        <w:rPr>
          <w:b/>
          <w:color w:val="FF0000"/>
        </w:rPr>
        <w:t>+</w:t>
      </w:r>
      <w:r w:rsidR="001B7BD1">
        <w:t>{</w:t>
      </w:r>
      <w:r w:rsidR="001B7BD1">
        <w:br/>
      </w:r>
      <w:r w:rsidR="00BB1219" w:rsidRPr="00917128">
        <w:rPr>
          <w:b/>
          <w:color w:val="FF0000"/>
        </w:rPr>
        <w:t>+</w:t>
      </w:r>
      <w:r w:rsidR="001B7BD1">
        <w:t xml:space="preserve">  </w:t>
      </w:r>
      <w:r w:rsidR="001B7BD1">
        <w:rPr>
          <w:color w:val="2B91AF"/>
        </w:rPr>
        <w:t>GLuint</w:t>
      </w:r>
      <w:r w:rsidR="001B7BD1">
        <w:t xml:space="preserve"> shader = </w:t>
      </w:r>
      <w:r w:rsidR="001B7BD1">
        <w:rPr>
          <w:color w:val="6F008A"/>
        </w:rPr>
        <w:t>glCreateShader</w:t>
      </w:r>
      <w:r w:rsidR="001B7BD1">
        <w:t>(</w:t>
      </w:r>
      <w:r w:rsidR="001B7BD1">
        <w:rPr>
          <w:color w:val="808080"/>
        </w:rPr>
        <w:t>type</w:t>
      </w:r>
      <w:r w:rsidR="001B7BD1">
        <w:t>);</w:t>
      </w:r>
      <w:r w:rsidR="001B7BD1">
        <w:br/>
      </w:r>
      <w:r w:rsidR="00BB1219" w:rsidRPr="00917128">
        <w:rPr>
          <w:b/>
          <w:color w:val="FF0000"/>
        </w:rPr>
        <w:t>+</w:t>
      </w:r>
      <w:r w:rsidR="001B7BD1">
        <w:t xml:space="preserve">  </w:t>
      </w:r>
      <w:r w:rsidR="001B7BD1">
        <w:rPr>
          <w:color w:val="6F008A"/>
        </w:rPr>
        <w:t>glShaderSource</w:t>
      </w:r>
      <w:r w:rsidR="001B7BD1">
        <w:t>(shader, 1, &amp;</w:t>
      </w:r>
      <w:r w:rsidR="001B7BD1">
        <w:rPr>
          <w:color w:val="808080"/>
        </w:rPr>
        <w:t>string</w:t>
      </w:r>
      <w:r w:rsidR="001B7BD1">
        <w:t xml:space="preserve">, </w:t>
      </w:r>
      <w:r w:rsidR="001B7BD1">
        <w:rPr>
          <w:color w:val="0000FF"/>
        </w:rPr>
        <w:t>nullptr</w:t>
      </w:r>
      <w:r w:rsidR="001B7BD1">
        <w:t>);</w:t>
      </w:r>
      <w:r w:rsidR="001B7BD1">
        <w:br/>
      </w:r>
      <w:r w:rsidR="00BB1219" w:rsidRPr="00917128">
        <w:rPr>
          <w:b/>
          <w:color w:val="FF0000"/>
        </w:rPr>
        <w:t>+</w:t>
      </w:r>
      <w:r w:rsidR="001B7BD1">
        <w:t xml:space="preserve">  </w:t>
      </w:r>
      <w:r w:rsidR="001B7BD1">
        <w:rPr>
          <w:color w:val="6F008A"/>
        </w:rPr>
        <w:t>glCompileShader</w:t>
      </w:r>
      <w:r w:rsidR="001B7BD1">
        <w:t>(shader);</w:t>
      </w:r>
      <w:r w:rsidR="001B7BD1">
        <w:br/>
      </w:r>
      <w:r w:rsidR="00BB1219" w:rsidRPr="00917128">
        <w:rPr>
          <w:b/>
          <w:color w:val="FF0000"/>
        </w:rPr>
        <w:t>+</w:t>
      </w:r>
      <w:r w:rsidR="001B7BD1">
        <w:t xml:space="preserve">  </w:t>
      </w:r>
      <w:r w:rsidR="001B7BD1">
        <w:rPr>
          <w:color w:val="2B91AF"/>
        </w:rPr>
        <w:t>GLint</w:t>
      </w:r>
      <w:r w:rsidR="001B7BD1">
        <w:t xml:space="preserve"> compiled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GL_COMPILE_STATUS</w:t>
      </w:r>
      <w:r w:rsidR="001B7BD1">
        <w:t>, &amp;compiled);</w:t>
      </w:r>
      <w:r w:rsidR="00D72754">
        <w:br/>
      </w:r>
      <w:r w:rsidR="00D72754" w:rsidRPr="00917128">
        <w:rPr>
          <w:b/>
          <w:color w:val="FF0000"/>
        </w:rPr>
        <w:t>+</w:t>
      </w:r>
      <w:r w:rsidR="00D72754">
        <w:t xml:space="preserve">  </w:t>
      </w:r>
      <w:r w:rsidR="00D72754">
        <w:rPr>
          <w:color w:val="008000"/>
        </w:rPr>
        <w:t xml:space="preserve">// </w:t>
      </w:r>
      <w:r w:rsidR="00D72754">
        <w:rPr>
          <w:color w:val="008000"/>
        </w:rPr>
        <w:t>コンパイルに失敗した場合、原因をコンソールに出力して</w:t>
      </w:r>
      <w:r w:rsidR="00D72754">
        <w:rPr>
          <w:rFonts w:hint="eastAsia"/>
          <w:color w:val="008000"/>
        </w:rPr>
        <w:t>0</w:t>
      </w:r>
      <w:r w:rsidR="00D72754">
        <w:rPr>
          <w:rFonts w:hint="eastAsia"/>
          <w:color w:val="008000"/>
        </w:rPr>
        <w:t>を返す</w:t>
      </w:r>
      <w:r w:rsidR="00D72754">
        <w:rPr>
          <w:rFonts w:hint="eastAsia"/>
          <w:color w:val="008000"/>
        </w:rPr>
        <w:t>.</w:t>
      </w:r>
      <w:r w:rsidR="001B7BD1">
        <w:br/>
      </w:r>
      <w:r w:rsidR="00BB1219" w:rsidRPr="00917128">
        <w:rPr>
          <w:b/>
          <w:color w:val="FF0000"/>
        </w:rPr>
        <w:t>+</w:t>
      </w:r>
      <w:r w:rsidR="001B7BD1">
        <w:t xml:space="preserve">  </w:t>
      </w:r>
      <w:r w:rsidR="001B7BD1">
        <w:rPr>
          <w:color w:val="0000FF"/>
        </w:rPr>
        <w:t>if</w:t>
      </w:r>
      <w:r w:rsidR="001B7BD1">
        <w:t xml:space="preserve"> (!compiled) {</w:t>
      </w:r>
      <w:r w:rsidR="001B7BD1">
        <w:br/>
      </w:r>
      <w:r w:rsidR="00BB1219" w:rsidRPr="00917128">
        <w:rPr>
          <w:b/>
          <w:color w:val="FF0000"/>
        </w:rPr>
        <w:t>+</w:t>
      </w:r>
      <w:r w:rsidR="001B7BD1">
        <w:t xml:space="preserve">    </w:t>
      </w:r>
      <w:r w:rsidR="001B7BD1">
        <w:rPr>
          <w:color w:val="2B91AF"/>
        </w:rPr>
        <w:t>GLint</w:t>
      </w:r>
      <w:r w:rsidR="001B7BD1">
        <w:t xml:space="preserve"> infoLen = 0;</w:t>
      </w:r>
      <w:r w:rsidR="001B7BD1">
        <w:br/>
      </w:r>
      <w:r w:rsidR="00BB1219" w:rsidRPr="00917128">
        <w:rPr>
          <w:b/>
          <w:color w:val="FF0000"/>
        </w:rPr>
        <w:t>+</w:t>
      </w:r>
      <w:r w:rsidR="001B7BD1">
        <w:t xml:space="preserve">    </w:t>
      </w:r>
      <w:r w:rsidR="001B7BD1">
        <w:rPr>
          <w:color w:val="6F008A"/>
        </w:rPr>
        <w:t>glGetShaderiv</w:t>
      </w:r>
      <w:r w:rsidR="001B7BD1">
        <w:t xml:space="preserve">(shader, </w:t>
      </w:r>
      <w:r w:rsidR="001B7BD1">
        <w:rPr>
          <w:color w:val="6F008A"/>
        </w:rPr>
        <w:t>GL_INFO_LOG_LENGTH</w:t>
      </w:r>
      <w:r w:rsidR="001B7BD1">
        <w:t>, &amp;infoLen);</w:t>
      </w:r>
      <w:r w:rsidR="001B7BD1">
        <w:br/>
      </w:r>
      <w:r w:rsidR="00BB1219" w:rsidRPr="00917128">
        <w:rPr>
          <w:b/>
          <w:color w:val="FF0000"/>
        </w:rPr>
        <w:t>+</w:t>
      </w:r>
      <w:r w:rsidR="001B7BD1">
        <w:t xml:space="preserve">    </w:t>
      </w:r>
      <w:r w:rsidR="001B7BD1">
        <w:rPr>
          <w:color w:val="0000FF"/>
        </w:rPr>
        <w:t>if</w:t>
      </w:r>
      <w:r w:rsidR="001B7BD1">
        <w:t xml:space="preserve"> (infoLen) {</w:t>
      </w:r>
      <w:r w:rsidR="001B7BD1">
        <w:br/>
      </w:r>
      <w:r w:rsidR="00BB1219" w:rsidRPr="00917128">
        <w:rPr>
          <w:b/>
          <w:color w:val="FF0000"/>
        </w:rPr>
        <w:t>+</w:t>
      </w:r>
      <w:r w:rsidR="001B7BD1">
        <w:t xml:space="preserve">      std::</w:t>
      </w:r>
      <w:r w:rsidR="001B7BD1">
        <w:rPr>
          <w:color w:val="2B91AF"/>
        </w:rPr>
        <w:t>vector</w:t>
      </w:r>
      <w:r w:rsidR="001B7BD1">
        <w:t>&lt;</w:t>
      </w:r>
      <w:r w:rsidR="001B7BD1">
        <w:rPr>
          <w:color w:val="0000FF"/>
        </w:rPr>
        <w:t>char</w:t>
      </w:r>
      <w:r w:rsidR="001B7BD1">
        <w:t>&gt; buf;</w:t>
      </w:r>
      <w:r w:rsidR="001B7BD1">
        <w:br/>
      </w:r>
      <w:r w:rsidR="00BB1219" w:rsidRPr="00917128">
        <w:rPr>
          <w:b/>
          <w:color w:val="FF0000"/>
        </w:rPr>
        <w:t>+</w:t>
      </w:r>
      <w:r w:rsidR="001B7BD1">
        <w:t xml:space="preserve">      buf.resize(infoLen);</w:t>
      </w:r>
      <w:r w:rsidR="001B7BD1">
        <w:br/>
      </w:r>
      <w:r w:rsidR="00BB1219" w:rsidRPr="00917128">
        <w:rPr>
          <w:b/>
          <w:color w:val="FF0000"/>
        </w:rPr>
        <w:t>+</w:t>
      </w:r>
      <w:r w:rsidR="001B7BD1">
        <w:t xml:space="preserve">      </w:t>
      </w:r>
      <w:r w:rsidR="001B7BD1">
        <w:rPr>
          <w:color w:val="0000FF"/>
        </w:rPr>
        <w:t>if</w:t>
      </w:r>
      <w:r w:rsidR="001B7BD1">
        <w:t xml:space="preserve"> (</w:t>
      </w:r>
      <w:r w:rsidR="001B7BD1">
        <w:rPr>
          <w:color w:val="0000FF"/>
        </w:rPr>
        <w:t>static_cast</w:t>
      </w:r>
      <w:r w:rsidR="001B7BD1">
        <w:t>&lt;</w:t>
      </w:r>
      <w:r w:rsidR="001B7BD1">
        <w:rPr>
          <w:color w:val="0000FF"/>
        </w:rPr>
        <w:t>int</w:t>
      </w:r>
      <w:r w:rsidR="001B7BD1">
        <w:t>&gt;(buf.size()) &gt;= infoLen) {</w:t>
      </w:r>
      <w:r w:rsidR="001B7BD1">
        <w:br/>
      </w:r>
      <w:r w:rsidR="00BB1219" w:rsidRPr="00917128">
        <w:rPr>
          <w:b/>
          <w:color w:val="FF0000"/>
        </w:rPr>
        <w:t>+</w:t>
      </w:r>
      <w:r w:rsidR="001B7BD1">
        <w:t xml:space="preserve">        </w:t>
      </w:r>
      <w:r w:rsidR="001B7BD1">
        <w:rPr>
          <w:color w:val="6F008A"/>
        </w:rPr>
        <w:t>glGetShaderInfoLog</w:t>
      </w:r>
      <w:r w:rsidR="001B7BD1">
        <w:t xml:space="preserve">(shader, infoLen, </w:t>
      </w:r>
      <w:r w:rsidR="001B7BD1">
        <w:rPr>
          <w:color w:val="6F008A"/>
        </w:rPr>
        <w:t>NULL</w:t>
      </w:r>
      <w:r w:rsidR="001B7BD1">
        <w:t>, buf.data());</w:t>
      </w:r>
      <w:r w:rsidR="001B7BD1">
        <w:br/>
      </w:r>
      <w:r w:rsidR="00BB1219" w:rsidRPr="00917128">
        <w:rPr>
          <w:b/>
          <w:color w:val="FF0000"/>
        </w:rPr>
        <w:t>+</w:t>
      </w:r>
      <w:r w:rsidR="001B7BD1">
        <w:t xml:space="preserve">        std::cerr </w:t>
      </w:r>
      <w:r w:rsidR="001B7BD1">
        <w:rPr>
          <w:color w:val="008080"/>
        </w:rPr>
        <w:t>&lt;&lt;</w:t>
      </w:r>
      <w:r w:rsidR="001B7BD1">
        <w:t xml:space="preserve"> </w:t>
      </w:r>
      <w:r w:rsidR="001B7BD1">
        <w:rPr>
          <w:color w:val="A31515"/>
        </w:rPr>
        <w:t xml:space="preserve">"ERROR: </w:t>
      </w:r>
      <w:r w:rsidR="00FD5D65">
        <w:rPr>
          <w:color w:val="A31515"/>
        </w:rPr>
        <w:t>シェーダ</w:t>
      </w:r>
      <w:r w:rsidR="00010A80">
        <w:rPr>
          <w:color w:val="A31515"/>
        </w:rPr>
        <w:t>ー</w:t>
      </w:r>
      <w:r w:rsidR="00FD5D65">
        <w:rPr>
          <w:color w:val="A31515"/>
        </w:rPr>
        <w:t>のコンパイルに失敗</w:t>
      </w:r>
      <w:r w:rsidR="00E23E15">
        <w:rPr>
          <w:rFonts w:hint="eastAsia"/>
          <w:color w:val="A31515"/>
        </w:rPr>
        <w:t>.</w:t>
      </w:r>
      <w:r w:rsidR="00E23E15">
        <w:rPr>
          <w:color w:val="A31515"/>
        </w:rPr>
        <w:t>\n</w:t>
      </w:r>
      <w:r w:rsidR="001B7BD1">
        <w:rPr>
          <w:color w:val="A31515"/>
        </w:rPr>
        <w:t>"</w:t>
      </w:r>
      <w:r w:rsidR="001B7BD1">
        <w:t xml:space="preserve"> </w:t>
      </w:r>
      <w:r w:rsidR="001B7BD1">
        <w:rPr>
          <w:color w:val="008080"/>
        </w:rPr>
        <w:t>&lt;&lt;</w:t>
      </w:r>
      <w:r w:rsidR="001B7BD1">
        <w:t xml:space="preserve"> buf.data() </w:t>
      </w:r>
      <w:r w:rsidR="001B7BD1">
        <w:rPr>
          <w:color w:val="008080"/>
        </w:rPr>
        <w:t>&lt;&lt;</w:t>
      </w:r>
      <w:r w:rsidR="001B7BD1">
        <w:t xml:space="preserve"> std::endl;</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br/>
      </w:r>
      <w:r w:rsidR="00BB1219" w:rsidRPr="00917128">
        <w:rPr>
          <w:b/>
          <w:color w:val="FF0000"/>
        </w:rPr>
        <w:t>+</w:t>
      </w:r>
      <w:r w:rsidR="00455A99">
        <w:t xml:space="preserve">    </w:t>
      </w:r>
      <w:r w:rsidR="00455A99">
        <w:rPr>
          <w:color w:val="6F008A"/>
        </w:rPr>
        <w:t>glDeleteShader</w:t>
      </w:r>
      <w:r w:rsidR="00455A99">
        <w:t>(shader);</w:t>
      </w:r>
      <w:r w:rsidR="00455A99">
        <w:br/>
      </w:r>
      <w:r w:rsidR="00BB1219" w:rsidRPr="00917128">
        <w:rPr>
          <w:b/>
          <w:color w:val="FF0000"/>
        </w:rPr>
        <w:t>+</w:t>
      </w:r>
      <w:r w:rsidR="001B7BD1">
        <w:t xml:space="preserve">    </w:t>
      </w:r>
      <w:r w:rsidR="001B7BD1">
        <w:rPr>
          <w:color w:val="0000FF"/>
        </w:rPr>
        <w:t>return</w:t>
      </w:r>
      <w:r w:rsidR="001B7BD1">
        <w:t xml:space="preserve"> 0;</w:t>
      </w:r>
      <w:r w:rsidR="001B7BD1">
        <w:br/>
      </w:r>
      <w:r w:rsidR="00BB1219" w:rsidRPr="00917128">
        <w:rPr>
          <w:b/>
          <w:color w:val="FF0000"/>
        </w:rPr>
        <w:t>+</w:t>
      </w:r>
      <w:r w:rsidR="001B7BD1">
        <w:t xml:space="preserve">  }</w:t>
      </w:r>
      <w:r w:rsidR="001B7BD1">
        <w:br/>
      </w:r>
      <w:r w:rsidR="00BB1219" w:rsidRPr="00917128">
        <w:rPr>
          <w:b/>
          <w:color w:val="FF0000"/>
        </w:rPr>
        <w:t>+</w:t>
      </w:r>
      <w:r w:rsidR="001B7BD1">
        <w:t xml:space="preserve">  </w:t>
      </w:r>
      <w:r w:rsidR="001B7BD1">
        <w:rPr>
          <w:color w:val="0000FF"/>
        </w:rPr>
        <w:t>return</w:t>
      </w:r>
      <w:r w:rsidR="001B7BD1">
        <w:t xml:space="preserve"> shader;</w:t>
      </w:r>
      <w:r w:rsidR="001B7BD1">
        <w:br/>
      </w:r>
      <w:r w:rsidR="00BB1219" w:rsidRPr="00917128">
        <w:rPr>
          <w:b/>
          <w:color w:val="FF0000"/>
        </w:rPr>
        <w:t>+</w:t>
      </w:r>
      <w:r w:rsidR="001B7BD1">
        <w:t>}</w:t>
      </w:r>
      <w:r w:rsidR="00BB1219">
        <w:br/>
      </w:r>
      <w:r w:rsidR="00BB1219">
        <w:br/>
      </w:r>
      <w:r>
        <w:rPr>
          <w:b/>
          <w:color w:val="FF0000"/>
        </w:rPr>
        <w:t xml:space="preserve"> </w:t>
      </w:r>
      <w:r>
        <w:t xml:space="preserve">} </w:t>
      </w:r>
      <w:r w:rsidRPr="00122C91">
        <w:rPr>
          <w:color w:val="008000"/>
        </w:rPr>
        <w:t>/</w:t>
      </w:r>
      <w:r>
        <w:rPr>
          <w:color w:val="008000"/>
        </w:rPr>
        <w:t>/ Shader namespace</w:t>
      </w:r>
    </w:p>
    <w:p w:rsidR="00080001" w:rsidRDefault="00A96F94" w:rsidP="007E6B5A">
      <w:r>
        <w:rPr>
          <w:rFonts w:hint="eastAsia"/>
        </w:rPr>
        <w:t>シェーダ</w:t>
      </w:r>
      <w:r w:rsidR="00010A80">
        <w:t>ー</w:t>
      </w:r>
      <w:r>
        <w:rPr>
          <w:rFonts w:hint="eastAsia"/>
        </w:rPr>
        <w:t>をコンパイルするには、まず</w:t>
      </w:r>
      <w:r w:rsidR="00871AE3">
        <w:rPr>
          <w:rFonts w:hint="eastAsia"/>
        </w:rPr>
        <w:t>glCreateShader</w:t>
      </w:r>
      <w:r>
        <w:rPr>
          <w:rFonts w:hint="eastAsia"/>
        </w:rPr>
        <w:t>でシェーダ</w:t>
      </w:r>
      <w:r w:rsidR="00010A80">
        <w:t>ー・</w:t>
      </w:r>
      <w:r>
        <w:rPr>
          <w:rFonts w:hint="eastAsia"/>
        </w:rPr>
        <w:t>オブジェクトを作成し、</w:t>
      </w:r>
      <w:r>
        <w:rPr>
          <w:rFonts w:hint="eastAsia"/>
        </w:rPr>
        <w:t>gl</w:t>
      </w:r>
      <w:r>
        <w:t>ShaderSource</w:t>
      </w:r>
      <w:r>
        <w:t>で作成したシェーダ</w:t>
      </w:r>
      <w:r w:rsidR="00010A80">
        <w:t>ー・</w:t>
      </w:r>
      <w:r>
        <w:t>オブジェクトにシェーダ</w:t>
      </w:r>
      <w:r w:rsidR="00010A80">
        <w:t>ー・</w:t>
      </w:r>
      <w:r>
        <w:t>コードを関連付けます。そうしておいて、</w:t>
      </w:r>
      <w:r>
        <w:rPr>
          <w:rFonts w:hint="eastAsia"/>
        </w:rPr>
        <w:t>glCompileShader</w:t>
      </w:r>
      <w:r>
        <w:rPr>
          <w:rFonts w:hint="eastAsia"/>
        </w:rPr>
        <w:t>関数を呼び出すと、関連付けられたシェーダ</w:t>
      </w:r>
      <w:r w:rsidR="00010A80">
        <w:t>ー・</w:t>
      </w:r>
      <w:r>
        <w:rPr>
          <w:rFonts w:hint="eastAsia"/>
        </w:rPr>
        <w:t>コードがコンパイルされ、シェーダ</w:t>
      </w:r>
      <w:r w:rsidR="00010A80">
        <w:t>ー・</w:t>
      </w:r>
      <w:r>
        <w:rPr>
          <w:rFonts w:hint="eastAsia"/>
        </w:rPr>
        <w:t>オブジェクトにセットされるわけです。</w:t>
      </w:r>
    </w:p>
    <w:p w:rsidR="009F09DB" w:rsidRDefault="00337F9A" w:rsidP="007E6B5A">
      <w:r>
        <w:t>さて、そこから下は、コンパイルに失敗した場合にその原因を表示する処理です。</w:t>
      </w:r>
      <w:r w:rsidR="004E4B60">
        <w:br/>
      </w:r>
      <w:r w:rsidR="004E4B60">
        <w:rPr>
          <w:rFonts w:hint="eastAsia"/>
        </w:rPr>
        <w:t>gl</w:t>
      </w:r>
      <w:r w:rsidR="004E4B60">
        <w:t>GetShaderiv</w:t>
      </w:r>
      <w:r w:rsidR="004E4B60">
        <w:t>は、シェーダ</w:t>
      </w:r>
      <w:r w:rsidR="00010A80">
        <w:t>ー・</w:t>
      </w:r>
      <w:r w:rsidR="004E4B60">
        <w:t>オブジェクトの状態を取得する関数です。ここでは</w:t>
      </w:r>
      <w:r w:rsidR="004E4B60">
        <w:rPr>
          <w:rFonts w:hint="eastAsia"/>
        </w:rPr>
        <w:t>GL_COMPILE_STATUS</w:t>
      </w:r>
      <w:r w:rsidR="004E4B60">
        <w:rPr>
          <w:rFonts w:hint="eastAsia"/>
        </w:rPr>
        <w:t>を指定して、コンパイル結果を取得しています。コンパイルに成功していれば</w:t>
      </w:r>
      <w:r w:rsidR="004E4B60">
        <w:rPr>
          <w:rFonts w:hint="eastAsia"/>
        </w:rPr>
        <w:t>compiled</w:t>
      </w:r>
      <w:r w:rsidR="004E4B60">
        <w:rPr>
          <w:rFonts w:hint="eastAsia"/>
        </w:rPr>
        <w:t>変数には</w:t>
      </w:r>
      <w:r w:rsidR="004E4B60">
        <w:rPr>
          <w:rFonts w:hint="eastAsia"/>
        </w:rPr>
        <w:t>0</w:t>
      </w:r>
      <w:r w:rsidR="004E4B60">
        <w:rPr>
          <w:rFonts w:hint="eastAsia"/>
        </w:rPr>
        <w:t>以外の値が入ります。失敗していたら</w:t>
      </w:r>
      <w:r w:rsidR="004E4B60">
        <w:rPr>
          <w:rFonts w:hint="eastAsia"/>
        </w:rPr>
        <w:t>0</w:t>
      </w:r>
      <w:r w:rsidR="004E4B60">
        <w:rPr>
          <w:rFonts w:hint="eastAsia"/>
        </w:rPr>
        <w:t>が入るので、より詳細な情報を取得します。</w:t>
      </w:r>
      <w:r w:rsidR="000C73AA">
        <w:br/>
        <w:t>glGetShaderiv</w:t>
      </w:r>
      <w:r w:rsidR="000C73AA">
        <w:t>に</w:t>
      </w:r>
      <w:r w:rsidR="000C73AA">
        <w:rPr>
          <w:rFonts w:hint="eastAsia"/>
        </w:rPr>
        <w:t>GL_INFO_LEN</w:t>
      </w:r>
      <w:r w:rsidR="000C73AA">
        <w:t>GTH</w:t>
      </w:r>
      <w:r w:rsidR="000C73AA">
        <w:t>を指定すると、詳細情報のバイト数を取得することができます。詳細情報が何バイトなのかは状況によるので、このようにして取得しなければなりません。</w:t>
      </w:r>
      <w:r w:rsidR="000C73AA">
        <w:br/>
      </w:r>
      <w:r w:rsidR="000C73AA">
        <w:t>詳細情報のバイト数が</w:t>
      </w:r>
      <w:r w:rsidR="000C73AA">
        <w:rPr>
          <w:rFonts w:hint="eastAsia"/>
        </w:rPr>
        <w:t>0</w:t>
      </w:r>
      <w:r w:rsidR="000C73AA">
        <w:rPr>
          <w:rFonts w:hint="eastAsia"/>
        </w:rPr>
        <w:t>の場合、詳細情報はありません。</w:t>
      </w:r>
      <w:r w:rsidR="000C73AA">
        <w:rPr>
          <w:rFonts w:hint="eastAsia"/>
        </w:rPr>
        <w:t>1</w:t>
      </w:r>
      <w:r w:rsidR="000C73AA">
        <w:rPr>
          <w:rFonts w:hint="eastAsia"/>
        </w:rPr>
        <w:t>以上の場合は何らかの情報が存在します。ここで、詳細情報を取得するためのバッファとして</w:t>
      </w:r>
      <w:r w:rsidR="000C73AA">
        <w:rPr>
          <w:rFonts w:hint="eastAsia"/>
        </w:rPr>
        <w:t>std::vector</w:t>
      </w:r>
      <w:r w:rsidR="000C73AA">
        <w:rPr>
          <w:rFonts w:hint="eastAsia"/>
        </w:rPr>
        <w:t>を使っています。</w:t>
      </w:r>
      <w:r w:rsidR="000C73AA">
        <w:br/>
      </w:r>
      <w:r w:rsidR="000C73AA">
        <w:rPr>
          <w:rFonts w:hint="eastAsia"/>
        </w:rPr>
        <w:t>std::vector::resize</w:t>
      </w:r>
      <w:r w:rsidR="000C73AA">
        <w:rPr>
          <w:rFonts w:hint="eastAsia"/>
        </w:rPr>
        <w:t>は、</w:t>
      </w:r>
      <w:r w:rsidR="000C73AA">
        <w:rPr>
          <w:rFonts w:hint="eastAsia"/>
        </w:rPr>
        <w:t>std::vector</w:t>
      </w:r>
      <w:r w:rsidR="00992460">
        <w:rPr>
          <w:rFonts w:hint="eastAsia"/>
        </w:rPr>
        <w:t>のサイズを変更する関数です。</w:t>
      </w:r>
      <w:r w:rsidR="00CF0DC6">
        <w:rPr>
          <w:rFonts w:hint="eastAsia"/>
        </w:rPr>
        <w:t>そして、</w:t>
      </w:r>
      <w:r w:rsidR="00992460">
        <w:rPr>
          <w:rFonts w:hint="eastAsia"/>
        </w:rPr>
        <w:t>この関数が成功した場合</w:t>
      </w:r>
      <w:r w:rsidR="000C73AA">
        <w:rPr>
          <w:rFonts w:hint="eastAsia"/>
        </w:rPr>
        <w:t>、そのサイズは</w:t>
      </w:r>
      <w:r w:rsidR="00CF0DC6">
        <w:rPr>
          <w:rFonts w:hint="eastAsia"/>
        </w:rPr>
        <w:t>引数以上、つまり</w:t>
      </w:r>
      <w:r w:rsidR="000C73AA">
        <w:rPr>
          <w:rFonts w:hint="eastAsia"/>
        </w:rPr>
        <w:t>infoLen</w:t>
      </w:r>
      <w:r w:rsidR="000C73AA">
        <w:rPr>
          <w:rFonts w:hint="eastAsia"/>
        </w:rPr>
        <w:t>以上になっているはずです。なっていなければ情報を格納することができないため、処理を終了します。十分な大きさがあれば、</w:t>
      </w:r>
      <w:r w:rsidR="000C73AA">
        <w:rPr>
          <w:rFonts w:hint="eastAsia"/>
        </w:rPr>
        <w:t>glGetShaderInfoLog</w:t>
      </w:r>
      <w:r w:rsidR="000C73AA">
        <w:rPr>
          <w:rFonts w:hint="eastAsia"/>
        </w:rPr>
        <w:t>関数で</w:t>
      </w:r>
      <w:r w:rsidR="000C73AA">
        <w:rPr>
          <w:rFonts w:hint="eastAsia"/>
        </w:rPr>
        <w:t>buf</w:t>
      </w:r>
      <w:r w:rsidR="000C73AA">
        <w:rPr>
          <w:rFonts w:hint="eastAsia"/>
        </w:rPr>
        <w:t>に詳細情報を</w:t>
      </w:r>
      <w:r w:rsidR="009F09DB">
        <w:rPr>
          <w:rFonts w:hint="eastAsia"/>
        </w:rPr>
        <w:t>取り込み、その内容を出力しています。</w:t>
      </w:r>
    </w:p>
    <w:p w:rsidR="00625C24" w:rsidRDefault="00625C24" w:rsidP="007E6B5A">
      <w:r>
        <w:lastRenderedPageBreak/>
        <w:t>最後に、エラーがあった場合は</w:t>
      </w:r>
      <w:r>
        <w:rPr>
          <w:rFonts w:hint="eastAsia"/>
        </w:rPr>
        <w:t>glDeleteShader</w:t>
      </w:r>
      <w:r>
        <w:rPr>
          <w:rFonts w:hint="eastAsia"/>
        </w:rPr>
        <w:t>でシェーダ</w:t>
      </w:r>
      <w:r w:rsidR="00010A80">
        <w:t>ー・</w:t>
      </w:r>
      <w:r>
        <w:rPr>
          <w:rFonts w:hint="eastAsia"/>
        </w:rPr>
        <w:t>オブジェクトを削除し、</w:t>
      </w:r>
      <w:r>
        <w:rPr>
          <w:rFonts w:hint="eastAsia"/>
        </w:rPr>
        <w:t>0</w:t>
      </w:r>
      <w:r>
        <w:rPr>
          <w:rFonts w:hint="eastAsia"/>
        </w:rPr>
        <w:t>を返しています。</w:t>
      </w:r>
      <w:r>
        <w:br/>
      </w:r>
      <w:r>
        <w:t>コンパイルに成功していれば、作成したシェーダ</w:t>
      </w:r>
      <w:r w:rsidR="00010A80">
        <w:t>ー・</w:t>
      </w:r>
      <w:r>
        <w:t>オブジェクトを返します。</w:t>
      </w:r>
    </w:p>
    <w:p w:rsidR="007B4B85" w:rsidRDefault="00891415" w:rsidP="00891415">
      <w:pPr>
        <w:pStyle w:val="1"/>
      </w:pPr>
      <w:r>
        <w:br w:type="page"/>
      </w:r>
      <w:r w:rsidR="004F2C7E">
        <w:lastRenderedPageBreak/>
        <w:t>シェーダ</w:t>
      </w:r>
      <w:r w:rsidR="00010A80">
        <w:t>ー・</w:t>
      </w:r>
      <w:r w:rsidR="004F2C7E">
        <w:t>オブジェクト</w:t>
      </w:r>
      <w:r w:rsidR="000206A6">
        <w:t>のリンク</w:t>
      </w:r>
    </w:p>
    <w:p w:rsidR="007B4B85" w:rsidRPr="00B84E30" w:rsidRDefault="00B84E30" w:rsidP="007B4B85">
      <w:r>
        <w:rPr>
          <w:rFonts w:hint="eastAsia"/>
        </w:rPr>
        <w:t>シェーダ</w:t>
      </w:r>
      <w:r w:rsidR="00010A80">
        <w:rPr>
          <w:rFonts w:hint="eastAsia"/>
        </w:rPr>
        <w:t>ー・</w:t>
      </w:r>
      <w:r>
        <w:rPr>
          <w:rFonts w:hint="eastAsia"/>
        </w:rPr>
        <w:t>オブジェクトを作成したら、それをリンクしてプログラム</w:t>
      </w:r>
      <w:r w:rsidR="00010A80">
        <w:rPr>
          <w:rFonts w:hint="eastAsia"/>
        </w:rPr>
        <w:t>・</w:t>
      </w:r>
      <w:r>
        <w:rPr>
          <w:rFonts w:hint="eastAsia"/>
        </w:rPr>
        <w:t>オブジェクトにします。</w:t>
      </w:r>
      <w:r w:rsidR="00E651FD">
        <w:br/>
      </w:r>
      <w:r w:rsidR="00E651FD">
        <w:rPr>
          <w:rFonts w:hint="eastAsia"/>
        </w:rPr>
        <w:t>Complie</w:t>
      </w:r>
      <w:r w:rsidR="00E651FD">
        <w:rPr>
          <w:rFonts w:hint="eastAsia"/>
        </w:rPr>
        <w:t>関数定義の下に、次のコードを追加してください。</w:t>
      </w:r>
    </w:p>
    <w:p w:rsidR="007B4B85" w:rsidRDefault="004402BC" w:rsidP="00DB584F">
      <w:pPr>
        <w:pStyle w:val="ac"/>
      </w:pPr>
      <w:r>
        <w:t xml:space="preserve">     </w:t>
      </w:r>
      <w:r>
        <w:rPr>
          <w:color w:val="6F008A"/>
        </w:rPr>
        <w:t>glDeleteShader</w:t>
      </w:r>
      <w:r>
        <w:t>(shader);</w:t>
      </w:r>
      <w:r>
        <w:br/>
      </w:r>
      <w:r>
        <w:rPr>
          <w:b/>
          <w:color w:val="FF0000"/>
        </w:rPr>
        <w:t xml:space="preserve"> </w:t>
      </w:r>
      <w:r>
        <w:t xml:space="preserve">    </w:t>
      </w:r>
      <w:r>
        <w:rPr>
          <w:color w:val="0000FF"/>
        </w:rPr>
        <w:t>return</w:t>
      </w:r>
      <w:r>
        <w:t xml:space="preserve"> 0;</w:t>
      </w:r>
      <w:r>
        <w:br/>
      </w:r>
      <w:r>
        <w:rPr>
          <w:b/>
          <w:color w:val="FF0000"/>
        </w:rPr>
        <w:t xml:space="preserve"> </w:t>
      </w:r>
      <w:r>
        <w:t xml:space="preserve">  }</w:t>
      </w:r>
      <w:r>
        <w:br/>
      </w:r>
      <w:r>
        <w:rPr>
          <w:b/>
          <w:color w:val="FF0000"/>
        </w:rPr>
        <w:t xml:space="preserve"> </w:t>
      </w:r>
      <w:r>
        <w:t xml:space="preserve">  </w:t>
      </w:r>
      <w:r>
        <w:rPr>
          <w:color w:val="0000FF"/>
        </w:rPr>
        <w:t>return</w:t>
      </w:r>
      <w:r>
        <w:t xml:space="preserve"> shader;</w:t>
      </w:r>
      <w:r>
        <w:br/>
      </w:r>
      <w:r>
        <w:rPr>
          <w:b/>
          <w:color w:val="FF0000"/>
        </w:rPr>
        <w:t xml:space="preserve"> </w:t>
      </w:r>
      <w:r>
        <w:t>}</w:t>
      </w:r>
      <w:r>
        <w:br/>
      </w:r>
      <w:r>
        <w:rPr>
          <w:b/>
          <w:color w:val="FF0000"/>
        </w:rPr>
        <w:br/>
      </w:r>
      <w:r w:rsidRPr="00917128">
        <w:rPr>
          <w:b/>
          <w:color w:val="FF0000"/>
        </w:rPr>
        <w:t>+</w:t>
      </w:r>
      <w:r w:rsidR="007B4B85">
        <w:rPr>
          <w:color w:val="008000"/>
        </w:rPr>
        <w:t>/**</w:t>
      </w:r>
      <w:r w:rsidR="007B4B85">
        <w:br/>
      </w:r>
      <w:r w:rsidRPr="00917128">
        <w:rPr>
          <w:b/>
          <w:color w:val="FF0000"/>
        </w:rPr>
        <w:t>+</w:t>
      </w:r>
      <w:r w:rsidR="007B4B85">
        <w:rPr>
          <w:color w:val="008000"/>
        </w:rPr>
        <w:t xml:space="preserve">* </w:t>
      </w:r>
      <w:r w:rsidR="007B4B85">
        <w:rPr>
          <w:rFonts w:hint="eastAsia"/>
          <w:color w:val="008000"/>
        </w:rPr>
        <w:t>プログラム</w:t>
      </w:r>
      <w:r w:rsidR="00010A80">
        <w:rPr>
          <w:rFonts w:hint="eastAsia"/>
          <w:color w:val="008000"/>
        </w:rPr>
        <w:t>・</w:t>
      </w:r>
      <w:r w:rsidR="00742840">
        <w:rPr>
          <w:rFonts w:hint="eastAsia"/>
          <w:color w:val="008000"/>
        </w:rPr>
        <w:t>オブジェクト</w:t>
      </w:r>
      <w:r w:rsidR="007B4B85">
        <w:rPr>
          <w:rFonts w:hint="eastAsia"/>
          <w:color w:val="008000"/>
        </w:rPr>
        <w:t>を作成する</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sidR="007B4B85">
        <w:rPr>
          <w:color w:val="008000"/>
        </w:rPr>
        <w:t xml:space="preserve">* @param vsCode </w:t>
      </w:r>
      <w:r w:rsidR="007B4B85">
        <w:rPr>
          <w:rFonts w:hint="eastAsia"/>
          <w:color w:val="008000"/>
        </w:rPr>
        <w:t>頂点シェーダ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 xml:space="preserve">* @param fsCode </w:t>
      </w:r>
      <w:r w:rsidR="007B4B85">
        <w:rPr>
          <w:rFonts w:hint="eastAsia"/>
          <w:color w:val="008000"/>
        </w:rPr>
        <w:t>フラグメントシェーダ</w:t>
      </w:r>
      <w:r w:rsidR="00010A80">
        <w:rPr>
          <w:rFonts w:hint="eastAsia"/>
          <w:color w:val="008000"/>
        </w:rPr>
        <w:t>ー・</w:t>
      </w:r>
      <w:r w:rsidR="007B4B85">
        <w:rPr>
          <w:rFonts w:hint="eastAsia"/>
          <w:color w:val="008000"/>
        </w:rPr>
        <w:t>コードへのポインタ</w:t>
      </w:r>
      <w:r w:rsidR="007B4B85">
        <w:rPr>
          <w:color w:val="008000"/>
        </w:rPr>
        <w:t>.</w:t>
      </w:r>
      <w:r w:rsidR="007B4B85">
        <w:br/>
      </w:r>
      <w:r w:rsidRPr="00917128">
        <w:rPr>
          <w:b/>
          <w:color w:val="FF0000"/>
        </w:rPr>
        <w:t>+</w:t>
      </w:r>
      <w:r w:rsidR="007B4B85">
        <w:rPr>
          <w:color w:val="008000"/>
        </w:rPr>
        <w:t>*</w:t>
      </w:r>
      <w:r w:rsidR="007B4B85">
        <w:br/>
      </w:r>
      <w:r w:rsidRPr="00917128">
        <w:rPr>
          <w:b/>
          <w:color w:val="FF0000"/>
        </w:rPr>
        <w:t>+</w:t>
      </w:r>
      <w:r>
        <w:rPr>
          <w:color w:val="008000"/>
        </w:rPr>
        <w:t>* @retval 0</w:t>
      </w:r>
      <w:r>
        <w:rPr>
          <w:color w:val="008000"/>
        </w:rPr>
        <w:t>より大きい</w:t>
      </w:r>
      <w:r>
        <w:rPr>
          <w:color w:val="008000"/>
        </w:rPr>
        <w:t xml:space="preserve"> </w:t>
      </w:r>
      <w:r>
        <w:rPr>
          <w:rFonts w:hint="eastAsia"/>
          <w:color w:val="008000"/>
        </w:rPr>
        <w:t>作成したプログラム</w:t>
      </w:r>
      <w:r w:rsidR="00010A80">
        <w:rPr>
          <w:rFonts w:hint="eastAsia"/>
          <w:color w:val="008000"/>
        </w:rPr>
        <w:t>・</w:t>
      </w:r>
      <w:r>
        <w:rPr>
          <w:color w:val="008000"/>
        </w:rPr>
        <w:t>オブジェクト</w:t>
      </w:r>
      <w:r>
        <w:rPr>
          <w:color w:val="008000"/>
        </w:rPr>
        <w:t>.</w:t>
      </w:r>
      <w:r>
        <w:br/>
      </w:r>
      <w:r w:rsidRPr="00917128">
        <w:rPr>
          <w:b/>
          <w:color w:val="FF0000"/>
        </w:rPr>
        <w:t>+</w:t>
      </w:r>
      <w:r>
        <w:rPr>
          <w:color w:val="008000"/>
        </w:rPr>
        <w:t xml:space="preserve">* @retval 0 </w:t>
      </w:r>
      <w:r>
        <w:rPr>
          <w:rFonts w:hint="eastAsia"/>
          <w:color w:val="008000"/>
        </w:rPr>
        <w:t xml:space="preserve">        </w:t>
      </w:r>
      <w:r>
        <w:rPr>
          <w:rFonts w:hint="eastAsia"/>
          <w:color w:val="008000"/>
        </w:rPr>
        <w:t>プログラム</w:t>
      </w:r>
      <w:r w:rsidR="00010A80">
        <w:rPr>
          <w:rFonts w:hint="eastAsia"/>
          <w:color w:val="008000"/>
        </w:rPr>
        <w:t>・</w:t>
      </w:r>
      <w:r>
        <w:rPr>
          <w:color w:val="008000"/>
        </w:rPr>
        <w:t>オブジェクトの作成に失敗</w:t>
      </w:r>
      <w:r>
        <w:rPr>
          <w:color w:val="008000"/>
        </w:rPr>
        <w:t>.</w:t>
      </w:r>
      <w:r>
        <w:br/>
      </w:r>
      <w:r w:rsidRPr="00917128">
        <w:rPr>
          <w:b/>
          <w:color w:val="FF0000"/>
        </w:rPr>
        <w:t>+</w:t>
      </w:r>
      <w:r w:rsidR="007B4B85">
        <w:rPr>
          <w:color w:val="008000"/>
        </w:rPr>
        <w:t>*/</w:t>
      </w:r>
      <w:r w:rsidR="007B4B85">
        <w:br/>
      </w:r>
      <w:r w:rsidRPr="00917128">
        <w:rPr>
          <w:b/>
          <w:color w:val="FF0000"/>
        </w:rPr>
        <w:t>+</w:t>
      </w:r>
      <w:r w:rsidR="007B4B85">
        <w:rPr>
          <w:color w:val="2B91AF"/>
        </w:rPr>
        <w:t>GLuint</w:t>
      </w:r>
      <w:r w:rsidR="007B4B85">
        <w:t xml:space="preserve"> </w:t>
      </w:r>
      <w:r w:rsidR="00C2372B">
        <w:t>Build</w:t>
      </w:r>
      <w:r w:rsidR="007B4B85">
        <w:t>(</w:t>
      </w:r>
      <w:r w:rsidR="007B4B85">
        <w:rPr>
          <w:color w:val="0000FF"/>
        </w:rPr>
        <w:t>const</w:t>
      </w:r>
      <w:r w:rsidR="007B4B85">
        <w:t xml:space="preserve"> </w:t>
      </w:r>
      <w:r w:rsidR="007B4B85">
        <w:rPr>
          <w:color w:val="2B91AF"/>
        </w:rPr>
        <w:t>GLchar</w:t>
      </w:r>
      <w:r w:rsidR="007B4B85">
        <w:t xml:space="preserve">* </w:t>
      </w:r>
      <w:r w:rsidR="007B4B85">
        <w:rPr>
          <w:color w:val="808080"/>
        </w:rPr>
        <w:t>vsCode</w:t>
      </w:r>
      <w:r w:rsidR="007B4B85">
        <w:t xml:space="preserve">, </w:t>
      </w:r>
      <w:r w:rsidR="007B4B85">
        <w:rPr>
          <w:color w:val="0000FF"/>
        </w:rPr>
        <w:t>const</w:t>
      </w:r>
      <w:r w:rsidR="007B4B85">
        <w:t xml:space="preserve"> </w:t>
      </w:r>
      <w:r w:rsidR="007B4B85">
        <w:rPr>
          <w:color w:val="2B91AF"/>
        </w:rPr>
        <w:t>GLchar</w:t>
      </w:r>
      <w:r w:rsidR="007B4B85">
        <w:t xml:space="preserve">* </w:t>
      </w:r>
      <w:r w:rsidR="007B4B85">
        <w:rPr>
          <w:color w:val="808080"/>
        </w:rPr>
        <w:t>fsCode</w:t>
      </w:r>
      <w:r w:rsidR="007B4B85">
        <w:t>)</w:t>
      </w:r>
      <w:r w:rsidR="007B4B85">
        <w:br/>
      </w:r>
      <w:r w:rsidRPr="00917128">
        <w:rPr>
          <w:b/>
          <w:color w:val="FF0000"/>
        </w:rPr>
        <w:t>+</w:t>
      </w:r>
      <w:r w:rsidR="007B4B85">
        <w:t>{</w:t>
      </w:r>
      <w:r w:rsidR="007B4B85">
        <w:br/>
      </w:r>
      <w:r w:rsidRPr="00917128">
        <w:rPr>
          <w:b/>
          <w:color w:val="FF0000"/>
        </w:rPr>
        <w:t>+</w:t>
      </w:r>
      <w:r w:rsidR="007B4B85">
        <w:t xml:space="preserve">  </w:t>
      </w:r>
      <w:r w:rsidR="007B4B85">
        <w:rPr>
          <w:color w:val="2B91AF"/>
        </w:rPr>
        <w:t>GLuint</w:t>
      </w:r>
      <w:r w:rsidR="007B4B85">
        <w:t xml:space="preserve"> vs = Compile(</w:t>
      </w:r>
      <w:r w:rsidR="007B4B85">
        <w:rPr>
          <w:color w:val="6F008A"/>
        </w:rPr>
        <w:t>GL_VERTEX_SHADER</w:t>
      </w:r>
      <w:r w:rsidR="007B4B85">
        <w:t xml:space="preserve">, </w:t>
      </w:r>
      <w:r w:rsidR="007B4B85">
        <w:rPr>
          <w:color w:val="808080"/>
        </w:rPr>
        <w:t>vsCode</w:t>
      </w:r>
      <w:r w:rsidR="00DB584F">
        <w:t>);</w:t>
      </w:r>
      <w:r w:rsidR="00E6763A">
        <w:br/>
      </w:r>
      <w:r w:rsidRPr="00917128">
        <w:rPr>
          <w:b/>
          <w:color w:val="FF0000"/>
        </w:rPr>
        <w:t>+</w:t>
      </w:r>
      <w:r w:rsidR="007B4B85">
        <w:t xml:space="preserve">  </w:t>
      </w:r>
      <w:r w:rsidR="007B4B85">
        <w:rPr>
          <w:color w:val="2B91AF"/>
        </w:rPr>
        <w:t>GLuint</w:t>
      </w:r>
      <w:r w:rsidR="007B4B85">
        <w:t xml:space="preserve"> fs = Compile(</w:t>
      </w:r>
      <w:r w:rsidR="007B4B85">
        <w:rPr>
          <w:color w:val="6F008A"/>
        </w:rPr>
        <w:t>GL_FRAGMENT_SHADER</w:t>
      </w:r>
      <w:r w:rsidR="007B4B85">
        <w:t xml:space="preserve">, </w:t>
      </w:r>
      <w:r w:rsidR="007B4B85">
        <w:rPr>
          <w:color w:val="808080"/>
        </w:rPr>
        <w:t>fsCode</w:t>
      </w:r>
      <w:r w:rsidR="00DB584F">
        <w:t>);</w:t>
      </w:r>
      <w:r w:rsidR="00DB584F">
        <w:br/>
      </w:r>
      <w:r w:rsidRPr="00917128">
        <w:rPr>
          <w:b/>
          <w:color w:val="FF0000"/>
        </w:rPr>
        <w:t>+</w:t>
      </w:r>
      <w:r w:rsidR="00E6763A">
        <w:t xml:space="preserve">　　</w:t>
      </w:r>
      <w:r w:rsidR="00E6763A">
        <w:rPr>
          <w:color w:val="0000FF"/>
        </w:rPr>
        <w:t>if</w:t>
      </w:r>
      <w:r w:rsidR="00E6763A">
        <w:t xml:space="preserve"> (</w:t>
      </w:r>
      <w:r w:rsidR="00694425">
        <w:t xml:space="preserve">!vs || </w:t>
      </w:r>
      <w:r w:rsidR="00E6763A">
        <w:t>!fs) {</w:t>
      </w:r>
      <w:r w:rsidR="00E6763A">
        <w:br/>
      </w:r>
      <w:r w:rsidRPr="00917128">
        <w:rPr>
          <w:b/>
          <w:color w:val="FF0000"/>
        </w:rPr>
        <w:t>+</w:t>
      </w:r>
      <w:r w:rsidR="00E6763A">
        <w:t xml:space="preserve">    </w:t>
      </w:r>
      <w:r w:rsidR="00E6763A">
        <w:rPr>
          <w:color w:val="0000FF"/>
        </w:rPr>
        <w:t>return</w:t>
      </w:r>
      <w:r w:rsidR="00E6763A">
        <w:t xml:space="preserve"> 0;</w:t>
      </w:r>
      <w:r w:rsidR="00E6763A">
        <w:br/>
      </w:r>
      <w:r w:rsidRPr="00917128">
        <w:rPr>
          <w:b/>
          <w:color w:val="FF0000"/>
        </w:rPr>
        <w:t>+</w:t>
      </w:r>
      <w:r w:rsidR="00E6763A">
        <w:t xml:space="preserve">  }</w:t>
      </w:r>
      <w:r w:rsidR="00E6763A">
        <w:br/>
      </w:r>
      <w:r w:rsidRPr="00917128">
        <w:rPr>
          <w:b/>
          <w:color w:val="FF0000"/>
        </w:rPr>
        <w:t>+</w:t>
      </w:r>
      <w:r w:rsidR="007B4B85">
        <w:t xml:space="preserve">  </w:t>
      </w:r>
      <w:r w:rsidR="007B4B85">
        <w:rPr>
          <w:color w:val="2B91AF"/>
        </w:rPr>
        <w:t>GLuint</w:t>
      </w:r>
      <w:r w:rsidR="007B4B85">
        <w:t xml:space="preserve"> </w:t>
      </w:r>
      <w:r w:rsidR="00950D3F">
        <w:t>p</w:t>
      </w:r>
      <w:r w:rsidR="007B4B85">
        <w:t xml:space="preserve">rogram = </w:t>
      </w:r>
      <w:r w:rsidR="007B4B85">
        <w:rPr>
          <w:color w:val="6F008A"/>
        </w:rPr>
        <w:t>glCreateProgram</w:t>
      </w:r>
      <w:r w:rsidR="00DB584F">
        <w:t>();</w:t>
      </w:r>
      <w:r w:rsidR="00DB584F">
        <w:br/>
      </w:r>
      <w:r w:rsidRPr="00917128">
        <w:rPr>
          <w:b/>
          <w:color w:val="FF0000"/>
        </w:rPr>
        <w:t>+</w:t>
      </w:r>
      <w:r w:rsidR="007B4B85">
        <w:t xml:space="preserve">  </w:t>
      </w:r>
      <w:r w:rsidR="007B4B85">
        <w:rPr>
          <w:color w:val="6F008A"/>
        </w:rPr>
        <w:t>glAttachShader</w:t>
      </w:r>
      <w:r w:rsidR="00DB584F">
        <w:t>(</w:t>
      </w:r>
      <w:r w:rsidR="00950D3F">
        <w:t>p</w:t>
      </w:r>
      <w:r w:rsidR="00DB584F">
        <w:t>rogram, fs);</w:t>
      </w:r>
      <w:r w:rsidR="00DB584F">
        <w:br/>
      </w:r>
      <w:r w:rsidRPr="00917128">
        <w:rPr>
          <w:b/>
          <w:color w:val="FF0000"/>
        </w:rPr>
        <w:t>+</w:t>
      </w:r>
      <w:r w:rsidR="007B4B85">
        <w:t xml:space="preserve">  </w:t>
      </w:r>
      <w:r w:rsidR="007B4B85">
        <w:rPr>
          <w:color w:val="6F008A"/>
        </w:rPr>
        <w:t>glDeleteShader</w:t>
      </w:r>
      <w:r w:rsidR="007B4B85">
        <w:t>(fs);</w:t>
      </w:r>
      <w:r w:rsidR="00DB584F">
        <w:br/>
      </w:r>
      <w:r w:rsidRPr="00917128">
        <w:rPr>
          <w:b/>
          <w:color w:val="FF0000"/>
        </w:rPr>
        <w:t>+</w:t>
      </w:r>
      <w:r w:rsidR="007B4B85">
        <w:t xml:space="preserve">  </w:t>
      </w:r>
      <w:r w:rsidR="007B4B85">
        <w:rPr>
          <w:color w:val="6F008A"/>
        </w:rPr>
        <w:t>glAttachShader</w:t>
      </w:r>
      <w:r w:rsidR="007B4B85">
        <w:t>(</w:t>
      </w:r>
      <w:r w:rsidR="00950D3F">
        <w:t>p</w:t>
      </w:r>
      <w:r w:rsidR="007B4B85">
        <w:t>rogram, vs);</w:t>
      </w:r>
      <w:r w:rsidR="00DB584F">
        <w:br/>
      </w:r>
      <w:r w:rsidRPr="00917128">
        <w:rPr>
          <w:b/>
          <w:color w:val="FF0000"/>
        </w:rPr>
        <w:t>+</w:t>
      </w:r>
      <w:r w:rsidR="007B4B85">
        <w:t xml:space="preserve">  </w:t>
      </w:r>
      <w:r w:rsidR="007B4B85">
        <w:rPr>
          <w:color w:val="6F008A"/>
        </w:rPr>
        <w:t>glDeleteShader</w:t>
      </w:r>
      <w:r w:rsidR="007B4B85">
        <w:t>(vs);</w:t>
      </w:r>
      <w:r w:rsidR="00DB584F">
        <w:br/>
      </w:r>
      <w:r w:rsidRPr="00917128">
        <w:rPr>
          <w:b/>
          <w:color w:val="FF0000"/>
        </w:rPr>
        <w:t>+</w:t>
      </w:r>
      <w:r w:rsidR="007B4B85">
        <w:t xml:space="preserve">  </w:t>
      </w:r>
      <w:r w:rsidR="007B4B85">
        <w:rPr>
          <w:color w:val="6F008A"/>
        </w:rPr>
        <w:t>glLinkProgram</w:t>
      </w:r>
      <w:r w:rsidR="007B4B85">
        <w:t>(</w:t>
      </w:r>
      <w:r w:rsidR="00950D3F">
        <w:t>p</w:t>
      </w:r>
      <w:r w:rsidR="007B4B85">
        <w:t>rogr</w:t>
      </w:r>
      <w:r w:rsidR="00DB584F">
        <w:t>am);</w:t>
      </w:r>
      <w:r w:rsidR="00DB584F">
        <w:br/>
      </w:r>
      <w:r w:rsidRPr="00917128">
        <w:rPr>
          <w:b/>
          <w:color w:val="FF0000"/>
        </w:rPr>
        <w:t>+</w:t>
      </w:r>
      <w:r w:rsidR="007B4B85">
        <w:t xml:space="preserve">  </w:t>
      </w:r>
      <w:r w:rsidR="007B4B85">
        <w:rPr>
          <w:color w:val="2B91AF"/>
        </w:rPr>
        <w:t>GLint</w:t>
      </w:r>
      <w:r w:rsidR="007B4B85">
        <w:t xml:space="preserve"> linkStatus = </w:t>
      </w:r>
      <w:r w:rsidR="007B4B85">
        <w:rPr>
          <w:color w:val="6F008A"/>
        </w:rPr>
        <w:t>GL_FALSE</w:t>
      </w:r>
      <w:r w:rsidR="00DB584F">
        <w:t>;</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GL_LINK_STATUS</w:t>
      </w:r>
      <w:r w:rsidR="00DB584F">
        <w:t>, &amp;linkStatus);</w:t>
      </w:r>
      <w:r w:rsidR="00DB584F">
        <w:br/>
      </w:r>
      <w:r w:rsidRPr="00917128">
        <w:rPr>
          <w:b/>
          <w:color w:val="FF0000"/>
        </w:rPr>
        <w:t>+</w:t>
      </w:r>
      <w:r w:rsidR="007B4B85">
        <w:t xml:space="preserve">  </w:t>
      </w:r>
      <w:r w:rsidR="007B4B85">
        <w:rPr>
          <w:color w:val="0000FF"/>
        </w:rPr>
        <w:t>if</w:t>
      </w:r>
      <w:r w:rsidR="007B4B85">
        <w:t xml:space="preserve"> (linkStatus != </w:t>
      </w:r>
      <w:r w:rsidR="007B4B85">
        <w:rPr>
          <w:color w:val="6F008A"/>
        </w:rPr>
        <w:t>GL_TRUE</w:t>
      </w:r>
      <w:r w:rsidR="00DB584F">
        <w:t>) {</w:t>
      </w:r>
      <w:r w:rsidR="00DB584F">
        <w:br/>
      </w:r>
      <w:r w:rsidRPr="00917128">
        <w:rPr>
          <w:b/>
          <w:color w:val="FF0000"/>
        </w:rPr>
        <w:t>+</w:t>
      </w:r>
      <w:r w:rsidR="007B4B85">
        <w:t xml:space="preserve">    </w:t>
      </w:r>
      <w:r w:rsidR="007B4B85">
        <w:rPr>
          <w:color w:val="2B91AF"/>
        </w:rPr>
        <w:t>GLint</w:t>
      </w:r>
      <w:r w:rsidR="00DB584F">
        <w:t xml:space="preserve"> infoLen = 0;</w:t>
      </w:r>
      <w:r w:rsidR="00DB584F">
        <w:br/>
      </w:r>
      <w:r w:rsidRPr="00917128">
        <w:rPr>
          <w:b/>
          <w:color w:val="FF0000"/>
        </w:rPr>
        <w:t>+</w:t>
      </w:r>
      <w:r w:rsidR="007B4B85">
        <w:t xml:space="preserve">    </w:t>
      </w:r>
      <w:r w:rsidR="007B4B85">
        <w:rPr>
          <w:color w:val="6F008A"/>
        </w:rPr>
        <w:t>glGetProgramiv</w:t>
      </w:r>
      <w:r w:rsidR="007B4B85">
        <w:t>(</w:t>
      </w:r>
      <w:r w:rsidR="00950D3F">
        <w:t>p</w:t>
      </w:r>
      <w:r w:rsidR="007B4B85">
        <w:t xml:space="preserve">rogram, </w:t>
      </w:r>
      <w:r w:rsidR="007B4B85">
        <w:rPr>
          <w:color w:val="6F008A"/>
        </w:rPr>
        <w:t>GL_INFO_LOG_LENGTH</w:t>
      </w:r>
      <w:r w:rsidR="00DB584F">
        <w:t>, &amp;infoLen);</w:t>
      </w:r>
      <w:r w:rsidR="00DB584F">
        <w:br/>
      </w:r>
      <w:r w:rsidRPr="00917128">
        <w:rPr>
          <w:b/>
          <w:color w:val="FF0000"/>
        </w:rPr>
        <w:t>+</w:t>
      </w:r>
      <w:r w:rsidR="007B4B85">
        <w:t xml:space="preserve">    </w:t>
      </w:r>
      <w:r w:rsidR="007B4B85">
        <w:rPr>
          <w:color w:val="0000FF"/>
        </w:rPr>
        <w:t>if</w:t>
      </w:r>
      <w:r w:rsidR="00DB584F">
        <w:t xml:space="preserve"> (infoLen) {</w:t>
      </w:r>
      <w:r w:rsidR="00DB584F">
        <w:br/>
      </w:r>
      <w:r w:rsidRPr="00917128">
        <w:rPr>
          <w:b/>
          <w:color w:val="FF0000"/>
        </w:rPr>
        <w:t>+</w:t>
      </w:r>
      <w:r w:rsidR="007B4B85">
        <w:t xml:space="preserve">      std::</w:t>
      </w:r>
      <w:r w:rsidR="007B4B85">
        <w:rPr>
          <w:color w:val="2B91AF"/>
        </w:rPr>
        <w:t>vector</w:t>
      </w:r>
      <w:r w:rsidR="007B4B85">
        <w:t>&lt;</w:t>
      </w:r>
      <w:r w:rsidR="007B4B85">
        <w:rPr>
          <w:color w:val="0000FF"/>
        </w:rPr>
        <w:t>char</w:t>
      </w:r>
      <w:r w:rsidR="00DB584F">
        <w:t>&gt; buf;</w:t>
      </w:r>
      <w:r w:rsidR="00DB584F">
        <w:br/>
      </w:r>
      <w:r w:rsidRPr="00917128">
        <w:rPr>
          <w:b/>
          <w:color w:val="FF0000"/>
        </w:rPr>
        <w:t>+</w:t>
      </w:r>
      <w:r w:rsidR="00DB584F">
        <w:t xml:space="preserve">      buf.resize(infoLen);</w:t>
      </w:r>
      <w:r w:rsidR="00DB584F">
        <w:br/>
      </w:r>
      <w:r w:rsidRPr="00917128">
        <w:rPr>
          <w:b/>
          <w:color w:val="FF0000"/>
        </w:rPr>
        <w:t>+</w:t>
      </w:r>
      <w:r w:rsidR="007B4B85">
        <w:t xml:space="preserve">      </w:t>
      </w:r>
      <w:r w:rsidR="007B4B85">
        <w:rPr>
          <w:color w:val="0000FF"/>
        </w:rPr>
        <w:t>if</w:t>
      </w:r>
      <w:r w:rsidR="007B4B85">
        <w:t xml:space="preserve"> (</w:t>
      </w:r>
      <w:r w:rsidR="007B4B85">
        <w:rPr>
          <w:color w:val="0000FF"/>
        </w:rPr>
        <w:t>static_cast</w:t>
      </w:r>
      <w:r w:rsidR="007B4B85">
        <w:t>&lt;</w:t>
      </w:r>
      <w:r w:rsidR="007B4B85">
        <w:rPr>
          <w:color w:val="0000FF"/>
        </w:rPr>
        <w:t>int</w:t>
      </w:r>
      <w:r w:rsidR="00DB584F">
        <w:t>&gt;(buf.size()) &gt;= infoLen) {</w:t>
      </w:r>
      <w:r w:rsidR="00DB584F">
        <w:br/>
      </w:r>
      <w:r w:rsidRPr="00917128">
        <w:rPr>
          <w:b/>
          <w:color w:val="FF0000"/>
        </w:rPr>
        <w:t>+</w:t>
      </w:r>
      <w:r w:rsidR="007B4B85">
        <w:t xml:space="preserve">        </w:t>
      </w:r>
      <w:r w:rsidR="007B4B85">
        <w:rPr>
          <w:color w:val="6F008A"/>
        </w:rPr>
        <w:t>glGetProgramInfoLog</w:t>
      </w:r>
      <w:r w:rsidR="007B4B85">
        <w:t>(</w:t>
      </w:r>
      <w:r w:rsidR="00950D3F">
        <w:t>p</w:t>
      </w:r>
      <w:r w:rsidR="007B4B85">
        <w:t xml:space="preserve">rogram, infoLen, </w:t>
      </w:r>
      <w:r w:rsidR="007B4B85">
        <w:rPr>
          <w:color w:val="6F008A"/>
        </w:rPr>
        <w:t>NULL</w:t>
      </w:r>
      <w:r w:rsidR="00DB584F">
        <w:t>, buf.data());</w:t>
      </w:r>
      <w:r w:rsidR="00DB584F">
        <w:br/>
      </w:r>
      <w:r w:rsidRPr="00917128">
        <w:rPr>
          <w:b/>
          <w:color w:val="FF0000"/>
        </w:rPr>
        <w:t>+</w:t>
      </w:r>
      <w:r w:rsidR="007B4B85">
        <w:t xml:space="preserve">        std::cerr </w:t>
      </w:r>
      <w:r w:rsidR="007B4B85">
        <w:rPr>
          <w:color w:val="008080"/>
        </w:rPr>
        <w:t>&lt;&lt;</w:t>
      </w:r>
      <w:r w:rsidR="00236D57">
        <w:t xml:space="preserve"> </w:t>
      </w:r>
      <w:r w:rsidR="00CC5566">
        <w:rPr>
          <w:color w:val="A31515"/>
        </w:rPr>
        <w:t xml:space="preserve">"ERROR: </w:t>
      </w:r>
      <w:r w:rsidR="000B5FAA">
        <w:rPr>
          <w:color w:val="A31515"/>
        </w:rPr>
        <w:t>シェーダ</w:t>
      </w:r>
      <w:r w:rsidR="00010A80">
        <w:rPr>
          <w:color w:val="A31515"/>
        </w:rPr>
        <w:t>ー</w:t>
      </w:r>
      <w:r w:rsidR="000B5FAA">
        <w:rPr>
          <w:color w:val="A31515"/>
        </w:rPr>
        <w:t>のリンクに失敗</w:t>
      </w:r>
      <w:r w:rsidR="008B2C97">
        <w:rPr>
          <w:rFonts w:hint="eastAsia"/>
          <w:color w:val="A31515"/>
        </w:rPr>
        <w:t>.</w:t>
      </w:r>
      <w:r w:rsidR="008B2C97">
        <w:rPr>
          <w:color w:val="A31515"/>
        </w:rPr>
        <w:t>\n</w:t>
      </w:r>
      <w:r w:rsidR="007B4B85">
        <w:rPr>
          <w:color w:val="A31515"/>
        </w:rPr>
        <w:t>"</w:t>
      </w:r>
      <w:r w:rsidR="007B4B85">
        <w:rPr>
          <w:color w:val="008080"/>
        </w:rPr>
        <w:t>&lt;&lt;</w:t>
      </w:r>
      <w:r w:rsidR="007B4B85">
        <w:t xml:space="preserve"> buf.data() </w:t>
      </w:r>
      <w:r w:rsidR="007B4B85">
        <w:rPr>
          <w:color w:val="008080"/>
        </w:rPr>
        <w:t>&lt;&lt;</w:t>
      </w:r>
      <w:r w:rsidR="00DB584F">
        <w:t xml:space="preserve"> std::endl;</w:t>
      </w:r>
      <w:r w:rsidR="00DB584F">
        <w:br/>
      </w:r>
      <w:r w:rsidRPr="00917128">
        <w:rPr>
          <w:b/>
          <w:color w:val="FF0000"/>
        </w:rPr>
        <w:t>+</w:t>
      </w:r>
      <w:r w:rsidR="007B4B85">
        <w:t xml:space="preserve">  </w:t>
      </w:r>
      <w:r w:rsidR="00DB584F">
        <w:t xml:space="preserve">    }</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6F008A"/>
        </w:rPr>
        <w:t>glDeleteProgram</w:t>
      </w:r>
      <w:r w:rsidR="00DB584F">
        <w:t>(</w:t>
      </w:r>
      <w:r w:rsidR="00950D3F">
        <w:t>p</w:t>
      </w:r>
      <w:r w:rsidR="00DB584F">
        <w:t>rogram);</w:t>
      </w:r>
      <w:r w:rsidR="00DB584F">
        <w:br/>
      </w:r>
      <w:r w:rsidRPr="00917128">
        <w:rPr>
          <w:b/>
          <w:color w:val="FF0000"/>
        </w:rPr>
        <w:t>+</w:t>
      </w:r>
      <w:r w:rsidR="007B4B85">
        <w:t xml:space="preserve">    </w:t>
      </w:r>
      <w:r w:rsidR="007B4B85">
        <w:rPr>
          <w:color w:val="0000FF"/>
        </w:rPr>
        <w:t>return</w:t>
      </w:r>
      <w:r w:rsidR="00DB584F">
        <w:t xml:space="preserve"> 0;</w:t>
      </w:r>
      <w:r w:rsidR="00DB584F">
        <w:br/>
      </w:r>
      <w:r w:rsidRPr="00917128">
        <w:rPr>
          <w:b/>
          <w:color w:val="FF0000"/>
        </w:rPr>
        <w:t>+</w:t>
      </w:r>
      <w:r w:rsidR="00DB584F">
        <w:t xml:space="preserve">  }</w:t>
      </w:r>
      <w:r w:rsidR="00DB584F">
        <w:br/>
      </w:r>
      <w:r w:rsidRPr="00917128">
        <w:rPr>
          <w:b/>
          <w:color w:val="FF0000"/>
        </w:rPr>
        <w:t>+</w:t>
      </w:r>
      <w:r w:rsidR="007B4B85">
        <w:t xml:space="preserve">  </w:t>
      </w:r>
      <w:r w:rsidR="007B4B85">
        <w:rPr>
          <w:color w:val="0000FF"/>
        </w:rPr>
        <w:t>return</w:t>
      </w:r>
      <w:r w:rsidR="00DB584F">
        <w:t xml:space="preserve"> </w:t>
      </w:r>
      <w:r w:rsidR="00950D3F">
        <w:t>p</w:t>
      </w:r>
      <w:r w:rsidR="00DB584F">
        <w:t>rogram;</w:t>
      </w:r>
      <w:r w:rsidR="00DB584F">
        <w:br/>
      </w:r>
      <w:r w:rsidRPr="00917128">
        <w:rPr>
          <w:b/>
          <w:color w:val="FF0000"/>
        </w:rPr>
        <w:t>+</w:t>
      </w:r>
      <w:r w:rsidR="007B4B85">
        <w:t>}</w:t>
      </w:r>
      <w:r>
        <w:br/>
      </w:r>
      <w:r w:rsidRPr="00917128">
        <w:rPr>
          <w:b/>
          <w:color w:val="FF0000"/>
        </w:rPr>
        <w:t>+</w:t>
      </w:r>
      <w:r w:rsidR="00260586">
        <w:br/>
      </w:r>
      <w:r w:rsidR="00260586">
        <w:rPr>
          <w:b/>
          <w:color w:val="FF0000"/>
        </w:rPr>
        <w:t xml:space="preserve"> </w:t>
      </w:r>
      <w:r w:rsidR="00260586">
        <w:t xml:space="preserve">} </w:t>
      </w:r>
      <w:r w:rsidR="00260586" w:rsidRPr="00122C91">
        <w:rPr>
          <w:color w:val="008000"/>
        </w:rPr>
        <w:t>/</w:t>
      </w:r>
      <w:r w:rsidR="00260586">
        <w:rPr>
          <w:color w:val="008000"/>
        </w:rPr>
        <w:t>/ Shader namespace</w:t>
      </w:r>
    </w:p>
    <w:p w:rsidR="00181AA0" w:rsidRDefault="00950D3F" w:rsidP="007E6B5A">
      <w:r>
        <w:rPr>
          <w:rFonts w:hint="eastAsia"/>
        </w:rPr>
        <w:t>はじめに、</w:t>
      </w:r>
      <w:r w:rsidR="00750E60">
        <w:rPr>
          <w:rFonts w:hint="eastAsia"/>
        </w:rPr>
        <w:t>先ほど作成した</w:t>
      </w:r>
      <w:r>
        <w:rPr>
          <w:rFonts w:hint="eastAsia"/>
        </w:rPr>
        <w:t>Complile</w:t>
      </w:r>
      <w:r w:rsidR="00E4348E">
        <w:rPr>
          <w:rFonts w:hint="eastAsia"/>
        </w:rPr>
        <w:t>関数</w:t>
      </w:r>
      <w:r w:rsidR="00750E60">
        <w:rPr>
          <w:rFonts w:hint="eastAsia"/>
        </w:rPr>
        <w:t>を使って</w:t>
      </w:r>
      <w:r>
        <w:rPr>
          <w:rFonts w:hint="eastAsia"/>
        </w:rPr>
        <w:t>シェーダ</w:t>
      </w:r>
      <w:r w:rsidR="00010A80">
        <w:rPr>
          <w:rFonts w:hint="eastAsia"/>
        </w:rPr>
        <w:t>ー・</w:t>
      </w:r>
      <w:r>
        <w:rPr>
          <w:rFonts w:hint="eastAsia"/>
        </w:rPr>
        <w:t>コードからシェーダ</w:t>
      </w:r>
      <w:r w:rsidR="00010A80">
        <w:rPr>
          <w:rFonts w:hint="eastAsia"/>
        </w:rPr>
        <w:t>ー・</w:t>
      </w:r>
      <w:r>
        <w:rPr>
          <w:rFonts w:hint="eastAsia"/>
        </w:rPr>
        <w:t>オブジェクトを作成しています。ここで失敗していたら</w:t>
      </w:r>
      <w:r>
        <w:rPr>
          <w:rFonts w:hint="eastAsia"/>
        </w:rPr>
        <w:t>0</w:t>
      </w:r>
      <w:r>
        <w:rPr>
          <w:rFonts w:hint="eastAsia"/>
        </w:rPr>
        <w:t>を返して終了します。</w:t>
      </w:r>
      <w:r>
        <w:t>次に</w:t>
      </w:r>
      <w:r w:rsidR="00823E2A">
        <w:t>、</w:t>
      </w:r>
      <w:r w:rsidR="00823E2A">
        <w:rPr>
          <w:rFonts w:hint="eastAsia"/>
        </w:rPr>
        <w:t>glCreateProgram</w:t>
      </w:r>
      <w:r w:rsidR="00823E2A">
        <w:rPr>
          <w:rFonts w:hint="eastAsia"/>
        </w:rPr>
        <w:t>関数で</w:t>
      </w:r>
      <w:r w:rsidR="00823E2A">
        <w:t>プログラム</w:t>
      </w:r>
      <w:r w:rsidR="00010A80">
        <w:t>・</w:t>
      </w:r>
      <w:r w:rsidR="00823E2A">
        <w:t>オブジェクトを作成</w:t>
      </w:r>
      <w:r w:rsidR="00823E2A">
        <w:lastRenderedPageBreak/>
        <w:t>し、</w:t>
      </w:r>
      <w:r w:rsidR="00823E2A">
        <w:rPr>
          <w:rFonts w:hint="eastAsia"/>
        </w:rPr>
        <w:t>glAttach</w:t>
      </w:r>
      <w:r w:rsidR="00823E2A">
        <w:t>Shader</w:t>
      </w:r>
      <w:r w:rsidR="00823E2A">
        <w:t>関数でシェーダ</w:t>
      </w:r>
      <w:r w:rsidR="00010A80">
        <w:t>ー・</w:t>
      </w:r>
      <w:r w:rsidR="00823E2A">
        <w:t>オブジェクトをプログラム</w:t>
      </w:r>
      <w:r w:rsidR="00010A80">
        <w:t>・</w:t>
      </w:r>
      <w:r w:rsidR="00823E2A">
        <w:t>オブジェクトに割り当てます。</w:t>
      </w:r>
      <w:r w:rsidR="004A1C84">
        <w:t>そして、</w:t>
      </w:r>
      <w:r w:rsidR="004A1C84">
        <w:rPr>
          <w:rFonts w:hint="eastAsia"/>
        </w:rPr>
        <w:t>glLinkProgram</w:t>
      </w:r>
      <w:r w:rsidR="004A1C84">
        <w:rPr>
          <w:rFonts w:hint="eastAsia"/>
        </w:rPr>
        <w:t>関数で割り当てたシェーダ</w:t>
      </w:r>
      <w:r w:rsidR="00010A80">
        <w:rPr>
          <w:rFonts w:hint="eastAsia"/>
        </w:rPr>
        <w:t>・</w:t>
      </w:r>
      <w:r w:rsidR="004A1C84">
        <w:rPr>
          <w:rFonts w:hint="eastAsia"/>
        </w:rPr>
        <w:t>オブジェクト同士をリンクしています。</w:t>
      </w:r>
    </w:p>
    <w:p w:rsidR="007B4B85" w:rsidRDefault="004A1C84" w:rsidP="007E6B5A">
      <w:r>
        <w:rPr>
          <w:rFonts w:hint="eastAsia"/>
        </w:rPr>
        <w:t>ところで、シェーダ</w:t>
      </w:r>
      <w:r w:rsidR="00010A80">
        <w:rPr>
          <w:rFonts w:hint="eastAsia"/>
        </w:rPr>
        <w:t>ー</w:t>
      </w:r>
      <w:r>
        <w:rPr>
          <w:rFonts w:hint="eastAsia"/>
        </w:rPr>
        <w:t>を割り当てた直後に</w:t>
      </w:r>
      <w:r>
        <w:rPr>
          <w:rFonts w:hint="eastAsia"/>
        </w:rPr>
        <w:t>glDeleteShader</w:t>
      </w:r>
      <w:r w:rsidR="00A96FE8">
        <w:rPr>
          <w:rFonts w:hint="eastAsia"/>
        </w:rPr>
        <w:t>を呼んでいますね。</w:t>
      </w:r>
      <w:r>
        <w:rPr>
          <w:rFonts w:hint="eastAsia"/>
        </w:rPr>
        <w:t>この関数は、</w:t>
      </w:r>
      <w:r w:rsidR="00A96FE8">
        <w:rPr>
          <w:rFonts w:hint="eastAsia"/>
        </w:rPr>
        <w:t>glDeleteBuffers</w:t>
      </w:r>
      <w:r w:rsidR="00A96FE8">
        <w:rPr>
          <w:rFonts w:hint="eastAsia"/>
        </w:rPr>
        <w:t>関数と同様に働きます。つまり、シェーダ</w:t>
      </w:r>
      <w:r w:rsidR="00010A80">
        <w:rPr>
          <w:rFonts w:hint="eastAsia"/>
        </w:rPr>
        <w:t>ー</w:t>
      </w:r>
      <w:r w:rsidR="00A96FE8">
        <w:rPr>
          <w:rFonts w:hint="eastAsia"/>
        </w:rPr>
        <w:t>が</w:t>
      </w:r>
      <w:r>
        <w:rPr>
          <w:rFonts w:hint="eastAsia"/>
        </w:rPr>
        <w:t>プログラム</w:t>
      </w:r>
      <w:r w:rsidR="00010A80">
        <w:rPr>
          <w:rFonts w:hint="eastAsia"/>
        </w:rPr>
        <w:t>・</w:t>
      </w:r>
      <w:r>
        <w:rPr>
          <w:rFonts w:hint="eastAsia"/>
        </w:rPr>
        <w:t>オブジェクトに割り当てられている場合</w:t>
      </w:r>
      <w:r w:rsidR="00A96FE8">
        <w:rPr>
          <w:rFonts w:hint="eastAsia"/>
        </w:rPr>
        <w:t>は</w:t>
      </w:r>
      <w:r>
        <w:rPr>
          <w:rFonts w:hint="eastAsia"/>
        </w:rPr>
        <w:t>、単に「削除可能」というマークを付けるだけです。そして、シェーダ</w:t>
      </w:r>
      <w:r w:rsidR="00010A80">
        <w:rPr>
          <w:rFonts w:hint="eastAsia"/>
        </w:rPr>
        <w:t>ー・</w:t>
      </w:r>
      <w:r>
        <w:rPr>
          <w:rFonts w:hint="eastAsia"/>
        </w:rPr>
        <w:t>オブジェクトがどのプログラム</w:t>
      </w:r>
      <w:r w:rsidR="00010A80">
        <w:rPr>
          <w:rFonts w:hint="eastAsia"/>
        </w:rPr>
        <w:t>・</w:t>
      </w:r>
      <w:r>
        <w:rPr>
          <w:rFonts w:hint="eastAsia"/>
        </w:rPr>
        <w:t>オブジェクトにも割り当てられていない状態になったとき、</w:t>
      </w:r>
      <w:r>
        <w:rPr>
          <w:rFonts w:hint="eastAsia"/>
        </w:rPr>
        <w:t>OpenGL</w:t>
      </w:r>
      <w:r>
        <w:rPr>
          <w:rFonts w:hint="eastAsia"/>
        </w:rPr>
        <w:t>は自動的にマークされたシェーダ</w:t>
      </w:r>
      <w:r w:rsidR="00010A80">
        <w:rPr>
          <w:rFonts w:hint="eastAsia"/>
        </w:rPr>
        <w:t>ー・</w:t>
      </w:r>
      <w:r>
        <w:rPr>
          <w:rFonts w:hint="eastAsia"/>
        </w:rPr>
        <w:t>オブジェクトを削除します。</w:t>
      </w:r>
      <w:r w:rsidR="00C8045C">
        <w:rPr>
          <w:rFonts w:hint="eastAsia"/>
        </w:rPr>
        <w:t>削除マークを付けない場合、削除の責任はプログラマが負うことになります。</w:t>
      </w:r>
    </w:p>
    <w:p w:rsidR="00181AA0" w:rsidRDefault="001472B6" w:rsidP="007E6B5A">
      <w:r>
        <w:rPr>
          <w:rFonts w:hint="eastAsia"/>
        </w:rPr>
        <w:t>さて、</w:t>
      </w:r>
      <w:r w:rsidR="00226F5D">
        <w:rPr>
          <w:rFonts w:hint="eastAsia"/>
        </w:rPr>
        <w:t>その</w:t>
      </w:r>
      <w:r>
        <w:rPr>
          <w:rFonts w:hint="eastAsia"/>
        </w:rPr>
        <w:t>あとは、コンパイルのときと同様に、</w:t>
      </w:r>
      <w:r w:rsidR="00226F5D">
        <w:rPr>
          <w:rFonts w:hint="eastAsia"/>
        </w:rPr>
        <w:t>リンクに失敗した場合の原因の表示を行うコードが続きます。</w:t>
      </w:r>
      <w:r w:rsidR="00226F5D">
        <w:br/>
      </w:r>
      <w:r w:rsidR="008B047F">
        <w:t>glGetProgramiv</w:t>
      </w:r>
      <w:r w:rsidR="008B047F">
        <w:t>関数に</w:t>
      </w:r>
      <w:r w:rsidR="008B047F">
        <w:t>GL_LINK_STATUS</w:t>
      </w:r>
      <w:r w:rsidR="008B047F">
        <w:t>を指定すると、リンク結果が取得できます。</w:t>
      </w:r>
      <w:r w:rsidR="00F94479">
        <w:t>そのあとはコンパイル失敗のコードと同様に、詳細情報を取得してその内容を出力しています。</w:t>
      </w:r>
      <w:r w:rsidR="00F94479">
        <w:br/>
      </w:r>
      <w:r w:rsidR="00F94479">
        <w:t>最後に、エラーがあった場合は</w:t>
      </w:r>
      <w:r w:rsidR="00F94479">
        <w:rPr>
          <w:rFonts w:hint="eastAsia"/>
        </w:rPr>
        <w:t>glDeleteProgram</w:t>
      </w:r>
      <w:r w:rsidR="00F94479">
        <w:t>でプログラム</w:t>
      </w:r>
      <w:r w:rsidR="00010A80">
        <w:t>・</w:t>
      </w:r>
      <w:r w:rsidR="00F94479">
        <w:t>オブジェクトを削除して</w:t>
      </w:r>
      <w:r w:rsidR="00F94479">
        <w:rPr>
          <w:rFonts w:hint="eastAsia"/>
        </w:rPr>
        <w:t>0</w:t>
      </w:r>
      <w:r w:rsidR="00F94479">
        <w:rPr>
          <w:rFonts w:hint="eastAsia"/>
        </w:rPr>
        <w:t>を返します。</w:t>
      </w:r>
      <w:r w:rsidR="00F94479">
        <w:br/>
      </w:r>
      <w:r w:rsidR="00F94479">
        <w:t>リンクに成功した場合は、</w:t>
      </w:r>
      <w:r w:rsidR="004770C9">
        <w:t>作成したプログラム</w:t>
      </w:r>
      <w:r w:rsidR="00010A80">
        <w:t>・</w:t>
      </w:r>
      <w:r w:rsidR="004770C9">
        <w:t>オブジェクトを返します。</w:t>
      </w:r>
    </w:p>
    <w:p w:rsidR="00172B2B" w:rsidRDefault="00172B2B" w:rsidP="007E6B5A">
      <w:r>
        <w:t>これで、シェーダ</w:t>
      </w:r>
      <w:r w:rsidR="00010A80">
        <w:t>ー</w:t>
      </w:r>
      <w:r>
        <w:t>を作成する準備は整いました。</w:t>
      </w:r>
    </w:p>
    <w:p w:rsidR="006B34F5" w:rsidRDefault="00891415" w:rsidP="00891415">
      <w:pPr>
        <w:pStyle w:val="1"/>
      </w:pPr>
      <w:r>
        <w:br w:type="page"/>
      </w:r>
      <w:r w:rsidR="006104EE">
        <w:rPr>
          <w:rFonts w:hint="eastAsia"/>
        </w:rPr>
        <w:lastRenderedPageBreak/>
        <w:t>三角形を描く</w:t>
      </w:r>
    </w:p>
    <w:p w:rsidR="00C2330C" w:rsidRDefault="00C2330C" w:rsidP="00C2330C">
      <w:pPr>
        <w:pStyle w:val="2"/>
      </w:pPr>
      <w:r>
        <w:rPr>
          <w:rFonts w:hint="eastAsia"/>
        </w:rPr>
        <w:t>オブジェクトの作成</w:t>
      </w:r>
    </w:p>
    <w:p w:rsidR="00064BD8" w:rsidRDefault="00172B2B" w:rsidP="00365990">
      <w:r>
        <w:rPr>
          <w:rFonts w:hint="eastAsia"/>
        </w:rPr>
        <w:t>頂点データを定義し、シェーダ</w:t>
      </w:r>
      <w:r w:rsidR="00010A80">
        <w:rPr>
          <w:rFonts w:hint="eastAsia"/>
        </w:rPr>
        <w:t>ー</w:t>
      </w:r>
      <w:r>
        <w:rPr>
          <w:rFonts w:hint="eastAsia"/>
        </w:rPr>
        <w:t>を使う準備も</w:t>
      </w:r>
      <w:r w:rsidR="00720549">
        <w:rPr>
          <w:rFonts w:hint="eastAsia"/>
        </w:rPr>
        <w:t>整いました。いよいよ、</w:t>
      </w:r>
      <w:r w:rsidR="00365F47">
        <w:rPr>
          <w:rFonts w:hint="eastAsia"/>
        </w:rPr>
        <w:t>それらを</w:t>
      </w:r>
      <w:r w:rsidR="00720549">
        <w:rPr>
          <w:rFonts w:hint="eastAsia"/>
        </w:rPr>
        <w:t>使って</w:t>
      </w:r>
      <w:r w:rsidR="00365F47">
        <w:rPr>
          <w:rFonts w:hint="eastAsia"/>
        </w:rPr>
        <w:t>図形を描画していきます。</w:t>
      </w:r>
      <w:r w:rsidR="00D85C6E">
        <w:br/>
      </w:r>
      <w:r w:rsidR="00D85C6E">
        <w:t>まずヘッダーファイルをインクルードします。</w:t>
      </w:r>
      <w:r w:rsidR="00064BD8">
        <w:t>Main.cpp</w:t>
      </w:r>
      <w:r w:rsidR="00064BD8">
        <w:t>を開き、次のプログラムを追加してください。</w:t>
      </w:r>
    </w:p>
    <w:p w:rsidR="00064BD8" w:rsidRDefault="00064BD8" w:rsidP="00064BD8">
      <w:pPr>
        <w:pStyle w:val="ac"/>
      </w:pPr>
      <w:r>
        <w:rPr>
          <w:b/>
          <w:color w:val="FF0000"/>
        </w:rPr>
        <w:t xml:space="preserve"> </w:t>
      </w:r>
      <w:r>
        <w:rPr>
          <w:color w:val="808080"/>
        </w:rPr>
        <w:t>#include</w:t>
      </w:r>
      <w:r>
        <w:t xml:space="preserve"> </w:t>
      </w:r>
      <w:r w:rsidRPr="00064BD8">
        <w:rPr>
          <w:color w:val="A31515"/>
        </w:rPr>
        <w:t>"GLFWEW.h"</w:t>
      </w:r>
      <w:r>
        <w:br/>
      </w:r>
      <w:r w:rsidR="00AD3958" w:rsidRPr="00917128">
        <w:rPr>
          <w:b/>
          <w:color w:val="FF0000"/>
        </w:rPr>
        <w:t>+</w:t>
      </w:r>
      <w:r w:rsidR="00AD3958">
        <w:rPr>
          <w:color w:val="808080"/>
        </w:rPr>
        <w:t>#include</w:t>
      </w:r>
      <w:r w:rsidR="00AD3958">
        <w:t xml:space="preserve"> </w:t>
      </w:r>
      <w:r w:rsidR="00AD3958" w:rsidRPr="00064BD8">
        <w:rPr>
          <w:color w:val="A31515"/>
        </w:rPr>
        <w:t>"</w:t>
      </w:r>
      <w:r w:rsidR="00AD3958">
        <w:rPr>
          <w:color w:val="A31515"/>
        </w:rPr>
        <w:t>Shader</w:t>
      </w:r>
      <w:r w:rsidR="00AD3958" w:rsidRPr="00064BD8">
        <w:rPr>
          <w:color w:val="A31515"/>
        </w:rPr>
        <w:t>.h"</w:t>
      </w:r>
      <w:r w:rsidR="00AD3958">
        <w:br/>
      </w:r>
      <w:r>
        <w:rPr>
          <w:color w:val="808080"/>
        </w:rPr>
        <w:t xml:space="preserve"> #include</w:t>
      </w:r>
      <w:r>
        <w:t xml:space="preserve"> </w:t>
      </w:r>
      <w:r w:rsidRPr="00064BD8">
        <w:rPr>
          <w:color w:val="A31515"/>
        </w:rPr>
        <w:t>&lt;</w:t>
      </w:r>
      <w:r w:rsidRPr="00064BD8">
        <w:rPr>
          <w:rFonts w:hint="eastAsia"/>
          <w:color w:val="A31515"/>
        </w:rPr>
        <w:t>iostream</w:t>
      </w:r>
      <w:r w:rsidRPr="00064BD8">
        <w:rPr>
          <w:color w:val="A31515"/>
        </w:rPr>
        <w:t>&gt;</w:t>
      </w:r>
      <w:r>
        <w:br/>
      </w:r>
      <w:r>
        <w:rPr>
          <w:color w:val="008000"/>
        </w:rPr>
        <w:br/>
      </w:r>
      <w:r w:rsidR="00AD3958">
        <w:rPr>
          <w:b/>
          <w:color w:val="FF0000"/>
        </w:rPr>
        <w:t xml:space="preserve"> </w:t>
      </w:r>
      <w:r w:rsidRPr="003B3C4B">
        <w:rPr>
          <w:color w:val="008000"/>
        </w:rPr>
        <w:t xml:space="preserve">/// </w:t>
      </w:r>
      <w:r w:rsidRPr="003B3C4B">
        <w:rPr>
          <w:rFonts w:hint="eastAsia"/>
          <w:color w:val="008000"/>
        </w:rPr>
        <w:t>3D</w:t>
      </w:r>
      <w:r>
        <w:rPr>
          <w:rFonts w:hint="eastAsia"/>
          <w:color w:val="008000"/>
        </w:rPr>
        <w:t>ベクトル</w:t>
      </w:r>
      <w:r w:rsidRPr="003B3C4B">
        <w:rPr>
          <w:rFonts w:hint="eastAsia"/>
          <w:color w:val="008000"/>
        </w:rPr>
        <w:t>型</w:t>
      </w:r>
      <w:r w:rsidRPr="003B3C4B">
        <w:rPr>
          <w:color w:val="008000"/>
        </w:rPr>
        <w:t>.</w:t>
      </w:r>
      <w:r>
        <w:br/>
      </w:r>
      <w:r w:rsidR="00AD3958">
        <w:rPr>
          <w:b/>
          <w:color w:val="FF0000"/>
        </w:rPr>
        <w:t xml:space="preserve"> </w:t>
      </w:r>
      <w:r>
        <w:rPr>
          <w:color w:val="0000FF"/>
        </w:rPr>
        <w:t>struct</w:t>
      </w:r>
      <w:r>
        <w:t xml:space="preserve"> </w:t>
      </w:r>
      <w:r>
        <w:rPr>
          <w:color w:val="2B91AF"/>
        </w:rPr>
        <w:t>Vector3</w:t>
      </w:r>
      <w:r>
        <w:br/>
      </w:r>
      <w:r w:rsidR="00AD3958">
        <w:rPr>
          <w:b/>
          <w:color w:val="FF0000"/>
        </w:rPr>
        <w:t xml:space="preserve"> </w:t>
      </w:r>
      <w:r>
        <w:t>{</w:t>
      </w:r>
      <w:r>
        <w:br/>
      </w:r>
      <w:r w:rsidR="00AD3958">
        <w:rPr>
          <w:b/>
          <w:color w:val="FF0000"/>
        </w:rPr>
        <w:t xml:space="preserve"> </w:t>
      </w:r>
      <w:r>
        <w:t xml:space="preserve">  </w:t>
      </w:r>
      <w:r>
        <w:rPr>
          <w:color w:val="2B91AF"/>
        </w:rPr>
        <w:t>float</w:t>
      </w:r>
      <w:r>
        <w:t xml:space="preserve"> x, y, z;</w:t>
      </w:r>
      <w:r>
        <w:br/>
      </w:r>
      <w:r w:rsidR="00AD3958">
        <w:rPr>
          <w:b/>
          <w:color w:val="FF0000"/>
        </w:rPr>
        <w:t xml:space="preserve"> </w:t>
      </w:r>
      <w:r>
        <w:t>};</w:t>
      </w:r>
    </w:p>
    <w:p w:rsidR="00365990" w:rsidRDefault="00AD3958" w:rsidP="00365990">
      <w:r>
        <w:t>続いて、</w:t>
      </w:r>
      <w:r w:rsidR="003E3E0D">
        <w:rPr>
          <w:rFonts w:hint="eastAsia"/>
        </w:rPr>
        <w:t>メインループの手前に、次のプログラム</w:t>
      </w:r>
      <w:r w:rsidR="00490534">
        <w:rPr>
          <w:rFonts w:hint="eastAsia"/>
        </w:rPr>
        <w:t>を追加してください。</w:t>
      </w:r>
    </w:p>
    <w:p w:rsidR="00820B1C" w:rsidRDefault="003E3E0D" w:rsidP="00820B1C">
      <w:pPr>
        <w:pStyle w:val="ac"/>
      </w:pPr>
      <w:r>
        <w:rPr>
          <w:b/>
          <w:color w:val="FF0000"/>
        </w:rPr>
        <w:t xml:space="preserve"> </w:t>
      </w:r>
      <w:r>
        <w:t>GLFWEW::</w:t>
      </w:r>
      <w:r>
        <w:rPr>
          <w:color w:val="2B91AF"/>
        </w:rPr>
        <w:t>Window</w:t>
      </w:r>
      <w:r>
        <w:t>&amp; window = GLFWEW::</w:t>
      </w:r>
      <w:r>
        <w:rPr>
          <w:color w:val="2B91AF"/>
        </w:rPr>
        <w:t>Window</w:t>
      </w:r>
      <w:r>
        <w:t>::Instance();</w:t>
      </w:r>
      <w:r>
        <w:br/>
      </w:r>
      <w:r>
        <w:rPr>
          <w:b/>
          <w:color w:val="FF0000"/>
        </w:rPr>
        <w:t xml:space="preserve"> </w:t>
      </w:r>
      <w:r>
        <w:rPr>
          <w:color w:val="0000FF"/>
        </w:rPr>
        <w:t>if</w:t>
      </w:r>
      <w:r>
        <w:t xml:space="preserve"> (!window.Init(800, 600, </w:t>
      </w:r>
      <w:r>
        <w:rPr>
          <w:color w:val="A31515"/>
        </w:rPr>
        <w:t>"OpenGL Tutorial"</w:t>
      </w:r>
      <w:r>
        <w:t>)) {</w:t>
      </w:r>
      <w:r>
        <w:br/>
      </w:r>
      <w:r>
        <w:rPr>
          <w:b/>
          <w:color w:val="FF0000"/>
        </w:rPr>
        <w:t xml:space="preserve"> </w:t>
      </w:r>
      <w:r>
        <w:t xml:space="preserve">  </w:t>
      </w:r>
      <w:r>
        <w:rPr>
          <w:color w:val="0000FF"/>
        </w:rPr>
        <w:t>return</w:t>
      </w:r>
      <w:r>
        <w:t xml:space="preserve"> 1;</w:t>
      </w:r>
      <w:r>
        <w:br/>
      </w:r>
      <w:r>
        <w:rPr>
          <w:b/>
          <w:color w:val="FF0000"/>
        </w:rPr>
        <w:t xml:space="preserve"> </w:t>
      </w:r>
      <w:r>
        <w:t>}</w:t>
      </w:r>
      <w:r>
        <w:br/>
      </w:r>
      <w:r>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vbo = CreateVBO(</w:t>
      </w:r>
      <w:r w:rsidR="00490534">
        <w:rPr>
          <w:color w:val="0000FF"/>
        </w:rPr>
        <w:t>sizeof</w:t>
      </w:r>
      <w:r w:rsidR="00490534">
        <w:t>(vertices), vertices);</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vao = CreateVAO(vbo);</w:t>
      </w:r>
      <w:r w:rsidR="00490534">
        <w:br/>
      </w:r>
      <w:r w:rsidR="002C346A" w:rsidRPr="00917128">
        <w:rPr>
          <w:b/>
          <w:color w:val="FF0000"/>
        </w:rPr>
        <w:t>+</w:t>
      </w:r>
      <w:r w:rsidR="00490534">
        <w:rPr>
          <w:color w:val="0000FF"/>
        </w:rPr>
        <w:t>const</w:t>
      </w:r>
      <w:r w:rsidR="00490534">
        <w:t xml:space="preserve"> </w:t>
      </w:r>
      <w:r w:rsidR="00490534">
        <w:rPr>
          <w:color w:val="2B91AF"/>
        </w:rPr>
        <w:t>GLuint</w:t>
      </w:r>
      <w:r w:rsidR="00490534">
        <w:t xml:space="preserve"> shaderProgram = Shader</w:t>
      </w:r>
      <w:r w:rsidR="008B284C">
        <w:rPr>
          <w:rFonts w:hint="eastAsia"/>
        </w:rPr>
        <w:t>::Build</w:t>
      </w:r>
      <w:r w:rsidR="00490534">
        <w:t>(vsCode, fsCode);</w:t>
      </w:r>
      <w:r w:rsidR="00820B1C">
        <w:br/>
      </w:r>
      <w:r w:rsidR="002C346A" w:rsidRPr="00917128">
        <w:rPr>
          <w:b/>
          <w:color w:val="FF0000"/>
        </w:rPr>
        <w:t>+</w:t>
      </w:r>
      <w:r w:rsidR="00820B1C">
        <w:rPr>
          <w:color w:val="0000FF"/>
        </w:rPr>
        <w:t>if</w:t>
      </w:r>
      <w:r w:rsidR="00820B1C">
        <w:t xml:space="preserve"> (!vbo || !vao || !shaderProgram) {</w:t>
      </w:r>
      <w:r w:rsidR="00820B1C">
        <w:br/>
      </w:r>
      <w:r w:rsidR="002C346A" w:rsidRPr="00917128">
        <w:rPr>
          <w:b/>
          <w:color w:val="FF0000"/>
        </w:rPr>
        <w:t>+</w:t>
      </w:r>
      <w:r w:rsidR="00820B1C">
        <w:t xml:space="preserve">  </w:t>
      </w:r>
      <w:r w:rsidR="00820B1C">
        <w:rPr>
          <w:color w:val="0000FF"/>
        </w:rPr>
        <w:t>return</w:t>
      </w:r>
      <w:r w:rsidR="00820B1C">
        <w:t xml:space="preserve"> 1;</w:t>
      </w:r>
      <w:r w:rsidR="00820B1C">
        <w:br/>
      </w:r>
      <w:r w:rsidR="002C346A" w:rsidRPr="00917128">
        <w:rPr>
          <w:b/>
          <w:color w:val="FF0000"/>
        </w:rPr>
        <w:t>+</w:t>
      </w:r>
      <w:r w:rsidR="00820B1C">
        <w:t>}</w:t>
      </w:r>
      <w:r>
        <w:br/>
      </w:r>
      <w:r w:rsidRPr="00917128">
        <w:rPr>
          <w:b/>
          <w:color w:val="FF0000"/>
        </w:rPr>
        <w:t>+</w:t>
      </w:r>
      <w:r>
        <w:br/>
      </w: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Pr>
          <w:b/>
          <w:color w:val="FF0000"/>
        </w:rPr>
        <w:t xml:space="preserve"> </w:t>
      </w:r>
      <w:r>
        <w:t xml:space="preserve"> </w:t>
      </w:r>
      <w:r>
        <w:t xml:space="preserve">　</w:t>
      </w:r>
      <w:r>
        <w:t>window.SwapBuffers();</w:t>
      </w:r>
      <w:r>
        <w:br/>
        <w:t xml:space="preserve"> }</w:t>
      </w:r>
    </w:p>
    <w:p w:rsidR="00490534" w:rsidRDefault="00B25DB3" w:rsidP="00365990">
      <w:r>
        <w:rPr>
          <w:rFonts w:hint="eastAsia"/>
        </w:rPr>
        <w:t>ここまでに実装した関数を呼び出し、</w:t>
      </w:r>
      <w:r w:rsidR="006B6EA4">
        <w:rPr>
          <w:rFonts w:hint="eastAsia"/>
        </w:rPr>
        <w:t>作成した</w:t>
      </w:r>
      <w:r>
        <w:rPr>
          <w:rFonts w:hint="eastAsia"/>
        </w:rPr>
        <w:t>オブジェクトを</w:t>
      </w:r>
      <w:r w:rsidR="006B6EA4">
        <w:rPr>
          <w:rFonts w:hint="eastAsia"/>
        </w:rPr>
        <w:t>変数に格納しています。</w:t>
      </w:r>
      <w:r w:rsidR="002F1C91">
        <w:rPr>
          <w:rFonts w:hint="eastAsia"/>
        </w:rPr>
        <w:t>そして、いずれかの作成に失敗した場合は</w:t>
      </w:r>
      <w:r w:rsidR="002F1C91">
        <w:rPr>
          <w:rFonts w:hint="eastAsia"/>
        </w:rPr>
        <w:t>1</w:t>
      </w:r>
      <w:r w:rsidR="002F1C91">
        <w:rPr>
          <w:rFonts w:hint="eastAsia"/>
        </w:rPr>
        <w:t>を返してプログラムを終了します。</w:t>
      </w:r>
    </w:p>
    <w:p w:rsidR="00C2330C" w:rsidRDefault="00C2330C" w:rsidP="00C2330C">
      <w:pPr>
        <w:pStyle w:val="2"/>
      </w:pPr>
      <w:r>
        <w:t>頂点データの描画</w:t>
      </w:r>
    </w:p>
    <w:p w:rsidR="00C2330C" w:rsidRDefault="00C2330C" w:rsidP="00C2330C">
      <w:r>
        <w:t>次は頂点データを描画します。メインループ内の</w:t>
      </w:r>
      <w:r>
        <w:rPr>
          <w:rFonts w:hint="eastAsia"/>
        </w:rPr>
        <w:t>glClear</w:t>
      </w:r>
      <w:r>
        <w:rPr>
          <w:rFonts w:hint="eastAsia"/>
        </w:rPr>
        <w:t>関数呼び出しの直後に、次のコードを追加してください。</w:t>
      </w:r>
    </w:p>
    <w:p w:rsidR="00A109BA" w:rsidRPr="00A109BA" w:rsidRDefault="004167D8" w:rsidP="00A109BA">
      <w:pPr>
        <w:pStyle w:val="ac"/>
      </w:pPr>
      <w:r>
        <w:rPr>
          <w:b/>
          <w:color w:val="FF0000"/>
        </w:rPr>
        <w:t xml:space="preserve"> </w:t>
      </w:r>
      <w:r w:rsidRPr="007F0B33">
        <w:rPr>
          <w:rFonts w:hint="eastAsia"/>
          <w:color w:val="008000"/>
        </w:rPr>
        <w:t xml:space="preserve">// </w:t>
      </w:r>
      <w:r w:rsidRPr="007F0B33">
        <w:rPr>
          <w:rFonts w:hint="eastAsia"/>
          <w:color w:val="008000"/>
        </w:rPr>
        <w:t>メインループ</w:t>
      </w:r>
      <w:r w:rsidRPr="007F0B33">
        <w:rPr>
          <w:rFonts w:hint="eastAsia"/>
          <w:color w:val="008000"/>
        </w:rPr>
        <w:t>.</w:t>
      </w:r>
      <w:r>
        <w:rPr>
          <w:color w:val="0000FF"/>
        </w:rPr>
        <w:br/>
      </w:r>
      <w:r>
        <w:rPr>
          <w:b/>
          <w:color w:val="FF0000"/>
        </w:rPr>
        <w:t xml:space="preserve"> </w:t>
      </w:r>
      <w:r>
        <w:rPr>
          <w:color w:val="0000FF"/>
        </w:rPr>
        <w:t>while</w:t>
      </w:r>
      <w:r>
        <w:t xml:space="preserve"> (!window.ShouldClose()) {</w:t>
      </w:r>
      <w:r>
        <w:br/>
      </w:r>
      <w:r>
        <w:rPr>
          <w:b/>
          <w:color w:val="FF0000"/>
        </w:rPr>
        <w:t xml:space="preserve">   </w:t>
      </w:r>
      <w:r>
        <w:rPr>
          <w:rFonts w:hint="eastAsia"/>
        </w:rPr>
        <w:t>gl</w:t>
      </w:r>
      <w:r>
        <w:t>ClearColor(0.1f, 0.3f, 0.5f, 1.0f);</w:t>
      </w:r>
      <w:r>
        <w:br/>
        <w:t xml:space="preserve">   glClear(</w:t>
      </w:r>
      <w:r>
        <w:rPr>
          <w:color w:val="6F008A"/>
        </w:rPr>
        <w:t>GL_COLOR_BUFFER_BIT</w:t>
      </w:r>
      <w:r>
        <w:t xml:space="preserve"> | </w:t>
      </w:r>
      <w:r>
        <w:rPr>
          <w:color w:val="6F008A"/>
        </w:rPr>
        <w:t>GL_DEPTH_BUFFER_BIT</w:t>
      </w:r>
      <w:r>
        <w:t>);</w:t>
      </w:r>
      <w:r>
        <w:br/>
      </w:r>
      <w:r w:rsidRPr="00917128">
        <w:rPr>
          <w:b/>
          <w:color w:val="FF0000"/>
        </w:rPr>
        <w:t>+</w:t>
      </w:r>
      <w:r>
        <w:rPr>
          <w:b/>
          <w:color w:val="FF0000"/>
        </w:rPr>
        <w:br/>
      </w:r>
      <w:r w:rsidR="002C346A" w:rsidRPr="00917128">
        <w:rPr>
          <w:b/>
          <w:color w:val="FF0000"/>
        </w:rPr>
        <w:t>+</w:t>
      </w:r>
      <w:r>
        <w:rPr>
          <w:b/>
          <w:color w:val="FF0000"/>
        </w:rPr>
        <w:t xml:space="preserve">  </w:t>
      </w:r>
      <w:r w:rsidR="00C2330C">
        <w:rPr>
          <w:color w:val="6F008A"/>
        </w:rPr>
        <w:t>glUseProgram</w:t>
      </w:r>
      <w:r w:rsidR="00C2330C">
        <w:t>(shaderProgram);</w:t>
      </w:r>
      <w:r w:rsidR="00C2330C">
        <w:br/>
      </w:r>
      <w:r w:rsidR="002C346A" w:rsidRPr="00917128">
        <w:rPr>
          <w:b/>
          <w:color w:val="FF0000"/>
        </w:rPr>
        <w:t>+</w:t>
      </w:r>
      <w:r>
        <w:rPr>
          <w:b/>
          <w:color w:val="FF0000"/>
        </w:rPr>
        <w:t xml:space="preserve">  </w:t>
      </w:r>
      <w:r w:rsidR="00C2330C">
        <w:rPr>
          <w:color w:val="6F008A"/>
        </w:rPr>
        <w:t>glBindVertexArray</w:t>
      </w:r>
      <w:r w:rsidR="00C2330C">
        <w:t>(vao);</w:t>
      </w:r>
      <w:r w:rsidR="00C2330C">
        <w:br/>
      </w:r>
      <w:r w:rsidR="002C346A" w:rsidRPr="00917128">
        <w:rPr>
          <w:b/>
          <w:color w:val="FF0000"/>
        </w:rPr>
        <w:lastRenderedPageBreak/>
        <w:t>+</w:t>
      </w:r>
      <w:r>
        <w:rPr>
          <w:b/>
          <w:color w:val="FF0000"/>
        </w:rPr>
        <w:t xml:space="preserve">  </w:t>
      </w:r>
      <w:r w:rsidR="00C2330C">
        <w:t>glDrawArrays(</w:t>
      </w:r>
      <w:r w:rsidR="00C2330C">
        <w:rPr>
          <w:color w:val="6F008A"/>
        </w:rPr>
        <w:t>GL_TRIANGLES</w:t>
      </w:r>
      <w:r w:rsidR="00A109BA">
        <w:t xml:space="preserve">, 0, </w:t>
      </w:r>
      <w:r w:rsidR="00A109BA">
        <w:rPr>
          <w:color w:val="0000FF"/>
        </w:rPr>
        <w:t>sizeof</w:t>
      </w:r>
      <w:r w:rsidR="00A109BA">
        <w:t>(vertices)/</w:t>
      </w:r>
      <w:r w:rsidR="00A109BA">
        <w:rPr>
          <w:color w:val="0000FF"/>
        </w:rPr>
        <w:t>sizeof</w:t>
      </w:r>
      <w:r w:rsidR="00A109BA">
        <w:t>(vertices[0])</w:t>
      </w:r>
      <w:r w:rsidR="00A109BA">
        <w:rPr>
          <w:rFonts w:hint="eastAsia"/>
        </w:rPr>
        <w:t>)</w:t>
      </w:r>
      <w:r w:rsidR="00A109BA">
        <w:t>;</w:t>
      </w:r>
      <w:r>
        <w:br/>
      </w:r>
      <w:r w:rsidRPr="00917128">
        <w:rPr>
          <w:b/>
          <w:color w:val="FF0000"/>
        </w:rPr>
        <w:t>+</w:t>
      </w:r>
      <w:r>
        <w:br/>
      </w:r>
      <w:r>
        <w:rPr>
          <w:b/>
          <w:color w:val="FF0000"/>
        </w:rPr>
        <w:t xml:space="preserve"> </w:t>
      </w:r>
      <w:r>
        <w:t xml:space="preserve"> </w:t>
      </w:r>
      <w:r>
        <w:t xml:space="preserve">　</w:t>
      </w:r>
      <w:r>
        <w:t>window.SwapBuffers();</w:t>
      </w:r>
      <w:r>
        <w:br/>
        <w:t xml:space="preserve"> }</w:t>
      </w:r>
    </w:p>
    <w:p w:rsidR="00C2330C" w:rsidRDefault="00C2330C" w:rsidP="00C2330C">
      <w:r>
        <w:rPr>
          <w:rFonts w:hint="eastAsia"/>
        </w:rPr>
        <w:t>glUse</w:t>
      </w:r>
      <w:r>
        <w:t>Program</w:t>
      </w:r>
      <w:r>
        <w:t>関数は、描画に使用するプログラム</w:t>
      </w:r>
      <w:r w:rsidR="00010A80">
        <w:t>・</w:t>
      </w:r>
      <w:r>
        <w:t>オブジェクトを</w:t>
      </w:r>
      <w:r w:rsidR="0094480D">
        <w:t>設定</w:t>
      </w:r>
      <w:r>
        <w:t>する関数です。</w:t>
      </w:r>
      <w:r w:rsidR="00891415">
        <w:br/>
      </w:r>
      <w:r>
        <w:rPr>
          <w:rFonts w:hint="eastAsia"/>
        </w:rPr>
        <w:t>glBindVertexArray</w:t>
      </w:r>
      <w:r>
        <w:rPr>
          <w:rFonts w:hint="eastAsia"/>
        </w:rPr>
        <w:t>関数は、描画に使用する</w:t>
      </w:r>
      <w:r>
        <w:t>VAO</w:t>
      </w:r>
      <w:r>
        <w:t>を</w:t>
      </w:r>
      <w:r w:rsidR="0094480D">
        <w:t>設定</w:t>
      </w:r>
      <w:r>
        <w:t>する関数です。</w:t>
      </w:r>
      <w:r w:rsidR="007D5860">
        <w:rPr>
          <w:rFonts w:hint="eastAsia"/>
        </w:rPr>
        <w:t>なお、</w:t>
      </w:r>
      <w:r w:rsidR="0094480D">
        <w:rPr>
          <w:rFonts w:hint="eastAsia"/>
        </w:rPr>
        <w:t>VBO</w:t>
      </w:r>
      <w:r w:rsidR="0094480D">
        <w:rPr>
          <w:rFonts w:hint="eastAsia"/>
        </w:rPr>
        <w:t>は</w:t>
      </w:r>
      <w:r>
        <w:rPr>
          <w:rFonts w:hint="eastAsia"/>
        </w:rPr>
        <w:t>VAO</w:t>
      </w:r>
      <w:r w:rsidR="0094480D">
        <w:t>によって自動的に設定されます</w:t>
      </w:r>
      <w:r w:rsidR="0094480D">
        <w:rPr>
          <w:rFonts w:hint="eastAsia"/>
        </w:rPr>
        <w:t>(VAO</w:t>
      </w:r>
      <w:r w:rsidR="0094480D">
        <w:rPr>
          <w:rFonts w:hint="eastAsia"/>
        </w:rPr>
        <w:t>作成時に</w:t>
      </w:r>
      <w:r w:rsidR="0094480D">
        <w:rPr>
          <w:rFonts w:hint="eastAsia"/>
        </w:rPr>
        <w:t>VBO</w:t>
      </w:r>
      <w:r w:rsidR="0094480D">
        <w:rPr>
          <w:rFonts w:hint="eastAsia"/>
        </w:rPr>
        <w:t>を指定していたことを思い出してください</w:t>
      </w:r>
      <w:r w:rsidR="0094480D">
        <w:rPr>
          <w:rFonts w:hint="eastAsia"/>
        </w:rPr>
        <w:t>)</w:t>
      </w:r>
      <w:r w:rsidR="0094480D">
        <w:rPr>
          <w:rFonts w:hint="eastAsia"/>
        </w:rPr>
        <w:t>。</w:t>
      </w:r>
      <w:r w:rsidR="00891415">
        <w:br/>
      </w:r>
      <w:r w:rsidR="00A109BA">
        <w:rPr>
          <w:rFonts w:hint="eastAsia"/>
        </w:rPr>
        <w:t>最後の</w:t>
      </w:r>
      <w:r w:rsidR="00A109BA">
        <w:rPr>
          <w:rFonts w:hint="eastAsia"/>
        </w:rPr>
        <w:t>glDrawArrays</w:t>
      </w:r>
      <w:r w:rsidR="00A109BA">
        <w:rPr>
          <w:rFonts w:hint="eastAsia"/>
        </w:rPr>
        <w:t>関数は、</w:t>
      </w:r>
      <w:r w:rsidR="006104EE">
        <w:rPr>
          <w:rFonts w:hint="eastAsia"/>
        </w:rPr>
        <w:t>指定された</w:t>
      </w:r>
      <w:r w:rsidR="00037466">
        <w:rPr>
          <w:rFonts w:hint="eastAsia"/>
        </w:rPr>
        <w:t>オブジェクトや</w:t>
      </w:r>
      <w:r w:rsidR="006104EE">
        <w:rPr>
          <w:rFonts w:hint="eastAsia"/>
        </w:rPr>
        <w:t>データを使って</w:t>
      </w:r>
      <w:r w:rsidR="00294375">
        <w:rPr>
          <w:rFonts w:hint="eastAsia"/>
        </w:rPr>
        <w:t>図形</w:t>
      </w:r>
      <w:r w:rsidR="006104EE">
        <w:rPr>
          <w:rFonts w:hint="eastAsia"/>
        </w:rPr>
        <w:t>を</w:t>
      </w:r>
      <w:r w:rsidR="00294375">
        <w:rPr>
          <w:rFonts w:hint="eastAsia"/>
        </w:rPr>
        <w:t>描画します。</w:t>
      </w:r>
      <w:r w:rsidR="00064DCF">
        <w:br/>
      </w:r>
      <w:r w:rsidR="00064DCF">
        <w:rPr>
          <w:rFonts w:hint="eastAsia"/>
        </w:rPr>
        <w:t>この関数の</w:t>
      </w:r>
      <w:r w:rsidR="001B605B">
        <w:rPr>
          <w:rFonts w:hint="eastAsia"/>
        </w:rPr>
        <w:t>最初の引数</w:t>
      </w:r>
      <w:r w:rsidR="00064DCF">
        <w:rPr>
          <w:rFonts w:hint="eastAsia"/>
        </w:rPr>
        <w:t>は描画する形状の種類です。</w:t>
      </w:r>
      <w:r w:rsidR="00064DCF">
        <w:rPr>
          <w:rFonts w:hint="eastAsia"/>
        </w:rPr>
        <w:t>1</w:t>
      </w:r>
      <w:r w:rsidR="00064DCF">
        <w:rPr>
          <w:rFonts w:hint="eastAsia"/>
        </w:rPr>
        <w:t>章で説明したように、</w:t>
      </w:r>
      <w:r w:rsidR="00064DCF">
        <w:rPr>
          <w:rFonts w:hint="eastAsia"/>
        </w:rPr>
        <w:t>OpenGL</w:t>
      </w:r>
      <w:r w:rsidR="00064DCF">
        <w:rPr>
          <w:rFonts w:hint="eastAsia"/>
        </w:rPr>
        <w:t>は頂点データを様々な方法で描画できます。</w:t>
      </w:r>
      <w:r w:rsidR="001B605B">
        <w:rPr>
          <w:rFonts w:hint="eastAsia"/>
        </w:rPr>
        <w:t>ここでは</w:t>
      </w:r>
      <w:r w:rsidR="001B605B">
        <w:rPr>
          <w:rFonts w:hint="eastAsia"/>
        </w:rPr>
        <w:t>GL_TRIANGLES</w:t>
      </w:r>
      <w:r w:rsidR="001B605B">
        <w:rPr>
          <w:rFonts w:hint="eastAsia"/>
        </w:rPr>
        <w:t>を指定して、三角形プリミティブを描画させています。</w:t>
      </w:r>
      <w:r w:rsidR="001B605B">
        <w:rPr>
          <w:rFonts w:hint="eastAsia"/>
        </w:rPr>
        <w:t>2</w:t>
      </w:r>
      <w:r w:rsidR="001B605B">
        <w:rPr>
          <w:rFonts w:hint="eastAsia"/>
        </w:rPr>
        <w:t>つめの引数は、描画を開始する頂点データのインデックスです。ここでは</w:t>
      </w:r>
      <w:r w:rsidR="001B605B">
        <w:rPr>
          <w:rFonts w:hint="eastAsia"/>
        </w:rPr>
        <w:t>0</w:t>
      </w:r>
      <w:r w:rsidR="001B605B">
        <w:rPr>
          <w:rFonts w:hint="eastAsia"/>
        </w:rPr>
        <w:t>を指定して、最初の頂点データから描画するように指定しています。</w:t>
      </w:r>
      <w:r w:rsidR="001B605B">
        <w:rPr>
          <w:rFonts w:hint="eastAsia"/>
        </w:rPr>
        <w:t>3</w:t>
      </w:r>
      <w:r w:rsidR="001B605B">
        <w:rPr>
          <w:rFonts w:hint="eastAsia"/>
        </w:rPr>
        <w:t>つめの引数は、描画する頂点データの数です。ここでは</w:t>
      </w:r>
      <w:r w:rsidR="001B605B">
        <w:rPr>
          <w:rFonts w:hint="eastAsia"/>
        </w:rPr>
        <w:t>sizeof</w:t>
      </w:r>
      <w:r w:rsidR="001B605B">
        <w:rPr>
          <w:rFonts w:hint="eastAsia"/>
        </w:rPr>
        <w:t>演算子を利用して、</w:t>
      </w:r>
      <w:r w:rsidR="001B605B">
        <w:rPr>
          <w:rFonts w:hint="eastAsia"/>
        </w:rPr>
        <w:t>vertices</w:t>
      </w:r>
      <w:r w:rsidR="001B605B">
        <w:rPr>
          <w:rFonts w:hint="eastAsia"/>
        </w:rPr>
        <w:t>変数の要素数を計算し、それを指定しています。</w:t>
      </w:r>
    </w:p>
    <w:p w:rsidR="001B605B" w:rsidRDefault="00290399" w:rsidP="00641DEB">
      <w:pPr>
        <w:pStyle w:val="af8"/>
      </w:pPr>
      <w:r w:rsidRPr="00290399">
        <w:rPr>
          <w:b/>
        </w:rPr>
        <w:t>[</w:t>
      </w:r>
      <w:r w:rsidRPr="00290399">
        <w:rPr>
          <w:b/>
        </w:rPr>
        <w:t>補足</w:t>
      </w:r>
      <w:r w:rsidRPr="00290399">
        <w:rPr>
          <w:b/>
        </w:rPr>
        <w:t>]</w:t>
      </w:r>
      <w:r w:rsidR="001B605B">
        <w:t xml:space="preserve"> </w:t>
      </w:r>
      <w:r w:rsidR="001B605B">
        <w:t>「</w:t>
      </w:r>
      <w:r w:rsidR="001B605B">
        <w:t>sizeof(</w:t>
      </w:r>
      <w:r w:rsidR="001B605B">
        <w:t>配列名</w:t>
      </w:r>
      <w:r w:rsidR="001B605B">
        <w:rPr>
          <w:rFonts w:hint="eastAsia"/>
        </w:rPr>
        <w:t>)</w:t>
      </w:r>
      <w:r w:rsidR="001B605B">
        <w:t>/sizeof(</w:t>
      </w:r>
      <w:r w:rsidR="001B605B">
        <w:t>配列名</w:t>
      </w:r>
      <w:r w:rsidR="001B605B">
        <w:rPr>
          <w:rFonts w:hint="eastAsia"/>
        </w:rPr>
        <w:t>[0])</w:t>
      </w:r>
      <w:r w:rsidR="001B605B">
        <w:rPr>
          <w:rFonts w:hint="eastAsia"/>
        </w:rPr>
        <w:t>」というのは、</w:t>
      </w:r>
      <w:r w:rsidR="001B605B">
        <w:rPr>
          <w:rFonts w:hint="eastAsia"/>
        </w:rPr>
        <w:t>C/C++</w:t>
      </w:r>
      <w:r w:rsidR="001B605B">
        <w:rPr>
          <w:rFonts w:hint="eastAsia"/>
        </w:rPr>
        <w:t>で配列の大きさを取得する慣用的なコードです。ここでは直接書いていますが、一般的には</w:t>
      </w:r>
      <w:r w:rsidR="00641DEB">
        <w:br/>
      </w:r>
      <w:r w:rsidR="001B605B">
        <w:rPr>
          <w:rFonts w:hint="eastAsia"/>
        </w:rPr>
        <w:t>#define ARRAY_SIZE</w:t>
      </w:r>
      <w:r w:rsidR="001B605B">
        <w:t>(a) (sizeof(a)/sizeof((a)[0]))</w:t>
      </w:r>
      <w:r w:rsidR="00641DEB">
        <w:br/>
      </w:r>
      <w:r w:rsidR="001B605B">
        <w:rPr>
          <w:rFonts w:hint="eastAsia"/>
        </w:rPr>
        <w:t>のようなマクロを定義し</w:t>
      </w:r>
      <w:r w:rsidR="00534890">
        <w:rPr>
          <w:rFonts w:hint="eastAsia"/>
        </w:rPr>
        <w:t>てそれを使い</w:t>
      </w:r>
      <w:r w:rsidR="001B605B">
        <w:rPr>
          <w:rFonts w:hint="eastAsia"/>
        </w:rPr>
        <w:t>ます。</w:t>
      </w:r>
    </w:p>
    <w:p w:rsidR="003D676F" w:rsidRDefault="003C11F4" w:rsidP="003C11F4">
      <w:pPr>
        <w:pStyle w:val="1"/>
      </w:pPr>
      <w:r>
        <w:br w:type="page"/>
      </w:r>
      <w:r w:rsidR="003D676F">
        <w:lastRenderedPageBreak/>
        <w:t>オブジェクトの削除</w:t>
      </w:r>
    </w:p>
    <w:p w:rsidR="003D676F" w:rsidRDefault="006B0029" w:rsidP="003D676F">
      <w:r>
        <w:rPr>
          <w:rFonts w:hint="eastAsia"/>
        </w:rPr>
        <w:t>作成したオブジェクトは、プログラムを終了する前に削除しなければなりません。</w:t>
      </w:r>
      <w:r>
        <w:br/>
      </w:r>
      <w:r>
        <w:rPr>
          <w:rFonts w:hint="eastAsia"/>
        </w:rPr>
        <w:t>メインループの直後に、次のコードを追加してください。</w:t>
      </w:r>
    </w:p>
    <w:p w:rsidR="006B0029" w:rsidRDefault="00062B4D" w:rsidP="006B0029">
      <w:pPr>
        <w:pStyle w:val="ac"/>
      </w:pPr>
      <w:r>
        <w:rPr>
          <w:b/>
          <w:color w:val="FF0000"/>
        </w:rPr>
        <w:t xml:space="preserve">   </w:t>
      </w:r>
      <w:r w:rsidR="00026DF3">
        <w:rPr>
          <w:b/>
          <w:color w:val="FF0000"/>
        </w:rPr>
        <w:t xml:space="preserve">  </w:t>
      </w:r>
      <w:r>
        <w:t>glDrawArrays(</w:t>
      </w:r>
      <w:r>
        <w:rPr>
          <w:color w:val="6F008A"/>
        </w:rPr>
        <w:t>GL_TRIANGLES</w:t>
      </w:r>
      <w:r>
        <w:t xml:space="preserve">, 0, </w:t>
      </w:r>
      <w:r>
        <w:rPr>
          <w:color w:val="0000FF"/>
        </w:rPr>
        <w:t>sizeof</w:t>
      </w:r>
      <w:r>
        <w:t>(vertices)/</w:t>
      </w:r>
      <w:r>
        <w:rPr>
          <w:color w:val="0000FF"/>
        </w:rPr>
        <w:t>sizeof</w:t>
      </w:r>
      <w:r>
        <w:t>(vertices[0])</w:t>
      </w:r>
      <w:r>
        <w:rPr>
          <w:rFonts w:hint="eastAsia"/>
        </w:rPr>
        <w:t>)</w:t>
      </w:r>
      <w:r>
        <w:t>;</w:t>
      </w:r>
      <w:r>
        <w:br/>
      </w:r>
      <w:r>
        <w:br/>
      </w:r>
      <w:r>
        <w:rPr>
          <w:b/>
          <w:color w:val="FF0000"/>
        </w:rPr>
        <w:t xml:space="preserve"> </w:t>
      </w:r>
      <w:r>
        <w:t xml:space="preserve"> </w:t>
      </w:r>
      <w:r>
        <w:t xml:space="preserve">　</w:t>
      </w:r>
      <w:r w:rsidR="00026DF3">
        <w:rPr>
          <w:rFonts w:hint="eastAsia"/>
        </w:rPr>
        <w:t xml:space="preserve">  </w:t>
      </w:r>
      <w:r>
        <w:t>window.SwapBuffers();</w:t>
      </w:r>
      <w:r>
        <w:br/>
        <w:t xml:space="preserve"> </w:t>
      </w:r>
      <w:r w:rsidR="00026DF3">
        <w:t xml:space="preserve">  </w:t>
      </w:r>
      <w:r>
        <w:t>}</w:t>
      </w:r>
      <w:r>
        <w:br/>
      </w:r>
      <w:r>
        <w:br/>
      </w:r>
      <w:r w:rsidR="002C346A" w:rsidRPr="00917128">
        <w:rPr>
          <w:b/>
          <w:color w:val="FF0000"/>
        </w:rPr>
        <w:t>+</w:t>
      </w:r>
      <w:r w:rsidR="00026DF3">
        <w:rPr>
          <w:b/>
          <w:color w:val="FF0000"/>
        </w:rPr>
        <w:t xml:space="preserve">  </w:t>
      </w:r>
      <w:r w:rsidR="006B0029">
        <w:rPr>
          <w:color w:val="6F008A"/>
        </w:rPr>
        <w:t>glDeleteProgram</w:t>
      </w:r>
      <w:r w:rsidR="006B0029">
        <w:t>(shaderProgram);</w:t>
      </w:r>
      <w:r w:rsidR="006B0029">
        <w:br/>
      </w:r>
      <w:r w:rsidR="002C346A" w:rsidRPr="00917128">
        <w:rPr>
          <w:b/>
          <w:color w:val="FF0000"/>
        </w:rPr>
        <w:t>+</w:t>
      </w:r>
      <w:r w:rsidR="00026DF3">
        <w:rPr>
          <w:b/>
          <w:color w:val="FF0000"/>
        </w:rPr>
        <w:t xml:space="preserve">  </w:t>
      </w:r>
      <w:r w:rsidR="006B0029">
        <w:rPr>
          <w:color w:val="6F008A"/>
        </w:rPr>
        <w:t>glDeleteVertexArrays</w:t>
      </w:r>
      <w:r w:rsidR="006B0029">
        <w:t>(1</w:t>
      </w:r>
      <w:r w:rsidR="00874952">
        <w:t>, &amp;vao);</w:t>
      </w:r>
      <w:r w:rsidR="00690D10">
        <w:br/>
      </w:r>
      <w:r w:rsidR="00690D10">
        <w:br/>
      </w:r>
      <w:r w:rsidR="00690D10">
        <w:rPr>
          <w:color w:val="0000FF"/>
        </w:rPr>
        <w:t xml:space="preserve">   return</w:t>
      </w:r>
      <w:r w:rsidR="00690D10">
        <w:t xml:space="preserve"> 0;</w:t>
      </w:r>
      <w:r w:rsidR="00026DF3">
        <w:br/>
        <w:t xml:space="preserve"> }</w:t>
      </w:r>
    </w:p>
    <w:p w:rsidR="00B87EE8" w:rsidRDefault="006B0029" w:rsidP="006B0029">
      <w:r>
        <w:t>作成したときとは逆の順番でオブジェクトを削除していきます。</w:t>
      </w:r>
      <w:r w:rsidR="00B87EE8">
        <w:t>なぜなら、後から作られたオブジェクトは、先に作られたオブジェクトを利用している可能性があり、その場合、先に作られたオブジェクトが存在していないと適切に終了処理を行えない可能性があるからです。</w:t>
      </w:r>
    </w:p>
    <w:p w:rsidR="00B87EE8" w:rsidRDefault="00B87EE8" w:rsidP="00B87EE8">
      <w:pPr>
        <w:pStyle w:val="af8"/>
      </w:pPr>
      <w:r w:rsidRPr="00B87EE8">
        <w:rPr>
          <w:rFonts w:hint="eastAsia"/>
          <w:b/>
        </w:rPr>
        <w:t>[</w:t>
      </w:r>
      <w:r w:rsidRPr="00B87EE8">
        <w:rPr>
          <w:rFonts w:hint="eastAsia"/>
          <w:b/>
        </w:rPr>
        <w:t>補足</w:t>
      </w:r>
      <w:r w:rsidRPr="00B87EE8">
        <w:rPr>
          <w:rFonts w:hint="eastAsia"/>
          <w:b/>
        </w:rPr>
        <w:t>]</w:t>
      </w:r>
      <w:r w:rsidRPr="00B87EE8">
        <w:rPr>
          <w:b/>
        </w:rPr>
        <w:t xml:space="preserve"> </w:t>
      </w:r>
      <w:r>
        <w:t>「作成したときとは逆の順番でオブジェクトを削除する」ことは、プログラムを作成する上で一般的なルールです。依存関係の有無にかかわらず、</w:t>
      </w:r>
      <w:r>
        <w:rPr>
          <w:rFonts w:hint="eastAsia"/>
        </w:rPr>
        <w:t>このルールに従うことをお薦めします。</w:t>
      </w:r>
    </w:p>
    <w:p w:rsidR="00874952" w:rsidRDefault="00545B17" w:rsidP="006B0029">
      <w:r>
        <w:rPr>
          <w:rFonts w:hint="eastAsia"/>
        </w:rPr>
        <w:t>glDeleteProgram</w:t>
      </w:r>
      <w:r>
        <w:rPr>
          <w:rFonts w:hint="eastAsia"/>
        </w:rPr>
        <w:t>関数は、既に説明したようにプログラムオブジェクトを削除する関数です。</w:t>
      </w:r>
      <w:r w:rsidR="003E6000">
        <w:br/>
      </w:r>
      <w:r w:rsidR="003E6000">
        <w:rPr>
          <w:rFonts w:hint="eastAsia"/>
        </w:rPr>
        <w:t>glDeletVertexArrays</w:t>
      </w:r>
      <w:r w:rsidR="003E6000">
        <w:rPr>
          <w:rFonts w:hint="eastAsia"/>
        </w:rPr>
        <w:t>関数は、</w:t>
      </w:r>
      <w:r w:rsidR="003E6000">
        <w:rPr>
          <w:rFonts w:hint="eastAsia"/>
        </w:rPr>
        <w:t>VAO</w:t>
      </w:r>
      <w:r w:rsidR="003E6000">
        <w:rPr>
          <w:rFonts w:hint="eastAsia"/>
        </w:rPr>
        <w:t>を削除する関数です。作成時と同様に、削除する個数を指定できます。</w:t>
      </w:r>
    </w:p>
    <w:p w:rsidR="00D863E5" w:rsidRDefault="009B3FFE" w:rsidP="006B0029">
      <w:r>
        <w:rPr>
          <w:rFonts w:hint="eastAsia"/>
        </w:rPr>
        <w:t>お疲れ様でした。</w:t>
      </w:r>
      <w:r w:rsidR="0086532C">
        <w:rPr>
          <w:rFonts w:hint="eastAsia"/>
        </w:rPr>
        <w:t>これで今回の実装は</w:t>
      </w:r>
      <w:r w:rsidR="007C2B75">
        <w:rPr>
          <w:rFonts w:hint="eastAsia"/>
        </w:rPr>
        <w:t>完了です！</w:t>
      </w:r>
      <w:r w:rsidR="00212D98">
        <w:br/>
      </w:r>
      <w:r w:rsidR="0086532C">
        <w:t>ビルドして実行してみてください。</w:t>
      </w:r>
      <w:r w:rsidR="00D863E5">
        <w:t>次のような画面が表示されたでしょうか。</w:t>
      </w:r>
    </w:p>
    <w:p w:rsidR="002B1442" w:rsidRDefault="000D242B" w:rsidP="00690D10">
      <w:pPr>
        <w:jc w:val="center"/>
        <w:rPr>
          <w:rFonts w:hint="eastAsia"/>
        </w:rPr>
      </w:pPr>
      <w:r>
        <w:rPr>
          <w:noProof/>
        </w:rPr>
        <w:lastRenderedPageBreak/>
        <w:drawing>
          <wp:inline distT="0" distB="0" distL="0" distR="0">
            <wp:extent cx="5212080" cy="4077970"/>
            <wp:effectExtent l="0" t="0" r="7620" b="0"/>
            <wp:docPr id="4" name="図 4" descr="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2080" cy="4077970"/>
                    </a:xfrm>
                    <a:prstGeom prst="rect">
                      <a:avLst/>
                    </a:prstGeom>
                    <a:noFill/>
                    <a:ln>
                      <a:noFill/>
                    </a:ln>
                  </pic:spPr>
                </pic:pic>
              </a:graphicData>
            </a:graphic>
          </wp:inline>
        </w:drawing>
      </w:r>
    </w:p>
    <w:p w:rsidR="007A3447" w:rsidRDefault="007A3447" w:rsidP="00475732">
      <w:pPr>
        <w:pStyle w:val="af8"/>
      </w:pPr>
      <w:r w:rsidRPr="00475732">
        <w:rPr>
          <w:b/>
        </w:rPr>
        <w:t>[</w:t>
      </w:r>
      <w:r w:rsidRPr="00475732">
        <w:rPr>
          <w:b/>
        </w:rPr>
        <w:t>課題</w:t>
      </w:r>
      <w:r>
        <w:rPr>
          <w:rFonts w:hint="eastAsia"/>
          <w:b/>
        </w:rPr>
        <w:t>0</w:t>
      </w:r>
      <w:r>
        <w:rPr>
          <w:rFonts w:hint="eastAsia"/>
          <w:b/>
        </w:rPr>
        <w:t>1</w:t>
      </w:r>
      <w:r w:rsidRPr="00475732">
        <w:rPr>
          <w:b/>
        </w:rPr>
        <w:t>]</w:t>
      </w:r>
      <w:r>
        <w:t xml:space="preserve"> </w:t>
      </w:r>
      <w:r>
        <w:rPr>
          <w:rFonts w:hint="eastAsia"/>
        </w:rPr>
        <w:t>頂点データを変更して、三角形が黄色、紫色、水色で描かれるようにしてください。</w:t>
      </w:r>
    </w:p>
    <w:p w:rsidR="007A3447" w:rsidRPr="007A3447" w:rsidRDefault="007A3447" w:rsidP="007A3447">
      <w:pPr>
        <w:rPr>
          <w:rFonts w:hint="eastAsia"/>
        </w:rPr>
      </w:pPr>
    </w:p>
    <w:p w:rsidR="007A3447" w:rsidRDefault="007A3447" w:rsidP="00475732">
      <w:pPr>
        <w:pStyle w:val="af8"/>
      </w:pPr>
      <w:r w:rsidRPr="00475732">
        <w:rPr>
          <w:b/>
        </w:rPr>
        <w:t>[</w:t>
      </w:r>
      <w:r w:rsidRPr="00475732">
        <w:rPr>
          <w:b/>
        </w:rPr>
        <w:t>課題</w:t>
      </w:r>
      <w:r>
        <w:rPr>
          <w:rFonts w:hint="eastAsia"/>
          <w:b/>
        </w:rPr>
        <w:t>02</w:t>
      </w:r>
      <w:r w:rsidRPr="00475732">
        <w:rPr>
          <w:b/>
        </w:rPr>
        <w:t>]</w:t>
      </w:r>
      <w:r>
        <w:t xml:space="preserve"> </w:t>
      </w:r>
      <w:r>
        <w:rPr>
          <w:rFonts w:hint="eastAsia"/>
        </w:rPr>
        <w:t>頂点データ</w:t>
      </w:r>
      <w:r>
        <w:rPr>
          <w:rFonts w:hint="eastAsia"/>
        </w:rPr>
        <w:t>を変更して、三角形を上下逆さまにしてください。</w:t>
      </w:r>
    </w:p>
    <w:p w:rsidR="007A3447" w:rsidRPr="007A3447" w:rsidRDefault="007A3447" w:rsidP="007A3447">
      <w:pPr>
        <w:rPr>
          <w:rFonts w:hint="eastAsia"/>
        </w:rPr>
      </w:pPr>
    </w:p>
    <w:p w:rsidR="002B1442" w:rsidRDefault="00475732" w:rsidP="00475732">
      <w:pPr>
        <w:pStyle w:val="af8"/>
      </w:pPr>
      <w:r w:rsidRPr="00475732">
        <w:rPr>
          <w:b/>
        </w:rPr>
        <w:t>[</w:t>
      </w:r>
      <w:r w:rsidRPr="00475732">
        <w:rPr>
          <w:b/>
        </w:rPr>
        <w:t>課題</w:t>
      </w:r>
      <w:r w:rsidR="007A3447">
        <w:rPr>
          <w:rFonts w:hint="eastAsia"/>
          <w:b/>
        </w:rPr>
        <w:t>03</w:t>
      </w:r>
      <w:r w:rsidRPr="00475732">
        <w:rPr>
          <w:b/>
        </w:rPr>
        <w:t>]</w:t>
      </w:r>
      <w:r>
        <w:t xml:space="preserve"> </w:t>
      </w:r>
      <w:r>
        <w:rPr>
          <w:rFonts w:hint="eastAsia"/>
        </w:rPr>
        <w:t>頂点データを追加</w:t>
      </w:r>
      <w:r w:rsidR="00CC1921">
        <w:rPr>
          <w:rFonts w:hint="eastAsia"/>
        </w:rPr>
        <w:t>して、</w:t>
      </w:r>
      <w:r>
        <w:rPr>
          <w:rFonts w:hint="eastAsia"/>
        </w:rPr>
        <w:t>三角形</w:t>
      </w:r>
      <w:r w:rsidR="00CC1921">
        <w:rPr>
          <w:rFonts w:hint="eastAsia"/>
        </w:rPr>
        <w:t>を</w:t>
      </w:r>
      <w:r w:rsidR="007A3447">
        <w:rPr>
          <w:rFonts w:hint="eastAsia"/>
        </w:rPr>
        <w:t>3</w:t>
      </w:r>
      <w:r>
        <w:rPr>
          <w:rFonts w:hint="eastAsia"/>
        </w:rPr>
        <w:t>つ</w:t>
      </w:r>
      <w:r w:rsidR="004A1442">
        <w:rPr>
          <w:rFonts w:hint="eastAsia"/>
        </w:rPr>
        <w:t>表示</w:t>
      </w:r>
      <w:r>
        <w:rPr>
          <w:rFonts w:hint="eastAsia"/>
        </w:rPr>
        <w:t>してください</w:t>
      </w:r>
      <w:r w:rsidR="00CC1921">
        <w:rPr>
          <w:rFonts w:hint="eastAsia"/>
        </w:rPr>
        <w:t>。</w:t>
      </w:r>
    </w:p>
    <w:p w:rsidR="00475732" w:rsidRPr="007A3447" w:rsidRDefault="00475732" w:rsidP="00475732">
      <w:pPr>
        <w:rPr>
          <w:rFonts w:hint="eastAsia"/>
        </w:rPr>
      </w:pPr>
    </w:p>
    <w:p w:rsidR="00367F7A" w:rsidRPr="002B1442" w:rsidRDefault="00475732" w:rsidP="007A3447">
      <w:pPr>
        <w:pStyle w:val="af8"/>
        <w:rPr>
          <w:rFonts w:hint="eastAsia"/>
        </w:rPr>
      </w:pPr>
      <w:r w:rsidRPr="00475732">
        <w:rPr>
          <w:b/>
        </w:rPr>
        <w:t>[</w:t>
      </w:r>
      <w:r w:rsidRPr="00475732">
        <w:rPr>
          <w:b/>
        </w:rPr>
        <w:t>課題</w:t>
      </w:r>
      <w:r w:rsidR="007A3447">
        <w:rPr>
          <w:b/>
        </w:rPr>
        <w:t>04</w:t>
      </w:r>
      <w:r w:rsidRPr="00475732">
        <w:rPr>
          <w:b/>
        </w:rPr>
        <w:t>]</w:t>
      </w:r>
      <w:r>
        <w:t xml:space="preserve"> 1</w:t>
      </w:r>
      <w:r>
        <w:t>章の図を参考に</w:t>
      </w:r>
      <w:r w:rsidR="004A1442">
        <w:rPr>
          <w:rFonts w:hint="eastAsia"/>
        </w:rPr>
        <w:t>glDrawArrays</w:t>
      </w:r>
      <w:r>
        <w:rPr>
          <w:rFonts w:hint="eastAsia"/>
        </w:rPr>
        <w:t>関数の最初の引数を変更し、ビルドして実行してください。</w:t>
      </w:r>
      <w:r>
        <w:rPr>
          <w:rFonts w:hint="eastAsia"/>
        </w:rPr>
        <w:t>7</w:t>
      </w:r>
      <w:r>
        <w:rPr>
          <w:rFonts w:hint="eastAsia"/>
        </w:rPr>
        <w:t>種類のプリミティブがどのように表示されるかを確認できたら、</w:t>
      </w:r>
      <w:r>
        <w:rPr>
          <w:rFonts w:hint="eastAsia"/>
        </w:rPr>
        <w:t>GL_TRIANGLES</w:t>
      </w:r>
      <w:r>
        <w:rPr>
          <w:rFonts w:hint="eastAsia"/>
        </w:rPr>
        <w:t>に戻してください</w:t>
      </w:r>
      <w:r w:rsidR="004A1442">
        <w:rPr>
          <w:rFonts w:hint="eastAsia"/>
        </w:rPr>
        <w:t>。</w:t>
      </w:r>
    </w:p>
    <w:sectPr w:rsidR="00367F7A" w:rsidRPr="002B1442">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35A" w:rsidRDefault="00B3535A" w:rsidP="00E73E7D">
      <w:pPr>
        <w:spacing w:after="0" w:line="240" w:lineRule="auto"/>
      </w:pPr>
      <w:r>
        <w:separator/>
      </w:r>
    </w:p>
  </w:endnote>
  <w:endnote w:type="continuationSeparator" w:id="0">
    <w:p w:rsidR="00B3535A" w:rsidRDefault="00B3535A" w:rsidP="00E73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383" w:rsidRDefault="0011238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E75CFC">
      <w:rPr>
        <w:b/>
        <w:bCs/>
        <w:noProof/>
      </w:rPr>
      <w:t>4</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E75CFC">
      <w:rPr>
        <w:b/>
        <w:bCs/>
        <w:noProof/>
      </w:rPr>
      <w:t>25</w:t>
    </w:r>
    <w:r>
      <w:rPr>
        <w:b/>
        <w:bCs/>
        <w:sz w:val="24"/>
        <w:szCs w:val="24"/>
      </w:rPr>
      <w:fldChar w:fldCharType="end"/>
    </w:r>
  </w:p>
  <w:p w:rsidR="00112383" w:rsidRDefault="0011238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35A" w:rsidRDefault="00B3535A" w:rsidP="00E73E7D">
      <w:pPr>
        <w:spacing w:after="0" w:line="240" w:lineRule="auto"/>
      </w:pPr>
      <w:r>
        <w:separator/>
      </w:r>
    </w:p>
  </w:footnote>
  <w:footnote w:type="continuationSeparator" w:id="0">
    <w:p w:rsidR="00B3535A" w:rsidRDefault="00B3535A" w:rsidP="00E73E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AD2E523A"/>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36064972"/>
    <w:multiLevelType w:val="hybridMultilevel"/>
    <w:tmpl w:val="1CA684B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F25167D"/>
    <w:multiLevelType w:val="hybridMultilevel"/>
    <w:tmpl w:val="C25033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8B81772"/>
    <w:multiLevelType w:val="hybridMultilevel"/>
    <w:tmpl w:val="45AAEF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4AF31B7"/>
    <w:multiLevelType w:val="hybridMultilevel"/>
    <w:tmpl w:val="D4F8DFF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F88"/>
    <w:rsid w:val="00010A80"/>
    <w:rsid w:val="00015C51"/>
    <w:rsid w:val="000206A6"/>
    <w:rsid w:val="00024425"/>
    <w:rsid w:val="00026DF3"/>
    <w:rsid w:val="00032411"/>
    <w:rsid w:val="00037466"/>
    <w:rsid w:val="00047812"/>
    <w:rsid w:val="00052C75"/>
    <w:rsid w:val="00062B4D"/>
    <w:rsid w:val="00063356"/>
    <w:rsid w:val="00064BD8"/>
    <w:rsid w:val="00064DCF"/>
    <w:rsid w:val="00070C1F"/>
    <w:rsid w:val="00072423"/>
    <w:rsid w:val="00074F3B"/>
    <w:rsid w:val="00076392"/>
    <w:rsid w:val="00080001"/>
    <w:rsid w:val="0008277B"/>
    <w:rsid w:val="00083F5F"/>
    <w:rsid w:val="00085FAA"/>
    <w:rsid w:val="00094F50"/>
    <w:rsid w:val="0009679C"/>
    <w:rsid w:val="000A1AC1"/>
    <w:rsid w:val="000A1F17"/>
    <w:rsid w:val="000B09A1"/>
    <w:rsid w:val="000B5FAA"/>
    <w:rsid w:val="000C0477"/>
    <w:rsid w:val="000C04FF"/>
    <w:rsid w:val="000C73AA"/>
    <w:rsid w:val="000C7789"/>
    <w:rsid w:val="000D242B"/>
    <w:rsid w:val="000D4FB7"/>
    <w:rsid w:val="000D6CEB"/>
    <w:rsid w:val="000E34C0"/>
    <w:rsid w:val="000F0426"/>
    <w:rsid w:val="000F4B9E"/>
    <w:rsid w:val="000F7BF8"/>
    <w:rsid w:val="0010087C"/>
    <w:rsid w:val="00110EE2"/>
    <w:rsid w:val="00112383"/>
    <w:rsid w:val="001164A6"/>
    <w:rsid w:val="00122C91"/>
    <w:rsid w:val="001249E8"/>
    <w:rsid w:val="0012730D"/>
    <w:rsid w:val="00134C11"/>
    <w:rsid w:val="00136DD7"/>
    <w:rsid w:val="001472B6"/>
    <w:rsid w:val="00155280"/>
    <w:rsid w:val="001615DF"/>
    <w:rsid w:val="00164FCB"/>
    <w:rsid w:val="001705B4"/>
    <w:rsid w:val="00170EE0"/>
    <w:rsid w:val="00172B2B"/>
    <w:rsid w:val="00173CA2"/>
    <w:rsid w:val="00174858"/>
    <w:rsid w:val="001772CC"/>
    <w:rsid w:val="001803B4"/>
    <w:rsid w:val="00181AA0"/>
    <w:rsid w:val="00187CC9"/>
    <w:rsid w:val="00197A2A"/>
    <w:rsid w:val="001A0C66"/>
    <w:rsid w:val="001A1EE3"/>
    <w:rsid w:val="001A6EC3"/>
    <w:rsid w:val="001B0E38"/>
    <w:rsid w:val="001B605B"/>
    <w:rsid w:val="001B7BD1"/>
    <w:rsid w:val="001C5214"/>
    <w:rsid w:val="001E5B8A"/>
    <w:rsid w:val="001F33A9"/>
    <w:rsid w:val="001F7195"/>
    <w:rsid w:val="00210BC4"/>
    <w:rsid w:val="00212D98"/>
    <w:rsid w:val="00214D4C"/>
    <w:rsid w:val="00220376"/>
    <w:rsid w:val="00223893"/>
    <w:rsid w:val="00223E32"/>
    <w:rsid w:val="0022669B"/>
    <w:rsid w:val="00226F5D"/>
    <w:rsid w:val="00227F9F"/>
    <w:rsid w:val="00236D57"/>
    <w:rsid w:val="002402DC"/>
    <w:rsid w:val="00244916"/>
    <w:rsid w:val="00260586"/>
    <w:rsid w:val="0026433B"/>
    <w:rsid w:val="002731F5"/>
    <w:rsid w:val="002755B8"/>
    <w:rsid w:val="0027788F"/>
    <w:rsid w:val="00277AEC"/>
    <w:rsid w:val="00290399"/>
    <w:rsid w:val="00294375"/>
    <w:rsid w:val="002960AB"/>
    <w:rsid w:val="002A12CE"/>
    <w:rsid w:val="002A2B16"/>
    <w:rsid w:val="002B1442"/>
    <w:rsid w:val="002B3B6A"/>
    <w:rsid w:val="002B73C9"/>
    <w:rsid w:val="002C346A"/>
    <w:rsid w:val="002C6D03"/>
    <w:rsid w:val="002D7DA4"/>
    <w:rsid w:val="002D7F24"/>
    <w:rsid w:val="002F1C91"/>
    <w:rsid w:val="002F5AEB"/>
    <w:rsid w:val="003046C9"/>
    <w:rsid w:val="003139CA"/>
    <w:rsid w:val="00332B2E"/>
    <w:rsid w:val="0033676E"/>
    <w:rsid w:val="00337F9A"/>
    <w:rsid w:val="00363D08"/>
    <w:rsid w:val="00365990"/>
    <w:rsid w:val="00365F47"/>
    <w:rsid w:val="00367F7A"/>
    <w:rsid w:val="003710DB"/>
    <w:rsid w:val="00371B4E"/>
    <w:rsid w:val="00384103"/>
    <w:rsid w:val="003843D4"/>
    <w:rsid w:val="0039384F"/>
    <w:rsid w:val="00393931"/>
    <w:rsid w:val="003A7369"/>
    <w:rsid w:val="003A7F6F"/>
    <w:rsid w:val="003B3C4B"/>
    <w:rsid w:val="003C11F4"/>
    <w:rsid w:val="003D3A2E"/>
    <w:rsid w:val="003D3CBB"/>
    <w:rsid w:val="003D676F"/>
    <w:rsid w:val="003E01DC"/>
    <w:rsid w:val="003E1053"/>
    <w:rsid w:val="003E3E0D"/>
    <w:rsid w:val="003E6000"/>
    <w:rsid w:val="004028CD"/>
    <w:rsid w:val="00404E1A"/>
    <w:rsid w:val="00407073"/>
    <w:rsid w:val="004132F1"/>
    <w:rsid w:val="004167D8"/>
    <w:rsid w:val="00422677"/>
    <w:rsid w:val="004238D2"/>
    <w:rsid w:val="004402BC"/>
    <w:rsid w:val="0044146A"/>
    <w:rsid w:val="00443444"/>
    <w:rsid w:val="00444F9B"/>
    <w:rsid w:val="004556B7"/>
    <w:rsid w:val="00455A99"/>
    <w:rsid w:val="00457DF6"/>
    <w:rsid w:val="004657D4"/>
    <w:rsid w:val="00475732"/>
    <w:rsid w:val="004770C9"/>
    <w:rsid w:val="004837E1"/>
    <w:rsid w:val="00486873"/>
    <w:rsid w:val="00490534"/>
    <w:rsid w:val="0049236D"/>
    <w:rsid w:val="004A1442"/>
    <w:rsid w:val="004A1C84"/>
    <w:rsid w:val="004A7185"/>
    <w:rsid w:val="004B2EE1"/>
    <w:rsid w:val="004D370F"/>
    <w:rsid w:val="004E171A"/>
    <w:rsid w:val="004E3436"/>
    <w:rsid w:val="004E4B60"/>
    <w:rsid w:val="004F2C7E"/>
    <w:rsid w:val="004F48F9"/>
    <w:rsid w:val="004F6EE8"/>
    <w:rsid w:val="00503512"/>
    <w:rsid w:val="005076A6"/>
    <w:rsid w:val="0051315D"/>
    <w:rsid w:val="005157E9"/>
    <w:rsid w:val="005209D3"/>
    <w:rsid w:val="005243B7"/>
    <w:rsid w:val="00524D4F"/>
    <w:rsid w:val="00534890"/>
    <w:rsid w:val="005362C0"/>
    <w:rsid w:val="00537761"/>
    <w:rsid w:val="0054564E"/>
    <w:rsid w:val="00545B17"/>
    <w:rsid w:val="00546305"/>
    <w:rsid w:val="00551D17"/>
    <w:rsid w:val="00553A07"/>
    <w:rsid w:val="00575563"/>
    <w:rsid w:val="005829E1"/>
    <w:rsid w:val="005848E5"/>
    <w:rsid w:val="00592E46"/>
    <w:rsid w:val="00593FD2"/>
    <w:rsid w:val="00597181"/>
    <w:rsid w:val="00597990"/>
    <w:rsid w:val="005A3D9B"/>
    <w:rsid w:val="005B42B8"/>
    <w:rsid w:val="005C21D9"/>
    <w:rsid w:val="005C3416"/>
    <w:rsid w:val="005E2628"/>
    <w:rsid w:val="005E382C"/>
    <w:rsid w:val="005E4473"/>
    <w:rsid w:val="005F0996"/>
    <w:rsid w:val="006009B8"/>
    <w:rsid w:val="006104EE"/>
    <w:rsid w:val="00625C24"/>
    <w:rsid w:val="0062607B"/>
    <w:rsid w:val="006273FD"/>
    <w:rsid w:val="00632D5C"/>
    <w:rsid w:val="00641DEB"/>
    <w:rsid w:val="00647FE4"/>
    <w:rsid w:val="00650057"/>
    <w:rsid w:val="00655B77"/>
    <w:rsid w:val="00655BEA"/>
    <w:rsid w:val="00677892"/>
    <w:rsid w:val="00681ECF"/>
    <w:rsid w:val="00684398"/>
    <w:rsid w:val="006909E3"/>
    <w:rsid w:val="00690D10"/>
    <w:rsid w:val="00694425"/>
    <w:rsid w:val="006A5B86"/>
    <w:rsid w:val="006B0029"/>
    <w:rsid w:val="006B035D"/>
    <w:rsid w:val="006B2349"/>
    <w:rsid w:val="006B296A"/>
    <w:rsid w:val="006B34F5"/>
    <w:rsid w:val="006B5B8B"/>
    <w:rsid w:val="006B6EA4"/>
    <w:rsid w:val="006C1743"/>
    <w:rsid w:val="006D3309"/>
    <w:rsid w:val="006D4B10"/>
    <w:rsid w:val="006D693C"/>
    <w:rsid w:val="006E1470"/>
    <w:rsid w:val="006E1657"/>
    <w:rsid w:val="006E1BFD"/>
    <w:rsid w:val="006F1881"/>
    <w:rsid w:val="006F22B7"/>
    <w:rsid w:val="007035A9"/>
    <w:rsid w:val="00706955"/>
    <w:rsid w:val="00712A76"/>
    <w:rsid w:val="00720549"/>
    <w:rsid w:val="00720C90"/>
    <w:rsid w:val="007252C0"/>
    <w:rsid w:val="00730D8D"/>
    <w:rsid w:val="00742840"/>
    <w:rsid w:val="007439A2"/>
    <w:rsid w:val="00750E60"/>
    <w:rsid w:val="0076551B"/>
    <w:rsid w:val="00774454"/>
    <w:rsid w:val="00775D9D"/>
    <w:rsid w:val="00776D9D"/>
    <w:rsid w:val="00790DBF"/>
    <w:rsid w:val="007A2E50"/>
    <w:rsid w:val="007A3447"/>
    <w:rsid w:val="007B085E"/>
    <w:rsid w:val="007B0E20"/>
    <w:rsid w:val="007B12C8"/>
    <w:rsid w:val="007B4B85"/>
    <w:rsid w:val="007C22A6"/>
    <w:rsid w:val="007C2B75"/>
    <w:rsid w:val="007C2BAB"/>
    <w:rsid w:val="007C6210"/>
    <w:rsid w:val="007C6706"/>
    <w:rsid w:val="007D48B6"/>
    <w:rsid w:val="007D48EB"/>
    <w:rsid w:val="007D5860"/>
    <w:rsid w:val="007D75FC"/>
    <w:rsid w:val="007E417D"/>
    <w:rsid w:val="007E6B5A"/>
    <w:rsid w:val="007F5219"/>
    <w:rsid w:val="00804367"/>
    <w:rsid w:val="00806836"/>
    <w:rsid w:val="00820B1C"/>
    <w:rsid w:val="00822007"/>
    <w:rsid w:val="00823E2A"/>
    <w:rsid w:val="008264D3"/>
    <w:rsid w:val="00833F32"/>
    <w:rsid w:val="0084264C"/>
    <w:rsid w:val="00843503"/>
    <w:rsid w:val="0084501E"/>
    <w:rsid w:val="00851EC3"/>
    <w:rsid w:val="00863D93"/>
    <w:rsid w:val="0086532C"/>
    <w:rsid w:val="00867611"/>
    <w:rsid w:val="00871AE3"/>
    <w:rsid w:val="00873EF0"/>
    <w:rsid w:val="00874952"/>
    <w:rsid w:val="00891415"/>
    <w:rsid w:val="008A0C1E"/>
    <w:rsid w:val="008A4B46"/>
    <w:rsid w:val="008B047F"/>
    <w:rsid w:val="008B284C"/>
    <w:rsid w:val="008B2C97"/>
    <w:rsid w:val="008B3446"/>
    <w:rsid w:val="008C11E7"/>
    <w:rsid w:val="008C128E"/>
    <w:rsid w:val="008E17C5"/>
    <w:rsid w:val="008E3BD6"/>
    <w:rsid w:val="008E5F56"/>
    <w:rsid w:val="008F74F4"/>
    <w:rsid w:val="00901707"/>
    <w:rsid w:val="009106A7"/>
    <w:rsid w:val="00916F3B"/>
    <w:rsid w:val="00927301"/>
    <w:rsid w:val="00930F53"/>
    <w:rsid w:val="00937871"/>
    <w:rsid w:val="0094480D"/>
    <w:rsid w:val="00950D3F"/>
    <w:rsid w:val="00954814"/>
    <w:rsid w:val="00955BFE"/>
    <w:rsid w:val="00957C95"/>
    <w:rsid w:val="00967004"/>
    <w:rsid w:val="00971190"/>
    <w:rsid w:val="00984FF6"/>
    <w:rsid w:val="00990C18"/>
    <w:rsid w:val="00991432"/>
    <w:rsid w:val="00992460"/>
    <w:rsid w:val="0099613D"/>
    <w:rsid w:val="009B3FFE"/>
    <w:rsid w:val="009C064D"/>
    <w:rsid w:val="009C6B84"/>
    <w:rsid w:val="009E27DD"/>
    <w:rsid w:val="009E32C2"/>
    <w:rsid w:val="009F09DB"/>
    <w:rsid w:val="009F4CD0"/>
    <w:rsid w:val="009F5537"/>
    <w:rsid w:val="009F7114"/>
    <w:rsid w:val="00A109BA"/>
    <w:rsid w:val="00A1428D"/>
    <w:rsid w:val="00A206FD"/>
    <w:rsid w:val="00A23891"/>
    <w:rsid w:val="00A313DF"/>
    <w:rsid w:val="00A34953"/>
    <w:rsid w:val="00A56B9E"/>
    <w:rsid w:val="00A6200C"/>
    <w:rsid w:val="00A835FC"/>
    <w:rsid w:val="00A863EF"/>
    <w:rsid w:val="00A922A4"/>
    <w:rsid w:val="00A93BDD"/>
    <w:rsid w:val="00A96F94"/>
    <w:rsid w:val="00A96FE8"/>
    <w:rsid w:val="00AA2340"/>
    <w:rsid w:val="00AB0EE6"/>
    <w:rsid w:val="00AB33BB"/>
    <w:rsid w:val="00AC00EB"/>
    <w:rsid w:val="00AC3BFE"/>
    <w:rsid w:val="00AC528E"/>
    <w:rsid w:val="00AC6B49"/>
    <w:rsid w:val="00AD3958"/>
    <w:rsid w:val="00AD5D9F"/>
    <w:rsid w:val="00AD7F20"/>
    <w:rsid w:val="00AE1070"/>
    <w:rsid w:val="00AF2BAB"/>
    <w:rsid w:val="00B14D14"/>
    <w:rsid w:val="00B14F9E"/>
    <w:rsid w:val="00B16D28"/>
    <w:rsid w:val="00B25DB3"/>
    <w:rsid w:val="00B30718"/>
    <w:rsid w:val="00B3136D"/>
    <w:rsid w:val="00B31F33"/>
    <w:rsid w:val="00B3535A"/>
    <w:rsid w:val="00B46014"/>
    <w:rsid w:val="00B50B7F"/>
    <w:rsid w:val="00B53F88"/>
    <w:rsid w:val="00B634C7"/>
    <w:rsid w:val="00B651EA"/>
    <w:rsid w:val="00B73056"/>
    <w:rsid w:val="00B7518C"/>
    <w:rsid w:val="00B75561"/>
    <w:rsid w:val="00B7613A"/>
    <w:rsid w:val="00B807CE"/>
    <w:rsid w:val="00B82C60"/>
    <w:rsid w:val="00B84E30"/>
    <w:rsid w:val="00B87EE8"/>
    <w:rsid w:val="00B9418E"/>
    <w:rsid w:val="00B94B9F"/>
    <w:rsid w:val="00BA51FD"/>
    <w:rsid w:val="00BB0704"/>
    <w:rsid w:val="00BB1219"/>
    <w:rsid w:val="00BB3C81"/>
    <w:rsid w:val="00BC25DE"/>
    <w:rsid w:val="00BC66EC"/>
    <w:rsid w:val="00BD0A94"/>
    <w:rsid w:val="00BE03F1"/>
    <w:rsid w:val="00C074AF"/>
    <w:rsid w:val="00C10A67"/>
    <w:rsid w:val="00C12214"/>
    <w:rsid w:val="00C13830"/>
    <w:rsid w:val="00C16BA2"/>
    <w:rsid w:val="00C20FEE"/>
    <w:rsid w:val="00C2330C"/>
    <w:rsid w:val="00C2372B"/>
    <w:rsid w:val="00C25F5A"/>
    <w:rsid w:val="00C32886"/>
    <w:rsid w:val="00C34194"/>
    <w:rsid w:val="00C42A6F"/>
    <w:rsid w:val="00C54B03"/>
    <w:rsid w:val="00C67624"/>
    <w:rsid w:val="00C768A7"/>
    <w:rsid w:val="00C8045C"/>
    <w:rsid w:val="00C80AF4"/>
    <w:rsid w:val="00CA3DCB"/>
    <w:rsid w:val="00CC1921"/>
    <w:rsid w:val="00CC5286"/>
    <w:rsid w:val="00CC5566"/>
    <w:rsid w:val="00CE1B6F"/>
    <w:rsid w:val="00CE2092"/>
    <w:rsid w:val="00CF0DC6"/>
    <w:rsid w:val="00D010E7"/>
    <w:rsid w:val="00D16053"/>
    <w:rsid w:val="00D163C6"/>
    <w:rsid w:val="00D20524"/>
    <w:rsid w:val="00D24E04"/>
    <w:rsid w:val="00D26208"/>
    <w:rsid w:val="00D51847"/>
    <w:rsid w:val="00D5553C"/>
    <w:rsid w:val="00D6322A"/>
    <w:rsid w:val="00D66947"/>
    <w:rsid w:val="00D67683"/>
    <w:rsid w:val="00D70159"/>
    <w:rsid w:val="00D72754"/>
    <w:rsid w:val="00D81FD8"/>
    <w:rsid w:val="00D85C6E"/>
    <w:rsid w:val="00D863E5"/>
    <w:rsid w:val="00D94AB9"/>
    <w:rsid w:val="00DA4D79"/>
    <w:rsid w:val="00DA6C72"/>
    <w:rsid w:val="00DA7D04"/>
    <w:rsid w:val="00DB584F"/>
    <w:rsid w:val="00DC0088"/>
    <w:rsid w:val="00DC3F41"/>
    <w:rsid w:val="00DD377C"/>
    <w:rsid w:val="00DD4FAD"/>
    <w:rsid w:val="00DD5DF4"/>
    <w:rsid w:val="00DE2474"/>
    <w:rsid w:val="00DE30D0"/>
    <w:rsid w:val="00DE30FB"/>
    <w:rsid w:val="00DE71A2"/>
    <w:rsid w:val="00DF2F48"/>
    <w:rsid w:val="00DF4744"/>
    <w:rsid w:val="00DF4DAC"/>
    <w:rsid w:val="00E004BE"/>
    <w:rsid w:val="00E054E9"/>
    <w:rsid w:val="00E23E15"/>
    <w:rsid w:val="00E411A0"/>
    <w:rsid w:val="00E4257E"/>
    <w:rsid w:val="00E4348E"/>
    <w:rsid w:val="00E477CC"/>
    <w:rsid w:val="00E57A76"/>
    <w:rsid w:val="00E61A4F"/>
    <w:rsid w:val="00E6215B"/>
    <w:rsid w:val="00E651FD"/>
    <w:rsid w:val="00E66FD5"/>
    <w:rsid w:val="00E6763A"/>
    <w:rsid w:val="00E730D4"/>
    <w:rsid w:val="00E73E7D"/>
    <w:rsid w:val="00E75CFC"/>
    <w:rsid w:val="00E87C7A"/>
    <w:rsid w:val="00EA54EF"/>
    <w:rsid w:val="00EA574C"/>
    <w:rsid w:val="00EB617A"/>
    <w:rsid w:val="00EB655B"/>
    <w:rsid w:val="00ED607B"/>
    <w:rsid w:val="00ED7394"/>
    <w:rsid w:val="00EF1F7D"/>
    <w:rsid w:val="00EF4492"/>
    <w:rsid w:val="00F0700F"/>
    <w:rsid w:val="00F148FA"/>
    <w:rsid w:val="00F24B04"/>
    <w:rsid w:val="00F31032"/>
    <w:rsid w:val="00F31919"/>
    <w:rsid w:val="00F35B1C"/>
    <w:rsid w:val="00F471BB"/>
    <w:rsid w:val="00F50B04"/>
    <w:rsid w:val="00F50D52"/>
    <w:rsid w:val="00F61EB8"/>
    <w:rsid w:val="00F758F7"/>
    <w:rsid w:val="00F77100"/>
    <w:rsid w:val="00F87131"/>
    <w:rsid w:val="00F94479"/>
    <w:rsid w:val="00FB2637"/>
    <w:rsid w:val="00FB66C6"/>
    <w:rsid w:val="00FC07B5"/>
    <w:rsid w:val="00FC2DB7"/>
    <w:rsid w:val="00FC4C36"/>
    <w:rsid w:val="00FD4EA4"/>
    <w:rsid w:val="00FD5D65"/>
    <w:rsid w:val="00FF3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D15F22B4-7BFD-4BA9-B97F-33862FD26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C91"/>
    <w:pPr>
      <w:spacing w:after="160" w:line="0" w:lineRule="atLeast"/>
    </w:pPr>
    <w:rPr>
      <w:rFonts w:eastAsia="Meiryo UI"/>
      <w:sz w:val="22"/>
      <w:szCs w:val="22"/>
    </w:rPr>
  </w:style>
  <w:style w:type="paragraph" w:styleId="1">
    <w:name w:val="heading 1"/>
    <w:basedOn w:val="a"/>
    <w:next w:val="a"/>
    <w:link w:val="10"/>
    <w:uiPriority w:val="9"/>
    <w:qFormat/>
    <w:rsid w:val="00122C91"/>
    <w:pPr>
      <w:keepNext/>
      <w:keepLines/>
      <w:numPr>
        <w:numId w:val="15"/>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122C91"/>
    <w:pPr>
      <w:keepNext/>
      <w:keepLines/>
      <w:numPr>
        <w:ilvl w:val="1"/>
        <w:numId w:val="15"/>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122C91"/>
    <w:pPr>
      <w:keepNext/>
      <w:keepLines/>
      <w:numPr>
        <w:ilvl w:val="2"/>
        <w:numId w:val="15"/>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122C91"/>
    <w:pPr>
      <w:keepNext/>
      <w:keepLines/>
      <w:numPr>
        <w:ilvl w:val="3"/>
        <w:numId w:val="15"/>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122C91"/>
    <w:pPr>
      <w:keepNext/>
      <w:keepLines/>
      <w:numPr>
        <w:ilvl w:val="4"/>
        <w:numId w:val="15"/>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122C91"/>
    <w:pPr>
      <w:keepNext/>
      <w:keepLines/>
      <w:numPr>
        <w:ilvl w:val="5"/>
        <w:numId w:val="15"/>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122C91"/>
    <w:pPr>
      <w:keepNext/>
      <w:keepLines/>
      <w:numPr>
        <w:ilvl w:val="6"/>
        <w:numId w:val="15"/>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122C91"/>
    <w:pPr>
      <w:keepNext/>
      <w:keepLines/>
      <w:numPr>
        <w:ilvl w:val="7"/>
        <w:numId w:val="15"/>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122C91"/>
    <w:pPr>
      <w:keepNext/>
      <w:keepLines/>
      <w:numPr>
        <w:ilvl w:val="8"/>
        <w:numId w:val="15"/>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122C91"/>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122C91"/>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122C91"/>
    <w:pPr>
      <w:numPr>
        <w:ilvl w:val="1"/>
      </w:numPr>
    </w:pPr>
    <w:rPr>
      <w:rFonts w:eastAsia="SimSun"/>
      <w:color w:val="5A5A5A"/>
      <w:spacing w:val="10"/>
      <w:sz w:val="20"/>
      <w:szCs w:val="20"/>
    </w:rPr>
  </w:style>
  <w:style w:type="character" w:customStyle="1" w:styleId="a6">
    <w:name w:val="サブタイトルの文字"/>
    <w:link w:val="a5"/>
    <w:uiPriority w:val="11"/>
    <w:rsid w:val="00122C91"/>
    <w:rPr>
      <w:color w:val="5A5A5A"/>
      <w:spacing w:val="10"/>
    </w:rPr>
  </w:style>
  <w:style w:type="character" w:customStyle="1" w:styleId="10">
    <w:name w:val="見出し 1 (文字)"/>
    <w:link w:val="1"/>
    <w:uiPriority w:val="9"/>
    <w:rsid w:val="00122C91"/>
    <w:rPr>
      <w:rFonts w:ascii="Calibri Light" w:eastAsia="Meiryo UI" w:hAnsi="Calibri Light" w:cs="Times New Roman"/>
      <w:b/>
      <w:bCs/>
      <w:color w:val="000000"/>
      <w:sz w:val="36"/>
      <w:szCs w:val="36"/>
    </w:rPr>
  </w:style>
  <w:style w:type="character" w:customStyle="1" w:styleId="20">
    <w:name w:val="見出し 2 (文字)"/>
    <w:link w:val="2"/>
    <w:uiPriority w:val="9"/>
    <w:rsid w:val="00122C91"/>
    <w:rPr>
      <w:rFonts w:ascii="Calibri Light" w:eastAsia="Meiryo UI" w:hAnsi="Calibri Light" w:cs="Times New Roman"/>
      <w:b/>
      <w:bCs/>
      <w:color w:val="000000"/>
      <w:sz w:val="28"/>
      <w:szCs w:val="28"/>
    </w:rPr>
  </w:style>
  <w:style w:type="character" w:customStyle="1" w:styleId="30">
    <w:name w:val="見出し 3 (文字)"/>
    <w:link w:val="3"/>
    <w:uiPriority w:val="9"/>
    <w:rsid w:val="00122C91"/>
    <w:rPr>
      <w:rFonts w:ascii="Calibri Light" w:hAnsi="Calibri Light" w:cs="Times New Roman"/>
      <w:b/>
      <w:bCs/>
      <w:color w:val="000000"/>
    </w:rPr>
  </w:style>
  <w:style w:type="character" w:customStyle="1" w:styleId="40">
    <w:name w:val="見出し 4 (文字)"/>
    <w:link w:val="4"/>
    <w:uiPriority w:val="9"/>
    <w:semiHidden/>
    <w:rsid w:val="00122C91"/>
    <w:rPr>
      <w:rFonts w:ascii="Calibri Light" w:hAnsi="Calibri Light" w:cs="Times New Roman"/>
      <w:b/>
      <w:bCs/>
      <w:i/>
      <w:iCs/>
      <w:color w:val="000000"/>
    </w:rPr>
  </w:style>
  <w:style w:type="character" w:customStyle="1" w:styleId="50">
    <w:name w:val="見出し 5 (文字)"/>
    <w:link w:val="5"/>
    <w:uiPriority w:val="9"/>
    <w:semiHidden/>
    <w:rsid w:val="00122C91"/>
    <w:rPr>
      <w:rFonts w:ascii="Calibri Light" w:hAnsi="Calibri Light" w:cs="Times New Roman"/>
      <w:color w:val="252525"/>
    </w:rPr>
  </w:style>
  <w:style w:type="character" w:customStyle="1" w:styleId="60">
    <w:name w:val="見出し 6 (文字)"/>
    <w:link w:val="6"/>
    <w:uiPriority w:val="9"/>
    <w:semiHidden/>
    <w:rsid w:val="00122C91"/>
    <w:rPr>
      <w:rFonts w:ascii="Calibri Light" w:hAnsi="Calibri Light" w:cs="Times New Roman"/>
      <w:i/>
      <w:iCs/>
      <w:color w:val="252525"/>
    </w:rPr>
  </w:style>
  <w:style w:type="character" w:customStyle="1" w:styleId="70">
    <w:name w:val="見出し 7 (文字)"/>
    <w:link w:val="7"/>
    <w:uiPriority w:val="9"/>
    <w:semiHidden/>
    <w:rsid w:val="00122C91"/>
    <w:rPr>
      <w:rFonts w:ascii="Calibri Light" w:hAnsi="Calibri Light" w:cs="Times New Roman"/>
      <w:i/>
      <w:iCs/>
      <w:color w:val="404040"/>
    </w:rPr>
  </w:style>
  <w:style w:type="character" w:customStyle="1" w:styleId="80">
    <w:name w:val="見出し 8 (文字)"/>
    <w:link w:val="8"/>
    <w:uiPriority w:val="9"/>
    <w:semiHidden/>
    <w:rsid w:val="00122C91"/>
    <w:rPr>
      <w:rFonts w:ascii="Calibri Light" w:hAnsi="Calibri Light" w:cs="Times New Roman"/>
      <w:color w:val="404040"/>
    </w:rPr>
  </w:style>
  <w:style w:type="character" w:customStyle="1" w:styleId="90">
    <w:name w:val="見出し 9 (文字)"/>
    <w:link w:val="9"/>
    <w:uiPriority w:val="9"/>
    <w:semiHidden/>
    <w:rsid w:val="00122C91"/>
    <w:rPr>
      <w:rFonts w:ascii="Calibri Light" w:hAnsi="Calibri Light" w:cs="Times New Roman"/>
      <w:i/>
      <w:iCs/>
      <w:color w:val="404040"/>
    </w:rPr>
  </w:style>
  <w:style w:type="character" w:styleId="a7">
    <w:name w:val="Subtle Emphasis"/>
    <w:uiPriority w:val="19"/>
    <w:qFormat/>
    <w:rsid w:val="00122C91"/>
    <w:rPr>
      <w:rFonts w:eastAsia="Meiryo UI"/>
      <w:i/>
      <w:iCs/>
      <w:color w:val="404040"/>
    </w:rPr>
  </w:style>
  <w:style w:type="character" w:styleId="a8">
    <w:name w:val="Emphasis"/>
    <w:uiPriority w:val="20"/>
    <w:qFormat/>
    <w:rsid w:val="00122C91"/>
    <w:rPr>
      <w:rFonts w:eastAsia="Meiryo UI"/>
      <w:i/>
      <w:iCs/>
      <w:color w:val="auto"/>
    </w:rPr>
  </w:style>
  <w:style w:type="character" w:styleId="21">
    <w:name w:val="Intense Emphasis"/>
    <w:uiPriority w:val="21"/>
    <w:qFormat/>
    <w:rsid w:val="00122C91"/>
    <w:rPr>
      <w:rFonts w:eastAsia="Meiryo UI"/>
      <w:b/>
      <w:bCs/>
      <w:i/>
      <w:iCs/>
      <w:caps/>
    </w:rPr>
  </w:style>
  <w:style w:type="character" w:styleId="a9">
    <w:name w:val="Strong"/>
    <w:uiPriority w:val="22"/>
    <w:qFormat/>
    <w:rsid w:val="00122C91"/>
    <w:rPr>
      <w:rFonts w:eastAsia="Meiryo UI"/>
      <w:b/>
      <w:bCs/>
      <w:color w:val="000000"/>
    </w:rPr>
  </w:style>
  <w:style w:type="paragraph" w:customStyle="1" w:styleId="aa">
    <w:name w:val="引用"/>
    <w:basedOn w:val="a"/>
    <w:next w:val="a"/>
    <w:link w:val="ab"/>
    <w:uiPriority w:val="29"/>
    <w:qFormat/>
    <w:rsid w:val="00122C91"/>
    <w:pPr>
      <w:spacing w:before="160"/>
      <w:ind w:left="720" w:right="720"/>
    </w:pPr>
    <w:rPr>
      <w:rFonts w:eastAsia="SimSun"/>
      <w:i/>
      <w:iCs/>
      <w:color w:val="000000"/>
      <w:sz w:val="20"/>
      <w:szCs w:val="20"/>
    </w:rPr>
  </w:style>
  <w:style w:type="character" w:customStyle="1" w:styleId="ab">
    <w:name w:val="引用の文字"/>
    <w:link w:val="aa"/>
    <w:uiPriority w:val="29"/>
    <w:rsid w:val="00122C91"/>
    <w:rPr>
      <w:i/>
      <w:iCs/>
      <w:color w:val="000000"/>
    </w:rPr>
  </w:style>
  <w:style w:type="paragraph" w:styleId="ac">
    <w:name w:val="Quote"/>
    <w:basedOn w:val="a"/>
    <w:next w:val="a"/>
    <w:link w:val="ad"/>
    <w:uiPriority w:val="30"/>
    <w:qFormat/>
    <w:rsid w:val="00122C91"/>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122C91"/>
    <w:rPr>
      <w:rFonts w:ascii="Courier New" w:eastAsia="ＭＳ Ｐ明朝" w:hAnsi="Courier New"/>
      <w:color w:val="000000"/>
      <w:sz w:val="17"/>
      <w:szCs w:val="22"/>
      <w:shd w:val="clear" w:color="auto" w:fill="F2F2F2"/>
    </w:rPr>
  </w:style>
  <w:style w:type="character" w:styleId="ae">
    <w:name w:val="Subtle Reference"/>
    <w:uiPriority w:val="31"/>
    <w:qFormat/>
    <w:rsid w:val="00122C91"/>
    <w:rPr>
      <w:rFonts w:eastAsia="Meiryo UI"/>
      <w:smallCaps/>
      <w:color w:val="404040"/>
      <w:u w:val="single" w:color="7F7F7F"/>
    </w:rPr>
  </w:style>
  <w:style w:type="character" w:styleId="22">
    <w:name w:val="Intense Reference"/>
    <w:uiPriority w:val="32"/>
    <w:qFormat/>
    <w:rsid w:val="00122C91"/>
    <w:rPr>
      <w:rFonts w:eastAsia="Meiryo UI"/>
      <w:b/>
      <w:bCs/>
      <w:smallCaps/>
      <w:u w:val="single"/>
    </w:rPr>
  </w:style>
  <w:style w:type="character" w:styleId="af">
    <w:name w:val="Book Title"/>
    <w:uiPriority w:val="33"/>
    <w:qFormat/>
    <w:rsid w:val="00122C91"/>
    <w:rPr>
      <w:rFonts w:eastAsia="Meiryo UI"/>
      <w:b w:val="0"/>
      <w:bCs w:val="0"/>
      <w:smallCaps/>
      <w:spacing w:val="5"/>
    </w:rPr>
  </w:style>
  <w:style w:type="paragraph" w:customStyle="1" w:styleId="af0">
    <w:name w:val="標題"/>
    <w:basedOn w:val="a"/>
    <w:next w:val="a"/>
    <w:uiPriority w:val="35"/>
    <w:semiHidden/>
    <w:unhideWhenUsed/>
    <w:qFormat/>
    <w:rsid w:val="00122C91"/>
    <w:pPr>
      <w:spacing w:after="200" w:line="240" w:lineRule="auto"/>
    </w:pPr>
    <w:rPr>
      <w:i/>
      <w:iCs/>
      <w:color w:val="323232"/>
      <w:sz w:val="18"/>
      <w:szCs w:val="18"/>
    </w:rPr>
  </w:style>
  <w:style w:type="paragraph" w:styleId="af1">
    <w:name w:val="TOC Heading"/>
    <w:basedOn w:val="1"/>
    <w:next w:val="a"/>
    <w:uiPriority w:val="39"/>
    <w:semiHidden/>
    <w:unhideWhenUsed/>
    <w:qFormat/>
    <w:rsid w:val="00122C91"/>
    <w:pPr>
      <w:outlineLvl w:val="9"/>
    </w:pPr>
  </w:style>
  <w:style w:type="paragraph" w:styleId="af2">
    <w:name w:val="No Spacing"/>
    <w:uiPriority w:val="1"/>
    <w:qFormat/>
    <w:rsid w:val="00122C91"/>
    <w:rPr>
      <w:rFonts w:eastAsia="Meiryo UI"/>
      <w:sz w:val="22"/>
      <w:szCs w:val="22"/>
    </w:rPr>
  </w:style>
  <w:style w:type="paragraph" w:styleId="af3">
    <w:name w:val="List Paragraph"/>
    <w:basedOn w:val="a"/>
    <w:uiPriority w:val="34"/>
    <w:qFormat/>
    <w:rsid w:val="00122C91"/>
    <w:pPr>
      <w:ind w:left="720"/>
      <w:contextualSpacing/>
    </w:pPr>
  </w:style>
  <w:style w:type="paragraph" w:styleId="af4">
    <w:name w:val="Title"/>
    <w:basedOn w:val="a"/>
    <w:next w:val="a"/>
    <w:link w:val="af5"/>
    <w:uiPriority w:val="10"/>
    <w:qFormat/>
    <w:rsid w:val="00122C91"/>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122C91"/>
    <w:rPr>
      <w:rFonts w:ascii="Calibri Light" w:eastAsia="Meiryo UI" w:hAnsi="Calibri Light" w:cs="Times New Roman"/>
      <w:sz w:val="32"/>
      <w:szCs w:val="32"/>
    </w:rPr>
  </w:style>
  <w:style w:type="paragraph" w:styleId="af6">
    <w:name w:val="Subtitle"/>
    <w:basedOn w:val="a"/>
    <w:next w:val="a"/>
    <w:link w:val="af7"/>
    <w:uiPriority w:val="11"/>
    <w:qFormat/>
    <w:rsid w:val="00122C91"/>
    <w:pPr>
      <w:jc w:val="center"/>
      <w:outlineLvl w:val="1"/>
    </w:pPr>
    <w:rPr>
      <w:rFonts w:ascii="Calibri Light" w:hAnsi="Calibri Light"/>
      <w:sz w:val="24"/>
      <w:szCs w:val="24"/>
    </w:rPr>
  </w:style>
  <w:style w:type="character" w:customStyle="1" w:styleId="af7">
    <w:name w:val="副題 (文字)"/>
    <w:link w:val="af6"/>
    <w:uiPriority w:val="11"/>
    <w:rsid w:val="00122C91"/>
    <w:rPr>
      <w:rFonts w:ascii="Calibri Light" w:eastAsia="Meiryo UI" w:hAnsi="Calibri Light"/>
      <w:sz w:val="24"/>
      <w:szCs w:val="24"/>
    </w:rPr>
  </w:style>
  <w:style w:type="paragraph" w:customStyle="1" w:styleId="af8">
    <w:name w:val="引用文(書かないコード用)"/>
    <w:basedOn w:val="ac"/>
    <w:next w:val="a"/>
    <w:link w:val="af9"/>
    <w:qFormat/>
    <w:rsid w:val="00122C91"/>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122C91"/>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E73E7D"/>
    <w:pPr>
      <w:tabs>
        <w:tab w:val="center" w:pos="4252"/>
        <w:tab w:val="right" w:pos="8504"/>
      </w:tabs>
      <w:snapToGrid w:val="0"/>
    </w:pPr>
  </w:style>
  <w:style w:type="character" w:customStyle="1" w:styleId="afb">
    <w:name w:val="ヘッダー (文字)"/>
    <w:link w:val="afa"/>
    <w:uiPriority w:val="99"/>
    <w:rsid w:val="00E73E7D"/>
    <w:rPr>
      <w:rFonts w:eastAsia="Meiryo UI"/>
      <w:sz w:val="22"/>
      <w:szCs w:val="22"/>
    </w:rPr>
  </w:style>
  <w:style w:type="paragraph" w:styleId="afc">
    <w:name w:val="footer"/>
    <w:basedOn w:val="a"/>
    <w:link w:val="afd"/>
    <w:uiPriority w:val="99"/>
    <w:unhideWhenUsed/>
    <w:rsid w:val="00E73E7D"/>
    <w:pPr>
      <w:tabs>
        <w:tab w:val="center" w:pos="4252"/>
        <w:tab w:val="right" w:pos="8504"/>
      </w:tabs>
      <w:snapToGrid w:val="0"/>
    </w:pPr>
  </w:style>
  <w:style w:type="character" w:customStyle="1" w:styleId="afd">
    <w:name w:val="フッター (文字)"/>
    <w:link w:val="afc"/>
    <w:uiPriority w:val="99"/>
    <w:rsid w:val="00E73E7D"/>
    <w:rPr>
      <w:rFonts w:eastAsia="Meiryo UI"/>
      <w:sz w:val="22"/>
      <w:szCs w:val="22"/>
    </w:rPr>
  </w:style>
  <w:style w:type="table" w:styleId="23">
    <w:name w:val="Light List"/>
    <w:basedOn w:val="a1"/>
    <w:uiPriority w:val="61"/>
    <w:rsid w:val="007035A9"/>
    <w:rPr>
      <w:rFonts w:ascii="Century" w:eastAsia="ＭＳ 明朝" w:hAnsi="Century" w:cs="Times New Roman"/>
      <w:sz w:val="22"/>
      <w:szCs w:val="22"/>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afe">
    <w:name w:val="Table Grid"/>
    <w:basedOn w:val="a1"/>
    <w:uiPriority w:val="39"/>
    <w:rsid w:val="00703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122C91"/>
    <w:rPr>
      <w:b/>
      <w:bCs/>
      <w:sz w:val="21"/>
      <w:szCs w:val="21"/>
    </w:rPr>
  </w:style>
  <w:style w:type="paragraph" w:styleId="24">
    <w:name w:val="Intense Quote"/>
    <w:basedOn w:val="a"/>
    <w:next w:val="a"/>
    <w:link w:val="25"/>
    <w:uiPriority w:val="30"/>
    <w:qFormat/>
    <w:rsid w:val="00122C91"/>
    <w:pPr>
      <w:pBdr>
        <w:top w:val="single" w:sz="4" w:space="10" w:color="5B9BD5"/>
        <w:bottom w:val="single" w:sz="4" w:space="10" w:color="5B9BD5"/>
      </w:pBdr>
      <w:spacing w:before="360" w:after="360"/>
      <w:ind w:left="864" w:right="864"/>
      <w:jc w:val="center"/>
    </w:pPr>
    <w:rPr>
      <w:i/>
      <w:iCs/>
      <w:color w:val="5B9BD5"/>
    </w:rPr>
  </w:style>
  <w:style w:type="character" w:customStyle="1" w:styleId="25">
    <w:name w:val="引用文 2 (文字)"/>
    <w:link w:val="24"/>
    <w:uiPriority w:val="30"/>
    <w:rsid w:val="00122C91"/>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2678</TotalTime>
  <Pages>25</Pages>
  <Words>3421</Words>
  <Characters>19504</Characters>
  <Application>Microsoft Office Word</Application>
  <DocSecurity>0</DocSecurity>
  <Lines>162</Lines>
  <Paragraphs>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78</cp:revision>
  <dcterms:created xsi:type="dcterms:W3CDTF">2018-09-24T09:39:00Z</dcterms:created>
  <dcterms:modified xsi:type="dcterms:W3CDTF">2018-09-27T16:28:00Z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