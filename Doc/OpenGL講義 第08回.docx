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916859">
        <w:rPr>
          <w:rFonts w:hint="eastAsia"/>
          <w:lang w:val="ja-JP"/>
        </w:rPr>
        <w:t>08</w:t>
      </w:r>
      <w:r>
        <w:rPr>
          <w:rFonts w:hint="eastAsia"/>
          <w:lang w:val="ja-JP"/>
        </w:rPr>
        <w:t>回</w:t>
      </w:r>
      <w:r>
        <w:rPr>
          <w:rFonts w:hint="eastAsia"/>
          <w:lang w:val="ja-JP"/>
        </w:rPr>
        <w:t>]</w:t>
      </w:r>
    </w:p>
    <w:p w:rsidR="00D26208" w:rsidRDefault="00FE07C0">
      <w:pPr>
        <w:pStyle w:val="a3"/>
        <w:rPr>
          <w:lang w:val="ja-JP"/>
        </w:rPr>
      </w:pPr>
      <w:r>
        <w:rPr>
          <w:lang w:val="ja-JP"/>
        </w:rPr>
        <w:t>あなたのクラスは何ですか？</w:t>
      </w:r>
    </w:p>
    <w:p w:rsidR="004E55B9" w:rsidRDefault="004E55B9" w:rsidP="004E55B9">
      <w:pPr>
        <w:rPr>
          <w:lang w:val="ja-JP"/>
        </w:rPr>
      </w:pPr>
    </w:p>
    <w:p w:rsidR="005D012C" w:rsidRPr="0067627A" w:rsidRDefault="004468FF" w:rsidP="004E55B9">
      <w:pPr>
        <w:pStyle w:val="1"/>
      </w:pPr>
      <w:r>
        <w:rPr>
          <w:lang w:val="ja-JP"/>
        </w:rPr>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B73DC2" w:rsidP="004E55B9">
      <w:pPr>
        <w:rPr>
          <w:lang w:val="ja-JP"/>
        </w:rPr>
      </w:pPr>
      <w:r>
        <w:rPr>
          <w:rFonts w:hint="eastAsia"/>
          <w:lang w:val="ja-JP"/>
        </w:rPr>
        <w:t>テクスチャに</w:t>
      </w:r>
      <w:r>
        <w:rPr>
          <w:rFonts w:hint="eastAsia"/>
          <w:lang w:val="ja-JP"/>
        </w:rPr>
        <w:t>MVP</w:t>
      </w:r>
      <w:r>
        <w:rPr>
          <w:rFonts w:hint="eastAsia"/>
          <w:lang w:val="ja-JP"/>
        </w:rPr>
        <w:t>行列にライトと、順調に</w:t>
      </w:r>
      <w:r w:rsidR="007668F8">
        <w:rPr>
          <w:lang w:val="ja-JP"/>
        </w:rPr>
        <w:t>モデルを描画するために設定すべき変数が増えてき</w:t>
      </w:r>
      <w:r>
        <w:rPr>
          <w:lang w:val="ja-JP"/>
        </w:rPr>
        <w:t>ました。</w:t>
      </w:r>
      <w:r w:rsidR="007668F8">
        <w:rPr>
          <w:lang w:val="ja-JP"/>
        </w:rPr>
        <w:br/>
      </w:r>
      <w:r>
        <w:rPr>
          <w:lang w:val="ja-JP"/>
        </w:rPr>
        <w:t>しかし、モデルの描画</w:t>
      </w:r>
      <w:r w:rsidR="007668F8">
        <w:rPr>
          <w:lang w:val="ja-JP"/>
        </w:rPr>
        <w:t>に必要なプログラム</w:t>
      </w:r>
      <w:r>
        <w:rPr>
          <w:lang w:val="ja-JP"/>
        </w:rPr>
        <w:t>は、異なるモデルであっても大きな違いはありません</w:t>
      </w:r>
      <w:r w:rsidR="007668F8">
        <w:rPr>
          <w:lang w:val="ja-JP"/>
        </w:rPr>
        <w:t>。こういうときは、プログラムを関数にまとめてしまうのが定石ですが、今回はそれをさらに進めて、</w:t>
      </w:r>
      <w:r w:rsidR="007668F8">
        <w:rPr>
          <w:rFonts w:hint="eastAsia"/>
          <w:lang w:val="ja-JP"/>
        </w:rPr>
        <w:t>C++</w:t>
      </w:r>
      <w:r w:rsidR="007668F8">
        <w:rPr>
          <w:rFonts w:hint="eastAsia"/>
          <w:lang w:val="ja-JP"/>
        </w:rPr>
        <w:t>の</w:t>
      </w:r>
      <w:r w:rsidR="007668F8">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lastRenderedPageBreak/>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t>コンストラクタやデストラクタをどのように定義するかは、プログラム全体の設計方針に関わります。今回は、コンストラクタでプログラム・オブジェクトの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を受け取り、デストラクタで受け取ったプログラム・オブジェクトを破棄するという形にしてみます。</w:t>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CE0751">
        <w:rPr>
          <w:color w:val="0000FF"/>
        </w:rPr>
        <w:t>private</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rsidR="005038AB">
        <w:t>};</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5038AB"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p>
    <w:p w:rsidR="007B7B7A" w:rsidRDefault="001D7C25" w:rsidP="00E936FE">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w:t>
      </w:r>
      <w:r w:rsidR="00355F75">
        <w:rPr>
          <w:rFonts w:hint="eastAsia"/>
        </w:rPr>
        <w:t>の</w:t>
      </w:r>
      <w:r w:rsidR="00355F75">
        <w:rPr>
          <w:rFonts w:hint="eastAsia"/>
        </w:rPr>
        <w:t>ID</w:t>
      </w:r>
      <w:r w:rsidR="00355F75">
        <w:rPr>
          <w:rFonts w:hint="eastAsia"/>
        </w:rPr>
        <w:t>として使う</w:t>
      </w:r>
      <w:r w:rsidR="005B71F5">
        <w:rPr>
          <w:rFonts w:hint="eastAsia"/>
        </w:rPr>
        <w:t>と、実行時に不可思議なエラーを起こしてプログラムが止まってしまいます</w:t>
      </w:r>
      <w:r>
        <w:rPr>
          <w:rFonts w:hint="eastAsia"/>
        </w:rPr>
        <w:t>。ですから、こういったことが起こらないようにしたいですよね。そこで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sidR="00842E22">
        <w:rPr>
          <w:b/>
          <w:color w:val="FF0000"/>
        </w:rPr>
        <w:t xml:space="preserve">/* </w:t>
      </w:r>
      <w:r w:rsidR="00842E22">
        <w:rPr>
          <w:b/>
          <w:color w:val="FF0000"/>
        </w:rPr>
        <w:t>ここでビルドに失敗する</w:t>
      </w:r>
      <w:r>
        <w:rPr>
          <w:b/>
          <w:color w:val="FF0000"/>
        </w:rPr>
        <w:t xml:space="preserve"> */</w:t>
      </w:r>
    </w:p>
    <w:p w:rsidR="008B7D75" w:rsidRPr="008B7D75" w:rsidRDefault="00842E22" w:rsidP="008B7D75">
      <w:r>
        <w:rPr>
          <w:rFonts w:hint="eastAsia"/>
        </w:rPr>
        <w:t>コンストラクタに対して</w:t>
      </w:r>
      <w:r w:rsidR="008B7D75">
        <w:rPr>
          <w:rFonts w:hint="eastAsia"/>
        </w:rPr>
        <w:t>デストラクタ</w:t>
      </w:r>
      <w:r>
        <w:rPr>
          <w:rFonts w:hint="eastAsia"/>
        </w:rPr>
        <w:t>で</w:t>
      </w:r>
      <w:r w:rsidR="008B7D75">
        <w:rPr>
          <w:rFonts w:hint="eastAsia"/>
        </w:rPr>
        <w:t>は特に変わったことはしていません。</w:t>
      </w:r>
      <w:r w:rsidR="008B7D75">
        <w:t>メンバ変数には、プログラム</w:t>
      </w:r>
      <w:r>
        <w:t>・オブジェクトの</w:t>
      </w:r>
      <w:r w:rsidR="008B7D75">
        <w:rPr>
          <w:rFonts w:hint="eastAsia"/>
        </w:rPr>
        <w:t>ID</w:t>
      </w:r>
      <w:r w:rsidR="0001626A">
        <w:rPr>
          <w:rFonts w:hint="eastAsia"/>
        </w:rPr>
        <w:t>を持</w:t>
      </w:r>
      <w:r w:rsidR="008B7D75">
        <w:rPr>
          <w:rFonts w:hint="eastAsia"/>
        </w:rPr>
        <w:t>たせます。この変数にはコンストラクタの引数をコピーしておき、必要に応じて</w:t>
      </w:r>
      <w:r w:rsidR="008B7D75">
        <w:rPr>
          <w:rFonts w:hint="eastAsia"/>
        </w:rPr>
        <w:t>OpenGL</w:t>
      </w:r>
      <w:r>
        <w:rPr>
          <w:rFonts w:hint="eastAsia"/>
        </w:rPr>
        <w:t>関数の引数として</w:t>
      </w:r>
      <w:r w:rsidR="008B7D75">
        <w:rPr>
          <w:rFonts w:hint="eastAsia"/>
        </w:rPr>
        <w:t>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lastRenderedPageBreak/>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w:t>
      </w:r>
      <w:r w:rsidR="00045A65">
        <w:rPr>
          <w:rFonts w:hint="eastAsia"/>
          <w:lang w:val="ja-JP"/>
        </w:rPr>
        <w:t>V</w:t>
      </w:r>
      <w:r w:rsidR="00045A65">
        <w:rPr>
          <w:lang w:val="ja-JP"/>
        </w:rPr>
        <w:t>AO</w:t>
      </w:r>
      <w:r w:rsidR="00045A65">
        <w:rPr>
          <w:lang w:val="ja-JP"/>
        </w:rPr>
        <w:t>は</w:t>
      </w:r>
      <w:r w:rsidR="00045A65">
        <w:rPr>
          <w:rFonts w:hint="eastAsia"/>
          <w:lang w:val="ja-JP"/>
        </w:rPr>
        <w:t>Vertex Puller(VP)</w:t>
      </w:r>
      <w:r w:rsidR="00045A65">
        <w:rPr>
          <w:rFonts w:hint="eastAsia"/>
          <w:lang w:val="ja-JP"/>
        </w:rPr>
        <w:t>に設定されるパラメータで、</w:t>
      </w:r>
      <w:r w:rsidR="00045A65">
        <w:rPr>
          <w:lang w:val="ja-JP"/>
        </w:rPr>
        <w:t>プログラム・オブジェクトからは独立しています。事実、使用するプログラム・オブジェクトが変わっても、使用する</w:t>
      </w:r>
      <w:r w:rsidR="00045A65">
        <w:rPr>
          <w:rFonts w:hint="eastAsia"/>
          <w:lang w:val="ja-JP"/>
        </w:rPr>
        <w:t>VAO</w:t>
      </w:r>
      <w:r w:rsidR="00045A65">
        <w:rPr>
          <w:rFonts w:hint="eastAsia"/>
          <w:lang w:val="ja-JP"/>
        </w:rPr>
        <w:t>は変化しません。</w:t>
      </w:r>
      <w:r w:rsidR="00045A65">
        <w:rPr>
          <w:lang w:val="ja-JP"/>
        </w:rPr>
        <w:t>つまり、「</w:t>
      </w:r>
      <w:r w:rsidR="00045A65">
        <w:rPr>
          <w:rFonts w:hint="eastAsia"/>
          <w:lang w:val="ja-JP"/>
        </w:rPr>
        <w:t>VAO</w:t>
      </w:r>
      <w:r w:rsidR="00045A65">
        <w:rPr>
          <w:rFonts w:hint="eastAsia"/>
          <w:lang w:val="ja-JP"/>
        </w:rPr>
        <w:t>の設定」は</w:t>
      </w:r>
      <w:r w:rsidR="00045A65">
        <w:rPr>
          <w:lang w:val="ja-JP"/>
        </w:rPr>
        <w:t>プログラム・オブジェクトの管轄外なのです。ですから、この機能はメンバ関数にはしません。</w:t>
      </w:r>
      <w:r w:rsidR="0035264F">
        <w:rPr>
          <w:lang w:val="ja-JP"/>
        </w:rPr>
        <w:t>通常の関数のままにしておきましょう。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rsidR="00244E0C">
        <w:t>を開き、</w:t>
      </w:r>
      <w:r>
        <w:t>次の</w:t>
      </w:r>
      <w:r w:rsidR="00EA7DFB">
        <w:t>ように</w:t>
      </w:r>
      <w:r w:rsidR="00244E0C">
        <w:rPr>
          <w:rFonts w:hint="eastAsia"/>
        </w:rPr>
        <w:t>インクルード文</w:t>
      </w:r>
      <w:r>
        <w:t>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lastRenderedPageBreak/>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r w:rsidR="00781D4C">
        <w:t>FragmentLighting.frag</w:t>
      </w:r>
      <w:r w:rsidR="00781D4C">
        <w:t>にあるライト用構造体とほぼ同じなので</w:t>
      </w:r>
      <w:r w:rsidR="00F6681E">
        <w:t>、</w:t>
      </w:r>
      <w:r w:rsidR="00781D4C">
        <w:t>コピー</w:t>
      </w:r>
      <w:r w:rsidR="00F6681E">
        <w:rPr>
          <w:rFonts w:hint="eastAsia"/>
        </w:rPr>
        <w:t>す</w:t>
      </w:r>
      <w:r w:rsidR="00781D4C">
        <w:rPr>
          <w:rFonts w:hint="eastAsia"/>
        </w:rPr>
        <w:t>るといいでしょう。</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00D340FF" w:rsidRPr="00E936FE">
        <w:rPr>
          <w:color w:val="FF0000"/>
        </w:rPr>
        <w:t>+</w:t>
      </w:r>
      <w:r w:rsidR="00D340FF">
        <w:rPr>
          <w:color w:val="008000"/>
        </w:rPr>
        <w:t>/**</w:t>
      </w:r>
      <w:r w:rsidR="00D340FF">
        <w:br/>
      </w:r>
      <w:r w:rsidR="00D340FF" w:rsidRPr="00E936FE">
        <w:rPr>
          <w:color w:val="FF0000"/>
        </w:rPr>
        <w:t>+</w:t>
      </w:r>
      <w:r w:rsidR="00D340FF">
        <w:rPr>
          <w:color w:val="008000"/>
        </w:rPr>
        <w:t xml:space="preserve">* </w:t>
      </w:r>
      <w:r w:rsidR="00D340FF">
        <w:rPr>
          <w:rFonts w:hint="eastAsia"/>
          <w:color w:val="008000"/>
        </w:rPr>
        <w:t>スポットライト</w:t>
      </w:r>
      <w:r w:rsidR="00D340FF">
        <w:rPr>
          <w:color w:val="008000"/>
        </w:rPr>
        <w:t>.</w:t>
      </w:r>
      <w:r w:rsidR="00D340FF">
        <w:br/>
      </w:r>
      <w:r w:rsidR="00D340FF" w:rsidRPr="00E936FE">
        <w:rPr>
          <w:color w:val="FF0000"/>
        </w:rPr>
        <w:t>+</w:t>
      </w:r>
      <w:r w:rsidR="00D340FF">
        <w:rPr>
          <w:color w:val="008000"/>
        </w:rPr>
        <w:t>*/</w:t>
      </w:r>
      <w:r w:rsidR="00D340FF">
        <w:br/>
      </w:r>
      <w:r w:rsidR="00D340FF" w:rsidRPr="00E936FE">
        <w:rPr>
          <w:color w:val="FF0000"/>
        </w:rPr>
        <w:t>+</w:t>
      </w:r>
      <w:r w:rsidR="00D340FF">
        <w:rPr>
          <w:color w:val="0000FF"/>
        </w:rPr>
        <w:t>struct</w:t>
      </w:r>
      <w:r w:rsidR="00D340FF">
        <w:t xml:space="preserve"> </w:t>
      </w:r>
      <w:r w:rsidR="00D340FF">
        <w:rPr>
          <w:color w:val="2B91AF"/>
        </w:rPr>
        <w:t>SpotLight</w:t>
      </w:r>
      <w:r w:rsidR="00D340FF">
        <w:br/>
      </w:r>
      <w:r w:rsidR="00D340FF" w:rsidRPr="00E936FE">
        <w:rPr>
          <w:color w:val="FF0000"/>
        </w:rPr>
        <w:t>+</w:t>
      </w:r>
      <w:r w:rsidR="00D340FF">
        <w:t>{</w:t>
      </w:r>
      <w:r w:rsidR="00D340FF">
        <w:br/>
      </w:r>
      <w:r w:rsidR="00D340FF" w:rsidRPr="00E936FE">
        <w:rPr>
          <w:color w:val="FF0000"/>
        </w:rPr>
        <w:t>+</w:t>
      </w:r>
      <w:r w:rsidR="00D340FF">
        <w:t xml:space="preserve">  glm::</w:t>
      </w:r>
      <w:r w:rsidR="00D340FF">
        <w:rPr>
          <w:color w:val="2B91AF"/>
        </w:rPr>
        <w:t>vec4</w:t>
      </w:r>
      <w:r w:rsidR="00D340FF">
        <w:t xml:space="preserve"> dirAndCutOff[4];</w:t>
      </w:r>
      <w:r w:rsidR="00D340FF">
        <w:br/>
      </w:r>
      <w:r w:rsidR="00D340FF" w:rsidRPr="00E936FE">
        <w:rPr>
          <w:color w:val="FF0000"/>
        </w:rPr>
        <w:t>+</w:t>
      </w:r>
      <w:r w:rsidR="00D340FF">
        <w:t xml:space="preserve">  glm::</w:t>
      </w:r>
      <w:r w:rsidR="00D340FF">
        <w:rPr>
          <w:color w:val="2B91AF"/>
        </w:rPr>
        <w:t>vec4</w:t>
      </w:r>
      <w:r w:rsidR="00D340FF">
        <w:t xml:space="preserve"> posAndInnerCutOff[4];</w:t>
      </w:r>
      <w:r w:rsidR="00D340FF">
        <w:br/>
      </w:r>
      <w:r w:rsidR="00D340FF" w:rsidRPr="00E936FE">
        <w:rPr>
          <w:color w:val="FF0000"/>
        </w:rPr>
        <w:t>+</w:t>
      </w:r>
      <w:r w:rsidR="00D340FF">
        <w:t xml:space="preserve">  glm::</w:t>
      </w:r>
      <w:r w:rsidR="00D340FF">
        <w:rPr>
          <w:color w:val="2B91AF"/>
        </w:rPr>
        <w:t>vec3</w:t>
      </w:r>
      <w:r w:rsidR="00D340FF">
        <w:t xml:space="preserve"> color[4];</w:t>
      </w:r>
      <w:r w:rsidR="00D340FF">
        <w:br/>
      </w:r>
      <w:r w:rsidR="00D340FF" w:rsidRPr="00E936FE">
        <w:rPr>
          <w:color w:val="FF0000"/>
        </w:rPr>
        <w:t>+</w:t>
      </w:r>
      <w:r w:rsidR="00D340FF">
        <w:t>};</w:t>
      </w:r>
      <w:r w:rsidR="00D340FF">
        <w:br/>
      </w:r>
      <w:r w:rsidR="00D340FF" w:rsidRPr="00E936FE">
        <w:rPr>
          <w:color w:val="FF0000"/>
        </w:rPr>
        <w:t>+</w:t>
      </w:r>
      <w:r w:rsidR="00D340FF">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lastRenderedPageBreak/>
        <w:t>+</w:t>
      </w:r>
      <w:r>
        <w:t xml:space="preserve">  </w:t>
      </w:r>
      <w:r>
        <w:rPr>
          <w:color w:val="2B91AF"/>
        </w:rPr>
        <w:t>PointLight</w:t>
      </w:r>
      <w:r>
        <w:t xml:space="preserve"> point;</w:t>
      </w:r>
      <w:r>
        <w:br/>
      </w:r>
      <w:r w:rsidR="00C121DE" w:rsidRPr="00E936FE">
        <w:rPr>
          <w:color w:val="FF0000"/>
        </w:rPr>
        <w:t>+</w:t>
      </w:r>
      <w:r w:rsidR="00C121DE">
        <w:t xml:space="preserve">  </w:t>
      </w:r>
      <w:r w:rsidR="00C121DE">
        <w:rPr>
          <w:color w:val="2B91AF"/>
        </w:rPr>
        <w:t>PointLight</w:t>
      </w:r>
      <w:r w:rsidR="00C121DE">
        <w:t xml:space="preserve"> spot;</w:t>
      </w:r>
      <w:r w:rsidR="00C121DE">
        <w:br/>
      </w:r>
      <w:r w:rsidRPr="00E936FE">
        <w:rPr>
          <w:color w:val="FF0000"/>
        </w:rPr>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CE0751">
        <w:rPr>
          <w:color w:val="0000FF"/>
        </w:rPr>
        <w:t>private</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t>それでは、</w:t>
      </w:r>
      <w:r>
        <w:rPr>
          <w:rFonts w:hint="eastAsia"/>
        </w:rPr>
        <w:t>Program</w:t>
      </w:r>
      <w:r>
        <w:rPr>
          <w:rFonts w:hint="eastAsia"/>
        </w:rPr>
        <w:t>クラスに次のプログラムを追加してください。</w:t>
      </w:r>
    </w:p>
    <w:p w:rsidR="00E936FE" w:rsidRPr="00E936FE" w:rsidRDefault="0001626A" w:rsidP="00E936FE">
      <w:pPr>
        <w:pStyle w:val="ac"/>
      </w:pPr>
      <w:r>
        <w:rPr>
          <w:color w:val="0000FF"/>
        </w:rPr>
        <w:t xml:space="preserve"> </w:t>
      </w:r>
      <w:r w:rsidR="001C2A67">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rsidR="001C2A67">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sidR="001C2A67">
        <w:rPr>
          <w:color w:val="FF0000"/>
        </w:rPr>
        <w:t xml:space="preserve"> </w:t>
      </w:r>
      <w:r w:rsidR="001C2A67">
        <w:t xml:space="preserve">  </w:t>
      </w:r>
      <w:r w:rsidR="001C2A67">
        <w:rPr>
          <w:color w:val="0000FF"/>
        </w:rPr>
        <w:t>void</w:t>
      </w:r>
      <w:r w:rsidR="001C2A67">
        <w:t xml:space="preserve"> Draw(</w:t>
      </w:r>
      <w:r w:rsidR="001C2A67">
        <w:rPr>
          <w:color w:val="0000FF"/>
        </w:rPr>
        <w:t>const</w:t>
      </w:r>
      <w:r w:rsidR="001C2A67">
        <w:t xml:space="preserve"> </w:t>
      </w:r>
      <w:r w:rsidR="001C2A67">
        <w:rPr>
          <w:color w:val="2B91AF"/>
        </w:rPr>
        <w:t>Mesh</w:t>
      </w:r>
      <w:r w:rsidR="001C2A67">
        <w:t xml:space="preserve">&amp; </w:t>
      </w:r>
      <w:r w:rsidR="001C2A67">
        <w:rPr>
          <w:color w:val="808080"/>
        </w:rPr>
        <w:t>mesh</w:t>
      </w:r>
      <w:r w:rsidR="001C2A67">
        <w:t>,</w:t>
      </w:r>
      <w:r w:rsidR="001C2A67">
        <w:br/>
      </w:r>
      <w:r w:rsidR="001C2A67">
        <w:rPr>
          <w:color w:val="FF0000"/>
        </w:rPr>
        <w:t xml:space="preserve"> </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translate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rotate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scale</w:t>
      </w:r>
      <w:r w:rsidR="001C2A67">
        <w:t>);</w:t>
      </w:r>
      <w:r w:rsidR="001C2A67">
        <w:br/>
      </w:r>
      <w:r w:rsidR="00E936FE">
        <w:br/>
      </w:r>
      <w:r w:rsidR="001C2A67">
        <w:rPr>
          <w:color w:val="0000FF"/>
        </w:rPr>
        <w:t xml:space="preserve">　</w:t>
      </w:r>
      <w:r w:rsidR="00E936FE">
        <w:rPr>
          <w:color w:val="0000FF"/>
        </w:rPr>
        <w:t>private</w:t>
      </w:r>
      <w:r w:rsidR="00E936FE">
        <w:t>:</w:t>
      </w:r>
      <w:r w:rsidR="00E936FE">
        <w:br/>
      </w:r>
      <w:r w:rsidR="001C2A67">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001C2A67" w:rsidRPr="00E936FE">
        <w:rPr>
          <w:color w:val="FF0000"/>
        </w:rPr>
        <w:t>+</w:t>
      </w:r>
      <w:r w:rsidR="00E936FE">
        <w:br/>
      </w:r>
      <w:r w:rsidR="001C2A67"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001C2A67"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001C2A67" w:rsidRPr="00E936FE">
        <w:rPr>
          <w:color w:val="FF0000"/>
        </w:rPr>
        <w:t>+</w:t>
      </w:r>
      <w:r w:rsidR="00E936FE">
        <w:t xml:space="preserve">  </w:t>
      </w:r>
      <w:r w:rsidR="00E936FE">
        <w:rPr>
          <w:color w:val="2B91AF"/>
        </w:rPr>
        <w:t>GLint</w:t>
      </w:r>
      <w:r w:rsidR="00E936FE">
        <w:t xml:space="preserve"> locDirLightDir;</w:t>
      </w:r>
      <w:r w:rsidR="00E936FE">
        <w:br/>
      </w:r>
      <w:r w:rsidR="001C2A67"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007758AB" w:rsidRPr="00E936FE">
        <w:rPr>
          <w:color w:val="FF0000"/>
        </w:rPr>
        <w:t>+</w:t>
      </w:r>
      <w:r w:rsidR="007758AB">
        <w:t xml:space="preserve">  </w:t>
      </w:r>
      <w:r w:rsidR="007758AB">
        <w:rPr>
          <w:color w:val="2B91AF"/>
        </w:rPr>
        <w:t>GLint</w:t>
      </w:r>
      <w:r w:rsidR="007758AB">
        <w:t xml:space="preserve"> locSpotLightDir;</w:t>
      </w:r>
      <w:r w:rsidR="007758AB">
        <w:br/>
      </w:r>
      <w:r w:rsidR="007758AB" w:rsidRPr="00E936FE">
        <w:rPr>
          <w:color w:val="FF0000"/>
        </w:rPr>
        <w:t>+</w:t>
      </w:r>
      <w:r w:rsidR="007758AB">
        <w:t xml:space="preserve">  </w:t>
      </w:r>
      <w:r w:rsidR="007758AB">
        <w:rPr>
          <w:color w:val="2B91AF"/>
        </w:rPr>
        <w:t>GLint</w:t>
      </w:r>
      <w:r w:rsidR="007758AB">
        <w:t xml:space="preserve"> locSpotLightPos;</w:t>
      </w:r>
      <w:r w:rsidR="007758AB">
        <w:br/>
      </w:r>
      <w:r w:rsidR="007758AB" w:rsidRPr="00E936FE">
        <w:rPr>
          <w:color w:val="FF0000"/>
        </w:rPr>
        <w:t>+</w:t>
      </w:r>
      <w:r w:rsidR="007758AB">
        <w:t xml:space="preserve">  </w:t>
      </w:r>
      <w:r w:rsidR="007758AB">
        <w:rPr>
          <w:color w:val="2B91AF"/>
        </w:rPr>
        <w:t>GLint</w:t>
      </w:r>
      <w:r w:rsidR="007758AB">
        <w:t xml:space="preserve"> locSpotLightCol;</w:t>
      </w:r>
      <w:r w:rsidR="007758AB">
        <w:br/>
      </w:r>
      <w:r w:rsidR="001C2A67" w:rsidRPr="00E936FE">
        <w:rPr>
          <w:color w:val="FF0000"/>
        </w:rPr>
        <w:t>+</w:t>
      </w:r>
      <w:r w:rsidR="00E936FE">
        <w:br/>
      </w:r>
      <w:r w:rsidR="001C2A67" w:rsidRPr="00E936FE">
        <w:rPr>
          <w:color w:val="FF0000"/>
        </w:rPr>
        <w:t>+</w:t>
      </w:r>
      <w:r w:rsidR="00E936FE">
        <w:t xml:space="preserve">  glm::</w:t>
      </w:r>
      <w:r w:rsidR="00E936FE">
        <w:rPr>
          <w:color w:val="2B91AF"/>
        </w:rPr>
        <w:t>mat4</w:t>
      </w:r>
      <w:r w:rsidR="00E936FE">
        <w:t xml:space="preserve"> matVP;</w:t>
      </w:r>
      <w:r w:rsidRPr="0001626A">
        <w:rPr>
          <w:color w:val="008000"/>
        </w:rPr>
        <w:t xml:space="preserve"> </w:t>
      </w:r>
      <w:r>
        <w:rPr>
          <w:color w:val="008000"/>
        </w:rPr>
        <w:t xml:space="preserve">// </w:t>
      </w:r>
      <w:r>
        <w:rPr>
          <w:color w:val="008000"/>
        </w:rPr>
        <w:t>ビュー・プロジェクション行列</w:t>
      </w:r>
      <w:r>
        <w:rPr>
          <w:rFonts w:hint="eastAsia"/>
          <w:color w:val="008000"/>
        </w:rPr>
        <w:t>.</w:t>
      </w:r>
      <w:r w:rsidR="00E936FE">
        <w:br/>
      </w:r>
      <w:r w:rsidR="001C2A67" w:rsidRPr="00E936FE">
        <w:rPr>
          <w:color w:val="FF0000"/>
        </w:rPr>
        <w:t>+</w:t>
      </w:r>
      <w:r w:rsidR="00E936FE">
        <w:t xml:space="preserve">  </w:t>
      </w:r>
      <w:r w:rsidR="00E936FE">
        <w:rPr>
          <w:color w:val="2B91AF"/>
        </w:rPr>
        <w:t>LightList</w:t>
      </w:r>
      <w:r w:rsidR="00E936FE">
        <w:t xml:space="preserve"> lights;</w:t>
      </w:r>
      <w:r w:rsidR="00E936FE">
        <w:br/>
      </w:r>
      <w:r w:rsidR="001C2A67">
        <w:t xml:space="preserve">　</w:t>
      </w:r>
      <w:r>
        <w:t>};</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7E737B" w:rsidRDefault="007E737B" w:rsidP="007E737B">
      <w:pPr>
        <w:rPr>
          <w:lang w:val="ja-JP"/>
        </w:rPr>
      </w:pPr>
      <w:r>
        <w:rPr>
          <w:rFonts w:hint="eastAsia"/>
        </w:rPr>
        <w:t>Mesh</w:t>
      </w:r>
      <w:r>
        <w:rPr>
          <w:rFonts w:hint="eastAsia"/>
        </w:rPr>
        <w:t>構造体は宣言しかしていないので、名前しか分かりません。しかし、メッシュ</w:t>
      </w:r>
      <w:r>
        <w:t>を描画するためには、構造体にどのようなメンバ変数があるかが分かっていなければなりません。さらに、メンバ変数の型である</w:t>
      </w:r>
      <w:r>
        <w:rPr>
          <w:rFonts w:hint="eastAsia"/>
        </w:rPr>
        <w:t>Vector3</w:t>
      </w:r>
      <w:r>
        <w:rPr>
          <w:rFonts w:hint="eastAsia"/>
        </w:rPr>
        <w:t>や</w:t>
      </w:r>
      <w:r>
        <w:rPr>
          <w:rFonts w:hint="eastAsia"/>
        </w:rPr>
        <w:t>Color</w:t>
      </w:r>
      <w:r>
        <w:rPr>
          <w:rFonts w:hint="eastAsia"/>
        </w:rPr>
        <w:t>や</w:t>
      </w:r>
      <w:r>
        <w:rPr>
          <w:rFonts w:hint="eastAsia"/>
        </w:rPr>
        <w:t>Vertex</w:t>
      </w:r>
      <w:r>
        <w:rPr>
          <w:rFonts w:hint="eastAsia"/>
        </w:rPr>
        <w:t>といった構造体の知識も必要です。ただし、現在これらは</w:t>
      </w:r>
      <w:r>
        <w:rPr>
          <w:rFonts w:hint="eastAsia"/>
        </w:rPr>
        <w:t>Main.cpp</w:t>
      </w:r>
      <w:r>
        <w:rPr>
          <w:rFonts w:hint="eastAsia"/>
        </w:rPr>
        <w:t>で定義されているので、</w:t>
      </w:r>
      <w:r w:rsidR="00AD6E86">
        <w:t>Shader.cpp</w:t>
      </w:r>
      <w:r>
        <w:rPr>
          <w:rFonts w:hint="eastAsia"/>
        </w:rPr>
        <w:t>から</w:t>
      </w:r>
      <w:r w:rsidR="00AD6E86">
        <w:rPr>
          <w:rFonts w:hint="eastAsia"/>
        </w:rPr>
        <w:t>は</w:t>
      </w:r>
      <w:r>
        <w:rPr>
          <w:rFonts w:hint="eastAsia"/>
        </w:rPr>
        <w:t>見</w:t>
      </w:r>
      <w:r w:rsidR="00AD6E86">
        <w:rPr>
          <w:rFonts w:hint="eastAsia"/>
        </w:rPr>
        <w:t>えま</w:t>
      </w:r>
      <w:r>
        <w:rPr>
          <w:rFonts w:hint="eastAsia"/>
        </w:rPr>
        <w:t>せん。そこで、必要な構造体</w:t>
      </w:r>
      <w:r>
        <w:rPr>
          <w:lang w:val="ja-JP"/>
        </w:rPr>
        <w:t>をファイルに分離してインクルードできるようにしましょう。</w:t>
      </w:r>
    </w:p>
    <w:p w:rsidR="007E737B" w:rsidRDefault="007E737B" w:rsidP="007E737B">
      <w:pPr>
        <w:rPr>
          <w:lang w:val="ja-JP"/>
        </w:rPr>
      </w:pP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rFonts w:hint="eastAsia"/>
          <w:lang w:val="ja-JP"/>
        </w:rPr>
        <w:t>(Geometry=</w:t>
      </w:r>
      <w:r>
        <w:rPr>
          <w:rFonts w:hint="eastAsia"/>
          <w:lang w:val="ja-JP"/>
        </w:rPr>
        <w:t>幾何学、幾何学的形状</w:t>
      </w:r>
      <w:r>
        <w:rPr>
          <w:rFonts w:hint="eastAsia"/>
          <w:lang w:val="ja-JP"/>
        </w:rPr>
        <w:t>)</w:t>
      </w:r>
      <w:r>
        <w:rPr>
          <w:rFonts w:hint="eastAsia"/>
          <w:lang w:val="ja-JP"/>
        </w:rPr>
        <w:t>。</w:t>
      </w:r>
      <w:r>
        <w:rPr>
          <w:lang w:val="ja-JP"/>
        </w:rPr>
        <w:t>そして、</w:t>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sidR="0058494E">
        <w:rPr>
          <w:color w:val="A31515"/>
        </w:rPr>
        <w:t>&lt;GL</w:t>
      </w:r>
      <w:r w:rsidR="0058494E">
        <w:rPr>
          <w:rFonts w:hint="eastAsia"/>
          <w:color w:val="A31515"/>
        </w:rPr>
        <w:t>/</w:t>
      </w:r>
      <w:r>
        <w:rPr>
          <w:color w:val="A31515"/>
        </w:rPr>
        <w:t>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lastRenderedPageBreak/>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t>*/</w:t>
      </w:r>
      <w:r>
        <w:br/>
      </w:r>
      <w:r>
        <w:rPr>
          <w:color w:val="0000FF"/>
        </w:rPr>
        <w:t>const</w:t>
      </w:r>
      <w:r>
        <w:t xml:space="preserve"> </w:t>
      </w:r>
      <w:r>
        <w:rPr>
          <w:color w:val="2B91AF"/>
        </w:rPr>
        <w:t>Mesh</w:t>
      </w:r>
      <w:r>
        <w:t xml:space="preserve"> meshList[] = {</w:t>
      </w:r>
    </w:p>
    <w:p w:rsidR="00C74223" w:rsidRDefault="00C74223">
      <w:pPr>
        <w:spacing w:after="0" w:line="240" w:lineRule="auto"/>
      </w:pPr>
      <w:r>
        <w:br w:type="page"/>
      </w:r>
    </w:p>
    <w:p w:rsidR="00A030D9" w:rsidRDefault="00A030D9" w:rsidP="004E55B9">
      <w:r>
        <w:rPr>
          <w:rFonts w:hint="eastAsia"/>
        </w:rPr>
        <w:lastRenderedPageBreak/>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7E737B" w:rsidRDefault="007E737B" w:rsidP="007E737B">
      <w:r>
        <w:rPr>
          <w:rFonts w:hint="eastAsia"/>
        </w:rPr>
        <w:t>さて、構造体を奪われた</w:t>
      </w:r>
      <w:r>
        <w:rPr>
          <w:rFonts w:hint="eastAsia"/>
        </w:rPr>
        <w:t>Main.cpp</w:t>
      </w:r>
      <w:r>
        <w:rPr>
          <w:rFonts w:hint="eastAsia"/>
        </w:rPr>
        <w:t>は、このままではビルドできません。そこで、作成したばかりの</w:t>
      </w:r>
      <w:r>
        <w:rPr>
          <w:rFonts w:hint="eastAsia"/>
        </w:rPr>
        <w:t>Geometry.h</w:t>
      </w:r>
      <w:r>
        <w:rPr>
          <w:rFonts w:hint="eastAsia"/>
        </w:rPr>
        <w:t>をインクルードします。</w:t>
      </w:r>
      <w:r>
        <w:rPr>
          <w:rFonts w:hint="eastAsia"/>
        </w:rPr>
        <w:t>Main.cpp</w:t>
      </w:r>
      <w:r>
        <w:rPr>
          <w:rFonts w:hint="eastAsia"/>
        </w:rPr>
        <w:t>に次のプログラムを追加してください。</w:t>
      </w:r>
    </w:p>
    <w:p w:rsidR="00F3182E" w:rsidRDefault="00F3182E" w:rsidP="00F3182E">
      <w:pPr>
        <w:pStyle w:val="ac"/>
        <w:rPr>
          <w:color w:val="A31515"/>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AD6E86" w:rsidRDefault="00AD6E86" w:rsidP="00AD6E86">
      <w:r>
        <w:rPr>
          <w:rFonts w:hint="eastAsia"/>
        </w:rPr>
        <w:t>そして、当初の目的</w:t>
      </w:r>
      <w:r w:rsidR="004E141E">
        <w:rPr>
          <w:rFonts w:hint="eastAsia"/>
        </w:rPr>
        <w:t>どおり</w:t>
      </w:r>
      <w:r>
        <w:rPr>
          <w:rFonts w:hint="eastAsia"/>
        </w:rPr>
        <w:t>Shader.cpp</w:t>
      </w:r>
      <w:r>
        <w:rPr>
          <w:rFonts w:hint="eastAsia"/>
        </w:rPr>
        <w:t>にも</w:t>
      </w:r>
      <w:r w:rsidR="004E141E">
        <w:rPr>
          <w:rFonts w:hint="eastAsia"/>
        </w:rPr>
        <w:t>インクルードしましょう。</w:t>
      </w:r>
      <w:r w:rsidR="008C5ABB">
        <w:rPr>
          <w:rFonts w:hint="eastAsia"/>
        </w:rPr>
        <w:t>さらに今回は行列の計算を行うので、</w:t>
      </w:r>
      <w:r w:rsidR="008C5ABB">
        <w:rPr>
          <w:rFonts w:hint="eastAsia"/>
        </w:rPr>
        <w:t>matrix_transform.hpp</w:t>
      </w:r>
      <w:r w:rsidR="008C5ABB">
        <w:rPr>
          <w:rFonts w:hint="eastAsia"/>
        </w:rPr>
        <w:t>もインクルードしておきます。</w:t>
      </w:r>
      <w:r w:rsidR="004E141E">
        <w:rPr>
          <w:rFonts w:hint="eastAsia"/>
        </w:rPr>
        <w:t>Shader.cpp</w:t>
      </w:r>
      <w:r w:rsidR="004E141E">
        <w:rPr>
          <w:rFonts w:hint="eastAsia"/>
        </w:rPr>
        <w:t>に次のプログラムを追加してください。</w:t>
      </w:r>
    </w:p>
    <w:p w:rsidR="008C5ABB" w:rsidRDefault="008C5ABB" w:rsidP="008C5ABB">
      <w:pPr>
        <w:pStyle w:val="ac"/>
        <w:rPr>
          <w:color w:val="A31515"/>
        </w:rPr>
      </w:pPr>
      <w:r>
        <w:rPr>
          <w:color w:val="008000"/>
        </w:rPr>
        <w:t xml:space="preserve"> </w:t>
      </w:r>
      <w:r w:rsidRPr="008C5ABB">
        <w:rPr>
          <w:color w:val="008000"/>
        </w:rPr>
        <w:t>/**</w:t>
      </w:r>
      <w:r w:rsidRPr="008C5ABB">
        <w:rPr>
          <w:color w:val="008000"/>
        </w:rPr>
        <w:br/>
      </w:r>
      <w:r>
        <w:rPr>
          <w:color w:val="008000"/>
        </w:rPr>
        <w:t xml:space="preserve"> </w:t>
      </w:r>
      <w:r w:rsidRPr="008C5ABB">
        <w:rPr>
          <w:color w:val="008000"/>
        </w:rPr>
        <w:t>* @file Shader.cpp</w:t>
      </w:r>
      <w:r w:rsidRPr="008C5ABB">
        <w:rPr>
          <w:color w:val="008000"/>
        </w:rPr>
        <w:br/>
      </w:r>
      <w:r>
        <w:rPr>
          <w:color w:val="008000"/>
        </w:rPr>
        <w:t xml:space="preserve"> </w:t>
      </w:r>
      <w:r w:rsidRPr="008C5ABB">
        <w:rPr>
          <w:color w:val="008000"/>
        </w:rPr>
        <w:t>*/</w:t>
      </w:r>
      <w:r>
        <w:br/>
      </w:r>
      <w:r>
        <w:rPr>
          <w:color w:val="808080"/>
        </w:rPr>
        <w:t xml:space="preserve"> #include</w:t>
      </w:r>
      <w:r>
        <w:t xml:space="preserve"> </w:t>
      </w:r>
      <w:r>
        <w:rPr>
          <w:color w:val="A31515"/>
        </w:rPr>
        <w:t>"Shader.h"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&lt;glm/gtc/matrix_transform.hpp&gt;</w:t>
      </w:r>
      <w:r>
        <w:br/>
      </w:r>
      <w:r>
        <w:rPr>
          <w:color w:val="808080"/>
        </w:rPr>
        <w:t xml:space="preserve"> #include</w:t>
      </w:r>
      <w:r>
        <w:t xml:space="preserve"> </w:t>
      </w:r>
      <w:r>
        <w:rPr>
          <w:color w:val="A31515"/>
        </w:rPr>
        <w:t>&lt;vector&gt;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&lt;fstream&gt;</w:t>
      </w:r>
    </w:p>
    <w:p w:rsidR="008C5ABB" w:rsidRPr="008C5ABB" w:rsidRDefault="008C5ABB" w:rsidP="008C5ABB">
      <w:r>
        <w:rPr>
          <w:rFonts w:hint="eastAsia"/>
        </w:rPr>
        <w:t>これで</w:t>
      </w:r>
      <w:r w:rsidR="001F17D1">
        <w:rPr>
          <w:rFonts w:hint="eastAsia"/>
        </w:rPr>
        <w:t>メンバ関数を定義する</w:t>
      </w:r>
      <w:r w:rsidR="00793F76">
        <w:rPr>
          <w:rFonts w:hint="eastAsia"/>
        </w:rPr>
        <w:t>準備ができました</w:t>
      </w:r>
      <w:r>
        <w:rPr>
          <w:rFonts w:hint="eastAsia"/>
        </w:rPr>
        <w:t>。</w:t>
      </w:r>
    </w:p>
    <w:p w:rsidR="00F3182E" w:rsidRDefault="00744ECB" w:rsidP="00744ECB">
      <w:pPr>
        <w:pStyle w:val="2"/>
      </w:pPr>
      <w:r>
        <w:t>コンストラクタの定義</w:t>
      </w:r>
    </w:p>
    <w:p w:rsidR="00744ECB" w:rsidRPr="00744ECB" w:rsidRDefault="00E70101" w:rsidP="00744ECB">
      <w:r>
        <w:rPr>
          <w:rFonts w:hint="eastAsia"/>
        </w:rPr>
        <w:t>それでは、メンバ関数を定義していきましょう</w:t>
      </w:r>
      <w:r w:rsidR="00744ECB">
        <w:rPr>
          <w:rFonts w:hint="eastAsia"/>
        </w:rPr>
        <w:t>。まずはコンストラクタからです。</w:t>
      </w:r>
      <w:r w:rsidR="00744ECB">
        <w:rPr>
          <w:rFonts w:hint="eastAsia"/>
        </w:rPr>
        <w:t>Shader.cpp</w:t>
      </w:r>
      <w:r w:rsidR="00744ECB">
        <w:rPr>
          <w:rFonts w:hint="eastAsia"/>
        </w:rPr>
        <w:t>を開き、</w:t>
      </w:r>
      <w:r w:rsidR="00744ECB">
        <w:rPr>
          <w:rFonts w:hint="eastAsia"/>
        </w:rPr>
        <w:t>BuildFromFile</w:t>
      </w:r>
      <w:r w:rsidR="00744ECB">
        <w:rPr>
          <w:rFonts w:hint="eastAsia"/>
        </w:rPr>
        <w:t>関数定義の下に、次のプログラムを追加してください。</w:t>
      </w:r>
    </w:p>
    <w:p w:rsidR="00A12C22" w:rsidRDefault="00744ECB" w:rsidP="00744ECB">
      <w:pPr>
        <w:pStyle w:val="ac"/>
        <w:rPr>
          <w:color w:val="008000"/>
        </w:rPr>
      </w:pPr>
      <w:r>
        <w:rPr>
          <w:color w:val="2B91AF"/>
        </w:rPr>
        <w:lastRenderedPageBreak/>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00172A2F" w:rsidRPr="00E936FE">
        <w:rPr>
          <w:color w:val="FF0000"/>
        </w:rPr>
        <w:t>+</w:t>
      </w:r>
      <w:r w:rsidR="00172A2F">
        <w:t xml:space="preserve">  locSpotLightDir = </w:t>
      </w:r>
      <w:r w:rsidR="00172A2F">
        <w:rPr>
          <w:color w:val="6F008A"/>
        </w:rPr>
        <w:t>glGetUniformLocation</w:t>
      </w:r>
      <w:r w:rsidR="00172A2F">
        <w:t xml:space="preserve">(id, </w:t>
      </w:r>
      <w:r w:rsidR="00172A2F">
        <w:rPr>
          <w:color w:val="A31515"/>
        </w:rPr>
        <w:t>"spotLight.dirAndCutOff"</w:t>
      </w:r>
      <w:r w:rsidR="00172A2F">
        <w:t>);</w:t>
      </w:r>
      <w:r w:rsidR="00172A2F">
        <w:br/>
      </w:r>
      <w:r w:rsidR="00172A2F" w:rsidRPr="00E936FE">
        <w:rPr>
          <w:color w:val="FF0000"/>
        </w:rPr>
        <w:t>+</w:t>
      </w:r>
      <w:r w:rsidR="00172A2F">
        <w:t xml:space="preserve">  locSpotLightPos = </w:t>
      </w:r>
      <w:r w:rsidR="00172A2F">
        <w:rPr>
          <w:color w:val="6F008A"/>
        </w:rPr>
        <w:t>glGetUniformLocation</w:t>
      </w:r>
      <w:r w:rsidR="00172A2F">
        <w:t xml:space="preserve">(id, </w:t>
      </w:r>
      <w:r w:rsidR="00172A2F">
        <w:rPr>
          <w:color w:val="A31515"/>
        </w:rPr>
        <w:t>"spotLight.posAndInnerCutOff"</w:t>
      </w:r>
      <w:r w:rsidR="00172A2F">
        <w:t>);</w:t>
      </w:r>
      <w:r w:rsidR="00172A2F">
        <w:br/>
      </w:r>
      <w:r w:rsidR="00172A2F" w:rsidRPr="00E936FE">
        <w:rPr>
          <w:color w:val="FF0000"/>
        </w:rPr>
        <w:t>+</w:t>
      </w:r>
      <w:r w:rsidR="00172A2F">
        <w:t xml:space="preserve">  locSpotLightCol = </w:t>
      </w:r>
      <w:r w:rsidR="00172A2F">
        <w:rPr>
          <w:color w:val="6F008A"/>
        </w:rPr>
        <w:t>glGetUniformLocation</w:t>
      </w:r>
      <w:r w:rsidR="00172A2F">
        <w:t xml:space="preserve">(id, </w:t>
      </w:r>
      <w:r w:rsidR="00172A2F">
        <w:rPr>
          <w:color w:val="A31515"/>
        </w:rPr>
        <w:t>"spotLight.color"</w:t>
      </w:r>
      <w:r w:rsidR="00172A2F">
        <w:t>);</w:t>
      </w:r>
      <w:r w:rsidR="00172A2F">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AA437F" w:rsidRPr="00AA437F" w:rsidRDefault="00AA437F" w:rsidP="00AA437F">
      <w:r>
        <w:rPr>
          <w:rFonts w:hint="eastAsia"/>
        </w:rPr>
        <w:t>コンストラクタでは、</w:t>
      </w:r>
      <w:r>
        <w:rPr>
          <w:rFonts w:hint="eastAsia"/>
        </w:rPr>
        <w:t>glGetUniformLocation</w:t>
      </w:r>
      <w:r>
        <w:rPr>
          <w:rFonts w:hint="eastAsia"/>
        </w:rPr>
        <w:t>関数を使い、全ての</w:t>
      </w:r>
      <w:r>
        <w:rPr>
          <w:rFonts w:hint="eastAsia"/>
        </w:rPr>
        <w:t>uniform</w:t>
      </w:r>
      <w:r>
        <w:rPr>
          <w:rFonts w:hint="eastAsia"/>
        </w:rPr>
        <w:t>変数の位置を取得してメンバ変数に代入します。</w:t>
      </w:r>
      <w:r>
        <w:t>それから、</w:t>
      </w:r>
      <w:r>
        <w:rPr>
          <w:rFonts w:hint="eastAsia"/>
        </w:rPr>
        <w:t>glUniform1i</w:t>
      </w:r>
      <w:r>
        <w:rPr>
          <w:rFonts w:hint="eastAsia"/>
        </w:rPr>
        <w:t>関数を使って</w:t>
      </w:r>
      <w:r>
        <w:rPr>
          <w:rFonts w:hint="eastAsia"/>
        </w:rPr>
        <w:t>texColor</w:t>
      </w:r>
      <w:r>
        <w:t>サンプラーを</w:t>
      </w:r>
      <w:r>
        <w:rPr>
          <w:rFonts w:hint="eastAsia"/>
        </w:rPr>
        <w:t>0</w:t>
      </w:r>
      <w:r>
        <w:rPr>
          <w:rFonts w:hint="eastAsia"/>
        </w:rPr>
        <w:t>番目の</w:t>
      </w:r>
      <w:r>
        <w:t>テクスチャ・イメージ・ユニットに割り当てます。</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BA3FFC" w:rsidP="004764FF">
      <w:r>
        <w:rPr>
          <w:rFonts w:hint="eastAsia"/>
        </w:rPr>
        <w:lastRenderedPageBreak/>
        <w:t>デストラクタでは</w:t>
      </w:r>
      <w:r>
        <w:rPr>
          <w:rFonts w:hint="eastAsia"/>
        </w:rPr>
        <w:t>glDeleteProgram</w:t>
      </w:r>
      <w:r>
        <w:rPr>
          <w:rFonts w:hint="eastAsia"/>
        </w:rPr>
        <w:t>関数を使ってプログラム・オブジェクトを破棄します。</w:t>
      </w:r>
      <w:r>
        <w:t>デストラクタは</w:t>
      </w:r>
      <w:r w:rsidR="00793724">
        <w:rPr>
          <w:rFonts w:hint="eastAsia"/>
        </w:rPr>
        <w:t>Program</w:t>
      </w:r>
      <w:r w:rsidR="00793724">
        <w:rPr>
          <w:rFonts w:hint="eastAsia"/>
        </w:rPr>
        <w:t>クラスの変数が削除されるときに</w:t>
      </w:r>
      <w:r w:rsidR="00843EA0">
        <w:t>自動的に呼び出されます。ですから、</w:t>
      </w:r>
      <w:r w:rsidR="00E9093A">
        <w:t>このクラスを使う限り</w:t>
      </w:r>
      <w:r>
        <w:rPr>
          <w:rFonts w:hint="eastAsia"/>
        </w:rPr>
        <w:t>glDeleteProgram</w:t>
      </w:r>
      <w:r>
        <w:rPr>
          <w:rFonts w:hint="eastAsia"/>
        </w:rPr>
        <w:t>を手書きする必要</w:t>
      </w:r>
      <w:r w:rsidR="00793724">
        <w:rPr>
          <w:rFonts w:hint="eastAsia"/>
        </w:rPr>
        <w:t>はありません</w:t>
      </w:r>
      <w:r>
        <w:rPr>
          <w:rFonts w:hint="eastAsia"/>
        </w:rPr>
        <w:t>。</w:t>
      </w:r>
    </w:p>
    <w:p w:rsidR="00A12C22" w:rsidRDefault="00CA52D2" w:rsidP="00CA52D2">
      <w:pPr>
        <w:pStyle w:val="2"/>
      </w:pPr>
      <w:r>
        <w:t>Use</w:t>
      </w:r>
      <w:r>
        <w:t>関数の定義</w:t>
      </w:r>
    </w:p>
    <w:p w:rsidR="00C74223" w:rsidRPr="00843EA0" w:rsidRDefault="00CA52D2" w:rsidP="00843EA0">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843EA0">
        <w:t>::~Program()</w:t>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w:t>
      </w:r>
      <w:r w:rsidR="0060630E">
        <w:t>Texture</w:t>
      </w:r>
      <w:r>
        <w:rPr>
          <w:rFonts w:hint="eastAsia"/>
        </w:rPr>
        <w:t>関数の定義</w:t>
      </w:r>
    </w:p>
    <w:p w:rsidR="00C85C6A" w:rsidRPr="00CA52D2" w:rsidRDefault="009C292A" w:rsidP="00CA52D2">
      <w:r>
        <w:rPr>
          <w:rFonts w:hint="eastAsia"/>
        </w:rPr>
        <w:t>続いて、</w:t>
      </w:r>
      <w:r w:rsidR="00707AA6">
        <w:rPr>
          <w:rFonts w:hint="eastAsia"/>
        </w:rPr>
        <w:t>Use</w:t>
      </w:r>
      <w:r w:rsidR="00707AA6">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t>GL_TEXTURE0</w:t>
      </w:r>
      <w:r>
        <w:rPr>
          <w:rFonts w:hint="eastAsia"/>
        </w:rPr>
        <w:t>などの定数はテクスチャ・イメージ・ユニットを示します。</w:t>
      </w:r>
      <w:r w:rsidR="009C292A">
        <w:rPr>
          <w:rFonts w:hint="eastAsia"/>
        </w:rPr>
        <w:t>テクスチャ・イメージ・ユニット用の</w:t>
      </w:r>
      <w:r>
        <w:rPr>
          <w:rFonts w:hint="eastAsia"/>
        </w:rPr>
        <w:t>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w:t>
      </w:r>
      <w:r w:rsidR="000D6ACF">
        <w:rPr>
          <w:rFonts w:hint="eastAsia"/>
        </w:rPr>
        <w:t>。おかげで、上記コードのように</w:t>
      </w:r>
      <w:r w:rsidR="0055271E">
        <w:rPr>
          <w:rFonts w:hint="eastAsia"/>
        </w:rPr>
        <w:t>数値を加算して設定</w:t>
      </w:r>
      <w:r>
        <w:rPr>
          <w:rFonts w:hint="eastAsia"/>
        </w:rPr>
        <w:t>することが可能なのです。</w:t>
      </w:r>
    </w:p>
    <w:p w:rsidR="00C85C6A" w:rsidRDefault="00C85C6A" w:rsidP="00C85C6A">
      <w:pPr>
        <w:pStyle w:val="2"/>
      </w:pPr>
      <w:r>
        <w:lastRenderedPageBreak/>
        <w:t>SetLightList</w:t>
      </w:r>
      <w:r>
        <w:t>関数の定義</w:t>
      </w:r>
    </w:p>
    <w:p w:rsidR="00C74223" w:rsidRPr="00843EA0" w:rsidRDefault="00DF79AD" w:rsidP="00843EA0">
      <w:r>
        <w:rPr>
          <w:rFonts w:hint="eastAsia"/>
        </w:rPr>
        <w:t>BindTexture</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CA74B1" w:rsidRPr="00E936FE">
        <w:rPr>
          <w:color w:val="FF0000"/>
        </w:rPr>
        <w:t>+</w:t>
      </w:r>
      <w:r w:rsidR="00CA74B1">
        <w:t xml:space="preserve">  </w:t>
      </w:r>
      <w:r w:rsidR="00CA74B1">
        <w:rPr>
          <w:color w:val="0000FF"/>
        </w:rPr>
        <w:t>if</w:t>
      </w:r>
      <w:r w:rsidR="00CA74B1">
        <w:t xml:space="preserve"> (locSpotLightCol &gt;= 0) {</w:t>
      </w:r>
      <w:r w:rsidR="00CA74B1">
        <w:br/>
      </w:r>
      <w:r w:rsidR="00CA74B1" w:rsidRPr="00E936FE">
        <w:rPr>
          <w:color w:val="FF0000"/>
        </w:rPr>
        <w:t>+</w:t>
      </w:r>
      <w:r w:rsidR="00CA74B1">
        <w:t xml:space="preserve">    </w:t>
      </w:r>
      <w:r w:rsidR="00CA74B1">
        <w:rPr>
          <w:color w:val="6F008A"/>
        </w:rPr>
        <w:t>glUniform3fv</w:t>
      </w:r>
      <w:r w:rsidR="00CA74B1">
        <w:t>(locSpotLightCol, 4, &amp;</w:t>
      </w:r>
      <w:r w:rsidR="00CA74B1">
        <w:rPr>
          <w:color w:val="808080"/>
        </w:rPr>
        <w:t>lights</w:t>
      </w:r>
      <w:r w:rsidR="00CA74B1">
        <w:t>.spot.color[0].x);</w:t>
      </w:r>
      <w:r w:rsidR="00CA74B1">
        <w:br/>
      </w:r>
      <w:r w:rsidR="00CA74B1" w:rsidRPr="00E936FE">
        <w:rPr>
          <w:color w:val="FF0000"/>
        </w:rPr>
        <w:t>+</w:t>
      </w:r>
      <w:r w:rsidR="00CA74B1">
        <w:t xml:space="preserve">  }</w:t>
      </w:r>
      <w:r w:rsidR="00CA74B1">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最初に、引数で渡された値をライト変数に代入します。そして、</w:t>
      </w:r>
      <w:r w:rsidR="009C292A">
        <w:rPr>
          <w:rFonts w:hint="eastAsia"/>
        </w:rPr>
        <w:t>位置を示す変数が</w:t>
      </w:r>
      <w:r w:rsidR="009C292A">
        <w:rPr>
          <w:rFonts w:hint="eastAsia"/>
        </w:rPr>
        <w:t>0</w:t>
      </w:r>
      <w:r w:rsidR="009C292A">
        <w:rPr>
          <w:rFonts w:hint="eastAsia"/>
        </w:rPr>
        <w:t>以上なら、対応する</w:t>
      </w:r>
      <w:r w:rsidR="009C292A">
        <w:rPr>
          <w:rFonts w:hint="eastAsia"/>
        </w:rPr>
        <w:t>uniform</w:t>
      </w:r>
      <w:r w:rsidR="009C292A">
        <w:rPr>
          <w:rFonts w:hint="eastAsia"/>
        </w:rPr>
        <w:t>変数にライトデータを転送します。</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t xml:space="preserve">  </w:t>
      </w:r>
      <w:r>
        <w:rPr>
          <w:color w:val="0000FF"/>
        </w:rPr>
        <w:t>if</w:t>
      </w:r>
      <w:r>
        <w:t xml:space="preserve"> (</w:t>
      </w:r>
      <w:r w:rsidR="00A54445">
        <w:t>locSpot</w:t>
      </w:r>
      <w:r w:rsidR="00F22BA2">
        <w:t xml:space="preserve">LightCol </w:t>
      </w:r>
      <w:r>
        <w:t>&gt;= 0) {</w:t>
      </w:r>
      <w:r>
        <w:br/>
      </w:r>
      <w:r>
        <w:rPr>
          <w:color w:val="FF0000"/>
        </w:rPr>
        <w:t xml:space="preserve"> </w:t>
      </w:r>
      <w:r>
        <w:t xml:space="preserve">    </w:t>
      </w:r>
      <w:r>
        <w:rPr>
          <w:color w:val="6F008A"/>
        </w:rPr>
        <w:t>glUniform3fv</w:t>
      </w:r>
      <w:r>
        <w:t>(</w:t>
      </w:r>
      <w:r w:rsidR="00A54445">
        <w:t>locSpot</w:t>
      </w:r>
      <w:r w:rsidR="00F22BA2">
        <w:t>LightCol</w:t>
      </w:r>
      <w:r w:rsidR="00A54445">
        <w:t>, 4</w:t>
      </w:r>
      <w:r>
        <w:t>, &amp;</w:t>
      </w:r>
      <w:r>
        <w:rPr>
          <w:color w:val="808080"/>
        </w:rPr>
        <w:t>lights</w:t>
      </w:r>
      <w:r>
        <w:t>.</w:t>
      </w:r>
      <w:r w:rsidR="00A54445">
        <w:t>spot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r>
        <w:rPr>
          <w:rFonts w:hint="eastAsia"/>
        </w:rPr>
        <w:t>この関数は引数の値を</w:t>
      </w:r>
      <w:r>
        <w:rPr>
          <w:rFonts w:hint="eastAsia"/>
        </w:rPr>
        <w:t>matVP</w:t>
      </w:r>
      <w:r>
        <w:rPr>
          <w:rFonts w:hint="eastAsia"/>
        </w:rPr>
        <w:t>メンバ変数に代入するだけです。このプログラムの興味深い点は、引数の名前とメンバ変数の名前が同じになっていることでしょう。引数</w:t>
      </w:r>
      <w:r>
        <w:rPr>
          <w:rFonts w:hint="eastAsia"/>
        </w:rPr>
        <w:t>(</w:t>
      </w:r>
      <w:r>
        <w:rPr>
          <w:rFonts w:hint="eastAsia"/>
        </w:rPr>
        <w:t>またはローカル変数</w:t>
      </w:r>
      <w:r>
        <w:rPr>
          <w:rFonts w:hint="eastAsia"/>
        </w:rPr>
        <w:t>)</w:t>
      </w:r>
      <w:r>
        <w:rPr>
          <w:rFonts w:hint="eastAsia"/>
        </w:rPr>
        <w:t>に、メンバ変数と同じ名前を付けた場合、その名</w:t>
      </w:r>
      <w:r>
        <w:rPr>
          <w:rFonts w:hint="eastAsia"/>
        </w:rPr>
        <w:lastRenderedPageBreak/>
        <w:t>前は引数</w:t>
      </w:r>
      <w:r>
        <w:rPr>
          <w:rFonts w:hint="eastAsia"/>
        </w:rPr>
        <w:t>(</w:t>
      </w:r>
      <w:r>
        <w:rPr>
          <w:rFonts w:hint="eastAsia"/>
        </w:rPr>
        <w:t>またはローカル変数</w:t>
      </w:r>
      <w:r>
        <w:rPr>
          <w:rFonts w:hint="eastAsia"/>
        </w:rPr>
        <w:t>)</w:t>
      </w:r>
      <w:r>
        <w:rPr>
          <w:rFonts w:hint="eastAsia"/>
        </w:rPr>
        <w:t>を指すようになります。同名のメンバ変数を扱いたいときは、「</w:t>
      </w:r>
      <w:r>
        <w:rPr>
          <w:rFonts w:hint="eastAsia"/>
        </w:rPr>
        <w:t>this-&gt;</w:t>
      </w:r>
      <w:r>
        <w:rPr>
          <w:rFonts w:hint="eastAsia"/>
        </w:rPr>
        <w:t>」をつけてメンバ変数であることを明示しなければなりません。</w:t>
      </w:r>
    </w:p>
    <w:p w:rsidR="00C85C6A" w:rsidRDefault="00C85C6A" w:rsidP="00C85C6A">
      <w:pPr>
        <w:pStyle w:val="2"/>
      </w:pPr>
      <w:r>
        <w:t>Draw</w:t>
      </w:r>
      <w:r>
        <w:t>関数の定義</w:t>
      </w:r>
    </w:p>
    <w:p w:rsidR="00C85C6A" w:rsidRPr="00C85C6A" w:rsidRDefault="00EA636A" w:rsidP="00C85C6A">
      <w:r>
        <w:rPr>
          <w:rFonts w:hint="eastAsia"/>
        </w:rPr>
        <w:t>最後は描画を行う関数です。</w:t>
      </w:r>
      <w:r w:rsidR="002A4754">
        <w:rPr>
          <w:rFonts w:hint="eastAsia"/>
        </w:rPr>
        <w:t>この関数は少し長いので、雛形から始めましょう。</w:t>
      </w:r>
      <w:r w:rsidR="00B917B4">
        <w:rPr>
          <w:rFonts w:hint="eastAsia"/>
        </w:rPr>
        <w:t>Set</w:t>
      </w:r>
      <w:r w:rsidR="00B917B4">
        <w:t>ViewProjectionMatrix</w:t>
      </w:r>
      <w:r w:rsidR="00B917B4">
        <w:t>関数定義の下に、次のプログラムを追加してください。</w:t>
      </w:r>
    </w:p>
    <w:p w:rsidR="002A4754" w:rsidRDefault="00B917B4" w:rsidP="00744ECB">
      <w:pPr>
        <w:pStyle w:val="ac"/>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2A4754">
        <w:rPr>
          <w:rFonts w:hint="eastAsia"/>
        </w:rPr>
        <w:t>}</w:t>
      </w:r>
      <w:r w:rsidR="0092473E">
        <w:br/>
      </w:r>
      <w:r w:rsidR="0092473E" w:rsidRPr="00E936FE">
        <w:rPr>
          <w:color w:val="FF0000"/>
        </w:rPr>
        <w:t>+</w:t>
      </w:r>
      <w:r w:rsidR="0092473E">
        <w:br/>
        <w:t xml:space="preserve"> } </w:t>
      </w:r>
      <w:r w:rsidR="0092473E">
        <w:rPr>
          <w:color w:val="008000"/>
        </w:rPr>
        <w:t>// namespace Shader</w:t>
      </w:r>
    </w:p>
    <w:p w:rsidR="002A4754" w:rsidRPr="002A4754" w:rsidRDefault="002A4754" w:rsidP="002A4754">
      <w:r>
        <w:rPr>
          <w:rFonts w:hint="eastAsia"/>
        </w:rPr>
        <w:t>それでは、</w:t>
      </w:r>
      <w:r>
        <w:rPr>
          <w:rFonts w:hint="eastAsia"/>
        </w:rPr>
        <w:t>Draw</w:t>
      </w:r>
      <w:r>
        <w:rPr>
          <w:rFonts w:hint="eastAsia"/>
        </w:rPr>
        <w:t>関数に次のプログラムを追加してください。</w:t>
      </w:r>
    </w:p>
    <w:p w:rsidR="002A4754" w:rsidRDefault="002A4754" w:rsidP="00744ECB">
      <w:pPr>
        <w:pStyle w:val="ac"/>
        <w:rPr>
          <w:color w:val="FF0000"/>
        </w:rPr>
      </w:pPr>
      <w:r>
        <w:rPr>
          <w:color w:val="FF0000"/>
        </w:rP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Pr>
          <w:color w:val="FF0000"/>
        </w:rPr>
        <w:t xml:space="preserve"> </w:t>
      </w:r>
      <w:r>
        <w:t>{</w:t>
      </w:r>
      <w:r>
        <w:br/>
      </w:r>
      <w:r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matRotateZ</w:t>
      </w:r>
      <w:r w:rsidR="00744ECB">
        <w:t xml:space="preserve"> = glm::rotate(glm::</w:t>
      </w:r>
      <w:r w:rsidR="00744ECB">
        <w:rPr>
          <w:color w:val="2B91AF"/>
        </w:rPr>
        <w:t>mat4</w:t>
      </w:r>
      <w:r w:rsidR="00744ECB">
        <w:t xml:space="preserve">(1), </w:t>
      </w:r>
      <w:r w:rsidR="00744ECB">
        <w:rPr>
          <w:color w:val="808080"/>
        </w:rPr>
        <w:t>r</w:t>
      </w:r>
      <w:r w:rsidR="00FC7B27">
        <w:rPr>
          <w:color w:val="808080"/>
        </w:rPr>
        <w:t>otate</w:t>
      </w:r>
      <w:r w:rsidR="00905320">
        <w:t>.z,</w:t>
      </w:r>
      <w:r w:rsidR="00744ECB">
        <w:t>glm::</w:t>
      </w:r>
      <w:r w:rsidR="00744ECB">
        <w:rPr>
          <w:color w:val="2B91AF"/>
        </w:rPr>
        <w:t>vec3</w:t>
      </w:r>
      <w:r w:rsidR="00905320">
        <w:t>(0,</w:t>
      </w:r>
      <w:r w:rsidR="009A53DE">
        <w:t xml:space="preserve"> </w:t>
      </w:r>
      <w:r w:rsidR="00905320">
        <w:t>0</w:t>
      </w:r>
      <w:r w:rsidR="00FC7B27">
        <w:t>,</w:t>
      </w:r>
      <w:r w:rsidR="009A53DE">
        <w:t xml:space="preserve"> </w:t>
      </w:r>
      <w:r w:rsidR="00905320">
        <w:t>-1</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matRotateXZ</w:t>
      </w:r>
      <w:r w:rsidR="00744ECB">
        <w:t xml:space="preserve"> = glm::rotate</w:t>
      </w:r>
      <w:r w:rsidR="00905320">
        <w:t>(matRotateZ</w:t>
      </w:r>
      <w:r w:rsidR="00744ECB">
        <w:t xml:space="preserve">, </w:t>
      </w:r>
      <w:r w:rsidR="00744ECB">
        <w:rPr>
          <w:color w:val="808080"/>
        </w:rPr>
        <w:t>r</w:t>
      </w:r>
      <w:r w:rsidR="00FC7B27">
        <w:rPr>
          <w:color w:val="808080"/>
        </w:rPr>
        <w:t>otate</w:t>
      </w:r>
      <w:r w:rsidR="00905320">
        <w:t>.x</w:t>
      </w:r>
      <w:r w:rsidR="00744ECB">
        <w:t>, glm::</w:t>
      </w:r>
      <w:r w:rsidR="00744ECB">
        <w:rPr>
          <w:color w:val="2B91AF"/>
        </w:rPr>
        <w:t>vec3</w:t>
      </w:r>
      <w:r w:rsidR="00905320">
        <w:t>(1,</w:t>
      </w:r>
      <w:r w:rsidR="009A53DE">
        <w:t xml:space="preserve"> </w:t>
      </w:r>
      <w:r w:rsidR="00905320">
        <w:t>0</w:t>
      </w:r>
      <w:r w:rsidR="00FC7B27">
        <w:t>,</w:t>
      </w:r>
      <w:r w:rsidR="009A53DE">
        <w:t xml:space="preserve"> </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matRotateYX</w:t>
      </w:r>
      <w:r w:rsidR="00744ECB">
        <w:t>Z =</w:t>
      </w:r>
      <w:r w:rsidR="00905320">
        <w:t xml:space="preserve"> glm::rotate(matRotateXZ</w:t>
      </w:r>
      <w:r w:rsidR="00744ECB">
        <w:t xml:space="preserve">, </w:t>
      </w:r>
      <w:r w:rsidR="00744ECB">
        <w:rPr>
          <w:color w:val="808080"/>
        </w:rPr>
        <w:t>r</w:t>
      </w:r>
      <w:r w:rsidR="00FC7B27">
        <w:rPr>
          <w:color w:val="808080"/>
        </w:rPr>
        <w:t>otate</w:t>
      </w:r>
      <w:r w:rsidR="00905320">
        <w:t>.y,</w:t>
      </w:r>
      <w:r w:rsidR="00744ECB">
        <w:t>glm::</w:t>
      </w:r>
      <w:r w:rsidR="00744ECB">
        <w:rPr>
          <w:color w:val="2B91AF"/>
        </w:rPr>
        <w:t>vec3</w:t>
      </w:r>
      <w:r w:rsidR="001C7A8F">
        <w:t>(0,</w:t>
      </w:r>
      <w:r w:rsidR="009A53DE">
        <w:t xml:space="preserve"> </w:t>
      </w:r>
      <w:r w:rsidR="001C7A8F">
        <w:t>1</w:t>
      </w:r>
      <w:r w:rsidR="00FC7B27">
        <w:t>,</w:t>
      </w:r>
      <w:r w:rsidR="009A53DE">
        <w:t xml:space="preserve"> </w:t>
      </w:r>
      <w:r w:rsidR="001C7A8F">
        <w:t>0</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w:t>
      </w:r>
      <w:r w:rsidR="00905320">
        <w:t>matRotateYXZ</w:t>
      </w:r>
      <w:r w:rsidR="00744ECB">
        <w:t xml:space="preserve"> </w:t>
      </w:r>
      <w:r w:rsidR="00744ECB">
        <w:rPr>
          <w:color w:val="008080"/>
        </w:rPr>
        <w:t>*</w:t>
      </w:r>
      <w:r w:rsidR="00744ECB">
        <w:t xml:space="preserve"> matScale;</w:t>
      </w:r>
      <w:r w:rsidR="00744ECB">
        <w:br/>
      </w:r>
      <w:r>
        <w:t xml:space="preserve"> </w:t>
      </w:r>
      <w:r>
        <w:rPr>
          <w:rFonts w:hint="eastAsia"/>
        </w:rPr>
        <w:t>}</w:t>
      </w:r>
      <w:r w:rsidR="0092473E">
        <w:br/>
      </w:r>
      <w:r w:rsidR="0092473E">
        <w:br/>
        <w:t xml:space="preserve"> } </w:t>
      </w:r>
      <w:r w:rsidR="0092473E">
        <w:rPr>
          <w:color w:val="008000"/>
        </w:rPr>
        <w:t>// namespace Shader</w:t>
      </w:r>
    </w:p>
    <w:p w:rsidR="002A4754" w:rsidRDefault="00905320" w:rsidP="002A4754">
      <w:r>
        <w:rPr>
          <w:rFonts w:hint="eastAsia"/>
        </w:rPr>
        <w:t>最初はモデル行列の作成です。まず拡大縮小行列</w:t>
      </w:r>
      <w:r>
        <w:rPr>
          <w:rFonts w:hint="eastAsia"/>
        </w:rPr>
        <w:t>(matScale</w:t>
      </w:r>
      <w:r>
        <w:t>)</w:t>
      </w:r>
      <w:r>
        <w:rPr>
          <w:rFonts w:hint="eastAsia"/>
        </w:rPr>
        <w:t>、回転行列</w:t>
      </w:r>
      <w:r>
        <w:rPr>
          <w:rFonts w:hint="eastAsia"/>
        </w:rPr>
        <w:t>(matRotateYXZ</w:t>
      </w:r>
      <w:r>
        <w:t>)</w:t>
      </w:r>
      <w:r>
        <w:rPr>
          <w:rFonts w:hint="eastAsia"/>
        </w:rPr>
        <w:t>、平行移動行列</w:t>
      </w:r>
      <w:r>
        <w:rPr>
          <w:rFonts w:hint="eastAsia"/>
        </w:rPr>
        <w:t>(matTranslate</w:t>
      </w:r>
      <w:r>
        <w:t>)</w:t>
      </w:r>
      <w:r>
        <w:rPr>
          <w:rFonts w:hint="eastAsia"/>
        </w:rPr>
        <w:t>の</w:t>
      </w:r>
      <w:r>
        <w:rPr>
          <w:rFonts w:hint="eastAsia"/>
        </w:rPr>
        <w:t>3</w:t>
      </w:r>
      <w:r>
        <w:rPr>
          <w:rFonts w:hint="eastAsia"/>
        </w:rPr>
        <w:t>つを計算し、それらをかけ合わせてモデル行列</w:t>
      </w:r>
      <w:r>
        <w:rPr>
          <w:rFonts w:hint="eastAsia"/>
        </w:rPr>
        <w:t>(matModel</w:t>
      </w:r>
      <w:r>
        <w:t>)</w:t>
      </w:r>
      <w:r>
        <w:t>を計算します。</w:t>
      </w:r>
      <w:r>
        <w:br/>
      </w:r>
      <w:r>
        <w:rPr>
          <w:rFonts w:hint="eastAsia"/>
        </w:rPr>
        <w:t>回転行列の順序が「</w:t>
      </w:r>
      <w:r>
        <w:t>Y</w:t>
      </w:r>
      <w:r>
        <w:t>軸回転</w:t>
      </w:r>
      <w:r>
        <w:rPr>
          <w:rFonts w:hint="eastAsia"/>
        </w:rPr>
        <w:t>→</w:t>
      </w:r>
      <w:r>
        <w:rPr>
          <w:rFonts w:hint="eastAsia"/>
        </w:rPr>
        <w:t>X</w:t>
      </w:r>
      <w:r>
        <w:rPr>
          <w:rFonts w:hint="eastAsia"/>
        </w:rPr>
        <w:t>軸回転→</w:t>
      </w:r>
      <w:r>
        <w:rPr>
          <w:rFonts w:hint="eastAsia"/>
        </w:rPr>
        <w:t>Z</w:t>
      </w:r>
      <w:r>
        <w:rPr>
          <w:rFonts w:hint="eastAsia"/>
        </w:rPr>
        <w:t>軸回転」になっているのは、経験的に回転後の姿勢を想像しやすいとされているからです。また、</w:t>
      </w:r>
      <w:r>
        <w:rPr>
          <w:rFonts w:hint="eastAsia"/>
        </w:rPr>
        <w:t>Z</w:t>
      </w:r>
      <w:r>
        <w:rPr>
          <w:rFonts w:hint="eastAsia"/>
        </w:rPr>
        <w:t>軸の向きが</w:t>
      </w:r>
      <w:r>
        <w:rPr>
          <w:rFonts w:hint="eastAsia"/>
        </w:rPr>
        <w:t>(0,0,-1)</w:t>
      </w:r>
      <w:r>
        <w:rPr>
          <w:rFonts w:hint="eastAsia"/>
        </w:rPr>
        <w:t>なのは、</w:t>
      </w:r>
      <w:r>
        <w:rPr>
          <w:rFonts w:hint="eastAsia"/>
        </w:rPr>
        <w:t>OpenGL</w:t>
      </w:r>
      <w:r>
        <w:rPr>
          <w:rFonts w:hint="eastAsia"/>
        </w:rPr>
        <w:t>では奥側が</w:t>
      </w:r>
      <w:r>
        <w:rPr>
          <w:rFonts w:hint="eastAsia"/>
        </w:rPr>
        <w:t>Z</w:t>
      </w:r>
      <w:r>
        <w:rPr>
          <w:rFonts w:hint="eastAsia"/>
        </w:rPr>
        <w:t>軸のマイナス方向だからですね。</w:t>
      </w:r>
    </w:p>
    <w:p w:rsidR="00905320" w:rsidRPr="00905320" w:rsidRDefault="00905320" w:rsidP="002A4754">
      <w:r>
        <w:t>続いて</w:t>
      </w:r>
      <w:r>
        <w:rPr>
          <w:rFonts w:hint="eastAsia"/>
        </w:rPr>
        <w:t>MVP</w:t>
      </w:r>
      <w:r>
        <w:rPr>
          <w:rFonts w:hint="eastAsia"/>
        </w:rPr>
        <w:t>行列を計算します。モデル行列を計算するプログラムの下に、次のプログラムを追加してください。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905320" w:rsidRDefault="00905320" w:rsidP="00744ECB">
      <w:pPr>
        <w:pStyle w:val="ac"/>
      </w:pPr>
      <w:r>
        <w:rPr>
          <w:color w:val="FF0000"/>
        </w:rPr>
        <w:lastRenderedPageBreak/>
        <w:t xml:space="preserve"> </w:t>
      </w:r>
      <w:r>
        <w:t xml:space="preserve">  </w:t>
      </w:r>
      <w:r>
        <w:rPr>
          <w:color w:val="0000FF"/>
        </w:rPr>
        <w:t>const</w:t>
      </w:r>
      <w:r>
        <w:t xml:space="preserve"> glm::</w:t>
      </w:r>
      <w:r>
        <w:rPr>
          <w:color w:val="2B91AF"/>
        </w:rPr>
        <w:t>mat4</w:t>
      </w:r>
      <w:r>
        <w:t xml:space="preserve"> matRotateYXZ = glm::rotate(matRotateXZ, </w:t>
      </w:r>
      <w:r>
        <w:rPr>
          <w:color w:val="808080"/>
        </w:rPr>
        <w:t>rotate</w:t>
      </w:r>
      <w:r>
        <w:t>.y,glm::</w:t>
      </w:r>
      <w:r>
        <w:rPr>
          <w:color w:val="2B91AF"/>
        </w:rPr>
        <w:t>vec3</w:t>
      </w:r>
      <w:r>
        <w:t>(0,</w:t>
      </w:r>
      <w:r w:rsidR="00DA41D8">
        <w:t xml:space="preserve"> </w:t>
      </w:r>
      <w:r>
        <w:t>0,</w:t>
      </w:r>
      <w:r w:rsidR="00DA41D8">
        <w:t xml:space="preserve"> </w:t>
      </w:r>
      <w:r>
        <w:t>1));</w:t>
      </w:r>
      <w:r>
        <w:br/>
      </w:r>
      <w:r>
        <w:rPr>
          <w:color w:val="FF0000"/>
        </w:rPr>
        <w:t xml:space="preserve"> </w:t>
      </w: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translate</w:t>
      </w:r>
      <w:r>
        <w:t>);</w:t>
      </w:r>
      <w:r>
        <w:br/>
      </w:r>
      <w:r>
        <w:rPr>
          <w:color w:val="FF0000"/>
        </w:rPr>
        <w:t xml:space="preserve"> </w:t>
      </w:r>
      <w:r>
        <w:t xml:space="preserve">  </w:t>
      </w:r>
      <w:r>
        <w:rPr>
          <w:color w:val="0000FF"/>
        </w:rPr>
        <w:t>const</w:t>
      </w:r>
      <w:r>
        <w:t xml:space="preserve"> glm::</w:t>
      </w:r>
      <w:r>
        <w:rPr>
          <w:color w:val="2B91AF"/>
        </w:rPr>
        <w:t>mat4</w:t>
      </w:r>
      <w:r>
        <w:t xml:space="preserve"> matModel = matTranslate </w:t>
      </w:r>
      <w:r>
        <w:rPr>
          <w:color w:val="008080"/>
        </w:rPr>
        <w:t>*</w:t>
      </w:r>
      <w:r>
        <w:t xml:space="preserve"> matRotateYXZ </w:t>
      </w:r>
      <w:r>
        <w:rPr>
          <w:color w:val="008080"/>
        </w:rPr>
        <w:t>*</w:t>
      </w:r>
      <w:r>
        <w:t xml:space="preserve"> matScale;</w:t>
      </w:r>
      <w:r>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br/>
        <w:t xml:space="preserve"> }</w:t>
      </w:r>
      <w:r w:rsidR="0092473E">
        <w:br/>
      </w:r>
      <w:r w:rsidR="0092473E">
        <w:br/>
        <w:t xml:space="preserve"> } </w:t>
      </w:r>
      <w:r w:rsidR="0092473E">
        <w:rPr>
          <w:color w:val="008000"/>
        </w:rPr>
        <w:t>// namespace Shader</w:t>
      </w:r>
    </w:p>
    <w:p w:rsidR="00905320" w:rsidRDefault="00905320" w:rsidP="00905320">
      <w:r>
        <w:rPr>
          <w:rFonts w:hint="eastAsia"/>
        </w:rPr>
        <w:t>VP</w:t>
      </w:r>
      <w:r>
        <w:rPr>
          <w:rFonts w:hint="eastAsia"/>
        </w:rPr>
        <w:t>行列は</w:t>
      </w:r>
      <w:r>
        <w:rPr>
          <w:rFonts w:hint="eastAsia"/>
        </w:rPr>
        <w:t>SetViewProjectionMatrix</w:t>
      </w:r>
      <w:r>
        <w:rPr>
          <w:rFonts w:hint="eastAsia"/>
        </w:rPr>
        <w:t>関数で受け取りますので、ここでは</w:t>
      </w:r>
      <w:r>
        <w:rPr>
          <w:rFonts w:hint="eastAsia"/>
        </w:rPr>
        <w:t>matVP</w:t>
      </w:r>
      <w:r>
        <w:rPr>
          <w:rFonts w:hint="eastAsia"/>
        </w:rPr>
        <w:t>に</w:t>
      </w:r>
      <w:r>
        <w:rPr>
          <w:rFonts w:hint="eastAsia"/>
        </w:rPr>
        <w:t>matModel</w:t>
      </w:r>
      <w:r>
        <w:rPr>
          <w:rFonts w:hint="eastAsia"/>
        </w:rPr>
        <w:t>をかけあわせるだけです。</w:t>
      </w:r>
    </w:p>
    <w:p w:rsidR="00905320" w:rsidRPr="00905320" w:rsidRDefault="00905320" w:rsidP="00905320">
      <w:r>
        <w:t>次に、モデル座標系におけるライトの方向を計算します。</w:t>
      </w:r>
      <w:r>
        <w:rPr>
          <w:rFonts w:hint="eastAsia"/>
        </w:rPr>
        <w:t>MVP</w:t>
      </w:r>
      <w:r>
        <w:rPr>
          <w:rFonts w:hint="eastAsia"/>
        </w:rPr>
        <w:t>行列を計算するプログラムの下に、次のプログラムを追加してください。</w:t>
      </w:r>
    </w:p>
    <w:p w:rsidR="00905320" w:rsidRDefault="00905320" w:rsidP="00744ECB">
      <w:pPr>
        <w:pStyle w:val="ac"/>
      </w:pPr>
      <w:r>
        <w:rPr>
          <w:color w:val="FF0000"/>
        </w:rPr>
        <w:t xml:space="preserve"> </w:t>
      </w:r>
      <w: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r>
      <w:r>
        <w:rPr>
          <w:color w:val="FF0000"/>
        </w:rPr>
        <w:t xml:space="preserve"> </w:t>
      </w:r>
      <w:r>
        <w:t xml:space="preserve">  </w:t>
      </w:r>
      <w:r>
        <w:rPr>
          <w:color w:val="0000FF"/>
        </w:rPr>
        <w:t>const</w:t>
      </w:r>
      <w:r>
        <w:t xml:space="preserve"> glm::</w:t>
      </w:r>
      <w:r>
        <w:rPr>
          <w:color w:val="2B91AF"/>
        </w:rPr>
        <w:t>mat4</w:t>
      </w:r>
      <w:r>
        <w:t xml:space="preserve"> matMVP = matVP </w:t>
      </w:r>
      <w:r>
        <w:rPr>
          <w:color w:val="008080"/>
        </w:rPr>
        <w:t>*</w:t>
      </w:r>
      <w:r>
        <w:t xml:space="preserve"> matModel;</w:t>
      </w:r>
      <w:r>
        <w:br/>
      </w:r>
      <w:r>
        <w:rPr>
          <w:color w:val="FF0000"/>
        </w:rPr>
        <w:t xml:space="preserve"> </w:t>
      </w:r>
      <w: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w:t>
      </w:r>
      <w:r w:rsidR="00ED6D58">
        <w:rPr>
          <w:color w:val="008000"/>
        </w:rPr>
        <w:t xml:space="preserve"> </w:t>
      </w:r>
      <w:r w:rsidR="00ED6D58">
        <w:rPr>
          <w:color w:val="008000"/>
        </w:rPr>
        <w:t>指向性ライトの向きをモデル</w:t>
      </w:r>
      <w:r w:rsidR="00ED6D58" w:rsidRPr="00A8025E">
        <w:rPr>
          <w:color w:val="008000"/>
        </w:rPr>
        <w:t>座標系に変換して</w:t>
      </w:r>
      <w:r w:rsidR="00ED6D58">
        <w:rPr>
          <w:rFonts w:hint="eastAsia"/>
          <w:color w:val="008000"/>
        </w:rPr>
        <w:t>G</w:t>
      </w:r>
      <w:r w:rsidR="00ED6D58">
        <w:rPr>
          <w:color w:val="008000"/>
        </w:rPr>
        <w:t>PU</w:t>
      </w:r>
      <w:r w:rsidR="00ED6D58">
        <w:rPr>
          <w:color w:val="008000"/>
        </w:rPr>
        <w:t>メモリに</w:t>
      </w:r>
      <w:r w:rsidR="00ED6D58" w:rsidRPr="00A8025E">
        <w:rPr>
          <w:color w:val="008000"/>
        </w:rPr>
        <w:t>転送する</w:t>
      </w:r>
      <w:r w:rsidR="00ED6D58" w:rsidRPr="00A8025E">
        <w:rPr>
          <w:rFonts w:hint="eastAsia"/>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mat3</w:t>
      </w:r>
      <w:r w:rsidR="00C41ED1">
        <w:t xml:space="preserve"> matInvRotate = glm::inverse(glm::</w:t>
      </w:r>
      <w:r w:rsidR="00C41ED1">
        <w:rPr>
          <w:color w:val="2B91AF"/>
        </w:rPr>
        <w:t>mat3</w:t>
      </w:r>
      <w:r w:rsidR="003D4589">
        <w:t>(matRotate</w:t>
      </w:r>
      <w:r w:rsidR="00C41ED1">
        <w:t>Y</w:t>
      </w:r>
      <w:r w:rsidR="003D4589">
        <w:t>X</w:t>
      </w:r>
      <w:bookmarkStart w:id="0" w:name="_GoBack"/>
      <w:bookmarkEnd w:id="0"/>
      <w:r w:rsidR="00C41ED1">
        <w:t>Z));</w:t>
      </w:r>
      <w:r w:rsidR="00C41ED1">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92473E">
        <w:t xml:space="preserve">  }</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mat4</w:t>
      </w:r>
      <w:r w:rsidR="00C41ED1">
        <w:t xml:space="preserve"> matInvModel = glm::inverse(matModel);</w:t>
      </w:r>
      <w:r w:rsidR="00C41ED1">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br/>
      </w:r>
      <w:r w:rsidR="00C41ED1" w:rsidRPr="00E936FE">
        <w:rPr>
          <w:color w:val="FF0000"/>
        </w:rPr>
        <w:t>+</w:t>
      </w:r>
      <w:r w:rsidR="00C41ED1">
        <w:t xml:space="preserve">  </w:t>
      </w:r>
      <w:r w:rsidR="00C41ED1">
        <w:rPr>
          <w:color w:val="008000"/>
        </w:rPr>
        <w:t xml:space="preserve">// </w:t>
      </w:r>
      <w:r w:rsidR="00C41ED1">
        <w:rPr>
          <w:rFonts w:hint="eastAsia"/>
          <w:color w:val="008000"/>
        </w:rPr>
        <w:t>モデル座標系におけるスポットライトの座標を計算し、</w:t>
      </w:r>
      <w:r w:rsidR="00C41ED1">
        <w:rPr>
          <w:color w:val="008000"/>
        </w:rPr>
        <w:t>GPU</w:t>
      </w:r>
      <w:r w:rsidR="00C41ED1">
        <w:rPr>
          <w:rFonts w:hint="eastAsia"/>
          <w:color w:val="008000"/>
        </w:rPr>
        <w:t>メモリに転送する</w:t>
      </w:r>
      <w:r w:rsidR="00C41ED1">
        <w:rPr>
          <w:color w:val="008000"/>
        </w:rPr>
        <w:t>.</w:t>
      </w:r>
      <w:r w:rsidR="00C41ED1">
        <w:br/>
      </w:r>
      <w:r w:rsidR="00C41ED1" w:rsidRPr="00E936FE">
        <w:rPr>
          <w:color w:val="FF0000"/>
        </w:rPr>
        <w:t>+</w:t>
      </w:r>
      <w:r w:rsidR="00C41ED1">
        <w:t xml:space="preserve">  </w:t>
      </w:r>
      <w:r w:rsidR="00C41ED1">
        <w:rPr>
          <w:color w:val="0000FF"/>
        </w:rPr>
        <w:t>if</w:t>
      </w:r>
      <w:r w:rsidR="007B0A21">
        <w:t xml:space="preserve"> (locSpot</w:t>
      </w:r>
      <w:r w:rsidR="00C41ED1">
        <w:t>Ligh</w:t>
      </w:r>
      <w:r w:rsidR="007B0A21">
        <w:t>tDir</w:t>
      </w:r>
      <w:r w:rsidR="00C41ED1">
        <w:t xml:space="preserve"> &gt;= 0</w:t>
      </w:r>
      <w:r w:rsidR="007B0A21">
        <w:t xml:space="preserve"> &amp;&amp; locSpotLightPos</w:t>
      </w:r>
      <w:r w:rsidR="00C41ED1">
        <w:t>) {</w:t>
      </w:r>
      <w:r w:rsidR="00C41ED1">
        <w:br/>
      </w:r>
      <w:r w:rsidR="00C41ED1" w:rsidRPr="00E936FE">
        <w:rPr>
          <w:color w:val="FF0000"/>
        </w:rPr>
        <w:t>+</w:t>
      </w:r>
      <w:r w:rsidR="00C41ED1">
        <w:t xml:space="preserve">    glm::</w:t>
      </w:r>
      <w:r w:rsidR="007B0A21">
        <w:rPr>
          <w:color w:val="2B91AF"/>
        </w:rPr>
        <w:t>vec4</w:t>
      </w:r>
      <w:r w:rsidR="00C41ED1">
        <w:t xml:space="preserve"> </w:t>
      </w:r>
      <w:r w:rsidR="007B0A21">
        <w:t>spotLightDirOnModel[4</w:t>
      </w:r>
      <w:r w:rsidR="00C41ED1">
        <w:t>];</w:t>
      </w:r>
      <w:r w:rsidR="00C41ED1">
        <w:br/>
      </w:r>
      <w:r w:rsidR="007B0A21" w:rsidRPr="00E936FE">
        <w:rPr>
          <w:color w:val="FF0000"/>
        </w:rPr>
        <w:t>+</w:t>
      </w:r>
      <w:r w:rsidR="007B0A21">
        <w:t xml:space="preserve">    glm::</w:t>
      </w:r>
      <w:r w:rsidR="007B0A21">
        <w:rPr>
          <w:color w:val="2B91AF"/>
        </w:rPr>
        <w:t>vec4</w:t>
      </w:r>
      <w:r w:rsidR="007B0A21">
        <w:t xml:space="preserve"> spotLightPosOnModel[4];</w:t>
      </w:r>
      <w:r w:rsidR="007B0A21">
        <w:br/>
      </w:r>
      <w:r w:rsidR="00C41ED1" w:rsidRPr="00E936FE">
        <w:rPr>
          <w:color w:val="FF0000"/>
        </w:rPr>
        <w:t>+</w:t>
      </w:r>
      <w:r w:rsidR="00C41ED1">
        <w:t xml:space="preserve">    </w:t>
      </w:r>
      <w:r w:rsidR="00C41ED1">
        <w:rPr>
          <w:color w:val="0000FF"/>
        </w:rPr>
        <w:t>for</w:t>
      </w:r>
      <w:r w:rsidR="00C41ED1">
        <w:t xml:space="preserve"> (</w:t>
      </w:r>
      <w:r w:rsidR="00C41ED1">
        <w:rPr>
          <w:color w:val="0000FF"/>
        </w:rPr>
        <w:t>int</w:t>
      </w:r>
      <w:r w:rsidR="007B0A21">
        <w:t xml:space="preserve"> i = 0; i &lt; 4</w:t>
      </w:r>
      <w:r w:rsidR="00C41ED1">
        <w:t>; ++i) {</w:t>
      </w:r>
      <w:r w:rsidR="00C41ED1">
        <w:br/>
      </w:r>
      <w:r w:rsidR="007B0A21" w:rsidRPr="00E936FE">
        <w:rPr>
          <w:color w:val="FF0000"/>
        </w:rPr>
        <w:t>+</w:t>
      </w:r>
      <w:r w:rsidR="007B0A21">
        <w:t xml:space="preserve">      </w:t>
      </w:r>
      <w:r w:rsidR="007B0A21">
        <w:rPr>
          <w:color w:val="0000FF"/>
        </w:rPr>
        <w:t>const</w:t>
      </w:r>
      <w:r w:rsidR="007B0A21">
        <w:t xml:space="preserve"> glm::</w:t>
      </w:r>
      <w:r w:rsidR="007B0A21">
        <w:rPr>
          <w:color w:val="2B91AF"/>
        </w:rPr>
        <w:t>vec3</w:t>
      </w:r>
      <w:r w:rsidR="007B0A21">
        <w:t xml:space="preserve"> </w:t>
      </w:r>
      <w:r w:rsidR="00CB2C28">
        <w:rPr>
          <w:rFonts w:hint="eastAsia"/>
        </w:rPr>
        <w:t>inv</w:t>
      </w:r>
      <w:r w:rsidR="00CB2C28">
        <w:t>D</w:t>
      </w:r>
      <w:r w:rsidR="007B0A21">
        <w:t xml:space="preserve">ir = </w:t>
      </w:r>
      <w:r w:rsidR="00CB2C28">
        <w:t>matInvRotate * glm::</w:t>
      </w:r>
      <w:r w:rsidR="00CB2C28">
        <w:rPr>
          <w:color w:val="2B91AF"/>
        </w:rPr>
        <w:t>vec3</w:t>
      </w:r>
      <w:r w:rsidR="00CB2C28">
        <w:t>(</w:t>
      </w:r>
      <w:r w:rsidR="007B0A21">
        <w:t>lights.spot.dirAndCutOff[i]</w:t>
      </w:r>
      <w:r w:rsidR="00CB2C28">
        <w:t>)</w:t>
      </w:r>
      <w:r w:rsidR="007B0A21">
        <w:t>;</w:t>
      </w:r>
      <w:r w:rsidR="007B0A21">
        <w:br/>
      </w:r>
      <w:r w:rsidR="00C41ED1" w:rsidRPr="00E936FE">
        <w:rPr>
          <w:color w:val="FF0000"/>
        </w:rPr>
        <w:t>+</w:t>
      </w:r>
      <w:r w:rsidR="00C41ED1">
        <w:t xml:space="preserve">      </w:t>
      </w:r>
      <w:r w:rsidR="007B0A21">
        <w:t>spotLightDir</w:t>
      </w:r>
      <w:r w:rsidR="00C41ED1">
        <w:t xml:space="preserve">OnModel[i] </w:t>
      </w:r>
      <w:r w:rsidR="00C41ED1">
        <w:rPr>
          <w:color w:val="008080"/>
        </w:rPr>
        <w:t>=</w:t>
      </w:r>
      <w:r w:rsidR="007B0A21">
        <w:t xml:space="preserve"> glm::</w:t>
      </w:r>
      <w:r w:rsidR="007B0A21">
        <w:rPr>
          <w:color w:val="2B91AF"/>
        </w:rPr>
        <w:t>vec4</w:t>
      </w:r>
      <w:r w:rsidR="007B0A21">
        <w:t>(</w:t>
      </w:r>
      <w:r w:rsidR="004572B6">
        <w:t>invD</w:t>
      </w:r>
      <w:r w:rsidR="007B0A21">
        <w:t>ir</w:t>
      </w:r>
      <w:r w:rsidR="004572B6">
        <w:t>, lights.spot.dirAndCutOff[i].w</w:t>
      </w:r>
      <w:r w:rsidR="00C41ED1">
        <w:t>);</w:t>
      </w:r>
      <w:r w:rsidR="007B0A21">
        <w:br/>
      </w:r>
      <w:r w:rsidR="00A50D3D" w:rsidRPr="00E936FE">
        <w:rPr>
          <w:color w:val="FF0000"/>
        </w:rPr>
        <w:t>+</w:t>
      </w:r>
      <w:r w:rsidR="00A50D3D">
        <w:t xml:space="preserve">      </w:t>
      </w:r>
      <w:r w:rsidR="00A50D3D">
        <w:rPr>
          <w:color w:val="0000FF"/>
        </w:rPr>
        <w:t>const</w:t>
      </w:r>
      <w:r w:rsidR="00A50D3D">
        <w:t xml:space="preserve"> glm::</w:t>
      </w:r>
      <w:r w:rsidR="00A50D3D">
        <w:rPr>
          <w:color w:val="2B91AF"/>
        </w:rPr>
        <w:t>vec3</w:t>
      </w:r>
      <w:r w:rsidR="00A50D3D">
        <w:t xml:space="preserve"> pos = lights.spot.posAndInnerCutOff[i];</w:t>
      </w:r>
      <w:r w:rsidR="00A50D3D">
        <w:br/>
      </w:r>
      <w:r w:rsidR="007B0A21" w:rsidRPr="00E936FE">
        <w:rPr>
          <w:color w:val="FF0000"/>
        </w:rPr>
        <w:t>+</w:t>
      </w:r>
      <w:r w:rsidR="007B0A21">
        <w:t xml:space="preserve">      spotLightPosOnModel[i] </w:t>
      </w:r>
      <w:r w:rsidR="007B0A21">
        <w:rPr>
          <w:color w:val="008080"/>
        </w:rPr>
        <w:t>=</w:t>
      </w:r>
      <w:r w:rsidR="007B0A21">
        <w:t xml:space="preserve"> matInvModel </w:t>
      </w:r>
      <w:r w:rsidR="007B0A21">
        <w:rPr>
          <w:color w:val="008080"/>
        </w:rPr>
        <w:t>*</w:t>
      </w:r>
      <w:r w:rsidR="007B0A21">
        <w:t xml:space="preserve"> glm::</w:t>
      </w:r>
      <w:r w:rsidR="007B0A21">
        <w:rPr>
          <w:color w:val="2B91AF"/>
        </w:rPr>
        <w:t>vec4</w:t>
      </w:r>
      <w:r w:rsidR="007B0A21">
        <w:t>(pos, 1);</w:t>
      </w:r>
      <w:r w:rsidR="007B0A21">
        <w:br/>
      </w:r>
      <w:r w:rsidR="007B0A21" w:rsidRPr="00E936FE">
        <w:rPr>
          <w:color w:val="FF0000"/>
        </w:rPr>
        <w:t>+</w:t>
      </w:r>
      <w:r w:rsidR="007B0A21">
        <w:t xml:space="preserve">      spotLightPosOnModel[i].w </w:t>
      </w:r>
      <w:r w:rsidR="007B0A21">
        <w:rPr>
          <w:color w:val="008080"/>
        </w:rPr>
        <w:t>=</w:t>
      </w:r>
      <w:r w:rsidR="007B0A21">
        <w:t xml:space="preserve"> lights.spot.posAndInnerCutOff[i]w;</w:t>
      </w:r>
      <w:r w:rsidR="007B0A21">
        <w:br/>
      </w:r>
      <w:r w:rsidR="00C41ED1" w:rsidRPr="00E936FE">
        <w:rPr>
          <w:color w:val="FF0000"/>
        </w:rPr>
        <w:t>+</w:t>
      </w:r>
      <w:r w:rsidR="00C41ED1">
        <w:t xml:space="preserve">    }</w:t>
      </w:r>
      <w:r w:rsidR="00C41ED1">
        <w:br/>
      </w:r>
      <w:r w:rsidR="00C41ED1" w:rsidRPr="00E936FE">
        <w:rPr>
          <w:color w:val="FF0000"/>
        </w:rPr>
        <w:t>+</w:t>
      </w:r>
      <w:r w:rsidR="00C41ED1">
        <w:t xml:space="preserve">    </w:t>
      </w:r>
      <w:r w:rsidR="006F49A7">
        <w:rPr>
          <w:color w:val="6F008A"/>
        </w:rPr>
        <w:t>glUniform4</w:t>
      </w:r>
      <w:r w:rsidR="00C41ED1">
        <w:rPr>
          <w:color w:val="6F008A"/>
        </w:rPr>
        <w:t>fv</w:t>
      </w:r>
      <w:r w:rsidR="006F49A7">
        <w:t>(locSpot</w:t>
      </w:r>
      <w:r w:rsidR="00B33983">
        <w:t>LightDir, 4</w:t>
      </w:r>
      <w:r w:rsidR="00C41ED1">
        <w:t>, &amp;</w:t>
      </w:r>
      <w:r w:rsidR="00B33983">
        <w:t>spotLightDir</w:t>
      </w:r>
      <w:r w:rsidR="00C41ED1">
        <w:t>OnModel[0].x);</w:t>
      </w:r>
      <w:r w:rsidR="00C41ED1">
        <w:br/>
      </w:r>
      <w:r w:rsidR="00B33983" w:rsidRPr="00E936FE">
        <w:rPr>
          <w:color w:val="FF0000"/>
        </w:rPr>
        <w:t>+</w:t>
      </w:r>
      <w:r w:rsidR="00B33983">
        <w:t xml:space="preserve">    </w:t>
      </w:r>
      <w:r w:rsidR="00B33983">
        <w:rPr>
          <w:color w:val="6F008A"/>
        </w:rPr>
        <w:t>glUniform4fv</w:t>
      </w:r>
      <w:r w:rsidR="00B33983">
        <w:t>(locSpotLightPos, 4, &amp;spotLightPosOnModel[0].x);</w:t>
      </w:r>
      <w:r w:rsidR="00B33983">
        <w:br/>
      </w:r>
      <w:r w:rsidR="00C41ED1" w:rsidRPr="00E936FE">
        <w:rPr>
          <w:color w:val="FF0000"/>
        </w:rPr>
        <w:t>+</w:t>
      </w:r>
      <w:r w:rsidR="00C41ED1">
        <w:t xml:space="preserve">  }</w:t>
      </w:r>
      <w:r w:rsidR="00C41ED1">
        <w:br/>
      </w:r>
      <w:r>
        <w:t xml:space="preserve"> }</w:t>
      </w:r>
      <w:r w:rsidR="0092473E">
        <w:br/>
      </w:r>
      <w:r w:rsidR="0092473E">
        <w:br/>
        <w:t xml:space="preserve"> } </w:t>
      </w:r>
      <w:r w:rsidR="0092473E">
        <w:rPr>
          <w:color w:val="008000"/>
        </w:rPr>
        <w:t>// namespace Shader</w:t>
      </w:r>
    </w:p>
    <w:p w:rsidR="00905320" w:rsidRDefault="00CB2C28" w:rsidP="00905320">
      <w:r>
        <w:rPr>
          <w:rFonts w:hint="eastAsia"/>
        </w:rPr>
        <w:t>このプログラムは、</w:t>
      </w:r>
      <w:r>
        <w:rPr>
          <w:rFonts w:hint="eastAsia"/>
        </w:rPr>
        <w:t>Main.cpp</w:t>
      </w:r>
      <w:r>
        <w:rPr>
          <w:rFonts w:hint="eastAsia"/>
        </w:rPr>
        <w:t>にあるライトの計算をコピー</w:t>
      </w:r>
      <w:r w:rsidR="00ED6D58">
        <w:rPr>
          <w:rFonts w:hint="eastAsia"/>
        </w:rPr>
        <w:t>し、変数名などを</w:t>
      </w:r>
      <w:r>
        <w:rPr>
          <w:rFonts w:hint="eastAsia"/>
        </w:rPr>
        <w:t>変更</w:t>
      </w:r>
      <w:r w:rsidR="00ED6D58">
        <w:rPr>
          <w:rFonts w:hint="eastAsia"/>
        </w:rPr>
        <w:t>したものです。</w:t>
      </w:r>
    </w:p>
    <w:p w:rsidR="0092473E" w:rsidRPr="00CB2C28" w:rsidRDefault="0092473E" w:rsidP="00905320">
      <w:r>
        <w:t>最後に描画関数を呼び出します。ライトデータを</w:t>
      </w:r>
      <w:r>
        <w:rPr>
          <w:rFonts w:hint="eastAsia"/>
        </w:rPr>
        <w:t>GPU</w:t>
      </w:r>
      <w:r>
        <w:rPr>
          <w:rFonts w:hint="eastAsia"/>
        </w:rPr>
        <w:t>メモリに転送するプログラムの下に、次のプログラムを追加してください。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744ECB" w:rsidRDefault="0092473E" w:rsidP="00744ECB">
      <w:pPr>
        <w:pStyle w:val="ac"/>
        <w:rPr>
          <w:color w:val="008000"/>
        </w:rPr>
      </w:pPr>
      <w:r>
        <w:rPr>
          <w:color w:val="FF0000"/>
        </w:rPr>
        <w:lastRenderedPageBreak/>
        <w:t xml:space="preserve"> </w:t>
      </w:r>
      <w:r>
        <w:t xml:space="preserve">    </w:t>
      </w:r>
      <w:r>
        <w:rPr>
          <w:color w:val="6F008A"/>
        </w:rPr>
        <w:t>glUniform4fv</w:t>
      </w:r>
      <w:r>
        <w:t>(locSpotLightDir, 4, &amp;spotLightDirOnModel[0].x);</w:t>
      </w:r>
      <w:r>
        <w:br/>
      </w:r>
      <w:r>
        <w:rPr>
          <w:color w:val="FF0000"/>
        </w:rPr>
        <w:t xml:space="preserve"> </w:t>
      </w:r>
      <w:r>
        <w:t xml:space="preserve">    </w:t>
      </w:r>
      <w:r>
        <w:rPr>
          <w:color w:val="6F008A"/>
        </w:rPr>
        <w:t>glUniform4fv</w:t>
      </w:r>
      <w:r>
        <w:t>(locSpotLightPos, 4, &amp;spotLightPosOnModel[0].x);</w:t>
      </w:r>
      <w:r>
        <w:br/>
      </w:r>
      <w:r>
        <w:rPr>
          <w:color w:val="FF0000"/>
        </w:rPr>
        <w:t xml:space="preserve"> </w:t>
      </w:r>
      <w:r>
        <w:t xml:space="preserve">  }</w:t>
      </w:r>
      <w:r w:rsidR="00744ECB">
        <w:br/>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t>Shader::Program</w:t>
      </w:r>
      <w:r>
        <w:t>クラスを使う</w:t>
      </w:r>
    </w:p>
    <w:p w:rsidR="00E442BE" w:rsidRDefault="00B722F0" w:rsidP="00524865">
      <w:r>
        <w:t>それでは、</w:t>
      </w:r>
      <w:r w:rsidR="00485228">
        <w:t>作成したクラスを使ってみましょう。</w:t>
      </w:r>
      <w:r w:rsidR="00485228">
        <w:br/>
        <w:t>Main.cpp</w:t>
      </w:r>
      <w:r w:rsidR="00485228">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 xml:space="preserve">-const GLuint </w:t>
      </w:r>
      <w:r w:rsidRPr="00A64B26">
        <w:rPr>
          <w:color w:val="FF0000"/>
          <w:highlight w:val="yellow"/>
        </w:rPr>
        <w:t>progLighting</w:t>
      </w:r>
      <w:r w:rsidRPr="00E442BE">
        <w:rPr>
          <w:color w:val="FF0000"/>
        </w:rPr>
        <w:t xml:space="preserve"> =</w:t>
      </w:r>
      <w:r>
        <w:br/>
      </w:r>
      <w:r>
        <w:rPr>
          <w:color w:val="FF0000"/>
        </w:rPr>
        <w:t>+</w:t>
      </w:r>
      <w:r>
        <w:rPr>
          <w:color w:val="0000FF"/>
        </w:rPr>
        <w:t>const</w:t>
      </w:r>
      <w:r>
        <w:t xml:space="preserve"> </w:t>
      </w:r>
      <w:r>
        <w:rPr>
          <w:color w:val="2B91AF"/>
        </w:rPr>
        <w:t>GLuint</w:t>
      </w:r>
      <w:r>
        <w:t xml:space="preserve"> p</w:t>
      </w:r>
      <w:r w:rsidR="004E0D5B">
        <w:t>idLighting</w:t>
      </w:r>
      <w:r>
        <w:t xml:space="preserve"> =</w:t>
      </w:r>
      <w:r>
        <w:br/>
        <w:t xml:space="preserve">   Shader::BuildFromFile(</w:t>
      </w:r>
      <w:r>
        <w:rPr>
          <w:color w:val="A31515"/>
        </w:rPr>
        <w:t>"Res/FragmentLighting.vert"</w:t>
      </w:r>
      <w:r>
        <w:t xml:space="preserve">, </w:t>
      </w:r>
      <w:r>
        <w:rPr>
          <w:color w:val="A31515"/>
        </w:rPr>
        <w:t>"Res/FragmentLighting.frag"</w:t>
      </w:r>
      <w:r w:rsidR="00A64B26">
        <w:t>);</w:t>
      </w:r>
      <w:r w:rsidR="00A64B26">
        <w:br/>
      </w:r>
      <w:r w:rsidR="00A64B26" w:rsidRPr="00A64B26">
        <w:rPr>
          <w:color w:val="FF0000"/>
        </w:rPr>
        <w:t>-</w:t>
      </w:r>
      <w:r w:rsidRPr="00A64B26">
        <w:rPr>
          <w:color w:val="FF0000"/>
        </w:rPr>
        <w:t>if (!vbo || !ibo || !vao || !shaderProgram || !</w:t>
      </w:r>
      <w:r w:rsidR="00A64B26" w:rsidRPr="00A64B26">
        <w:rPr>
          <w:rFonts w:hint="eastAsia"/>
          <w:color w:val="FF0000"/>
          <w:highlight w:val="yellow"/>
        </w:rPr>
        <w:t>prog</w:t>
      </w:r>
      <w:r w:rsidR="00A64B26" w:rsidRPr="00A64B26">
        <w:rPr>
          <w:color w:val="FF0000"/>
          <w:highlight w:val="yellow"/>
        </w:rPr>
        <w:t>Lighting</w:t>
      </w:r>
      <w:r w:rsidRPr="00A64B26">
        <w:rPr>
          <w:color w:val="FF0000"/>
        </w:rPr>
        <w:t>) {</w:t>
      </w:r>
      <w:r>
        <w:br/>
      </w:r>
      <w:r w:rsidR="00A64B26">
        <w:rPr>
          <w:color w:val="FF0000"/>
        </w:rPr>
        <w:t>+</w:t>
      </w:r>
      <w:r w:rsidR="00A64B26">
        <w:rPr>
          <w:color w:val="0000FF"/>
        </w:rPr>
        <w:t>if</w:t>
      </w:r>
      <w:r w:rsidR="00A64B26">
        <w:t xml:space="preserve"> (!vbo || !ibo || !vao || !shaderProgram || !</w:t>
      </w:r>
      <w:r w:rsidR="004E0D5B">
        <w:rPr>
          <w:rFonts w:hint="eastAsia"/>
        </w:rPr>
        <w:t>pid</w:t>
      </w:r>
      <w:r w:rsidR="004E0D5B">
        <w:t>Lighting</w:t>
      </w:r>
      <w:r w:rsidR="00A64B26">
        <w:t>) {</w:t>
      </w:r>
      <w:r w:rsidR="00A64B26">
        <w:br/>
      </w:r>
      <w:r>
        <w:t xml:space="preserve">    </w:t>
      </w:r>
      <w:r>
        <w:rPr>
          <w:color w:val="0000FF"/>
        </w:rPr>
        <w:t>return</w:t>
      </w:r>
      <w:r>
        <w:t xml:space="preserve"> 1;</w:t>
      </w:r>
      <w:r>
        <w:br/>
        <w:t xml:space="preserve">  }</w:t>
      </w:r>
    </w:p>
    <w:p w:rsidR="00485228" w:rsidRDefault="007512A4" w:rsidP="00524865">
      <w:r>
        <w:rPr>
          <w:rFonts w:hint="eastAsia"/>
        </w:rPr>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F06855" w:rsidP="00485228">
      <w:pPr>
        <w:pStyle w:val="ac"/>
      </w:pPr>
      <w:r>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br/>
      </w:r>
      <w:r>
        <w:rPr>
          <w:color w:val="0000FF"/>
        </w:rPr>
        <w:t xml:space="preserve"> </w:t>
      </w:r>
      <w:r w:rsidR="00485228" w:rsidRPr="003856B5">
        <w:rPr>
          <w:color w:val="0000FF"/>
        </w:rPr>
        <w:t>if</w:t>
      </w:r>
      <w:r w:rsidR="00485228" w:rsidRPr="003856B5">
        <w:t xml:space="preserve"> (texColorLoc &gt;= 0) {</w:t>
      </w:r>
      <w:r w:rsidR="00485228" w:rsidRPr="003856B5">
        <w:br/>
        <w:t xml:space="preserve">   </w:t>
      </w:r>
      <w:r w:rsidR="00485228" w:rsidRPr="003856B5">
        <w:rPr>
          <w:color w:val="6F008A"/>
        </w:rPr>
        <w:t>glUniform1i</w:t>
      </w:r>
      <w:r w:rsidR="00485228">
        <w:t>(texColorLoc, 0);</w:t>
      </w:r>
      <w:r w:rsidR="00485228">
        <w:br/>
        <w:t xml:space="preserve"> }</w:t>
      </w:r>
      <w:r w:rsidR="00485228">
        <w:br/>
      </w:r>
      <w:r w:rsidR="00485228">
        <w:br/>
      </w:r>
      <w:r w:rsidR="00485228" w:rsidRPr="00E442BE">
        <w:rPr>
          <w:rFonts w:hint="eastAsia"/>
          <w:color w:val="FF0000"/>
        </w:rPr>
        <w:t>-</w:t>
      </w:r>
      <w:r w:rsidR="00485228" w:rsidRPr="00E442BE">
        <w:rPr>
          <w:color w:val="FF0000"/>
        </w:rPr>
        <w:t>const GLint locMatMVP = glGetUniformLocation(progLighting, "matMVP");</w:t>
      </w:r>
      <w:r w:rsidR="00485228" w:rsidRPr="00E442BE">
        <w:rPr>
          <w:color w:val="FF0000"/>
        </w:rPr>
        <w:br/>
        <w:t>-const GLint locAmbLightCol =</w:t>
      </w:r>
      <w:r w:rsidR="00485228" w:rsidRPr="00E442BE">
        <w:rPr>
          <w:color w:val="FF0000"/>
        </w:rPr>
        <w:br/>
        <w:t>-  glGetUniformLocation(progLighting, "ambientLight.color");</w:t>
      </w:r>
      <w:r w:rsidR="00485228" w:rsidRPr="00E442BE">
        <w:rPr>
          <w:color w:val="FF0000"/>
        </w:rPr>
        <w:br/>
        <w:t>-const GLint locDirLightDir =</w:t>
      </w:r>
      <w:r w:rsidR="00485228" w:rsidRPr="00E442BE">
        <w:rPr>
          <w:color w:val="FF0000"/>
        </w:rPr>
        <w:br/>
        <w:t>-  glGetUniformLocation(progLighting, "directionalLight.direction");</w:t>
      </w:r>
      <w:r w:rsidR="00485228" w:rsidRPr="00E442BE">
        <w:rPr>
          <w:color w:val="FF0000"/>
        </w:rPr>
        <w:br/>
        <w:t>-const GLint locDirLightCol =</w:t>
      </w:r>
      <w:r w:rsidR="00485228" w:rsidRPr="00E442BE">
        <w:rPr>
          <w:color w:val="FF0000"/>
        </w:rPr>
        <w:br/>
        <w:t>-  glGetUniformLocation(progLighting, "directionalLight.color");</w:t>
      </w:r>
      <w:r w:rsidR="00485228" w:rsidRPr="00E442BE">
        <w:rPr>
          <w:color w:val="FF0000"/>
        </w:rPr>
        <w:br/>
        <w:t>-const GLint locPointLightPos =</w:t>
      </w:r>
      <w:r w:rsidR="00485228" w:rsidRPr="00E442BE">
        <w:rPr>
          <w:color w:val="FF0000"/>
        </w:rPr>
        <w:br/>
        <w:t>-  glGetUniformLocation(progLighting, "pointLight.position");</w:t>
      </w:r>
      <w:r w:rsidR="00485228" w:rsidRPr="00E442BE">
        <w:rPr>
          <w:color w:val="FF0000"/>
        </w:rPr>
        <w:br/>
        <w:t>-const GLint locPointLightCol =</w:t>
      </w:r>
      <w:r w:rsidR="00485228" w:rsidRPr="00E442BE">
        <w:rPr>
          <w:color w:val="FF0000"/>
        </w:rPr>
        <w:br/>
        <w:t>-  glGetUniformLocation(progLighting, "pointLight.color");</w:t>
      </w:r>
      <w:r w:rsidR="00485228" w:rsidRPr="00E442BE">
        <w:rPr>
          <w:color w:val="FF0000"/>
        </w:rPr>
        <w:br/>
      </w:r>
      <w:r w:rsidR="00336C6E">
        <w:rPr>
          <w:color w:val="FF0000"/>
        </w:rPr>
        <w:t>-const GLint locSpotLightDir</w:t>
      </w:r>
      <w:r w:rsidR="00336C6E" w:rsidRPr="00E442BE">
        <w:rPr>
          <w:color w:val="FF0000"/>
        </w:rPr>
        <w:t xml:space="preserve">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dirAndCutOff");</w:t>
      </w:r>
      <w:r w:rsidR="00336C6E">
        <w:rPr>
          <w:color w:val="FF0000"/>
        </w:rPr>
        <w:br/>
        <w:t>-const GLint locSpot</w:t>
      </w:r>
      <w:r w:rsidR="00336C6E" w:rsidRPr="00E442BE">
        <w:rPr>
          <w:color w:val="FF0000"/>
        </w:rPr>
        <w:t>LightPos =</w:t>
      </w:r>
      <w:r w:rsidR="00336C6E" w:rsidRPr="00E442BE">
        <w:rPr>
          <w:color w:val="FF0000"/>
        </w:rPr>
        <w:br/>
        <w:t>-  glGetUniformLocation(progLighting, "</w:t>
      </w:r>
      <w:r w:rsidR="00336C6E">
        <w:rPr>
          <w:color w:val="FF0000"/>
        </w:rPr>
        <w:t>spot</w:t>
      </w:r>
      <w:r w:rsidR="00336C6E" w:rsidRPr="00E442BE">
        <w:rPr>
          <w:color w:val="FF0000"/>
        </w:rPr>
        <w:t>Light.</w:t>
      </w:r>
      <w:r w:rsidR="00336C6E">
        <w:rPr>
          <w:color w:val="FF0000"/>
        </w:rPr>
        <w:t>posAndInnerCutOff");</w:t>
      </w:r>
      <w:r w:rsidR="00336C6E">
        <w:rPr>
          <w:color w:val="FF0000"/>
        </w:rPr>
        <w:br/>
        <w:t>-const GLint locSpot</w:t>
      </w:r>
      <w:r w:rsidR="00336C6E" w:rsidRPr="00E442BE">
        <w:rPr>
          <w:color w:val="FF0000"/>
        </w:rPr>
        <w:t>LightCol =</w:t>
      </w:r>
      <w:r w:rsidR="00336C6E" w:rsidRPr="00E442BE">
        <w:rPr>
          <w:color w:val="FF0000"/>
        </w:rPr>
        <w:br/>
        <w:t>-  glGetUniformLocation(progLighting, "</w:t>
      </w:r>
      <w:r w:rsidR="00336C6E">
        <w:rPr>
          <w:color w:val="FF0000"/>
        </w:rPr>
        <w:t>spot</w:t>
      </w:r>
      <w:r w:rsidR="00336C6E" w:rsidRPr="00E442BE">
        <w:rPr>
          <w:color w:val="FF0000"/>
        </w:rPr>
        <w:t>Light.color");</w:t>
      </w:r>
      <w:r w:rsidR="00336C6E" w:rsidRPr="00E442BE">
        <w:rPr>
          <w:color w:val="FF0000"/>
        </w:rPr>
        <w:br/>
      </w:r>
      <w:r w:rsidR="00485228" w:rsidRPr="00E442BE">
        <w:rPr>
          <w:color w:val="FF0000"/>
        </w:rPr>
        <w:t>-if (locDirLightDir &lt; 0 || locDirLightCol &lt; 0 || locAmbLightCol &lt; 0 ||</w:t>
      </w:r>
      <w:r w:rsidR="00485228" w:rsidRPr="00E442BE">
        <w:rPr>
          <w:color w:val="FF0000"/>
        </w:rPr>
        <w:br/>
        <w:t>-  locPointLightPo</w:t>
      </w:r>
      <w:r w:rsidR="00EC02B7">
        <w:rPr>
          <w:color w:val="FF0000"/>
        </w:rPr>
        <w:t>s &lt; 0 || locPointLightCol &lt; 0 ||</w:t>
      </w:r>
      <w:r w:rsidR="00485228" w:rsidRPr="00E442BE">
        <w:rPr>
          <w:color w:val="FF0000"/>
        </w:rPr>
        <w:br/>
      </w:r>
      <w:r w:rsidR="00EC02B7">
        <w:rPr>
          <w:color w:val="FF0000"/>
        </w:rPr>
        <w:t>-  locSpotLightDir</w:t>
      </w:r>
      <w:r w:rsidR="00EC02B7" w:rsidRPr="00E442BE">
        <w:rPr>
          <w:color w:val="FF0000"/>
        </w:rPr>
        <w:t xml:space="preserve"> &lt; 0 || </w:t>
      </w:r>
      <w:r w:rsidR="00EC02B7">
        <w:rPr>
          <w:color w:val="FF0000"/>
        </w:rPr>
        <w:t>locSpotLightPos &lt; 0 || locSpot</w:t>
      </w:r>
      <w:r w:rsidR="00EC02B7" w:rsidRPr="00E442BE">
        <w:rPr>
          <w:color w:val="FF0000"/>
        </w:rPr>
        <w:t>LightCol &lt; 0) {</w:t>
      </w:r>
      <w:r w:rsidR="00EC02B7" w:rsidRPr="00E442BE">
        <w:rPr>
          <w:color w:val="FF0000"/>
        </w:rPr>
        <w:br/>
      </w:r>
      <w:r w:rsidR="00485228" w:rsidRPr="00E442BE">
        <w:rPr>
          <w:color w:val="FF0000"/>
        </w:rPr>
        <w:t>-    std::cerr &lt;&lt; "ERROR: uniform</w:t>
      </w:r>
      <w:r w:rsidR="00485228" w:rsidRPr="00E442BE">
        <w:rPr>
          <w:rFonts w:hint="eastAsia"/>
          <w:color w:val="FF0000"/>
        </w:rPr>
        <w:t>変数の位置を取得できません</w:t>
      </w:r>
      <w:r>
        <w:rPr>
          <w:color w:val="FF0000"/>
        </w:rPr>
        <w:t>.\n";</w:t>
      </w:r>
      <w:r>
        <w:rPr>
          <w:color w:val="FF0000"/>
        </w:rPr>
        <w:br/>
        <w:t>-    return 1;</w:t>
      </w:r>
      <w:r>
        <w:rPr>
          <w:color w:val="FF0000"/>
        </w:rPr>
        <w:br/>
        <w:t>-</w:t>
      </w:r>
      <w:r w:rsidR="00485228" w:rsidRPr="00E442BE">
        <w:rPr>
          <w:color w:val="FF0000"/>
        </w:rPr>
        <w:t>}</w:t>
      </w:r>
      <w:r w:rsidR="00BD76D2">
        <w:rPr>
          <w:color w:val="FF0000"/>
        </w:rPr>
        <w:br/>
      </w:r>
      <w:r w:rsidR="00983ABA" w:rsidRPr="00983ABA">
        <w:rPr>
          <w:rFonts w:hint="eastAsia"/>
          <w:color w:val="FF0000"/>
        </w:rPr>
        <w:t>-</w:t>
      </w:r>
      <w:r w:rsidR="00983ABA" w:rsidRPr="00983ABA">
        <w:rPr>
          <w:color w:val="FF0000"/>
        </w:rPr>
        <w:t>{</w:t>
      </w:r>
      <w:r w:rsidR="00983ABA" w:rsidRPr="00983ABA">
        <w:rPr>
          <w:color w:val="FF0000"/>
        </w:rPr>
        <w:br/>
        <w:t>-</w:t>
      </w:r>
      <w:r>
        <w:rPr>
          <w:color w:val="FF0000"/>
        </w:rPr>
        <w:t xml:space="preserve">  </w:t>
      </w:r>
      <w:r w:rsidR="00983ABA" w:rsidRPr="00983ABA">
        <w:rPr>
          <w:color w:val="FF0000"/>
        </w:rPr>
        <w:t>glUseProgram(progLighting);</w:t>
      </w:r>
      <w:r w:rsidR="00983ABA" w:rsidRPr="00983ABA">
        <w:rPr>
          <w:color w:val="FF0000"/>
        </w:rPr>
        <w:br/>
        <w:t>-</w:t>
      </w:r>
      <w:r>
        <w:rPr>
          <w:color w:val="FF0000"/>
        </w:rPr>
        <w:t xml:space="preserve">  </w:t>
      </w:r>
      <w:r w:rsidR="00983ABA" w:rsidRPr="00983ABA">
        <w:rPr>
          <w:color w:val="FF0000"/>
        </w:rPr>
        <w:t>const GLint locTexCol = glGetUniformLocation(progLighting, "texColor");</w:t>
      </w:r>
      <w:r w:rsidR="00983ABA" w:rsidRPr="00983ABA">
        <w:rPr>
          <w:color w:val="FF0000"/>
        </w:rPr>
        <w:br/>
        <w:t>-</w:t>
      </w:r>
      <w:r>
        <w:rPr>
          <w:color w:val="FF0000"/>
        </w:rPr>
        <w:t xml:space="preserve">  </w:t>
      </w:r>
      <w:r w:rsidR="00983ABA" w:rsidRPr="00983ABA">
        <w:rPr>
          <w:color w:val="FF0000"/>
        </w:rPr>
        <w:t>if (locTexCol &gt;= 0) {</w:t>
      </w:r>
      <w:r w:rsidR="00983ABA" w:rsidRPr="00983ABA">
        <w:rPr>
          <w:color w:val="FF0000"/>
        </w:rPr>
        <w:br/>
      </w:r>
      <w:r w:rsidR="00983ABA" w:rsidRPr="00983ABA">
        <w:rPr>
          <w:color w:val="FF0000"/>
        </w:rPr>
        <w:lastRenderedPageBreak/>
        <w:t>-    glUniform1i(locTexCol, 0);</w:t>
      </w:r>
      <w:r w:rsidR="00983ABA" w:rsidRPr="00983ABA">
        <w:rPr>
          <w:color w:val="FF0000"/>
        </w:rPr>
        <w:br/>
        <w:t>-</w:t>
      </w:r>
      <w:r>
        <w:rPr>
          <w:color w:val="FF0000"/>
        </w:rPr>
        <w:t xml:space="preserve">  </w:t>
      </w:r>
      <w:r w:rsidR="00983ABA" w:rsidRPr="00983ABA">
        <w:rPr>
          <w:color w:val="FF0000"/>
        </w:rPr>
        <w:t>}</w:t>
      </w:r>
      <w:r w:rsidR="00983ABA" w:rsidRPr="00983ABA">
        <w:rPr>
          <w:color w:val="FF0000"/>
        </w:rPr>
        <w:br/>
        <w:t>-}</w:t>
      </w:r>
      <w:r w:rsidR="00983ABA" w:rsidRPr="00983ABA">
        <w:rPr>
          <w:color w:val="FF0000"/>
        </w:rPr>
        <w:br/>
        <w:t>-</w:t>
      </w:r>
      <w:r w:rsidR="00983ABA" w:rsidRPr="00983ABA">
        <w:rPr>
          <w:color w:val="FF0000"/>
        </w:rPr>
        <w:br/>
        <w:t>-glUseProgram(0);</w:t>
      </w:r>
      <w:r w:rsidR="00485228" w:rsidRPr="00485228">
        <w:br/>
      </w:r>
      <w:r w:rsidR="00983ABA">
        <w:rPr>
          <w:color w:val="FF0000"/>
        </w:rPr>
        <w:t>+</w:t>
      </w:r>
      <w:r w:rsidR="00983ABA" w:rsidRPr="00485228">
        <w:t>Shader::</w:t>
      </w:r>
      <w:r w:rsidR="00983ABA" w:rsidRPr="00485228">
        <w:rPr>
          <w:color w:val="2B91AF"/>
        </w:rPr>
        <w:t xml:space="preserve">Program </w:t>
      </w:r>
      <w:r w:rsidR="00983ABA">
        <w:t>progLighting(pidLighting</w:t>
      </w:r>
      <w:r w:rsidR="00983ABA" w:rsidRPr="00485228">
        <w:t>);</w:t>
      </w:r>
      <w:r w:rsidR="00983ABA" w:rsidRPr="00485228">
        <w:br/>
      </w:r>
      <w:r w:rsidR="00983ABA">
        <w:br/>
      </w:r>
      <w:r>
        <w:t xml:space="preserve"> </w:t>
      </w:r>
      <w:r w:rsidR="00485228" w:rsidRPr="00485228">
        <w:rPr>
          <w:color w:val="008000"/>
        </w:rPr>
        <w:t xml:space="preserve">// </w:t>
      </w:r>
      <w:r w:rsidR="00485228" w:rsidRPr="00485228">
        <w:rPr>
          <w:rFonts w:hint="eastAsia"/>
          <w:color w:val="008000"/>
        </w:rPr>
        <w:t>テクスチャを作成する</w:t>
      </w:r>
      <w:r w:rsidR="00485228" w:rsidRPr="00485228">
        <w:rPr>
          <w:color w:val="008000"/>
        </w:rPr>
        <w:t>.</w:t>
      </w:r>
      <w:r>
        <w:br/>
        <w:t xml:space="preserve"> </w:t>
      </w:r>
      <w:r w:rsidR="00485228" w:rsidRPr="00076AF0">
        <w:rPr>
          <w:color w:val="0000FF"/>
        </w:rPr>
        <w:t xml:space="preserve">const </w:t>
      </w:r>
      <w:r w:rsidR="00485228" w:rsidRPr="00485228">
        <w:rPr>
          <w:color w:val="0000FF"/>
        </w:rPr>
        <w:t xml:space="preserve">int </w:t>
      </w:r>
      <w:r w:rsidR="00BD1427">
        <w:t>imageWidth</w:t>
      </w:r>
      <w:r w:rsidR="00485228" w:rsidRPr="00485228">
        <w:t xml:space="preserve"> = 8; </w:t>
      </w:r>
      <w:r w:rsidR="00485228" w:rsidRPr="00485228">
        <w:rPr>
          <w:color w:val="008000"/>
        </w:rPr>
        <w:t xml:space="preserve">// </w:t>
      </w:r>
      <w:r w:rsidR="00485228" w:rsidRPr="00485228">
        <w:rPr>
          <w:rFonts w:hint="eastAsia"/>
          <w:color w:val="008000"/>
        </w:rPr>
        <w:t>画像の幅</w:t>
      </w:r>
      <w:r w:rsidR="00485228" w:rsidRPr="00485228">
        <w:rPr>
          <w:color w:val="008000"/>
        </w:rPr>
        <w:t>.</w:t>
      </w:r>
      <w:r w:rsidR="00485228" w:rsidRPr="00485228">
        <w:rPr>
          <w:color w:val="008000"/>
        </w:rPr>
        <w:br/>
      </w:r>
      <w:r>
        <w:t xml:space="preserve"> </w:t>
      </w:r>
      <w:r w:rsidR="00485228" w:rsidRPr="00076AF0">
        <w:rPr>
          <w:color w:val="0000FF"/>
        </w:rPr>
        <w:t xml:space="preserve">const </w:t>
      </w:r>
      <w:r w:rsidR="00485228" w:rsidRPr="00485228">
        <w:rPr>
          <w:color w:val="0000FF"/>
        </w:rPr>
        <w:t xml:space="preserve">int </w:t>
      </w:r>
      <w:r w:rsidR="00BD1427">
        <w:t>imageHeight</w:t>
      </w:r>
      <w:r w:rsidR="00485228" w:rsidRPr="00485228">
        <w:t xml:space="preserve"> = 8; </w:t>
      </w:r>
      <w:r w:rsidR="00485228" w:rsidRPr="00485228">
        <w:rPr>
          <w:color w:val="008000"/>
        </w:rPr>
        <w:t xml:space="preserve">// </w:t>
      </w:r>
      <w:r w:rsidR="00485228" w:rsidRPr="00485228">
        <w:rPr>
          <w:rFonts w:hint="eastAsia"/>
          <w:color w:val="008000"/>
        </w:rPr>
        <w:t>画像の高さ</w:t>
      </w:r>
      <w:r w:rsidR="00485228" w:rsidRPr="00485228">
        <w:rPr>
          <w:color w:val="008000"/>
        </w:rPr>
        <w:t>.</w:t>
      </w:r>
    </w:p>
    <w:p w:rsidR="00485228" w:rsidRDefault="00A037E0" w:rsidP="00524865">
      <w:r>
        <w:t>次に、ライトデータとして</w:t>
      </w:r>
      <w:r>
        <w:rPr>
          <w:rFonts w:hint="eastAsia"/>
        </w:rPr>
        <w:t>LightList</w:t>
      </w:r>
      <w:r>
        <w:rPr>
          <w:rFonts w:hint="eastAsia"/>
        </w:rPr>
        <w:t>構造体を使うように変更します。</w:t>
      </w:r>
      <w:r>
        <w:br/>
      </w:r>
      <w:r>
        <w:t>ポイント・ライトの設定をしているプログラムを、次のように変更してください。</w:t>
      </w:r>
    </w:p>
    <w:p w:rsidR="00A037E0" w:rsidRDefault="00A037E0" w:rsidP="00A037E0">
      <w:pPr>
        <w:pStyle w:val="ac"/>
      </w:pPr>
      <w:r>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CF0CDE">
        <w:rPr>
          <w:rFonts w:hint="eastAsia"/>
          <w:color w:val="008000"/>
        </w:rPr>
        <w:t>ライトの設定</w:t>
      </w:r>
      <w:r w:rsidR="00CF0CDE">
        <w:rPr>
          <w:color w:val="008000"/>
        </w:rPr>
        <w:t>.</w:t>
      </w:r>
      <w:r w:rsidR="00CF0CDE">
        <w:br/>
      </w:r>
      <w:r w:rsidR="00CF0CDE" w:rsidRPr="00CF0CDE">
        <w:rPr>
          <w:color w:val="FF0000"/>
        </w:rPr>
        <w:t xml:space="preserve">-const glm::vec3 </w:t>
      </w:r>
      <w:r w:rsidR="00CF0CDE" w:rsidRPr="00CF0CDE">
        <w:rPr>
          <w:rFonts w:hint="eastAsia"/>
          <w:color w:val="FF0000"/>
        </w:rPr>
        <w:t>amb</w:t>
      </w:r>
      <w:r w:rsidR="00CF0CDE" w:rsidRPr="00CF0CDE">
        <w:rPr>
          <w:color w:val="FF0000"/>
        </w:rPr>
        <w:t>LightCol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t xml:space="preserve">-const glm::vec3 dirLightDir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t>-const glm::vec3 dirLightCol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t>-glm::vec3 pointLightPos[8] = {};</w:t>
      </w:r>
      <w:r w:rsidR="00CF0CDE" w:rsidRPr="00CF0CDE">
        <w:rPr>
          <w:color w:val="FF0000"/>
        </w:rPr>
        <w:br/>
        <w:t>-glm::vec3 pointLightCol[8] = {};</w:t>
      </w:r>
      <w:r w:rsidR="00CF0CDE" w:rsidRPr="00CF0CDE">
        <w:rPr>
          <w:color w:val="FF0000"/>
        </w:rPr>
        <w:br/>
        <w:t>-pointLightPos[0] = glm::vec3(5, 4, 0);</w:t>
      </w:r>
      <w:r w:rsidR="00CF0CDE" w:rsidRPr="00CF0CDE">
        <w:rPr>
          <w:color w:val="FF0000"/>
        </w:rPr>
        <w:br/>
      </w:r>
      <w:r w:rsidR="00CF0CDE" w:rsidRPr="00CF0CDE">
        <w:rPr>
          <w:rFonts w:hint="eastAsia"/>
          <w:color w:val="FF0000"/>
        </w:rPr>
        <w:t>-</w:t>
      </w:r>
      <w:r w:rsidR="00CF0CDE" w:rsidRPr="00CF0CDE">
        <w:rPr>
          <w:color w:val="FF0000"/>
        </w:rPr>
        <w:t>pointLightCol[0] = glm::vec3(1.0f, 0.8f, 0.4f) * 100.0f;</w:t>
      </w:r>
      <w:r w:rsidR="00CF0CDE">
        <w:br/>
      </w:r>
      <w:r w:rsidR="00A64B26" w:rsidRPr="00A64B26">
        <w:rPr>
          <w:rFonts w:hint="eastAsia"/>
          <w:color w:val="FF0000"/>
        </w:rPr>
        <w:t>-</w:t>
      </w:r>
      <w:r w:rsidR="00A64B26" w:rsidRPr="00A64B26">
        <w:rPr>
          <w:color w:val="FF0000"/>
        </w:rPr>
        <w:t>glm::vec3 spotLightDirAndCutOff[4] = {};</w:t>
      </w:r>
      <w:r w:rsidR="00A64B26" w:rsidRPr="00A64B26">
        <w:rPr>
          <w:color w:val="FF0000"/>
        </w:rPr>
        <w:br/>
        <w:t>-glm::vec4 spotLightPosAndInnerCutOff[4] = {};</w:t>
      </w:r>
      <w:r w:rsidR="00A64B26" w:rsidRPr="00A64B26">
        <w:rPr>
          <w:color w:val="FF0000"/>
        </w:rPr>
        <w:br/>
        <w:t>-glm::vec3 spotLightCol[4] = {};</w:t>
      </w:r>
      <w:r w:rsidR="00A64B26" w:rsidRPr="00A64B26">
        <w:rPr>
          <w:color w:val="FF0000"/>
        </w:rPr>
        <w:br/>
        <w:t>-const glm::vec3 tmpS</w:t>
      </w:r>
      <w:r w:rsidR="00A64B26" w:rsidRPr="00A64B26">
        <w:rPr>
          <w:rFonts w:hint="eastAsia"/>
          <w:color w:val="FF0000"/>
        </w:rPr>
        <w:t xml:space="preserve">potLightDir = </w:t>
      </w:r>
      <w:r w:rsidR="00A64B26" w:rsidRPr="00A64B26">
        <w:rPr>
          <w:color w:val="FF0000"/>
        </w:rPr>
        <w:t>glm::normalize(glm::vec3(-1,-2,-2));</w:t>
      </w:r>
      <w:r w:rsidR="00A64B26" w:rsidRPr="00A64B26">
        <w:rPr>
          <w:color w:val="FF0000"/>
        </w:rPr>
        <w:br/>
        <w:t>-spotLightDirAndCutOff[0] = glm::vec4(tmpS</w:t>
      </w:r>
      <w:r w:rsidR="00A64B26" w:rsidRPr="00A64B26">
        <w:rPr>
          <w:rFonts w:hint="eastAsia"/>
          <w:color w:val="FF0000"/>
        </w:rPr>
        <w:t>potLightDir</w:t>
      </w:r>
      <w:r w:rsidR="00A64B26" w:rsidRPr="00A64B26">
        <w:rPr>
          <w:color w:val="FF0000"/>
        </w:rPr>
        <w:t>, std::cos(glm::radians(20.0f));</w:t>
      </w:r>
      <w:r w:rsidR="00A64B26" w:rsidRPr="00A64B26">
        <w:rPr>
          <w:color w:val="FF0000"/>
        </w:rPr>
        <w:br/>
        <w:t>-spotLightPosAndInnerCutOff[0] = glm::vec4(-6, 6, 8, std::cos(glm::radians(15.0f));</w:t>
      </w:r>
      <w:r w:rsidR="00A64B26" w:rsidRPr="00A64B26">
        <w:rPr>
          <w:color w:val="FF0000"/>
        </w:rPr>
        <w:br/>
        <w:t>-spotLightCol[0] = glm::vec3(0.4f, 0.8f, 1.0f) * 200.0f;</w:t>
      </w:r>
      <w:r w:rsidR="00A64B26">
        <w:br/>
      </w:r>
      <w:r>
        <w:rPr>
          <w:color w:val="FF0000"/>
        </w:rPr>
        <w:t>+</w:t>
      </w:r>
      <w:r>
        <w:t>Shader::</w:t>
      </w:r>
      <w:r>
        <w:rPr>
          <w:color w:val="2B91AF"/>
        </w:rPr>
        <w:t>LightList</w:t>
      </w:r>
      <w:r>
        <w:t xml:space="preserve"> lights;</w:t>
      </w:r>
      <w:r>
        <w:br/>
      </w:r>
      <w:r>
        <w:rPr>
          <w:color w:val="FF0000"/>
        </w:rPr>
        <w:t>+</w:t>
      </w:r>
      <w:r>
        <w:t xml:space="preserve">lights.ambient.color </w:t>
      </w:r>
      <w:r>
        <w:rPr>
          <w:color w:val="008080"/>
        </w:rPr>
        <w:t>=</w:t>
      </w:r>
      <w:r>
        <w:t xml:space="preserve"> glm::</w:t>
      </w:r>
      <w:r>
        <w:rPr>
          <w:color w:val="2B91AF"/>
        </w:rPr>
        <w:t>vec3</w:t>
      </w:r>
      <w:r>
        <w:t>(0.05f, 0.1f, 0.1f);</w:t>
      </w:r>
      <w:r>
        <w:br/>
      </w:r>
      <w:r>
        <w:rPr>
          <w:color w:val="FF0000"/>
        </w:rPr>
        <w:t>+</w:t>
      </w:r>
      <w:r>
        <w:t xml:space="preserve">lights.directional.direction </w:t>
      </w:r>
      <w:r>
        <w:rPr>
          <w:color w:val="008080"/>
        </w:rPr>
        <w:t>=</w:t>
      </w:r>
      <w:r>
        <w:t xml:space="preserve"> glm::normalize(glm::</w:t>
      </w:r>
      <w:r>
        <w:rPr>
          <w:color w:val="2B91AF"/>
        </w:rPr>
        <w:t>vec3</w:t>
      </w:r>
      <w:r>
        <w:t>(5, -2, -2));</w:t>
      </w:r>
      <w:r>
        <w:br/>
      </w:r>
      <w:r>
        <w:rPr>
          <w:color w:val="FF0000"/>
        </w:rPr>
        <w:t>+</w:t>
      </w:r>
      <w:r>
        <w:t xml:space="preserve">lights.directional.color </w:t>
      </w:r>
      <w:r>
        <w:rPr>
          <w:color w:val="008080"/>
        </w:rPr>
        <w:t>=</w:t>
      </w:r>
      <w:r>
        <w:t xml:space="preserve"> glm::</w:t>
      </w:r>
      <w:r>
        <w:rPr>
          <w:color w:val="2B91AF"/>
        </w:rPr>
        <w:t>vec3</w:t>
      </w:r>
      <w:r>
        <w:t>(1, 1, 1);</w:t>
      </w:r>
      <w:r>
        <w:br/>
      </w:r>
      <w:r>
        <w:rPr>
          <w:color w:val="FF0000"/>
        </w:rPr>
        <w:t>+</w:t>
      </w:r>
      <w:r>
        <w:t xml:space="preserve">lights.point.position[0] </w:t>
      </w:r>
      <w:r>
        <w:rPr>
          <w:color w:val="008080"/>
        </w:rPr>
        <w:t>=</w:t>
      </w:r>
      <w:r>
        <w:t xml:space="preserve"> glm::</w:t>
      </w:r>
      <w:r>
        <w:rPr>
          <w:color w:val="2B91AF"/>
        </w:rPr>
        <w:t>vec3</w:t>
      </w:r>
      <w:r>
        <w:t>(5, 4, 0);</w:t>
      </w:r>
      <w:r>
        <w:br/>
      </w:r>
      <w:r>
        <w:rPr>
          <w:color w:val="FF0000"/>
        </w:rPr>
        <w:t>+</w:t>
      </w:r>
      <w:r>
        <w:t xml:space="preserve">lights.point.color[0] </w:t>
      </w:r>
      <w:r>
        <w:rPr>
          <w:color w:val="008080"/>
        </w:rPr>
        <w:t>=</w:t>
      </w:r>
      <w:r>
        <w:t xml:space="preserve"> glm::</w:t>
      </w:r>
      <w:r>
        <w:rPr>
          <w:color w:val="2B91AF"/>
        </w:rPr>
        <w:t>vec3</w:t>
      </w:r>
      <w:r>
        <w:t xml:space="preserve">(1.0f, 0.8f, 0.4f) </w:t>
      </w:r>
      <w:r>
        <w:rPr>
          <w:color w:val="008080"/>
        </w:rPr>
        <w:t>*</w:t>
      </w:r>
      <w:r>
        <w:t xml:space="preserve"> 100.0f;</w:t>
      </w:r>
      <w:r>
        <w:br/>
      </w:r>
      <w:r w:rsidR="00A64B26">
        <w:rPr>
          <w:color w:val="FF0000"/>
        </w:rPr>
        <w:t>+</w:t>
      </w:r>
      <w:r w:rsidR="00A64B26">
        <w:t>lights.spot.dirAndCutOff[0] =</w:t>
      </w:r>
      <w:r w:rsidR="00FE46AE">
        <w:br/>
      </w:r>
      <w:r w:rsidR="00FE46AE">
        <w:rPr>
          <w:color w:val="FF0000"/>
        </w:rPr>
        <w:t>+</w:t>
      </w:r>
      <w:r w:rsidR="00A64B26">
        <w:t xml:space="preserve"> </w:t>
      </w:r>
      <w:r w:rsidR="00FE46AE">
        <w:t xml:space="preserve"> </w:t>
      </w:r>
      <w:r w:rsidR="00A64B26">
        <w:t>glm::</w:t>
      </w:r>
      <w:r w:rsidR="00A64B26">
        <w:rPr>
          <w:color w:val="2B91AF"/>
        </w:rPr>
        <w:t>vec4</w:t>
      </w:r>
      <w:r w:rsidR="00A64B26">
        <w:t>(</w:t>
      </w:r>
      <w:r w:rsidR="00FE46AE">
        <w:t>glm::normalize(-1,-2,-2), std::cos(glm::radians(20.0f)</w:t>
      </w:r>
      <w:r w:rsidR="00A64B26">
        <w:t>);</w:t>
      </w:r>
      <w:r w:rsidR="00A64B26">
        <w:br/>
      </w:r>
      <w:r w:rsidR="00A64B26">
        <w:rPr>
          <w:color w:val="FF0000"/>
        </w:rPr>
        <w:t>+</w:t>
      </w:r>
      <w:r w:rsidR="00A64B26">
        <w:t>lights.spot.posAndInnerCutOff[0] = glm::</w:t>
      </w:r>
      <w:r w:rsidR="00A64B26">
        <w:rPr>
          <w:color w:val="2B91AF"/>
        </w:rPr>
        <w:t>vec4</w:t>
      </w:r>
      <w:r w:rsidR="00A64B26">
        <w:t>(</w:t>
      </w:r>
      <w:r w:rsidR="00FE46AE">
        <w:t>-6, 6, 8, std::cos(glm::radians(15.0f)</w:t>
      </w:r>
      <w:r w:rsidR="00A64B26">
        <w:t>);</w:t>
      </w:r>
      <w:r w:rsidR="00A64B26">
        <w:br/>
      </w:r>
      <w:r w:rsidR="00A64B26">
        <w:rPr>
          <w:color w:val="FF0000"/>
        </w:rPr>
        <w:t>+</w:t>
      </w:r>
      <w:r w:rsidR="00A64B26">
        <w:t>lights.spot.color[0] = glm::</w:t>
      </w:r>
      <w:r w:rsidR="00A64B26">
        <w:rPr>
          <w:color w:val="2B91AF"/>
        </w:rPr>
        <w:t>vec3</w:t>
      </w:r>
      <w:r w:rsidR="00A64B26">
        <w:t>(</w:t>
      </w:r>
      <w:r w:rsidR="00FE46AE">
        <w:t>0.4f, 0.8f, 1.0f</w:t>
      </w:r>
      <w:r w:rsidR="00A64B26">
        <w:t>)</w:t>
      </w:r>
      <w:r w:rsidR="00FE46AE">
        <w:t xml:space="preserve"> * 200.0f</w:t>
      </w:r>
      <w:r w:rsidR="00A64B26">
        <w:t>;</w:t>
      </w:r>
      <w:r w:rsidR="00A64B26">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1C6C30" w:rsidRDefault="00790F9E" w:rsidP="00A037E0">
      <w:r>
        <w:rPr>
          <w:rFonts w:hint="eastAsia"/>
        </w:rPr>
        <w:t>それから、</w:t>
      </w:r>
      <w:r w:rsidR="001C6C30">
        <w:rPr>
          <w:rFonts w:hint="eastAsia"/>
        </w:rPr>
        <w:t>glUseProgram</w:t>
      </w:r>
      <w:r w:rsidR="001C6C30">
        <w:rPr>
          <w:rFonts w:hint="eastAsia"/>
        </w:rPr>
        <w:t>関数を</w:t>
      </w:r>
      <w:r w:rsidR="001C6C30">
        <w:rPr>
          <w:rFonts w:hint="eastAsia"/>
        </w:rPr>
        <w:t>Use</w:t>
      </w:r>
      <w:r w:rsidR="001C6C30">
        <w:rPr>
          <w:rFonts w:hint="eastAsia"/>
        </w:rPr>
        <w:t>関数で置き換えます。</w:t>
      </w:r>
      <w:r w:rsidR="001C6C30">
        <w:rPr>
          <w:rFonts w:hint="eastAsia"/>
        </w:rPr>
        <w:t>glUseProgram</w:t>
      </w:r>
      <w:r w:rsidR="001C6C30">
        <w:rPr>
          <w:rFonts w:hint="eastAsia"/>
        </w:rPr>
        <w:t>関数の呼び出しを次のように変更してください。</w:t>
      </w:r>
    </w:p>
    <w:p w:rsidR="007129FB" w:rsidRPr="00A037E0" w:rsidRDefault="001C6C30" w:rsidP="001C6C30">
      <w:pPr>
        <w:pStyle w:val="ac"/>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rsidR="00F04716">
        <w:t>(-20, 30, -30, 1);</w:t>
      </w:r>
      <w:r w:rsidR="00F04716">
        <w:br/>
      </w:r>
      <w:r w:rsidR="00F04716">
        <w:br/>
      </w:r>
      <w:r w:rsidR="00F04716" w:rsidRPr="00F04716">
        <w:rPr>
          <w:color w:val="FF0000"/>
        </w:rPr>
        <w:t>-</w:t>
      </w:r>
      <w:r w:rsidRPr="00F04716">
        <w:rPr>
          <w:color w:val="FF0000"/>
        </w:rPr>
        <w:t>glUseProgram(progLighting);</w:t>
      </w:r>
      <w:r>
        <w:br/>
      </w:r>
      <w:r>
        <w:rPr>
          <w:color w:val="FF0000"/>
        </w:rPr>
        <w:t>+</w:t>
      </w:r>
      <w:r>
        <w:t>progLighting.Use();</w:t>
      </w:r>
      <w:r>
        <w:br/>
      </w:r>
      <w:r>
        <w:br/>
      </w:r>
      <w:r w:rsidR="007C3284">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rsidR="007C3284">
        <w:br/>
      </w:r>
      <w:r>
        <w:t xml:space="preserve"> </w:t>
      </w:r>
      <w:r w:rsidR="007C3284">
        <w:t xml:space="preserve">  </w:t>
      </w:r>
      <w:r>
        <w:t>glm::perspective(glm::radians(45.0f), 800.0f / 600.0f, 0.1f, 500.0f);</w:t>
      </w:r>
      <w:r>
        <w:br/>
        <w:t xml:space="preserve"> </w:t>
      </w:r>
      <w:r>
        <w:rPr>
          <w:color w:val="0000FF"/>
        </w:rPr>
        <w:t>const</w:t>
      </w:r>
      <w:r>
        <w:t xml:space="preserve"> glm::</w:t>
      </w:r>
      <w:r>
        <w:rPr>
          <w:color w:val="2B91AF"/>
        </w:rPr>
        <w:t>mat4x4</w:t>
      </w:r>
      <w:r>
        <w:t xml:space="preserve"> matView =</w:t>
      </w:r>
      <w:r w:rsidR="007C3284">
        <w:br/>
      </w:r>
      <w:r>
        <w:t xml:space="preserve"> </w:t>
      </w:r>
      <w:r w:rsidR="007C3284">
        <w:t xml:space="preserve">  </w:t>
      </w:r>
      <w:r>
        <w:t>glm::lookAt(viewPos, glm::</w:t>
      </w:r>
      <w:r>
        <w:rPr>
          <w:color w:val="2B91AF"/>
        </w:rPr>
        <w:t>vec3</w:t>
      </w:r>
      <w:r>
        <w:t>(0, 0, 0), glm::</w:t>
      </w:r>
      <w:r>
        <w:rPr>
          <w:color w:val="2B91AF"/>
        </w:rPr>
        <w:t>vec3</w:t>
      </w:r>
      <w:r>
        <w:t>(0, 1, 0));</w:t>
      </w:r>
    </w:p>
    <w:p w:rsidR="00A037E0" w:rsidRDefault="00790F9E" w:rsidP="00A037E0">
      <w:r>
        <w:lastRenderedPageBreak/>
        <w:t>さらに</w:t>
      </w:r>
      <w:r w:rsidR="004E5620">
        <w:t>、</w:t>
      </w:r>
      <w:r w:rsidR="004E5620">
        <w:rPr>
          <w:rFonts w:hint="eastAsia"/>
        </w:rPr>
        <w:t>ビュー・プロジェクション行列の設定、</w:t>
      </w:r>
      <w:r w:rsidR="004E5620">
        <w:t>光源の設定、</w:t>
      </w:r>
      <w:r w:rsidR="004E5620">
        <w:rPr>
          <w:rFonts w:hint="eastAsia"/>
        </w:rPr>
        <w:t>VAO</w:t>
      </w:r>
      <w:r w:rsidR="004E5620">
        <w:rPr>
          <w:rFonts w:hint="eastAsia"/>
        </w:rPr>
        <w:t>のバインド、テクスチャの設定を置き換えます。光源の設定プログラムを、次のように変更してください。</w:t>
      </w:r>
    </w:p>
    <w:p w:rsidR="004E5620" w:rsidRDefault="004E5620" w:rsidP="004E562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00790F9E">
        <w:rPr>
          <w:rFonts w:hint="eastAsia"/>
          <w:color w:val="FF0000"/>
        </w:rPr>
        <w:t>ライトを</w:t>
      </w:r>
      <w:r w:rsidR="00790F9E">
        <w:rPr>
          <w:rFonts w:hint="eastAsia"/>
          <w:color w:val="FF0000"/>
        </w:rPr>
        <w:t>GPU</w:t>
      </w:r>
      <w:r w:rsidR="00790F9E">
        <w:rPr>
          <w:rFonts w:hint="eastAsia"/>
          <w:color w:val="FF0000"/>
        </w:rPr>
        <w:t>メモリに転送</w:t>
      </w:r>
      <w:r w:rsidRPr="004E5620">
        <w:rPr>
          <w:rFonts w:hint="eastAsia"/>
          <w:color w:val="FF0000"/>
        </w:rPr>
        <w:t>する</w:t>
      </w:r>
      <w:r w:rsidRPr="004E5620">
        <w:rPr>
          <w:color w:val="FF0000"/>
        </w:rPr>
        <w:t>.</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t>-glUniform3fv(locPointLightCol, 8, &amp;pointLightCol[0].x);</w:t>
      </w:r>
      <w:r>
        <w:br/>
      </w:r>
      <w:r w:rsidR="003039DF">
        <w:rPr>
          <w:color w:val="FF0000"/>
        </w:rPr>
        <w:t>-glUniform</w:t>
      </w:r>
      <w:r w:rsidR="003039DF">
        <w:rPr>
          <w:rFonts w:hint="eastAsia"/>
          <w:color w:val="FF0000"/>
        </w:rPr>
        <w:t>3</w:t>
      </w:r>
      <w:r w:rsidR="003039DF" w:rsidRPr="004E5620">
        <w:rPr>
          <w:color w:val="FF0000"/>
        </w:rPr>
        <w:t>fv(loc</w:t>
      </w:r>
      <w:r w:rsidR="003039DF">
        <w:rPr>
          <w:color w:val="FF0000"/>
        </w:rPr>
        <w:t>SpotLightCol, 4</w:t>
      </w:r>
      <w:r w:rsidR="003039DF" w:rsidRPr="004E5620">
        <w:rPr>
          <w:color w:val="FF0000"/>
        </w:rPr>
        <w:t>, &amp;</w:t>
      </w:r>
      <w:r w:rsidR="003039DF">
        <w:rPr>
          <w:color w:val="FF0000"/>
        </w:rPr>
        <w:t>spot</w:t>
      </w:r>
      <w:r w:rsidR="003039DF" w:rsidRPr="004E5620">
        <w:rPr>
          <w:color w:val="FF0000"/>
        </w:rPr>
        <w:t>LightCol[0].x);</w:t>
      </w:r>
      <w:r w:rsidR="003039DF">
        <w:br/>
      </w:r>
      <w:r w:rsidR="00C20F48">
        <w:rPr>
          <w:color w:val="FF0000"/>
        </w:rPr>
        <w:t>-</w:t>
      </w:r>
      <w:r w:rsidR="00C20F48">
        <w:rPr>
          <w:color w:val="FF0000"/>
        </w:rPr>
        <w:br/>
        <w:t xml:space="preserve"> </w:t>
      </w:r>
      <w:r w:rsidRPr="00C20F48">
        <w:rPr>
          <w:color w:val="auto"/>
        </w:rPr>
        <w:t>glBindVertexArray(vao);</w:t>
      </w:r>
      <w:r>
        <w:br/>
      </w:r>
      <w:r w:rsidRPr="004E5620">
        <w:rPr>
          <w:color w:val="FF0000"/>
        </w:rPr>
        <w:t>-glActiveTexture(GL_TEXTURE0);</w:t>
      </w:r>
      <w:r w:rsidRPr="004E5620">
        <w:rPr>
          <w:color w:val="FF0000"/>
        </w:rPr>
        <w:br/>
        <w:t>-glBindTexture(GL_TEXTURE_2D, texId);</w:t>
      </w:r>
      <w:r>
        <w:br/>
      </w:r>
      <w:r w:rsidR="007C1CAC">
        <w:rPr>
          <w:color w:val="FF0000"/>
        </w:rPr>
        <w:t>+</w:t>
      </w:r>
      <w:r w:rsidR="007C1CAC">
        <w:rPr>
          <w:color w:val="FF0000"/>
        </w:rPr>
        <w:br/>
      </w:r>
      <w:r w:rsidR="00C20F48">
        <w:rPr>
          <w:color w:val="FF0000"/>
        </w:rPr>
        <w:t>+</w:t>
      </w:r>
      <w:r w:rsidR="00C20F48">
        <w:t>progLighting.SetLightList(lights);</w:t>
      </w:r>
      <w:r w:rsidR="00C20F48">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r w:rsidR="00A525D5">
        <w:br/>
      </w:r>
      <w:r>
        <w:t xml:space="preserve"> </w:t>
      </w:r>
      <w:r>
        <w:rPr>
          <w:color w:val="0000FF"/>
        </w:rPr>
        <w:t>for</w:t>
      </w:r>
      <w:r>
        <w:t xml:space="preserve"> (</w:t>
      </w:r>
      <w:r>
        <w:rPr>
          <w:color w:val="0000FF"/>
        </w:rPr>
        <w:t>float</w:t>
      </w:r>
      <w:r>
        <w:t xml:space="preserve"> i = 0; i &lt; treeCount; ++i) {</w:t>
      </w:r>
    </w:p>
    <w:p w:rsidR="00A037E0" w:rsidRDefault="00790F9E" w:rsidP="00A037E0">
      <w:r>
        <w:t>その次に</w:t>
      </w:r>
      <w:r w:rsidR="00850D93">
        <w:t>、木を描画するプログラムを、次のように変更してください。</w:t>
      </w:r>
    </w:p>
    <w:p w:rsidR="00A037E0" w:rsidRDefault="00850D93" w:rsidP="00BA3D7F">
      <w:pPr>
        <w:pStyle w:val="ac"/>
      </w:pPr>
      <w:r>
        <w:rPr>
          <w:color w:val="0000FF"/>
        </w:rPr>
        <w:t xml:space="preserve"> const</w:t>
      </w:r>
      <w:r>
        <w:t xml:space="preserve"> </w:t>
      </w:r>
      <w:r>
        <w:rPr>
          <w:color w:val="0000FF"/>
        </w:rPr>
        <w:t>float</w:t>
      </w:r>
      <w:r>
        <w:t xml:space="preserve"> treeCount = 10; </w:t>
      </w:r>
      <w:r w:rsidRPr="00A525D5">
        <w:rPr>
          <w:color w:val="008000"/>
        </w:rPr>
        <w:t xml:space="preserve">// </w:t>
      </w:r>
      <w:r>
        <w:rPr>
          <w:color w:val="008000"/>
        </w:rPr>
        <w:t>木を植える</w:t>
      </w:r>
      <w:r w:rsidRPr="00A525D5">
        <w:rPr>
          <w:color w:val="008000"/>
        </w:rPr>
        <w:t>本数</w:t>
      </w:r>
      <w:r w:rsidRPr="00A525D5">
        <w:rPr>
          <w:rFonts w:hint="eastAsia"/>
          <w:color w:val="008000"/>
        </w:rPr>
        <w:t>.</w:t>
      </w:r>
      <w:r>
        <w:br/>
      </w:r>
      <w:r>
        <w:rPr>
          <w:color w:val="0000FF"/>
        </w:rPr>
        <w:t xml:space="preserve"> const</w:t>
      </w:r>
      <w:r>
        <w:t xml:space="preserve"> </w:t>
      </w:r>
      <w:r>
        <w:rPr>
          <w:color w:val="0000FF"/>
        </w:rPr>
        <w:t>float</w:t>
      </w:r>
      <w:r>
        <w:t xml:space="preserve"> radius = 8; </w:t>
      </w:r>
      <w:r w:rsidRPr="00A525D5">
        <w:rPr>
          <w:color w:val="008000"/>
        </w:rPr>
        <w:t xml:space="preserve">// </w:t>
      </w:r>
      <w:r w:rsidRPr="00A525D5">
        <w:rPr>
          <w:color w:val="008000"/>
        </w:rPr>
        <w:t>半径</w:t>
      </w:r>
      <w:r w:rsidRPr="00A525D5">
        <w:rPr>
          <w:rFonts w:hint="eastAsia"/>
          <w:color w:val="008000"/>
        </w:rPr>
        <w:t>.</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003059E5" w:rsidRPr="00850D93">
        <w:rPr>
          <w:color w:val="FF0000"/>
        </w:rPr>
        <w:t>-  const glm::mat4x4 matModelT = glm::translate(glm::mat4(1), glm::vec3(x, 0, z));</w:t>
      </w:r>
      <w:r w:rsidR="003059E5" w:rsidRPr="00850D93">
        <w:rPr>
          <w:color w:val="FF0000"/>
        </w:rPr>
        <w:br/>
      </w:r>
      <w:r w:rsidRPr="00850D93">
        <w:rPr>
          <w:color w:val="FF0000"/>
        </w:rPr>
        <w:t>-  const glm::mat4x4 matModelR =</w:t>
      </w:r>
      <w:r w:rsidRPr="00850D93">
        <w:rPr>
          <w:color w:val="FF0000"/>
        </w:rPr>
        <w:br/>
        <w:t>-    glm::rotate(glm::mat4(1), theta * 5, glm::vec3(0, 1, 0));</w:t>
      </w:r>
      <w:r w:rsidRPr="00850D93">
        <w:rPr>
          <w:color w:val="FF0000"/>
        </w:rPr>
        <w:br/>
        <w:t>-  const glm::mat4x4 matMVP = matProj * matView * matModelT * matModelR;</w:t>
      </w:r>
      <w:r w:rsidR="003059E5">
        <w:rPr>
          <w:color w:val="FF0000"/>
        </w:rPr>
        <w:br/>
      </w:r>
      <w:r w:rsidR="003059E5" w:rsidRPr="00850D93">
        <w:rPr>
          <w:color w:val="FF0000"/>
        </w:rPr>
        <w:t>-  glUniformMatrix4fv(locMatMVP, 1, GL_FALSE, &amp;matMVP[0][0]);</w:t>
      </w:r>
      <w:r w:rsidR="003059E5">
        <w:rPr>
          <w:color w:val="FF0000"/>
        </w:rPr>
        <w:br/>
      </w:r>
      <w:r w:rsidR="003059E5" w:rsidRPr="003059E5">
        <w:rPr>
          <w:color w:val="FF0000"/>
        </w:rPr>
        <w:t>-</w:t>
      </w:r>
      <w:r w:rsidR="003059E5" w:rsidRPr="003059E5">
        <w:rPr>
          <w:color w:val="FF0000"/>
        </w:rPr>
        <w:br/>
      </w:r>
      <w:r w:rsidR="003059E5" w:rsidRPr="003059E5">
        <w:rPr>
          <w:rFonts w:hint="eastAsia"/>
          <w:color w:val="FF0000"/>
        </w:rPr>
        <w:t xml:space="preserve">-  </w:t>
      </w:r>
      <w:r w:rsidR="003059E5" w:rsidRPr="003059E5">
        <w:rPr>
          <w:color w:val="FF0000"/>
        </w:rPr>
        <w:t xml:space="preserve">// </w:t>
      </w:r>
      <w:r w:rsidR="003059E5" w:rsidRPr="003059E5">
        <w:rPr>
          <w:color w:val="FF0000"/>
        </w:rPr>
        <w:t>指向性ライトの向きをモデル座標系に変換して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Pr="00850D93">
        <w:rPr>
          <w:color w:val="FF0000"/>
        </w:rPr>
        <w:br/>
        <w:t>-  const glm::vec3 dirLightDirOnModel =</w:t>
      </w:r>
      <w:r w:rsidRPr="00850D93">
        <w:rPr>
          <w:color w:val="FF0000"/>
        </w:rPr>
        <w:br/>
        <w:t>-    glm::inverse(glm::mat3x3(matModelR)) * dirLightDir;</w:t>
      </w:r>
      <w:r w:rsidRPr="00850D93">
        <w:rPr>
          <w:color w:val="FF0000"/>
        </w:rPr>
        <w:br/>
      </w:r>
      <w:r w:rsidR="003059E5" w:rsidRPr="00850D93">
        <w:rPr>
          <w:color w:val="FF0000"/>
        </w:rPr>
        <w:t>-  glUniform3fv(locDirLightDir, 1, &amp;dirLightDirOnModel.x);</w:t>
      </w:r>
      <w:r w:rsidR="003059E5" w:rsidRPr="00850D93">
        <w:rPr>
          <w:color w:val="FF0000"/>
        </w:rPr>
        <w:br/>
      </w:r>
      <w:r w:rsidR="003059E5">
        <w:rPr>
          <w:color w:val="FF0000"/>
        </w:rPr>
        <w:t>-</w:t>
      </w:r>
      <w:r w:rsidR="003059E5">
        <w:rPr>
          <w:color w:val="FF0000"/>
        </w:rPr>
        <w:br/>
      </w:r>
      <w:r w:rsidR="003059E5" w:rsidRPr="003059E5">
        <w:rPr>
          <w:color w:val="FF0000"/>
        </w:rPr>
        <w:t xml:space="preserve">-  // </w:t>
      </w:r>
      <w:r w:rsidR="003059E5" w:rsidRPr="003059E5">
        <w:rPr>
          <w:color w:val="FF0000"/>
        </w:rPr>
        <w:t>ポイント・ライトの位置をモデル座標系に変換して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Pr>
          <w:color w:val="008000"/>
        </w:rPr>
        <w:br/>
      </w:r>
      <w:r w:rsidRPr="00850D93">
        <w:rPr>
          <w:color w:val="FF0000"/>
        </w:rP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glUniform3fv(locPointLightPos, 8, &amp;pointLightPosOnModel[0].x);</w:t>
      </w:r>
      <w:r w:rsidR="003059E5">
        <w:rPr>
          <w:color w:val="FF0000"/>
        </w:rPr>
        <w:br/>
        <w:t>-</w:t>
      </w:r>
      <w:r w:rsidRPr="00850D93">
        <w:rPr>
          <w:color w:val="FF0000"/>
        </w:rPr>
        <w:br/>
      </w:r>
      <w:r w:rsidR="003059E5" w:rsidRPr="003059E5">
        <w:rPr>
          <w:color w:val="FF0000"/>
        </w:rPr>
        <w:t xml:space="preserve">-  // </w:t>
      </w:r>
      <w:r w:rsidR="003059E5" w:rsidRPr="003059E5">
        <w:rPr>
          <w:color w:val="FF0000"/>
        </w:rPr>
        <w:t>スポット・ライトの方向と位置をモデル座標系に変換して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sidRPr="003059E5">
        <w:rPr>
          <w:color w:val="FF0000"/>
        </w:rPr>
        <w:br/>
        <w:t>-  glm::vec4 spotLightDirOnModel[4];</w:t>
      </w:r>
      <w:r w:rsidR="003059E5" w:rsidRPr="003059E5">
        <w:rPr>
          <w:color w:val="FF0000"/>
        </w:rPr>
        <w:br/>
        <w:t>-  glm::vec4 spotLightPosOnModel[4];</w:t>
      </w:r>
      <w:r w:rsidR="003059E5" w:rsidRPr="003059E5">
        <w:rPr>
          <w:color w:val="FF0000"/>
        </w:rPr>
        <w:br/>
        <w:t>-  for (int i = 0; i &lt; 4; ++i) {</w:t>
      </w:r>
      <w:r w:rsidR="003059E5" w:rsidRPr="003059E5">
        <w:rPr>
          <w:color w:val="FF0000"/>
        </w:rPr>
        <w:br/>
        <w:t>-    const glm::vec3 invDir = matInvRotate * glm::vec3(spotLightDirAndCutOff[i]);</w:t>
      </w:r>
      <w:r w:rsidR="003059E5" w:rsidRPr="003059E5">
        <w:rPr>
          <w:color w:val="FF0000"/>
        </w:rPr>
        <w:br/>
        <w:t>-    spotLightDirOnModel[i] = glm::vec4(invDir, spotLightDirAndCutOff[i].w);</w:t>
      </w:r>
      <w:r w:rsidR="003059E5" w:rsidRPr="003059E5">
        <w:rPr>
          <w:color w:val="FF0000"/>
        </w:rPr>
        <w:br/>
        <w:t>-    const glm::vec3 pos = glm::vec3(spotLightPosAndInnerCutOff[i]);</w:t>
      </w:r>
      <w:r w:rsidR="003059E5" w:rsidRPr="003059E5">
        <w:rPr>
          <w:color w:val="FF0000"/>
        </w:rPr>
        <w:br/>
        <w:t>-    spotLightPosOnModel[i] = matInvModel * glm::vec4(pos, 1);</w:t>
      </w:r>
      <w:r w:rsidR="003059E5" w:rsidRPr="003059E5">
        <w:rPr>
          <w:color w:val="FF0000"/>
        </w:rPr>
        <w:br/>
        <w:t>-    spotLightPosOnModel[i].w = spotLightPosAndInnerCutOff[i].w;</w:t>
      </w:r>
      <w:r w:rsidR="003059E5" w:rsidRPr="003059E5">
        <w:rPr>
          <w:color w:val="FF0000"/>
        </w:rPr>
        <w:br/>
        <w:t>-  }</w:t>
      </w:r>
      <w:r w:rsidR="003059E5" w:rsidRPr="003059E5">
        <w:rPr>
          <w:color w:val="FF0000"/>
        </w:rPr>
        <w:br/>
        <w:t>-  glUniform4fv(loc</w:t>
      </w:r>
      <w:r w:rsidR="003059E5" w:rsidRPr="003059E5">
        <w:rPr>
          <w:rFonts w:hint="eastAsia"/>
          <w:color w:val="FF0000"/>
        </w:rPr>
        <w:t>SpotLightDir</w:t>
      </w:r>
      <w:r w:rsidR="003059E5" w:rsidRPr="003059E5">
        <w:rPr>
          <w:color w:val="FF0000"/>
        </w:rPr>
        <w:t>, 4, &amp;spotLightDirOnModel[0].x);</w:t>
      </w:r>
      <w:r w:rsidR="003059E5" w:rsidRPr="003059E5">
        <w:rPr>
          <w:color w:val="FF0000"/>
        </w:rPr>
        <w:br/>
        <w:t>-  glUniform4fv(locSpotLightPos, 4, &amp;spotLightPosOnModel[0].x);</w:t>
      </w:r>
      <w:r w:rsidR="003059E5">
        <w:br/>
      </w:r>
      <w:r w:rsidR="003059E5">
        <w:rPr>
          <w:color w:val="FF0000"/>
        </w:rPr>
        <w:lastRenderedPageBreak/>
        <w:t>-</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790F9E" w:rsidRPr="00790F9E" w:rsidRDefault="003059E5" w:rsidP="00790F9E">
      <w:r>
        <w:rPr>
          <w:rFonts w:hint="eastAsia"/>
        </w:rPr>
        <w:t>MVP</w:t>
      </w:r>
      <w:r>
        <w:rPr>
          <w:rFonts w:hint="eastAsia"/>
        </w:rPr>
        <w:t>行列の計算とライトの計算は全て</w:t>
      </w:r>
      <w:r>
        <w:rPr>
          <w:rFonts w:hint="eastAsia"/>
        </w:rPr>
        <w:t>Shader::Program::Draw</w:t>
      </w:r>
      <w:r>
        <w:rPr>
          <w:rFonts w:hint="eastAsia"/>
        </w:rPr>
        <w:t>関数がやってくれるので、必要なのは座標と回転角の計算だけになりました。</w:t>
      </w:r>
    </w:p>
    <w:p w:rsidR="00D27A36" w:rsidRPr="00D27A36" w:rsidRDefault="00D27A36" w:rsidP="00D27A36">
      <w:pPr>
        <w:pStyle w:val="af8"/>
      </w:pPr>
      <w:r w:rsidRPr="00D27A36">
        <w:rPr>
          <w:rFonts w:hint="eastAsia"/>
          <w:b/>
        </w:rPr>
        <w:t>[</w:t>
      </w:r>
      <w:r w:rsidRPr="00D27A36">
        <w:rPr>
          <w:rFonts w:hint="eastAsia"/>
          <w:b/>
        </w:rPr>
        <w:t>課題</w:t>
      </w:r>
      <w:r w:rsidRPr="00D27A36">
        <w:rPr>
          <w:rFonts w:hint="eastAsia"/>
          <w:b/>
        </w:rPr>
        <w:t>01</w:t>
      </w:r>
      <w:r w:rsidRPr="00D27A36">
        <w:rPr>
          <w:b/>
        </w:rPr>
        <w:t>]</w:t>
      </w:r>
      <w:r>
        <w:t xml:space="preserve"> </w:t>
      </w:r>
      <w:r w:rsidR="00A611DD">
        <w:rPr>
          <w:rFonts w:hint="eastAsia"/>
        </w:rPr>
        <w:t>木の描画プログラムを参考にして、</w:t>
      </w:r>
      <w:r>
        <w:t>地面など</w:t>
      </w:r>
      <w:r w:rsidR="00C71154">
        <w:t>の</w:t>
      </w:r>
      <w:r>
        <w:rPr>
          <w:rFonts w:hint="eastAsia"/>
        </w:rPr>
        <w:t>progLighting</w:t>
      </w:r>
      <w:r w:rsidR="00A611DD">
        <w:rPr>
          <w:rFonts w:hint="eastAsia"/>
        </w:rPr>
        <w:t>を使用しているプログラムを</w:t>
      </w:r>
      <w:r>
        <w:rPr>
          <w:rFonts w:hint="eastAsia"/>
        </w:rPr>
        <w:t>p</w:t>
      </w:r>
      <w:r>
        <w:t>rogLighting.Draw</w:t>
      </w:r>
      <w:r w:rsidR="00A611DD">
        <w:t>関数</w:t>
      </w:r>
      <w:r>
        <w:t>を使うように変更してください。</w:t>
      </w:r>
    </w:p>
    <w:p w:rsidR="00BC5462" w:rsidRDefault="00BC5462" w:rsidP="00BC5462">
      <w:pPr>
        <w:pStyle w:val="2"/>
      </w:pPr>
      <w:r>
        <w:rPr>
          <w:rFonts w:hint="eastAsia"/>
        </w:rPr>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E47A1D">
        <w:t>クラス化する前と同じように表示され</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w:t>
      </w:r>
      <w:r w:rsidR="00284F07">
        <w:rPr>
          <w:rFonts w:hint="eastAsia"/>
        </w:rPr>
        <w:t>します。課題を終えてからビルドしてください</w:t>
      </w:r>
      <w:r w:rsidR="00857155">
        <w:rPr>
          <w:rFonts w:hint="eastAsia"/>
        </w:rPr>
        <w:t>。</w:t>
      </w:r>
    </w:p>
    <w:p w:rsidR="00C74223" w:rsidRDefault="00C74223">
      <w:pPr>
        <w:spacing w:after="0" w:line="240" w:lineRule="auto"/>
        <w:rPr>
          <w:rFonts w:ascii="Calibri Light" w:hAnsi="Calibri Light"/>
          <w:b/>
          <w:bCs/>
          <w:color w:val="000000"/>
          <w:sz w:val="36"/>
          <w:szCs w:val="36"/>
        </w:rPr>
      </w:pPr>
      <w:r>
        <w:br w:type="page"/>
      </w:r>
    </w:p>
    <w:p w:rsidR="0015304D" w:rsidRDefault="0015304D" w:rsidP="0015304D">
      <w:pPr>
        <w:pStyle w:val="1"/>
      </w:pPr>
      <w:r>
        <w:lastRenderedPageBreak/>
        <w:t>モデルデータを追加しやすくする</w:t>
      </w:r>
    </w:p>
    <w:p w:rsidR="0015304D" w:rsidRDefault="0015304D" w:rsidP="0015304D">
      <w:pPr>
        <w:pStyle w:val="2"/>
      </w:pPr>
      <w:r>
        <w:rPr>
          <w:rFonts w:hint="eastAsia"/>
        </w:rPr>
        <w:t>MeshList</w:t>
      </w:r>
      <w:r>
        <w:rPr>
          <w:rFonts w:hint="eastAsia"/>
        </w:rPr>
        <w:t>クラスを定義する</w:t>
      </w:r>
    </w:p>
    <w:p w:rsidR="0015304D" w:rsidRDefault="0015304D" w:rsidP="0015304D">
      <w:r>
        <w:rPr>
          <w:rFonts w:hint="eastAsia"/>
        </w:rPr>
        <w:t>メッシュリストにモデルを追加するには、モデルが使用する</w:t>
      </w:r>
      <w:r>
        <w:t>頂点データとインデックスデータの位置を正確に設定しなければなりません。当然のことではありますが、正確な位置を設定するのは意外と面倒です。それに、あるモデルの頂点やインデックスの数が変化したら、それ以降のデータを使っているメッシュは全てデータを書き直さなければなりません。こういったことを手作業で行うのは、面倒なうえに間違えやすいものです。そこで、モデルデータをもう少し扱いやすくしていきましょう。</w:t>
      </w:r>
    </w:p>
    <w:p w:rsidR="0015304D" w:rsidRDefault="0015304D" w:rsidP="0015304D">
      <w:r>
        <w:rPr>
          <w:rFonts w:hint="eastAsia"/>
        </w:rPr>
        <w:t>まず、メッシュリストをクラスにします。クラスの名前は分かりやすいことが大事ですから、素直に</w:t>
      </w:r>
      <w:r>
        <w:rPr>
          <w:rFonts w:hint="eastAsia"/>
        </w:rPr>
        <w:t>MeshList</w:t>
      </w:r>
      <w:r>
        <w:t>(</w:t>
      </w:r>
      <w:r>
        <w:t>めっしゅ・りすと</w:t>
      </w:r>
      <w:r>
        <w:rPr>
          <w:rFonts w:hint="eastAsia"/>
        </w:rPr>
        <w:t>)</w:t>
      </w:r>
      <w:r>
        <w:rPr>
          <w:rFonts w:hint="eastAsia"/>
        </w:rPr>
        <w:t>としましょう。また、これ以上</w:t>
      </w:r>
      <w:r>
        <w:rPr>
          <w:rFonts w:hint="eastAsia"/>
        </w:rPr>
        <w:t>Main.cpp</w:t>
      </w:r>
      <w:r>
        <w:rPr>
          <w:rFonts w:hint="eastAsia"/>
        </w:rPr>
        <w:t>を煩雑にしないため、このクラスは別のファイルに定義することにします。</w:t>
      </w:r>
      <w:r w:rsidR="00204F46">
        <w:br/>
      </w:r>
      <w:r>
        <w:rPr>
          <w:rFonts w:hint="eastAsia"/>
        </w:rPr>
        <w:t>というわけで、ソリューションエクスプローラーの「ヘッダーファイル」フィルタを右クリックし、「追加→新しい項目」を選択して、</w:t>
      </w:r>
      <w:r>
        <w:rPr>
          <w:rFonts w:hint="eastAsia"/>
        </w:rPr>
        <w:t>Src</w:t>
      </w:r>
      <w:r>
        <w:rPr>
          <w:rFonts w:hint="eastAsia"/>
        </w:rPr>
        <w:t>フォルダに「</w:t>
      </w:r>
      <w:r>
        <w:rPr>
          <w:rFonts w:hint="eastAsia"/>
        </w:rPr>
        <w:t>MeshList.h</w:t>
      </w:r>
      <w:r>
        <w:rPr>
          <w:rFonts w:hint="eastAsia"/>
        </w:rPr>
        <w:t>」という名前のファイルを追加してください。</w:t>
      </w:r>
      <w:r>
        <w:t>そして、追加した</w:t>
      </w:r>
      <w:r>
        <w:rPr>
          <w:rFonts w:hint="eastAsia"/>
        </w:rPr>
        <w:t>MeshList.h</w:t>
      </w:r>
      <w:r>
        <w:rPr>
          <w:rFonts w:hint="eastAsia"/>
        </w:rPr>
        <w:t>を開き、次のプログラムを追加してください。</w:t>
      </w:r>
    </w:p>
    <w:p w:rsidR="0015304D" w:rsidRPr="00CE4D5A" w:rsidRDefault="0015304D" w:rsidP="0015304D">
      <w:pPr>
        <w:pStyle w:val="ac"/>
      </w:pPr>
      <w:r w:rsidRPr="008357BA">
        <w:rPr>
          <w:color w:val="FF0000"/>
        </w:rPr>
        <w:t>+</w:t>
      </w:r>
      <w:r>
        <w:rPr>
          <w:color w:val="008000"/>
        </w:rPr>
        <w:t>/**</w:t>
      </w:r>
      <w:r>
        <w:br/>
      </w:r>
      <w:r w:rsidRPr="008357BA">
        <w:rPr>
          <w:color w:val="FF0000"/>
        </w:rPr>
        <w:t>+</w:t>
      </w:r>
      <w:r>
        <w:rPr>
          <w:color w:val="008000"/>
        </w:rPr>
        <w:t>* @file MeshList.h</w:t>
      </w:r>
      <w:r>
        <w:br/>
      </w:r>
      <w:r w:rsidRPr="008357BA">
        <w:rPr>
          <w:color w:val="FF0000"/>
        </w:rPr>
        <w:t>+</w:t>
      </w:r>
      <w:r>
        <w:rPr>
          <w:color w:val="008000"/>
        </w:rPr>
        <w:t>*/</w:t>
      </w:r>
      <w:r>
        <w:br/>
      </w:r>
      <w:r w:rsidRPr="008357BA">
        <w:rPr>
          <w:color w:val="FF0000"/>
        </w:rPr>
        <w:t>+</w:t>
      </w:r>
      <w:r>
        <w:rPr>
          <w:color w:val="808080"/>
        </w:rPr>
        <w:t>#ifndef</w:t>
      </w:r>
      <w:r>
        <w:t xml:space="preserve"> MESHLIST_H_INCLUDED</w:t>
      </w:r>
      <w:r>
        <w:br/>
      </w:r>
      <w:r w:rsidRPr="008357BA">
        <w:rPr>
          <w:color w:val="FF0000"/>
        </w:rPr>
        <w:t>+</w:t>
      </w:r>
      <w:r>
        <w:rPr>
          <w:color w:val="808080"/>
        </w:rPr>
        <w:t>#define</w:t>
      </w:r>
      <w:r>
        <w:t xml:space="preserve"> </w:t>
      </w:r>
      <w:r>
        <w:rPr>
          <w:color w:val="6F008A"/>
        </w:rPr>
        <w:t>MESHLIST_H_INCLUDED</w:t>
      </w:r>
      <w:r>
        <w:br/>
      </w:r>
      <w:r w:rsidRPr="008357BA">
        <w:rPr>
          <w:color w:val="FF0000"/>
        </w:rPr>
        <w:t>+</w:t>
      </w:r>
      <w:r>
        <w:rPr>
          <w:color w:val="808080"/>
        </w:rPr>
        <w:t>#include</w:t>
      </w:r>
      <w:r>
        <w:t xml:space="preserve"> </w:t>
      </w:r>
      <w:r>
        <w:rPr>
          <w:color w:val="A31515"/>
        </w:rPr>
        <w:t>&lt;GL/glew.h&gt;</w:t>
      </w:r>
      <w:r>
        <w:br/>
      </w:r>
      <w:r w:rsidR="00F96178" w:rsidRPr="008357BA">
        <w:rPr>
          <w:color w:val="FF0000"/>
        </w:rPr>
        <w:t>+</w:t>
      </w:r>
      <w:r w:rsidR="00F96178">
        <w:rPr>
          <w:color w:val="808080"/>
        </w:rPr>
        <w:t>#include</w:t>
      </w:r>
      <w:r w:rsidR="00F96178">
        <w:t xml:space="preserve"> </w:t>
      </w:r>
      <w:r w:rsidR="00F96178">
        <w:rPr>
          <w:color w:val="A31515"/>
        </w:rPr>
        <w:t>"Geometry.h”</w:t>
      </w:r>
      <w:r w:rsidR="00F96178">
        <w:br/>
      </w:r>
      <w:r w:rsidRPr="008357BA">
        <w:rPr>
          <w:color w:val="FF0000"/>
        </w:rPr>
        <w:t>+</w:t>
      </w:r>
      <w:r>
        <w:rPr>
          <w:color w:val="808080"/>
        </w:rPr>
        <w:t>#include</w:t>
      </w:r>
      <w:r>
        <w:t xml:space="preserve"> </w:t>
      </w:r>
      <w:r>
        <w:rPr>
          <w:color w:val="A31515"/>
        </w:rPr>
        <w:t>&lt;vector&gt;</w:t>
      </w:r>
      <w:r>
        <w:br/>
      </w:r>
      <w:r w:rsidRPr="008357BA">
        <w:rPr>
          <w:color w:val="FF0000"/>
        </w:rPr>
        <w:t>+</w:t>
      </w:r>
      <w:r>
        <w:br/>
      </w:r>
      <w:r w:rsidRPr="008357BA">
        <w:rPr>
          <w:color w:val="FF0000"/>
        </w:rPr>
        <w:t>+</w:t>
      </w:r>
      <w:r>
        <w:rPr>
          <w:color w:val="008000"/>
        </w:rPr>
        <w:t>/**</w:t>
      </w:r>
      <w:r>
        <w:br/>
      </w:r>
      <w:r w:rsidRPr="008357BA">
        <w:rPr>
          <w:color w:val="FF0000"/>
        </w:rPr>
        <w:t>+</w:t>
      </w:r>
      <w:r>
        <w:rPr>
          <w:color w:val="008000"/>
        </w:rPr>
        <w:t xml:space="preserve">* </w:t>
      </w:r>
      <w:r>
        <w:rPr>
          <w:rFonts w:hint="eastAsia"/>
          <w:color w:val="008000"/>
        </w:rPr>
        <w:t>メッシュ管理クラス</w:t>
      </w:r>
      <w:r>
        <w:rPr>
          <w:color w:val="008000"/>
        </w:rPr>
        <w:t>.</w:t>
      </w:r>
      <w:r>
        <w:br/>
      </w:r>
      <w:r w:rsidRPr="008357BA">
        <w:rPr>
          <w:color w:val="FF0000"/>
        </w:rPr>
        <w:t>+</w:t>
      </w:r>
      <w:r>
        <w:rPr>
          <w:color w:val="008000"/>
        </w:rPr>
        <w:t>*/</w:t>
      </w:r>
      <w:r>
        <w:br/>
      </w:r>
      <w:r w:rsidRPr="008357BA">
        <w:rPr>
          <w:color w:val="FF0000"/>
        </w:rPr>
        <w:t>+</w:t>
      </w:r>
      <w:r>
        <w:rPr>
          <w:color w:val="0000FF"/>
        </w:rPr>
        <w:t>class</w:t>
      </w:r>
      <w:r>
        <w:t xml:space="preserve"> </w:t>
      </w:r>
      <w:r>
        <w:rPr>
          <w:color w:val="2B91AF"/>
        </w:rPr>
        <w:t>MeshList</w:t>
      </w:r>
      <w:r>
        <w:br/>
      </w:r>
      <w:r w:rsidRPr="008357BA">
        <w:rPr>
          <w:color w:val="FF0000"/>
        </w:rPr>
        <w:t>+</w:t>
      </w:r>
      <w:r>
        <w:t>{</w:t>
      </w:r>
      <w:r>
        <w:br/>
      </w:r>
      <w:r w:rsidRPr="008357BA">
        <w:rPr>
          <w:color w:val="FF0000"/>
        </w:rPr>
        <w:t>+</w:t>
      </w:r>
      <w:r>
        <w:rPr>
          <w:color w:val="0000FF"/>
        </w:rPr>
        <w:t>public</w:t>
      </w:r>
      <w:r>
        <w:t>:</w:t>
      </w:r>
      <w:r>
        <w:br/>
      </w:r>
      <w:r w:rsidRPr="008357BA">
        <w:rPr>
          <w:color w:val="FF0000"/>
        </w:rPr>
        <w:t>+</w:t>
      </w:r>
      <w:r>
        <w:t xml:space="preserve">  MeshList();</w:t>
      </w:r>
      <w:r>
        <w:br/>
      </w:r>
      <w:r w:rsidRPr="008357BA">
        <w:rPr>
          <w:color w:val="FF0000"/>
        </w:rPr>
        <w:t>+</w:t>
      </w:r>
      <w:r>
        <w:t xml:space="preserve">  ~MeshList();</w:t>
      </w:r>
      <w:r>
        <w:br/>
      </w:r>
      <w:r w:rsidRPr="008357BA">
        <w:rPr>
          <w:color w:val="FF0000"/>
        </w:rPr>
        <w:t>+</w:t>
      </w:r>
      <w:r>
        <w:br/>
      </w:r>
      <w:r w:rsidRPr="008357BA">
        <w:rPr>
          <w:color w:val="FF0000"/>
        </w:rPr>
        <w:t>+</w:t>
      </w:r>
      <w:r>
        <w:t xml:space="preserve">  </w:t>
      </w:r>
      <w:r>
        <w:rPr>
          <w:color w:val="0000FF"/>
        </w:rPr>
        <w:t>bool</w:t>
      </w:r>
      <w:r>
        <w:t xml:space="preserve"> Allocate();</w:t>
      </w:r>
      <w:r>
        <w:br/>
      </w:r>
      <w:r w:rsidRPr="008357BA">
        <w:rPr>
          <w:color w:val="FF0000"/>
        </w:rPr>
        <w:t>+</w:t>
      </w:r>
      <w:r>
        <w:t xml:space="preserve">  </w:t>
      </w:r>
      <w:r>
        <w:rPr>
          <w:color w:val="0000FF"/>
        </w:rPr>
        <w:t>void</w:t>
      </w:r>
      <w:r>
        <w:t xml:space="preserve"> Free();</w:t>
      </w:r>
      <w:r>
        <w:br/>
      </w:r>
      <w:r w:rsidR="00F14F04" w:rsidRPr="008357BA">
        <w:rPr>
          <w:color w:val="FF0000"/>
        </w:rPr>
        <w:t>+</w:t>
      </w:r>
      <w:r w:rsidR="00F14F04">
        <w:t xml:space="preserve">  </w:t>
      </w:r>
      <w:r w:rsidR="00F14F04">
        <w:rPr>
          <w:rFonts w:hint="eastAsia"/>
          <w:color w:val="0000FF"/>
        </w:rPr>
        <w:t>v</w:t>
      </w:r>
      <w:r w:rsidR="00F14F04">
        <w:rPr>
          <w:color w:val="0000FF"/>
        </w:rPr>
        <w:t>oid</w:t>
      </w:r>
      <w:r w:rsidR="00F14F04">
        <w:t xml:space="preserve"> Add(</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Vertex</w:t>
      </w:r>
      <w:r w:rsidR="00F14F04">
        <w:t xml:space="preserve">*, </w:t>
      </w:r>
      <w:r w:rsidR="00F14F04">
        <w:rPr>
          <w:color w:val="0000FF"/>
        </w:rPr>
        <w:t>const</w:t>
      </w:r>
      <w:r w:rsidR="00F14F04">
        <w:t xml:space="preserve"> </w:t>
      </w:r>
      <w:r w:rsidR="00F14F04">
        <w:rPr>
          <w:color w:val="2B91AF"/>
        </w:rPr>
        <w:t>GLushort</w:t>
      </w:r>
      <w:r w:rsidR="00F14F04">
        <w:t xml:space="preserve">*, </w:t>
      </w:r>
      <w:r w:rsidR="00F14F04">
        <w:rPr>
          <w:color w:val="0000FF"/>
        </w:rPr>
        <w:t>const</w:t>
      </w:r>
      <w:r w:rsidR="00F14F04">
        <w:t xml:space="preserve"> </w:t>
      </w:r>
      <w:r w:rsidR="00F14F04">
        <w:rPr>
          <w:color w:val="2B91AF"/>
        </w:rPr>
        <w:t>GLushort</w:t>
      </w:r>
      <w:r w:rsidR="00F14F04">
        <w:t>*);</w:t>
      </w:r>
      <w:r w:rsidR="00F14F04">
        <w:br/>
      </w:r>
      <w:r w:rsidRPr="008357BA">
        <w:rPr>
          <w:color w:val="FF0000"/>
        </w:rPr>
        <w:t>+</w:t>
      </w:r>
      <w:r>
        <w:br/>
      </w:r>
      <w:r w:rsidRPr="008357BA">
        <w:rPr>
          <w:color w:val="FF0000"/>
        </w:rPr>
        <w:t>+</w:t>
      </w:r>
      <w:r>
        <w:t xml:space="preserve">  </w:t>
      </w:r>
      <w:r>
        <w:rPr>
          <w:color w:val="0000FF"/>
        </w:rPr>
        <w:t>void</w:t>
      </w:r>
      <w:r>
        <w:t xml:space="preserve"> BindVertexArray();</w:t>
      </w:r>
      <w:r>
        <w:br/>
      </w:r>
      <w:r w:rsidRPr="008357BA">
        <w:rPr>
          <w:color w:val="FF0000"/>
        </w:rPr>
        <w:t>+</w:t>
      </w:r>
      <w:r>
        <w:t xml:space="preserve">  </w:t>
      </w:r>
      <w:r>
        <w:rPr>
          <w:color w:val="0000FF"/>
        </w:rPr>
        <w:t>const</w:t>
      </w:r>
      <w:r>
        <w:t xml:space="preserve"> </w:t>
      </w:r>
      <w:r>
        <w:rPr>
          <w:color w:val="2B91AF"/>
        </w:rPr>
        <w:t>Mesh</w:t>
      </w:r>
      <w:r>
        <w:t>&amp; Get(</w:t>
      </w:r>
      <w:r>
        <w:rPr>
          <w:color w:val="2B91AF"/>
        </w:rPr>
        <w:t>size_t</w:t>
      </w:r>
      <w:r>
        <w:t xml:space="preserve"> </w:t>
      </w:r>
      <w:r>
        <w:rPr>
          <w:color w:val="808080"/>
        </w:rPr>
        <w:t>index</w:t>
      </w:r>
      <w:r>
        <w:t xml:space="preserve">) </w:t>
      </w:r>
      <w:r>
        <w:rPr>
          <w:color w:val="0000FF"/>
        </w:rPr>
        <w:t>const</w:t>
      </w:r>
      <w:r>
        <w:t>;</w:t>
      </w:r>
      <w:r>
        <w:br/>
      </w:r>
      <w:r w:rsidRPr="008357BA">
        <w:rPr>
          <w:color w:val="FF0000"/>
        </w:rPr>
        <w:t>+</w:t>
      </w:r>
      <w:r>
        <w:br/>
      </w:r>
      <w:r w:rsidRPr="008357BA">
        <w:rPr>
          <w:color w:val="FF0000"/>
        </w:rPr>
        <w:t>+</w:t>
      </w:r>
      <w:r>
        <w:rPr>
          <w:color w:val="0000FF"/>
        </w:rPr>
        <w:t>private</w:t>
      </w:r>
      <w:r>
        <w:t>:</w:t>
      </w:r>
      <w:r>
        <w:br/>
      </w:r>
      <w:r w:rsidRPr="008357BA">
        <w:rPr>
          <w:color w:val="FF0000"/>
        </w:rPr>
        <w:t>+</w:t>
      </w:r>
      <w:r>
        <w:t xml:space="preserve">  </w:t>
      </w:r>
      <w:r>
        <w:rPr>
          <w:color w:val="2B91AF"/>
        </w:rPr>
        <w:t>GLuint</w:t>
      </w:r>
      <w:r>
        <w:t xml:space="preserve"> vao = 0;</w:t>
      </w:r>
      <w:r>
        <w:br/>
      </w:r>
      <w:r w:rsidRPr="008357BA">
        <w:rPr>
          <w:color w:val="FF0000"/>
        </w:rPr>
        <w:t>+</w:t>
      </w:r>
      <w:r>
        <w:t xml:space="preserve">  std::</w:t>
      </w:r>
      <w:r>
        <w:rPr>
          <w:color w:val="2B91AF"/>
        </w:rPr>
        <w:t>vector</w:t>
      </w:r>
      <w:r>
        <w:t>&lt;</w:t>
      </w:r>
      <w:r>
        <w:rPr>
          <w:color w:val="2B91AF"/>
        </w:rPr>
        <w:t>Mesh</w:t>
      </w:r>
      <w:r>
        <w:t>&gt; meshes;</w:t>
      </w:r>
      <w:r>
        <w:br/>
      </w:r>
      <w:r w:rsidRPr="008357BA">
        <w:rPr>
          <w:color w:val="FF0000"/>
        </w:rPr>
        <w:t>+</w:t>
      </w:r>
      <w:r>
        <w:br/>
      </w:r>
      <w:r w:rsidR="002A4075" w:rsidRPr="008357BA">
        <w:rPr>
          <w:color w:val="FF0000"/>
        </w:rPr>
        <w:t>+</w:t>
      </w:r>
      <w:r w:rsidR="002A4075">
        <w:t xml:space="preserve">  std::</w:t>
      </w:r>
      <w:r w:rsidR="002A4075">
        <w:rPr>
          <w:color w:val="2B91AF"/>
        </w:rPr>
        <w:t>vector</w:t>
      </w:r>
      <w:r w:rsidR="002A4075">
        <w:t>&lt;</w:t>
      </w:r>
      <w:r w:rsidR="002A4075">
        <w:rPr>
          <w:color w:val="2B91AF"/>
        </w:rPr>
        <w:t>Vertex</w:t>
      </w:r>
      <w:r w:rsidR="002A4075">
        <w:t>&gt; tmpVertices;</w:t>
      </w:r>
      <w:r w:rsidR="002A4075">
        <w:br/>
      </w:r>
      <w:r w:rsidR="002A4075" w:rsidRPr="008357BA">
        <w:rPr>
          <w:color w:val="FF0000"/>
        </w:rPr>
        <w:t>+</w:t>
      </w:r>
      <w:r w:rsidR="002A4075">
        <w:t xml:space="preserve">  std::</w:t>
      </w:r>
      <w:r w:rsidR="002A4075">
        <w:rPr>
          <w:color w:val="2B91AF"/>
        </w:rPr>
        <w:t>vector</w:t>
      </w:r>
      <w:r w:rsidR="002A4075">
        <w:t>&lt;</w:t>
      </w:r>
      <w:r w:rsidR="002A4075">
        <w:rPr>
          <w:color w:val="2B91AF"/>
        </w:rPr>
        <w:t>GLushort</w:t>
      </w:r>
      <w:r w:rsidR="002A4075">
        <w:t>&gt; tmpIndices;</w:t>
      </w:r>
      <w:r w:rsidR="002A4075">
        <w:br/>
      </w:r>
      <w:r w:rsidRPr="008357BA">
        <w:rPr>
          <w:color w:val="FF0000"/>
        </w:rPr>
        <w:t>+</w:t>
      </w:r>
      <w:r>
        <w:t>};</w:t>
      </w:r>
      <w:r>
        <w:br/>
      </w:r>
      <w:r w:rsidRPr="008357BA">
        <w:rPr>
          <w:color w:val="FF0000"/>
        </w:rPr>
        <w:t>+</w:t>
      </w:r>
      <w:r>
        <w:br/>
      </w:r>
      <w:r w:rsidRPr="008357BA">
        <w:rPr>
          <w:color w:val="FF0000"/>
        </w:rPr>
        <w:t>+</w:t>
      </w:r>
      <w:r>
        <w:rPr>
          <w:color w:val="808080"/>
        </w:rPr>
        <w:t>#endif</w:t>
      </w:r>
      <w:r>
        <w:t xml:space="preserve"> </w:t>
      </w:r>
      <w:r>
        <w:rPr>
          <w:color w:val="008000"/>
        </w:rPr>
        <w:t>// MESHLIST_H_INCLUDED</w:t>
      </w:r>
    </w:p>
    <w:p w:rsidR="00AB11F3" w:rsidRDefault="0015304D" w:rsidP="0015304D">
      <w:r>
        <w:t>最初のコメントのあとにインクルード・ガードがあり、次にヘッダーファイルをインクルードしています。インクルードしているファイルは</w:t>
      </w:r>
      <w:r>
        <w:rPr>
          <w:rFonts w:hint="eastAsia"/>
        </w:rPr>
        <w:t>OpenGL</w:t>
      </w:r>
      <w:r>
        <w:rPr>
          <w:rFonts w:hint="eastAsia"/>
        </w:rPr>
        <w:t>の機能を使うための</w:t>
      </w:r>
      <w:r>
        <w:rPr>
          <w:rFonts w:hint="eastAsia"/>
        </w:rPr>
        <w:t>glew.h</w:t>
      </w:r>
      <w:r>
        <w:rPr>
          <w:rFonts w:hint="eastAsia"/>
        </w:rPr>
        <w:t>と、</w:t>
      </w:r>
      <w:r w:rsidR="00AB11F3">
        <w:rPr>
          <w:rFonts w:hint="eastAsia"/>
        </w:rPr>
        <w:t>Vertex</w:t>
      </w:r>
      <w:r w:rsidR="00AB11F3">
        <w:rPr>
          <w:rFonts w:hint="eastAsia"/>
        </w:rPr>
        <w:t>構造体や</w:t>
      </w:r>
      <w:r w:rsidR="00AB11F3">
        <w:rPr>
          <w:rFonts w:hint="eastAsia"/>
        </w:rPr>
        <w:t>Mesh</w:t>
      </w:r>
      <w:r w:rsidR="00AB11F3">
        <w:rPr>
          <w:rFonts w:hint="eastAsia"/>
        </w:rPr>
        <w:t>構造体を使うための</w:t>
      </w:r>
      <w:r w:rsidR="00AB11F3">
        <w:rPr>
          <w:rFonts w:hint="eastAsia"/>
        </w:rPr>
        <w:t>Geometry.h</w:t>
      </w:r>
      <w:r w:rsidR="00AB11F3">
        <w:rPr>
          <w:rFonts w:hint="eastAsia"/>
        </w:rPr>
        <w:t>、それから</w:t>
      </w:r>
      <w:r>
        <w:rPr>
          <w:rFonts w:hint="eastAsia"/>
        </w:rPr>
        <w:t>std::vector</w:t>
      </w:r>
      <w:r>
        <w:rPr>
          <w:rFonts w:hint="eastAsia"/>
        </w:rPr>
        <w:t>クラスを使うための</w:t>
      </w:r>
      <w:r>
        <w:rPr>
          <w:rFonts w:hint="eastAsia"/>
        </w:rPr>
        <w:t>vector</w:t>
      </w:r>
      <w:r>
        <w:rPr>
          <w:rFonts w:hint="eastAsia"/>
        </w:rPr>
        <w:t>ヘッダです。</w:t>
      </w:r>
    </w:p>
    <w:p w:rsidR="0090653D" w:rsidRDefault="0015304D" w:rsidP="0090653D">
      <w:r>
        <w:rPr>
          <w:rFonts w:hint="eastAsia"/>
        </w:rPr>
        <w:lastRenderedPageBreak/>
        <w:t>MeshList</w:t>
      </w:r>
      <w:r>
        <w:rPr>
          <w:rFonts w:hint="eastAsia"/>
        </w:rPr>
        <w:t>クラスのメンバ関数は、コンストラクタ、デストラクタ、</w:t>
      </w:r>
      <w:r>
        <w:rPr>
          <w:rFonts w:hint="eastAsia"/>
        </w:rPr>
        <w:t>Allocate(</w:t>
      </w:r>
      <w:r>
        <w:rPr>
          <w:rFonts w:hint="eastAsia"/>
        </w:rPr>
        <w:t>あろけーと</w:t>
      </w:r>
      <w:r>
        <w:rPr>
          <w:rFonts w:hint="eastAsia"/>
        </w:rPr>
        <w:t>=</w:t>
      </w:r>
      <w:r>
        <w:rPr>
          <w:rFonts w:hint="eastAsia"/>
        </w:rPr>
        <w:t>割り当てる</w:t>
      </w:r>
      <w:r>
        <w:rPr>
          <w:rFonts w:hint="eastAsia"/>
        </w:rPr>
        <w:t>)</w:t>
      </w:r>
      <w:r>
        <w:rPr>
          <w:rFonts w:hint="eastAsia"/>
        </w:rPr>
        <w:t>、</w:t>
      </w:r>
      <w:r>
        <w:rPr>
          <w:rFonts w:hint="eastAsia"/>
        </w:rPr>
        <w:t>Free(</w:t>
      </w:r>
      <w:r>
        <w:rPr>
          <w:rFonts w:hint="eastAsia"/>
        </w:rPr>
        <w:t>ふりー</w:t>
      </w:r>
      <w:r>
        <w:rPr>
          <w:rFonts w:hint="eastAsia"/>
        </w:rPr>
        <w:t>=</w:t>
      </w:r>
      <w:r>
        <w:rPr>
          <w:rFonts w:hint="eastAsia"/>
        </w:rPr>
        <w:t>解放する</w:t>
      </w:r>
      <w:r>
        <w:rPr>
          <w:rFonts w:hint="eastAsia"/>
        </w:rPr>
        <w:t>)</w:t>
      </w:r>
      <w:r>
        <w:rPr>
          <w:rFonts w:hint="eastAsia"/>
        </w:rPr>
        <w:t>、</w:t>
      </w:r>
      <w:r w:rsidR="0078338B">
        <w:rPr>
          <w:rFonts w:hint="eastAsia"/>
        </w:rPr>
        <w:t>Add</w:t>
      </w:r>
      <w:r w:rsidR="0078338B">
        <w:t>(</w:t>
      </w:r>
      <w:r w:rsidR="0078338B">
        <w:t>あど</w:t>
      </w:r>
      <w:r w:rsidR="0078338B">
        <w:rPr>
          <w:rFonts w:hint="eastAsia"/>
        </w:rPr>
        <w:t>=</w:t>
      </w:r>
      <w:r w:rsidR="0078338B">
        <w:rPr>
          <w:rFonts w:hint="eastAsia"/>
        </w:rPr>
        <w:t>追加する</w:t>
      </w:r>
      <w:r w:rsidR="0078338B">
        <w:t>)</w:t>
      </w:r>
      <w:r w:rsidR="0078338B">
        <w:rPr>
          <w:rFonts w:hint="eastAsia"/>
        </w:rPr>
        <w:t>、</w:t>
      </w:r>
      <w:r>
        <w:rPr>
          <w:rFonts w:hint="eastAsia"/>
        </w:rPr>
        <w:t>BindVertexArray(</w:t>
      </w:r>
      <w:r>
        <w:rPr>
          <w:rFonts w:hint="eastAsia"/>
        </w:rPr>
        <w:t>ばいんど・ばーてっくす・あれい</w:t>
      </w:r>
      <w:r>
        <w:rPr>
          <w:rFonts w:hint="eastAsia"/>
        </w:rPr>
        <w:t>)</w:t>
      </w:r>
      <w:r>
        <w:rPr>
          <w:rFonts w:hint="eastAsia"/>
        </w:rPr>
        <w:t>、</w:t>
      </w:r>
      <w:r>
        <w:rPr>
          <w:rFonts w:hint="eastAsia"/>
        </w:rPr>
        <w:t>Get(</w:t>
      </w:r>
      <w:r>
        <w:rPr>
          <w:rFonts w:hint="eastAsia"/>
        </w:rPr>
        <w:t>げっと</w:t>
      </w:r>
      <w:r>
        <w:rPr>
          <w:rFonts w:hint="eastAsia"/>
        </w:rPr>
        <w:t>)</w:t>
      </w:r>
      <w:r>
        <w:rPr>
          <w:rFonts w:hint="eastAsia"/>
        </w:rPr>
        <w:t>の</w:t>
      </w:r>
      <w:r w:rsidR="0078338B">
        <w:rPr>
          <w:rFonts w:hint="eastAsia"/>
        </w:rPr>
        <w:t>7</w:t>
      </w:r>
      <w:r>
        <w:rPr>
          <w:rFonts w:hint="eastAsia"/>
        </w:rPr>
        <w:t>つです。コンストラクタとデストラクタは、クラスの生成と破棄を行います。</w:t>
      </w:r>
      <w:r>
        <w:rPr>
          <w:rFonts w:hint="eastAsia"/>
        </w:rPr>
        <w:t>Allocate</w:t>
      </w:r>
      <w:r>
        <w:rPr>
          <w:rFonts w:hint="eastAsia"/>
        </w:rPr>
        <w:t>メンバ関数は、モデル・データから</w:t>
      </w:r>
      <w:r>
        <w:rPr>
          <w:rFonts w:hint="eastAsia"/>
        </w:rPr>
        <w:t>M</w:t>
      </w:r>
      <w:r>
        <w:t>esh</w:t>
      </w:r>
      <w:r>
        <w:t>のリストを作成します。</w:t>
      </w:r>
      <w:r>
        <w:t>Free</w:t>
      </w:r>
      <w:r>
        <w:t>メンバ関数は、</w:t>
      </w:r>
      <w:r>
        <w:rPr>
          <w:rFonts w:hint="eastAsia"/>
        </w:rPr>
        <w:t>Allocate</w:t>
      </w:r>
      <w:r>
        <w:rPr>
          <w:rFonts w:hint="eastAsia"/>
        </w:rPr>
        <w:t>メンバ関数が作成したリストを破棄します。</w:t>
      </w:r>
      <w:r w:rsidR="0078338B">
        <w:rPr>
          <w:rFonts w:hint="eastAsia"/>
        </w:rPr>
        <w:t>Add</w:t>
      </w:r>
      <w:r w:rsidR="0078338B">
        <w:rPr>
          <w:rFonts w:hint="eastAsia"/>
        </w:rPr>
        <w:t>メンバ関数はモデルデータを追加します。</w:t>
      </w:r>
      <w:r>
        <w:rPr>
          <w:rFonts w:hint="eastAsia"/>
        </w:rPr>
        <w:t>BindVertexArray</w:t>
      </w:r>
      <w:r>
        <w:rPr>
          <w:rFonts w:hint="eastAsia"/>
        </w:rPr>
        <w:t>メンバ関数はグラフィックス・パイプラインに</w:t>
      </w:r>
      <w:r>
        <w:rPr>
          <w:rFonts w:hint="eastAsia"/>
        </w:rPr>
        <w:t>VAO</w:t>
      </w:r>
      <w:r>
        <w:rPr>
          <w:rFonts w:hint="eastAsia"/>
        </w:rPr>
        <w:t>を割り当てます。</w:t>
      </w:r>
      <w:r>
        <w:rPr>
          <w:rFonts w:hint="eastAsia"/>
        </w:rPr>
        <w:t>Get</w:t>
      </w:r>
      <w:r>
        <w:rPr>
          <w:rFonts w:hint="eastAsia"/>
        </w:rPr>
        <w:t>メンバ関数は、指定された番号の</w:t>
      </w:r>
      <w:r>
        <w:rPr>
          <w:rFonts w:hint="eastAsia"/>
        </w:rPr>
        <w:t>Mesh</w:t>
      </w:r>
      <w:r>
        <w:rPr>
          <w:rFonts w:hint="eastAsia"/>
        </w:rPr>
        <w:t>データを取得します。</w:t>
      </w:r>
    </w:p>
    <w:p w:rsidR="0015304D" w:rsidRPr="0090653D" w:rsidRDefault="0090653D" w:rsidP="0015304D">
      <w:r>
        <w:t>モデルデータを管理するためには</w:t>
      </w:r>
      <w:r>
        <w:rPr>
          <w:rFonts w:hint="eastAsia"/>
        </w:rPr>
        <w:t>VBO, IBO, VAO</w:t>
      </w:r>
      <w:r>
        <w:rPr>
          <w:rFonts w:hint="eastAsia"/>
        </w:rPr>
        <w:t>が必要ですが、</w:t>
      </w:r>
      <w:r>
        <w:rPr>
          <w:rFonts w:hint="eastAsia"/>
        </w:rPr>
        <w:t>VBO</w:t>
      </w:r>
      <w:r>
        <w:rPr>
          <w:rFonts w:hint="eastAsia"/>
        </w:rPr>
        <w:t>と</w:t>
      </w:r>
      <w:r>
        <w:rPr>
          <w:rFonts w:hint="eastAsia"/>
        </w:rPr>
        <w:t>IBO</w:t>
      </w:r>
      <w:r>
        <w:rPr>
          <w:rFonts w:hint="eastAsia"/>
        </w:rPr>
        <w:t>は</w:t>
      </w:r>
      <w:r w:rsidR="000D11D3">
        <w:rPr>
          <w:rFonts w:hint="eastAsia"/>
        </w:rPr>
        <w:t>、</w:t>
      </w:r>
      <w:r>
        <w:rPr>
          <w:rFonts w:hint="eastAsia"/>
        </w:rPr>
        <w:t>VAO</w:t>
      </w:r>
      <w:r>
        <w:rPr>
          <w:rFonts w:hint="eastAsia"/>
        </w:rPr>
        <w:t>を作成するときだけ</w:t>
      </w:r>
      <w:r w:rsidR="00697CFD">
        <w:rPr>
          <w:rFonts w:hint="eastAsia"/>
        </w:rPr>
        <w:t>ID</w:t>
      </w:r>
      <w:r w:rsidR="00697CFD">
        <w:rPr>
          <w:rFonts w:hint="eastAsia"/>
        </w:rPr>
        <w:t>が分かって</w:t>
      </w:r>
      <w:r>
        <w:rPr>
          <w:rFonts w:hint="eastAsia"/>
        </w:rPr>
        <w:t>いればいいので、</w:t>
      </w:r>
      <w:r w:rsidR="00697CFD">
        <w:rPr>
          <w:rFonts w:hint="eastAsia"/>
        </w:rPr>
        <w:t>VAO</w:t>
      </w:r>
      <w:r w:rsidR="00697CFD">
        <w:rPr>
          <w:rFonts w:hint="eastAsia"/>
        </w:rPr>
        <w:t>だけを</w:t>
      </w:r>
      <w:r w:rsidR="00CF7F56">
        <w:rPr>
          <w:rFonts w:hint="eastAsia"/>
        </w:rPr>
        <w:t>メンバ変数にしています</w:t>
      </w:r>
      <w:r>
        <w:rPr>
          <w:rFonts w:hint="eastAsia"/>
        </w:rPr>
        <w:t>。そして、</w:t>
      </w:r>
      <w:r>
        <w:rPr>
          <w:rFonts w:hint="eastAsia"/>
        </w:rPr>
        <w:t>Mesh</w:t>
      </w:r>
      <w:r>
        <w:rPr>
          <w:rFonts w:hint="eastAsia"/>
        </w:rPr>
        <w:t>構造体の配列を管理するのが</w:t>
      </w:r>
      <w:r>
        <w:rPr>
          <w:rFonts w:hint="eastAsia"/>
        </w:rPr>
        <w:t>vector</w:t>
      </w:r>
      <w:r>
        <w:t>&lt;Mesh&gt;</w:t>
      </w:r>
      <w:r>
        <w:rPr>
          <w:rFonts w:hint="eastAsia"/>
        </w:rPr>
        <w:t>型の変数</w:t>
      </w:r>
      <w:r>
        <w:rPr>
          <w:rFonts w:hint="eastAsia"/>
        </w:rPr>
        <w:t>meshes</w:t>
      </w:r>
      <w:r>
        <w:t>(</w:t>
      </w:r>
      <w:r>
        <w:t>めっしず</w:t>
      </w:r>
      <w:r>
        <w:t>)</w:t>
      </w:r>
      <w:r>
        <w:t>です</w:t>
      </w:r>
      <w:r>
        <w:rPr>
          <w:rFonts w:hint="eastAsia"/>
        </w:rPr>
        <w:t>。また、</w:t>
      </w:r>
      <w:r>
        <w:t>tmpVertices(</w:t>
      </w:r>
      <w:r>
        <w:rPr>
          <w:rFonts w:hint="eastAsia"/>
        </w:rPr>
        <w:t>てんぷ・ばーてぃしーず</w:t>
      </w:r>
      <w:r>
        <w:t>)</w:t>
      </w:r>
      <w:r>
        <w:rPr>
          <w:rFonts w:hint="eastAsia"/>
        </w:rPr>
        <w:t>と</w:t>
      </w:r>
      <w:r>
        <w:rPr>
          <w:rFonts w:hint="eastAsia"/>
        </w:rPr>
        <w:t>tmpIndices(</w:t>
      </w:r>
      <w:r>
        <w:rPr>
          <w:rFonts w:hint="eastAsia"/>
        </w:rPr>
        <w:t>てんぷ・いんでぃしーず</w:t>
      </w:r>
      <w:r>
        <w:rPr>
          <w:rFonts w:hint="eastAsia"/>
        </w:rPr>
        <w:t>)</w:t>
      </w:r>
      <w:r>
        <w:rPr>
          <w:rFonts w:hint="eastAsia"/>
        </w:rPr>
        <w:t>は、</w:t>
      </w:r>
      <w:r>
        <w:rPr>
          <w:rFonts w:hint="eastAsia"/>
        </w:rPr>
        <w:t>VAO</w:t>
      </w:r>
      <w:r>
        <w:rPr>
          <w:rFonts w:hint="eastAsia"/>
        </w:rPr>
        <w:t>を作成するとき、一時的にモデル・データを貯めておくために使います</w:t>
      </w:r>
      <w:r>
        <w:rPr>
          <w:rFonts w:hint="eastAsia"/>
        </w:rPr>
        <w:t>(</w:t>
      </w:r>
      <w:r>
        <w:t>tmp</w:t>
      </w:r>
      <w:r>
        <w:t>は</w:t>
      </w:r>
      <w:r>
        <w:rPr>
          <w:rFonts w:hint="eastAsia"/>
        </w:rPr>
        <w:t>temporary</w:t>
      </w:r>
      <w:r>
        <w:t>(=</w:t>
      </w:r>
      <w:r>
        <w:t>一時的な</w:t>
      </w:r>
      <w:r>
        <w:rPr>
          <w:rFonts w:hint="eastAsia"/>
        </w:rPr>
        <w:t>)</w:t>
      </w:r>
      <w:r>
        <w:rPr>
          <w:rFonts w:hint="eastAsia"/>
        </w:rPr>
        <w:t>の省略形です</w:t>
      </w:r>
      <w:r>
        <w:rPr>
          <w:rFonts w:hint="eastAsia"/>
        </w:rPr>
        <w:t>)</w:t>
      </w:r>
      <w:r>
        <w:rPr>
          <w:rFonts w:hint="eastAsia"/>
        </w:rPr>
        <w:t>。</w:t>
      </w:r>
    </w:p>
    <w:p w:rsidR="0015304D" w:rsidRDefault="0015304D" w:rsidP="0015304D">
      <w:pPr>
        <w:pStyle w:val="2"/>
      </w:pPr>
      <w:r>
        <w:t>モデルデータを移動する</w:t>
      </w:r>
    </w:p>
    <w:p w:rsidR="0015304D" w:rsidRDefault="0015304D" w:rsidP="0015304D">
      <w:r>
        <w:rPr>
          <w:rFonts w:hint="eastAsia"/>
        </w:rPr>
        <w:t>まずは定義を描くためのファイルを追加しましょう。ソリューションエクスプローラーの「ソースファイル」フィルタを右クリックして「追加→新しい項目」を選択し、</w:t>
      </w:r>
      <w:r>
        <w:rPr>
          <w:rFonts w:hint="eastAsia"/>
        </w:rPr>
        <w:t>Src</w:t>
      </w:r>
      <w:r>
        <w:rPr>
          <w:rFonts w:hint="eastAsia"/>
        </w:rPr>
        <w:t>フォルダに「</w:t>
      </w:r>
      <w:r>
        <w:rPr>
          <w:rFonts w:hint="eastAsia"/>
        </w:rPr>
        <w:t>MeshList.cpp</w:t>
      </w:r>
      <w:r>
        <w:rPr>
          <w:rFonts w:hint="eastAsia"/>
        </w:rPr>
        <w:t>」という名前のファイルを追加してください。</w:t>
      </w:r>
      <w:r>
        <w:t>追加した</w:t>
      </w:r>
      <w:r>
        <w:rPr>
          <w:rFonts w:hint="eastAsia"/>
        </w:rPr>
        <w:t>MeshList.cpp</w:t>
      </w:r>
      <w:r>
        <w:rPr>
          <w:rFonts w:hint="eastAsia"/>
        </w:rPr>
        <w:t>を開き、次のプログラムを追加してください。</w:t>
      </w:r>
    </w:p>
    <w:p w:rsidR="0015304D" w:rsidRDefault="0015304D" w:rsidP="0015304D">
      <w:pPr>
        <w:pStyle w:val="ac"/>
      </w:pPr>
      <w:r w:rsidRPr="00E936FE">
        <w:rPr>
          <w:color w:val="FF0000"/>
        </w:rPr>
        <w:t>+</w:t>
      </w:r>
      <w:r w:rsidRPr="00595F14">
        <w:rPr>
          <w:color w:val="008000"/>
        </w:rPr>
        <w:t>/**</w:t>
      </w:r>
      <w:r>
        <w:rPr>
          <w:color w:val="008000"/>
        </w:rPr>
        <w:br/>
      </w:r>
      <w:r w:rsidRPr="00E936FE">
        <w:rPr>
          <w:color w:val="FF0000"/>
        </w:rPr>
        <w:t>+</w:t>
      </w:r>
      <w:r w:rsidRPr="00595F14">
        <w:rPr>
          <w:color w:val="008000"/>
        </w:rPr>
        <w:t>* @file MeshList.cpp</w:t>
      </w:r>
      <w:r>
        <w:rPr>
          <w:color w:val="008000"/>
        </w:rPr>
        <w:br/>
      </w:r>
      <w:r w:rsidRPr="00E936FE">
        <w:rPr>
          <w:color w:val="FF0000"/>
        </w:rPr>
        <w:t>+</w:t>
      </w:r>
      <w:r w:rsidRPr="00595F14">
        <w:rPr>
          <w:color w:val="008000"/>
        </w:rPr>
        <w:t>*/</w:t>
      </w:r>
      <w:r>
        <w:br/>
      </w:r>
      <w:r w:rsidRPr="00E936FE">
        <w:rPr>
          <w:color w:val="FF0000"/>
        </w:rPr>
        <w:t>+</w:t>
      </w:r>
      <w:r>
        <w:rPr>
          <w:color w:val="808080"/>
        </w:rPr>
        <w:t>#include</w:t>
      </w:r>
      <w:r>
        <w:t xml:space="preserve"> </w:t>
      </w:r>
      <w:r>
        <w:rPr>
          <w:color w:val="A31515"/>
        </w:rPr>
        <w:t>"MeshList.h"</w:t>
      </w:r>
      <w:r>
        <w:br/>
      </w:r>
      <w:r w:rsidRPr="00E936FE">
        <w:rPr>
          <w:color w:val="FF0000"/>
        </w:rPr>
        <w:t>+</w:t>
      </w:r>
      <w:r>
        <w:rPr>
          <w:color w:val="808080"/>
        </w:rPr>
        <w:t>#include</w:t>
      </w:r>
      <w:r>
        <w:t xml:space="preserve"> </w:t>
      </w:r>
      <w:r>
        <w:rPr>
          <w:color w:val="A31515"/>
        </w:rPr>
        <w:t>&lt;iostream&gt;</w:t>
      </w:r>
      <w:r>
        <w:rPr>
          <w:color w:val="A31515"/>
        </w:rPr>
        <w:br/>
      </w:r>
      <w:r w:rsidRPr="00E936FE">
        <w:rPr>
          <w:color w:val="FF0000"/>
        </w:rPr>
        <w:t>+</w:t>
      </w:r>
    </w:p>
    <w:p w:rsidR="0015304D" w:rsidRDefault="0015304D" w:rsidP="0015304D">
      <w:r>
        <w:t>頂点データとインデックスデータを</w:t>
      </w:r>
      <w:r>
        <w:rPr>
          <w:rFonts w:hint="eastAsia"/>
        </w:rPr>
        <w:t>Main.cpp</w:t>
      </w:r>
      <w:r>
        <w:rPr>
          <w:rFonts w:hint="eastAsia"/>
        </w:rPr>
        <w:t>から</w:t>
      </w:r>
      <w:r>
        <w:rPr>
          <w:rFonts w:hint="eastAsia"/>
        </w:rPr>
        <w:t>MeshList.cpp</w:t>
      </w:r>
      <w:r>
        <w:rPr>
          <w:rFonts w:hint="eastAsia"/>
        </w:rPr>
        <w:t>に移動します。</w:t>
      </w:r>
      <w:r>
        <w:br/>
      </w:r>
      <w:r>
        <w:t>まずは移動先となる変数を定義しましょう。</w:t>
      </w:r>
      <w:r>
        <w:br/>
      </w:r>
      <w:r>
        <w:rPr>
          <w:rFonts w:hint="eastAsia"/>
        </w:rPr>
        <w:t>MeshList.cpp</w:t>
      </w:r>
      <w:r>
        <w:rPr>
          <w:rFonts w:hint="eastAsia"/>
        </w:rPr>
        <w:t>に次のプログラムを追加してください。</w:t>
      </w:r>
    </w:p>
    <w:p w:rsidR="0015304D" w:rsidRDefault="0015304D" w:rsidP="0015304D">
      <w:pPr>
        <w:pStyle w:val="ac"/>
      </w:pPr>
      <w:r>
        <w:rPr>
          <w:color w:val="FF0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&lt;iostream&gt;</w:t>
      </w:r>
      <w:r>
        <w:rPr>
          <w:color w:val="A31515"/>
        </w:rPr>
        <w:br/>
      </w:r>
      <w:r>
        <w:rPr>
          <w:color w:val="FF0000"/>
        </w:rPr>
        <w:br/>
      </w:r>
      <w:r w:rsidRPr="00E936FE">
        <w:rPr>
          <w:color w:val="FF0000"/>
        </w:rPr>
        <w:t>+</w:t>
      </w:r>
      <w:r>
        <w:rPr>
          <w:color w:val="0000FF"/>
        </w:rPr>
        <w:t>const</w:t>
      </w:r>
      <w:r>
        <w:t xml:space="preserve"> </w:t>
      </w:r>
      <w:r>
        <w:rPr>
          <w:color w:val="2B91AF"/>
        </w:rPr>
        <w:t>Vertex</w:t>
      </w:r>
      <w:r>
        <w:t xml:space="preserve"> vTree[]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iTree[]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vHouse[]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iHouse[]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vRock[]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iRock[] = {</w:t>
      </w:r>
      <w:r>
        <w:br/>
      </w:r>
      <w:r w:rsidRPr="00E936FE">
        <w:rPr>
          <w:color w:val="FF0000"/>
        </w:rPr>
        <w:t>+</w:t>
      </w:r>
      <w:r>
        <w:t>};</w:t>
      </w:r>
      <w:r>
        <w:br/>
      </w:r>
      <w:r w:rsidRPr="00E936FE">
        <w:rPr>
          <w:color w:val="FF0000"/>
        </w:rPr>
        <w:t>+</w:t>
      </w:r>
      <w:r>
        <w:rPr>
          <w:color w:val="FF0000"/>
        </w:rPr>
        <w:br/>
      </w:r>
      <w:r w:rsidRPr="00E936FE">
        <w:rPr>
          <w:color w:val="FF0000"/>
        </w:rPr>
        <w:lastRenderedPageBreak/>
        <w:t>+</w:t>
      </w:r>
      <w:r>
        <w:rPr>
          <w:color w:val="0000FF"/>
        </w:rPr>
        <w:t>const</w:t>
      </w:r>
      <w:r>
        <w:t xml:space="preserve"> </w:t>
      </w:r>
      <w:r>
        <w:rPr>
          <w:color w:val="2B91AF"/>
        </w:rPr>
        <w:t>Vertex</w:t>
      </w:r>
      <w:r>
        <w:t xml:space="preserve"> vGround[]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iGround[] = {</w:t>
      </w:r>
      <w:r>
        <w:br/>
      </w:r>
      <w:r w:rsidRPr="00E936FE">
        <w:rPr>
          <w:color w:val="FF0000"/>
        </w:rPr>
        <w:t>+</w:t>
      </w:r>
      <w:r w:rsidR="005D0B1E">
        <w:t>};</w:t>
      </w:r>
    </w:p>
    <w:p w:rsidR="0015304D" w:rsidRDefault="0015304D" w:rsidP="0015304D">
      <w:r>
        <w:t>手始めに木のモデルデータを移動します。</w:t>
      </w:r>
      <w:r>
        <w:rPr>
          <w:rFonts w:hint="eastAsia"/>
        </w:rPr>
        <w:t>Main.cpp</w:t>
      </w:r>
      <w:r>
        <w:rPr>
          <w:rFonts w:hint="eastAsia"/>
        </w:rPr>
        <w:t>の木の頂点データを切り取り、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rsidRPr="00D1629D">
        <w:rPr>
          <w:color w:val="FF0000"/>
        </w:rPr>
        <w:t>-  { { 0.00f, 5.0f, 0.00f}, {0.5f, 0.8f, 0.3f, 1.0f}, { 0.0f, 1.0f },</w:t>
      </w:r>
      <w:r w:rsidRPr="00D1629D">
        <w:rPr>
          <w:color w:val="FF0000"/>
        </w:rPr>
        <w:br/>
        <w:t>-    { 0.00f, 1.00f, 0.00f } },</w:t>
      </w:r>
      <w:r w:rsidRPr="00D1629D">
        <w:rPr>
          <w:color w:val="FF0000"/>
        </w:rPr>
        <w:br/>
        <w:t>-  { { 0.00f, 1.5f,-1.10f}, {0.1f, 0.3f, 0.0f, 1.0f}, { 0.0f, 0.0f },</w:t>
      </w:r>
      <w:r w:rsidRPr="00D1629D">
        <w:rPr>
          <w:color w:val="FF0000"/>
        </w:rPr>
        <w:br/>
        <w:t>-    { 0.00f,-0.49f,-0.87f } },</w:t>
      </w:r>
      <w:r w:rsidRPr="00D1629D">
        <w:rPr>
          <w:color w:val="FF0000"/>
        </w:rPr>
        <w:br/>
        <w:t>-  { {-0.75f, 1.5f, 0.40f}, {0.1f, 0.3f, 0.0f, 1.0f}, { 0.0f, 0.0f },</w:t>
      </w:r>
      <w:r w:rsidRPr="00D1629D">
        <w:rPr>
          <w:color w:val="FF0000"/>
        </w:rPr>
        <w:br/>
        <w:t>-    {-0.76f,-0.49f, 0.43f } },</w:t>
      </w:r>
      <w:r w:rsidRPr="00D1629D">
        <w:rPr>
          <w:color w:val="FF0000"/>
        </w:rPr>
        <w:br/>
        <w:t>-  { { 0.75f, 1.5f, 0.40f}, {0.1f, 0.3f, 0.0f, 1.0f}, { 0.5f, 0.0f },</w:t>
      </w:r>
      <w:r w:rsidRPr="00D1629D">
        <w:rPr>
          <w:color w:val="FF0000"/>
        </w:rPr>
        <w:br/>
        <w:t>-    { 0.76f,-0.49f, 0.43f } },</w:t>
      </w:r>
      <w:r w:rsidRPr="00D1629D">
        <w:rPr>
          <w:color w:val="FF0000"/>
        </w:rPr>
        <w:br/>
        <w:t>-  { { 0.00f, 4.0f, 0.00f}, {0.2f, 0.1f, 0.0f, 1.0f}, { 1.0f, 1.0f },</w:t>
      </w:r>
      <w:r w:rsidRPr="00D1629D">
        <w:rPr>
          <w:color w:val="FF0000"/>
        </w:rPr>
        <w:br/>
        <w:t>-    { 0.00f, 1.00f, 0.00f } },</w:t>
      </w:r>
      <w:r w:rsidRPr="00D1629D">
        <w:rPr>
          <w:color w:val="FF0000"/>
        </w:rPr>
        <w:br/>
        <w:t>-  { { 0.00f, 0.0f,-0.37f}, {0.5f, 0.3f, 0.2f, 1.0f}, { 0.0f, 0.0f },</w:t>
      </w:r>
      <w:r w:rsidRPr="00D1629D">
        <w:rPr>
          <w:color w:val="FF0000"/>
        </w:rPr>
        <w:br/>
        <w:t>-    { 0.00f,-0.49f,-0.87f } },</w:t>
      </w:r>
      <w:r w:rsidRPr="00D1629D">
        <w:rPr>
          <w:color w:val="FF0000"/>
        </w:rPr>
        <w:br/>
        <w:t>-  { {-0.25f, 0.0f, 0.13f}, {0.5f, 0.3f, 0.2f, 1.0f}, { 0.5f, 0.0f },</w:t>
      </w:r>
      <w:r w:rsidRPr="00D1629D">
        <w:rPr>
          <w:color w:val="FF0000"/>
        </w:rPr>
        <w:br/>
        <w:t>-    {-0.76f,-0.49f, 0.43f } },</w:t>
      </w:r>
      <w:r w:rsidRPr="00D1629D">
        <w:rPr>
          <w:color w:val="FF0000"/>
        </w:rPr>
        <w:br/>
        <w:t>-  { { 0.25f, 0.0f, 0.13f}, {0.5f, 0.3f, 0.2f, 1.0f}, { 1.0f, 0.0f },</w:t>
      </w:r>
      <w:r w:rsidRPr="00D1629D">
        <w:rPr>
          <w:color w:val="FF0000"/>
        </w:rPr>
        <w:br/>
      </w:r>
      <w:r w:rsidRPr="00D1629D">
        <w:rPr>
          <w:rFonts w:hint="eastAsia"/>
          <w:color w:val="FF0000"/>
        </w:rPr>
        <w:t>-</w:t>
      </w:r>
      <w:r w:rsidRPr="00D1629D">
        <w:rPr>
          <w:color w:val="FF0000"/>
        </w:rPr>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15304D" w:rsidRDefault="0015304D" w:rsidP="0015304D">
      <w:r>
        <w:t>MeshList.cpp</w:t>
      </w:r>
      <w:r>
        <w:t>の</w:t>
      </w:r>
      <w:r>
        <w:rPr>
          <w:rFonts w:hint="eastAsia"/>
        </w:rPr>
        <w:t>vTree</w:t>
      </w:r>
      <w:r>
        <w:rPr>
          <w:rFonts w:hint="eastAsia"/>
        </w:rPr>
        <w:t>配列変数に貼り付けてください。</w:t>
      </w:r>
    </w:p>
    <w:p w:rsidR="0015304D" w:rsidRDefault="0015304D" w:rsidP="0015304D">
      <w:pPr>
        <w:pStyle w:val="ac"/>
      </w:pPr>
      <w:r>
        <w:rPr>
          <w:color w:val="808080"/>
        </w:rPr>
        <w:t xml:space="preserve"> </w:t>
      </w:r>
      <w:r>
        <w:rPr>
          <w:color w:val="0000FF"/>
        </w:rPr>
        <w:t xml:space="preserve">namespace </w:t>
      </w:r>
      <w:r>
        <w:t>Model {</w:t>
      </w:r>
      <w:r>
        <w:br/>
      </w:r>
      <w:r>
        <w:rPr>
          <w:color w:val="0000FF"/>
        </w:rPr>
        <w:br/>
        <w:t xml:space="preserve"> const</w:t>
      </w:r>
      <w:r>
        <w:t xml:space="preserve"> </w:t>
      </w:r>
      <w:r>
        <w:rPr>
          <w:color w:val="2B91AF"/>
        </w:rPr>
        <w:t>Vertex</w:t>
      </w:r>
      <w:r>
        <w:t xml:space="preserve"> vTree[] = {</w:t>
      </w:r>
      <w:r>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t xml:space="preserve"> };</w:t>
      </w:r>
    </w:p>
    <w:p w:rsidR="0015304D" w:rsidRPr="00D1629D" w:rsidRDefault="0015304D" w:rsidP="0015304D">
      <w:r>
        <w:t>同様に、</w:t>
      </w:r>
      <w:r>
        <w:rPr>
          <w:rFonts w:hint="eastAsia"/>
        </w:rPr>
        <w:t>Main.cpp</w:t>
      </w:r>
      <w:r>
        <w:rPr>
          <w:rFonts w:hint="eastAsia"/>
        </w:rPr>
        <w:t>にある</w:t>
      </w:r>
      <w:r>
        <w:t>木のインデックスデータを切り取り、</w:t>
      </w:r>
    </w:p>
    <w:p w:rsidR="0015304D"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Pr>
          <w:color w:val="008000"/>
        </w:rPr>
        <w:br/>
      </w:r>
      <w:r w:rsidRPr="00BD3543">
        <w:rPr>
          <w:color w:val="FF0000"/>
        </w:rPr>
        <w:t>-  0, 1, 2, 0, 2, 3, 0, 3, 1, 1, 2, 3,</w:t>
      </w:r>
      <w:r w:rsidRPr="00BD3543">
        <w:rPr>
          <w:color w:val="FF0000"/>
        </w:rPr>
        <w:br/>
        <w:t>-  4, 5, 6, 4, 6, 7, 4, 7, 5,</w:t>
      </w:r>
      <w:r>
        <w:br/>
      </w:r>
      <w:r w:rsidRPr="00A8025E">
        <w:br/>
        <w:t xml:space="preserve">  </w:t>
      </w:r>
      <w:r>
        <w:t xml:space="preserve"> </w:t>
      </w:r>
      <w:r w:rsidRPr="00A8025E">
        <w:rPr>
          <w:color w:val="008000"/>
        </w:rPr>
        <w:t xml:space="preserve">// </w:t>
      </w:r>
      <w:r w:rsidRPr="00A8025E">
        <w:rPr>
          <w:rFonts w:hint="eastAsia"/>
          <w:color w:val="008000"/>
        </w:rPr>
        <w:t>家</w:t>
      </w:r>
      <w:r>
        <w:rPr>
          <w:color w:val="008000"/>
        </w:rPr>
        <w:br/>
      </w:r>
      <w:r>
        <w:rPr>
          <w:color w:val="FF0000"/>
        </w:rPr>
        <w:t xml:space="preserve"> </w:t>
      </w:r>
      <w:r>
        <w:t xml:space="preserve">  0, 1, 3, 3, 4, 0, 1, 2, 3,</w:t>
      </w:r>
    </w:p>
    <w:p w:rsidR="0015304D" w:rsidRDefault="0015304D" w:rsidP="0015304D">
      <w:r>
        <w:rPr>
          <w:rFonts w:hint="eastAsia"/>
        </w:rPr>
        <w:lastRenderedPageBreak/>
        <w:t>MeshList.cpp</w:t>
      </w:r>
      <w:r>
        <w:rPr>
          <w:rFonts w:hint="eastAsia"/>
        </w:rPr>
        <w:t>の</w:t>
      </w:r>
      <w:r>
        <w:rPr>
          <w:rFonts w:hint="eastAsia"/>
        </w:rPr>
        <w:t>iTree</w:t>
      </w:r>
      <w:r>
        <w:rPr>
          <w:rFonts w:hint="eastAsia"/>
        </w:rPr>
        <w:t>配列変数に貼り付けてください。</w:t>
      </w:r>
    </w:p>
    <w:p w:rsidR="0015304D" w:rsidRDefault="0015304D" w:rsidP="0015304D">
      <w:pPr>
        <w:pStyle w:val="ac"/>
      </w:pPr>
      <w:r>
        <w:rPr>
          <w:color w:val="FF0000"/>
        </w:rPr>
        <w:t xml:space="preserve"> </w:t>
      </w:r>
      <w:r w:rsidRPr="00A8025E">
        <w:t xml:space="preserve">  { { 0.25f, 0.0f, 0.13f}, {0.5f, 0.3f, 0.2f, 1.0f}, { 1.0f, 0.0f },</w:t>
      </w:r>
      <w:r w:rsidRPr="00A8025E">
        <w:br/>
      </w:r>
      <w:r>
        <w:rPr>
          <w:color w:val="FF0000"/>
        </w:rPr>
        <w:t xml:space="preserve"> </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r>
      <w:r w:rsidRPr="00A8025E">
        <w:rPr>
          <w:color w:val="FF0000"/>
        </w:rPr>
        <w:t>+</w:t>
      </w:r>
      <w:r>
        <w:t xml:space="preserve">  0, 1, 2, 0, 2, 3, 0, 3, 1, 1, 2, 3,</w:t>
      </w:r>
      <w:r>
        <w:br/>
      </w:r>
      <w:r w:rsidRPr="00A8025E">
        <w:rPr>
          <w:color w:val="FF0000"/>
        </w:rPr>
        <w:t>+</w:t>
      </w:r>
      <w:r>
        <w:t xml:space="preserve">  4, 5, 6, 4, 6, 7, 4, 7, 5,</w:t>
      </w:r>
      <w:r>
        <w:br/>
        <w:t xml:space="preserve"> };</w:t>
      </w:r>
      <w:r>
        <w:br/>
      </w:r>
      <w:r>
        <w:br/>
      </w:r>
      <w:r>
        <w:rPr>
          <w:color w:val="FF0000"/>
        </w:rPr>
        <w:t xml:space="preserve"> </w:t>
      </w:r>
      <w:r>
        <w:rPr>
          <w:color w:val="0000FF"/>
        </w:rPr>
        <w:t>const</w:t>
      </w:r>
      <w:r>
        <w:t xml:space="preserve"> </w:t>
      </w:r>
      <w:r>
        <w:rPr>
          <w:color w:val="2B91AF"/>
        </w:rPr>
        <w:t>Vertex</w:t>
      </w:r>
      <w:r>
        <w:t xml:space="preserve"> vHouse[] = {</w:t>
      </w:r>
      <w:r>
        <w:br/>
      </w:r>
      <w:r>
        <w:rPr>
          <w:color w:val="FF0000"/>
        </w:rPr>
        <w:t xml:space="preserve"> </w:t>
      </w:r>
      <w:r>
        <w:t>};</w:t>
      </w:r>
    </w:p>
    <w:p w:rsidR="0015304D" w:rsidRDefault="0015304D" w:rsidP="0015304D">
      <w:r>
        <w:t>次は家のモデルを移動します。</w:t>
      </w:r>
      <w:r>
        <w:rPr>
          <w:rFonts w:hint="eastAsia"/>
        </w:rPr>
        <w:t>Main.cpp</w:t>
      </w:r>
      <w:r>
        <w:rPr>
          <w:rFonts w:hint="eastAsia"/>
        </w:rPr>
        <w:t>の家の頂点データを切り取り、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sidRPr="00A8025E">
        <w:br/>
      </w:r>
      <w:r w:rsidRPr="00D353A9">
        <w:rPr>
          <w:color w:val="FF0000"/>
        </w:rPr>
        <w:t>-  { { 2.8f, 0.0f, 3.0f}, {0.4f, 0.3f, 0.2f, 1.0f}, { 1.000f, 0.00f } },</w:t>
      </w:r>
      <w:r w:rsidRPr="00D353A9">
        <w:rPr>
          <w:color w:val="FF0000"/>
        </w:rPr>
        <w:br/>
        <w:t>-  { { 3.0f, 4.0f, 3.0f}, {0.6f, 0.5f, 0.3f, 1.0f}, { 1.000f, 0.69f } },</w:t>
      </w:r>
      <w:r w:rsidRPr="00D353A9">
        <w:rPr>
          <w:color w:val="FF0000"/>
        </w:rPr>
        <w:br/>
        <w:t>-  { { 0.0f, 6.0f, 3.0f}, {0.5f, 0.4f, 0.2f, 1.0f}, { 0.875f, 1.00f } },</w:t>
      </w:r>
      <w:r w:rsidRPr="00D353A9">
        <w:rPr>
          <w:color w:val="FF0000"/>
        </w:rPr>
        <w:br/>
        <w:t>-  { {-3.0f, 4.0f, 3.0f}, {0.6f, 0.5f, 0.3f, 1.0f}, { 0.750f, 0.69f } },</w:t>
      </w:r>
      <w:r w:rsidRPr="00D353A9">
        <w:rPr>
          <w:color w:val="FF0000"/>
        </w:rPr>
        <w:br/>
        <w:t>-  { {-2.8f, 0.0f, 3.0f}, {0.4f, 0.3f, 0.2f, 1.0f}, { 0.750f, 0.00f } },</w:t>
      </w:r>
      <w:r w:rsidRPr="00D353A9">
        <w:rPr>
          <w:color w:val="FF0000"/>
        </w:rPr>
        <w:br/>
        <w:t>-</w:t>
      </w:r>
      <w:r w:rsidRPr="00D353A9">
        <w:rPr>
          <w:color w:val="FF0000"/>
        </w:rPr>
        <w:br/>
        <w:t>-  { {-2.8f, 0.0f,-3.0f}, {0.4f, 0.3f, 0.2f, 1.0f}, { 0.500f, 0.00f } },</w:t>
      </w:r>
      <w:r w:rsidRPr="00D353A9">
        <w:rPr>
          <w:color w:val="FF0000"/>
        </w:rPr>
        <w:br/>
        <w:t>-  { {-3.0f, 4.0f,-3.0f}, {0.6f, 0.5f, 0.3f, 1.0f}, { 0.500f, 0.69f } },</w:t>
      </w:r>
      <w:r w:rsidRPr="00D353A9">
        <w:rPr>
          <w:color w:val="FF0000"/>
        </w:rPr>
        <w:br/>
        <w:t>-  { { 0.0f, 6.0f,-3.0f}, {0.5f, 0.4f, 0.2f, 1.0f}, { 0.375f, 1.00f } },</w:t>
      </w:r>
      <w:r w:rsidRPr="00D353A9">
        <w:rPr>
          <w:color w:val="FF0000"/>
        </w:rPr>
        <w:br/>
        <w:t>-  { { 3.0f, 4.0f,-3.0f}, {0.6f, 0.5f, 0.3f, 1.0f}, { 0.250f, 0.69f } },</w:t>
      </w:r>
      <w:r w:rsidRPr="00D353A9">
        <w:rPr>
          <w:color w:val="FF0000"/>
        </w:rPr>
        <w:br/>
        <w:t>-  { { 2.8f, 0.0f,-3.0f}, {0.4f, 0.3f, 0.2f, 1.0f}, { 0.250f, 0.00f } },</w:t>
      </w:r>
      <w:r w:rsidRPr="00D353A9">
        <w:rPr>
          <w:color w:val="FF0000"/>
        </w:rPr>
        <w:br/>
        <w:t>-</w:t>
      </w:r>
      <w:r w:rsidRPr="00D353A9">
        <w:rPr>
          <w:color w:val="FF0000"/>
        </w:rPr>
        <w:br/>
        <w:t>-  { { 2.8f, 0.0f, 3.0f}, {0.4f, 0.3f, 0.2f, 1.0f}, { 0.000f, 0.00f } },</w:t>
      </w:r>
      <w:r w:rsidRPr="00D353A9">
        <w:rPr>
          <w:color w:val="FF0000"/>
        </w:rPr>
        <w:br/>
        <w:t>-  { { 3.0f, 4.0f, 3.0f}, {0.6f, 0.5f, 0.3f, 1.0f}, { 0.000f, 0.69f } },</w:t>
      </w:r>
      <w:r w:rsidRPr="00D353A9">
        <w:rPr>
          <w:color w:val="FF0000"/>
        </w:rPr>
        <w:br/>
        <w:t>-  { { 0.0f, 6.0f, 3.0f}, {1.0f, 1.0f, 1.0f, 1.0f}, { 0.750f, 1.00f } },</w:t>
      </w:r>
      <w:r w:rsidRPr="00D353A9">
        <w:rPr>
          <w:color w:val="FF0000"/>
        </w:rPr>
        <w:br/>
        <w:t>-  { { 0.0f, 6.0f,-3.0f}, {1.0f, 1.0f, 1.0f, 1.0f}, { 0.500f, 1.00f } },</w:t>
      </w:r>
      <w:r w:rsidRPr="00D353A9">
        <w:rPr>
          <w:color w:val="FF0000"/>
        </w:rPr>
        <w:br/>
        <w:t>-  { { 0.0f, 6.0f,-3.0f}, {1.0f, 1.0f, 1.0f, 1.0f}, { 0.250f, 1.00f } },</w:t>
      </w:r>
      <w:r w:rsidRPr="00D353A9">
        <w:rPr>
          <w:color w:val="FF0000"/>
        </w:rPr>
        <w:br/>
        <w:t>-  { { 0.0f, 6.0f, 3.0f}, {1.0f, 1.0f, 1.0f, 1.0f}, { 0.000f, 1.00f } },</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MeshList.cpp</w:t>
      </w:r>
      <w:r>
        <w:rPr>
          <w:rFonts w:hint="eastAsia"/>
        </w:rPr>
        <w:t>の</w:t>
      </w:r>
      <w:r>
        <w:rPr>
          <w:rFonts w:hint="eastAsia"/>
        </w:rPr>
        <w:t>vHouse</w:t>
      </w:r>
      <w:r>
        <w:rPr>
          <w:rFonts w:hint="eastAsia"/>
        </w:rPr>
        <w:t>配列変数に貼り付けてください。</w:t>
      </w:r>
    </w:p>
    <w:p w:rsidR="0015304D" w:rsidRDefault="0015304D" w:rsidP="0015304D">
      <w:pPr>
        <w:pStyle w:val="ac"/>
      </w:pPr>
      <w:r>
        <w:rPr>
          <w:color w:val="0000FF"/>
        </w:rPr>
        <w:t xml:space="preserve">　</w:t>
      </w:r>
      <w:r>
        <w:rPr>
          <w:color w:val="0000FF"/>
        </w:rPr>
        <w:t>const</w:t>
      </w:r>
      <w:r>
        <w:t xml:space="preserve"> </w:t>
      </w:r>
      <w:r>
        <w:rPr>
          <w:color w:val="2B91AF"/>
        </w:rPr>
        <w:t>GLushort</w:t>
      </w:r>
      <w:r>
        <w:t xml:space="preserve"> iTree[] = {</w:t>
      </w:r>
      <w:r>
        <w:br/>
        <w:t xml:space="preserve"> </w:t>
      </w:r>
      <w:r>
        <w:t xml:space="preserve">　</w:t>
      </w:r>
      <w:r>
        <w:t xml:space="preserve"> 0, 1, 2, 0, 2, 3, 0, 3, 1, 1, 2, 3,</w:t>
      </w:r>
      <w:r>
        <w:br/>
      </w:r>
      <w:r>
        <w:t xml:space="preserve">　</w:t>
      </w:r>
      <w:r>
        <w:t xml:space="preserve">  4, 5, 6, 4, 6, 7, 4, 7, 5,</w:t>
      </w:r>
      <w:r>
        <w:br/>
        <w:t xml:space="preserve"> };</w:t>
      </w:r>
      <w:r>
        <w:br/>
      </w:r>
      <w:r>
        <w:br/>
      </w:r>
      <w:r>
        <w:rPr>
          <w:color w:val="0000FF"/>
        </w:rPr>
        <w:t xml:space="preserve">　</w:t>
      </w:r>
      <w:r>
        <w:rPr>
          <w:color w:val="0000FF"/>
        </w:rPr>
        <w:t>const</w:t>
      </w:r>
      <w:r>
        <w:t xml:space="preserve"> </w:t>
      </w:r>
      <w:r>
        <w:rPr>
          <w:color w:val="2B91AF"/>
        </w:rPr>
        <w:t>Vertex</w:t>
      </w:r>
      <w:r>
        <w:t xml:space="preserve"> vHouse[] = {</w:t>
      </w:r>
      <w:r>
        <w:br/>
      </w:r>
      <w:r w:rsidRPr="00A8025E">
        <w:rPr>
          <w:color w:val="FF0000"/>
        </w:rPr>
        <w:t>+</w:t>
      </w:r>
      <w:r w:rsidRPr="009F1A09">
        <w:t xml:space="preserve">  { { 2.8f, 0.0f, 3.0f}, {0.4f, 0.3f,</w:t>
      </w:r>
      <w:r>
        <w:t xml:space="preserve"> 0.2f, 1.0f}, { 1.000f, 0.00f } </w:t>
      </w:r>
      <w:r w:rsidRPr="009F1A09">
        <w:t>},</w:t>
      </w:r>
      <w:r w:rsidRPr="009F1A09">
        <w:br/>
      </w:r>
      <w:r w:rsidRPr="00A8025E">
        <w:rPr>
          <w:color w:val="FF0000"/>
        </w:rPr>
        <w:t>+</w:t>
      </w:r>
      <w:r w:rsidRPr="009F1A09">
        <w:t xml:space="preserve">  { { 3.0f, 4.0f, 3.0f}, {0.6f, 0.5f, 0.3f, 1.0f}, { 1.000f, 0.69f } },</w:t>
      </w:r>
      <w:r w:rsidRPr="009F1A09">
        <w:br/>
      </w:r>
      <w:r w:rsidRPr="00A8025E">
        <w:rPr>
          <w:color w:val="FF0000"/>
        </w:rPr>
        <w:t>+</w:t>
      </w:r>
      <w:r w:rsidRPr="009F1A09">
        <w:t xml:space="preserve">  { { 0.0f, 6.0f, 3.0f}, {0.5f, 0.4f, 0.2f, 1.0f}, { 0.875f, 1.00f } },</w:t>
      </w:r>
      <w:r w:rsidRPr="009F1A09">
        <w:br/>
      </w:r>
      <w:r w:rsidRPr="00A8025E">
        <w:rPr>
          <w:color w:val="FF0000"/>
        </w:rPr>
        <w:t>+</w:t>
      </w:r>
      <w:r w:rsidRPr="009F1A09">
        <w:t xml:space="preserve">  { {-3.0f, 4.0f, 3.0f}, {0.6f, 0.5f, 0.3f, 1.0f}, { 0.750f, 0.69f } },</w:t>
      </w:r>
      <w:r w:rsidRPr="009F1A09">
        <w:br/>
      </w:r>
      <w:r w:rsidRPr="00A8025E">
        <w:rPr>
          <w:color w:val="FF0000"/>
        </w:rPr>
        <w:t>+</w:t>
      </w:r>
      <w:r w:rsidRPr="009F1A09">
        <w:t xml:space="preserve">  { {-2.8f, 0.0f, 3.0f}, {0.4f, 0.3f, 0.2f, 1.0f}, { 0.750f, 0.00f } },</w:t>
      </w:r>
      <w:r w:rsidRPr="009F1A09">
        <w:br/>
      </w:r>
      <w:r w:rsidRPr="00A8025E">
        <w:rPr>
          <w:color w:val="FF0000"/>
        </w:rPr>
        <w:t>+</w:t>
      </w:r>
      <w:r w:rsidRPr="009F1A09">
        <w:br/>
      </w:r>
      <w:r w:rsidRPr="00A8025E">
        <w:rPr>
          <w:color w:val="FF0000"/>
        </w:rPr>
        <w:t>+</w:t>
      </w:r>
      <w:r w:rsidRPr="009F1A09">
        <w:t xml:space="preserve">  { {-2.8f, 0.0f,-3.0f}, {0.4f, 0.3f, 0.2f, 1.0f}, { 0.500f, 0.00f } },</w:t>
      </w:r>
      <w:r w:rsidRPr="009F1A09">
        <w:br/>
      </w:r>
      <w:r w:rsidRPr="00A8025E">
        <w:rPr>
          <w:color w:val="FF0000"/>
        </w:rPr>
        <w:t>+</w:t>
      </w:r>
      <w:r w:rsidRPr="009F1A09">
        <w:t xml:space="preserve">  { {-3.0f, 4.0f,-3.0f}, {0.6f, 0.5f, 0.3f, 1.0f}, { 0.500f, 0.69f } },</w:t>
      </w:r>
      <w:r w:rsidRPr="009F1A09">
        <w:br/>
      </w:r>
      <w:r w:rsidRPr="00A8025E">
        <w:rPr>
          <w:color w:val="FF0000"/>
        </w:rPr>
        <w:t>+</w:t>
      </w:r>
      <w:r w:rsidRPr="009F1A09">
        <w:t xml:space="preserve">  { { 0.0f, 6.0f,-3.0f}, {0.5f, 0.4f, 0.2f, 1.0f}, { 0.375f, 1.00f } },</w:t>
      </w:r>
      <w:r w:rsidRPr="009F1A09">
        <w:br/>
      </w:r>
      <w:r w:rsidRPr="00A8025E">
        <w:rPr>
          <w:color w:val="FF0000"/>
        </w:rPr>
        <w:t>+</w:t>
      </w:r>
      <w:r w:rsidRPr="009F1A09">
        <w:t xml:space="preserve">  { { 3.0f, 4.0f,-3.0f}, {0.6f, 0.5f, 0.3f, 1.0f}, { 0.250f, 0.69f } },</w:t>
      </w:r>
      <w:r w:rsidRPr="009F1A09">
        <w:br/>
      </w:r>
      <w:r w:rsidRPr="00A8025E">
        <w:rPr>
          <w:color w:val="FF0000"/>
        </w:rPr>
        <w:t>+</w:t>
      </w:r>
      <w:r w:rsidRPr="009F1A09">
        <w:t xml:space="preserve">  { { 2.8f, 0.0f,-3.0f}, {0.4f, 0.3f, 0.2f, 1.0f}, { 0.250f, 0.00f } },</w:t>
      </w:r>
      <w:r w:rsidRPr="009F1A09">
        <w:br/>
      </w:r>
      <w:r w:rsidRPr="00A8025E">
        <w:rPr>
          <w:color w:val="FF0000"/>
        </w:rPr>
        <w:t>+</w:t>
      </w:r>
      <w:r w:rsidRPr="009F1A09">
        <w:br/>
      </w:r>
      <w:r w:rsidRPr="00A8025E">
        <w:rPr>
          <w:color w:val="FF0000"/>
        </w:rPr>
        <w:t>+</w:t>
      </w:r>
      <w:r w:rsidRPr="009F1A09">
        <w:t xml:space="preserve">  { { 2.8f, 0.0f, 3.0f}, {0.4f, 0.3f, 0.2f, 1.0f}, { 0.000f, 0.00f } },</w:t>
      </w:r>
      <w:r w:rsidRPr="009F1A09">
        <w:br/>
      </w:r>
      <w:r w:rsidRPr="00A8025E">
        <w:rPr>
          <w:color w:val="FF0000"/>
        </w:rPr>
        <w:t>+</w:t>
      </w:r>
      <w:r w:rsidRPr="009F1A09">
        <w:t xml:space="preserve">  { { 3.0f, 4.0f, 3.0f}, {0.6f, 0.5f, 0.3f, 1.0f}, { 0.000f, 0.69f } },</w:t>
      </w:r>
      <w:r w:rsidRPr="009F1A09">
        <w:br/>
      </w:r>
      <w:r w:rsidRPr="00A8025E">
        <w:rPr>
          <w:color w:val="FF0000"/>
        </w:rPr>
        <w:t>+</w:t>
      </w:r>
      <w:r w:rsidRPr="009F1A09">
        <w:t xml:space="preserve">  { { 0.0f, 6.0f, 3.0f}, {1.0f, 1.0f, 1.0f, 1.0f}, { 0.750f, 1.00f } },</w:t>
      </w:r>
      <w:r w:rsidRPr="009F1A09">
        <w:br/>
      </w:r>
      <w:r w:rsidRPr="00A8025E">
        <w:rPr>
          <w:color w:val="FF0000"/>
        </w:rPr>
        <w:t>+</w:t>
      </w:r>
      <w:r w:rsidRPr="009F1A09">
        <w:t xml:space="preserve">  { { 0.0f, 6.0f,-3.0f}, {1.0f, 1.0f, 1.0f, 1.0f}, { 0.500f, 1.00f } },</w:t>
      </w:r>
      <w:r w:rsidRPr="009F1A09">
        <w:br/>
      </w:r>
      <w:r w:rsidRPr="00A8025E">
        <w:rPr>
          <w:color w:val="FF0000"/>
        </w:rPr>
        <w:t>+</w:t>
      </w:r>
      <w:r w:rsidRPr="009F1A09">
        <w:t xml:space="preserve">  { { 0.0f, 6.0f,-3.0f}, {1.0f, 1.0f, 1.0f, 1.0f}, { 0.250f, 1.00f } },</w:t>
      </w:r>
      <w:r w:rsidRPr="009F1A09">
        <w:br/>
      </w:r>
      <w:r w:rsidRPr="00A8025E">
        <w:rPr>
          <w:color w:val="FF0000"/>
        </w:rPr>
        <w:lastRenderedPageBreak/>
        <w:t>+</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t xml:space="preserve"> };</w:t>
      </w:r>
    </w:p>
    <w:p w:rsidR="0015304D" w:rsidRDefault="0015304D" w:rsidP="0015304D">
      <w:r>
        <w:rPr>
          <w:rFonts w:hint="eastAsia"/>
        </w:rPr>
        <w:t>次に、</w:t>
      </w:r>
      <w:r>
        <w:rPr>
          <w:rFonts w:hint="eastAsia"/>
        </w:rPr>
        <w:t>Main.cpp</w:t>
      </w:r>
      <w:r>
        <w:rPr>
          <w:rFonts w:hint="eastAsia"/>
        </w:rPr>
        <w:t>から家のインデックスデータを切り取り、</w:t>
      </w:r>
    </w:p>
    <w:p w:rsidR="0015304D" w:rsidRPr="00D353A9"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Pr>
          <w:color w:val="008000"/>
        </w:rPr>
        <w:br/>
      </w:r>
      <w:r w:rsidRPr="00BD3543">
        <w:rPr>
          <w:color w:val="FF0000"/>
        </w:rPr>
        <w:t>-  0, 1, 3, 3, 4, 0, 1, 2, 3,</w:t>
      </w:r>
      <w:r w:rsidRPr="00BD3543">
        <w:rPr>
          <w:color w:val="FF0000"/>
        </w:rPr>
        <w:br/>
        <w:t>-  5, 6, 8, 8, 9, 5, 6, 7, 8,</w:t>
      </w:r>
      <w:r w:rsidRPr="00BD3543">
        <w:rPr>
          <w:color w:val="FF0000"/>
        </w:rPr>
        <w:br/>
        <w:t>-  9, 8, 11, 11, 10, 9,</w:t>
      </w:r>
      <w:r w:rsidRPr="00BD3543">
        <w:rPr>
          <w:color w:val="FF0000"/>
        </w:rPr>
        <w:br/>
        <w:t>-  4, 3, 6, 6, 5, 4,</w:t>
      </w:r>
      <w:r w:rsidRPr="00BD3543">
        <w:rPr>
          <w:color w:val="FF0000"/>
        </w:rPr>
        <w:br/>
        <w:t>-  3, 12, 13, 13, 6, 3,</w:t>
      </w:r>
      <w:r w:rsidRPr="00BD3543">
        <w:rPr>
          <w:color w:val="FF0000"/>
        </w:rPr>
        <w:br/>
        <w:t>-  8, 14, 15, 15, 11, 8,</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w:t>
      </w:r>
      <w:r>
        <w:t>.cpp</w:t>
      </w:r>
      <w:r>
        <w:t>の</w:t>
      </w:r>
      <w:r>
        <w:rPr>
          <w:rFonts w:hint="eastAsia"/>
        </w:rPr>
        <w:t>iHouse</w:t>
      </w:r>
      <w:r>
        <w:rPr>
          <w:rFonts w:hint="eastAsia"/>
        </w:rPr>
        <w:t>配列変数に貼り付けてください。</w:t>
      </w:r>
    </w:p>
    <w:p w:rsidR="0015304D" w:rsidRDefault="0015304D" w:rsidP="0015304D">
      <w:pPr>
        <w:pStyle w:val="ac"/>
      </w:pPr>
      <w:r>
        <w:rPr>
          <w:color w:val="FF0000"/>
        </w:rPr>
        <w:t xml:space="preserve"> </w:t>
      </w:r>
      <w:r w:rsidRPr="009F1A09">
        <w:t xml:space="preserve">  { { 0.0f, 6.0f,-3.0f}, {1.0f, 1.0f, 1.0f, 1.0f}, { 0.250f, 1.00f } },</w:t>
      </w:r>
      <w:r w:rsidRPr="009F1A09">
        <w:br/>
      </w:r>
      <w:r>
        <w:rPr>
          <w:color w:val="FF0000"/>
        </w:rPr>
        <w:t xml:space="preserve"> </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r>
      <w:r w:rsidRPr="00A8025E">
        <w:rPr>
          <w:color w:val="FF0000"/>
        </w:rPr>
        <w:t>+</w:t>
      </w:r>
      <w:r>
        <w:t xml:space="preserve">  0, 1, 3, 3, 4, 0, 1, 2, 3,</w:t>
      </w:r>
      <w:r>
        <w:br/>
      </w:r>
      <w:r w:rsidRPr="00A8025E">
        <w:rPr>
          <w:color w:val="FF0000"/>
        </w:rPr>
        <w:t>+</w:t>
      </w:r>
      <w:r>
        <w:t xml:space="preserve">  5, 6, 8, 8, 9, 5, 6, 7, 8,</w:t>
      </w:r>
      <w:r>
        <w:br/>
      </w:r>
      <w:r w:rsidRPr="00A8025E">
        <w:rPr>
          <w:color w:val="FF0000"/>
        </w:rPr>
        <w:t>+</w:t>
      </w:r>
      <w:r>
        <w:t xml:space="preserve">  9, 8, 11, 11, 10, 9,</w:t>
      </w:r>
      <w:r>
        <w:br/>
      </w:r>
      <w:r w:rsidRPr="00A8025E">
        <w:rPr>
          <w:color w:val="FF0000"/>
        </w:rPr>
        <w:t>+</w:t>
      </w:r>
      <w:r>
        <w:t xml:space="preserve">  4, 3, 6, 6, 5, 4,</w:t>
      </w:r>
      <w:r>
        <w:br/>
      </w:r>
      <w:r w:rsidRPr="00A8025E">
        <w:rPr>
          <w:color w:val="FF0000"/>
        </w:rPr>
        <w:t>+</w:t>
      </w:r>
      <w:r>
        <w:t xml:space="preserve">  3, 12, 13, 13, 6, 3,</w:t>
      </w:r>
      <w:r>
        <w:br/>
      </w:r>
      <w:r w:rsidRPr="00A8025E">
        <w:rPr>
          <w:color w:val="FF0000"/>
        </w:rPr>
        <w:t>+</w:t>
      </w:r>
      <w:r>
        <w:t xml:space="preserve">  8, 14, 15, 15, 11, 8,</w:t>
      </w:r>
      <w:r>
        <w:br/>
        <w:t xml:space="preserve"> };</w:t>
      </w:r>
      <w:r>
        <w:br/>
      </w:r>
      <w:r>
        <w:br/>
      </w:r>
      <w:r>
        <w:rPr>
          <w:color w:val="0000FF"/>
        </w:rPr>
        <w:t xml:space="preserve">　</w:t>
      </w:r>
      <w:r>
        <w:rPr>
          <w:color w:val="0000FF"/>
        </w:rPr>
        <w:t>const</w:t>
      </w:r>
      <w:r>
        <w:t xml:space="preserve"> </w:t>
      </w:r>
      <w:r>
        <w:rPr>
          <w:color w:val="2B91AF"/>
        </w:rPr>
        <w:t>Vertex</w:t>
      </w:r>
      <w:r>
        <w:t xml:space="preserve"> vRock[] = {</w:t>
      </w:r>
      <w:r>
        <w:br/>
        <w:t xml:space="preserve"> };</w:t>
      </w:r>
    </w:p>
    <w:p w:rsidR="0015304D" w:rsidRPr="00DA2085" w:rsidRDefault="0015304D" w:rsidP="0015304D">
      <w:pPr>
        <w:pStyle w:val="af8"/>
      </w:pPr>
      <w:r w:rsidRPr="0016076D">
        <w:rPr>
          <w:rFonts w:hint="eastAsia"/>
          <w:b/>
        </w:rPr>
        <w:t>[</w:t>
      </w:r>
      <w:r w:rsidRPr="0016076D">
        <w:rPr>
          <w:rFonts w:hint="eastAsia"/>
          <w:b/>
        </w:rPr>
        <w:t>課題</w:t>
      </w:r>
      <w:r w:rsidR="00C71154">
        <w:rPr>
          <w:rFonts w:hint="eastAsia"/>
          <w:b/>
        </w:rPr>
        <w:t>02</w:t>
      </w:r>
      <w:r w:rsidRPr="0016076D">
        <w:rPr>
          <w:rFonts w:hint="eastAsia"/>
          <w:b/>
        </w:rPr>
        <w:t>]</w:t>
      </w:r>
      <w:r>
        <w:t xml:space="preserve"> </w:t>
      </w:r>
      <w:r>
        <w:t>木や家のモデルと同じように、岩と地面のモデルを</w:t>
      </w:r>
      <w:r>
        <w:rPr>
          <w:rFonts w:hint="eastAsia"/>
        </w:rPr>
        <w:t>Main.cpp</w:t>
      </w:r>
      <w:r>
        <w:rPr>
          <w:rFonts w:hint="eastAsia"/>
        </w:rPr>
        <w:t>から</w:t>
      </w:r>
      <w:r>
        <w:rPr>
          <w:rFonts w:hint="eastAsia"/>
        </w:rPr>
        <w:t>MeshList.cpp</w:t>
      </w:r>
      <w:r>
        <w:rPr>
          <w:rFonts w:hint="eastAsia"/>
        </w:rPr>
        <w:t>へ移動してください。</w:t>
      </w:r>
      <w:r w:rsidR="00B659C8">
        <w:br/>
      </w:r>
      <w:r w:rsidR="00B659C8">
        <w:rPr>
          <w:rFonts w:hint="eastAsia"/>
        </w:rPr>
        <w:t>そのほか、自分で作成したモデルがある場合は、それらのための配列変数を追加して移動してください。</w:t>
      </w:r>
      <w:r w:rsidR="009E083E">
        <w:rPr>
          <w:rFonts w:hint="eastAsia"/>
        </w:rPr>
        <w:t>全ての</w:t>
      </w:r>
      <w:r w:rsidR="0006622D">
        <w:rPr>
          <w:rFonts w:hint="eastAsia"/>
        </w:rPr>
        <w:t>頂点データとインデック</w:t>
      </w:r>
      <w:r w:rsidR="00EB291A">
        <w:rPr>
          <w:rFonts w:hint="eastAsia"/>
        </w:rPr>
        <w:t>スデータの移動が済んだ</w:t>
      </w:r>
      <w:r w:rsidR="0006622D">
        <w:rPr>
          <w:rFonts w:hint="eastAsia"/>
        </w:rPr>
        <w:t>ら、</w:t>
      </w:r>
      <w:r w:rsidR="0006622D">
        <w:rPr>
          <w:rFonts w:hint="eastAsia"/>
        </w:rPr>
        <w:t>Main.cpp</w:t>
      </w:r>
      <w:r w:rsidR="0006622D">
        <w:rPr>
          <w:rFonts w:hint="eastAsia"/>
        </w:rPr>
        <w:t>にある</w:t>
      </w:r>
      <w:r w:rsidR="0006622D">
        <w:rPr>
          <w:rFonts w:hint="eastAsia"/>
        </w:rPr>
        <w:t>vertices</w:t>
      </w:r>
      <w:r w:rsidR="0006622D">
        <w:rPr>
          <w:rFonts w:hint="eastAsia"/>
        </w:rPr>
        <w:t>変数と</w:t>
      </w:r>
      <w:r w:rsidR="0006622D">
        <w:rPr>
          <w:rFonts w:hint="eastAsia"/>
        </w:rPr>
        <w:t>indices</w:t>
      </w:r>
      <w:r w:rsidR="0006622D">
        <w:rPr>
          <w:rFonts w:hint="eastAsia"/>
        </w:rPr>
        <w:t>変数を削除してください。</w:t>
      </w:r>
    </w:p>
    <w:p w:rsidR="0015304D" w:rsidRPr="00D401B1" w:rsidRDefault="0015304D" w:rsidP="0015304D">
      <w:pPr>
        <w:pStyle w:val="2"/>
      </w:pPr>
      <w:r>
        <w:t>VBO, IBO, VAO</w:t>
      </w:r>
      <w:r>
        <w:t>作成関数を移動する</w:t>
      </w:r>
    </w:p>
    <w:p w:rsidR="0015304D" w:rsidRPr="00595F14" w:rsidRDefault="0015304D" w:rsidP="0015304D">
      <w:r>
        <w:rPr>
          <w:rFonts w:hint="eastAsia"/>
        </w:rPr>
        <w:t>MeshList</w:t>
      </w:r>
      <w:r>
        <w:rPr>
          <w:rFonts w:hint="eastAsia"/>
        </w:rPr>
        <w:t>クラスのメンバ関数を定義する前に、</w:t>
      </w:r>
      <w:r>
        <w:rPr>
          <w:rFonts w:hint="eastAsia"/>
        </w:rPr>
        <w:t>VBO, IBO, VAO</w:t>
      </w:r>
      <w:r>
        <w:rPr>
          <w:rFonts w:hint="eastAsia"/>
        </w:rPr>
        <w:t>を作成する関数を</w:t>
      </w:r>
      <w:r>
        <w:rPr>
          <w:rFonts w:hint="eastAsia"/>
        </w:rPr>
        <w:t>Main.cpp</w:t>
      </w:r>
      <w:r>
        <w:rPr>
          <w:rFonts w:hint="eastAsia"/>
        </w:rPr>
        <w:t>から移動します。</w:t>
      </w:r>
      <w:r>
        <w:br/>
      </w:r>
      <w:r>
        <w:rPr>
          <w:rFonts w:hint="eastAsia"/>
        </w:rPr>
        <w:t>Main.cpp</w:t>
      </w:r>
      <w:r>
        <w:rPr>
          <w:rFonts w:hint="eastAsia"/>
        </w:rPr>
        <w:t>の</w:t>
      </w:r>
      <w:r>
        <w:rPr>
          <w:rFonts w:hint="eastAsia"/>
        </w:rPr>
        <w:t>CreateVBO, CreateIBO, CreateVAO</w:t>
      </w:r>
      <w:r>
        <w:rPr>
          <w:rFonts w:hint="eastAsia"/>
        </w:rPr>
        <w:t>の</w:t>
      </w:r>
      <w:r>
        <w:rPr>
          <w:rFonts w:hint="eastAsia"/>
        </w:rPr>
        <w:t>3</w:t>
      </w:r>
      <w:r>
        <w:rPr>
          <w:rFonts w:hint="eastAsia"/>
        </w:rPr>
        <w:t>つの関数を切り取り</w:t>
      </w:r>
      <w:r>
        <w:rPr>
          <w:rFonts w:hint="eastAsia"/>
        </w:rPr>
        <w:t>(</w:t>
      </w:r>
      <w:r>
        <w:rPr>
          <w:rFonts w:hint="eastAsia"/>
        </w:rPr>
        <w:t>長いので一部省略して表記していますが、関数全体を切り取ってください</w:t>
      </w:r>
      <w:r>
        <w:rPr>
          <w:rFonts w:hint="eastAsia"/>
        </w:rPr>
        <w:t>)</w:t>
      </w:r>
      <w:r>
        <w:rPr>
          <w:rFonts w:hint="eastAsia"/>
        </w:rPr>
        <w:t>、</w:t>
      </w:r>
    </w:p>
    <w:p w:rsidR="0015304D" w:rsidRDefault="0015304D" w:rsidP="0015304D">
      <w:pPr>
        <w:pStyle w:val="ac"/>
      </w:pPr>
      <w:r w:rsidRPr="00853079">
        <w:rPr>
          <w:color w:val="0000FF"/>
        </w:rPr>
        <w:t xml:space="preserve">const </w:t>
      </w:r>
      <w:r w:rsidRPr="00853079">
        <w:rPr>
          <w:color w:val="2B91AF"/>
        </w:rPr>
        <w:t xml:space="preserve">Mesh </w:t>
      </w:r>
      <w:r w:rsidRPr="00853079">
        <w:t>meshList[] = {</w:t>
      </w:r>
      <w:r w:rsidRPr="00853079">
        <w:br/>
        <w:t xml:space="preserve">  { </w:t>
      </w:r>
      <w:r w:rsidRPr="00853079">
        <w:rPr>
          <w:color w:val="6F008A"/>
        </w:rPr>
        <w:t>GL_TRIANGLES</w:t>
      </w:r>
      <w:r>
        <w:t>, 21</w:t>
      </w:r>
      <w:r w:rsidRPr="00853079">
        <w:t>, (</w:t>
      </w:r>
      <w:r w:rsidRPr="00853079">
        <w:rPr>
          <w:color w:val="0000FF"/>
        </w:rPr>
        <w:t xml:space="preserve">const </w:t>
      </w:r>
      <w:r w:rsidRPr="00853079">
        <w:rPr>
          <w:color w:val="2B91AF"/>
        </w:rPr>
        <w:t>GLvoid</w:t>
      </w:r>
      <w:r w:rsidRPr="00853079">
        <w:t>*)0, 0 },</w:t>
      </w:r>
      <w:r w:rsidRPr="00853079">
        <w:br/>
        <w:t xml:space="preserve">  { </w:t>
      </w:r>
      <w:r w:rsidRPr="00853079">
        <w:rPr>
          <w:color w:val="6F008A"/>
        </w:rPr>
        <w:t>GL_TRIANGLES</w:t>
      </w:r>
      <w:r>
        <w:t>, 42</w:t>
      </w:r>
      <w:r w:rsidRPr="00853079">
        <w:t>, (</w:t>
      </w:r>
      <w:r w:rsidRPr="00853079">
        <w:rPr>
          <w:color w:val="0000FF"/>
        </w:rPr>
        <w:t xml:space="preserve">const </w:t>
      </w:r>
      <w:r w:rsidRPr="00853079">
        <w:rPr>
          <w:color w:val="2B91AF"/>
        </w:rPr>
        <w:t>GLvoid</w:t>
      </w:r>
      <w:r w:rsidRPr="00853079">
        <w:t xml:space="preserve">*)(21 * </w:t>
      </w:r>
      <w:r w:rsidRPr="00853079">
        <w:rPr>
          <w:color w:val="0000FF"/>
        </w:rPr>
        <w:t>sizeof</w:t>
      </w:r>
      <w:r w:rsidRPr="00853079">
        <w:t>(indices[0])), 8 },</w:t>
      </w:r>
      <w:r w:rsidRPr="00853079">
        <w:br/>
        <w:t xml:space="preserve">  { </w:t>
      </w:r>
      <w:r w:rsidRPr="00853079">
        <w:rPr>
          <w:color w:val="6F008A"/>
        </w:rPr>
        <w:t>GL_TRIANGLES</w:t>
      </w:r>
      <w:r>
        <w:t>, 3</w:t>
      </w:r>
      <w:r w:rsidRPr="00853079">
        <w:t>0, (</w:t>
      </w:r>
      <w:r w:rsidRPr="00853079">
        <w:rPr>
          <w:color w:val="0000FF"/>
        </w:rPr>
        <w:t xml:space="preserve">const </w:t>
      </w:r>
      <w:r w:rsidRPr="00853079">
        <w:rPr>
          <w:color w:val="2B91AF"/>
        </w:rPr>
        <w:t>GLvoid</w:t>
      </w:r>
      <w:r w:rsidRPr="00853079">
        <w:t xml:space="preserve">*)(63 * </w:t>
      </w:r>
      <w:r w:rsidRPr="00853079">
        <w:rPr>
          <w:color w:val="0000FF"/>
        </w:rPr>
        <w:t>sizeof</w:t>
      </w:r>
      <w:r w:rsidRPr="00853079">
        <w:t>(indices[0])), 24 },</w:t>
      </w:r>
      <w:r w:rsidRPr="00853079">
        <w:br/>
        <w:t xml:space="preserve">  { </w:t>
      </w:r>
      <w:r w:rsidRPr="00853079">
        <w:rPr>
          <w:color w:val="6F008A"/>
        </w:rPr>
        <w:t>GL_TRIANGLES</w:t>
      </w:r>
      <w:r>
        <w:t>, 96</w:t>
      </w:r>
      <w:r w:rsidRPr="00853079">
        <w:t>, (</w:t>
      </w:r>
      <w:r w:rsidRPr="00853079">
        <w:rPr>
          <w:color w:val="0000FF"/>
        </w:rPr>
        <w:t xml:space="preserve">const </w:t>
      </w:r>
      <w:r w:rsidRPr="00853079">
        <w:rPr>
          <w:color w:val="2B91AF"/>
        </w:rPr>
        <w:t>GLvoid</w:t>
      </w:r>
      <w:r w:rsidRPr="00853079">
        <w:t xml:space="preserve">*)(93 * </w:t>
      </w:r>
      <w:r w:rsidRPr="00853079">
        <w:rPr>
          <w:color w:val="0000FF"/>
        </w:rPr>
        <w:t>sizeof</w:t>
      </w:r>
      <w:r w:rsidRPr="00853079">
        <w:t>(indices[0])), 32 },</w:t>
      </w:r>
      <w:r w:rsidRPr="00853079">
        <w:br/>
        <w:t>};</w:t>
      </w:r>
      <w:r>
        <w:br/>
      </w:r>
      <w:r>
        <w:br/>
      </w:r>
      <w:r w:rsidRPr="00853079">
        <w:rPr>
          <w:color w:val="FF0000"/>
        </w:rPr>
        <w:t>-/**</w:t>
      </w:r>
      <w:r w:rsidRPr="00853079">
        <w:rPr>
          <w:color w:val="FF0000"/>
        </w:rPr>
        <w:br/>
        <w:t>-* Vertex Buffer Object</w:t>
      </w:r>
      <w:r w:rsidRPr="00853079">
        <w:rPr>
          <w:rFonts w:hint="eastAsia"/>
          <w:color w:val="FF0000"/>
        </w:rPr>
        <w:t>を作成する</w:t>
      </w:r>
      <w:r w:rsidRPr="00853079">
        <w:rPr>
          <w:color w:val="FF0000"/>
        </w:rPr>
        <w:t>.</w:t>
      </w:r>
      <w:r w:rsidRPr="00853079">
        <w:rPr>
          <w:color w:val="FF0000"/>
        </w:rPr>
        <w:br/>
      </w:r>
      <w:r w:rsidRPr="00853079">
        <w:rPr>
          <w:color w:val="FF0000"/>
        </w:rPr>
        <w:lastRenderedPageBreak/>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CreateVBO(GLsizeiptr size, const GLvoid* data)</w:t>
      </w:r>
      <w:r w:rsidRPr="00853079">
        <w:rPr>
          <w:color w:val="FF0000"/>
        </w:rPr>
        <w:b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00A808CC">
        <w:rPr>
          <w:color w:val="FF0000"/>
        </w:rPr>
        <w:br/>
      </w:r>
      <w:r w:rsidR="00A808CC">
        <w:rPr>
          <w:rFonts w:hint="eastAsia"/>
          <w:color w:val="FF0000"/>
        </w:rPr>
        <w:t>-  return vbo;</w:t>
      </w:r>
      <w:r w:rsidRPr="00853079">
        <w:rPr>
          <w:color w:val="FF0000"/>
        </w:rPr>
        <w:br/>
        <w:t>-}</w:t>
      </w:r>
      <w:r w:rsidRPr="00853079">
        <w:rPr>
          <w:color w:val="FF0000"/>
        </w:rPr>
        <w:br/>
        <w:t>-</w:t>
      </w:r>
      <w:r w:rsidRPr="00853079">
        <w:rPr>
          <w:color w:val="FF0000"/>
        </w:rPr>
        <w:br/>
        <w:t>-/**</w:t>
      </w:r>
      <w:r w:rsidRPr="00853079">
        <w:rPr>
          <w:color w:val="FF0000"/>
        </w:rPr>
        <w:br/>
        <w:t>-* Index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CreateIBO(GLsizeiptr size, const GLvoid* data)</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ibo;</w:t>
      </w:r>
      <w:r w:rsidR="00A808CC" w:rsidRPr="00853079">
        <w:rPr>
          <w:color w:val="FF0000"/>
        </w:rPr>
        <w:br/>
      </w:r>
      <w:r w:rsidRPr="00853079">
        <w:rPr>
          <w:color w:val="FF0000"/>
        </w:rPr>
        <w:t>-}</w:t>
      </w:r>
      <w:r w:rsidRPr="00853079">
        <w:rPr>
          <w:color w:val="FF0000"/>
        </w:rPr>
        <w:br/>
        <w:t>-</w:t>
      </w:r>
      <w:r w:rsidRPr="00853079">
        <w:rPr>
          <w:color w:val="FF0000"/>
        </w:rPr>
        <w:br/>
        <w:t>-/**</w:t>
      </w:r>
      <w:r w:rsidRPr="00853079">
        <w:rPr>
          <w:color w:val="FF0000"/>
        </w:rPr>
        <w:br/>
        <w:t>-* Vertex Array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-GLuint CreateVAO(GLuint vbo, GLuint ibo)</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r>
      <w:r w:rsidR="00A808CC">
        <w:rPr>
          <w:rFonts w:hint="eastAsia"/>
          <w:color w:val="FF0000"/>
        </w:rPr>
        <w:t>-  return vao;</w:t>
      </w:r>
      <w:r w:rsidR="00A808CC" w:rsidRPr="00853079">
        <w:rPr>
          <w:color w:val="FF0000"/>
        </w:rPr>
        <w:br/>
      </w:r>
      <w:r w:rsidRPr="00853079">
        <w:rPr>
          <w:color w:val="FF0000"/>
        </w:rPr>
        <w:t>-}</w:t>
      </w:r>
      <w:r>
        <w:br/>
      </w:r>
      <w:r w:rsidRPr="00853079">
        <w:rPr>
          <w:color w:val="FF0000"/>
        </w:rPr>
        <w:t>-</w:t>
      </w:r>
      <w:r>
        <w:br/>
      </w:r>
      <w:r>
        <w:rPr>
          <w:color w:val="008000"/>
        </w:rPr>
        <w:t xml:space="preserve"> </w:t>
      </w:r>
      <w:r w:rsidRPr="00853079">
        <w:rPr>
          <w:color w:val="008000"/>
        </w:rPr>
        <w:t xml:space="preserve">/// </w:t>
      </w:r>
      <w:r w:rsidRPr="00853079">
        <w:rPr>
          <w:rFonts w:hint="eastAsia"/>
          <w:color w:val="008000"/>
        </w:rPr>
        <w:t>エントリーポイント</w:t>
      </w:r>
      <w:r w:rsidRPr="00853079">
        <w:rPr>
          <w:color w:val="008000"/>
        </w:rPr>
        <w:t>.</w:t>
      </w:r>
      <w:r>
        <w:br/>
      </w:r>
      <w:r>
        <w:rPr>
          <w:color w:val="0000FF"/>
        </w:rPr>
        <w:t xml:space="preserve"> int</w:t>
      </w:r>
      <w:r>
        <w:t xml:space="preserve"> main()</w:t>
      </w:r>
      <w:r>
        <w:br/>
        <w:t xml:space="preserve"> {</w:t>
      </w:r>
    </w:p>
    <w:p w:rsidR="0015304D" w:rsidRDefault="0015304D" w:rsidP="0015304D">
      <w:r>
        <w:rPr>
          <w:rFonts w:hint="eastAsia"/>
        </w:rPr>
        <w:t>MeshList.cpp</w:t>
      </w:r>
      <w:r>
        <w:rPr>
          <w:rFonts w:hint="eastAsia"/>
        </w:rPr>
        <w:t>に貼り付けてください。</w:t>
      </w:r>
    </w:p>
    <w:p w:rsidR="0015304D" w:rsidRDefault="00375F3E" w:rsidP="0015304D">
      <w:pPr>
        <w:pStyle w:val="ac"/>
      </w:pPr>
      <w:r>
        <w:rPr>
          <w:color w:val="008000"/>
        </w:rPr>
        <w:t xml:space="preserve"> </w:t>
      </w:r>
      <w:r>
        <w:rPr>
          <w:color w:val="0000FF"/>
        </w:rPr>
        <w:t>const</w:t>
      </w:r>
      <w:r>
        <w:t xml:space="preserve"> </w:t>
      </w:r>
      <w:r>
        <w:rPr>
          <w:color w:val="2B91AF"/>
        </w:rPr>
        <w:t>Vertex</w:t>
      </w:r>
      <w:r>
        <w:t xml:space="preserve"> vGround[] = {</w:t>
      </w:r>
      <w:r>
        <w:br/>
      </w:r>
      <w:r>
        <w:rPr>
          <w:color w:val="FF0000"/>
        </w:rPr>
        <w:t xml:space="preserve"> </w:t>
      </w:r>
      <w:r>
        <w:t>};</w:t>
      </w:r>
      <w:r>
        <w:rPr>
          <w:color w:val="FF0000"/>
        </w:rPr>
        <w:br/>
      </w:r>
      <w:r>
        <w:rPr>
          <w:color w:val="FF0000"/>
        </w:rPr>
        <w:br/>
        <w:t xml:space="preserve"> </w:t>
      </w:r>
      <w:r>
        <w:rPr>
          <w:color w:val="0000FF"/>
        </w:rPr>
        <w:t>const</w:t>
      </w:r>
      <w:r>
        <w:t xml:space="preserve"> </w:t>
      </w:r>
      <w:r>
        <w:rPr>
          <w:color w:val="2B91AF"/>
        </w:rPr>
        <w:t>GLushort</w:t>
      </w:r>
      <w:r>
        <w:t xml:space="preserve"> iGround[] = {</w:t>
      </w:r>
      <w:r>
        <w:br/>
      </w:r>
      <w:r>
        <w:rPr>
          <w:color w:val="FF0000"/>
        </w:rPr>
        <w:t xml:space="preserve"> </w:t>
      </w:r>
      <w:r>
        <w:t>};</w:t>
      </w:r>
      <w:r>
        <w:br/>
      </w:r>
      <w:r>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t xml:space="preserve"> </w:t>
      </w:r>
      <w:r w:rsidR="0015304D">
        <w:rPr>
          <w:rFonts w:hint="eastAsia"/>
        </w:rPr>
        <w:t>...</w:t>
      </w:r>
      <w:r w:rsidR="0015304D">
        <w:br/>
      </w:r>
      <w:r w:rsidR="00A808CC" w:rsidRPr="00E936FE">
        <w:rPr>
          <w:color w:val="FF0000"/>
        </w:rPr>
        <w:t>+</w:t>
      </w:r>
      <w:r w:rsidR="00A808CC">
        <w:t xml:space="preserve">  </w:t>
      </w:r>
      <w:r w:rsidR="00A808CC">
        <w:rPr>
          <w:color w:val="0000FF"/>
        </w:rPr>
        <w:t>return</w:t>
      </w:r>
      <w:r w:rsidR="00A808CC">
        <w:t xml:space="preserve"> vbo;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Index Buffer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rFonts w:hint="eastAsia"/>
          <w:color w:val="008000"/>
        </w:rPr>
        <w:t xml:space="preserve"> ...</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CreateIBO(</w:t>
      </w:r>
      <w:r w:rsidR="0015304D" w:rsidRPr="00C8355F">
        <w:rPr>
          <w:color w:val="2B91AF"/>
        </w:rPr>
        <w:t xml:space="preserve">GLsizeiptr </w:t>
      </w:r>
      <w:r w:rsidR="0015304D" w:rsidRPr="00323937">
        <w:rPr>
          <w:color w:val="808080"/>
        </w:rPr>
        <w:t>size</w:t>
      </w:r>
      <w:r w:rsidR="0015304D" w:rsidRPr="00853079">
        <w:t xml:space="preserve">, </w:t>
      </w:r>
      <w:r w:rsidR="0015304D" w:rsidRPr="00C8355F">
        <w:rPr>
          <w:color w:val="0000FF"/>
        </w:rPr>
        <w:t xml:space="preserve">const </w:t>
      </w:r>
      <w:r w:rsidR="0015304D" w:rsidRPr="00C8355F">
        <w:rPr>
          <w:color w:val="2B91AF"/>
        </w:rPr>
        <w:t>GLvoid</w:t>
      </w:r>
      <w:r w:rsidR="0015304D">
        <w:t xml:space="preserve">* </w:t>
      </w:r>
      <w:r w:rsidR="0015304D" w:rsidRPr="00323937">
        <w:rPr>
          <w:color w:val="808080"/>
        </w:rPr>
        <w:t>data</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t>+</w:t>
      </w:r>
      <w:r w:rsidR="00A808CC">
        <w:t xml:space="preserve">  </w:t>
      </w:r>
      <w:r w:rsidR="00A808CC">
        <w:rPr>
          <w:color w:val="0000FF"/>
        </w:rPr>
        <w:t>return</w:t>
      </w:r>
      <w:r w:rsidR="00A808CC">
        <w:t xml:space="preserve"> ibo;</w:t>
      </w:r>
      <w:r w:rsidR="00A808CC">
        <w:br/>
      </w:r>
      <w:r w:rsidR="0015304D" w:rsidRPr="00E936FE">
        <w:rPr>
          <w:color w:val="FF0000"/>
        </w:rPr>
        <w:t>+</w:t>
      </w:r>
      <w:r w:rsidR="0015304D">
        <w:t>}</w:t>
      </w:r>
      <w:r w:rsidR="0015304D">
        <w:br/>
      </w:r>
      <w:r w:rsidR="0015304D" w:rsidRPr="00E936FE">
        <w:rPr>
          <w:color w:val="FF0000"/>
        </w:rPr>
        <w:t>+</w:t>
      </w:r>
      <w:r w:rsidR="0015304D" w:rsidRPr="00853079">
        <w:br/>
      </w:r>
      <w:r w:rsidR="0015304D" w:rsidRPr="00E936FE">
        <w:rPr>
          <w:color w:val="FF0000"/>
        </w:rPr>
        <w:t>+</w:t>
      </w:r>
      <w:r w:rsidR="0015304D">
        <w:rPr>
          <w:color w:val="008000"/>
        </w:rPr>
        <w:t>/**</w:t>
      </w:r>
      <w:r w:rsidR="0015304D">
        <w:rPr>
          <w:color w:val="008000"/>
        </w:rPr>
        <w:br/>
      </w:r>
      <w:r w:rsidR="0015304D" w:rsidRPr="00E936FE">
        <w:rPr>
          <w:color w:val="FF0000"/>
        </w:rPr>
        <w:t>+</w:t>
      </w:r>
      <w:r w:rsidR="0015304D" w:rsidRPr="0000389F">
        <w:rPr>
          <w:color w:val="008000"/>
        </w:rPr>
        <w:t>* Vertex Array Object</w:t>
      </w:r>
      <w:r w:rsidR="0015304D" w:rsidRPr="0000389F">
        <w:rPr>
          <w:rFonts w:hint="eastAsia"/>
          <w:color w:val="008000"/>
        </w:rPr>
        <w:t>を作成する</w:t>
      </w:r>
      <w:r w:rsidR="0015304D">
        <w:rPr>
          <w:color w:val="008000"/>
        </w:rPr>
        <w:t>.</w:t>
      </w:r>
      <w:r w:rsidR="0015304D">
        <w:rPr>
          <w:color w:val="008000"/>
        </w:rPr>
        <w:br/>
      </w:r>
      <w:r w:rsidR="0015304D" w:rsidRPr="00E936FE">
        <w:rPr>
          <w:color w:val="FF0000"/>
        </w:rPr>
        <w:t>+</w:t>
      </w:r>
      <w:r w:rsidR="0015304D" w:rsidRPr="0000389F">
        <w:rPr>
          <w:color w:val="008000"/>
        </w:rPr>
        <w:t xml:space="preserve">  ... </w:t>
      </w:r>
      <w:r w:rsidR="0015304D" w:rsidRPr="0000389F">
        <w:rPr>
          <w:color w:val="008000"/>
        </w:rPr>
        <w:t>省略</w:t>
      </w:r>
      <w:r w:rsidR="0015304D" w:rsidRPr="0000389F">
        <w:rPr>
          <w:color w:val="008000"/>
        </w:rPr>
        <w:t xml:space="preserve"> </w:t>
      </w:r>
      <w:r w:rsidR="0015304D" w:rsidRPr="0000389F">
        <w:rPr>
          <w:rFonts w:hint="eastAsia"/>
          <w:color w:val="008000"/>
        </w:rPr>
        <w:t>...</w:t>
      </w:r>
      <w:r w:rsidR="0015304D">
        <w:rPr>
          <w:color w:val="008000"/>
        </w:rPr>
        <w:br/>
      </w:r>
      <w:r w:rsidR="0015304D" w:rsidRPr="00E936FE">
        <w:rPr>
          <w:color w:val="FF0000"/>
        </w:rPr>
        <w:t>+</w:t>
      </w:r>
      <w:r w:rsidR="0015304D" w:rsidRPr="0000389F">
        <w:rPr>
          <w:color w:val="008000"/>
        </w:rPr>
        <w:t>*/</w:t>
      </w:r>
      <w:r w:rsidR="0015304D">
        <w:br/>
      </w:r>
      <w:r w:rsidR="0015304D" w:rsidRPr="00E936FE">
        <w:rPr>
          <w:color w:val="FF0000"/>
        </w:rPr>
        <w:t>+</w:t>
      </w:r>
      <w:r w:rsidR="0015304D" w:rsidRPr="00C8355F">
        <w:rPr>
          <w:color w:val="2B91AF"/>
        </w:rPr>
        <w:t xml:space="preserve">GLuint </w:t>
      </w:r>
      <w:r w:rsidR="0015304D" w:rsidRPr="00853079">
        <w:t>CreateVAO(</w:t>
      </w:r>
      <w:r w:rsidR="0015304D" w:rsidRPr="00C8355F">
        <w:rPr>
          <w:color w:val="2B91AF"/>
        </w:rPr>
        <w:t xml:space="preserve">GLuint </w:t>
      </w:r>
      <w:r w:rsidR="0015304D" w:rsidRPr="00323937">
        <w:rPr>
          <w:color w:val="808080"/>
        </w:rPr>
        <w:t>vbo</w:t>
      </w:r>
      <w:r w:rsidR="0015304D" w:rsidRPr="00853079">
        <w:t xml:space="preserve">, </w:t>
      </w:r>
      <w:r w:rsidR="0015304D" w:rsidRPr="00C8355F">
        <w:rPr>
          <w:color w:val="2B91AF"/>
        </w:rPr>
        <w:t xml:space="preserve">GLuint </w:t>
      </w:r>
      <w:r w:rsidR="0015304D" w:rsidRPr="00323937">
        <w:rPr>
          <w:color w:val="808080"/>
        </w:rPr>
        <w:t>ibo</w:t>
      </w:r>
      <w:r w:rsidR="0015304D">
        <w:t>)</w:t>
      </w:r>
      <w:r w:rsidR="0015304D">
        <w:br/>
      </w:r>
      <w:r w:rsidR="0015304D" w:rsidRPr="00E936FE">
        <w:rPr>
          <w:color w:val="FF0000"/>
        </w:rPr>
        <w:t>+</w:t>
      </w:r>
      <w:r w:rsidR="0015304D">
        <w:t>{</w:t>
      </w:r>
      <w:r w:rsidR="0015304D">
        <w:br/>
      </w:r>
      <w:r w:rsidR="0015304D" w:rsidRPr="00E936FE">
        <w:rPr>
          <w:color w:val="FF0000"/>
        </w:rPr>
        <w:t>+</w:t>
      </w:r>
      <w:r w:rsidR="0015304D" w:rsidRPr="00853079">
        <w:t xml:space="preserve">  ...</w:t>
      </w:r>
      <w:r w:rsidR="0015304D">
        <w:t xml:space="preserve"> </w:t>
      </w:r>
      <w:r w:rsidR="0015304D">
        <w:t>省略</w:t>
      </w:r>
      <w:r w:rsidR="0015304D">
        <w:rPr>
          <w:rFonts w:hint="eastAsia"/>
        </w:rPr>
        <w:t xml:space="preserve"> ...</w:t>
      </w:r>
      <w:r w:rsidR="0015304D">
        <w:br/>
      </w:r>
      <w:r w:rsidR="00A808CC" w:rsidRPr="00E936FE">
        <w:rPr>
          <w:color w:val="FF0000"/>
        </w:rPr>
        <w:lastRenderedPageBreak/>
        <w:t>+</w:t>
      </w:r>
      <w:r w:rsidR="00A808CC">
        <w:t xml:space="preserve">  </w:t>
      </w:r>
      <w:r w:rsidR="00A808CC">
        <w:rPr>
          <w:color w:val="0000FF"/>
        </w:rPr>
        <w:t>return</w:t>
      </w:r>
      <w:r w:rsidR="00A808CC">
        <w:t xml:space="preserve"> vao;</w:t>
      </w:r>
      <w:r w:rsidR="00A808CC">
        <w:br/>
      </w:r>
      <w:r w:rsidR="0015304D" w:rsidRPr="00E936FE">
        <w:rPr>
          <w:color w:val="FF0000"/>
        </w:rPr>
        <w:t>+</w:t>
      </w:r>
      <w:r w:rsidR="0015304D" w:rsidRPr="00853079">
        <w:t>}</w:t>
      </w:r>
      <w:r w:rsidR="0015304D">
        <w:br/>
      </w:r>
      <w:r w:rsidR="0015304D" w:rsidRPr="00E936FE">
        <w:rPr>
          <w:color w:val="FF0000"/>
        </w:rPr>
        <w:t>+</w:t>
      </w:r>
    </w:p>
    <w:p w:rsidR="0015304D" w:rsidRDefault="0015304D" w:rsidP="0015304D">
      <w:r>
        <w:t>関数を切り取ったことで</w:t>
      </w:r>
      <w:r>
        <w:rPr>
          <w:rFonts w:hint="eastAsia"/>
        </w:rPr>
        <w:t>Main.cpp</w:t>
      </w:r>
      <w:r>
        <w:rPr>
          <w:rFonts w:hint="eastAsia"/>
        </w:rPr>
        <w:t>は一時的にビルドできない状態になります。ですが、エラー箇所は最終的に</w:t>
      </w:r>
      <w:r>
        <w:rPr>
          <w:rFonts w:hint="eastAsia"/>
        </w:rPr>
        <w:t>MeshList</w:t>
      </w:r>
      <w:r>
        <w:rPr>
          <w:rFonts w:hint="eastAsia"/>
        </w:rPr>
        <w:t>クラスで置き換えていきますので、今は気にしないでください。</w:t>
      </w:r>
    </w:p>
    <w:p w:rsidR="0015304D" w:rsidRDefault="0015304D" w:rsidP="0015304D">
      <w:pPr>
        <w:pStyle w:val="2"/>
      </w:pPr>
      <w:r>
        <w:t>コンストラクタを定義する</w:t>
      </w:r>
    </w:p>
    <w:p w:rsidR="0015304D" w:rsidRDefault="0015304D" w:rsidP="0015304D">
      <w:r>
        <w:t>それでは、メンバ関数を定義していきましょう。最初はコンストラクタです。</w:t>
      </w:r>
      <w:r>
        <w:br/>
      </w:r>
      <w:r>
        <w:rPr>
          <w:rFonts w:hint="eastAsia"/>
        </w:rPr>
        <w:t>CreateVAO</w:t>
      </w:r>
      <w:r>
        <w:rPr>
          <w:rFonts w:hint="eastAsia"/>
        </w:rPr>
        <w:t>関数の定義の下に、次のプログラムを追加してください。</w:t>
      </w:r>
    </w:p>
    <w:p w:rsidR="0015304D" w:rsidRDefault="00D5078D" w:rsidP="0015304D">
      <w:pPr>
        <w:pStyle w:val="ac"/>
      </w:pPr>
      <w:r>
        <w:t xml:space="preserve">   </w:t>
      </w:r>
      <w:r>
        <w:rPr>
          <w:color w:val="6F008A"/>
        </w:rPr>
        <w:t>glDeleteBuffers</w:t>
      </w:r>
      <w:r>
        <w:t>(1, &amp;vbo);</w:t>
      </w:r>
      <w:r>
        <w:br/>
        <w:t xml:space="preserve">   </w:t>
      </w:r>
      <w:r>
        <w:rPr>
          <w:color w:val="6F008A"/>
        </w:rPr>
        <w:t>glDeleteBuffers</w:t>
      </w:r>
      <w:r>
        <w:t>(1, &amp;ibo);</w:t>
      </w:r>
      <w:r>
        <w:br/>
      </w:r>
      <w:r w:rsidR="0015304D">
        <w:t xml:space="preserve">   </w:t>
      </w:r>
      <w:r w:rsidR="0015304D">
        <w:rPr>
          <w:color w:val="0000FF"/>
        </w:rPr>
        <w:t>return</w:t>
      </w:r>
      <w:r w:rsidR="0015304D">
        <w:t xml:space="preserve"> vao;</w:t>
      </w:r>
      <w:r w:rsidR="0015304D">
        <w:br/>
        <w:t xml:space="preserve"> }</w:t>
      </w:r>
      <w:r w:rsidR="0015304D">
        <w:br/>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コンストラクタ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コンストラクタは特に何もしません。</w:t>
      </w:r>
    </w:p>
    <w:p w:rsidR="0015304D" w:rsidRDefault="0015304D" w:rsidP="0015304D">
      <w:pPr>
        <w:pStyle w:val="2"/>
      </w:pPr>
      <w:r>
        <w:t>デストラクタを定義する</w:t>
      </w:r>
    </w:p>
    <w:p w:rsidR="0015304D" w:rsidRPr="00292F41" w:rsidRDefault="0015304D" w:rsidP="0015304D">
      <w:r>
        <w:rPr>
          <w:rFonts w:hint="eastAsia"/>
        </w:rPr>
        <w:t>続いてデストラクタを定義します。</w:t>
      </w:r>
      <w:r>
        <w:br/>
      </w:r>
      <w:r>
        <w:t>コンストラクタの定義の下に、次のプログラムを追加してください。</w:t>
      </w:r>
    </w:p>
    <w:p w:rsidR="0015304D" w:rsidRDefault="00413247" w:rsidP="0015304D">
      <w:pPr>
        <w:pStyle w:val="ac"/>
      </w:pPr>
      <w:r>
        <w:rPr>
          <w:color w:val="2B91AF"/>
        </w:rPr>
        <w:t xml:space="preserve"> </w:t>
      </w:r>
      <w:r w:rsidR="0015304D">
        <w:rPr>
          <w:color w:val="2B91AF"/>
        </w:rPr>
        <w:t>MeshList</w:t>
      </w:r>
      <w:r w:rsidR="0015304D">
        <w:t>::MeshList()</w:t>
      </w:r>
      <w:r w:rsidR="0015304D">
        <w:br/>
        <w:t xml:space="preserve"> {</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デストラクタ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 xml:space="preserve">  Free();</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デストラクタは</w:t>
      </w:r>
      <w:r>
        <w:rPr>
          <w:rFonts w:hint="eastAsia"/>
        </w:rPr>
        <w:t>Free</w:t>
      </w:r>
      <w:r>
        <w:rPr>
          <w:rFonts w:hint="eastAsia"/>
        </w:rPr>
        <w:t>メンバ関数を呼び出すだけです。必要な後始末はすべて</w:t>
      </w:r>
      <w:r>
        <w:rPr>
          <w:rFonts w:hint="eastAsia"/>
        </w:rPr>
        <w:t>Free</w:t>
      </w:r>
      <w:r>
        <w:rPr>
          <w:rFonts w:hint="eastAsia"/>
        </w:rPr>
        <w:t>メンバ関数で行います。</w:t>
      </w:r>
    </w:p>
    <w:p w:rsidR="0078338B" w:rsidRDefault="0078338B" w:rsidP="0015304D">
      <w:pPr>
        <w:pStyle w:val="2"/>
      </w:pPr>
      <w:r>
        <w:rPr>
          <w:rFonts w:hint="eastAsia"/>
        </w:rPr>
        <w:t>Add</w:t>
      </w:r>
      <w:r>
        <w:rPr>
          <w:rFonts w:hint="eastAsia"/>
        </w:rPr>
        <w:t>メンバ関数を定義する</w:t>
      </w:r>
    </w:p>
    <w:p w:rsidR="0078338B" w:rsidRDefault="0078338B" w:rsidP="0078338B">
      <w:r>
        <w:rPr>
          <w:rFonts w:hint="eastAsia"/>
        </w:rPr>
        <w:t>順番が前後しますが、</w:t>
      </w:r>
      <w:r>
        <w:rPr>
          <w:rFonts w:hint="eastAsia"/>
        </w:rPr>
        <w:t>Allocate</w:t>
      </w:r>
      <w:r>
        <w:rPr>
          <w:rFonts w:hint="eastAsia"/>
        </w:rPr>
        <w:t>メンバ関数で使うので先に定義しておきます。</w:t>
      </w:r>
      <w:r>
        <w:br/>
      </w:r>
      <w:r>
        <w:t>デストラクタ定義の下に、次のプログラムを追加してください。</w:t>
      </w:r>
    </w:p>
    <w:p w:rsidR="00DA41D8" w:rsidRDefault="00DA41D8">
      <w:pPr>
        <w:spacing w:after="0" w:line="240" w:lineRule="auto"/>
        <w:rPr>
          <w:rFonts w:ascii="Lucida Console" w:eastAsia="ＭＳ Ｐ明朝" w:hAnsi="Lucida Console"/>
          <w:color w:val="2B91AF"/>
          <w:sz w:val="17"/>
        </w:rPr>
      </w:pPr>
      <w:r>
        <w:rPr>
          <w:color w:val="2B91AF"/>
        </w:rPr>
        <w:br w:type="page"/>
      </w:r>
    </w:p>
    <w:p w:rsidR="0078338B" w:rsidRDefault="0078338B" w:rsidP="0078338B">
      <w:pPr>
        <w:pStyle w:val="ac"/>
      </w:pPr>
      <w:r>
        <w:rPr>
          <w:color w:val="2B91AF"/>
        </w:rPr>
        <w:lastRenderedPageBreak/>
        <w:t>MeshList</w:t>
      </w:r>
      <w:r>
        <w:t>::~MeshList()</w:t>
      </w:r>
      <w:r>
        <w:br/>
        <w:t xml:space="preserve"> {</w:t>
      </w:r>
      <w:r>
        <w:br/>
        <w:t xml:space="preserve">   Free();</w:t>
      </w:r>
      <w:r>
        <w:br/>
        <w:t xml:space="preserve"> }</w:t>
      </w:r>
      <w:r>
        <w:br/>
      </w:r>
      <w:r>
        <w:rPr>
          <w:color w:val="008000"/>
        </w:rPr>
        <w:br/>
      </w:r>
      <w:r>
        <w:rPr>
          <w:color w:val="FF0000"/>
        </w:rPr>
        <w:t>+</w:t>
      </w:r>
      <w:r>
        <w:rPr>
          <w:color w:val="008000"/>
        </w:rPr>
        <w:t>/**</w:t>
      </w:r>
      <w:r>
        <w:br/>
      </w:r>
      <w:r>
        <w:rPr>
          <w:color w:val="FF0000"/>
        </w:rPr>
        <w:t>+</w:t>
      </w:r>
      <w:r>
        <w:rPr>
          <w:color w:val="008000"/>
        </w:rPr>
        <w:t xml:space="preserve">* </w:t>
      </w:r>
      <w:r>
        <w:rPr>
          <w:rFonts w:hint="eastAsia"/>
          <w:color w:val="008000"/>
        </w:rPr>
        <w:t>Mesh</w:t>
      </w:r>
      <w:r>
        <w:rPr>
          <w:rFonts w:hint="eastAsia"/>
          <w:color w:val="008000"/>
        </w:rPr>
        <w:t>を追加する</w:t>
      </w:r>
      <w:r>
        <w:rPr>
          <w:color w:val="008000"/>
        </w:rPr>
        <w:t>.</w:t>
      </w:r>
      <w:r>
        <w:br/>
      </w:r>
      <w:r>
        <w:rPr>
          <w:color w:val="FF0000"/>
        </w:rPr>
        <w:t>+</w:t>
      </w:r>
      <w:r>
        <w:rPr>
          <w:color w:val="008000"/>
        </w:rPr>
        <w:t>*</w:t>
      </w:r>
      <w:r>
        <w:br/>
      </w:r>
      <w:r>
        <w:rPr>
          <w:color w:val="FF0000"/>
        </w:rPr>
        <w:t>+</w:t>
      </w:r>
      <w:r>
        <w:rPr>
          <w:color w:val="008000"/>
        </w:rPr>
        <w:t xml:space="preserve">* @param vBegin </w:t>
      </w:r>
      <w:r>
        <w:rPr>
          <w:color w:val="008000"/>
        </w:rPr>
        <w:t>追加する頂点データ配列の先頭</w:t>
      </w:r>
      <w:r>
        <w:rPr>
          <w:color w:val="008000"/>
        </w:rPr>
        <w:t>.</w:t>
      </w:r>
      <w:r>
        <w:br/>
      </w:r>
      <w:r>
        <w:rPr>
          <w:color w:val="FF0000"/>
        </w:rPr>
        <w:t>+</w:t>
      </w:r>
      <w:r>
        <w:rPr>
          <w:color w:val="008000"/>
        </w:rPr>
        <w:t xml:space="preserve">* @param vEnd   </w:t>
      </w:r>
      <w:r>
        <w:rPr>
          <w:color w:val="008000"/>
        </w:rPr>
        <w:t>追加する頂点データ配列の終端</w:t>
      </w:r>
      <w:r>
        <w:rPr>
          <w:color w:val="008000"/>
        </w:rPr>
        <w:t>.</w:t>
      </w:r>
      <w:r>
        <w:br/>
      </w:r>
      <w:r>
        <w:rPr>
          <w:color w:val="FF0000"/>
        </w:rPr>
        <w:t>+</w:t>
      </w:r>
      <w:r>
        <w:rPr>
          <w:color w:val="008000"/>
        </w:rPr>
        <w:t xml:space="preserve">* @param </w:t>
      </w:r>
      <w:r>
        <w:rPr>
          <w:rFonts w:hint="eastAsia"/>
          <w:color w:val="008000"/>
        </w:rPr>
        <w:t>i</w:t>
      </w:r>
      <w:r>
        <w:rPr>
          <w:color w:val="008000"/>
        </w:rPr>
        <w:t xml:space="preserve">Begin </w:t>
      </w:r>
      <w:r>
        <w:rPr>
          <w:color w:val="008000"/>
        </w:rPr>
        <w:t>追加するインデックスデータ配列の先頭</w:t>
      </w:r>
      <w:r>
        <w:rPr>
          <w:color w:val="008000"/>
        </w:rPr>
        <w:t>.</w:t>
      </w:r>
      <w:r>
        <w:br/>
      </w:r>
      <w:r>
        <w:rPr>
          <w:color w:val="FF0000"/>
        </w:rPr>
        <w:t>+</w:t>
      </w:r>
      <w:r>
        <w:rPr>
          <w:color w:val="008000"/>
        </w:rPr>
        <w:t xml:space="preserve">* @param iEnd   </w:t>
      </w:r>
      <w:r>
        <w:rPr>
          <w:color w:val="008000"/>
        </w:rPr>
        <w:t>追加するインデックスデータ配列の終端</w:t>
      </w:r>
      <w:r>
        <w:rPr>
          <w:color w:val="008000"/>
        </w:rPr>
        <w:t>.</w:t>
      </w:r>
      <w:r>
        <w:br/>
      </w:r>
      <w:r>
        <w:rPr>
          <w:color w:val="FF0000"/>
        </w:rPr>
        <w:t>+</w:t>
      </w:r>
      <w:r>
        <w:rPr>
          <w:color w:val="008000"/>
        </w:rPr>
        <w:t>*/</w:t>
      </w:r>
      <w:r>
        <w:br/>
      </w:r>
      <w:r>
        <w:rPr>
          <w:color w:val="FF0000"/>
        </w:rPr>
        <w:t>+</w:t>
      </w:r>
      <w:r>
        <w:rPr>
          <w:rFonts w:hint="eastAsia"/>
          <w:color w:val="0000FF"/>
        </w:rPr>
        <w:t>void</w:t>
      </w:r>
      <w:r>
        <w:t xml:space="preserve"> </w:t>
      </w:r>
      <w:r>
        <w:rPr>
          <w:color w:val="2B91AF"/>
        </w:rPr>
        <w:t>MeshList</w:t>
      </w:r>
      <w:r>
        <w:t>::Add(</w:t>
      </w:r>
      <w:r>
        <w:rPr>
          <w:color w:val="0000FF"/>
        </w:rPr>
        <w:t>const</w:t>
      </w:r>
      <w:r>
        <w:t xml:space="preserve"> </w:t>
      </w:r>
      <w:r>
        <w:rPr>
          <w:color w:val="2B91AF"/>
        </w:rPr>
        <w:t>Vertex</w:t>
      </w:r>
      <w:r>
        <w:t xml:space="preserve">* </w:t>
      </w:r>
      <w:r>
        <w:rPr>
          <w:color w:val="808080"/>
        </w:rPr>
        <w:t>vBegin</w:t>
      </w:r>
      <w:r>
        <w:t xml:space="preserve">, </w:t>
      </w:r>
      <w:r>
        <w:rPr>
          <w:color w:val="0000FF"/>
        </w:rPr>
        <w:t>const</w:t>
      </w:r>
      <w:r>
        <w:t xml:space="preserve"> </w:t>
      </w:r>
      <w:r>
        <w:rPr>
          <w:color w:val="2B91AF"/>
        </w:rPr>
        <w:t>Vertex</w:t>
      </w:r>
      <w:r>
        <w:t xml:space="preserve">* </w:t>
      </w:r>
      <w:r>
        <w:rPr>
          <w:color w:val="808080"/>
        </w:rPr>
        <w:t>vEnd</w:t>
      </w:r>
      <w:r>
        <w:t>,</w:t>
      </w:r>
      <w:r>
        <w:br/>
      </w:r>
      <w:r>
        <w:rPr>
          <w:color w:val="FF0000"/>
        </w:rPr>
        <w:t>+</w:t>
      </w:r>
      <w:r>
        <w:t xml:space="preserve">  </w:t>
      </w:r>
      <w:r>
        <w:rPr>
          <w:color w:val="0000FF"/>
        </w:rPr>
        <w:t>const</w:t>
      </w:r>
      <w:r>
        <w:t xml:space="preserve"> </w:t>
      </w:r>
      <w:r>
        <w:rPr>
          <w:color w:val="2B91AF"/>
        </w:rPr>
        <w:t>GLushort</w:t>
      </w:r>
      <w:r>
        <w:t xml:space="preserve">* </w:t>
      </w:r>
      <w:r>
        <w:rPr>
          <w:color w:val="808080"/>
        </w:rPr>
        <w:t>iBegin</w:t>
      </w:r>
      <w:r>
        <w:t xml:space="preserve">, </w:t>
      </w:r>
      <w:r>
        <w:rPr>
          <w:color w:val="0000FF"/>
        </w:rPr>
        <w:t>const</w:t>
      </w:r>
      <w:r>
        <w:t xml:space="preserve"> </w:t>
      </w:r>
      <w:r>
        <w:rPr>
          <w:color w:val="2B91AF"/>
        </w:rPr>
        <w:t>GLushort</w:t>
      </w:r>
      <w:r>
        <w:t xml:space="preserve">* </w:t>
      </w:r>
      <w:r>
        <w:rPr>
          <w:color w:val="808080"/>
        </w:rPr>
        <w:t>iEnd</w:t>
      </w:r>
      <w:r>
        <w:t>)</w:t>
      </w:r>
      <w:r>
        <w:br/>
      </w:r>
      <w:r>
        <w:rPr>
          <w:color w:val="FF0000"/>
        </w:rPr>
        <w:t>+</w:t>
      </w:r>
      <w:r>
        <w:t>{</w:t>
      </w:r>
      <w:r>
        <w:br/>
      </w:r>
      <w:r>
        <w:rPr>
          <w:rFonts w:hint="eastAsia"/>
          <w:color w:val="FF0000"/>
        </w:rPr>
        <w:t>+</w:t>
      </w:r>
      <w:r>
        <w:rPr>
          <w:color w:val="FF0000"/>
        </w:rPr>
        <w:t xml:space="preserve">  </w:t>
      </w:r>
      <w:r>
        <w:rPr>
          <w:color w:val="008000"/>
        </w:rPr>
        <w:t xml:space="preserve">// </w:t>
      </w:r>
      <w:r>
        <w:rPr>
          <w:color w:val="008000"/>
        </w:rPr>
        <w:t>メッシュを追加</w:t>
      </w:r>
      <w:r>
        <w:rPr>
          <w:rFonts w:hint="eastAsia"/>
          <w:color w:val="008000"/>
        </w:rPr>
        <w:t>.</w:t>
      </w:r>
      <w:r>
        <w:br/>
      </w:r>
      <w:r>
        <w:rPr>
          <w:rFonts w:hint="eastAsia"/>
          <w:color w:val="FF0000"/>
        </w:rPr>
        <w:t>+</w:t>
      </w:r>
      <w:r>
        <w:rPr>
          <w:color w:val="FF0000"/>
        </w:rPr>
        <w:t xml:space="preserve">  </w:t>
      </w:r>
      <w:r>
        <w:rPr>
          <w:color w:val="2B91AF"/>
        </w:rPr>
        <w:t>Mesh</w:t>
      </w:r>
      <w:r>
        <w:t xml:space="preserve"> m;</w:t>
      </w:r>
      <w:r>
        <w:rPr>
          <w:color w:val="FF0000"/>
        </w:rPr>
        <w:br/>
        <w:t>+</w:t>
      </w:r>
      <w:r>
        <w:t xml:space="preserve">  m.mode = </w:t>
      </w:r>
      <w:r>
        <w:rPr>
          <w:color w:val="6F008A"/>
        </w:rPr>
        <w:t>GL_TRIANGLES</w:t>
      </w:r>
      <w:r>
        <w:t>;</w:t>
      </w:r>
      <w:r>
        <w:rPr>
          <w:color w:val="FF0000"/>
        </w:rPr>
        <w:br/>
        <w:t>+</w:t>
      </w:r>
      <w:r>
        <w:t xml:space="preserve">  m.count = </w:t>
      </w:r>
      <w:r>
        <w:rPr>
          <w:color w:val="808080"/>
        </w:rPr>
        <w:t>iEnd</w:t>
      </w:r>
      <w:r>
        <w:t xml:space="preserve"> - </w:t>
      </w:r>
      <w:r>
        <w:rPr>
          <w:color w:val="808080"/>
        </w:rPr>
        <w:t>iBegin</w:t>
      </w:r>
      <w:r>
        <w:t>;</w:t>
      </w:r>
      <w:r>
        <w:rPr>
          <w:color w:val="FF0000"/>
        </w:rPr>
        <w:br/>
        <w:t>+</w:t>
      </w:r>
      <w:r>
        <w:t xml:space="preserve">  m.indices = (</w:t>
      </w:r>
      <w:r>
        <w:rPr>
          <w:color w:val="0000FF"/>
        </w:rPr>
        <w:t>const</w:t>
      </w:r>
      <w:r>
        <w:t xml:space="preserve"> </w:t>
      </w:r>
      <w:r>
        <w:rPr>
          <w:color w:val="2B91AF"/>
        </w:rPr>
        <w:t>GLvoid</w:t>
      </w:r>
      <w:r>
        <w:t xml:space="preserve">*)(tmpIndices.size() * </w:t>
      </w:r>
      <w:r>
        <w:rPr>
          <w:color w:val="0000FF"/>
        </w:rPr>
        <w:t>sizeof</w:t>
      </w:r>
      <w:r>
        <w:t>(</w:t>
      </w:r>
      <w:r>
        <w:rPr>
          <w:color w:val="2B91AF"/>
        </w:rPr>
        <w:t>GLushort</w:t>
      </w:r>
      <w:r>
        <w:t>));</w:t>
      </w:r>
      <w:r>
        <w:rPr>
          <w:color w:val="FF0000"/>
        </w:rPr>
        <w:br/>
        <w:t>+</w:t>
      </w:r>
      <w:r>
        <w:t xml:space="preserve">  m.baseVertex = (</w:t>
      </w:r>
      <w:r>
        <w:rPr>
          <w:color w:val="2B91AF"/>
        </w:rPr>
        <w:t>GLint</w:t>
      </w:r>
      <w:r>
        <w:t>)tmpVertices.size();</w:t>
      </w:r>
      <w:r>
        <w:br/>
      </w:r>
      <w:r>
        <w:rPr>
          <w:color w:val="FF0000"/>
        </w:rPr>
        <w:t>+</w:t>
      </w:r>
      <w:r>
        <w:t xml:space="preserve">  meshes.push_back(m);</w:t>
      </w:r>
      <w:r w:rsidR="007862E4">
        <w:br/>
      </w:r>
      <w:r w:rsidR="007862E4">
        <w:rPr>
          <w:color w:val="FF0000"/>
        </w:rPr>
        <w:t>+</w:t>
      </w:r>
      <w:r>
        <w:br/>
      </w:r>
      <w:r>
        <w:rPr>
          <w:color w:val="FF0000"/>
        </w:rPr>
        <w:t xml:space="preserve">+  </w:t>
      </w:r>
      <w:r>
        <w:rPr>
          <w:color w:val="008000"/>
        </w:rPr>
        <w:t xml:space="preserve">// </w:t>
      </w:r>
      <w:r>
        <w:rPr>
          <w:color w:val="008000"/>
        </w:rPr>
        <w:t>モデル</w:t>
      </w:r>
      <w:r w:rsidR="005A2416">
        <w:rPr>
          <w:color w:val="008000"/>
        </w:rPr>
        <w:t>の</w:t>
      </w:r>
      <w:r>
        <w:rPr>
          <w:color w:val="008000"/>
        </w:rPr>
        <w:t>データを</w:t>
      </w:r>
      <w:r>
        <w:rPr>
          <w:rFonts w:hint="eastAsia"/>
          <w:color w:val="008000"/>
        </w:rPr>
        <w:t>vector</w:t>
      </w:r>
      <w:r>
        <w:rPr>
          <w:rFonts w:hint="eastAsia"/>
          <w:color w:val="008000"/>
        </w:rPr>
        <w:t>にコピー</w:t>
      </w:r>
      <w:r>
        <w:rPr>
          <w:rFonts w:hint="eastAsia"/>
          <w:color w:val="008000"/>
        </w:rPr>
        <w:t>.</w:t>
      </w:r>
      <w:r>
        <w:rPr>
          <w:color w:val="FF0000"/>
        </w:rPr>
        <w:br/>
      </w:r>
      <w:r>
        <w:rPr>
          <w:rFonts w:hint="eastAsia"/>
          <w:color w:val="FF0000"/>
        </w:rPr>
        <w:t>+</w:t>
      </w:r>
      <w:r>
        <w:t xml:space="preserve">  tmpVertices</w:t>
      </w:r>
      <w:r>
        <w:rPr>
          <w:rFonts w:hint="eastAsia"/>
        </w:rPr>
        <w:t>.</w:t>
      </w:r>
      <w:r>
        <w:t>insert(tmpVertices.end(),v</w:t>
      </w:r>
      <w:r w:rsidR="00E67381">
        <w:t>Begin</w:t>
      </w:r>
      <w:r>
        <w:t xml:space="preserve">, </w:t>
      </w:r>
      <w:r w:rsidR="00E67381">
        <w:t>vEnd</w:t>
      </w:r>
      <w:r>
        <w:t>);</w:t>
      </w:r>
      <w:r>
        <w:br/>
      </w:r>
      <w:r>
        <w:rPr>
          <w:rFonts w:hint="eastAsia"/>
          <w:color w:val="FF0000"/>
        </w:rPr>
        <w:t>+</w:t>
      </w:r>
      <w:r>
        <w:t xml:space="preserve">  tmpIndices</w:t>
      </w:r>
      <w:r>
        <w:rPr>
          <w:rFonts w:hint="eastAsia"/>
        </w:rPr>
        <w:t>.</w:t>
      </w:r>
      <w:r>
        <w:t>insert(tmpIndices.end(),</w:t>
      </w:r>
      <w:r w:rsidR="00E67381">
        <w:t>iBegin</w:t>
      </w:r>
      <w:r>
        <w:t xml:space="preserve">, </w:t>
      </w:r>
      <w:r w:rsidR="00E67381">
        <w:t>iEnd</w:t>
      </w:r>
      <w:r>
        <w:t>);</w:t>
      </w:r>
      <w:r>
        <w:br/>
      </w:r>
      <w:r>
        <w:rPr>
          <w:color w:val="FF0000"/>
        </w:rPr>
        <w:t>+</w:t>
      </w:r>
      <w:r>
        <w:t>}</w:t>
      </w:r>
    </w:p>
    <w:p w:rsidR="008170F7" w:rsidRDefault="00246FCD" w:rsidP="00246FCD">
      <w:r>
        <w:t>Add</w:t>
      </w:r>
      <w:r>
        <w:t>メンバ関数は</w:t>
      </w:r>
      <w:r>
        <w:t>vBegin,vEnd</w:t>
      </w:r>
      <w:r>
        <w:t>で頂点データを、</w:t>
      </w:r>
      <w:r>
        <w:rPr>
          <w:rFonts w:hint="eastAsia"/>
        </w:rPr>
        <w:t>iBegin, iEnd</w:t>
      </w:r>
      <w:r>
        <w:rPr>
          <w:rFonts w:hint="eastAsia"/>
        </w:rPr>
        <w:t>でインデックスデータを受け取り、それらをメッシュとして追加します。</w:t>
      </w:r>
      <w:r>
        <w:t>まず、</w:t>
      </w:r>
      <w:r>
        <w:rPr>
          <w:rFonts w:hint="eastAsia"/>
        </w:rPr>
        <w:t>Mesh</w:t>
      </w:r>
      <w:r>
        <w:rPr>
          <w:rFonts w:hint="eastAsia"/>
        </w:rPr>
        <w:t>型の変数</w:t>
      </w:r>
      <w:r>
        <w:rPr>
          <w:rFonts w:hint="eastAsia"/>
        </w:rPr>
        <w:t>m</w:t>
      </w:r>
      <w:r>
        <w:rPr>
          <w:rFonts w:hint="eastAsia"/>
        </w:rPr>
        <w:t>に</w:t>
      </w:r>
      <w:r>
        <w:t>モデルのメッシュデータを設定します。プリミティブの種類は</w:t>
      </w:r>
      <w:r>
        <w:rPr>
          <w:rFonts w:hint="eastAsia"/>
        </w:rPr>
        <w:t>GL_TRIANGLES</w:t>
      </w:r>
      <w:r>
        <w:rPr>
          <w:rFonts w:hint="eastAsia"/>
        </w:rPr>
        <w:t>固定としました。インデックスデータの数は、データの終端</w:t>
      </w:r>
      <w:r>
        <w:rPr>
          <w:rFonts w:hint="eastAsia"/>
        </w:rPr>
        <w:t>(iEnd</w:t>
      </w:r>
      <w:r>
        <w:t>)</w:t>
      </w:r>
      <w:r>
        <w:t>から先頭</w:t>
      </w:r>
      <w:r>
        <w:rPr>
          <w:rFonts w:hint="eastAsia"/>
        </w:rPr>
        <w:t>(iBegin)</w:t>
      </w:r>
      <w:r>
        <w:rPr>
          <w:rFonts w:hint="eastAsia"/>
        </w:rPr>
        <w:t>を引くことで得られます。</w:t>
      </w:r>
      <w:r w:rsidR="00737A14">
        <w:br/>
      </w:r>
      <w:r>
        <w:rPr>
          <w:rFonts w:hint="eastAsia"/>
        </w:rPr>
        <w:t>インデックスデータは</w:t>
      </w:r>
      <w:r>
        <w:rPr>
          <w:rFonts w:hint="eastAsia"/>
        </w:rPr>
        <w:t>tmpIndices</w:t>
      </w:r>
      <w:r>
        <w:rPr>
          <w:rFonts w:hint="eastAsia"/>
        </w:rPr>
        <w:t>の末尾に追加されるので、インデックスデータの開始バイト位置は、追加前の</w:t>
      </w:r>
      <w:r>
        <w:rPr>
          <w:rFonts w:hint="eastAsia"/>
        </w:rPr>
        <w:t>tmpIndices</w:t>
      </w:r>
      <w:r>
        <w:rPr>
          <w:rFonts w:hint="eastAsia"/>
        </w:rPr>
        <w:t>のサイズに</w:t>
      </w:r>
      <w:r>
        <w:rPr>
          <w:rFonts w:hint="eastAsia"/>
        </w:rPr>
        <w:t>GLushort</w:t>
      </w:r>
      <w:r>
        <w:rPr>
          <w:rFonts w:hint="eastAsia"/>
        </w:rPr>
        <w:t>型のバイト数をかけたものになります。同様に、頂点データの開始位置は、頂点データを追加する前の</w:t>
      </w:r>
      <w:r>
        <w:rPr>
          <w:rFonts w:hint="eastAsia"/>
        </w:rPr>
        <w:t>tmpVertices</w:t>
      </w:r>
      <w:r>
        <w:rPr>
          <w:rFonts w:hint="eastAsia"/>
        </w:rPr>
        <w:t>のサイズになります。</w:t>
      </w:r>
      <w:r w:rsidR="008170F7">
        <w:t>変数</w:t>
      </w:r>
      <w:r w:rsidR="008170F7">
        <w:rPr>
          <w:rFonts w:hint="eastAsia"/>
        </w:rPr>
        <w:t>m</w:t>
      </w:r>
      <w:r w:rsidR="008170F7">
        <w:rPr>
          <w:rFonts w:hint="eastAsia"/>
        </w:rPr>
        <w:t>を設定したら、</w:t>
      </w:r>
      <w:r>
        <w:rPr>
          <w:rFonts w:hint="eastAsia"/>
        </w:rPr>
        <w:t>push_back(</w:t>
      </w:r>
      <w:r>
        <w:rPr>
          <w:rFonts w:hint="eastAsia"/>
        </w:rPr>
        <w:t>ぷっしゅ・ばっく</w:t>
      </w:r>
      <w:r>
        <w:rPr>
          <w:rFonts w:hint="eastAsia"/>
        </w:rPr>
        <w:t>)</w:t>
      </w:r>
      <w:r>
        <w:rPr>
          <w:rFonts w:hint="eastAsia"/>
        </w:rPr>
        <w:t>メンバ関数を使って</w:t>
      </w:r>
      <w:r>
        <w:rPr>
          <w:rFonts w:hint="eastAsia"/>
        </w:rPr>
        <w:t>meshes</w:t>
      </w:r>
      <w:r>
        <w:rPr>
          <w:rFonts w:hint="eastAsia"/>
        </w:rPr>
        <w:t>変数に追加します。</w:t>
      </w:r>
    </w:p>
    <w:p w:rsidR="0078338B" w:rsidRDefault="00246FCD" w:rsidP="0078338B">
      <w:r>
        <w:rPr>
          <w:rFonts w:hint="eastAsia"/>
        </w:rPr>
        <w:t>次に、</w:t>
      </w:r>
      <w:r>
        <w:rPr>
          <w:rFonts w:hint="eastAsia"/>
        </w:rPr>
        <w:t>insert</w:t>
      </w:r>
      <w:r>
        <w:t>(</w:t>
      </w:r>
      <w:r>
        <w:t>いんさーと</w:t>
      </w:r>
      <w:r>
        <w:t>)</w:t>
      </w:r>
      <w:r>
        <w:t>メンバ</w:t>
      </w:r>
      <w:r>
        <w:rPr>
          <w:rFonts w:hint="eastAsia"/>
        </w:rPr>
        <w:t>関数を使って頂点データとインデックスデータを</w:t>
      </w:r>
      <w:r>
        <w:rPr>
          <w:rFonts w:hint="eastAsia"/>
        </w:rPr>
        <w:t>tmpVertices</w:t>
      </w:r>
      <w:r>
        <w:rPr>
          <w:rFonts w:hint="eastAsia"/>
        </w:rPr>
        <w:t>と</w:t>
      </w:r>
      <w:r>
        <w:rPr>
          <w:rFonts w:hint="eastAsia"/>
        </w:rPr>
        <w:t>tmpIndices</w:t>
      </w:r>
      <w:r>
        <w:t>に追加します。</w:t>
      </w:r>
      <w:r>
        <w:rPr>
          <w:rFonts w:hint="eastAsia"/>
        </w:rPr>
        <w:t>i</w:t>
      </w:r>
      <w:r>
        <w:t>nsert</w:t>
      </w:r>
      <w:r>
        <w:t>メンバ関数は、最初の引数で指定した位置に、続く</w:t>
      </w:r>
      <w:r>
        <w:rPr>
          <w:rFonts w:hint="eastAsia"/>
        </w:rPr>
        <w:t>2</w:t>
      </w:r>
      <w:r w:rsidR="008170F7">
        <w:rPr>
          <w:rFonts w:hint="eastAsia"/>
        </w:rPr>
        <w:t>つの引数で指定された範囲のデータを追加する関数です</w:t>
      </w:r>
      <w:r>
        <w:rPr>
          <w:rFonts w:hint="eastAsia"/>
        </w:rPr>
        <w:t>。位置の指定では</w:t>
      </w:r>
      <w:r>
        <w:rPr>
          <w:rFonts w:hint="eastAsia"/>
        </w:rPr>
        <w:t>end</w:t>
      </w:r>
      <w:r>
        <w:rPr>
          <w:rFonts w:hint="eastAsia"/>
        </w:rPr>
        <w:t>メンバ関数を使っています。</w:t>
      </w:r>
      <w:r>
        <w:rPr>
          <w:rFonts w:hint="eastAsia"/>
        </w:rPr>
        <w:t>e</w:t>
      </w:r>
      <w:r>
        <w:t>nd</w:t>
      </w:r>
      <w:r>
        <w:t>メンバ関数は、</w:t>
      </w:r>
      <w:r>
        <w:rPr>
          <w:rFonts w:hint="eastAsia"/>
        </w:rPr>
        <w:t>vector</w:t>
      </w:r>
      <w:r>
        <w:rPr>
          <w:rFonts w:hint="eastAsia"/>
        </w:rPr>
        <w:t>に格納されたデータの末尾の位置を返します。</w:t>
      </w:r>
      <w:r w:rsidR="008170F7">
        <w:rPr>
          <w:rFonts w:hint="eastAsia"/>
        </w:rPr>
        <w:t>こうすることで</w:t>
      </w:r>
      <w:r>
        <w:rPr>
          <w:rFonts w:hint="eastAsia"/>
        </w:rPr>
        <w:t>、</w:t>
      </w:r>
      <w:r w:rsidR="008170F7">
        <w:rPr>
          <w:rFonts w:hint="eastAsia"/>
        </w:rPr>
        <w:t>vector</w:t>
      </w:r>
      <w:r w:rsidR="008170F7">
        <w:rPr>
          <w:rFonts w:hint="eastAsia"/>
        </w:rPr>
        <w:t>の末尾にデータを追加することができま</w:t>
      </w:r>
      <w:r>
        <w:rPr>
          <w:rFonts w:hint="eastAsia"/>
        </w:rPr>
        <w:t>す。</w:t>
      </w:r>
    </w:p>
    <w:p w:rsidR="00CB591D" w:rsidRPr="008170F7" w:rsidRDefault="00CB591D" w:rsidP="0078338B">
      <w:r>
        <w:rPr>
          <w:rFonts w:hint="eastAsia"/>
        </w:rPr>
        <w:t>このように、プログラムでメッシュデータを作ることによって、インデックスデータの個数や位置、頂点データの位置の計算をコンピューターに任せて</w:t>
      </w:r>
      <w:r w:rsidR="00737A14">
        <w:rPr>
          <w:rFonts w:hint="eastAsia"/>
        </w:rPr>
        <w:t>しまうことができるわけです</w:t>
      </w:r>
      <w:r>
        <w:rPr>
          <w:rFonts w:hint="eastAsia"/>
        </w:rPr>
        <w:t>。</w:t>
      </w:r>
    </w:p>
    <w:p w:rsidR="0015304D" w:rsidRDefault="0015304D" w:rsidP="0015304D">
      <w:pPr>
        <w:pStyle w:val="2"/>
      </w:pPr>
      <w:r>
        <w:rPr>
          <w:rFonts w:hint="eastAsia"/>
        </w:rPr>
        <w:t>Allocate</w:t>
      </w:r>
      <w:r>
        <w:rPr>
          <w:rFonts w:hint="eastAsia"/>
        </w:rPr>
        <w:t>メンバ関数を定義する</w:t>
      </w:r>
    </w:p>
    <w:p w:rsidR="0015304D" w:rsidRPr="00292F41" w:rsidRDefault="0015304D" w:rsidP="0015304D">
      <w:r>
        <w:t>次は</w:t>
      </w:r>
      <w:r>
        <w:rPr>
          <w:rFonts w:hint="eastAsia"/>
        </w:rPr>
        <w:t>、メッシュのリストを作成する</w:t>
      </w:r>
      <w:r>
        <w:rPr>
          <w:rFonts w:hint="eastAsia"/>
        </w:rPr>
        <w:t>Allocate</w:t>
      </w:r>
      <w:r>
        <w:t>(</w:t>
      </w:r>
      <w:r>
        <w:t>あろけーと</w:t>
      </w:r>
      <w:r>
        <w:t>)</w:t>
      </w:r>
      <w:r>
        <w:rPr>
          <w:rFonts w:hint="eastAsia"/>
        </w:rPr>
        <w:t>関数です。</w:t>
      </w:r>
      <w:r>
        <w:br/>
      </w:r>
      <w:r>
        <w:t>デストラクタの定義の下に、次のプログラムを追加してください。</w:t>
      </w:r>
    </w:p>
    <w:p w:rsidR="00DA41D8" w:rsidRDefault="00DA41D8">
      <w:pPr>
        <w:spacing w:after="0" w:line="240" w:lineRule="auto"/>
        <w:rPr>
          <w:rFonts w:ascii="Lucida Console" w:eastAsia="ＭＳ Ｐ明朝" w:hAnsi="Lucida Console"/>
          <w:color w:val="008000"/>
          <w:sz w:val="17"/>
        </w:rPr>
      </w:pPr>
      <w:r>
        <w:rPr>
          <w:color w:val="008000"/>
        </w:rPr>
        <w:br w:type="page"/>
      </w:r>
    </w:p>
    <w:p w:rsidR="0015304D" w:rsidRDefault="00413247" w:rsidP="0015304D">
      <w:pPr>
        <w:pStyle w:val="ac"/>
      </w:pPr>
      <w:r>
        <w:rPr>
          <w:color w:val="008000"/>
        </w:rPr>
        <w:lastRenderedPageBreak/>
        <w:t xml:space="preserve"> </w:t>
      </w:r>
      <w:r w:rsidR="0015304D">
        <w:rPr>
          <w:color w:val="2B91AF"/>
        </w:rPr>
        <w:t>MeshList</w:t>
      </w:r>
      <w:r w:rsidR="0015304D">
        <w:t>::~MeshList()</w:t>
      </w:r>
      <w:r w:rsidR="0015304D">
        <w:br/>
        <w:t xml:space="preserve"> {</w:t>
      </w:r>
      <w:r w:rsidR="0015304D">
        <w:br/>
        <w:t xml:space="preserve">   Free();</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モデルデータから</w:t>
      </w:r>
      <w:r w:rsidR="0015304D">
        <w:rPr>
          <w:color w:val="008000"/>
        </w:rPr>
        <w:t>Mesh</w:t>
      </w:r>
      <w:r w:rsidR="0015304D">
        <w:rPr>
          <w:rFonts w:hint="eastAsia"/>
          <w:color w:val="008000"/>
        </w:rPr>
        <w:t>のリストを作成する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@retval true  </w:t>
      </w:r>
      <w:r w:rsidR="0015304D">
        <w:rPr>
          <w:rFonts w:hint="eastAsia"/>
          <w:color w:val="008000"/>
        </w:rPr>
        <w:t>作成成功</w:t>
      </w:r>
      <w:r w:rsidR="0015304D">
        <w:rPr>
          <w:color w:val="008000"/>
        </w:rPr>
        <w:t>.</w:t>
      </w:r>
      <w:r w:rsidR="0015304D">
        <w:br/>
      </w:r>
      <w:r w:rsidR="0015304D">
        <w:rPr>
          <w:color w:val="FF0000"/>
        </w:rPr>
        <w:t>+</w:t>
      </w:r>
      <w:r w:rsidR="0015304D">
        <w:rPr>
          <w:color w:val="008000"/>
        </w:rPr>
        <w:t xml:space="preserve">* @retval false </w:t>
      </w:r>
      <w:r w:rsidR="0015304D">
        <w:rPr>
          <w:rFonts w:hint="eastAsia"/>
          <w:color w:val="008000"/>
        </w:rPr>
        <w:t>作成失敗</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bool</w:t>
      </w:r>
      <w:r w:rsidR="0015304D">
        <w:t xml:space="preserve"> </w:t>
      </w:r>
      <w:r w:rsidR="0015304D">
        <w:rPr>
          <w:color w:val="2B91AF"/>
        </w:rPr>
        <w:t>MeshList</w:t>
      </w:r>
      <w:r w:rsidR="0015304D">
        <w:t>::Allocate()</w:t>
      </w:r>
      <w:r w:rsidR="0015304D">
        <w:br/>
      </w:r>
      <w:r w:rsidR="0015304D">
        <w:rPr>
          <w:color w:val="FF0000"/>
        </w:rPr>
        <w:t>+</w:t>
      </w:r>
      <w:r w:rsidR="0015304D">
        <w:t>{</w:t>
      </w:r>
      <w:r w:rsidR="0015304D">
        <w:br/>
      </w:r>
      <w:r w:rsidR="0015304D">
        <w:rPr>
          <w:color w:val="FF0000"/>
        </w:rPr>
        <w:t>+</w:t>
      </w:r>
      <w:r w:rsidR="0015304D">
        <w:t xml:space="preserve">  </w:t>
      </w:r>
      <w:r w:rsidR="0015304D">
        <w:rPr>
          <w:color w:val="0000FF"/>
        </w:rPr>
        <w:t>return</w:t>
      </w:r>
      <w:r w:rsidR="0015304D">
        <w:t xml:space="preserve"> </w:t>
      </w:r>
      <w:r w:rsidR="0015304D">
        <w:rPr>
          <w:color w:val="0000FF"/>
        </w:rPr>
        <w:t>true</w:t>
      </w:r>
      <w:r w:rsidR="0015304D">
        <w:rPr>
          <w:rFonts w:hint="eastAsia"/>
        </w:rPr>
        <w:t>;</w:t>
      </w:r>
      <w:r w:rsidR="0015304D">
        <w:br/>
      </w:r>
      <w:r w:rsidR="0015304D">
        <w:rPr>
          <w:color w:val="FF0000"/>
        </w:rPr>
        <w:t>+</w:t>
      </w:r>
      <w:r w:rsidR="0015304D">
        <w:t>}</w:t>
      </w:r>
    </w:p>
    <w:p w:rsidR="0015304D" w:rsidRDefault="0015304D" w:rsidP="0015304D">
      <w:r>
        <w:t>この関数は長くなるので、少しずつ作っていきます。</w:t>
      </w:r>
      <w:r>
        <w:br/>
      </w:r>
      <w:r>
        <w:t>まず</w:t>
      </w:r>
      <w:r>
        <w:rPr>
          <w:rFonts w:hint="eastAsia"/>
        </w:rPr>
        <w:t>VAO</w:t>
      </w:r>
      <w:r>
        <w:rPr>
          <w:rFonts w:hint="eastAsia"/>
        </w:rPr>
        <w:t>を作成します。</w:t>
      </w:r>
      <w:r>
        <w:rPr>
          <w:rFonts w:hint="eastAsia"/>
        </w:rPr>
        <w:t>Allocate</w:t>
      </w:r>
      <w:r>
        <w:rPr>
          <w:rFonts w:hint="eastAsia"/>
        </w:rPr>
        <w:t>メンバ関数に次のプログラムを追加してください。</w:t>
      </w:r>
    </w:p>
    <w:p w:rsidR="0015304D" w:rsidRDefault="0015304D" w:rsidP="0015304D">
      <w:pPr>
        <w:pStyle w:val="ac"/>
      </w:pPr>
      <w:r>
        <w:rPr>
          <w:color w:val="FF0000"/>
        </w:rPr>
        <w:t xml:space="preserve"> </w:t>
      </w:r>
      <w:r>
        <w:rPr>
          <w:color w:val="0000FF"/>
        </w:rPr>
        <w:t>bool</w:t>
      </w:r>
      <w:r>
        <w:t xml:space="preserve"> </w:t>
      </w:r>
      <w:r>
        <w:rPr>
          <w:color w:val="2B91AF"/>
        </w:rPr>
        <w:t>MeshList</w:t>
      </w:r>
      <w:r>
        <w:t>::Allocate()</w:t>
      </w:r>
      <w:r>
        <w:br/>
      </w:r>
      <w:r>
        <w:rPr>
          <w:color w:val="FF0000"/>
        </w:rPr>
        <w:t xml:space="preserve"> </w:t>
      </w:r>
      <w:r>
        <w:t>{</w:t>
      </w:r>
      <w:r>
        <w:br/>
      </w:r>
      <w:r>
        <w:rPr>
          <w:color w:val="FF0000"/>
        </w:rPr>
        <w:t>+</w:t>
      </w:r>
      <w:r>
        <w:t xml:space="preserve">  Free();</w:t>
      </w:r>
      <w:r>
        <w:br/>
      </w:r>
      <w:r>
        <w:rPr>
          <w:color w:val="FF0000"/>
        </w:rPr>
        <w:t>+</w:t>
      </w:r>
      <w:r w:rsidR="00055D27">
        <w:rPr>
          <w:color w:val="FF0000"/>
        </w:rPr>
        <w:br/>
        <w:t>+</w:t>
      </w:r>
      <w:r w:rsidR="00055D27">
        <w:t xml:space="preserve">  </w:t>
      </w:r>
      <w:r w:rsidR="00055D27">
        <w:rPr>
          <w:color w:val="008000"/>
        </w:rPr>
        <w:t>/</w:t>
      </w:r>
      <w:r w:rsidR="00055D27">
        <w:rPr>
          <w:rFonts w:hint="eastAsia"/>
          <w:color w:val="008000"/>
        </w:rPr>
        <w:t xml:space="preserve">/ </w:t>
      </w:r>
      <w:r w:rsidR="00055D27">
        <w:rPr>
          <w:rFonts w:hint="eastAsia"/>
          <w:color w:val="008000"/>
        </w:rPr>
        <w:t>容量を予約</w:t>
      </w:r>
      <w:r w:rsidR="00055D27">
        <w:rPr>
          <w:rFonts w:hint="eastAsia"/>
          <w:color w:val="008000"/>
        </w:rPr>
        <w:t>.</w:t>
      </w:r>
      <w:r>
        <w:br/>
      </w:r>
      <w:r>
        <w:rPr>
          <w:color w:val="FF0000"/>
        </w:rPr>
        <w:t>+</w:t>
      </w:r>
      <w:r w:rsidR="0015297C">
        <w:t xml:space="preserve">  meshes.reserve(1</w:t>
      </w:r>
      <w:r>
        <w:t>00);</w:t>
      </w:r>
      <w:r>
        <w:br/>
      </w:r>
      <w:r w:rsidR="0015297C">
        <w:rPr>
          <w:color w:val="FF0000"/>
        </w:rPr>
        <w:t>+</w:t>
      </w:r>
      <w:r w:rsidR="0015297C">
        <w:t xml:space="preserve">  tmpVertices.reserve(10’000);</w:t>
      </w:r>
      <w:r w:rsidR="0015297C">
        <w:rPr>
          <w:color w:val="FF0000"/>
        </w:rPr>
        <w:br/>
        <w:t>+</w:t>
      </w:r>
      <w:r w:rsidR="0015297C">
        <w:t xml:space="preserve">  tmpIndices.reserve(10’000);</w:t>
      </w:r>
      <w:r w:rsidR="0015297C">
        <w:rPr>
          <w:color w:val="FF0000"/>
        </w:rPr>
        <w:br/>
      </w:r>
      <w:r>
        <w:rPr>
          <w:color w:val="FF0000"/>
        </w:rPr>
        <w:t>+</w:t>
      </w:r>
      <w:r>
        <w:br/>
      </w:r>
      <w:r w:rsidR="00055D27">
        <w:rPr>
          <w:color w:val="FF0000"/>
        </w:rPr>
        <w:t>+</w:t>
      </w:r>
      <w:r w:rsidR="00055D27">
        <w:t xml:space="preserve">  </w:t>
      </w:r>
      <w:r w:rsidR="00055D27">
        <w:rPr>
          <w:color w:val="008000"/>
        </w:rPr>
        <w:t>/</w:t>
      </w:r>
      <w:r w:rsidR="00055D27">
        <w:rPr>
          <w:rFonts w:hint="eastAsia"/>
          <w:color w:val="008000"/>
        </w:rPr>
        <w:t>/ VAO</w:t>
      </w:r>
      <w:r w:rsidR="00055D27">
        <w:rPr>
          <w:rFonts w:hint="eastAsia"/>
          <w:color w:val="008000"/>
        </w:rPr>
        <w:t>を作成する</w:t>
      </w:r>
      <w:r w:rsidR="00055D27">
        <w:rPr>
          <w:rFonts w:hint="eastAsia"/>
          <w:color w:val="008000"/>
        </w:rPr>
        <w:t>.</w:t>
      </w:r>
      <w:r w:rsidR="00055D27">
        <w:br/>
      </w:r>
      <w:r>
        <w:rPr>
          <w:color w:val="FF0000"/>
        </w:rPr>
        <w:t>+</w:t>
      </w:r>
      <w:r>
        <w:t xml:space="preserve">  </w:t>
      </w:r>
      <w:r w:rsidR="0015297C">
        <w:rPr>
          <w:color w:val="2B91AF"/>
        </w:rPr>
        <w:t xml:space="preserve">GLuint </w:t>
      </w:r>
      <w:r>
        <w:t>vbo = CreateVBO(</w:t>
      </w:r>
      <w:r w:rsidR="0015297C">
        <w:t xml:space="preserve">tmpVertices.size() </w:t>
      </w:r>
      <w:r>
        <w:t xml:space="preserve">* </w:t>
      </w:r>
      <w:r>
        <w:rPr>
          <w:color w:val="0000FF"/>
        </w:rPr>
        <w:t>sizeof</w:t>
      </w:r>
      <w:r>
        <w:t>(</w:t>
      </w:r>
      <w:r>
        <w:rPr>
          <w:color w:val="2B91AF"/>
        </w:rPr>
        <w:t>Vertex</w:t>
      </w:r>
      <w:r>
        <w:t xml:space="preserve">), </w:t>
      </w:r>
      <w:r w:rsidR="0015297C">
        <w:t>tmpVertices.data()</w:t>
      </w:r>
      <w:r>
        <w:t>);</w:t>
      </w:r>
      <w:r>
        <w:br/>
      </w:r>
      <w:r>
        <w:rPr>
          <w:color w:val="FF0000"/>
        </w:rPr>
        <w:t>+</w:t>
      </w:r>
      <w:r>
        <w:t xml:space="preserve">  </w:t>
      </w:r>
      <w:r w:rsidR="0015297C">
        <w:rPr>
          <w:color w:val="2B91AF"/>
        </w:rPr>
        <w:t xml:space="preserve">GLuint </w:t>
      </w:r>
      <w:r>
        <w:t>ibo = CreateIBO(</w:t>
      </w:r>
      <w:r w:rsidR="0015297C">
        <w:t>tmpIndices.size()</w:t>
      </w:r>
      <w:r>
        <w:t xml:space="preserve"> * </w:t>
      </w:r>
      <w:r>
        <w:rPr>
          <w:color w:val="0000FF"/>
        </w:rPr>
        <w:t>sizeof</w:t>
      </w:r>
      <w:r>
        <w:t>(</w:t>
      </w:r>
      <w:r>
        <w:rPr>
          <w:color w:val="2B91AF"/>
        </w:rPr>
        <w:t>GLushort</w:t>
      </w:r>
      <w:r>
        <w:t xml:space="preserve">), </w:t>
      </w:r>
      <w:r w:rsidR="0015297C">
        <w:t>tmpIndices.data()</w:t>
      </w:r>
      <w:r>
        <w:t>);</w:t>
      </w:r>
      <w:r>
        <w:br/>
      </w:r>
      <w:r>
        <w:rPr>
          <w:color w:val="FF0000"/>
        </w:rPr>
        <w:t>+</w:t>
      </w:r>
      <w:r>
        <w:t xml:space="preserve">  vao = CreateVAO(vbo, ibo);</w:t>
      </w:r>
      <w:r>
        <w:br/>
      </w:r>
      <w:r w:rsidR="009A23A4">
        <w:rPr>
          <w:color w:val="FF0000"/>
        </w:rPr>
        <w:t>+</w:t>
      </w:r>
      <w:r w:rsidR="009A23A4">
        <w:rPr>
          <w:color w:val="FF0000"/>
        </w:rPr>
        <w:br/>
      </w:r>
      <w:r w:rsidR="00177C9F">
        <w:rPr>
          <w:color w:val="FF0000"/>
        </w:rPr>
        <w:t>+</w:t>
      </w:r>
      <w:r w:rsidR="009A23A4">
        <w:rPr>
          <w:color w:val="FF0000"/>
        </w:rPr>
        <w:t xml:space="preserve">  </w:t>
      </w:r>
      <w:r w:rsidR="009A23A4">
        <w:rPr>
          <w:rFonts w:hint="eastAsia"/>
          <w:color w:val="008000"/>
        </w:rPr>
        <w:t>/</w:t>
      </w:r>
      <w:r w:rsidR="009A23A4">
        <w:rPr>
          <w:color w:val="008000"/>
        </w:rPr>
        <w:t xml:space="preserve">/ </w:t>
      </w:r>
      <w:r w:rsidR="009A23A4">
        <w:rPr>
          <w:rFonts w:hint="eastAsia"/>
          <w:color w:val="008000"/>
        </w:rPr>
        <w:t>vector</w:t>
      </w:r>
      <w:r w:rsidR="00F43C9A">
        <w:rPr>
          <w:rFonts w:hint="eastAsia"/>
          <w:color w:val="008000"/>
        </w:rPr>
        <w:t>のメモリを解放</w:t>
      </w:r>
      <w:r w:rsidR="009A23A4">
        <w:rPr>
          <w:rFonts w:hint="eastAsia"/>
          <w:color w:val="008000"/>
        </w:rPr>
        <w:t>する</w:t>
      </w:r>
      <w:r w:rsidR="009A23A4">
        <w:rPr>
          <w:rFonts w:hint="eastAsia"/>
          <w:color w:val="008000"/>
        </w:rPr>
        <w:t>.</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Vertex</w:t>
      </w:r>
      <w:r w:rsidR="009A23A4">
        <w:t>&gt;(</w:t>
      </w:r>
      <w:r w:rsidR="00177C9F">
        <w:t>).swap(</w:t>
      </w:r>
      <w:r w:rsidR="009A23A4">
        <w:t>tmpVertices</w:t>
      </w:r>
      <w:r w:rsidR="00177C9F">
        <w:t>);</w:t>
      </w:r>
      <w:r w:rsidR="00177C9F">
        <w:rPr>
          <w:color w:val="FF0000"/>
        </w:rPr>
        <w:t xml:space="preserve"> </w:t>
      </w:r>
      <w:r w:rsidR="00177C9F">
        <w:rPr>
          <w:color w:val="FF0000"/>
        </w:rPr>
        <w:br/>
        <w:t>+</w:t>
      </w:r>
      <w:r w:rsidR="00177C9F">
        <w:t xml:space="preserve">  </w:t>
      </w:r>
      <w:r w:rsidR="00177C9F">
        <w:rPr>
          <w:rFonts w:hint="eastAsia"/>
        </w:rPr>
        <w:t>std::</w:t>
      </w:r>
      <w:r w:rsidR="00177C9F">
        <w:rPr>
          <w:color w:val="2B91AF"/>
        </w:rPr>
        <w:t>vector</w:t>
      </w:r>
      <w:r w:rsidR="009A23A4">
        <w:t>&lt;</w:t>
      </w:r>
      <w:r w:rsidR="009A23A4">
        <w:rPr>
          <w:color w:val="2B91AF"/>
        </w:rPr>
        <w:t>GLushort</w:t>
      </w:r>
      <w:r w:rsidR="009A23A4">
        <w:t>&gt;(</w:t>
      </w:r>
      <w:r w:rsidR="00177C9F">
        <w:t>).swap(</w:t>
      </w:r>
      <w:r w:rsidR="009A23A4">
        <w:t>tmpIndices</w:t>
      </w:r>
      <w:r w:rsidR="00177C9F">
        <w:t>);</w:t>
      </w:r>
      <w:r w:rsidR="00177C9F">
        <w:rPr>
          <w:color w:val="FF0000"/>
        </w:rPr>
        <w:t xml:space="preserve"> </w:t>
      </w:r>
      <w:r w:rsidR="00177C9F">
        <w:rPr>
          <w:color w:val="FF0000"/>
        </w:rPr>
        <w:br/>
      </w:r>
      <w:r w:rsidR="00851C73">
        <w:rPr>
          <w:color w:val="FF0000"/>
        </w:rPr>
        <w:t>+</w:t>
      </w:r>
      <w:r w:rsidR="00851C73">
        <w:rPr>
          <w:color w:val="FF0000"/>
        </w:rPr>
        <w:br/>
      </w:r>
      <w:r>
        <w:rPr>
          <w:color w:val="FF0000"/>
        </w:rPr>
        <w:t>+</w:t>
      </w:r>
      <w:r>
        <w:t xml:space="preserve">  </w:t>
      </w:r>
      <w:r>
        <w:rPr>
          <w:color w:val="0000FF"/>
        </w:rPr>
        <w:t>if</w:t>
      </w:r>
      <w:r>
        <w:t xml:space="preserve"> (!vbo || !ibo || !vao) {</w:t>
      </w:r>
      <w:r>
        <w:br/>
      </w:r>
      <w:r>
        <w:rPr>
          <w:color w:val="FF0000"/>
        </w:rPr>
        <w:t>+</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w:t>
      </w:r>
      <w:r>
        <w:t xml:space="preserve">    </w:t>
      </w:r>
      <w:r>
        <w:rPr>
          <w:color w:val="0000FF"/>
        </w:rPr>
        <w:t>return</w:t>
      </w:r>
      <w:r>
        <w:t xml:space="preserve"> </w:t>
      </w:r>
      <w:r>
        <w:rPr>
          <w:color w:val="0000FF"/>
        </w:rPr>
        <w:t>false</w:t>
      </w:r>
      <w:r>
        <w:t>;</w:t>
      </w:r>
      <w:r>
        <w:br/>
      </w:r>
      <w:r>
        <w:rPr>
          <w:color w:val="FF0000"/>
        </w:rPr>
        <w:t>+</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t>最初に</w:t>
      </w:r>
      <w:r>
        <w:rPr>
          <w:rFonts w:hint="eastAsia"/>
        </w:rPr>
        <w:t>Free</w:t>
      </w:r>
      <w:r>
        <w:rPr>
          <w:rFonts w:hint="eastAsia"/>
        </w:rPr>
        <w:t>メンバ関数を呼び出していますが、これは万が一連続で</w:t>
      </w:r>
      <w:r>
        <w:rPr>
          <w:rFonts w:hint="eastAsia"/>
        </w:rPr>
        <w:t>Allocate</w:t>
      </w:r>
      <w:r>
        <w:rPr>
          <w:rFonts w:hint="eastAsia"/>
        </w:rPr>
        <w:t>メンバ関数が呼び出された場合に、確保済みのバッファ・オブジェクトが解放されるようにするためです。すぐあとで</w:t>
      </w:r>
      <w:r>
        <w:rPr>
          <w:rFonts w:hint="eastAsia"/>
        </w:rPr>
        <w:t>vbo, ibo</w:t>
      </w:r>
      <w:r>
        <w:t>, vao</w:t>
      </w:r>
      <w:r>
        <w:t>変数を上書きしているので、古い値がわからなくなってしまう前に解放しておきます。</w:t>
      </w:r>
    </w:p>
    <w:p w:rsidR="00BD1A7C" w:rsidRDefault="0015304D" w:rsidP="0015304D">
      <w:r>
        <w:t>次の</w:t>
      </w:r>
      <w:r>
        <w:rPr>
          <w:rFonts w:hint="eastAsia"/>
        </w:rPr>
        <w:t>vector::reserve(</w:t>
      </w:r>
      <w:r>
        <w:rPr>
          <w:rFonts w:hint="eastAsia"/>
        </w:rPr>
        <w:t>りざーぶ</w:t>
      </w:r>
      <w:r>
        <w:rPr>
          <w:rFonts w:hint="eastAsia"/>
        </w:rPr>
        <w:t>)</w:t>
      </w:r>
      <w:r>
        <w:rPr>
          <w:rFonts w:hint="eastAsia"/>
        </w:rPr>
        <w:t>関数は、</w:t>
      </w:r>
      <w:r>
        <w:rPr>
          <w:rFonts w:hint="eastAsia"/>
        </w:rPr>
        <w:t>vector</w:t>
      </w:r>
      <w:r>
        <w:rPr>
          <w:rFonts w:hint="eastAsia"/>
        </w:rPr>
        <w:t>型の変数がすぐに確保できる容量を予約します。</w:t>
      </w:r>
      <w:r>
        <w:rPr>
          <w:rFonts w:hint="eastAsia"/>
        </w:rPr>
        <w:t>vector</w:t>
      </w:r>
      <w:r>
        <w:rPr>
          <w:rFonts w:hint="eastAsia"/>
        </w:rPr>
        <w:t>型は最初に適当な大きさのメモリを確保して、そこにデータを詰め込んでいきます。データが確保したメモリに入り切らなくなったとき</w:t>
      </w:r>
      <w:r w:rsidR="00015535">
        <w:rPr>
          <w:rFonts w:hint="eastAsia"/>
        </w:rPr>
        <w:t>、より大きい別のメモリを確保しなおして、そちらにデータをコピーし</w:t>
      </w:r>
      <w:r>
        <w:rPr>
          <w:rFonts w:hint="eastAsia"/>
        </w:rPr>
        <w:t>、古いメモリを解放します。</w:t>
      </w:r>
      <w:r w:rsidR="0015297C">
        <w:rPr>
          <w:rFonts w:hint="eastAsia"/>
        </w:rPr>
        <w:t>v</w:t>
      </w:r>
      <w:r>
        <w:rPr>
          <w:rFonts w:hint="eastAsia"/>
        </w:rPr>
        <w:t>ector</w:t>
      </w:r>
      <w:r>
        <w:rPr>
          <w:rFonts w:hint="eastAsia"/>
        </w:rPr>
        <w:t>型がいくらでも大きな配列を作れるのは、このシステムのおかげです。ただし</w:t>
      </w:r>
      <w:r w:rsidR="0015297C">
        <w:rPr>
          <w:rFonts w:hint="eastAsia"/>
        </w:rPr>
        <w:t>、</w:t>
      </w:r>
      <w:r w:rsidR="00015535">
        <w:rPr>
          <w:rFonts w:hint="eastAsia"/>
        </w:rPr>
        <w:t>この方法にはひとつ</w:t>
      </w:r>
      <w:r>
        <w:rPr>
          <w:rFonts w:hint="eastAsia"/>
        </w:rPr>
        <w:t>問題が</w:t>
      </w:r>
      <w:r w:rsidR="00015535">
        <w:rPr>
          <w:rFonts w:hint="eastAsia"/>
        </w:rPr>
        <w:t>あります。データのコピーにはそれなり</w:t>
      </w:r>
      <w:r>
        <w:rPr>
          <w:rFonts w:hint="eastAsia"/>
        </w:rPr>
        <w:t>の時</w:t>
      </w:r>
      <w:r w:rsidR="00015535">
        <w:rPr>
          <w:rFonts w:hint="eastAsia"/>
        </w:rPr>
        <w:t>間がかかるので、プログラムなかなか進まなくなってしまうことがあるのです</w:t>
      </w:r>
      <w:r>
        <w:rPr>
          <w:rFonts w:hint="eastAsia"/>
        </w:rPr>
        <w:t>。そこで</w:t>
      </w:r>
      <w:r>
        <w:rPr>
          <w:rFonts w:hint="eastAsia"/>
        </w:rPr>
        <w:t>reserve</w:t>
      </w:r>
      <w:r>
        <w:rPr>
          <w:rFonts w:hint="eastAsia"/>
        </w:rPr>
        <w:t>関数の出番です。</w:t>
      </w:r>
      <w:r>
        <w:rPr>
          <w:rFonts w:hint="eastAsia"/>
        </w:rPr>
        <w:t>reserve</w:t>
      </w:r>
      <w:r>
        <w:rPr>
          <w:rFonts w:hint="eastAsia"/>
        </w:rPr>
        <w:t>関数は</w:t>
      </w:r>
      <w:r w:rsidR="00015535">
        <w:rPr>
          <w:rFonts w:hint="eastAsia"/>
        </w:rPr>
        <w:t>、指定された大きさの</w:t>
      </w:r>
      <w:r>
        <w:rPr>
          <w:rFonts w:hint="eastAsia"/>
        </w:rPr>
        <w:t>メモリを確保します。</w:t>
      </w:r>
      <w:r w:rsidR="00015535">
        <w:rPr>
          <w:rFonts w:hint="eastAsia"/>
        </w:rPr>
        <w:t>十分な大きさのメモリを確保しておくことで、データのコピー</w:t>
      </w:r>
      <w:r w:rsidR="001834B0">
        <w:rPr>
          <w:rFonts w:hint="eastAsia"/>
        </w:rPr>
        <w:t>が</w:t>
      </w:r>
      <w:r>
        <w:rPr>
          <w:rFonts w:hint="eastAsia"/>
        </w:rPr>
        <w:t>起こらないようにできるわけです。</w:t>
      </w:r>
      <w:r w:rsidR="001834B0">
        <w:rPr>
          <w:rFonts w:hint="eastAsia"/>
        </w:rPr>
        <w:t>今回は、メッシュは</w:t>
      </w:r>
      <w:r w:rsidR="001834B0">
        <w:rPr>
          <w:rFonts w:hint="eastAsia"/>
        </w:rPr>
        <w:t>100</w:t>
      </w:r>
      <w:r w:rsidR="001834B0">
        <w:rPr>
          <w:rFonts w:hint="eastAsia"/>
        </w:rPr>
        <w:t>個、頂点とインデックスは</w:t>
      </w:r>
      <w:r w:rsidR="001834B0">
        <w:rPr>
          <w:rFonts w:hint="eastAsia"/>
        </w:rPr>
        <w:t>1</w:t>
      </w:r>
      <w:r w:rsidR="001834B0">
        <w:rPr>
          <w:rFonts w:hint="eastAsia"/>
        </w:rPr>
        <w:t>万個まで、データのコピーをしなくてもいいようにしてみました。いきなりこんな数のデータを追加することはないでしょうが、あとからいろいろなデータを追加することを考え</w:t>
      </w:r>
      <w:r w:rsidR="001834B0">
        <w:rPr>
          <w:rFonts w:hint="eastAsia"/>
        </w:rPr>
        <w:lastRenderedPageBreak/>
        <w:t>て大きめに取っています。</w:t>
      </w:r>
      <w:r w:rsidR="00BD1A7C">
        <w:br/>
      </w:r>
      <w:r>
        <w:t>その次の</w:t>
      </w:r>
      <w:r>
        <w:rPr>
          <w:rFonts w:hint="eastAsia"/>
        </w:rPr>
        <w:t>VBO, IBO, VAO</w:t>
      </w:r>
      <w:r>
        <w:rPr>
          <w:rFonts w:hint="eastAsia"/>
        </w:rPr>
        <w:t>の作成は、</w:t>
      </w:r>
      <w:r>
        <w:rPr>
          <w:rFonts w:hint="eastAsia"/>
        </w:rPr>
        <w:t>Main.cpp</w:t>
      </w:r>
      <w:r>
        <w:rPr>
          <w:rFonts w:hint="eastAsia"/>
        </w:rPr>
        <w:t>に書いたプログラムとほぼ同じです</w:t>
      </w:r>
      <w:r w:rsidR="00055D27">
        <w:rPr>
          <w:rFonts w:hint="eastAsia"/>
        </w:rPr>
        <w:t>ね</w:t>
      </w:r>
      <w:r>
        <w:rPr>
          <w:rFonts w:hint="eastAsia"/>
        </w:rPr>
        <w:t>。</w:t>
      </w:r>
    </w:p>
    <w:p w:rsidR="00A66C79" w:rsidRDefault="00BD1A7C" w:rsidP="0015304D">
      <w:r>
        <w:rPr>
          <w:rFonts w:hint="eastAsia"/>
        </w:rPr>
        <w:t>さて、</w:t>
      </w:r>
      <w:r w:rsidR="00906239">
        <w:rPr>
          <w:rFonts w:hint="eastAsia"/>
        </w:rPr>
        <w:t>VAO</w:t>
      </w:r>
      <w:r>
        <w:rPr>
          <w:rFonts w:hint="eastAsia"/>
        </w:rPr>
        <w:t>を作成してしまえば</w:t>
      </w:r>
      <w:r w:rsidR="00F43C9A">
        <w:rPr>
          <w:rFonts w:hint="eastAsia"/>
        </w:rPr>
        <w:t>tmpVertices</w:t>
      </w:r>
      <w:r w:rsidR="00F43C9A">
        <w:rPr>
          <w:rFonts w:hint="eastAsia"/>
        </w:rPr>
        <w:t>と</w:t>
      </w:r>
      <w:r w:rsidR="00F43C9A">
        <w:rPr>
          <w:rFonts w:hint="eastAsia"/>
        </w:rPr>
        <w:t>tmpIndices</w:t>
      </w:r>
      <w:r>
        <w:rPr>
          <w:rFonts w:hint="eastAsia"/>
        </w:rPr>
        <w:t>は用済みです。使わないデータを残しておくのはメモリの無駄使いですから、</w:t>
      </w:r>
      <w:r>
        <w:rPr>
          <w:rFonts w:hint="eastAsia"/>
        </w:rPr>
        <w:t>vector</w:t>
      </w:r>
      <w:r>
        <w:rPr>
          <w:rFonts w:hint="eastAsia"/>
        </w:rPr>
        <w:t>が確保したメモリを解放します。これには空の</w:t>
      </w:r>
      <w:r>
        <w:rPr>
          <w:rFonts w:hint="eastAsia"/>
        </w:rPr>
        <w:t>vector</w:t>
      </w:r>
      <w:r>
        <w:rPr>
          <w:rFonts w:hint="eastAsia"/>
        </w:rPr>
        <w:t>型変数と</w:t>
      </w:r>
      <w:r>
        <w:rPr>
          <w:rFonts w:hint="eastAsia"/>
        </w:rPr>
        <w:t>swap</w:t>
      </w:r>
      <w:r w:rsidR="00321011">
        <w:rPr>
          <w:rFonts w:hint="eastAsia"/>
        </w:rPr>
        <w:t>(</w:t>
      </w:r>
      <w:r w:rsidR="00321011">
        <w:rPr>
          <w:rFonts w:hint="eastAsia"/>
        </w:rPr>
        <w:t>すわっぷ</w:t>
      </w:r>
      <w:r w:rsidR="00321011">
        <w:rPr>
          <w:rFonts w:hint="eastAsia"/>
        </w:rPr>
        <w:t>)</w:t>
      </w:r>
      <w:r>
        <w:rPr>
          <w:rFonts w:hint="eastAsia"/>
        </w:rPr>
        <w:t>メンバ関数を使います。「</w:t>
      </w:r>
      <w:r>
        <w:rPr>
          <w:rFonts w:hint="eastAsia"/>
        </w:rPr>
        <w:t>std::vector&lt;Vertex&gt;</w:t>
      </w:r>
      <w:r>
        <w:t>()</w:t>
      </w:r>
      <w:r>
        <w:rPr>
          <w:rFonts w:hint="eastAsia"/>
        </w:rPr>
        <w:t>」の部分は</w:t>
      </w:r>
      <w:r w:rsidR="00321011">
        <w:rPr>
          <w:rFonts w:hint="eastAsia"/>
        </w:rPr>
        <w:t>空の</w:t>
      </w:r>
      <w:r>
        <w:rPr>
          <w:rFonts w:hint="eastAsia"/>
        </w:rPr>
        <w:t>v</w:t>
      </w:r>
      <w:r>
        <w:t>ector</w:t>
      </w:r>
      <w:r>
        <w:t>型の変数を作成しています。</w:t>
      </w:r>
      <w:r w:rsidR="00321011">
        <w:t>変数を作るとき、通常は</w:t>
      </w:r>
      <w:r w:rsidR="00321011">
        <w:rPr>
          <w:rFonts w:hint="eastAsia"/>
        </w:rPr>
        <w:t>「</w:t>
      </w:r>
      <w:r w:rsidR="00321011">
        <w:rPr>
          <w:rFonts w:hint="eastAsia"/>
        </w:rPr>
        <w:t>std::vector&lt;Vertex&gt;</w:t>
      </w:r>
      <w:r w:rsidR="00321011">
        <w:t xml:space="preserve"> name()</w:t>
      </w:r>
      <w:r w:rsidR="00321011">
        <w:rPr>
          <w:rFonts w:hint="eastAsia"/>
        </w:rPr>
        <w:t>」のように変数</w:t>
      </w:r>
      <w:r w:rsidR="00321011">
        <w:t>名を設定しますが、</w:t>
      </w:r>
      <w:r w:rsidR="00321011">
        <w:rPr>
          <w:rFonts w:hint="eastAsia"/>
        </w:rPr>
        <w:t>C++</w:t>
      </w:r>
      <w:r w:rsidR="00321011">
        <w:rPr>
          <w:rFonts w:hint="eastAsia"/>
        </w:rPr>
        <w:t>では</w:t>
      </w:r>
      <w:r w:rsidR="00321011">
        <w:t>名前をつけない変数を作ることができるのです。このような名無しの変数のことを「一時変数」と呼びます。</w:t>
      </w:r>
    </w:p>
    <w:p w:rsidR="00BD1A7C" w:rsidRDefault="00321011" w:rsidP="0015304D">
      <w:r>
        <w:t>次の</w:t>
      </w:r>
      <w:r>
        <w:rPr>
          <w:rFonts w:hint="eastAsia"/>
        </w:rPr>
        <w:t>「</w:t>
      </w:r>
      <w:r>
        <w:rPr>
          <w:rFonts w:hint="eastAsia"/>
        </w:rPr>
        <w:t>.swap(tmpVertices);</w:t>
      </w:r>
      <w:r>
        <w:rPr>
          <w:rFonts w:hint="eastAsia"/>
        </w:rPr>
        <w:t>」の部分は、</w:t>
      </w:r>
      <w:r>
        <w:t>この</w:t>
      </w:r>
      <w:r>
        <w:rPr>
          <w:rFonts w:hint="eastAsia"/>
        </w:rPr>
        <w:t>一時</w:t>
      </w:r>
      <w:r>
        <w:t>変数の</w:t>
      </w:r>
      <w:r>
        <w:rPr>
          <w:rFonts w:hint="eastAsia"/>
        </w:rPr>
        <w:t>swap</w:t>
      </w:r>
      <w:r>
        <w:rPr>
          <w:rFonts w:hint="eastAsia"/>
        </w:rPr>
        <w:t>メンバ関数の呼び出しです。</w:t>
      </w:r>
      <w:r>
        <w:rPr>
          <w:rFonts w:hint="eastAsia"/>
        </w:rPr>
        <w:t>s</w:t>
      </w:r>
      <w:r>
        <w:t>wap</w:t>
      </w:r>
      <w:r>
        <w:t>メンバ関数は、引数で設定された変数と自分自身の</w:t>
      </w:r>
      <w:r>
        <w:rPr>
          <w:rFonts w:hint="eastAsia"/>
        </w:rPr>
        <w:t>値を交換します。その結果、一時変数はさっきまで</w:t>
      </w:r>
      <w:r>
        <w:rPr>
          <w:rFonts w:hint="eastAsia"/>
        </w:rPr>
        <w:t>tmpVertices</w:t>
      </w:r>
      <w:r>
        <w:rPr>
          <w:rFonts w:hint="eastAsia"/>
        </w:rPr>
        <w:t>が持っていたデータを持つようになり、</w:t>
      </w:r>
      <w:r>
        <w:rPr>
          <w:rFonts w:hint="eastAsia"/>
        </w:rPr>
        <w:t>t</w:t>
      </w:r>
      <w:r>
        <w:t>mpVertices</w:t>
      </w:r>
      <w:r>
        <w:t>のほうは空っぽになります。</w:t>
      </w:r>
      <w:r>
        <w:br/>
      </w:r>
      <w:r>
        <w:t>そして、</w:t>
      </w:r>
      <w:r>
        <w:rPr>
          <w:rFonts w:hint="eastAsia"/>
        </w:rPr>
        <w:t>swap</w:t>
      </w:r>
      <w:r w:rsidR="00292782">
        <w:rPr>
          <w:rFonts w:hint="eastAsia"/>
        </w:rPr>
        <w:t>が終わって</w:t>
      </w:r>
      <w:r>
        <w:rPr>
          <w:rFonts w:hint="eastAsia"/>
        </w:rPr>
        <w:t>「</w:t>
      </w:r>
      <w:r>
        <w:rPr>
          <w:rFonts w:hint="eastAsia"/>
        </w:rPr>
        <w:t>;</w:t>
      </w:r>
      <w:r>
        <w:rPr>
          <w:rFonts w:hint="eastAsia"/>
        </w:rPr>
        <w:t>」に到達すると、</w:t>
      </w:r>
      <w:r>
        <w:t>一時変数</w:t>
      </w:r>
      <w:r w:rsidR="00292782">
        <w:t>は</w:t>
      </w:r>
      <w:r>
        <w:t>削除されます</w:t>
      </w:r>
      <w:r w:rsidR="00292782">
        <w:rPr>
          <w:rFonts w:hint="eastAsia"/>
        </w:rPr>
        <w:t>(</w:t>
      </w:r>
      <w:r w:rsidR="00292782">
        <w:t>一時変数の寿命は行の終わりまでなんです。儚いですね</w:t>
      </w:r>
      <w:r w:rsidR="00292782">
        <w:rPr>
          <w:rFonts w:hint="eastAsia"/>
        </w:rPr>
        <w:t>)</w:t>
      </w:r>
      <w:r w:rsidR="00292782">
        <w:t>。このとき</w:t>
      </w:r>
      <w:r w:rsidR="00292782">
        <w:rPr>
          <w:rFonts w:hint="eastAsia"/>
        </w:rPr>
        <w:t>s</w:t>
      </w:r>
      <w:r w:rsidR="00292782">
        <w:t>wap</w:t>
      </w:r>
      <w:r w:rsidR="00292782">
        <w:t>したデータも削除されるので、メモリを解放することができるのです。</w:t>
      </w:r>
    </w:p>
    <w:p w:rsidR="00292782" w:rsidRDefault="00292782" w:rsidP="00292782">
      <w:pPr>
        <w:pStyle w:val="af8"/>
      </w:pPr>
      <w:r w:rsidRPr="00292782">
        <w:rPr>
          <w:rFonts w:hint="eastAsia"/>
          <w:b/>
        </w:rPr>
        <w:t>[</w:t>
      </w:r>
      <w:r w:rsidRPr="00292782">
        <w:rPr>
          <w:b/>
        </w:rPr>
        <w:t>補足</w:t>
      </w:r>
      <w:r w:rsidRPr="00292782">
        <w:rPr>
          <w:b/>
        </w:rPr>
        <w:t>]</w:t>
      </w:r>
      <w:r>
        <w:t xml:space="preserve"> swap</w:t>
      </w:r>
      <w:r>
        <w:t>で解放されるのは</w:t>
      </w:r>
      <w:r>
        <w:rPr>
          <w:rFonts w:hint="eastAsia"/>
        </w:rPr>
        <w:t>CPU</w:t>
      </w:r>
      <w:r>
        <w:rPr>
          <w:rFonts w:hint="eastAsia"/>
        </w:rPr>
        <w:t>側のメモリにあるデータだけです。</w:t>
      </w:r>
      <w:r>
        <w:rPr>
          <w:rFonts w:hint="eastAsia"/>
        </w:rPr>
        <w:t>C</w:t>
      </w:r>
      <w:r>
        <w:t>reateVBO</w:t>
      </w:r>
      <w:r>
        <w:t>や</w:t>
      </w:r>
      <w:r>
        <w:rPr>
          <w:rFonts w:hint="eastAsia"/>
        </w:rPr>
        <w:t>CreateIBO</w:t>
      </w:r>
      <w:r>
        <w:rPr>
          <w:rFonts w:hint="eastAsia"/>
        </w:rPr>
        <w:t>で</w:t>
      </w:r>
      <w:r>
        <w:rPr>
          <w:rFonts w:hint="eastAsia"/>
        </w:rPr>
        <w:t>GP</w:t>
      </w:r>
      <w:r>
        <w:t>U</w:t>
      </w:r>
      <w:r>
        <w:t>メモリに転送したデータは削除されません。</w:t>
      </w:r>
      <w:r>
        <w:rPr>
          <w:rFonts w:hint="eastAsia"/>
        </w:rPr>
        <w:t>GPU</w:t>
      </w:r>
      <w:r>
        <w:rPr>
          <w:rFonts w:hint="eastAsia"/>
        </w:rPr>
        <w:t>側のメモリが解放されるのは、</w:t>
      </w:r>
      <w:r>
        <w:t>VAO</w:t>
      </w:r>
      <w:r>
        <w:t>を削除する時です。</w:t>
      </w:r>
    </w:p>
    <w:p w:rsidR="0015304D" w:rsidRDefault="00292782" w:rsidP="0015304D">
      <w:r>
        <w:rPr>
          <w:rFonts w:hint="eastAsia"/>
        </w:rPr>
        <w:t>データを削除</w:t>
      </w:r>
      <w:r w:rsidR="004F3349">
        <w:rPr>
          <w:rFonts w:hint="eastAsia"/>
        </w:rPr>
        <w:t>したら、</w:t>
      </w:r>
      <w:r w:rsidR="004F3349">
        <w:rPr>
          <w:rFonts w:hint="eastAsia"/>
        </w:rPr>
        <w:t>VAO</w:t>
      </w:r>
      <w:r w:rsidR="004F3349">
        <w:rPr>
          <w:rFonts w:hint="eastAsia"/>
        </w:rPr>
        <w:t>の</w:t>
      </w:r>
      <w:r w:rsidR="00906239">
        <w:rPr>
          <w:rFonts w:hint="eastAsia"/>
        </w:rPr>
        <w:t>作成に成功したかどうかを</w:t>
      </w:r>
      <w:r w:rsidR="004F3349">
        <w:rPr>
          <w:rFonts w:hint="eastAsia"/>
        </w:rPr>
        <w:t>調べ、成功していたら</w:t>
      </w:r>
      <w:r w:rsidR="004F3349">
        <w:rPr>
          <w:rFonts w:hint="eastAsia"/>
        </w:rPr>
        <w:t>true</w:t>
      </w:r>
      <w:r w:rsidR="004F3349">
        <w:rPr>
          <w:rFonts w:hint="eastAsia"/>
        </w:rPr>
        <w:t>、失敗していたらエラーメッセージを表示して</w:t>
      </w:r>
      <w:r w:rsidR="004F3349">
        <w:rPr>
          <w:rFonts w:hint="eastAsia"/>
        </w:rPr>
        <w:t>false</w:t>
      </w:r>
      <w:r w:rsidR="004F3349">
        <w:rPr>
          <w:rFonts w:hint="eastAsia"/>
        </w:rPr>
        <w:t>を返します。</w:t>
      </w:r>
    </w:p>
    <w:p w:rsidR="004F3349" w:rsidRDefault="004F3349" w:rsidP="004F3349">
      <w:pPr>
        <w:pStyle w:val="2"/>
      </w:pPr>
      <w:r>
        <w:rPr>
          <w:rFonts w:hint="eastAsia"/>
        </w:rPr>
        <w:t>メッシュを追加する</w:t>
      </w:r>
    </w:p>
    <w:p w:rsidR="0015304D" w:rsidRPr="000C3410" w:rsidRDefault="0015304D" w:rsidP="0015304D">
      <w:r>
        <w:t>次に、</w:t>
      </w:r>
      <w:r w:rsidR="00CD0A29">
        <w:rPr>
          <w:rFonts w:hint="eastAsia"/>
        </w:rPr>
        <w:t>リストにメッシュデータを追加</w:t>
      </w:r>
      <w:r>
        <w:rPr>
          <w:rFonts w:hint="eastAsia"/>
        </w:rPr>
        <w:t>します。</w:t>
      </w:r>
      <w:r>
        <w:br/>
      </w:r>
      <w:r w:rsidR="00CD6820">
        <w:rPr>
          <w:rFonts w:hint="eastAsia"/>
        </w:rPr>
        <w:t>v</w:t>
      </w:r>
      <w:r w:rsidR="00CD6820">
        <w:t>ector</w:t>
      </w:r>
      <w:r w:rsidR="00CD6820">
        <w:t>の容量を予約する</w:t>
      </w:r>
      <w:r>
        <w:rPr>
          <w:rFonts w:hint="eastAsia"/>
        </w:rPr>
        <w:t>プログラムの下に、次のプログラムを追加してください。</w:t>
      </w:r>
    </w:p>
    <w:p w:rsidR="0015304D" w:rsidRDefault="002760E1" w:rsidP="0015304D">
      <w:pPr>
        <w:pStyle w:val="ac"/>
      </w:pPr>
      <w:r>
        <w:t xml:space="preserve">   </w:t>
      </w:r>
      <w:r>
        <w:rPr>
          <w:color w:val="008000"/>
        </w:rPr>
        <w:t>/</w:t>
      </w:r>
      <w:r>
        <w:rPr>
          <w:rFonts w:hint="eastAsia"/>
          <w:color w:val="008000"/>
        </w:rPr>
        <w:t xml:space="preserve">/ </w:t>
      </w:r>
      <w:r>
        <w:rPr>
          <w:rFonts w:hint="eastAsia"/>
          <w:color w:val="008000"/>
        </w:rPr>
        <w:t>容量を予約</w:t>
      </w:r>
      <w:r>
        <w:rPr>
          <w:rFonts w:hint="eastAsia"/>
          <w:color w:val="008000"/>
        </w:rPr>
        <w:t>.</w:t>
      </w:r>
      <w:r>
        <w:br/>
      </w:r>
      <w:r>
        <w:rPr>
          <w:color w:val="FF0000"/>
        </w:rPr>
        <w:t xml:space="preserve"> </w:t>
      </w:r>
      <w:r>
        <w:t xml:space="preserve">  meshes.reserve(100);</w:t>
      </w:r>
      <w:r>
        <w:br/>
      </w:r>
      <w:r>
        <w:rPr>
          <w:color w:val="FF0000"/>
        </w:rPr>
        <w:t xml:space="preserve"> </w:t>
      </w:r>
      <w:r>
        <w:t xml:space="preserve">  tmpVertices.reserve(10’000);</w:t>
      </w:r>
      <w:r>
        <w:rPr>
          <w:color w:val="FF0000"/>
        </w:rPr>
        <w:br/>
        <w:t xml:space="preserve"> </w:t>
      </w:r>
      <w:r>
        <w:t xml:space="preserve">  tmpIndices.reserve(10’000);</w:t>
      </w:r>
      <w:r>
        <w:rPr>
          <w:color w:val="FF0000"/>
        </w:rPr>
        <w:br/>
      </w:r>
      <w:r w:rsidR="0015304D">
        <w:br/>
      </w:r>
      <w:r w:rsidR="0015304D">
        <w:rPr>
          <w:rFonts w:hint="eastAsia"/>
          <w:color w:val="FF0000"/>
        </w:rPr>
        <w:t xml:space="preserve">+  </w:t>
      </w:r>
      <w:r w:rsidR="0015304D">
        <w:rPr>
          <w:color w:val="008000"/>
        </w:rPr>
        <w:t xml:space="preserve">// </w:t>
      </w:r>
      <w:r w:rsidR="0015304D">
        <w:rPr>
          <w:color w:val="008000"/>
        </w:rPr>
        <w:t>メッシュを追加</w:t>
      </w:r>
      <w:r w:rsidR="0015304D">
        <w:rPr>
          <w:rFonts w:hint="eastAsia"/>
          <w:color w:val="008000"/>
        </w:rPr>
        <w:t>.</w:t>
      </w:r>
      <w:r w:rsidR="0015304D">
        <w:rPr>
          <w:color w:val="FF0000"/>
        </w:rPr>
        <w:br/>
        <w:t>+</w:t>
      </w:r>
      <w:r w:rsidR="0015304D">
        <w:t xml:space="preserve">  </w:t>
      </w:r>
      <w:r w:rsidR="00CD0A29">
        <w:t>Add(std::begin(vTree), std::end(vTree), std::begin(iTree), std::end(iTree));</w:t>
      </w:r>
      <w:r w:rsidR="0015304D">
        <w:rPr>
          <w:color w:val="FF0000"/>
        </w:rPr>
        <w:br/>
        <w:t>+</w:t>
      </w:r>
      <w:r w:rsidR="0015304D">
        <w:rPr>
          <w:color w:val="FF0000"/>
        </w:rPr>
        <w:br/>
      </w:r>
      <w:r>
        <w:rPr>
          <w:color w:val="FF0000"/>
        </w:rPr>
        <w:t xml:space="preserve"> </w:t>
      </w:r>
      <w:r>
        <w:t xml:space="preserve">  </w:t>
      </w:r>
      <w:r>
        <w:rPr>
          <w:color w:val="008000"/>
        </w:rPr>
        <w:t>/</w:t>
      </w:r>
      <w:r>
        <w:rPr>
          <w:rFonts w:hint="eastAsia"/>
          <w:color w:val="008000"/>
        </w:rPr>
        <w:t>/ VAO</w:t>
      </w:r>
      <w:r>
        <w:rPr>
          <w:rFonts w:hint="eastAsia"/>
          <w:color w:val="008000"/>
        </w:rPr>
        <w:t>を作成する</w:t>
      </w:r>
      <w:r>
        <w:rPr>
          <w:rFonts w:hint="eastAsia"/>
          <w:color w:val="008000"/>
        </w:rPr>
        <w:t>.</w:t>
      </w:r>
      <w:r>
        <w:br/>
      </w:r>
      <w:r>
        <w:rPr>
          <w:color w:val="FF0000"/>
        </w:rPr>
        <w:t xml:space="preserve"> </w:t>
      </w:r>
      <w:r>
        <w:t xml:space="preserve">  </w:t>
      </w:r>
      <w:r>
        <w:rPr>
          <w:color w:val="2B91AF"/>
        </w:rPr>
        <w:t xml:space="preserve">GLuint </w:t>
      </w:r>
      <w:r>
        <w:t xml:space="preserve">vbo = CreateVBO(tmpVertices.size() * </w:t>
      </w:r>
      <w:r>
        <w:rPr>
          <w:color w:val="0000FF"/>
        </w:rPr>
        <w:t>sizeof</w:t>
      </w:r>
      <w:r>
        <w:t>(</w:t>
      </w:r>
      <w:r>
        <w:rPr>
          <w:color w:val="2B91AF"/>
        </w:rPr>
        <w:t>Vertex</w:t>
      </w:r>
      <w:r>
        <w:t>), tmpVertices.data());</w:t>
      </w:r>
      <w:r>
        <w:br/>
      </w:r>
      <w:r>
        <w:rPr>
          <w:color w:val="FF0000"/>
        </w:rPr>
        <w:t xml:space="preserve"> </w:t>
      </w:r>
      <w:r>
        <w:t xml:space="preserve">  </w:t>
      </w:r>
      <w:r>
        <w:rPr>
          <w:color w:val="2B91AF"/>
        </w:rPr>
        <w:t xml:space="preserve">GLuint </w:t>
      </w:r>
      <w:r>
        <w:t xml:space="preserve">ibo = CreateIBO(tmpIndices.size() * </w:t>
      </w:r>
      <w:r>
        <w:rPr>
          <w:color w:val="0000FF"/>
        </w:rPr>
        <w:t>sizeof</w:t>
      </w:r>
      <w:r>
        <w:t>(</w:t>
      </w:r>
      <w:r>
        <w:rPr>
          <w:color w:val="2B91AF"/>
        </w:rPr>
        <w:t>GLushort</w:t>
      </w:r>
      <w:r>
        <w:t>), tmpIndices.data());</w:t>
      </w:r>
      <w:r>
        <w:br/>
        <w:t xml:space="preserve">   vao = CreateVAO(vbo, ibo);</w:t>
      </w:r>
    </w:p>
    <w:p w:rsidR="00CD3042" w:rsidRDefault="00CD0A29" w:rsidP="0015304D">
      <w:r>
        <w:rPr>
          <w:rFonts w:hint="eastAsia"/>
        </w:rPr>
        <w:t>メッシュを追加する機能は</w:t>
      </w:r>
      <w:r>
        <w:rPr>
          <w:rFonts w:hint="eastAsia"/>
        </w:rPr>
        <w:t>Add</w:t>
      </w:r>
      <w:r>
        <w:rPr>
          <w:rFonts w:hint="eastAsia"/>
        </w:rPr>
        <w:t>メンバ関数として作成済みなので、追加するデータの範囲を指定して</w:t>
      </w:r>
      <w:r>
        <w:rPr>
          <w:rFonts w:hint="eastAsia"/>
        </w:rPr>
        <w:t>Add</w:t>
      </w:r>
      <w:r>
        <w:rPr>
          <w:rFonts w:hint="eastAsia"/>
        </w:rPr>
        <w:t>関数を呼び出すだけでメッシュを追加することができます。</w:t>
      </w:r>
    </w:p>
    <w:p w:rsidR="0015304D" w:rsidRPr="00C4361E" w:rsidRDefault="00263A8E" w:rsidP="0015304D">
      <w:r>
        <w:t>木のモデルに続いて</w:t>
      </w:r>
      <w:r w:rsidR="0015304D">
        <w:t>家のモデル</w:t>
      </w:r>
      <w:r w:rsidR="00CD0A29">
        <w:t>も</w:t>
      </w:r>
      <w:r>
        <w:rPr>
          <w:rFonts w:hint="eastAsia"/>
        </w:rPr>
        <w:t>追加しましょう</w:t>
      </w:r>
      <w:r w:rsidR="0015304D">
        <w:rPr>
          <w:rFonts w:hint="eastAsia"/>
        </w:rPr>
        <w:t>。</w:t>
      </w:r>
      <w:r w:rsidR="00CD0A29">
        <w:t>木のメッシュを追加する</w:t>
      </w:r>
      <w:r w:rsidR="0015304D">
        <w:t>プログラムの下に、次のプログラムを追加してください。</w:t>
      </w:r>
      <w:r w:rsidR="0089097F">
        <w:rPr>
          <w:rFonts w:hint="eastAsia"/>
        </w:rPr>
        <w:t>家</w:t>
      </w:r>
      <w:r w:rsidR="00CD0A29">
        <w:rPr>
          <w:rFonts w:hint="eastAsia"/>
        </w:rPr>
        <w:t>のモデル</w:t>
      </w:r>
      <w:r w:rsidR="0089097F">
        <w:rPr>
          <w:rFonts w:hint="eastAsia"/>
        </w:rPr>
        <w:t>を</w:t>
      </w:r>
      <w:r w:rsidR="00DA01A1">
        <w:rPr>
          <w:rFonts w:hint="eastAsia"/>
        </w:rPr>
        <w:t>追加するプログラムは、「</w:t>
      </w:r>
      <w:r w:rsidR="00DA01A1">
        <w:rPr>
          <w:rFonts w:hint="eastAsia"/>
        </w:rPr>
        <w:t>Tree</w:t>
      </w:r>
      <w:r w:rsidR="00DA01A1">
        <w:rPr>
          <w:rFonts w:hint="eastAsia"/>
        </w:rPr>
        <w:t>」を「</w:t>
      </w:r>
      <w:r w:rsidR="00DA01A1">
        <w:rPr>
          <w:rFonts w:hint="eastAsia"/>
        </w:rPr>
        <w:t>House</w:t>
      </w:r>
      <w:r w:rsidR="00DA01A1">
        <w:rPr>
          <w:rFonts w:hint="eastAsia"/>
        </w:rPr>
        <w:t>」に変えただけで</w:t>
      </w:r>
      <w:r w:rsidR="006667E2">
        <w:rPr>
          <w:rFonts w:hint="eastAsia"/>
        </w:rPr>
        <w:t>す。こういうときは「</w:t>
      </w:r>
      <w:r w:rsidR="00DA01A1">
        <w:rPr>
          <w:rFonts w:hint="eastAsia"/>
        </w:rPr>
        <w:t>コピー</w:t>
      </w:r>
      <w:r w:rsidR="00DA01A1">
        <w:rPr>
          <w:rFonts w:hint="eastAsia"/>
        </w:rPr>
        <w:t>&amp;</w:t>
      </w:r>
      <w:r w:rsidR="00DA01A1">
        <w:rPr>
          <w:rFonts w:hint="eastAsia"/>
        </w:rPr>
        <w:t>貼り付け</w:t>
      </w:r>
      <w:r w:rsidR="006667E2">
        <w:rPr>
          <w:rFonts w:hint="eastAsia"/>
        </w:rPr>
        <w:t>」</w:t>
      </w:r>
      <w:r w:rsidR="00DA01A1">
        <w:rPr>
          <w:rFonts w:hint="eastAsia"/>
        </w:rPr>
        <w:t>を使うといいでしょう。</w:t>
      </w:r>
    </w:p>
    <w:p w:rsidR="0015304D" w:rsidRDefault="00CD0A29" w:rsidP="0015304D">
      <w:pPr>
        <w:pStyle w:val="ac"/>
      </w:pPr>
      <w:r>
        <w:rPr>
          <w:rFonts w:hint="eastAsia"/>
          <w:color w:val="FF0000"/>
        </w:rPr>
        <w:lastRenderedPageBreak/>
        <w:t xml:space="preserve">   </w:t>
      </w:r>
      <w:r>
        <w:rPr>
          <w:color w:val="008000"/>
        </w:rPr>
        <w:t xml:space="preserve">// </w:t>
      </w:r>
      <w:r>
        <w:rPr>
          <w:color w:val="008000"/>
        </w:rPr>
        <w:t>メッシュを追加</w:t>
      </w:r>
      <w:r>
        <w:rPr>
          <w:rFonts w:hint="eastAsia"/>
          <w:color w:val="008000"/>
        </w:rPr>
        <w:t>.</w:t>
      </w:r>
      <w:r>
        <w:rPr>
          <w:color w:val="FF0000"/>
        </w:rPr>
        <w:br/>
        <w:t xml:space="preserve"> </w:t>
      </w:r>
      <w:r>
        <w:t xml:space="preserve">  Add(std::begin(vTree), std::end(vTree), std::begin(iTree), std::end(iTree));</w:t>
      </w:r>
      <w:r>
        <w:rPr>
          <w:color w:val="FF0000"/>
        </w:rPr>
        <w:br/>
        <w:t>+</w:t>
      </w:r>
      <w:r>
        <w:t xml:space="preserve">  Add(std::begin(vHouse), std::end(vHouse), std::begin(iHouse), std::end(iHouse));</w:t>
      </w:r>
      <w:r>
        <w:rPr>
          <w:color w:val="FF0000"/>
        </w:rPr>
        <w:br/>
      </w:r>
      <w:r>
        <w:rPr>
          <w:color w:val="FF0000"/>
        </w:rPr>
        <w:br/>
      </w:r>
      <w:r w:rsidR="00263A8E">
        <w:rPr>
          <w:color w:val="FF0000"/>
        </w:rPr>
        <w:t xml:space="preserve"> </w:t>
      </w:r>
      <w:r w:rsidR="00263A8E">
        <w:t xml:space="preserve">  </w:t>
      </w:r>
      <w:r w:rsidR="00263A8E">
        <w:rPr>
          <w:color w:val="008000"/>
        </w:rPr>
        <w:t>/</w:t>
      </w:r>
      <w:r w:rsidR="00263A8E">
        <w:rPr>
          <w:rFonts w:hint="eastAsia"/>
          <w:color w:val="008000"/>
        </w:rPr>
        <w:t>/ VAO</w:t>
      </w:r>
      <w:r w:rsidR="00263A8E">
        <w:rPr>
          <w:rFonts w:hint="eastAsia"/>
          <w:color w:val="008000"/>
        </w:rPr>
        <w:t>を作成する</w:t>
      </w:r>
      <w:r w:rsidR="00263A8E">
        <w:rPr>
          <w:rFonts w:hint="eastAsia"/>
          <w:color w:val="008000"/>
        </w:rPr>
        <w:t>.</w:t>
      </w:r>
      <w:r w:rsidR="00263A8E">
        <w:br/>
      </w:r>
      <w:r w:rsidR="00263A8E">
        <w:rPr>
          <w:color w:val="FF0000"/>
        </w:rPr>
        <w:t xml:space="preserve"> </w:t>
      </w:r>
      <w:r w:rsidR="00263A8E">
        <w:t xml:space="preserve">  </w:t>
      </w:r>
      <w:r w:rsidR="00263A8E">
        <w:rPr>
          <w:color w:val="2B91AF"/>
        </w:rPr>
        <w:t xml:space="preserve">GLuint </w:t>
      </w:r>
      <w:r w:rsidR="00263A8E">
        <w:t xml:space="preserve">vbo = CreateVBO(tmpVertices.size() * </w:t>
      </w:r>
      <w:r w:rsidR="00263A8E">
        <w:rPr>
          <w:color w:val="0000FF"/>
        </w:rPr>
        <w:t>sizeof</w:t>
      </w:r>
      <w:r w:rsidR="00263A8E">
        <w:t>(</w:t>
      </w:r>
      <w:r w:rsidR="00263A8E">
        <w:rPr>
          <w:color w:val="2B91AF"/>
        </w:rPr>
        <w:t>Vertex</w:t>
      </w:r>
      <w:r w:rsidR="00263A8E">
        <w:t>), tmpVertices.data());</w:t>
      </w:r>
      <w:r w:rsidR="00263A8E">
        <w:br/>
      </w:r>
      <w:r w:rsidR="00263A8E">
        <w:rPr>
          <w:color w:val="FF0000"/>
        </w:rPr>
        <w:t xml:space="preserve"> </w:t>
      </w:r>
      <w:r w:rsidR="00263A8E">
        <w:t xml:space="preserve">  </w:t>
      </w:r>
      <w:r w:rsidR="00263A8E">
        <w:rPr>
          <w:color w:val="2B91AF"/>
        </w:rPr>
        <w:t xml:space="preserve">GLuint </w:t>
      </w:r>
      <w:r w:rsidR="00263A8E">
        <w:t xml:space="preserve">ibo = CreateIBO(tmpIndices.size() * </w:t>
      </w:r>
      <w:r w:rsidR="00263A8E">
        <w:rPr>
          <w:color w:val="0000FF"/>
        </w:rPr>
        <w:t>sizeof</w:t>
      </w:r>
      <w:r w:rsidR="00263A8E">
        <w:t>(</w:t>
      </w:r>
      <w:r w:rsidR="00263A8E">
        <w:rPr>
          <w:color w:val="2B91AF"/>
        </w:rPr>
        <w:t>GLushort</w:t>
      </w:r>
      <w:r w:rsidR="00263A8E">
        <w:t>), tmpIndices.data());</w:t>
      </w:r>
      <w:r w:rsidR="00263A8E">
        <w:br/>
        <w:t xml:space="preserve">   vao = CreateVAO(vbo, ibo);</w:t>
      </w:r>
    </w:p>
    <w:p w:rsidR="0015304D" w:rsidRPr="00830C90" w:rsidRDefault="00CB591D" w:rsidP="0015304D">
      <w:r>
        <w:rPr>
          <w:rFonts w:hint="eastAsia"/>
        </w:rPr>
        <w:t>これで、木と家のモデルを追加することができました。</w:t>
      </w:r>
    </w:p>
    <w:p w:rsidR="00562853" w:rsidRPr="00141EE2" w:rsidRDefault="0015304D" w:rsidP="00141EE2">
      <w:pPr>
        <w:pStyle w:val="af8"/>
      </w:pPr>
      <w:r w:rsidRPr="00DD0A89">
        <w:rPr>
          <w:rFonts w:hint="eastAsia"/>
          <w:b/>
        </w:rPr>
        <w:t>[</w:t>
      </w:r>
      <w:r w:rsidRPr="00DD0A89">
        <w:rPr>
          <w:rFonts w:hint="eastAsia"/>
          <w:b/>
        </w:rPr>
        <w:t>課題</w:t>
      </w:r>
      <w:r w:rsidR="00C71154">
        <w:rPr>
          <w:rFonts w:hint="eastAsia"/>
          <w:b/>
        </w:rPr>
        <w:t>03</w:t>
      </w:r>
      <w:r w:rsidRPr="00DD0A89">
        <w:rPr>
          <w:rFonts w:hint="eastAsia"/>
          <w:b/>
        </w:rPr>
        <w:t>]</w:t>
      </w:r>
      <w:r>
        <w:rPr>
          <w:rFonts w:hint="eastAsia"/>
        </w:rPr>
        <w:t xml:space="preserve"> </w:t>
      </w:r>
      <w:r w:rsidR="00624E8F">
        <w:rPr>
          <w:rFonts w:hint="eastAsia"/>
        </w:rPr>
        <w:t>課題</w:t>
      </w:r>
      <w:r w:rsidR="00624E8F">
        <w:rPr>
          <w:rFonts w:hint="eastAsia"/>
        </w:rPr>
        <w:t>02</w:t>
      </w:r>
      <w:r w:rsidR="00624E8F">
        <w:rPr>
          <w:rFonts w:hint="eastAsia"/>
        </w:rPr>
        <w:t>で追加した</w:t>
      </w:r>
      <w:r>
        <w:rPr>
          <w:rFonts w:hint="eastAsia"/>
        </w:rPr>
        <w:t>岩と地面のメッシュデータを、</w:t>
      </w:r>
      <w:r w:rsidR="00624E8F">
        <w:rPr>
          <w:rFonts w:hint="eastAsia"/>
        </w:rPr>
        <w:t>Add</w:t>
      </w:r>
      <w:r w:rsidR="00624E8F">
        <w:rPr>
          <w:rFonts w:hint="eastAsia"/>
        </w:rPr>
        <w:t>メンバ関数を使ってメッシュリストに追加</w:t>
      </w:r>
      <w:r>
        <w:rPr>
          <w:rFonts w:hint="eastAsia"/>
        </w:rPr>
        <w:t>してください。</w:t>
      </w:r>
      <w:r w:rsidR="00413247">
        <w:br/>
      </w:r>
      <w:r w:rsidR="00413247">
        <w:rPr>
          <w:rFonts w:hint="eastAsia"/>
        </w:rPr>
        <w:t>そのほか、自分で作成したモデルがある場合は、</w:t>
      </w:r>
      <w:r w:rsidR="006550D4">
        <w:rPr>
          <w:rFonts w:hint="eastAsia"/>
        </w:rPr>
        <w:t>それら</w:t>
      </w:r>
      <w:r w:rsidR="00624E8F">
        <w:rPr>
          <w:rFonts w:hint="eastAsia"/>
        </w:rPr>
        <w:t>も</w:t>
      </w:r>
      <w:r w:rsidR="00413247">
        <w:rPr>
          <w:rFonts w:hint="eastAsia"/>
        </w:rPr>
        <w:t>同様に</w:t>
      </w:r>
      <w:r w:rsidR="00624E8F">
        <w:rPr>
          <w:rFonts w:hint="eastAsia"/>
        </w:rPr>
        <w:t>メッシュリストに追加</w:t>
      </w:r>
      <w:r w:rsidR="00413247">
        <w:rPr>
          <w:rFonts w:hint="eastAsia"/>
        </w:rPr>
        <w:t>してください。</w:t>
      </w:r>
    </w:p>
    <w:p w:rsidR="0015304D" w:rsidRDefault="0015304D" w:rsidP="0015304D">
      <w:pPr>
        <w:pStyle w:val="2"/>
      </w:pPr>
      <w:r>
        <w:t>Free</w:t>
      </w:r>
      <w:r>
        <w:t>メンバ関数を定義する</w:t>
      </w:r>
    </w:p>
    <w:p w:rsidR="0015304D" w:rsidRPr="00DD0A89" w:rsidRDefault="0015304D" w:rsidP="0015304D">
      <w:r>
        <w:rPr>
          <w:rFonts w:hint="eastAsia"/>
        </w:rPr>
        <w:t>続いて、</w:t>
      </w:r>
      <w:r>
        <w:rPr>
          <w:rFonts w:hint="eastAsia"/>
        </w:rPr>
        <w:t>Allocate</w:t>
      </w:r>
      <w:r>
        <w:rPr>
          <w:rFonts w:hint="eastAsia"/>
        </w:rPr>
        <w:t>関数の対になる</w:t>
      </w:r>
      <w:r>
        <w:rPr>
          <w:rFonts w:hint="eastAsia"/>
        </w:rPr>
        <w:t>Free</w:t>
      </w:r>
      <w:r>
        <w:rPr>
          <w:rFonts w:hint="eastAsia"/>
        </w:rPr>
        <w:t>関数を定義します。</w:t>
      </w:r>
      <w:r>
        <w:br/>
      </w:r>
      <w:r>
        <w:rPr>
          <w:rFonts w:hint="eastAsia"/>
        </w:rPr>
        <w:t>Allocate</w:t>
      </w:r>
      <w:r>
        <w:rPr>
          <w:rFonts w:hint="eastAsia"/>
        </w:rPr>
        <w:t>関数の定義の下に、次のプログラムを追加してください。</w:t>
      </w:r>
    </w:p>
    <w:p w:rsidR="0015304D" w:rsidRDefault="007F46E7" w:rsidP="0015304D">
      <w:pPr>
        <w:pStyle w:val="ac"/>
      </w:pPr>
      <w:r>
        <w:rPr>
          <w:color w:val="FF0000"/>
        </w:rPr>
        <w:t xml:space="preserve"> </w:t>
      </w:r>
      <w:r>
        <w:t xml:space="preserve">  </w:t>
      </w:r>
      <w:r>
        <w:rPr>
          <w:color w:val="0000FF"/>
        </w:rPr>
        <w:t>if</w:t>
      </w:r>
      <w:r>
        <w:t xml:space="preserve"> (!vbo || !ibo || !vao) {</w:t>
      </w:r>
      <w:r>
        <w:br/>
      </w:r>
      <w:r>
        <w:rPr>
          <w:color w:val="FF0000"/>
        </w:rPr>
        <w:t xml:space="preserve"> </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 xml:space="preserve"> </w:t>
      </w:r>
      <w:r>
        <w:t xml:space="preserve">    </w:t>
      </w:r>
      <w:r>
        <w:rPr>
          <w:color w:val="0000FF"/>
        </w:rPr>
        <w:t>return</w:t>
      </w:r>
      <w:r>
        <w:t xml:space="preserve"> </w:t>
      </w:r>
      <w:r>
        <w:rPr>
          <w:color w:val="0000FF"/>
        </w:rPr>
        <w:t>false</w:t>
      </w:r>
      <w:r>
        <w:t>;</w:t>
      </w:r>
      <w:r>
        <w:br/>
      </w:r>
      <w:r>
        <w:rPr>
          <w:color w:val="FF0000"/>
        </w:rPr>
        <w:t xml:space="preserve"> </w:t>
      </w:r>
      <w:r>
        <w:t xml:space="preserve">  }</w:t>
      </w:r>
      <w:r>
        <w:br/>
      </w:r>
      <w:r>
        <w:rPr>
          <w:color w:val="FF0000"/>
        </w:rPr>
        <w:t xml:space="preserve"> </w:t>
      </w:r>
      <w:r>
        <w:t xml:space="preserve">  </w:t>
      </w:r>
      <w:r>
        <w:rPr>
          <w:color w:val="0000FF"/>
        </w:rPr>
        <w:t>return</w:t>
      </w:r>
      <w:r>
        <w:t xml:space="preserve"> </w:t>
      </w:r>
      <w:r>
        <w:rPr>
          <w:color w:val="0000FF"/>
        </w:rPr>
        <w:t>true</w:t>
      </w:r>
      <w:r>
        <w:rPr>
          <w:rFonts w:hint="eastAsia"/>
        </w:rPr>
        <w:t>;</w:t>
      </w:r>
      <w:r>
        <w:br/>
      </w:r>
      <w:r w:rsidR="0015304D">
        <w:t xml:space="preserve"> }</w:t>
      </w:r>
      <w:r w:rsidR="0015304D">
        <w:rPr>
          <w:rFonts w:hint="eastAsia"/>
        </w:rPr>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メッシュリストを破棄する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::Free()</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glDeleteVertexArrays</w:t>
      </w:r>
      <w:r w:rsidR="0015304D">
        <w:t>(1, &amp;vao);</w:t>
      </w:r>
      <w:r w:rsidR="0015304D">
        <w:br/>
      </w:r>
      <w:r w:rsidR="0015304D">
        <w:rPr>
          <w:color w:val="FF0000"/>
        </w:rPr>
        <w:t>+</w:t>
      </w:r>
      <w:r w:rsidR="0015304D">
        <w:t xml:space="preserve">  vao = 0;</w:t>
      </w:r>
      <w:r w:rsidR="0015304D">
        <w:br/>
      </w:r>
      <w:r w:rsidR="0015304D">
        <w:rPr>
          <w:color w:val="FF0000"/>
        </w:rPr>
        <w:t>+</w:t>
      </w:r>
      <w:r w:rsidR="00413247">
        <w:t xml:space="preserve">  </w:t>
      </w:r>
      <w:r>
        <w:t>std::</w:t>
      </w:r>
      <w:r>
        <w:rPr>
          <w:color w:val="2B91AF"/>
        </w:rPr>
        <w:t>vector</w:t>
      </w:r>
      <w:r>
        <w:t>&lt;</w:t>
      </w:r>
      <w:r>
        <w:rPr>
          <w:color w:val="2B91AF"/>
        </w:rPr>
        <w:t>Mesh</w:t>
      </w:r>
      <w:r>
        <w:t>&gt;().swap(</w:t>
      </w:r>
      <w:r w:rsidR="00413247">
        <w:t>meshes);</w:t>
      </w:r>
      <w:r w:rsidR="00413247">
        <w:br/>
      </w:r>
      <w:r w:rsidR="00BC3639">
        <w:rPr>
          <w:color w:val="FF0000"/>
        </w:rPr>
        <w:t>+</w:t>
      </w:r>
      <w:r w:rsidR="00413247">
        <w:t>}</w:t>
      </w:r>
      <w:r w:rsidR="00BC3639">
        <w:br/>
      </w:r>
      <w:r w:rsidR="00BC3639">
        <w:rPr>
          <w:color w:val="FF0000"/>
        </w:rPr>
        <w:t>+</w:t>
      </w:r>
    </w:p>
    <w:p w:rsidR="0015304D" w:rsidRDefault="00097AB4" w:rsidP="0015304D">
      <w:r>
        <w:t>デストラクタでは、</w:t>
      </w:r>
      <w:r w:rsidR="0015304D">
        <w:t>glDeleteVertexArray</w:t>
      </w:r>
      <w:r w:rsidR="0015304D">
        <w:t>関数を使って</w:t>
      </w:r>
      <w:r w:rsidR="0015304D">
        <w:t>vao</w:t>
      </w:r>
      <w:r w:rsidR="0015304D">
        <w:t>を破棄したあと、メンバ変数を</w:t>
      </w:r>
      <w:r w:rsidR="0015304D">
        <w:rPr>
          <w:rFonts w:hint="eastAsia"/>
        </w:rPr>
        <w:t>0</w:t>
      </w:r>
      <w:r>
        <w:rPr>
          <w:rFonts w:hint="eastAsia"/>
        </w:rPr>
        <w:t>で初期化します</w:t>
      </w:r>
      <w:r>
        <w:rPr>
          <w:rFonts w:hint="eastAsia"/>
        </w:rPr>
        <w:t>(</w:t>
      </w:r>
      <w:r w:rsidR="0015304D">
        <w:rPr>
          <w:rFonts w:hint="eastAsia"/>
        </w:rPr>
        <w:t>0</w:t>
      </w:r>
      <w:r w:rsidR="0015304D">
        <w:rPr>
          <w:rFonts w:hint="eastAsia"/>
        </w:rPr>
        <w:t>は</w:t>
      </w:r>
      <w:r>
        <w:rPr>
          <w:rFonts w:hint="eastAsia"/>
        </w:rPr>
        <w:t>「</w:t>
      </w:r>
      <w:r w:rsidR="0015304D">
        <w:rPr>
          <w:rFonts w:hint="eastAsia"/>
        </w:rPr>
        <w:t>バッファ・オブジェクトが存在しない</w:t>
      </w:r>
      <w:r>
        <w:rPr>
          <w:rFonts w:hint="eastAsia"/>
        </w:rPr>
        <w:t>」</w:t>
      </w:r>
      <w:r w:rsidR="0015304D">
        <w:rPr>
          <w:rFonts w:hint="eastAsia"/>
        </w:rPr>
        <w:t>ことを表す番号でしたね</w:t>
      </w:r>
      <w:r>
        <w:rPr>
          <w:rFonts w:hint="eastAsia"/>
        </w:rPr>
        <w:t>)</w:t>
      </w:r>
      <w:r w:rsidR="0015304D">
        <w:rPr>
          <w:rFonts w:hint="eastAsia"/>
        </w:rPr>
        <w:t>。そして</w:t>
      </w:r>
      <w:r w:rsidR="0015304D">
        <w:rPr>
          <w:rFonts w:hint="eastAsia"/>
        </w:rPr>
        <w:t>vector::</w:t>
      </w:r>
      <w:r>
        <w:rPr>
          <w:rFonts w:hint="eastAsia"/>
        </w:rPr>
        <w:t>swap</w:t>
      </w:r>
      <w:r>
        <w:rPr>
          <w:rFonts w:hint="eastAsia"/>
        </w:rPr>
        <w:t>関数でメッシュリストを空にします。</w:t>
      </w:r>
    </w:p>
    <w:p w:rsidR="0015304D" w:rsidRDefault="0015304D" w:rsidP="0015304D">
      <w:pPr>
        <w:pStyle w:val="2"/>
      </w:pPr>
      <w:r>
        <w:rPr>
          <w:rFonts w:hint="eastAsia"/>
        </w:rPr>
        <w:t>BindVertexArray</w:t>
      </w:r>
      <w:r>
        <w:rPr>
          <w:rFonts w:hint="eastAsia"/>
        </w:rPr>
        <w:t>メンバ関数を定義する</w:t>
      </w:r>
    </w:p>
    <w:p w:rsidR="0015304D" w:rsidRPr="003D12D5" w:rsidRDefault="0015304D" w:rsidP="0015304D">
      <w:r>
        <w:rPr>
          <w:rFonts w:hint="eastAsia"/>
        </w:rPr>
        <w:t>次に、</w:t>
      </w:r>
      <w:r>
        <w:rPr>
          <w:rFonts w:hint="eastAsia"/>
        </w:rPr>
        <w:t>VAO</w:t>
      </w:r>
      <w:r>
        <w:rPr>
          <w:rFonts w:hint="eastAsia"/>
        </w:rPr>
        <w:t>をバインドする関数を定義します。</w:t>
      </w:r>
      <w:r>
        <w:br/>
      </w:r>
      <w:r>
        <w:rPr>
          <w:rFonts w:hint="eastAsia"/>
        </w:rPr>
        <w:t>Free</w:t>
      </w:r>
      <w:r>
        <w:rPr>
          <w:rFonts w:hint="eastAsia"/>
        </w:rPr>
        <w:t>関数の定義の下に、次のプログラムを追加してください。</w:t>
      </w:r>
    </w:p>
    <w:p w:rsidR="0015304D" w:rsidRDefault="00BC3639" w:rsidP="0015304D">
      <w:pPr>
        <w:pStyle w:val="ac"/>
      </w:pPr>
      <w:r>
        <w:rPr>
          <w:color w:val="FF0000"/>
        </w:rPr>
        <w:t xml:space="preserve"> </w:t>
      </w:r>
      <w:r>
        <w:t xml:space="preserve">  vao = 0;</w:t>
      </w:r>
      <w:r>
        <w:br/>
      </w:r>
      <w:r>
        <w:rPr>
          <w:color w:val="FF0000"/>
        </w:rPr>
        <w:t xml:space="preserve"> </w:t>
      </w:r>
      <w:r>
        <w:t xml:space="preserve">  std::</w:t>
      </w:r>
      <w:r>
        <w:rPr>
          <w:color w:val="2B91AF"/>
        </w:rPr>
        <w:t>vector</w:t>
      </w:r>
      <w:r>
        <w:t>&lt;</w:t>
      </w:r>
      <w:r>
        <w:rPr>
          <w:color w:val="2B91AF"/>
        </w:rPr>
        <w:t>Mesh</w:t>
      </w:r>
      <w:r>
        <w:t>&gt;().swap(meshes);</w:t>
      </w:r>
      <w:r>
        <w:br/>
      </w:r>
      <w:r>
        <w:rPr>
          <w:color w:val="FF0000"/>
        </w:rPr>
        <w:t xml:space="preserve"> </w:t>
      </w:r>
      <w:r>
        <w:t>}</w:t>
      </w:r>
      <w:r>
        <w:br/>
      </w:r>
      <w: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描画に使用する</w:t>
      </w:r>
      <w:r w:rsidR="0015304D">
        <w:rPr>
          <w:color w:val="008000"/>
        </w:rPr>
        <w:t>VAO</w:t>
      </w:r>
      <w:r w:rsidR="0015304D">
        <w:rPr>
          <w:rFonts w:hint="eastAsia"/>
          <w:color w:val="008000"/>
        </w:rPr>
        <w:t>を設定する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void</w:t>
      </w:r>
      <w:r w:rsidR="0015304D">
        <w:t xml:space="preserve"> </w:t>
      </w:r>
      <w:r w:rsidR="0015304D">
        <w:rPr>
          <w:color w:val="2B91AF"/>
        </w:rPr>
        <w:t>MeshList</w:t>
      </w:r>
      <w:r w:rsidR="0015304D">
        <w:t>::BindVertexArray()</w:t>
      </w:r>
      <w:r w:rsidR="0015304D">
        <w:br/>
      </w:r>
      <w:r w:rsidR="0015304D">
        <w:rPr>
          <w:color w:val="FF0000"/>
        </w:rPr>
        <w:t>+</w:t>
      </w:r>
      <w:r w:rsidR="0015304D">
        <w:t>{</w:t>
      </w:r>
      <w:r w:rsidR="0015304D">
        <w:br/>
      </w:r>
      <w:r w:rsidR="0015304D">
        <w:rPr>
          <w:color w:val="FF0000"/>
        </w:rPr>
        <w:t>+</w:t>
      </w:r>
      <w:r w:rsidR="0015304D">
        <w:t xml:space="preserve">  </w:t>
      </w:r>
      <w:r w:rsidR="0015304D">
        <w:rPr>
          <w:color w:val="6F008A"/>
        </w:rPr>
        <w:t>glBindVertexArray</w:t>
      </w:r>
      <w:r w:rsidR="0015304D">
        <w:t>(vao);</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lastRenderedPageBreak/>
        <w:t>この関数は</w:t>
      </w:r>
      <w:r>
        <w:rPr>
          <w:rFonts w:hint="eastAsia"/>
        </w:rPr>
        <w:t>glBindVertexArray</w:t>
      </w:r>
      <w:r>
        <w:rPr>
          <w:rFonts w:hint="eastAsia"/>
        </w:rPr>
        <w:t>関数を呼び出すだけです。</w:t>
      </w:r>
    </w:p>
    <w:p w:rsidR="0015304D" w:rsidRDefault="0015304D" w:rsidP="0015304D">
      <w:pPr>
        <w:pStyle w:val="2"/>
      </w:pPr>
      <w:r>
        <w:rPr>
          <w:rFonts w:hint="eastAsia"/>
        </w:rPr>
        <w:t>Get</w:t>
      </w:r>
      <w:r>
        <w:rPr>
          <w:rFonts w:hint="eastAsia"/>
        </w:rPr>
        <w:t>メンバ関数を定義する</w:t>
      </w:r>
    </w:p>
    <w:p w:rsidR="0015304D" w:rsidRPr="003D12D5" w:rsidRDefault="0015304D" w:rsidP="0015304D">
      <w:r>
        <w:rPr>
          <w:rFonts w:hint="eastAsia"/>
        </w:rPr>
        <w:t>最後に、</w:t>
      </w:r>
      <w:r>
        <w:t>メッシュデータを取得する関数を定義します。</w:t>
      </w:r>
      <w:r>
        <w:br/>
      </w:r>
      <w:r>
        <w:rPr>
          <w:rFonts w:hint="eastAsia"/>
        </w:rPr>
        <w:t>BindVertexArray</w:t>
      </w:r>
      <w:r>
        <w:rPr>
          <w:rFonts w:hint="eastAsia"/>
        </w:rPr>
        <w:t>関数の定義の下に、次のプログラムを追加してください。</w:t>
      </w:r>
    </w:p>
    <w:p w:rsidR="0015304D" w:rsidRPr="00292F41" w:rsidRDefault="0015304D" w:rsidP="0015304D">
      <w:pPr>
        <w:pStyle w:val="ac"/>
      </w:pPr>
      <w:r>
        <w:rPr>
          <w:color w:val="0000FF"/>
        </w:rPr>
        <w:t>void</w:t>
      </w:r>
      <w:r>
        <w:t xml:space="preserve"> </w:t>
      </w:r>
      <w:r>
        <w:rPr>
          <w:color w:val="2B91AF"/>
        </w:rPr>
        <w:t>MeshList</w:t>
      </w:r>
      <w:r>
        <w:t>::BindVertexArray()</w:t>
      </w:r>
      <w:r>
        <w:br/>
        <w:t>{</w:t>
      </w:r>
      <w:r>
        <w:br/>
        <w:t xml:space="preserve">  </w:t>
      </w:r>
      <w:r>
        <w:rPr>
          <w:color w:val="6F008A"/>
        </w:rPr>
        <w:t>glBindVertexArray</w:t>
      </w:r>
      <w:r>
        <w:t>(vao);</w:t>
      </w:r>
      <w:r>
        <w:br/>
        <w:t>}</w:t>
      </w:r>
      <w:r>
        <w:br/>
      </w:r>
      <w:r>
        <w:br/>
      </w:r>
      <w:r>
        <w:rPr>
          <w:color w:val="FF0000"/>
        </w:rPr>
        <w:t>+</w:t>
      </w:r>
      <w:r>
        <w:rPr>
          <w:color w:val="008000"/>
        </w:rPr>
        <w:t>/**</w:t>
      </w:r>
      <w:r>
        <w:br/>
      </w:r>
      <w:r>
        <w:rPr>
          <w:color w:val="FF0000"/>
        </w:rPr>
        <w:t>+</w:t>
      </w:r>
      <w:r>
        <w:rPr>
          <w:color w:val="008000"/>
        </w:rPr>
        <w:t xml:space="preserve">* </w:t>
      </w:r>
      <w:r>
        <w:rPr>
          <w:rFonts w:hint="eastAsia"/>
          <w:color w:val="008000"/>
        </w:rPr>
        <w:t>メッシュを取得する</w:t>
      </w:r>
      <w:r>
        <w:rPr>
          <w:color w:val="008000"/>
        </w:rPr>
        <w:t>.</w:t>
      </w:r>
      <w:r>
        <w:br/>
      </w:r>
      <w:r>
        <w:rPr>
          <w:color w:val="FF0000"/>
        </w:rPr>
        <w:t>+</w:t>
      </w:r>
      <w:r>
        <w:rPr>
          <w:color w:val="008000"/>
        </w:rPr>
        <w:t>*</w:t>
      </w:r>
      <w:r>
        <w:br/>
      </w:r>
      <w:r>
        <w:rPr>
          <w:color w:val="FF0000"/>
        </w:rPr>
        <w:t>+</w:t>
      </w:r>
      <w:r>
        <w:rPr>
          <w:color w:val="008000"/>
        </w:rPr>
        <w:t xml:space="preserve">* @param index </w:t>
      </w:r>
      <w:r>
        <w:rPr>
          <w:rFonts w:hint="eastAsia"/>
          <w:color w:val="008000"/>
        </w:rPr>
        <w:t>取得するメッシュの番号</w:t>
      </w:r>
      <w:r>
        <w:rPr>
          <w:color w:val="008000"/>
        </w:rPr>
        <w:t>.</w:t>
      </w:r>
      <w:r>
        <w:br/>
      </w:r>
      <w:r>
        <w:rPr>
          <w:color w:val="FF0000"/>
        </w:rPr>
        <w:t>+</w:t>
      </w:r>
      <w:r>
        <w:rPr>
          <w:color w:val="008000"/>
        </w:rPr>
        <w:t>*</w:t>
      </w:r>
      <w:r>
        <w:br/>
      </w:r>
      <w:r>
        <w:rPr>
          <w:color w:val="FF0000"/>
        </w:rPr>
        <w:t>+</w:t>
      </w:r>
      <w:r>
        <w:rPr>
          <w:color w:val="008000"/>
        </w:rPr>
        <w:t>* @return index</w:t>
      </w:r>
      <w:r>
        <w:rPr>
          <w:rFonts w:hint="eastAsia"/>
          <w:color w:val="008000"/>
        </w:rPr>
        <w:t>番目のメッシュ</w:t>
      </w:r>
      <w:r>
        <w:rPr>
          <w:color w:val="008000"/>
        </w:rPr>
        <w:t>.</w:t>
      </w:r>
      <w:r>
        <w:br/>
      </w:r>
      <w:r>
        <w:rPr>
          <w:color w:val="FF0000"/>
        </w:rPr>
        <w:t>+</w:t>
      </w:r>
      <w:r>
        <w:rPr>
          <w:color w:val="008000"/>
        </w:rPr>
        <w:t>*/</w:t>
      </w:r>
      <w:r>
        <w:br/>
      </w:r>
      <w:r>
        <w:rPr>
          <w:color w:val="FF0000"/>
        </w:rPr>
        <w:t>+</w:t>
      </w:r>
      <w:r>
        <w:rPr>
          <w:color w:val="0000FF"/>
        </w:rPr>
        <w:t>const</w:t>
      </w:r>
      <w:r>
        <w:t xml:space="preserve"> </w:t>
      </w:r>
      <w:r>
        <w:rPr>
          <w:color w:val="2B91AF"/>
        </w:rPr>
        <w:t>Mesh</w:t>
      </w:r>
      <w:r>
        <w:t xml:space="preserve">&amp; </w:t>
      </w:r>
      <w:r>
        <w:rPr>
          <w:color w:val="2B91AF"/>
        </w:rPr>
        <w:t>MeshList</w:t>
      </w:r>
      <w:r>
        <w:t>::Get(</w:t>
      </w:r>
      <w:r>
        <w:rPr>
          <w:color w:val="2B91AF"/>
        </w:rPr>
        <w:t>size_t</w:t>
      </w:r>
      <w:r>
        <w:t xml:space="preserve"> </w:t>
      </w:r>
      <w:r>
        <w:rPr>
          <w:color w:val="808080"/>
        </w:rPr>
        <w:t>index</w:t>
      </w:r>
      <w:r>
        <w:t xml:space="preserve">) </w:t>
      </w:r>
      <w:r>
        <w:rPr>
          <w:color w:val="0000FF"/>
        </w:rPr>
        <w:t>const</w:t>
      </w:r>
      <w:r>
        <w:br/>
      </w:r>
      <w:r>
        <w:rPr>
          <w:color w:val="FF0000"/>
        </w:rPr>
        <w:t>+</w:t>
      </w:r>
      <w:r>
        <w:t>{</w:t>
      </w:r>
      <w:r>
        <w:br/>
      </w:r>
      <w:r>
        <w:rPr>
          <w:color w:val="FF0000"/>
        </w:rPr>
        <w:t>+</w:t>
      </w:r>
      <w:r>
        <w:t xml:space="preserve">  </w:t>
      </w:r>
      <w:r>
        <w:rPr>
          <w:color w:val="0000FF"/>
        </w:rPr>
        <w:t>return</w:t>
      </w:r>
      <w:r>
        <w:t xml:space="preserve"> meshes</w:t>
      </w:r>
      <w:r>
        <w:rPr>
          <w:color w:val="008080"/>
        </w:rPr>
        <w:t>[</w:t>
      </w:r>
      <w:r>
        <w:rPr>
          <w:color w:val="808080"/>
        </w:rPr>
        <w:t>index</w:t>
      </w:r>
      <w:r>
        <w:rPr>
          <w:color w:val="008080"/>
        </w:rPr>
        <w:t>]</w:t>
      </w:r>
      <w:r>
        <w:t>;</w:t>
      </w:r>
      <w:r>
        <w:br/>
      </w:r>
      <w:r>
        <w:rPr>
          <w:color w:val="FF0000"/>
        </w:rPr>
        <w:t>+</w:t>
      </w:r>
      <w:r>
        <w:t>}</w:t>
      </w:r>
    </w:p>
    <w:p w:rsidR="0015304D" w:rsidRDefault="0015304D" w:rsidP="0015304D">
      <w:r>
        <w:rPr>
          <w:rFonts w:hint="eastAsia"/>
        </w:rPr>
        <w:t>この関数は、</w:t>
      </w:r>
      <w:r>
        <w:rPr>
          <w:rFonts w:hint="eastAsia"/>
        </w:rPr>
        <w:t>meshes</w:t>
      </w:r>
      <w:r>
        <w:rPr>
          <w:rFonts w:hint="eastAsia"/>
        </w:rPr>
        <w:t>変数の</w:t>
      </w:r>
      <w:r>
        <w:rPr>
          <w:rFonts w:hint="eastAsia"/>
        </w:rPr>
        <w:t>index</w:t>
      </w:r>
      <w:r>
        <w:rPr>
          <w:rFonts w:hint="eastAsia"/>
        </w:rPr>
        <w:t>番目にあるメッシュデータを返します。</w:t>
      </w:r>
      <w:r>
        <w:br/>
      </w:r>
      <w:r>
        <w:t>これで</w:t>
      </w:r>
      <w:r w:rsidR="009C292A">
        <w:rPr>
          <w:rFonts w:hint="eastAsia"/>
        </w:rPr>
        <w:t>メッシュリストをクラスにすることができました。</w:t>
      </w:r>
    </w:p>
    <w:p w:rsidR="009C292A" w:rsidRDefault="009C292A" w:rsidP="009C292A">
      <w:pPr>
        <w:pStyle w:val="2"/>
      </w:pPr>
      <w:r>
        <w:rPr>
          <w:rFonts w:hint="eastAsia"/>
        </w:rPr>
        <w:t>MeshList</w:t>
      </w:r>
      <w:r>
        <w:rPr>
          <w:rFonts w:hint="eastAsia"/>
        </w:rPr>
        <w:t>クラスを使う</w:t>
      </w:r>
    </w:p>
    <w:p w:rsidR="009C292A" w:rsidRDefault="009C292A" w:rsidP="0015304D">
      <w:r>
        <w:rPr>
          <w:rFonts w:hint="eastAsia"/>
        </w:rPr>
        <w:t>それでは、</w:t>
      </w:r>
      <w:r>
        <w:rPr>
          <w:rFonts w:hint="eastAsia"/>
        </w:rPr>
        <w:t>MeshList</w:t>
      </w:r>
      <w:r>
        <w:rPr>
          <w:rFonts w:hint="eastAsia"/>
        </w:rPr>
        <w:t>クラスを使うように</w:t>
      </w:r>
      <w:r>
        <w:rPr>
          <w:rFonts w:hint="eastAsia"/>
        </w:rPr>
        <w:t>Main.cpp</w:t>
      </w:r>
      <w:r>
        <w:rPr>
          <w:rFonts w:hint="eastAsia"/>
        </w:rPr>
        <w:t>を変更していきましょう。</w:t>
      </w:r>
      <w:r>
        <w:t>まずは</w:t>
      </w:r>
      <w:r>
        <w:rPr>
          <w:rFonts w:hint="eastAsia"/>
        </w:rPr>
        <w:t>MeshList</w:t>
      </w:r>
      <w:r>
        <w:t>.h</w:t>
      </w:r>
      <w:r>
        <w:t>をインクルードします。</w:t>
      </w:r>
      <w:r>
        <w:rPr>
          <w:rFonts w:hint="eastAsia"/>
        </w:rPr>
        <w:t>Main.cpp</w:t>
      </w:r>
      <w:r>
        <w:rPr>
          <w:rFonts w:hint="eastAsia"/>
        </w:rPr>
        <w:t>の先頭付近に、次のプログラムを追加してください。</w:t>
      </w:r>
    </w:p>
    <w:p w:rsidR="009C292A" w:rsidRDefault="009C292A" w:rsidP="009C292A">
      <w:pPr>
        <w:pStyle w:val="ac"/>
      </w:pPr>
      <w:r>
        <w:rPr>
          <w:color w:val="008000"/>
        </w:rPr>
        <w:t xml:space="preserve"> </w:t>
      </w:r>
      <w:r w:rsidRPr="009C292A">
        <w:rPr>
          <w:color w:val="008000"/>
        </w:rPr>
        <w:t>/**</w:t>
      </w:r>
      <w:r w:rsidRPr="009C292A">
        <w:rPr>
          <w:color w:val="008000"/>
        </w:rPr>
        <w:br/>
      </w:r>
      <w:r>
        <w:rPr>
          <w:color w:val="008000"/>
        </w:rPr>
        <w:t xml:space="preserve"> </w:t>
      </w:r>
      <w:r w:rsidRPr="009C292A">
        <w:rPr>
          <w:color w:val="008000"/>
        </w:rPr>
        <w:t>* @file Main.cpp</w:t>
      </w:r>
      <w:r w:rsidRPr="009C292A">
        <w:rPr>
          <w:color w:val="008000"/>
        </w:rPr>
        <w:br/>
      </w:r>
      <w:r>
        <w:rPr>
          <w:color w:val="008000"/>
        </w:rPr>
        <w:t xml:space="preserve"> </w:t>
      </w:r>
      <w:r w:rsidRPr="009C292A">
        <w:rPr>
          <w:color w:val="008000"/>
        </w:rPr>
        <w:t>*/</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"Geometry.h"</w:t>
      </w:r>
      <w:r>
        <w:br/>
      </w:r>
      <w:r w:rsidRPr="009C292A">
        <w:rPr>
          <w:color w:val="FF0000"/>
        </w:rPr>
        <w:t>+</w:t>
      </w:r>
      <w:r>
        <w:rPr>
          <w:color w:val="808080"/>
        </w:rPr>
        <w:t>#include</w:t>
      </w:r>
      <w:r>
        <w:t xml:space="preserve"> </w:t>
      </w:r>
      <w:r>
        <w:rPr>
          <w:color w:val="A31515"/>
        </w:rPr>
        <w:t>"MeshList.h"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9C292A" w:rsidRDefault="005160C4" w:rsidP="0015304D">
      <w:r>
        <w:t>最初に</w:t>
      </w:r>
      <w:r w:rsidR="009C292A">
        <w:rPr>
          <w:rFonts w:hint="eastAsia"/>
        </w:rPr>
        <w:t>、</w:t>
      </w:r>
      <w:r w:rsidR="009C292A">
        <w:t>meshList</w:t>
      </w:r>
      <w:r w:rsidR="009C292A">
        <w:t>変数</w:t>
      </w:r>
      <w:r w:rsidR="003C465D">
        <w:t>の型</w:t>
      </w:r>
      <w:r w:rsidR="009C292A">
        <w:t>を</w:t>
      </w:r>
      <w:r w:rsidR="009C292A">
        <w:rPr>
          <w:rFonts w:hint="eastAsia"/>
        </w:rPr>
        <w:t>MeshList</w:t>
      </w:r>
      <w:r w:rsidR="009C292A">
        <w:rPr>
          <w:rFonts w:hint="eastAsia"/>
        </w:rPr>
        <w:t>クラス</w:t>
      </w:r>
      <w:r w:rsidR="003C465D">
        <w:rPr>
          <w:rFonts w:hint="eastAsia"/>
        </w:rPr>
        <w:t>に変更し</w:t>
      </w:r>
      <w:r w:rsidR="009C292A">
        <w:rPr>
          <w:rFonts w:hint="eastAsia"/>
        </w:rPr>
        <w:t>ます。</w:t>
      </w:r>
      <w:r w:rsidR="009C292A">
        <w:rPr>
          <w:rFonts w:hint="eastAsia"/>
        </w:rPr>
        <w:t>Main.cpp</w:t>
      </w:r>
      <w:r w:rsidR="009C292A">
        <w:rPr>
          <w:rFonts w:hint="eastAsia"/>
        </w:rPr>
        <w:t>を開き、</w:t>
      </w:r>
      <w:r w:rsidR="009C292A">
        <w:rPr>
          <w:rFonts w:hint="eastAsia"/>
        </w:rPr>
        <w:t>meshList</w:t>
      </w:r>
      <w:r w:rsidR="009C292A">
        <w:rPr>
          <w:rFonts w:hint="eastAsia"/>
        </w:rPr>
        <w:t>変数定義を次のように変更してください。</w:t>
      </w:r>
    </w:p>
    <w:p w:rsidR="00DA41D8" w:rsidRDefault="00DA41D8">
      <w:pPr>
        <w:spacing w:after="0" w:line="240" w:lineRule="auto"/>
        <w:rPr>
          <w:rFonts w:ascii="Lucida Console" w:eastAsia="ＭＳ Ｐ明朝" w:hAnsi="Lucida Console"/>
          <w:color w:val="008000"/>
          <w:sz w:val="17"/>
        </w:rPr>
      </w:pPr>
      <w:r>
        <w:rPr>
          <w:color w:val="008000"/>
        </w:rPr>
        <w:br w:type="page"/>
      </w:r>
    </w:p>
    <w:p w:rsidR="009C292A" w:rsidRDefault="009C292A" w:rsidP="004E0D5B">
      <w:pPr>
        <w:pStyle w:val="ac"/>
      </w:pPr>
      <w:r>
        <w:rPr>
          <w:color w:val="008000"/>
        </w:rPr>
        <w:lastRenderedPageBreak/>
        <w:t xml:space="preserve"> // </w:t>
      </w:r>
      <w:r>
        <w:rPr>
          <w:color w:val="008000"/>
        </w:rPr>
        <w:t>地面</w:t>
      </w:r>
      <w:r>
        <w:rPr>
          <w:rFonts w:hint="eastAsia"/>
          <w:color w:val="008000"/>
        </w:rPr>
        <w:t>.</w:t>
      </w:r>
      <w:r>
        <w:rPr>
          <w:color w:val="008000"/>
        </w:rPr>
        <w:br/>
      </w:r>
      <w:r>
        <w:t xml:space="preserve"> };</w:t>
      </w:r>
      <w:r>
        <w:br/>
      </w:r>
      <w:r>
        <w:br/>
      </w:r>
      <w:r w:rsidRPr="009C292A">
        <w:rPr>
          <w:color w:val="FF0000"/>
        </w:rPr>
        <w:t>-/**</w:t>
      </w:r>
      <w:r w:rsidRPr="009C292A">
        <w:rPr>
          <w:color w:val="FF0000"/>
        </w:rPr>
        <w:br/>
        <w:t xml:space="preserve">-* </w:t>
      </w:r>
      <w:r w:rsidRPr="009C292A">
        <w:rPr>
          <w:rFonts w:hint="eastAsia"/>
          <w:color w:val="FF0000"/>
        </w:rPr>
        <w:t>メッシュ配列</w:t>
      </w:r>
      <w:r w:rsidRPr="009C292A">
        <w:rPr>
          <w:color w:val="FF0000"/>
        </w:rPr>
        <w:t>.</w:t>
      </w:r>
      <w:r w:rsidRPr="009C292A">
        <w:rPr>
          <w:color w:val="FF0000"/>
        </w:rPr>
        <w:br/>
        <w:t>-*/</w:t>
      </w:r>
      <w:r w:rsidRPr="009C292A">
        <w:rPr>
          <w:color w:val="FF0000"/>
        </w:rPr>
        <w:br/>
        <w:t>-const Mesh meshList[] = {</w:t>
      </w:r>
      <w:r w:rsidRPr="009C292A">
        <w:rPr>
          <w:color w:val="FF0000"/>
        </w:rPr>
        <w:br/>
        <w:t>-  { GL_TRIANGLES, 3 * 7, (const GLvoid*)0, 0 },</w:t>
      </w:r>
      <w:r w:rsidRPr="009C292A">
        <w:rPr>
          <w:color w:val="FF0000"/>
        </w:rPr>
        <w:br/>
        <w:t>-  { GL_TRIANGLES, 3 * 14, (const GLvoid*)(21 * sizeof(indices[0])), 8 },</w:t>
      </w:r>
      <w:r w:rsidRPr="009C292A">
        <w:rPr>
          <w:color w:val="FF0000"/>
        </w:rPr>
        <w:br/>
        <w:t>-  { GL_TRIANGLES, 3 * 10, (const GLvoid*)(63 * sizeof(indices[0])), 24 },</w:t>
      </w:r>
      <w:r w:rsidRPr="009C292A">
        <w:rPr>
          <w:color w:val="FF0000"/>
        </w:rPr>
        <w:br/>
        <w:t>-  { GL_TRIANGLES, 6 * 16, (const GLvoid*)(93 * sizeof(indices[0])), 32 },</w:t>
      </w:r>
      <w:r w:rsidRPr="009C292A">
        <w:rPr>
          <w:color w:val="FF0000"/>
        </w:rPr>
        <w:br/>
        <w:t>-};</w:t>
      </w:r>
      <w:r>
        <w:br/>
      </w:r>
      <w:r w:rsidRPr="009C292A">
        <w:rPr>
          <w:color w:val="FF0000"/>
        </w:rPr>
        <w:t>+</w:t>
      </w:r>
      <w:r w:rsidRPr="009C292A">
        <w:rPr>
          <w:color w:val="2B91AF"/>
        </w:rPr>
        <w:t>Mesh</w:t>
      </w:r>
      <w:r>
        <w:rPr>
          <w:color w:val="2B91AF"/>
        </w:rPr>
        <w:t>List</w:t>
      </w:r>
      <w:r w:rsidRPr="009C292A">
        <w:rPr>
          <w:color w:val="2B91AF"/>
        </w:rPr>
        <w:t xml:space="preserve"> </w:t>
      </w:r>
      <w:r>
        <w:t>meshList</w:t>
      </w:r>
      <w:r>
        <w:rPr>
          <w:rFonts w:hint="eastAsia"/>
        </w:rPr>
        <w:t>;</w:t>
      </w:r>
      <w:r>
        <w:br/>
      </w:r>
      <w:r>
        <w:br/>
      </w:r>
      <w:r>
        <w:rPr>
          <w:color w:val="006400"/>
        </w:rPr>
        <w:t xml:space="preserve"> /// </w:t>
      </w:r>
      <w:r>
        <w:rPr>
          <w:rFonts w:hint="eastAsia"/>
          <w:color w:val="006400"/>
        </w:rPr>
        <w:t>エントリーポイント</w:t>
      </w:r>
      <w:r>
        <w:rPr>
          <w:color w:val="006400"/>
        </w:rPr>
        <w:t>.</w:t>
      </w:r>
      <w:r>
        <w:br/>
      </w:r>
      <w:r>
        <w:rPr>
          <w:color w:val="0000FF"/>
        </w:rPr>
        <w:t xml:space="preserve"> int</w:t>
      </w:r>
      <w:r>
        <w:t xml:space="preserve"> main()</w:t>
      </w:r>
    </w:p>
    <w:p w:rsidR="009C292A" w:rsidRDefault="009C292A" w:rsidP="0015304D">
      <w:r>
        <w:t>次に、</w:t>
      </w:r>
      <w:r>
        <w:t>CreateVBO</w:t>
      </w:r>
      <w:r>
        <w:t>などの関数を使っている部分がエラーになっているので、ここを置き換えます。</w:t>
      </w:r>
      <w:r w:rsidR="004E0D5B">
        <w:br/>
        <w:t>Main.cpp</w:t>
      </w:r>
      <w:r w:rsidR="004E0D5B">
        <w:t>の</w:t>
      </w:r>
      <w:r w:rsidR="004E0D5B">
        <w:rPr>
          <w:rFonts w:hint="eastAsia"/>
        </w:rPr>
        <w:t>VAO</w:t>
      </w:r>
      <w:r w:rsidR="004E0D5B">
        <w:rPr>
          <w:rFonts w:hint="eastAsia"/>
        </w:rPr>
        <w:t>を作成しているプログラムを、次のように変更してください。</w:t>
      </w:r>
    </w:p>
    <w:p w:rsidR="004E0D5B" w:rsidRDefault="004E0D5B" w:rsidP="004E0D5B">
      <w:pPr>
        <w:pStyle w:val="ac"/>
      </w:pPr>
      <w:r>
        <w:t xml:space="preserve"> GLFWEW::</w:t>
      </w:r>
      <w:r w:rsidRPr="004E0D5B">
        <w:rPr>
          <w:color w:val="2B91AF"/>
        </w:rPr>
        <w:t>Window</w:t>
      </w:r>
      <w:r>
        <w:t>&amp; window = GLFWEW::</w:t>
      </w:r>
      <w:r w:rsidRPr="004E0D5B">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4E0D5B">
        <w:rPr>
          <w:rFonts w:hint="eastAsia"/>
          <w:color w:val="FF0000"/>
        </w:rPr>
        <w:t>-</w:t>
      </w:r>
      <w:r w:rsidRPr="004E0D5B">
        <w:rPr>
          <w:color w:val="FF0000"/>
        </w:rPr>
        <w:t>const GLuint vbo = CreateVBO(sizeof(vertices), vertices);</w:t>
      </w:r>
      <w:r w:rsidRPr="004E0D5B">
        <w:rPr>
          <w:color w:val="FF0000"/>
        </w:rPr>
        <w:br/>
        <w:t>-const GLuint ibo = CreateIBO(sizeof(indices), indices);</w:t>
      </w:r>
      <w:r w:rsidRPr="004E0D5B">
        <w:rPr>
          <w:color w:val="FF0000"/>
        </w:rPr>
        <w:br/>
        <w:t>-const GLuint vao = CreateVAO(vbo, ibo);</w:t>
      </w:r>
      <w:r>
        <w:br/>
      </w:r>
      <w:r w:rsidRPr="004E0D5B">
        <w:rPr>
          <w:color w:val="FF0000"/>
        </w:rPr>
        <w:t>+</w:t>
      </w:r>
      <w:r>
        <w:rPr>
          <w:color w:val="2B91AF"/>
        </w:rPr>
        <w:t>MeshList</w:t>
      </w:r>
      <w:r>
        <w:t xml:space="preserve"> meshList;</w:t>
      </w:r>
      <w:r>
        <w:br/>
      </w:r>
      <w:r w:rsidRPr="004E0D5B">
        <w:rPr>
          <w:color w:val="FF0000"/>
        </w:rPr>
        <w:t>+</w:t>
      </w:r>
      <w:r>
        <w:rPr>
          <w:color w:val="0000FF"/>
        </w:rPr>
        <w:t>if</w:t>
      </w:r>
      <w:r>
        <w:t xml:space="preserve"> (!meshList.Allocate()) {</w:t>
      </w:r>
      <w:r>
        <w:br/>
      </w:r>
      <w:r w:rsidRPr="004E0D5B">
        <w:rPr>
          <w:color w:val="FF0000"/>
        </w:rPr>
        <w:t>+</w:t>
      </w:r>
      <w:r>
        <w:t xml:space="preserve">  </w:t>
      </w:r>
      <w:r>
        <w:rPr>
          <w:color w:val="0000FF"/>
        </w:rPr>
        <w:t>return</w:t>
      </w:r>
      <w:r>
        <w:t xml:space="preserve"> 1;</w:t>
      </w:r>
      <w:r>
        <w:br/>
      </w:r>
      <w:r w:rsidRPr="004E0D5B">
        <w:rPr>
          <w:color w:val="FF0000"/>
        </w:rPr>
        <w:t>+</w:t>
      </w:r>
      <w:r>
        <w:t>}</w:t>
      </w:r>
      <w:r>
        <w:br/>
      </w:r>
      <w:r w:rsidRPr="004E0D5B">
        <w:rPr>
          <w:color w:val="FF0000"/>
        </w:rPr>
        <w:t>+</w:t>
      </w:r>
      <w:r>
        <w:rPr>
          <w:color w:val="FF0000"/>
        </w:rPr>
        <w:br/>
      </w:r>
      <w:r>
        <w:t xml:space="preserve"> </w:t>
      </w:r>
      <w:r>
        <w:rPr>
          <w:color w:val="0000FF"/>
        </w:rPr>
        <w:t>const</w:t>
      </w:r>
      <w:r>
        <w:t xml:space="preserve"> GLuint shaderProgram =</w:t>
      </w:r>
      <w:r>
        <w:br/>
        <w:t xml:space="preserve">   Shader::BuildFromFile(</w:t>
      </w:r>
      <w:r>
        <w:rPr>
          <w:color w:val="A31515"/>
        </w:rPr>
        <w:t>"Res/Simple.vert"</w:t>
      </w:r>
      <w:r>
        <w:t xml:space="preserve">, </w:t>
      </w:r>
      <w:r>
        <w:rPr>
          <w:color w:val="A31515"/>
        </w:rPr>
        <w:t>"Res/Simple.frag"</w:t>
      </w:r>
      <w:r>
        <w:t>);</w:t>
      </w:r>
      <w:r>
        <w:br/>
        <w:t xml:space="preserve"> </w:t>
      </w:r>
      <w:r>
        <w:rPr>
          <w:color w:val="0000FF"/>
        </w:rPr>
        <w:t>const</w:t>
      </w:r>
      <w:r>
        <w:t xml:space="preserve"> GLuint p</w:t>
      </w:r>
      <w:r w:rsidR="005160C4">
        <w:t>idLighting</w:t>
      </w:r>
      <w:r>
        <w:t xml:space="preserve"> =</w:t>
      </w:r>
      <w:r>
        <w:br/>
        <w:t xml:space="preserve">   Shader::BuildFromFile(</w:t>
      </w:r>
      <w:r>
        <w:rPr>
          <w:color w:val="A31515"/>
        </w:rPr>
        <w:t>"Res/FragmentLighting.vert"</w:t>
      </w:r>
      <w:r>
        <w:t xml:space="preserve">, </w:t>
      </w:r>
      <w:r>
        <w:rPr>
          <w:color w:val="A31515"/>
        </w:rPr>
        <w:t>"Res/FragmentLighting.frag"</w:t>
      </w:r>
      <w:r>
        <w:t>);</w:t>
      </w:r>
      <w:r>
        <w:br/>
      </w:r>
      <w:r w:rsidR="005160C4" w:rsidRPr="005160C4">
        <w:rPr>
          <w:color w:val="FF0000"/>
        </w:rPr>
        <w:t>-</w:t>
      </w:r>
      <w:r w:rsidRPr="005160C4">
        <w:rPr>
          <w:color w:val="FF0000"/>
        </w:rPr>
        <w:t>if (</w:t>
      </w:r>
      <w:r w:rsidRPr="005160C4">
        <w:rPr>
          <w:color w:val="FF0000"/>
          <w:highlight w:val="yellow"/>
        </w:rPr>
        <w:t>!vbo || !ibo || !vao ||</w:t>
      </w:r>
      <w:r w:rsidRPr="005160C4">
        <w:rPr>
          <w:color w:val="FF0000"/>
        </w:rPr>
        <w:t xml:space="preserve"> !shaderProgram || !</w:t>
      </w:r>
      <w:r w:rsidR="005160C4" w:rsidRPr="005160C4">
        <w:rPr>
          <w:color w:val="FF0000"/>
        </w:rPr>
        <w:t>pidLighting</w:t>
      </w:r>
      <w:r w:rsidRPr="005160C4">
        <w:rPr>
          <w:color w:val="FF0000"/>
        </w:rPr>
        <w:t>) {</w:t>
      </w:r>
      <w:r>
        <w:br/>
      </w:r>
      <w:r w:rsidR="005160C4" w:rsidRPr="004E0D5B">
        <w:rPr>
          <w:color w:val="FF0000"/>
        </w:rPr>
        <w:t>+</w:t>
      </w:r>
      <w:r w:rsidR="005160C4">
        <w:rPr>
          <w:color w:val="0000FF"/>
        </w:rPr>
        <w:t>if</w:t>
      </w:r>
      <w:r w:rsidR="005160C4">
        <w:t xml:space="preserve"> (!shaderProgram || !pidLighting) {</w:t>
      </w:r>
      <w:r w:rsidR="005160C4">
        <w:br/>
      </w:r>
      <w:r>
        <w:t xml:space="preserve">    </w:t>
      </w:r>
      <w:r>
        <w:rPr>
          <w:color w:val="0000FF"/>
        </w:rPr>
        <w:t>return</w:t>
      </w:r>
      <w:r>
        <w:t xml:space="preserve"> 1;</w:t>
      </w:r>
      <w:r>
        <w:br/>
        <w:t xml:space="preserve">  }</w:t>
      </w:r>
    </w:p>
    <w:p w:rsidR="004E0D5B" w:rsidRDefault="008C573F" w:rsidP="0015304D">
      <w:r>
        <w:rPr>
          <w:rFonts w:hint="eastAsia"/>
        </w:rPr>
        <w:t>続いて、</w:t>
      </w:r>
      <w:r>
        <w:rPr>
          <w:rFonts w:hint="eastAsia"/>
        </w:rPr>
        <w:t>glBindVertexArray</w:t>
      </w:r>
      <w:r>
        <w:rPr>
          <w:rFonts w:hint="eastAsia"/>
        </w:rPr>
        <w:t>関数を、</w:t>
      </w:r>
      <w:r>
        <w:rPr>
          <w:rFonts w:hint="eastAsia"/>
        </w:rPr>
        <w:t>MeshList::BindVertexArray</w:t>
      </w:r>
      <w:r>
        <w:rPr>
          <w:rFonts w:hint="eastAsia"/>
        </w:rPr>
        <w:t>関数で置き換えます。</w:t>
      </w:r>
      <w:r>
        <w:br/>
      </w:r>
      <w:r>
        <w:t>メインループにある</w:t>
      </w:r>
      <w:r>
        <w:rPr>
          <w:rFonts w:hint="eastAsia"/>
        </w:rPr>
        <w:t>glBindVertexArray</w:t>
      </w:r>
      <w:r>
        <w:rPr>
          <w:rFonts w:hint="eastAsia"/>
        </w:rPr>
        <w:t>関数の呼び出しを、次のように変更してください。</w:t>
      </w:r>
    </w:p>
    <w:p w:rsidR="008C573F" w:rsidRPr="005160C4" w:rsidRDefault="00DA41D8" w:rsidP="008C573F">
      <w:pPr>
        <w:pStyle w:val="ac"/>
      </w:pPr>
      <w:r>
        <w:rPr>
          <w:color w:val="008000"/>
        </w:rPr>
        <w:t xml:space="preserve"> </w:t>
      </w:r>
      <w:r w:rsidR="008C573F">
        <w:rPr>
          <w:color w:val="008000"/>
        </w:rPr>
        <w:t xml:space="preserve">// </w:t>
      </w:r>
      <w:r w:rsidR="008C573F">
        <w:rPr>
          <w:rFonts w:hint="eastAsia"/>
          <w:color w:val="008000"/>
        </w:rPr>
        <w:t>座標変換行列を作成する</w:t>
      </w:r>
      <w:r w:rsidR="008C573F">
        <w:rPr>
          <w:color w:val="008000"/>
        </w:rPr>
        <w:t>.</w:t>
      </w:r>
      <w:r w:rsidR="008C573F">
        <w:br/>
        <w:t xml:space="preserve"> </w:t>
      </w:r>
      <w:r w:rsidR="008C573F">
        <w:rPr>
          <w:color w:val="0000FF"/>
        </w:rPr>
        <w:t>const</w:t>
      </w:r>
      <w:r w:rsidR="008C573F">
        <w:t xml:space="preserve"> glm::</w:t>
      </w:r>
      <w:r w:rsidR="008C573F" w:rsidRPr="004E5620">
        <w:rPr>
          <w:color w:val="2B91AF"/>
        </w:rPr>
        <w:t xml:space="preserve">mat4x4 </w:t>
      </w:r>
      <w:r w:rsidR="008C573F">
        <w:t>matProj =</w:t>
      </w:r>
      <w:r w:rsidR="008C573F">
        <w:br/>
        <w:t xml:space="preserve">   glm::perspective(glm::radians(45.0f), 800.0f / 600.0f, 0.1f, 500.0f);</w:t>
      </w:r>
      <w:r w:rsidR="008C573F">
        <w:br/>
        <w:t xml:space="preserve"> </w:t>
      </w:r>
      <w:r w:rsidR="008C573F">
        <w:rPr>
          <w:color w:val="0000FF"/>
        </w:rPr>
        <w:t>const</w:t>
      </w:r>
      <w:r w:rsidR="008C573F">
        <w:t xml:space="preserve"> glm::</w:t>
      </w:r>
      <w:r w:rsidR="008C573F" w:rsidRPr="004E5620">
        <w:rPr>
          <w:color w:val="2B91AF"/>
        </w:rPr>
        <w:t xml:space="preserve">mat4x4 </w:t>
      </w:r>
      <w:r w:rsidR="008C573F">
        <w:t>matView =</w:t>
      </w:r>
      <w:r w:rsidR="008C573F">
        <w:br/>
        <w:t xml:space="preserve">   glm::lookAt(viewPos, glm::vec3(0, 0, 0), glm::vec3(0, 1, 0));</w:t>
      </w:r>
      <w:r w:rsidR="008C573F">
        <w:br/>
      </w:r>
      <w:r w:rsidR="008C573F">
        <w:rPr>
          <w:color w:val="FF0000"/>
        </w:rPr>
        <w:t xml:space="preserve"> </w:t>
      </w:r>
      <w:r w:rsidR="008C573F">
        <w:t>progLighting</w:t>
      </w:r>
      <w:r w:rsidR="008C573F">
        <w:rPr>
          <w:rFonts w:hint="eastAsia"/>
        </w:rPr>
        <w:t>.SetViewProjectionMatrix(matProj * matView);</w:t>
      </w:r>
      <w:r w:rsidR="008C573F">
        <w:br/>
      </w:r>
      <w:r w:rsidR="008C573F">
        <w:br/>
      </w:r>
      <w:r w:rsidR="008C573F" w:rsidRPr="008C573F">
        <w:rPr>
          <w:color w:val="FF0000"/>
        </w:rPr>
        <w:t>-</w:t>
      </w:r>
      <w:r w:rsidR="008C573F" w:rsidRPr="008C573F">
        <w:rPr>
          <w:color w:val="FF0000"/>
          <w:highlight w:val="yellow"/>
        </w:rPr>
        <w:t>gl</w:t>
      </w:r>
      <w:r w:rsidR="008C573F" w:rsidRPr="008C573F">
        <w:rPr>
          <w:color w:val="FF0000"/>
        </w:rPr>
        <w:t>BindVertexArray(</w:t>
      </w:r>
      <w:r w:rsidR="008C573F" w:rsidRPr="008C573F">
        <w:rPr>
          <w:color w:val="FF0000"/>
          <w:highlight w:val="yellow"/>
        </w:rPr>
        <w:t>vao</w:t>
      </w:r>
      <w:r w:rsidR="008C573F" w:rsidRPr="008C573F">
        <w:rPr>
          <w:color w:val="FF0000"/>
        </w:rPr>
        <w:t>);</w:t>
      </w:r>
      <w:r w:rsidR="008C573F">
        <w:br/>
      </w:r>
      <w:r w:rsidR="008C573F">
        <w:rPr>
          <w:color w:val="FF0000"/>
        </w:rPr>
        <w:t>+</w:t>
      </w:r>
      <w:r w:rsidR="008C573F">
        <w:rPr>
          <w:color w:val="auto"/>
        </w:rPr>
        <w:t>meshList.</w:t>
      </w:r>
      <w:r w:rsidR="008C573F" w:rsidRPr="00C20F48">
        <w:rPr>
          <w:color w:val="auto"/>
        </w:rPr>
        <w:t>BindVertexArray</w:t>
      </w:r>
      <w:r w:rsidR="008C573F">
        <w:rPr>
          <w:color w:val="auto"/>
        </w:rPr>
        <w:t>();</w:t>
      </w:r>
      <w:r w:rsidR="008C573F">
        <w:rPr>
          <w:color w:val="FF0000"/>
        </w:rPr>
        <w:br/>
      </w:r>
      <w:r w:rsidR="008C573F">
        <w:rPr>
          <w:color w:val="FF0000"/>
        </w:rPr>
        <w:br/>
        <w:t xml:space="preserve"> </w:t>
      </w:r>
      <w:r w:rsidR="008C573F">
        <w:t>progLighting.SetLightList(lights);</w:t>
      </w:r>
      <w:r w:rsidR="008C573F">
        <w:br/>
      </w:r>
      <w:r w:rsidR="008C573F">
        <w:rPr>
          <w:color w:val="FF0000"/>
        </w:rPr>
        <w:t xml:space="preserve"> </w:t>
      </w:r>
      <w:r w:rsidR="008C573F">
        <w:t>progLighting.BindTexture(0, texId);</w:t>
      </w:r>
    </w:p>
    <w:p w:rsidR="004E0D5B" w:rsidRDefault="00CE0EA0" w:rsidP="0015304D">
      <w:r>
        <w:rPr>
          <w:rFonts w:hint="eastAsia"/>
        </w:rPr>
        <w:t>それから、</w:t>
      </w:r>
      <w:r>
        <w:rPr>
          <w:rFonts w:hint="eastAsia"/>
        </w:rPr>
        <w:t>meshList</w:t>
      </w:r>
      <w:r>
        <w:rPr>
          <w:rFonts w:hint="eastAsia"/>
        </w:rPr>
        <w:t>変数の型を変更したために、メッシュデータの取得方法が変わっています。木のモデルを表示するプログラムを次のように変更してください。</w:t>
      </w:r>
    </w:p>
    <w:p w:rsidR="00DA41D8" w:rsidRDefault="00DA41D8">
      <w:pPr>
        <w:spacing w:after="0" w:line="240" w:lineRule="auto"/>
        <w:rPr>
          <w:rFonts w:ascii="Lucida Console" w:eastAsia="ＭＳ Ｐ明朝" w:hAnsi="Lucida Console"/>
          <w:color w:val="0000FF"/>
          <w:sz w:val="17"/>
        </w:rPr>
      </w:pPr>
      <w:r>
        <w:rPr>
          <w:color w:val="0000FF"/>
        </w:rPr>
        <w:br w:type="page"/>
      </w:r>
    </w:p>
    <w:p w:rsidR="00CE0EA0" w:rsidRDefault="00CE0EA0" w:rsidP="00CE0EA0">
      <w:pPr>
        <w:pStyle w:val="ac"/>
      </w:pPr>
      <w:r>
        <w:rPr>
          <w:color w:val="0000FF"/>
        </w:rPr>
        <w:lastRenderedPageBreak/>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t xml:space="preserve"> x = std::cos(theta) * radius;</w:t>
      </w:r>
      <w:r>
        <w:br/>
        <w:t xml:space="preserve">   </w:t>
      </w:r>
      <w:r>
        <w:rPr>
          <w:color w:val="0000FF"/>
        </w:rPr>
        <w:t>const</w:t>
      </w:r>
      <w:r>
        <w:t xml:space="preserve"> </w:t>
      </w:r>
      <w:r>
        <w:rPr>
          <w:color w:val="0000FF"/>
        </w:rPr>
        <w:t>float</w:t>
      </w:r>
      <w:r>
        <w:t xml:space="preserve"> z = std::sin(theta) * radius;</w:t>
      </w:r>
      <w:r>
        <w:br/>
      </w:r>
      <w:r w:rsidRPr="00CE0EA0">
        <w:rPr>
          <w:color w:val="FF0000"/>
        </w:rPr>
        <w:t>-  progLighting.Draw(meshList</w:t>
      </w:r>
      <w:r w:rsidRPr="00CE0EA0">
        <w:rPr>
          <w:color w:val="FF0000"/>
          <w:highlight w:val="yellow"/>
        </w:rPr>
        <w:t>[0]</w:t>
      </w:r>
      <w:r w:rsidRPr="00CE0EA0">
        <w:rPr>
          <w:color w:val="FF0000"/>
        </w:rPr>
        <w:t>,</w:t>
      </w:r>
      <w:r>
        <w:br/>
      </w:r>
      <w:r w:rsidRPr="00850D93">
        <w:rPr>
          <w:color w:val="FF0000"/>
        </w:rPr>
        <w:t>+</w:t>
      </w:r>
      <w:r>
        <w:t xml:space="preserve">  progLighting.Draw(meshList.Get(0),</w:t>
      </w:r>
      <w:r>
        <w:br/>
      </w:r>
      <w:r>
        <w:rPr>
          <w:color w:val="FF0000"/>
        </w:rPr>
        <w:t xml:space="preserve"> </w:t>
      </w:r>
      <w:r>
        <w:t xml:space="preserve">    glm::</w:t>
      </w:r>
      <w:r>
        <w:rPr>
          <w:color w:val="2B91AF"/>
        </w:rPr>
        <w:t>vec3</w:t>
      </w:r>
      <w:r>
        <w:t>(x, 0, z), glm::</w:t>
      </w:r>
      <w:r>
        <w:rPr>
          <w:color w:val="2B91AF"/>
        </w:rPr>
        <w:t>vec3</w:t>
      </w:r>
      <w:r>
        <w:t>(0, theta * 5, 0), glm::</w:t>
      </w:r>
      <w:r>
        <w:rPr>
          <w:color w:val="2B91AF"/>
        </w:rPr>
        <w:t>vec3</w:t>
      </w:r>
      <w:r>
        <w:t>(1));</w:t>
      </w:r>
      <w:r>
        <w:br/>
        <w:t xml:space="preserve"> }</w:t>
      </w:r>
    </w:p>
    <w:p w:rsidR="00562853" w:rsidRDefault="00D96D60" w:rsidP="00141EE2">
      <w:pPr>
        <w:pStyle w:val="af8"/>
      </w:pPr>
      <w:r w:rsidRPr="00D96D60">
        <w:rPr>
          <w:rFonts w:hint="eastAsia"/>
          <w:b/>
        </w:rPr>
        <w:t>[</w:t>
      </w:r>
      <w:r w:rsidRPr="00D96D60">
        <w:rPr>
          <w:rFonts w:hint="eastAsia"/>
          <w:b/>
        </w:rPr>
        <w:t>課題</w:t>
      </w:r>
      <w:r w:rsidR="00C71154">
        <w:rPr>
          <w:rFonts w:hint="eastAsia"/>
          <w:b/>
        </w:rPr>
        <w:t>04</w:t>
      </w:r>
      <w:r w:rsidRPr="00D96D60">
        <w:rPr>
          <w:rFonts w:hint="eastAsia"/>
          <w:b/>
        </w:rPr>
        <w:t>]</w:t>
      </w:r>
      <w:r>
        <w:t xml:space="preserve"> </w:t>
      </w:r>
      <w:r>
        <w:t>木のモデルと同様に、家と岩のモデルを表示するプログラムを、</w:t>
      </w:r>
      <w:r>
        <w:rPr>
          <w:rFonts w:hint="eastAsia"/>
        </w:rPr>
        <w:t>MeshList::Get</w:t>
      </w:r>
      <w:r>
        <w:rPr>
          <w:rFonts w:hint="eastAsia"/>
        </w:rPr>
        <w:t>関数を使うように書き換えてください。自分で作成したモデルを表示している場合は、それらも同様に書き換えてください。</w:t>
      </w:r>
    </w:p>
    <w:p w:rsidR="009C292A" w:rsidRDefault="00D96D60" w:rsidP="0015304D">
      <w:r>
        <w:rPr>
          <w:rFonts w:hint="eastAsia"/>
        </w:rPr>
        <w:t>最後に、</w:t>
      </w:r>
      <w:r>
        <w:rPr>
          <w:rFonts w:hint="eastAsia"/>
        </w:rPr>
        <w:t>vao</w:t>
      </w:r>
      <w:r>
        <w:rPr>
          <w:rFonts w:hint="eastAsia"/>
        </w:rPr>
        <w:t>を破棄するプログラムを削除します。次のように、メインループの下にある、</w:t>
      </w:r>
      <w:r>
        <w:rPr>
          <w:rFonts w:hint="eastAsia"/>
        </w:rPr>
        <w:t>gl</w:t>
      </w:r>
      <w:r>
        <w:t>DeleteVertexArrays</w:t>
      </w:r>
      <w:r>
        <w:t>関数の呼び出しを削除してください。</w:t>
      </w:r>
    </w:p>
    <w:p w:rsidR="00D96D60" w:rsidRPr="00CE0EA0" w:rsidRDefault="00D96D60" w:rsidP="00D96D60">
      <w:pPr>
        <w:pStyle w:val="ac"/>
      </w:pPr>
      <w:r>
        <w:t xml:space="preserve">   glDeleteTextures(1, &amp;texRock);</w:t>
      </w:r>
      <w:r>
        <w:br/>
        <w:t xml:space="preserve">   glDeleteTextures(1, &amp;texHouse);</w:t>
      </w:r>
      <w:r>
        <w:br/>
        <w:t xml:space="preserve">   glDeleteTextures(1, &amp;texId);</w:t>
      </w:r>
      <w:r>
        <w:br/>
      </w:r>
      <w:r w:rsidRPr="00D96D60">
        <w:rPr>
          <w:color w:val="FF0000"/>
        </w:rPr>
        <w:t>-  glDeleteVertexArrays(1, &amp;vao);</w:t>
      </w:r>
      <w:r>
        <w:br/>
      </w:r>
      <w:r>
        <w:br/>
        <w:t xml:space="preserve">   </w:t>
      </w:r>
      <w:r>
        <w:rPr>
          <w:color w:val="0000FF"/>
        </w:rPr>
        <w:t>return</w:t>
      </w:r>
      <w:r>
        <w:t xml:space="preserve"> 0;</w:t>
      </w:r>
      <w:r>
        <w:br/>
        <w:t xml:space="preserve"> }</w:t>
      </w:r>
    </w:p>
    <w:p w:rsidR="00141EE2" w:rsidRPr="00DA41D8" w:rsidRDefault="0070364E" w:rsidP="00DA41D8">
      <w:r>
        <w:rPr>
          <w:rFonts w:hint="eastAsia"/>
        </w:rPr>
        <w:t>これでメッシュリストをクラスにすることができました。</w:t>
      </w:r>
      <w:r w:rsidRPr="0070364E">
        <w:rPr>
          <w:rFonts w:hint="eastAsia"/>
          <w:b/>
        </w:rPr>
        <w:t>ビルドして実行してください。</w:t>
      </w:r>
      <w:r>
        <w:br/>
      </w:r>
      <w:r>
        <w:t>変更前と同じように表示できていれば成功です。</w:t>
      </w:r>
      <w:r w:rsidR="00C71154">
        <w:br/>
      </w:r>
      <w:r w:rsidR="00C71154">
        <w:rPr>
          <w:rFonts w:hint="eastAsia"/>
        </w:rPr>
        <w:t>なお、課題</w:t>
      </w:r>
      <w:r w:rsidR="00C831A9">
        <w:rPr>
          <w:rFonts w:hint="eastAsia"/>
        </w:rPr>
        <w:t>02,</w:t>
      </w:r>
      <w:r w:rsidR="00C831A9">
        <w:t xml:space="preserve"> </w:t>
      </w:r>
      <w:r w:rsidR="00C831A9">
        <w:rPr>
          <w:rFonts w:hint="eastAsia"/>
        </w:rPr>
        <w:t>03,</w:t>
      </w:r>
      <w:r w:rsidR="00C831A9">
        <w:t xml:space="preserve"> </w:t>
      </w:r>
      <w:r w:rsidR="00C831A9">
        <w:rPr>
          <w:rFonts w:hint="eastAsia"/>
        </w:rPr>
        <w:t>04</w:t>
      </w:r>
      <w:r w:rsidR="00C71154">
        <w:rPr>
          <w:rFonts w:hint="eastAsia"/>
        </w:rPr>
        <w:t>が完了していないとビルドに失敗します。課題を終えてからビルドしてください。</w:t>
      </w:r>
    </w:p>
    <w:p w:rsidR="0091280E" w:rsidRPr="0091280E" w:rsidRDefault="00C831A9" w:rsidP="0091280E">
      <w:pPr>
        <w:pStyle w:val="af8"/>
      </w:pPr>
      <w:r w:rsidRPr="00C831A9">
        <w:rPr>
          <w:rFonts w:hint="eastAsia"/>
          <w:b/>
        </w:rPr>
        <w:t>[</w:t>
      </w:r>
      <w:r w:rsidRPr="00C831A9">
        <w:rPr>
          <w:rFonts w:hint="eastAsia"/>
          <w:b/>
        </w:rPr>
        <w:t>課題</w:t>
      </w:r>
      <w:r w:rsidRPr="00C831A9">
        <w:rPr>
          <w:rFonts w:hint="eastAsia"/>
          <w:b/>
        </w:rPr>
        <w:t>05]</w:t>
      </w:r>
      <w:r>
        <w:t xml:space="preserve"> </w:t>
      </w:r>
      <w:r>
        <w:t>家の頂点データに法線を追加し、</w:t>
      </w:r>
      <w:r>
        <w:rPr>
          <w:rFonts w:hint="eastAsia"/>
        </w:rPr>
        <w:t>progLighting</w:t>
      </w:r>
      <w:r>
        <w:rPr>
          <w:rFonts w:hint="eastAsia"/>
        </w:rPr>
        <w:t>を使って描画してください。</w:t>
      </w:r>
      <w:r w:rsidR="000B05D3">
        <w:br/>
      </w:r>
      <w:r w:rsidR="000B05D3">
        <w:t>以下に家の法線の数値を示します。</w:t>
      </w:r>
    </w:p>
    <w:p w:rsidR="000B05D3" w:rsidRPr="000B05D3" w:rsidRDefault="000B05D3" w:rsidP="000B05D3">
      <w:pPr>
        <w:pStyle w:val="af8"/>
        <w:jc w:val="center"/>
      </w:pPr>
      <w:r>
        <w:rPr>
          <w:rFonts w:hint="eastAsia"/>
          <w:noProof/>
        </w:rPr>
        <w:drawing>
          <wp:inline distT="0" distB="0" distL="0" distR="0">
            <wp:extent cx="5249211" cy="3280757"/>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の法線.png"/>
                    <pic:cNvPicPr/>
                  </pic:nvPicPr>
                  <pic:blipFill>
                    <a:blip r:embed="rId8">
                      <a:extLst>
                        <a:ext uri="{28A0092B-C50C-407E-A947-70E740481C1C}">
                          <a14:useLocalDpi xmlns:a14="http://schemas.microsoft.com/office/drawing/2010/main" val="0"/>
                        </a:ext>
                      </a:extLst>
                    </a:blip>
                    <a:stretch>
                      <a:fillRect/>
                    </a:stretch>
                  </pic:blipFill>
                  <pic:spPr>
                    <a:xfrm>
                      <a:off x="0" y="0"/>
                      <a:ext cx="5277411" cy="3298382"/>
                    </a:xfrm>
                    <a:prstGeom prst="rect">
                      <a:avLst/>
                    </a:prstGeom>
                  </pic:spPr>
                </pic:pic>
              </a:graphicData>
            </a:graphic>
          </wp:inline>
        </w:drawing>
      </w:r>
    </w:p>
    <w:sectPr w:rsidR="000B05D3" w:rsidRPr="000B05D3" w:rsidSect="005A09EA">
      <w:footerReference w:type="default" r:id="rId9"/>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9E7" w:rsidRDefault="003D09E7" w:rsidP="00897DC8">
      <w:pPr>
        <w:spacing w:after="0" w:line="240" w:lineRule="auto"/>
      </w:pPr>
      <w:r>
        <w:separator/>
      </w:r>
    </w:p>
  </w:endnote>
  <w:endnote w:type="continuationSeparator" w:id="0">
    <w:p w:rsidR="003D09E7" w:rsidRDefault="003D09E7"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AE0" w:rsidRDefault="008D1AE0">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3D4589">
      <w:rPr>
        <w:b/>
        <w:bCs/>
        <w:noProof/>
      </w:rPr>
      <w:t>15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3D4589">
      <w:rPr>
        <w:b/>
        <w:bCs/>
        <w:noProof/>
      </w:rPr>
      <w:t>32</w:t>
    </w:r>
    <w:r>
      <w:rPr>
        <w:b/>
        <w:bCs/>
        <w:sz w:val="24"/>
        <w:szCs w:val="24"/>
      </w:rPr>
      <w:fldChar w:fldCharType="end"/>
    </w:r>
  </w:p>
  <w:p w:rsidR="008D1AE0" w:rsidRDefault="008D1AE0">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9E7" w:rsidRDefault="003D09E7" w:rsidP="00897DC8">
      <w:pPr>
        <w:spacing w:after="0" w:line="240" w:lineRule="auto"/>
      </w:pPr>
      <w:r>
        <w:separator/>
      </w:r>
    </w:p>
  </w:footnote>
  <w:footnote w:type="continuationSeparator" w:id="0">
    <w:p w:rsidR="003D09E7" w:rsidRDefault="003D09E7"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506DA0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15535"/>
    <w:rsid w:val="0001626A"/>
    <w:rsid w:val="0002657C"/>
    <w:rsid w:val="0002776F"/>
    <w:rsid w:val="00027EF5"/>
    <w:rsid w:val="00030B2B"/>
    <w:rsid w:val="00032DF0"/>
    <w:rsid w:val="00033C19"/>
    <w:rsid w:val="000405F4"/>
    <w:rsid w:val="00042ADC"/>
    <w:rsid w:val="00043992"/>
    <w:rsid w:val="00044A5A"/>
    <w:rsid w:val="00045A65"/>
    <w:rsid w:val="00052160"/>
    <w:rsid w:val="00052941"/>
    <w:rsid w:val="00055D27"/>
    <w:rsid w:val="000600DF"/>
    <w:rsid w:val="0006027D"/>
    <w:rsid w:val="000614D1"/>
    <w:rsid w:val="000615C2"/>
    <w:rsid w:val="00063C22"/>
    <w:rsid w:val="0006622D"/>
    <w:rsid w:val="000678CB"/>
    <w:rsid w:val="00070237"/>
    <w:rsid w:val="00071985"/>
    <w:rsid w:val="00072629"/>
    <w:rsid w:val="00072937"/>
    <w:rsid w:val="00073279"/>
    <w:rsid w:val="0007512F"/>
    <w:rsid w:val="00076AF0"/>
    <w:rsid w:val="00080B91"/>
    <w:rsid w:val="000830E3"/>
    <w:rsid w:val="00086902"/>
    <w:rsid w:val="00093976"/>
    <w:rsid w:val="00094930"/>
    <w:rsid w:val="0009535B"/>
    <w:rsid w:val="000968DC"/>
    <w:rsid w:val="00097AB4"/>
    <w:rsid w:val="000A2ADD"/>
    <w:rsid w:val="000A4D61"/>
    <w:rsid w:val="000B05D3"/>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11D3"/>
    <w:rsid w:val="000D29EE"/>
    <w:rsid w:val="000D2E4B"/>
    <w:rsid w:val="000D63CA"/>
    <w:rsid w:val="000D6ACF"/>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EE2"/>
    <w:rsid w:val="00141F27"/>
    <w:rsid w:val="00143EFD"/>
    <w:rsid w:val="0015297C"/>
    <w:rsid w:val="0015304D"/>
    <w:rsid w:val="00155CC7"/>
    <w:rsid w:val="0016224F"/>
    <w:rsid w:val="00166352"/>
    <w:rsid w:val="0017025E"/>
    <w:rsid w:val="00171C3D"/>
    <w:rsid w:val="00172A2F"/>
    <w:rsid w:val="00177C9F"/>
    <w:rsid w:val="00180EB2"/>
    <w:rsid w:val="001834B0"/>
    <w:rsid w:val="00187A88"/>
    <w:rsid w:val="0019238F"/>
    <w:rsid w:val="001A085E"/>
    <w:rsid w:val="001A72B4"/>
    <w:rsid w:val="001B1CC5"/>
    <w:rsid w:val="001C1D07"/>
    <w:rsid w:val="001C2A67"/>
    <w:rsid w:val="001C3A64"/>
    <w:rsid w:val="001C4725"/>
    <w:rsid w:val="001C5C2F"/>
    <w:rsid w:val="001C63C8"/>
    <w:rsid w:val="001C6C30"/>
    <w:rsid w:val="001C7A8F"/>
    <w:rsid w:val="001D385C"/>
    <w:rsid w:val="001D4797"/>
    <w:rsid w:val="001D6009"/>
    <w:rsid w:val="001D7C25"/>
    <w:rsid w:val="001E1E48"/>
    <w:rsid w:val="001E53C7"/>
    <w:rsid w:val="001E5620"/>
    <w:rsid w:val="001F117B"/>
    <w:rsid w:val="001F17D1"/>
    <w:rsid w:val="001F1C78"/>
    <w:rsid w:val="001F26B6"/>
    <w:rsid w:val="001F3280"/>
    <w:rsid w:val="001F4790"/>
    <w:rsid w:val="001F7032"/>
    <w:rsid w:val="00201935"/>
    <w:rsid w:val="002025CE"/>
    <w:rsid w:val="00203104"/>
    <w:rsid w:val="00203D25"/>
    <w:rsid w:val="00204B13"/>
    <w:rsid w:val="00204F46"/>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4E0C"/>
    <w:rsid w:val="00246FCD"/>
    <w:rsid w:val="00247BCE"/>
    <w:rsid w:val="00247F43"/>
    <w:rsid w:val="00253312"/>
    <w:rsid w:val="00254863"/>
    <w:rsid w:val="00256338"/>
    <w:rsid w:val="0025758F"/>
    <w:rsid w:val="00257FB6"/>
    <w:rsid w:val="00261862"/>
    <w:rsid w:val="00262314"/>
    <w:rsid w:val="00262F0B"/>
    <w:rsid w:val="00263A8E"/>
    <w:rsid w:val="00263B95"/>
    <w:rsid w:val="002658C0"/>
    <w:rsid w:val="00266577"/>
    <w:rsid w:val="00271AAB"/>
    <w:rsid w:val="002760A9"/>
    <w:rsid w:val="002760E1"/>
    <w:rsid w:val="0027730F"/>
    <w:rsid w:val="00282BDE"/>
    <w:rsid w:val="002840E0"/>
    <w:rsid w:val="00284F07"/>
    <w:rsid w:val="00292782"/>
    <w:rsid w:val="0029746E"/>
    <w:rsid w:val="00297771"/>
    <w:rsid w:val="002A31BB"/>
    <w:rsid w:val="002A38D0"/>
    <w:rsid w:val="002A4075"/>
    <w:rsid w:val="002A4754"/>
    <w:rsid w:val="002B23B1"/>
    <w:rsid w:val="002B67F6"/>
    <w:rsid w:val="002B6E3B"/>
    <w:rsid w:val="002C383D"/>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39DF"/>
    <w:rsid w:val="00304C8B"/>
    <w:rsid w:val="003059E5"/>
    <w:rsid w:val="0031308E"/>
    <w:rsid w:val="00316111"/>
    <w:rsid w:val="00321011"/>
    <w:rsid w:val="00321A40"/>
    <w:rsid w:val="00324B43"/>
    <w:rsid w:val="00324BD9"/>
    <w:rsid w:val="0032689F"/>
    <w:rsid w:val="003326CA"/>
    <w:rsid w:val="0033474C"/>
    <w:rsid w:val="00335FD6"/>
    <w:rsid w:val="00336C6E"/>
    <w:rsid w:val="00337D4C"/>
    <w:rsid w:val="0034108C"/>
    <w:rsid w:val="003412B3"/>
    <w:rsid w:val="003459E9"/>
    <w:rsid w:val="00346CC8"/>
    <w:rsid w:val="00346D65"/>
    <w:rsid w:val="0035060A"/>
    <w:rsid w:val="0035128A"/>
    <w:rsid w:val="003513D4"/>
    <w:rsid w:val="00351ACA"/>
    <w:rsid w:val="0035264F"/>
    <w:rsid w:val="003531B7"/>
    <w:rsid w:val="00355864"/>
    <w:rsid w:val="00355CA2"/>
    <w:rsid w:val="00355F75"/>
    <w:rsid w:val="003565DB"/>
    <w:rsid w:val="00362C57"/>
    <w:rsid w:val="00364360"/>
    <w:rsid w:val="0036498C"/>
    <w:rsid w:val="00364B73"/>
    <w:rsid w:val="00364E44"/>
    <w:rsid w:val="00366CD5"/>
    <w:rsid w:val="0037070C"/>
    <w:rsid w:val="0037209E"/>
    <w:rsid w:val="003752EA"/>
    <w:rsid w:val="0037591C"/>
    <w:rsid w:val="00375C69"/>
    <w:rsid w:val="00375F3E"/>
    <w:rsid w:val="00380234"/>
    <w:rsid w:val="00381FF5"/>
    <w:rsid w:val="00382517"/>
    <w:rsid w:val="00384705"/>
    <w:rsid w:val="003856B5"/>
    <w:rsid w:val="003908F7"/>
    <w:rsid w:val="003A0549"/>
    <w:rsid w:val="003A1C9C"/>
    <w:rsid w:val="003A2AB0"/>
    <w:rsid w:val="003C06DA"/>
    <w:rsid w:val="003C287E"/>
    <w:rsid w:val="003C4003"/>
    <w:rsid w:val="003C4329"/>
    <w:rsid w:val="003C465D"/>
    <w:rsid w:val="003C54B1"/>
    <w:rsid w:val="003C58BB"/>
    <w:rsid w:val="003C5D17"/>
    <w:rsid w:val="003C5FB1"/>
    <w:rsid w:val="003D09E7"/>
    <w:rsid w:val="003D2FDC"/>
    <w:rsid w:val="003D4589"/>
    <w:rsid w:val="003D487E"/>
    <w:rsid w:val="003D51CC"/>
    <w:rsid w:val="003D643C"/>
    <w:rsid w:val="003E0922"/>
    <w:rsid w:val="003E51F6"/>
    <w:rsid w:val="003F2704"/>
    <w:rsid w:val="003F7BE8"/>
    <w:rsid w:val="00401AA7"/>
    <w:rsid w:val="00403B68"/>
    <w:rsid w:val="00404650"/>
    <w:rsid w:val="0040600C"/>
    <w:rsid w:val="00407061"/>
    <w:rsid w:val="00407CAB"/>
    <w:rsid w:val="00412549"/>
    <w:rsid w:val="00413247"/>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572B6"/>
    <w:rsid w:val="00463860"/>
    <w:rsid w:val="00467D60"/>
    <w:rsid w:val="0047119C"/>
    <w:rsid w:val="004726BD"/>
    <w:rsid w:val="00473408"/>
    <w:rsid w:val="0047395D"/>
    <w:rsid w:val="00474DCC"/>
    <w:rsid w:val="004764FF"/>
    <w:rsid w:val="0048238C"/>
    <w:rsid w:val="00484AF0"/>
    <w:rsid w:val="00485228"/>
    <w:rsid w:val="0048523F"/>
    <w:rsid w:val="004854D2"/>
    <w:rsid w:val="004860FE"/>
    <w:rsid w:val="004879EF"/>
    <w:rsid w:val="00487BDB"/>
    <w:rsid w:val="00487E13"/>
    <w:rsid w:val="004903D3"/>
    <w:rsid w:val="00496AFF"/>
    <w:rsid w:val="004A3AA3"/>
    <w:rsid w:val="004A6C8B"/>
    <w:rsid w:val="004B09C8"/>
    <w:rsid w:val="004B2A50"/>
    <w:rsid w:val="004B2CFD"/>
    <w:rsid w:val="004B5050"/>
    <w:rsid w:val="004B554A"/>
    <w:rsid w:val="004B7789"/>
    <w:rsid w:val="004B782C"/>
    <w:rsid w:val="004C2101"/>
    <w:rsid w:val="004C2341"/>
    <w:rsid w:val="004C4E43"/>
    <w:rsid w:val="004C6C44"/>
    <w:rsid w:val="004C6C8A"/>
    <w:rsid w:val="004D096E"/>
    <w:rsid w:val="004E0023"/>
    <w:rsid w:val="004E0D5B"/>
    <w:rsid w:val="004E141E"/>
    <w:rsid w:val="004E1AC3"/>
    <w:rsid w:val="004E4AA4"/>
    <w:rsid w:val="004E55B9"/>
    <w:rsid w:val="004E5620"/>
    <w:rsid w:val="004E56D9"/>
    <w:rsid w:val="004E7260"/>
    <w:rsid w:val="004F2492"/>
    <w:rsid w:val="004F2CAF"/>
    <w:rsid w:val="004F3349"/>
    <w:rsid w:val="004F7248"/>
    <w:rsid w:val="004F7F72"/>
    <w:rsid w:val="005038AB"/>
    <w:rsid w:val="0050407F"/>
    <w:rsid w:val="00504126"/>
    <w:rsid w:val="005048AE"/>
    <w:rsid w:val="00507315"/>
    <w:rsid w:val="00510301"/>
    <w:rsid w:val="00510AE3"/>
    <w:rsid w:val="005160C4"/>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0E74"/>
    <w:rsid w:val="00562853"/>
    <w:rsid w:val="0056491B"/>
    <w:rsid w:val="00570C4F"/>
    <w:rsid w:val="00570F87"/>
    <w:rsid w:val="005715B5"/>
    <w:rsid w:val="00572649"/>
    <w:rsid w:val="00574DCA"/>
    <w:rsid w:val="00577635"/>
    <w:rsid w:val="00577DB4"/>
    <w:rsid w:val="005832E0"/>
    <w:rsid w:val="005843D3"/>
    <w:rsid w:val="005848CB"/>
    <w:rsid w:val="0058494E"/>
    <w:rsid w:val="00591BD0"/>
    <w:rsid w:val="00594D0A"/>
    <w:rsid w:val="005A09EA"/>
    <w:rsid w:val="005A0F47"/>
    <w:rsid w:val="005A1E37"/>
    <w:rsid w:val="005A2416"/>
    <w:rsid w:val="005A4C7C"/>
    <w:rsid w:val="005A5DD9"/>
    <w:rsid w:val="005B345D"/>
    <w:rsid w:val="005B71F5"/>
    <w:rsid w:val="005C1161"/>
    <w:rsid w:val="005C1941"/>
    <w:rsid w:val="005C3BC9"/>
    <w:rsid w:val="005D012C"/>
    <w:rsid w:val="005D0B1E"/>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4BE2"/>
    <w:rsid w:val="00606035"/>
    <w:rsid w:val="0060630E"/>
    <w:rsid w:val="006151D0"/>
    <w:rsid w:val="00622D26"/>
    <w:rsid w:val="00624E8F"/>
    <w:rsid w:val="00625A60"/>
    <w:rsid w:val="00627A89"/>
    <w:rsid w:val="00627FB1"/>
    <w:rsid w:val="00630FD4"/>
    <w:rsid w:val="00633BEB"/>
    <w:rsid w:val="0064082F"/>
    <w:rsid w:val="00641271"/>
    <w:rsid w:val="00641BF5"/>
    <w:rsid w:val="00642BB0"/>
    <w:rsid w:val="00644011"/>
    <w:rsid w:val="00646E39"/>
    <w:rsid w:val="0065417F"/>
    <w:rsid w:val="00654421"/>
    <w:rsid w:val="006550D4"/>
    <w:rsid w:val="0065724A"/>
    <w:rsid w:val="00657C50"/>
    <w:rsid w:val="006615E2"/>
    <w:rsid w:val="00663B00"/>
    <w:rsid w:val="006664FA"/>
    <w:rsid w:val="006667E2"/>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97CFD"/>
    <w:rsid w:val="006A0A0C"/>
    <w:rsid w:val="006A169C"/>
    <w:rsid w:val="006A3ACE"/>
    <w:rsid w:val="006A4F32"/>
    <w:rsid w:val="006A5FD3"/>
    <w:rsid w:val="006B5F92"/>
    <w:rsid w:val="006B67A7"/>
    <w:rsid w:val="006B6C48"/>
    <w:rsid w:val="006B7747"/>
    <w:rsid w:val="006C016D"/>
    <w:rsid w:val="006C0D6E"/>
    <w:rsid w:val="006C1AE4"/>
    <w:rsid w:val="006C1C6A"/>
    <w:rsid w:val="006C206D"/>
    <w:rsid w:val="006C367F"/>
    <w:rsid w:val="006C3D6C"/>
    <w:rsid w:val="006C705C"/>
    <w:rsid w:val="006C7DE2"/>
    <w:rsid w:val="006D03BF"/>
    <w:rsid w:val="006E0FE0"/>
    <w:rsid w:val="006E3407"/>
    <w:rsid w:val="006E34E1"/>
    <w:rsid w:val="006F040E"/>
    <w:rsid w:val="006F208E"/>
    <w:rsid w:val="006F4632"/>
    <w:rsid w:val="006F49A7"/>
    <w:rsid w:val="006F6B87"/>
    <w:rsid w:val="0070054F"/>
    <w:rsid w:val="0070191F"/>
    <w:rsid w:val="0070364E"/>
    <w:rsid w:val="0070385D"/>
    <w:rsid w:val="00703D3C"/>
    <w:rsid w:val="007041AB"/>
    <w:rsid w:val="00707AA6"/>
    <w:rsid w:val="00710066"/>
    <w:rsid w:val="00710F23"/>
    <w:rsid w:val="007129FB"/>
    <w:rsid w:val="00713027"/>
    <w:rsid w:val="00717A89"/>
    <w:rsid w:val="00717FC9"/>
    <w:rsid w:val="007207BD"/>
    <w:rsid w:val="00723846"/>
    <w:rsid w:val="00725720"/>
    <w:rsid w:val="007303BC"/>
    <w:rsid w:val="007344D3"/>
    <w:rsid w:val="00736121"/>
    <w:rsid w:val="00737A14"/>
    <w:rsid w:val="0074072E"/>
    <w:rsid w:val="0074083C"/>
    <w:rsid w:val="00740E62"/>
    <w:rsid w:val="007436C0"/>
    <w:rsid w:val="00744ECB"/>
    <w:rsid w:val="007512A4"/>
    <w:rsid w:val="00752C55"/>
    <w:rsid w:val="007530CD"/>
    <w:rsid w:val="007541D6"/>
    <w:rsid w:val="00756938"/>
    <w:rsid w:val="00756F69"/>
    <w:rsid w:val="00760B8E"/>
    <w:rsid w:val="007614ED"/>
    <w:rsid w:val="007668F8"/>
    <w:rsid w:val="00766CA2"/>
    <w:rsid w:val="0077184F"/>
    <w:rsid w:val="007758AB"/>
    <w:rsid w:val="00775D9D"/>
    <w:rsid w:val="00775FF6"/>
    <w:rsid w:val="0077710E"/>
    <w:rsid w:val="00781D4C"/>
    <w:rsid w:val="0078338B"/>
    <w:rsid w:val="007862E4"/>
    <w:rsid w:val="0078715F"/>
    <w:rsid w:val="007874AB"/>
    <w:rsid w:val="00787C73"/>
    <w:rsid w:val="00790F9E"/>
    <w:rsid w:val="00793724"/>
    <w:rsid w:val="00793F76"/>
    <w:rsid w:val="0079457A"/>
    <w:rsid w:val="0079474F"/>
    <w:rsid w:val="00797588"/>
    <w:rsid w:val="007A7812"/>
    <w:rsid w:val="007B0A21"/>
    <w:rsid w:val="007B1966"/>
    <w:rsid w:val="007B2F31"/>
    <w:rsid w:val="007B2FD9"/>
    <w:rsid w:val="007B443A"/>
    <w:rsid w:val="007B4EC1"/>
    <w:rsid w:val="007B7B7A"/>
    <w:rsid w:val="007C1CAC"/>
    <w:rsid w:val="007C1E74"/>
    <w:rsid w:val="007C1F1D"/>
    <w:rsid w:val="007C2E68"/>
    <w:rsid w:val="007C3284"/>
    <w:rsid w:val="007C3285"/>
    <w:rsid w:val="007C480E"/>
    <w:rsid w:val="007C68EB"/>
    <w:rsid w:val="007D0C35"/>
    <w:rsid w:val="007D6DE4"/>
    <w:rsid w:val="007E1422"/>
    <w:rsid w:val="007E314B"/>
    <w:rsid w:val="007E3397"/>
    <w:rsid w:val="007E4153"/>
    <w:rsid w:val="007E55DC"/>
    <w:rsid w:val="007E6774"/>
    <w:rsid w:val="007E737B"/>
    <w:rsid w:val="007F3A82"/>
    <w:rsid w:val="007F46E7"/>
    <w:rsid w:val="00800AE3"/>
    <w:rsid w:val="0080154C"/>
    <w:rsid w:val="00803705"/>
    <w:rsid w:val="008114EA"/>
    <w:rsid w:val="00811D94"/>
    <w:rsid w:val="008170F7"/>
    <w:rsid w:val="008178AD"/>
    <w:rsid w:val="00821E8F"/>
    <w:rsid w:val="00822F44"/>
    <w:rsid w:val="00823777"/>
    <w:rsid w:val="008304A5"/>
    <w:rsid w:val="00842E22"/>
    <w:rsid w:val="00843950"/>
    <w:rsid w:val="00843EA0"/>
    <w:rsid w:val="008469E8"/>
    <w:rsid w:val="00847035"/>
    <w:rsid w:val="008471C1"/>
    <w:rsid w:val="00850D93"/>
    <w:rsid w:val="00851C73"/>
    <w:rsid w:val="00853563"/>
    <w:rsid w:val="0085382E"/>
    <w:rsid w:val="0085413B"/>
    <w:rsid w:val="00857155"/>
    <w:rsid w:val="00861DAC"/>
    <w:rsid w:val="00863AA4"/>
    <w:rsid w:val="00863F4B"/>
    <w:rsid w:val="00871D87"/>
    <w:rsid w:val="008725D8"/>
    <w:rsid w:val="00875A07"/>
    <w:rsid w:val="00875DB6"/>
    <w:rsid w:val="008800ED"/>
    <w:rsid w:val="00880A4A"/>
    <w:rsid w:val="00882B7E"/>
    <w:rsid w:val="0089097F"/>
    <w:rsid w:val="008919A8"/>
    <w:rsid w:val="008919B9"/>
    <w:rsid w:val="008924DF"/>
    <w:rsid w:val="00894CD7"/>
    <w:rsid w:val="00896195"/>
    <w:rsid w:val="00897DC8"/>
    <w:rsid w:val="008A1894"/>
    <w:rsid w:val="008A1DFE"/>
    <w:rsid w:val="008A3779"/>
    <w:rsid w:val="008A4D5D"/>
    <w:rsid w:val="008A78C7"/>
    <w:rsid w:val="008B2CEF"/>
    <w:rsid w:val="008B6BC2"/>
    <w:rsid w:val="008B7D75"/>
    <w:rsid w:val="008B7DCD"/>
    <w:rsid w:val="008C0E6A"/>
    <w:rsid w:val="008C261A"/>
    <w:rsid w:val="008C4203"/>
    <w:rsid w:val="008C47D4"/>
    <w:rsid w:val="008C573F"/>
    <w:rsid w:val="008C5ABB"/>
    <w:rsid w:val="008D1AE0"/>
    <w:rsid w:val="008D4FBC"/>
    <w:rsid w:val="008D7E12"/>
    <w:rsid w:val="008E2C6D"/>
    <w:rsid w:val="008E3085"/>
    <w:rsid w:val="008E6747"/>
    <w:rsid w:val="008F1965"/>
    <w:rsid w:val="008F2357"/>
    <w:rsid w:val="008F38FE"/>
    <w:rsid w:val="008F56E9"/>
    <w:rsid w:val="008F57CE"/>
    <w:rsid w:val="008F5C32"/>
    <w:rsid w:val="00900DEB"/>
    <w:rsid w:val="00905320"/>
    <w:rsid w:val="00906239"/>
    <w:rsid w:val="009063FD"/>
    <w:rsid w:val="0090653D"/>
    <w:rsid w:val="009111F4"/>
    <w:rsid w:val="00911B17"/>
    <w:rsid w:val="00911C0D"/>
    <w:rsid w:val="0091280E"/>
    <w:rsid w:val="009129E9"/>
    <w:rsid w:val="0091346F"/>
    <w:rsid w:val="009134F6"/>
    <w:rsid w:val="00913C61"/>
    <w:rsid w:val="00916859"/>
    <w:rsid w:val="0092032C"/>
    <w:rsid w:val="00920B01"/>
    <w:rsid w:val="00921305"/>
    <w:rsid w:val="0092473E"/>
    <w:rsid w:val="00925A16"/>
    <w:rsid w:val="0092653B"/>
    <w:rsid w:val="00930DB6"/>
    <w:rsid w:val="009347C3"/>
    <w:rsid w:val="00943512"/>
    <w:rsid w:val="00944688"/>
    <w:rsid w:val="00950D67"/>
    <w:rsid w:val="00954467"/>
    <w:rsid w:val="00954B54"/>
    <w:rsid w:val="00960A7E"/>
    <w:rsid w:val="0096172F"/>
    <w:rsid w:val="0096588A"/>
    <w:rsid w:val="00965B49"/>
    <w:rsid w:val="00965E05"/>
    <w:rsid w:val="0096676E"/>
    <w:rsid w:val="0097125F"/>
    <w:rsid w:val="0097184F"/>
    <w:rsid w:val="00972B4A"/>
    <w:rsid w:val="00972C6D"/>
    <w:rsid w:val="0097679A"/>
    <w:rsid w:val="0097761B"/>
    <w:rsid w:val="0098050D"/>
    <w:rsid w:val="00983ABA"/>
    <w:rsid w:val="009873BA"/>
    <w:rsid w:val="00995631"/>
    <w:rsid w:val="00997BB4"/>
    <w:rsid w:val="009A1C14"/>
    <w:rsid w:val="009A23A4"/>
    <w:rsid w:val="009A40DC"/>
    <w:rsid w:val="009A53DE"/>
    <w:rsid w:val="009B0037"/>
    <w:rsid w:val="009B293D"/>
    <w:rsid w:val="009B42AA"/>
    <w:rsid w:val="009B4DCE"/>
    <w:rsid w:val="009B4E1D"/>
    <w:rsid w:val="009B788E"/>
    <w:rsid w:val="009C15CE"/>
    <w:rsid w:val="009C292A"/>
    <w:rsid w:val="009C58B4"/>
    <w:rsid w:val="009C66B4"/>
    <w:rsid w:val="009D57C2"/>
    <w:rsid w:val="009D79B3"/>
    <w:rsid w:val="009E083E"/>
    <w:rsid w:val="009E41BB"/>
    <w:rsid w:val="009E5CB0"/>
    <w:rsid w:val="009F29B8"/>
    <w:rsid w:val="009F342F"/>
    <w:rsid w:val="00A007F1"/>
    <w:rsid w:val="00A030D9"/>
    <w:rsid w:val="00A037E0"/>
    <w:rsid w:val="00A051A7"/>
    <w:rsid w:val="00A0605A"/>
    <w:rsid w:val="00A0746E"/>
    <w:rsid w:val="00A1032A"/>
    <w:rsid w:val="00A105A9"/>
    <w:rsid w:val="00A11F2E"/>
    <w:rsid w:val="00A12234"/>
    <w:rsid w:val="00A12C22"/>
    <w:rsid w:val="00A16F04"/>
    <w:rsid w:val="00A177A6"/>
    <w:rsid w:val="00A21C4A"/>
    <w:rsid w:val="00A21D9C"/>
    <w:rsid w:val="00A226E3"/>
    <w:rsid w:val="00A23735"/>
    <w:rsid w:val="00A2445E"/>
    <w:rsid w:val="00A25C86"/>
    <w:rsid w:val="00A26D66"/>
    <w:rsid w:val="00A33E5B"/>
    <w:rsid w:val="00A35858"/>
    <w:rsid w:val="00A366F2"/>
    <w:rsid w:val="00A41DD9"/>
    <w:rsid w:val="00A43D52"/>
    <w:rsid w:val="00A44408"/>
    <w:rsid w:val="00A44549"/>
    <w:rsid w:val="00A44913"/>
    <w:rsid w:val="00A44BC9"/>
    <w:rsid w:val="00A50D3D"/>
    <w:rsid w:val="00A51B53"/>
    <w:rsid w:val="00A525D5"/>
    <w:rsid w:val="00A52916"/>
    <w:rsid w:val="00A54445"/>
    <w:rsid w:val="00A54F79"/>
    <w:rsid w:val="00A5551E"/>
    <w:rsid w:val="00A5687C"/>
    <w:rsid w:val="00A60E92"/>
    <w:rsid w:val="00A611DD"/>
    <w:rsid w:val="00A61FD2"/>
    <w:rsid w:val="00A64843"/>
    <w:rsid w:val="00A64B26"/>
    <w:rsid w:val="00A64D84"/>
    <w:rsid w:val="00A65BDA"/>
    <w:rsid w:val="00A66C79"/>
    <w:rsid w:val="00A70186"/>
    <w:rsid w:val="00A705FA"/>
    <w:rsid w:val="00A715FB"/>
    <w:rsid w:val="00A71C15"/>
    <w:rsid w:val="00A72419"/>
    <w:rsid w:val="00A808CC"/>
    <w:rsid w:val="00A808D8"/>
    <w:rsid w:val="00A812DF"/>
    <w:rsid w:val="00A815B5"/>
    <w:rsid w:val="00A86BFC"/>
    <w:rsid w:val="00A94432"/>
    <w:rsid w:val="00A97439"/>
    <w:rsid w:val="00A97DCF"/>
    <w:rsid w:val="00A97F4A"/>
    <w:rsid w:val="00AA1E40"/>
    <w:rsid w:val="00AA35A7"/>
    <w:rsid w:val="00AA36EA"/>
    <w:rsid w:val="00AA437F"/>
    <w:rsid w:val="00AA75DE"/>
    <w:rsid w:val="00AB11F3"/>
    <w:rsid w:val="00AB2EF9"/>
    <w:rsid w:val="00AB4A80"/>
    <w:rsid w:val="00AB5FBE"/>
    <w:rsid w:val="00AB7440"/>
    <w:rsid w:val="00AC08A1"/>
    <w:rsid w:val="00AC2BD4"/>
    <w:rsid w:val="00AD1772"/>
    <w:rsid w:val="00AD3525"/>
    <w:rsid w:val="00AD37DB"/>
    <w:rsid w:val="00AD6D0C"/>
    <w:rsid w:val="00AD6E86"/>
    <w:rsid w:val="00AE0AE7"/>
    <w:rsid w:val="00AE2766"/>
    <w:rsid w:val="00AE742F"/>
    <w:rsid w:val="00AF265A"/>
    <w:rsid w:val="00AF44FE"/>
    <w:rsid w:val="00AF61D4"/>
    <w:rsid w:val="00AF6E4E"/>
    <w:rsid w:val="00AF6FD1"/>
    <w:rsid w:val="00AF6FEE"/>
    <w:rsid w:val="00AF7AC1"/>
    <w:rsid w:val="00B01570"/>
    <w:rsid w:val="00B028DA"/>
    <w:rsid w:val="00B049A9"/>
    <w:rsid w:val="00B05470"/>
    <w:rsid w:val="00B07EB0"/>
    <w:rsid w:val="00B14216"/>
    <w:rsid w:val="00B165B1"/>
    <w:rsid w:val="00B23D17"/>
    <w:rsid w:val="00B33341"/>
    <w:rsid w:val="00B33983"/>
    <w:rsid w:val="00B35407"/>
    <w:rsid w:val="00B3670D"/>
    <w:rsid w:val="00B405A8"/>
    <w:rsid w:val="00B434FD"/>
    <w:rsid w:val="00B51269"/>
    <w:rsid w:val="00B51979"/>
    <w:rsid w:val="00B531F2"/>
    <w:rsid w:val="00B53A69"/>
    <w:rsid w:val="00B57FDF"/>
    <w:rsid w:val="00B61686"/>
    <w:rsid w:val="00B63F31"/>
    <w:rsid w:val="00B659C8"/>
    <w:rsid w:val="00B70262"/>
    <w:rsid w:val="00B708B2"/>
    <w:rsid w:val="00B722F0"/>
    <w:rsid w:val="00B73DC2"/>
    <w:rsid w:val="00B76E49"/>
    <w:rsid w:val="00B82219"/>
    <w:rsid w:val="00B846FA"/>
    <w:rsid w:val="00B917B4"/>
    <w:rsid w:val="00B92261"/>
    <w:rsid w:val="00B9297E"/>
    <w:rsid w:val="00B9381A"/>
    <w:rsid w:val="00B93855"/>
    <w:rsid w:val="00B94572"/>
    <w:rsid w:val="00B95467"/>
    <w:rsid w:val="00B95571"/>
    <w:rsid w:val="00B96FB6"/>
    <w:rsid w:val="00BA3D7F"/>
    <w:rsid w:val="00BA3FFC"/>
    <w:rsid w:val="00BA46AE"/>
    <w:rsid w:val="00BA4AEC"/>
    <w:rsid w:val="00BA5DAC"/>
    <w:rsid w:val="00BB1040"/>
    <w:rsid w:val="00BB2F42"/>
    <w:rsid w:val="00BB3629"/>
    <w:rsid w:val="00BB3FDA"/>
    <w:rsid w:val="00BB4FAE"/>
    <w:rsid w:val="00BC3639"/>
    <w:rsid w:val="00BC3CA2"/>
    <w:rsid w:val="00BC3D9E"/>
    <w:rsid w:val="00BC5462"/>
    <w:rsid w:val="00BD1427"/>
    <w:rsid w:val="00BD1A7C"/>
    <w:rsid w:val="00BD37E7"/>
    <w:rsid w:val="00BD47A5"/>
    <w:rsid w:val="00BD6C06"/>
    <w:rsid w:val="00BD76D2"/>
    <w:rsid w:val="00BE0F42"/>
    <w:rsid w:val="00BE5668"/>
    <w:rsid w:val="00BE5798"/>
    <w:rsid w:val="00BF38CC"/>
    <w:rsid w:val="00BF4A0B"/>
    <w:rsid w:val="00BF5A46"/>
    <w:rsid w:val="00BF75B3"/>
    <w:rsid w:val="00C0025D"/>
    <w:rsid w:val="00C01687"/>
    <w:rsid w:val="00C026A4"/>
    <w:rsid w:val="00C02B88"/>
    <w:rsid w:val="00C072D5"/>
    <w:rsid w:val="00C07347"/>
    <w:rsid w:val="00C121DE"/>
    <w:rsid w:val="00C20015"/>
    <w:rsid w:val="00C20F48"/>
    <w:rsid w:val="00C217CC"/>
    <w:rsid w:val="00C27035"/>
    <w:rsid w:val="00C304DA"/>
    <w:rsid w:val="00C36C35"/>
    <w:rsid w:val="00C40437"/>
    <w:rsid w:val="00C40543"/>
    <w:rsid w:val="00C40E82"/>
    <w:rsid w:val="00C41ED1"/>
    <w:rsid w:val="00C479B3"/>
    <w:rsid w:val="00C51288"/>
    <w:rsid w:val="00C53E00"/>
    <w:rsid w:val="00C53EF9"/>
    <w:rsid w:val="00C54736"/>
    <w:rsid w:val="00C563A7"/>
    <w:rsid w:val="00C60123"/>
    <w:rsid w:val="00C6453F"/>
    <w:rsid w:val="00C66D16"/>
    <w:rsid w:val="00C70DBA"/>
    <w:rsid w:val="00C71154"/>
    <w:rsid w:val="00C74223"/>
    <w:rsid w:val="00C75025"/>
    <w:rsid w:val="00C77E81"/>
    <w:rsid w:val="00C831A9"/>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639D"/>
    <w:rsid w:val="00CA74B1"/>
    <w:rsid w:val="00CA7747"/>
    <w:rsid w:val="00CB0598"/>
    <w:rsid w:val="00CB1D40"/>
    <w:rsid w:val="00CB2C28"/>
    <w:rsid w:val="00CB591D"/>
    <w:rsid w:val="00CC3470"/>
    <w:rsid w:val="00CC440A"/>
    <w:rsid w:val="00CC69A6"/>
    <w:rsid w:val="00CD0906"/>
    <w:rsid w:val="00CD0A29"/>
    <w:rsid w:val="00CD12BB"/>
    <w:rsid w:val="00CD3042"/>
    <w:rsid w:val="00CD542B"/>
    <w:rsid w:val="00CD5B20"/>
    <w:rsid w:val="00CD6820"/>
    <w:rsid w:val="00CD77D9"/>
    <w:rsid w:val="00CE0751"/>
    <w:rsid w:val="00CE0EA0"/>
    <w:rsid w:val="00CE106A"/>
    <w:rsid w:val="00CE2099"/>
    <w:rsid w:val="00CE557F"/>
    <w:rsid w:val="00CE6929"/>
    <w:rsid w:val="00CF0CDE"/>
    <w:rsid w:val="00CF7F56"/>
    <w:rsid w:val="00D020F7"/>
    <w:rsid w:val="00D02AD6"/>
    <w:rsid w:val="00D03345"/>
    <w:rsid w:val="00D045D3"/>
    <w:rsid w:val="00D112BB"/>
    <w:rsid w:val="00D121FB"/>
    <w:rsid w:val="00D12F1D"/>
    <w:rsid w:val="00D13EF7"/>
    <w:rsid w:val="00D20C15"/>
    <w:rsid w:val="00D216E6"/>
    <w:rsid w:val="00D21BAD"/>
    <w:rsid w:val="00D226FC"/>
    <w:rsid w:val="00D23728"/>
    <w:rsid w:val="00D26208"/>
    <w:rsid w:val="00D27A36"/>
    <w:rsid w:val="00D3400E"/>
    <w:rsid w:val="00D340FF"/>
    <w:rsid w:val="00D36BFA"/>
    <w:rsid w:val="00D378C2"/>
    <w:rsid w:val="00D41302"/>
    <w:rsid w:val="00D41438"/>
    <w:rsid w:val="00D4312B"/>
    <w:rsid w:val="00D460D3"/>
    <w:rsid w:val="00D5078D"/>
    <w:rsid w:val="00D528C4"/>
    <w:rsid w:val="00D52B32"/>
    <w:rsid w:val="00D64502"/>
    <w:rsid w:val="00D66DB3"/>
    <w:rsid w:val="00D723F5"/>
    <w:rsid w:val="00D731DE"/>
    <w:rsid w:val="00D736F8"/>
    <w:rsid w:val="00D7480E"/>
    <w:rsid w:val="00D756E3"/>
    <w:rsid w:val="00D76BBA"/>
    <w:rsid w:val="00D7721D"/>
    <w:rsid w:val="00D772F9"/>
    <w:rsid w:val="00D824AF"/>
    <w:rsid w:val="00D83498"/>
    <w:rsid w:val="00D83A90"/>
    <w:rsid w:val="00D846D5"/>
    <w:rsid w:val="00D91CA9"/>
    <w:rsid w:val="00D91DF2"/>
    <w:rsid w:val="00D93EAC"/>
    <w:rsid w:val="00D96D60"/>
    <w:rsid w:val="00DA01A1"/>
    <w:rsid w:val="00DA41D8"/>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47A1D"/>
    <w:rsid w:val="00E54B45"/>
    <w:rsid w:val="00E55334"/>
    <w:rsid w:val="00E5677D"/>
    <w:rsid w:val="00E60351"/>
    <w:rsid w:val="00E6467D"/>
    <w:rsid w:val="00E6472F"/>
    <w:rsid w:val="00E66ABA"/>
    <w:rsid w:val="00E66F75"/>
    <w:rsid w:val="00E67381"/>
    <w:rsid w:val="00E70101"/>
    <w:rsid w:val="00E732C1"/>
    <w:rsid w:val="00E73DFF"/>
    <w:rsid w:val="00E75C57"/>
    <w:rsid w:val="00E761A6"/>
    <w:rsid w:val="00E764D0"/>
    <w:rsid w:val="00E76A36"/>
    <w:rsid w:val="00E76EAD"/>
    <w:rsid w:val="00E7775A"/>
    <w:rsid w:val="00E77C48"/>
    <w:rsid w:val="00E8108A"/>
    <w:rsid w:val="00E850DC"/>
    <w:rsid w:val="00E86AC9"/>
    <w:rsid w:val="00E9093A"/>
    <w:rsid w:val="00E91D25"/>
    <w:rsid w:val="00E936FE"/>
    <w:rsid w:val="00E9399F"/>
    <w:rsid w:val="00E942B5"/>
    <w:rsid w:val="00E95520"/>
    <w:rsid w:val="00EA1211"/>
    <w:rsid w:val="00EA1EE2"/>
    <w:rsid w:val="00EA3B23"/>
    <w:rsid w:val="00EA636A"/>
    <w:rsid w:val="00EA7DFB"/>
    <w:rsid w:val="00EB291A"/>
    <w:rsid w:val="00EB4185"/>
    <w:rsid w:val="00EB60BD"/>
    <w:rsid w:val="00EC02B7"/>
    <w:rsid w:val="00EC59E4"/>
    <w:rsid w:val="00EC776B"/>
    <w:rsid w:val="00EC7CBC"/>
    <w:rsid w:val="00ED0ABE"/>
    <w:rsid w:val="00ED3A19"/>
    <w:rsid w:val="00ED6D58"/>
    <w:rsid w:val="00ED719A"/>
    <w:rsid w:val="00EE2043"/>
    <w:rsid w:val="00EE43A3"/>
    <w:rsid w:val="00EE46EE"/>
    <w:rsid w:val="00EE52C6"/>
    <w:rsid w:val="00EF0ED7"/>
    <w:rsid w:val="00EF1737"/>
    <w:rsid w:val="00EF2010"/>
    <w:rsid w:val="00EF36F6"/>
    <w:rsid w:val="00EF537D"/>
    <w:rsid w:val="00EF58F7"/>
    <w:rsid w:val="00EF5BAD"/>
    <w:rsid w:val="00F017D1"/>
    <w:rsid w:val="00F04716"/>
    <w:rsid w:val="00F05ED0"/>
    <w:rsid w:val="00F06855"/>
    <w:rsid w:val="00F06E2B"/>
    <w:rsid w:val="00F14F04"/>
    <w:rsid w:val="00F208EC"/>
    <w:rsid w:val="00F22BA2"/>
    <w:rsid w:val="00F247AC"/>
    <w:rsid w:val="00F27E8E"/>
    <w:rsid w:val="00F315CF"/>
    <w:rsid w:val="00F3182E"/>
    <w:rsid w:val="00F3264E"/>
    <w:rsid w:val="00F341BC"/>
    <w:rsid w:val="00F36299"/>
    <w:rsid w:val="00F3642A"/>
    <w:rsid w:val="00F36BFB"/>
    <w:rsid w:val="00F42702"/>
    <w:rsid w:val="00F42A91"/>
    <w:rsid w:val="00F43711"/>
    <w:rsid w:val="00F43C9A"/>
    <w:rsid w:val="00F45CBC"/>
    <w:rsid w:val="00F508D7"/>
    <w:rsid w:val="00F50E84"/>
    <w:rsid w:val="00F53610"/>
    <w:rsid w:val="00F54784"/>
    <w:rsid w:val="00F54D33"/>
    <w:rsid w:val="00F55967"/>
    <w:rsid w:val="00F6681E"/>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6178"/>
    <w:rsid w:val="00F97FC6"/>
    <w:rsid w:val="00FA0E60"/>
    <w:rsid w:val="00FA215A"/>
    <w:rsid w:val="00FA2EBB"/>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07C0"/>
    <w:rsid w:val="00FE2D8D"/>
    <w:rsid w:val="00FE4669"/>
    <w:rsid w:val="00FE46AE"/>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09EA"/>
    <w:pPr>
      <w:spacing w:after="160" w:line="0" w:lineRule="atLeast"/>
    </w:pPr>
    <w:rPr>
      <w:rFonts w:eastAsia="Meiryo UI"/>
      <w:sz w:val="22"/>
      <w:szCs w:val="22"/>
    </w:rPr>
  </w:style>
  <w:style w:type="paragraph" w:styleId="1">
    <w:name w:val="heading 1"/>
    <w:basedOn w:val="a"/>
    <w:next w:val="a"/>
    <w:link w:val="10"/>
    <w:uiPriority w:val="9"/>
    <w:qFormat/>
    <w:rsid w:val="005A09EA"/>
    <w:pPr>
      <w:keepNext/>
      <w:keepLines/>
      <w:numPr>
        <w:numId w:val="4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5A09EA"/>
    <w:pPr>
      <w:keepNext/>
      <w:keepLines/>
      <w:numPr>
        <w:ilvl w:val="1"/>
        <w:numId w:val="4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5A09EA"/>
    <w:pPr>
      <w:keepNext/>
      <w:keepLines/>
      <w:numPr>
        <w:ilvl w:val="2"/>
        <w:numId w:val="4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5A09EA"/>
    <w:pPr>
      <w:keepNext/>
      <w:keepLines/>
      <w:numPr>
        <w:ilvl w:val="3"/>
        <w:numId w:val="4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5A09EA"/>
    <w:pPr>
      <w:keepNext/>
      <w:keepLines/>
      <w:numPr>
        <w:ilvl w:val="4"/>
        <w:numId w:val="4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5A09EA"/>
    <w:pPr>
      <w:keepNext/>
      <w:keepLines/>
      <w:numPr>
        <w:ilvl w:val="5"/>
        <w:numId w:val="4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5A09EA"/>
    <w:pPr>
      <w:keepNext/>
      <w:keepLines/>
      <w:numPr>
        <w:ilvl w:val="6"/>
        <w:numId w:val="4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5A09EA"/>
    <w:pPr>
      <w:keepNext/>
      <w:keepLines/>
      <w:numPr>
        <w:ilvl w:val="7"/>
        <w:numId w:val="4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5A09EA"/>
    <w:pPr>
      <w:keepNext/>
      <w:keepLines/>
      <w:numPr>
        <w:ilvl w:val="8"/>
        <w:numId w:val="4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A09EA"/>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A09EA"/>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A09EA"/>
    <w:pPr>
      <w:numPr>
        <w:ilvl w:val="1"/>
      </w:numPr>
    </w:pPr>
    <w:rPr>
      <w:rFonts w:eastAsia="SimSun"/>
      <w:color w:val="5A5A5A"/>
      <w:spacing w:val="10"/>
      <w:sz w:val="20"/>
      <w:szCs w:val="20"/>
    </w:rPr>
  </w:style>
  <w:style w:type="character" w:customStyle="1" w:styleId="a6">
    <w:name w:val="サブタイトルの文字"/>
    <w:link w:val="a5"/>
    <w:uiPriority w:val="11"/>
    <w:rsid w:val="005A09EA"/>
    <w:rPr>
      <w:color w:val="5A5A5A"/>
      <w:spacing w:val="10"/>
    </w:rPr>
  </w:style>
  <w:style w:type="character" w:customStyle="1" w:styleId="10">
    <w:name w:val="見出し 1 (文字)"/>
    <w:link w:val="1"/>
    <w:uiPriority w:val="9"/>
    <w:rsid w:val="005A09EA"/>
    <w:rPr>
      <w:rFonts w:ascii="Calibri Light" w:eastAsia="Meiryo UI" w:hAnsi="Calibri Light"/>
      <w:b/>
      <w:bCs/>
      <w:color w:val="000000"/>
      <w:sz w:val="36"/>
      <w:szCs w:val="36"/>
    </w:rPr>
  </w:style>
  <w:style w:type="character" w:customStyle="1" w:styleId="20">
    <w:name w:val="見出し 2 (文字)"/>
    <w:link w:val="2"/>
    <w:uiPriority w:val="9"/>
    <w:rsid w:val="005A09EA"/>
    <w:rPr>
      <w:rFonts w:ascii="Calibri Light" w:eastAsia="Meiryo UI" w:hAnsi="Calibri Light"/>
      <w:b/>
      <w:bCs/>
      <w:color w:val="000000"/>
      <w:sz w:val="28"/>
      <w:szCs w:val="28"/>
    </w:rPr>
  </w:style>
  <w:style w:type="character" w:customStyle="1" w:styleId="30">
    <w:name w:val="見出し 3 (文字)"/>
    <w:link w:val="3"/>
    <w:uiPriority w:val="9"/>
    <w:rsid w:val="005A09EA"/>
    <w:rPr>
      <w:rFonts w:ascii="Calibri Light" w:hAnsi="Calibri Light"/>
      <w:b/>
      <w:bCs/>
      <w:color w:val="000000"/>
    </w:rPr>
  </w:style>
  <w:style w:type="character" w:customStyle="1" w:styleId="40">
    <w:name w:val="見出し 4 (文字)"/>
    <w:link w:val="4"/>
    <w:uiPriority w:val="9"/>
    <w:semiHidden/>
    <w:rsid w:val="005A09EA"/>
    <w:rPr>
      <w:rFonts w:ascii="Calibri Light" w:hAnsi="Calibri Light"/>
      <w:b/>
      <w:bCs/>
      <w:i/>
      <w:iCs/>
      <w:color w:val="000000"/>
    </w:rPr>
  </w:style>
  <w:style w:type="character" w:customStyle="1" w:styleId="50">
    <w:name w:val="見出し 5 (文字)"/>
    <w:link w:val="5"/>
    <w:uiPriority w:val="9"/>
    <w:semiHidden/>
    <w:rsid w:val="005A09EA"/>
    <w:rPr>
      <w:rFonts w:ascii="Calibri Light" w:hAnsi="Calibri Light"/>
      <w:color w:val="252525"/>
    </w:rPr>
  </w:style>
  <w:style w:type="character" w:customStyle="1" w:styleId="60">
    <w:name w:val="見出し 6 (文字)"/>
    <w:link w:val="6"/>
    <w:uiPriority w:val="9"/>
    <w:semiHidden/>
    <w:rsid w:val="005A09EA"/>
    <w:rPr>
      <w:rFonts w:ascii="Calibri Light" w:hAnsi="Calibri Light"/>
      <w:i/>
      <w:iCs/>
      <w:color w:val="252525"/>
    </w:rPr>
  </w:style>
  <w:style w:type="character" w:customStyle="1" w:styleId="70">
    <w:name w:val="見出し 7 (文字)"/>
    <w:link w:val="7"/>
    <w:uiPriority w:val="9"/>
    <w:semiHidden/>
    <w:rsid w:val="005A09EA"/>
    <w:rPr>
      <w:rFonts w:ascii="Calibri Light" w:hAnsi="Calibri Light"/>
      <w:i/>
      <w:iCs/>
      <w:color w:val="404040"/>
    </w:rPr>
  </w:style>
  <w:style w:type="character" w:customStyle="1" w:styleId="80">
    <w:name w:val="見出し 8 (文字)"/>
    <w:link w:val="8"/>
    <w:uiPriority w:val="9"/>
    <w:semiHidden/>
    <w:rsid w:val="005A09EA"/>
    <w:rPr>
      <w:rFonts w:ascii="Calibri Light" w:hAnsi="Calibri Light"/>
      <w:color w:val="404040"/>
    </w:rPr>
  </w:style>
  <w:style w:type="character" w:customStyle="1" w:styleId="90">
    <w:name w:val="見出し 9 (文字)"/>
    <w:link w:val="9"/>
    <w:uiPriority w:val="9"/>
    <w:semiHidden/>
    <w:rsid w:val="005A09EA"/>
    <w:rPr>
      <w:rFonts w:ascii="Calibri Light" w:hAnsi="Calibri Light"/>
      <w:i/>
      <w:iCs/>
      <w:color w:val="404040"/>
    </w:rPr>
  </w:style>
  <w:style w:type="character" w:styleId="a7">
    <w:name w:val="Subtle Emphasis"/>
    <w:uiPriority w:val="19"/>
    <w:qFormat/>
    <w:rsid w:val="005A09EA"/>
    <w:rPr>
      <w:rFonts w:eastAsia="Meiryo UI"/>
      <w:i/>
      <w:iCs/>
      <w:color w:val="404040"/>
    </w:rPr>
  </w:style>
  <w:style w:type="character" w:styleId="a8">
    <w:name w:val="Emphasis"/>
    <w:uiPriority w:val="20"/>
    <w:qFormat/>
    <w:rsid w:val="005A09EA"/>
    <w:rPr>
      <w:rFonts w:eastAsia="Meiryo UI"/>
      <w:i/>
      <w:iCs/>
      <w:color w:val="auto"/>
    </w:rPr>
  </w:style>
  <w:style w:type="character" w:styleId="21">
    <w:name w:val="Intense Emphasis"/>
    <w:uiPriority w:val="21"/>
    <w:qFormat/>
    <w:rsid w:val="005A09EA"/>
    <w:rPr>
      <w:rFonts w:eastAsia="Meiryo UI"/>
      <w:b/>
      <w:bCs/>
      <w:i/>
      <w:iCs/>
      <w:caps/>
    </w:rPr>
  </w:style>
  <w:style w:type="character" w:styleId="a9">
    <w:name w:val="Strong"/>
    <w:uiPriority w:val="22"/>
    <w:qFormat/>
    <w:rsid w:val="005A09EA"/>
    <w:rPr>
      <w:rFonts w:eastAsia="Meiryo UI"/>
      <w:b/>
      <w:bCs/>
      <w:color w:val="000000"/>
    </w:rPr>
  </w:style>
  <w:style w:type="paragraph" w:customStyle="1" w:styleId="aa">
    <w:name w:val="引用"/>
    <w:basedOn w:val="a"/>
    <w:next w:val="a"/>
    <w:link w:val="ab"/>
    <w:uiPriority w:val="29"/>
    <w:qFormat/>
    <w:rsid w:val="005A09EA"/>
    <w:pPr>
      <w:spacing w:before="160"/>
      <w:ind w:left="720" w:right="720"/>
    </w:pPr>
    <w:rPr>
      <w:rFonts w:eastAsia="SimSun"/>
      <w:i/>
      <w:iCs/>
      <w:color w:val="000000"/>
      <w:sz w:val="20"/>
      <w:szCs w:val="20"/>
    </w:rPr>
  </w:style>
  <w:style w:type="character" w:customStyle="1" w:styleId="ab">
    <w:name w:val="引用の文字"/>
    <w:link w:val="aa"/>
    <w:uiPriority w:val="29"/>
    <w:rsid w:val="005A09EA"/>
    <w:rPr>
      <w:i/>
      <w:iCs/>
      <w:color w:val="000000"/>
    </w:rPr>
  </w:style>
  <w:style w:type="paragraph" w:styleId="ac">
    <w:name w:val="Quote"/>
    <w:basedOn w:val="a"/>
    <w:next w:val="a"/>
    <w:link w:val="ad"/>
    <w:uiPriority w:val="30"/>
    <w:qFormat/>
    <w:rsid w:val="005A09E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A09EA"/>
    <w:rPr>
      <w:rFonts w:ascii="Lucida Console" w:eastAsia="ＭＳ Ｐ明朝" w:hAnsi="Lucida Console"/>
      <w:color w:val="000000"/>
      <w:sz w:val="17"/>
      <w:szCs w:val="22"/>
      <w:shd w:val="clear" w:color="auto" w:fill="F2F2F2"/>
    </w:rPr>
  </w:style>
  <w:style w:type="character" w:styleId="ae">
    <w:name w:val="Subtle Reference"/>
    <w:uiPriority w:val="31"/>
    <w:qFormat/>
    <w:rsid w:val="005A09EA"/>
    <w:rPr>
      <w:rFonts w:eastAsia="Meiryo UI"/>
      <w:smallCaps/>
      <w:color w:val="404040"/>
      <w:u w:val="single" w:color="7F7F7F"/>
    </w:rPr>
  </w:style>
  <w:style w:type="character" w:styleId="22">
    <w:name w:val="Intense Reference"/>
    <w:uiPriority w:val="32"/>
    <w:qFormat/>
    <w:rsid w:val="005A09EA"/>
    <w:rPr>
      <w:rFonts w:eastAsia="Meiryo UI"/>
      <w:b/>
      <w:bCs/>
      <w:smallCaps/>
      <w:u w:val="single"/>
    </w:rPr>
  </w:style>
  <w:style w:type="character" w:styleId="af">
    <w:name w:val="Book Title"/>
    <w:uiPriority w:val="33"/>
    <w:qFormat/>
    <w:rsid w:val="005A09EA"/>
    <w:rPr>
      <w:rFonts w:eastAsia="Meiryo UI"/>
      <w:b w:val="0"/>
      <w:bCs w:val="0"/>
      <w:smallCaps/>
      <w:spacing w:val="5"/>
    </w:rPr>
  </w:style>
  <w:style w:type="paragraph" w:customStyle="1" w:styleId="af0">
    <w:name w:val="標題"/>
    <w:basedOn w:val="a"/>
    <w:next w:val="a"/>
    <w:uiPriority w:val="35"/>
    <w:semiHidden/>
    <w:unhideWhenUsed/>
    <w:qFormat/>
    <w:rsid w:val="005A09EA"/>
    <w:pPr>
      <w:spacing w:after="200" w:line="240" w:lineRule="auto"/>
    </w:pPr>
    <w:rPr>
      <w:i/>
      <w:iCs/>
      <w:color w:val="323232"/>
      <w:sz w:val="18"/>
      <w:szCs w:val="18"/>
    </w:rPr>
  </w:style>
  <w:style w:type="paragraph" w:styleId="af1">
    <w:name w:val="TOC Heading"/>
    <w:basedOn w:val="1"/>
    <w:next w:val="a"/>
    <w:uiPriority w:val="39"/>
    <w:semiHidden/>
    <w:unhideWhenUsed/>
    <w:qFormat/>
    <w:rsid w:val="005A09EA"/>
    <w:pPr>
      <w:outlineLvl w:val="9"/>
    </w:pPr>
  </w:style>
  <w:style w:type="paragraph" w:styleId="af2">
    <w:name w:val="No Spacing"/>
    <w:uiPriority w:val="1"/>
    <w:qFormat/>
    <w:rsid w:val="005A09EA"/>
    <w:rPr>
      <w:rFonts w:eastAsia="Meiryo UI"/>
      <w:sz w:val="22"/>
      <w:szCs w:val="22"/>
    </w:rPr>
  </w:style>
  <w:style w:type="paragraph" w:styleId="af3">
    <w:name w:val="List Paragraph"/>
    <w:basedOn w:val="a"/>
    <w:uiPriority w:val="34"/>
    <w:qFormat/>
    <w:rsid w:val="005A09EA"/>
    <w:pPr>
      <w:ind w:left="720"/>
      <w:contextualSpacing/>
    </w:pPr>
  </w:style>
  <w:style w:type="paragraph" w:styleId="af4">
    <w:name w:val="Title"/>
    <w:basedOn w:val="a"/>
    <w:next w:val="a"/>
    <w:link w:val="af5"/>
    <w:uiPriority w:val="10"/>
    <w:qFormat/>
    <w:rsid w:val="005A09EA"/>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5A09EA"/>
    <w:rPr>
      <w:rFonts w:ascii="Calibri Light" w:eastAsia="Meiryo UI" w:hAnsi="Calibri Light"/>
      <w:sz w:val="32"/>
      <w:szCs w:val="32"/>
    </w:rPr>
  </w:style>
  <w:style w:type="paragraph" w:styleId="af6">
    <w:name w:val="Subtitle"/>
    <w:basedOn w:val="a"/>
    <w:next w:val="a"/>
    <w:link w:val="af7"/>
    <w:uiPriority w:val="11"/>
    <w:qFormat/>
    <w:rsid w:val="005A09EA"/>
    <w:pPr>
      <w:jc w:val="center"/>
      <w:outlineLvl w:val="1"/>
    </w:pPr>
    <w:rPr>
      <w:rFonts w:ascii="Calibri Light" w:hAnsi="Calibri Light"/>
      <w:sz w:val="24"/>
      <w:szCs w:val="24"/>
    </w:rPr>
  </w:style>
  <w:style w:type="character" w:customStyle="1" w:styleId="af7">
    <w:name w:val="副題 (文字)"/>
    <w:link w:val="af6"/>
    <w:uiPriority w:val="11"/>
    <w:rsid w:val="005A09EA"/>
    <w:rPr>
      <w:rFonts w:ascii="Calibri Light" w:eastAsia="Meiryo UI" w:hAnsi="Calibri Light"/>
      <w:sz w:val="24"/>
      <w:szCs w:val="24"/>
    </w:rPr>
  </w:style>
  <w:style w:type="paragraph" w:customStyle="1" w:styleId="af8">
    <w:name w:val="引用文(書かないコード用)"/>
    <w:basedOn w:val="ac"/>
    <w:next w:val="a"/>
    <w:link w:val="af9"/>
    <w:qFormat/>
    <w:rsid w:val="005A09E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A09E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5A09EA"/>
    <w:rPr>
      <w:b/>
      <w:bCs/>
      <w:sz w:val="21"/>
      <w:szCs w:val="21"/>
    </w:rPr>
  </w:style>
  <w:style w:type="paragraph" w:styleId="23">
    <w:name w:val="Intense Quote"/>
    <w:basedOn w:val="a"/>
    <w:next w:val="a"/>
    <w:link w:val="24"/>
    <w:uiPriority w:val="30"/>
    <w:qFormat/>
    <w:rsid w:val="005A09EA"/>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A09EA"/>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1631</TotalTime>
  <Pages>32</Pages>
  <Words>6751</Words>
  <Characters>38485</Characters>
  <Application>Microsoft Office Word</Application>
  <DocSecurity>0</DocSecurity>
  <Lines>320</Lines>
  <Paragraphs>90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162</cp:revision>
  <dcterms:created xsi:type="dcterms:W3CDTF">2018-10-30T02:06:00Z</dcterms:created>
  <dcterms:modified xsi:type="dcterms:W3CDTF">2018-11-13T06:57:00Z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